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E5029B" w:rsidR="0004302D" w:rsidP="7BE949D3" w:rsidRDefault="00B00408" w14:paraId="3E4FC852" w14:textId="5D6B31E9">
      <w:pPr>
        <w:pStyle w:val="nrpsTitle"/>
        <w:jc w:val="center"/>
        <w:rPr>
          <w:rFonts w:eastAsia="Cambria" w:asciiTheme="minorHAnsi" w:hAnsiTheme="minorHAnsi" w:cstheme="minorBidi"/>
          <w:sz w:val="48"/>
          <w:szCs w:val="48"/>
          <w:vertAlign w:val="superscript"/>
        </w:rPr>
      </w:pPr>
      <w:r w:rsidRPr="00E5029B">
        <w:rPr>
          <w:rFonts w:asciiTheme="minorHAnsi" w:hAnsiTheme="minorHAnsi" w:cstheme="minorHAnsi"/>
          <w:noProof/>
          <w:sz w:val="48"/>
          <w:szCs w:val="48"/>
        </w:rPr>
        <w:drawing>
          <wp:anchor distT="0" distB="0" distL="114300" distR="114300" simplePos="0" relativeHeight="251658240" behindDoc="1" locked="0" layoutInCell="1" allowOverlap="1" wp14:anchorId="0E4533CF" wp14:editId="61DD8EA5">
            <wp:simplePos x="0" y="0"/>
            <wp:positionH relativeFrom="column">
              <wp:posOffset>7346315</wp:posOffset>
            </wp:positionH>
            <wp:positionV relativeFrom="paragraph">
              <wp:posOffset>0</wp:posOffset>
            </wp:positionV>
            <wp:extent cx="774700" cy="1009650"/>
            <wp:effectExtent l="0" t="0" r="6350" b="0"/>
            <wp:wrapTight wrapText="bothSides">
              <wp:wrapPolygon edited="0">
                <wp:start x="0" y="0"/>
                <wp:lineTo x="0" y="21192"/>
                <wp:lineTo x="21246" y="21192"/>
                <wp:lineTo x="212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4700" cy="1009650"/>
                    </a:xfrm>
                    <a:prstGeom prst="rect">
                      <a:avLst/>
                    </a:prstGeom>
                    <a:noFill/>
                  </pic:spPr>
                </pic:pic>
              </a:graphicData>
            </a:graphic>
          </wp:anchor>
        </w:drawing>
      </w:r>
      <w:r w:rsidR="006F4421">
        <w:rPr>
          <w:rFonts w:asciiTheme="minorHAnsi" w:hAnsiTheme="minorHAnsi" w:cstheme="minorHAnsi"/>
          <w:sz w:val="48"/>
          <w:szCs w:val="48"/>
        </w:rPr>
        <w:softHyphen/>
      </w:r>
      <w:r w:rsidR="006F4421">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Pr="7BE949D3" w:rsidR="00804B5A">
        <w:rPr>
          <w:rFonts w:asciiTheme="minorHAnsi" w:hAnsiTheme="minorHAnsi" w:cstheme="minorBidi"/>
          <w:sz w:val="48"/>
          <w:szCs w:val="48"/>
        </w:rPr>
        <w:t>NPS Metadata Template (2024)</w:t>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p>
    <w:p w:rsidRPr="00E5029B" w:rsidR="0004302D" w:rsidP="00551D96" w:rsidRDefault="0004302D" w14:paraId="09E1446F" w14:textId="77777777">
      <w:pPr>
        <w:pStyle w:val="nrpsHeading1"/>
        <w:rPr>
          <w:rFonts w:asciiTheme="minorHAnsi" w:hAnsiTheme="minorHAnsi" w:cstheme="minorHAnsi"/>
        </w:rPr>
      </w:pPr>
    </w:p>
    <w:p w:rsidRPr="00E5029B" w:rsidR="00804B5A" w:rsidP="00551D96" w:rsidRDefault="00804B5A" w14:paraId="622DCC65" w14:textId="72AEC55F">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Purpose </w:t>
      </w:r>
      <w:r w:rsidR="00020E1D">
        <w:rPr>
          <w:rFonts w:asciiTheme="minorHAnsi" w:hAnsiTheme="minorHAnsi" w:cstheme="minorHAnsi"/>
          <w:sz w:val="36"/>
          <w:szCs w:val="20"/>
        </w:rPr>
        <w:t>and Introduction</w:t>
      </w:r>
      <w:r w:rsidRPr="00E5029B">
        <w:rPr>
          <w:rFonts w:asciiTheme="minorHAnsi" w:hAnsiTheme="minorHAnsi" w:cstheme="minorHAnsi"/>
          <w:sz w:val="36"/>
          <w:szCs w:val="20"/>
        </w:rPr>
        <w:t xml:space="preserve"> </w:t>
      </w:r>
    </w:p>
    <w:p w:rsidR="00780AC0" w:rsidP="38EF160D" w:rsidRDefault="28C7F54C" w14:paraId="683A19EA" w14:textId="3BB1344A">
      <w:pPr>
        <w:pStyle w:val="nrpsNormal"/>
        <w:rPr>
          <w:rFonts w:asciiTheme="minorHAnsi" w:hAnsiTheme="minorHAnsi" w:cstheme="minorBidi"/>
        </w:rPr>
      </w:pPr>
      <w:r w:rsidRPr="38EF160D">
        <w:rPr>
          <w:rFonts w:asciiTheme="minorHAnsi" w:hAnsiTheme="minorHAnsi" w:cstheme="minorBidi"/>
        </w:rPr>
        <w:t>Metadata is key</w:t>
      </w:r>
      <w:r w:rsidRPr="38EF160D" w:rsidR="1611636D">
        <w:rPr>
          <w:rFonts w:asciiTheme="minorHAnsi" w:hAnsiTheme="minorHAnsi" w:cstheme="minorBidi"/>
        </w:rPr>
        <w:t xml:space="preserve"> component of a data package, as it </w:t>
      </w:r>
      <w:r w:rsidRPr="38EF160D" w:rsidR="1C1DF319">
        <w:rPr>
          <w:rFonts w:asciiTheme="minorHAnsi" w:hAnsiTheme="minorHAnsi" w:cstheme="minorBidi"/>
        </w:rPr>
        <w:t xml:space="preserve">helps </w:t>
      </w:r>
      <w:r w:rsidRPr="38EF160D">
        <w:rPr>
          <w:rFonts w:asciiTheme="minorHAnsi" w:hAnsiTheme="minorHAnsi" w:cstheme="minorBidi"/>
        </w:rPr>
        <w:t xml:space="preserve">others to understand </w:t>
      </w:r>
      <w:r w:rsidRPr="38EF160D" w:rsidR="099B341F">
        <w:rPr>
          <w:rFonts w:asciiTheme="minorHAnsi" w:hAnsiTheme="minorHAnsi" w:cstheme="minorBidi"/>
        </w:rPr>
        <w:t xml:space="preserve">your data </w:t>
      </w:r>
      <w:r w:rsidRPr="38EF160D">
        <w:rPr>
          <w:rFonts w:asciiTheme="minorHAnsi" w:hAnsiTheme="minorHAnsi" w:cstheme="minorBidi"/>
        </w:rPr>
        <w:t xml:space="preserve">and assess </w:t>
      </w:r>
      <w:r w:rsidRPr="38EF160D" w:rsidR="5EBDC073">
        <w:rPr>
          <w:rFonts w:asciiTheme="minorHAnsi" w:hAnsiTheme="minorHAnsi" w:cstheme="minorBidi"/>
        </w:rPr>
        <w:t>whe</w:t>
      </w:r>
      <w:r w:rsidR="006F4421">
        <w:rPr>
          <w:rFonts w:asciiTheme="minorHAnsi" w:hAnsiTheme="minorHAnsi" w:cstheme="minorBidi"/>
        </w:rPr>
        <w:softHyphen/>
      </w:r>
      <w:r w:rsidRPr="38EF160D" w:rsidR="5EBDC073">
        <w:rPr>
          <w:rFonts w:asciiTheme="minorHAnsi" w:hAnsiTheme="minorHAnsi" w:cstheme="minorBidi"/>
        </w:rPr>
        <w:t xml:space="preserve">ther it’s a good fit for a </w:t>
      </w:r>
      <w:r w:rsidRPr="38EF160D">
        <w:rPr>
          <w:rFonts w:asciiTheme="minorHAnsi" w:hAnsiTheme="minorHAnsi" w:cstheme="minorBidi"/>
        </w:rPr>
        <w:t xml:space="preserve">particular purpose. </w:t>
      </w:r>
      <w:r w:rsidRPr="38EF160D" w:rsidR="427C5E7D">
        <w:rPr>
          <w:rFonts w:asciiTheme="minorHAnsi" w:hAnsiTheme="minorHAnsi" w:cstheme="minorBidi"/>
        </w:rPr>
        <w:t>This template can help organize all the bits of information that must come together to create metadata in</w:t>
      </w:r>
      <w:r w:rsidRPr="38EF160D" w:rsidR="0A1ABABE">
        <w:rPr>
          <w:rFonts w:asciiTheme="minorHAnsi" w:hAnsiTheme="minorHAnsi" w:cstheme="minorBidi"/>
        </w:rPr>
        <w:t>side of your</w:t>
      </w:r>
      <w:r w:rsidRPr="38EF160D" w:rsidR="427C5E7D">
        <w:rPr>
          <w:rFonts w:asciiTheme="minorHAnsi" w:hAnsiTheme="minorHAnsi" w:cstheme="minorBidi"/>
        </w:rPr>
        <w:t xml:space="preserve"> data package.</w:t>
      </w:r>
      <w:r w:rsidRPr="38EF160D" w:rsidR="5AAAED3D">
        <w:rPr>
          <w:rFonts w:asciiTheme="minorHAnsi" w:hAnsiTheme="minorHAnsi" w:cstheme="minorBidi"/>
        </w:rPr>
        <w:t xml:space="preserve"> </w:t>
      </w:r>
      <w:r w:rsidRPr="38EF160D" w:rsidR="3B73377F">
        <w:rPr>
          <w:rFonts w:asciiTheme="minorHAnsi" w:hAnsiTheme="minorHAnsi" w:cstheme="minorBidi"/>
        </w:rPr>
        <w:t xml:space="preserve">Overall guidance </w:t>
      </w:r>
      <w:r w:rsidRPr="38EF160D" w:rsidR="159F4418">
        <w:rPr>
          <w:rFonts w:asciiTheme="minorHAnsi" w:hAnsiTheme="minorHAnsi" w:cstheme="minorBidi"/>
        </w:rPr>
        <w:t xml:space="preserve">on metadata and data packages </w:t>
      </w:r>
      <w:r w:rsidRPr="38EF160D" w:rsidR="3B73377F">
        <w:rPr>
          <w:rFonts w:asciiTheme="minorHAnsi" w:hAnsiTheme="minorHAnsi" w:cstheme="minorBidi"/>
        </w:rPr>
        <w:t>c</w:t>
      </w:r>
      <w:r w:rsidRPr="38EF160D" w:rsidR="00C63204">
        <w:rPr>
          <w:rFonts w:asciiTheme="minorHAnsi" w:hAnsiTheme="minorHAnsi" w:cstheme="minorBidi"/>
        </w:rPr>
        <w:t>an be found on the Data Publication Best Practices SharePoint</w:t>
      </w:r>
      <w:r w:rsidRPr="38EF160D" w:rsidR="4C4D9009">
        <w:rPr>
          <w:rFonts w:asciiTheme="minorHAnsi" w:hAnsiTheme="minorHAnsi" w:cstheme="minorBidi"/>
        </w:rPr>
        <w:t>.</w:t>
      </w:r>
    </w:p>
    <w:p w:rsidRPr="00E5029B" w:rsidR="00020E1D" w:rsidP="00093B07" w:rsidRDefault="00020E1D" w14:paraId="10AD0EA4" w14:textId="77777777">
      <w:pPr>
        <w:pStyle w:val="nrpsNormal"/>
        <w:rPr>
          <w:rFonts w:asciiTheme="minorHAnsi" w:hAnsiTheme="minorHAnsi" w:cstheme="minorHAnsi"/>
        </w:rPr>
      </w:pPr>
    </w:p>
    <w:p w:rsidRPr="00E5029B" w:rsidR="00804B5A" w:rsidP="00551D96" w:rsidRDefault="00804B5A" w14:paraId="4E9EE519" w14:textId="649F8FC1">
      <w:pPr>
        <w:pStyle w:val="nrpsHeading1"/>
        <w:rPr>
          <w:rFonts w:asciiTheme="minorHAnsi" w:hAnsiTheme="minorHAnsi" w:cstheme="minorHAnsi"/>
          <w:sz w:val="36"/>
          <w:szCs w:val="20"/>
        </w:rPr>
      </w:pPr>
      <w:r w:rsidRPr="00E5029B">
        <w:rPr>
          <w:rFonts w:asciiTheme="minorHAnsi" w:hAnsiTheme="minorHAnsi" w:cstheme="minorHAnsi"/>
          <w:sz w:val="36"/>
          <w:szCs w:val="20"/>
        </w:rPr>
        <w:t>Data</w:t>
      </w:r>
      <w:r w:rsidRPr="00E5029B" w:rsidR="0020794E">
        <w:rPr>
          <w:rFonts w:asciiTheme="minorHAnsi" w:hAnsiTheme="minorHAnsi" w:cstheme="minorHAnsi"/>
          <w:sz w:val="36"/>
          <w:szCs w:val="20"/>
        </w:rPr>
        <w:t xml:space="preserve"> Package</w:t>
      </w:r>
      <w:r w:rsidRPr="00E5029B">
        <w:rPr>
          <w:rFonts w:asciiTheme="minorHAnsi" w:hAnsiTheme="minorHAnsi" w:cstheme="minorHAnsi"/>
          <w:sz w:val="36"/>
          <w:szCs w:val="20"/>
        </w:rPr>
        <w:t xml:space="preserve"> Title </w:t>
      </w:r>
    </w:p>
    <w:p w:rsidRPr="001C368B" w:rsidR="00804B5A" w:rsidP="00F84D43" w:rsidRDefault="00804B5A" w14:paraId="4C2FADAE" w14:textId="6252CCB7">
      <w:pPr>
        <w:pStyle w:val="nrpsNormal"/>
        <w:rPr>
          <w:rFonts w:asciiTheme="minorHAnsi" w:hAnsiTheme="minorHAnsi" w:cstheme="minorHAnsi"/>
          <w:szCs w:val="23"/>
        </w:rPr>
      </w:pPr>
      <w:r w:rsidRPr="001C368B">
        <w:rPr>
          <w:rFonts w:asciiTheme="minorHAnsi" w:hAnsiTheme="minorHAnsi" w:cstheme="minorHAnsi"/>
          <w:szCs w:val="23"/>
        </w:rPr>
        <w:t xml:space="preserve">(Include </w:t>
      </w:r>
      <w:r w:rsidRPr="001C368B">
        <w:rPr>
          <w:rFonts w:asciiTheme="minorHAnsi" w:hAnsiTheme="minorHAnsi" w:cstheme="minorHAnsi"/>
          <w:b/>
          <w:szCs w:val="23"/>
        </w:rPr>
        <w:t xml:space="preserve">what, where, </w:t>
      </w:r>
      <w:r w:rsidRPr="001C368B">
        <w:rPr>
          <w:rFonts w:asciiTheme="minorHAnsi" w:hAnsiTheme="minorHAnsi" w:cstheme="minorHAnsi"/>
          <w:szCs w:val="23"/>
        </w:rPr>
        <w:t>and</w:t>
      </w:r>
      <w:r w:rsidRPr="001C368B">
        <w:rPr>
          <w:rFonts w:asciiTheme="minorHAnsi" w:hAnsiTheme="minorHAnsi" w:cstheme="minorHAnsi"/>
          <w:b/>
          <w:szCs w:val="23"/>
        </w:rPr>
        <w:t xml:space="preserve"> when</w:t>
      </w:r>
      <w:r w:rsidRPr="001C368B">
        <w:rPr>
          <w:rFonts w:asciiTheme="minorHAnsi" w:hAnsiTheme="minorHAnsi" w:cstheme="minorHAnsi"/>
          <w:szCs w:val="23"/>
        </w:rPr>
        <w:t>.</w:t>
      </w:r>
      <w:r w:rsidR="001B0C12">
        <w:rPr>
          <w:rFonts w:asciiTheme="minorHAnsi" w:hAnsiTheme="minorHAnsi" w:cstheme="minorHAnsi"/>
          <w:szCs w:val="23"/>
        </w:rPr>
        <w:t xml:space="preserve"> </w:t>
      </w:r>
      <w:r w:rsidR="009B0763">
        <w:rPr>
          <w:rFonts w:asciiTheme="minorHAnsi" w:hAnsiTheme="minorHAnsi" w:cstheme="minorHAnsi"/>
          <w:szCs w:val="23"/>
        </w:rPr>
        <w:t>E.g.</w:t>
      </w:r>
      <w:r w:rsidRPr="001C368B">
        <w:rPr>
          <w:rFonts w:asciiTheme="minorHAnsi" w:hAnsiTheme="minorHAnsi" w:cstheme="minorHAnsi"/>
          <w:szCs w:val="23"/>
        </w:rPr>
        <w:t xml:space="preserve"> </w:t>
      </w:r>
      <w:r w:rsidRPr="001C368B">
        <w:rPr>
          <w:rFonts w:asciiTheme="minorHAnsi" w:hAnsiTheme="minorHAnsi" w:cstheme="minorHAnsi"/>
          <w:szCs w:val="23"/>
          <w:rtl/>
          <w:lang w:val="ar-SA"/>
        </w:rPr>
        <w:t>“</w:t>
      </w:r>
      <w:r w:rsidRPr="001C368B">
        <w:rPr>
          <w:rFonts w:asciiTheme="minorHAnsi" w:hAnsiTheme="minorHAnsi" w:cstheme="minorHAnsi"/>
          <w:szCs w:val="23"/>
        </w:rPr>
        <w:t xml:space="preserve">Monthly Water Quality Data from </w:t>
      </w:r>
      <w:proofErr w:type="spellStart"/>
      <w:r w:rsidRPr="001C368B">
        <w:rPr>
          <w:rFonts w:asciiTheme="minorHAnsi" w:hAnsiTheme="minorHAnsi" w:cstheme="minorHAnsi"/>
          <w:szCs w:val="23"/>
        </w:rPr>
        <w:t>Horsetooth</w:t>
      </w:r>
      <w:proofErr w:type="spellEnd"/>
      <w:r w:rsidRPr="001C368B">
        <w:rPr>
          <w:rFonts w:asciiTheme="minorHAnsi" w:hAnsiTheme="minorHAnsi" w:cstheme="minorHAnsi"/>
          <w:szCs w:val="23"/>
        </w:rPr>
        <w:t xml:space="preserve"> Reservoir, Colorado: 2010-2019”)</w:t>
      </w:r>
    </w:p>
    <w:tbl>
      <w:tblPr>
        <w:tblStyle w:val="TableGrid"/>
        <w:tblW w:w="0" w:type="auto"/>
        <w:tblLook w:val="04A0" w:firstRow="1" w:lastRow="0" w:firstColumn="1" w:lastColumn="0" w:noHBand="0" w:noVBand="1"/>
      </w:tblPr>
      <w:tblGrid>
        <w:gridCol w:w="12950"/>
      </w:tblGrid>
      <w:tr w:rsidR="004B2322" w:rsidTr="17D7425A" w14:paraId="711BD976" w14:textId="77777777">
        <w:tc>
          <w:tcPr>
            <w:tcW w:w="12950" w:type="dxa"/>
            <w:tcMar/>
          </w:tcPr>
          <w:p w:rsidR="004B2322" w:rsidP="17D7425A" w:rsidRDefault="004B2322" w14:paraId="1C07447B" w14:textId="78797B82">
            <w:pPr>
              <w:pStyle w:val="nrpsNormal"/>
              <w:spacing w:after="200" w:line="276" w:lineRule="auto"/>
              <w:rPr>
                <w:noProof w:val="0"/>
                <w:lang w:val="en-US"/>
              </w:rPr>
            </w:pPr>
            <w:r w:rsidRPr="17D7425A" w:rsidR="56FE3688">
              <w:rPr>
                <w:rFonts w:ascii="Calibri" w:hAnsi="Calibri" w:eastAsia="Calibri" w:cs="Calibri"/>
                <w:b w:val="0"/>
                <w:bCs w:val="0"/>
                <w:i w:val="0"/>
                <w:iCs w:val="0"/>
                <w:caps w:val="0"/>
                <w:smallCaps w:val="0"/>
                <w:noProof w:val="0"/>
                <w:color w:val="000000" w:themeColor="text1" w:themeTint="FF" w:themeShade="FF"/>
                <w:sz w:val="23"/>
                <w:szCs w:val="23"/>
                <w:lang w:val="en-US"/>
              </w:rPr>
              <w:t>White-tailed Deer Monitoring Data for the National Park Service Heartland Inventory and Monitoring Network: 2005 - 2023</w:t>
            </w:r>
          </w:p>
          <w:p w:rsidR="004B2322" w:rsidP="17D7425A" w:rsidRDefault="004B2322" w14:paraId="3481C2D3" w14:textId="5211C170">
            <w:pPr>
              <w:pStyle w:val="nrpsNormal"/>
              <w:rPr>
                <w:rFonts w:ascii="Calibri" w:hAnsi="Calibri" w:cs="Calibri" w:asciiTheme="minorAscii" w:hAnsiTheme="minorAscii" w:cstheme="minorAscii"/>
              </w:rPr>
            </w:pPr>
          </w:p>
        </w:tc>
      </w:tr>
    </w:tbl>
    <w:p w:rsidR="004A63E8" w:rsidP="0020794E" w:rsidRDefault="004A63E8" w14:paraId="1D6B720F" w14:textId="77777777">
      <w:pPr>
        <w:pStyle w:val="nrpsHeading1"/>
        <w:rPr>
          <w:rFonts w:asciiTheme="minorHAnsi" w:hAnsiTheme="minorHAnsi" w:cstheme="minorHAnsi"/>
          <w:sz w:val="36"/>
          <w:szCs w:val="20"/>
        </w:rPr>
      </w:pPr>
    </w:p>
    <w:p w:rsidRPr="00E5029B" w:rsidR="0020794E" w:rsidP="0020794E" w:rsidRDefault="00E62BBB" w14:paraId="7378203A" w14:textId="1E6ED844">
      <w:pPr>
        <w:pStyle w:val="nrpsHeading1"/>
        <w:rPr>
          <w:rFonts w:asciiTheme="minorHAnsi" w:hAnsiTheme="minorHAnsi" w:cstheme="minorHAnsi"/>
          <w:sz w:val="36"/>
          <w:szCs w:val="20"/>
        </w:rPr>
      </w:pPr>
      <w:r w:rsidRPr="00E5029B">
        <w:rPr>
          <w:rFonts w:asciiTheme="minorHAnsi" w:hAnsiTheme="minorHAnsi" w:cstheme="minorHAnsi"/>
          <w:sz w:val="36"/>
          <w:szCs w:val="20"/>
        </w:rPr>
        <w:t>Metadata Filename</w:t>
      </w:r>
      <w:r w:rsidRPr="00E5029B" w:rsidR="0020794E">
        <w:rPr>
          <w:rFonts w:asciiTheme="minorHAnsi" w:hAnsiTheme="minorHAnsi" w:cstheme="minorHAnsi"/>
          <w:sz w:val="36"/>
          <w:szCs w:val="20"/>
        </w:rPr>
        <w:t xml:space="preserve"> </w:t>
      </w:r>
    </w:p>
    <w:p w:rsidRPr="001C368B" w:rsidR="0087613E" w:rsidP="0087613E" w:rsidRDefault="0020794E" w14:paraId="51F1E4E1" w14:textId="2BBEC4A6">
      <w:pPr>
        <w:pStyle w:val="nrpsNormal"/>
        <w:rPr>
          <w:rFonts w:asciiTheme="minorHAnsi" w:hAnsiTheme="minorHAnsi" w:cstheme="minorHAnsi"/>
          <w:szCs w:val="23"/>
        </w:rPr>
      </w:pPr>
      <w:r w:rsidRPr="00E5029B">
        <w:rPr>
          <w:rFonts w:asciiTheme="minorHAnsi" w:hAnsiTheme="minorHAnsi" w:cstheme="minorHAnsi"/>
        </w:rPr>
        <w:t>(</w:t>
      </w:r>
      <w:r w:rsidRPr="00E5029B" w:rsidR="00402001">
        <w:rPr>
          <w:rFonts w:asciiTheme="minorHAnsi" w:hAnsiTheme="minorHAnsi" w:cstheme="minorHAnsi"/>
        </w:rPr>
        <w:t xml:space="preserve">Similar to </w:t>
      </w:r>
      <w:r w:rsidRPr="00E5029B" w:rsidR="00A06A8A">
        <w:rPr>
          <w:rFonts w:asciiTheme="minorHAnsi" w:hAnsiTheme="minorHAnsi" w:cstheme="minorHAnsi"/>
        </w:rPr>
        <w:t xml:space="preserve">Data Package Title, </w:t>
      </w:r>
      <w:r w:rsidRPr="00E5029B" w:rsidR="003F52B2">
        <w:rPr>
          <w:rFonts w:asciiTheme="minorHAnsi" w:hAnsiTheme="minorHAnsi" w:cstheme="minorHAnsi"/>
        </w:rPr>
        <w:t>should be infor</w:t>
      </w:r>
      <w:r w:rsidRPr="00E5029B" w:rsidR="003A22F6">
        <w:rPr>
          <w:rFonts w:asciiTheme="minorHAnsi" w:hAnsiTheme="minorHAnsi" w:cstheme="minorHAnsi"/>
        </w:rPr>
        <w:t xml:space="preserve">mative. </w:t>
      </w:r>
      <w:r w:rsidRPr="00E5029B" w:rsidR="000B78BA">
        <w:rPr>
          <w:rFonts w:asciiTheme="minorHAnsi" w:hAnsiTheme="minorHAnsi" w:cstheme="minorHAnsi"/>
        </w:rPr>
        <w:t xml:space="preserve">Be sure it </w:t>
      </w:r>
      <w:r w:rsidRPr="00E5029B" w:rsidR="00690AA1">
        <w:rPr>
          <w:rFonts w:asciiTheme="minorHAnsi" w:hAnsiTheme="minorHAnsi" w:cstheme="minorHAnsi"/>
        </w:rPr>
        <w:t>ends</w:t>
      </w:r>
      <w:r w:rsidRPr="00E5029B" w:rsidR="000B78BA">
        <w:rPr>
          <w:rFonts w:asciiTheme="minorHAnsi" w:hAnsiTheme="minorHAnsi" w:cstheme="minorHAnsi"/>
        </w:rPr>
        <w:t xml:space="preserve"> in </w:t>
      </w:r>
      <w:r w:rsidRPr="00E5029B" w:rsidR="000B78BA">
        <w:rPr>
          <w:rFonts w:asciiTheme="minorHAnsi" w:hAnsiTheme="minorHAnsi" w:cstheme="minorHAnsi"/>
          <w:b/>
          <w:bCs/>
        </w:rPr>
        <w:t>_metadata</w:t>
      </w:r>
      <w:r w:rsidRPr="00E5029B" w:rsidR="000B78BA">
        <w:rPr>
          <w:rFonts w:asciiTheme="minorHAnsi" w:hAnsiTheme="minorHAnsi" w:cstheme="minorHAnsi"/>
        </w:rPr>
        <w:t xml:space="preserve"> to comply with data package specifications. </w:t>
      </w:r>
      <w:r w:rsidRPr="00E5029B" w:rsidR="003D6BAD">
        <w:rPr>
          <w:rFonts w:asciiTheme="minorHAnsi" w:hAnsiTheme="minorHAnsi" w:cstheme="minorHAnsi"/>
        </w:rPr>
        <w:t xml:space="preserve">This will </w:t>
      </w:r>
      <w:r w:rsidRPr="001C368B" w:rsidR="003D6BAD">
        <w:rPr>
          <w:rFonts w:asciiTheme="minorHAnsi" w:hAnsiTheme="minorHAnsi" w:cstheme="minorHAnsi"/>
          <w:szCs w:val="23"/>
        </w:rPr>
        <w:t xml:space="preserve">become the file name of your .xml. Example: </w:t>
      </w:r>
      <w:r w:rsidRPr="001C368B" w:rsidR="00A41704">
        <w:rPr>
          <w:rFonts w:asciiTheme="minorHAnsi" w:hAnsiTheme="minorHAnsi" w:cstheme="minorHAnsi"/>
          <w:szCs w:val="23"/>
        </w:rPr>
        <w:t>RMNP_Mammals_</w:t>
      </w:r>
      <w:r w:rsidRPr="001C368B" w:rsidR="00F067D9">
        <w:rPr>
          <w:rFonts w:asciiTheme="minorHAnsi" w:hAnsiTheme="minorHAnsi" w:cstheme="minorHAnsi"/>
          <w:szCs w:val="23"/>
        </w:rPr>
        <w:t>2020_</w:t>
      </w:r>
      <w:r w:rsidRPr="001C368B" w:rsidR="00A41704">
        <w:rPr>
          <w:rFonts w:asciiTheme="minorHAnsi" w:hAnsiTheme="minorHAnsi" w:cstheme="minorHAnsi"/>
          <w:szCs w:val="23"/>
        </w:rPr>
        <w:t>metadata</w:t>
      </w:r>
      <w:r w:rsidRPr="001C368B" w:rsidR="00690AA1">
        <w:rPr>
          <w:rFonts w:asciiTheme="minorHAnsi" w:hAnsiTheme="minorHAnsi" w:cstheme="minorHAnsi"/>
          <w:szCs w:val="23"/>
        </w:rPr>
        <w:t>)</w:t>
      </w:r>
    </w:p>
    <w:tbl>
      <w:tblPr>
        <w:tblStyle w:val="TableGrid"/>
        <w:tblW w:w="0" w:type="auto"/>
        <w:tblLook w:val="04A0" w:firstRow="1" w:lastRow="0" w:firstColumn="1" w:lastColumn="0" w:noHBand="0" w:noVBand="1"/>
      </w:tblPr>
      <w:tblGrid>
        <w:gridCol w:w="12950"/>
      </w:tblGrid>
      <w:tr w:rsidR="005C6165" w:rsidTr="17D7425A" w14:paraId="3EA43DDC" w14:textId="77777777">
        <w:tc>
          <w:tcPr>
            <w:tcW w:w="12950" w:type="dxa"/>
            <w:tcMar/>
          </w:tcPr>
          <w:p w:rsidR="005C6165" w:rsidP="17D7425A" w:rsidRDefault="005C6165" w14:paraId="32068189" w14:textId="63BF4DDE">
            <w:pPr>
              <w:pStyle w:val="nrpsNormal"/>
              <w:rPr>
                <w:rFonts w:ascii="Calibri" w:hAnsi="Calibri" w:cs="Calibri" w:asciiTheme="minorAscii" w:hAnsiTheme="minorAscii" w:cstheme="minorAscii"/>
              </w:rPr>
            </w:pPr>
            <w:r w:rsidRPr="17D7425A" w:rsidR="4F674C7A">
              <w:rPr>
                <w:rFonts w:ascii="Calibri" w:hAnsi="Calibri" w:cs="Calibri" w:asciiTheme="minorAscii" w:hAnsiTheme="minorAscii" w:cstheme="minorAscii"/>
              </w:rPr>
              <w:t>HtlnDeer_metadata</w:t>
            </w:r>
          </w:p>
        </w:tc>
      </w:tr>
    </w:tbl>
    <w:p w:rsidR="003D53EC" w:rsidP="00F20819" w:rsidRDefault="003D53EC" w14:paraId="59A03ADB" w14:textId="77777777">
      <w:pPr>
        <w:pStyle w:val="nrpsHeading1"/>
        <w:rPr>
          <w:rFonts w:asciiTheme="minorHAnsi" w:hAnsiTheme="minorHAnsi" w:cstheme="minorHAnsi"/>
          <w:sz w:val="36"/>
          <w:szCs w:val="20"/>
        </w:rPr>
      </w:pPr>
    </w:p>
    <w:p w:rsidR="003D53EC" w:rsidRDefault="003D53EC" w14:paraId="329D9941"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E5029B" w:rsidR="00F20819" w:rsidP="00F20819" w:rsidRDefault="00F20819" w14:paraId="7CADAAC9" w14:textId="72FEC377">
      <w:pPr>
        <w:pStyle w:val="nrpsHeading1"/>
        <w:rPr>
          <w:rFonts w:asciiTheme="minorHAnsi" w:hAnsiTheme="minorHAnsi" w:cstheme="minorHAnsi"/>
          <w:sz w:val="36"/>
          <w:szCs w:val="20"/>
        </w:rPr>
      </w:pPr>
      <w:r w:rsidRPr="00E5029B">
        <w:rPr>
          <w:rFonts w:asciiTheme="minorHAnsi" w:hAnsiTheme="minorHAnsi" w:cstheme="minorHAnsi"/>
          <w:sz w:val="36"/>
          <w:szCs w:val="20"/>
        </w:rPr>
        <w:t>Data Files</w:t>
      </w:r>
      <w:r w:rsidRPr="00E5029B" w:rsidR="0020573D">
        <w:rPr>
          <w:rFonts w:asciiTheme="minorHAnsi" w:hAnsiTheme="minorHAnsi" w:cstheme="minorHAnsi"/>
          <w:sz w:val="36"/>
          <w:szCs w:val="20"/>
        </w:rPr>
        <w:t>,</w:t>
      </w:r>
      <w:r w:rsidRPr="00E5029B" w:rsidR="00D30BAE">
        <w:rPr>
          <w:rFonts w:asciiTheme="minorHAnsi" w:hAnsiTheme="minorHAnsi" w:cstheme="minorHAnsi"/>
          <w:sz w:val="36"/>
          <w:szCs w:val="20"/>
        </w:rPr>
        <w:t xml:space="preserve"> </w:t>
      </w:r>
      <w:r w:rsidRPr="00E5029B" w:rsidR="004C1AC2">
        <w:rPr>
          <w:rFonts w:asciiTheme="minorHAnsi" w:hAnsiTheme="minorHAnsi" w:cstheme="minorHAnsi"/>
          <w:sz w:val="36"/>
          <w:szCs w:val="20"/>
        </w:rPr>
        <w:t>Names</w:t>
      </w:r>
      <w:r w:rsidRPr="00E5029B" w:rsidR="0020573D">
        <w:rPr>
          <w:rFonts w:asciiTheme="minorHAnsi" w:hAnsiTheme="minorHAnsi" w:cstheme="minorHAnsi"/>
          <w:sz w:val="36"/>
          <w:szCs w:val="20"/>
        </w:rPr>
        <w:t>, and Descriptions</w:t>
      </w:r>
    </w:p>
    <w:p w:rsidR="00082DA0" w:rsidP="00082DA0" w:rsidRDefault="004C1AC2" w14:paraId="20282EB0" w14:textId="22A9DF8F">
      <w:pPr>
        <w:pStyle w:val="nrpsNormal"/>
        <w:rPr>
          <w:rFonts w:asciiTheme="minorHAnsi" w:hAnsiTheme="minorHAnsi" w:cstheme="minorHAnsi"/>
          <w:lang w:val="fr-FR"/>
        </w:rPr>
      </w:pPr>
      <w:r w:rsidRPr="00E5029B">
        <w:rPr>
          <w:rFonts w:asciiTheme="minorHAnsi" w:hAnsiTheme="minorHAnsi" w:cstheme="minorHAnsi"/>
          <w:lang w:val="fr-FR"/>
        </w:rPr>
        <w:t>(</w:t>
      </w:r>
      <w:r w:rsidRPr="00E5029B" w:rsidR="002752DC">
        <w:rPr>
          <w:rFonts w:asciiTheme="minorHAnsi" w:hAnsiTheme="minorHAnsi" w:cstheme="minorHAnsi"/>
          <w:lang w:val="fr-FR"/>
        </w:rPr>
        <w:t>List your data files</w:t>
      </w:r>
      <w:r w:rsidRPr="00E5029B" w:rsidR="00C84C45">
        <w:rPr>
          <w:rFonts w:asciiTheme="minorHAnsi" w:hAnsiTheme="minorHAnsi" w:cstheme="minorHAnsi"/>
          <w:lang w:val="fr-FR"/>
        </w:rPr>
        <w:t xml:space="preserve">, </w:t>
      </w:r>
      <w:proofErr w:type="spellStart"/>
      <w:r w:rsidRPr="00E5029B" w:rsidR="002752DC">
        <w:rPr>
          <w:rFonts w:asciiTheme="minorHAnsi" w:hAnsiTheme="minorHAnsi" w:cstheme="minorHAnsi"/>
          <w:lang w:val="fr-FR"/>
        </w:rPr>
        <w:t>give</w:t>
      </w:r>
      <w:proofErr w:type="spellEnd"/>
      <w:r w:rsidRPr="00E5029B" w:rsidR="002752DC">
        <w:rPr>
          <w:rFonts w:asciiTheme="minorHAnsi" w:hAnsiTheme="minorHAnsi" w:cstheme="minorHAnsi"/>
          <w:lang w:val="fr-FR"/>
        </w:rPr>
        <w:t xml:space="preserve"> </w:t>
      </w:r>
      <w:proofErr w:type="spellStart"/>
      <w:r w:rsidRPr="00E5029B" w:rsidR="002752DC">
        <w:rPr>
          <w:rFonts w:asciiTheme="minorHAnsi" w:hAnsiTheme="minorHAnsi" w:cstheme="minorHAnsi"/>
          <w:lang w:val="fr-FR"/>
        </w:rPr>
        <w:t>them</w:t>
      </w:r>
      <w:proofErr w:type="spellEnd"/>
      <w:r w:rsidRPr="00E5029B" w:rsidR="002752DC">
        <w:rPr>
          <w:rFonts w:asciiTheme="minorHAnsi" w:hAnsiTheme="minorHAnsi" w:cstheme="minorHAnsi"/>
          <w:lang w:val="fr-FR"/>
        </w:rPr>
        <w:t xml:space="preserve"> </w:t>
      </w:r>
      <w:r w:rsidRPr="00E5029B" w:rsidR="00472A99">
        <w:rPr>
          <w:rFonts w:asciiTheme="minorHAnsi" w:hAnsiTheme="minorHAnsi" w:cstheme="minorHAnsi"/>
          <w:lang w:val="fr-FR"/>
        </w:rPr>
        <w:t xml:space="preserve">an informative </w:t>
      </w:r>
      <w:proofErr w:type="spellStart"/>
      <w:r w:rsidRPr="00E5029B" w:rsidR="00472A99">
        <w:rPr>
          <w:rFonts w:asciiTheme="minorHAnsi" w:hAnsiTheme="minorHAnsi" w:cstheme="minorHAnsi"/>
          <w:lang w:val="fr-FR"/>
        </w:rPr>
        <w:t>name</w:t>
      </w:r>
      <w:proofErr w:type="spellEnd"/>
      <w:r w:rsidRPr="00E5029B" w:rsidR="00C84C45">
        <w:rPr>
          <w:rFonts w:asciiTheme="minorHAnsi" w:hAnsiTheme="minorHAnsi" w:cstheme="minorHAnsi"/>
          <w:lang w:val="fr-FR"/>
        </w:rPr>
        <w:t xml:space="preserve"> and description. Descriptions </w:t>
      </w:r>
      <w:proofErr w:type="spellStart"/>
      <w:r w:rsidRPr="00E5029B" w:rsidR="00C84C45">
        <w:rPr>
          <w:rFonts w:asciiTheme="minorHAnsi" w:hAnsiTheme="minorHAnsi" w:cstheme="minorHAnsi"/>
          <w:lang w:val="fr-FR"/>
        </w:rPr>
        <w:t>should</w:t>
      </w:r>
      <w:proofErr w:type="spellEnd"/>
      <w:r w:rsidRPr="00E5029B" w:rsidR="00C84C45">
        <w:rPr>
          <w:rFonts w:asciiTheme="minorHAnsi" w:hAnsiTheme="minorHAnsi" w:cstheme="minorHAnsi"/>
          <w:lang w:val="fr-FR"/>
        </w:rPr>
        <w:t xml:space="preserve"> </w:t>
      </w:r>
      <w:proofErr w:type="spellStart"/>
      <w:r w:rsidRPr="00E5029B" w:rsidR="00C84C45">
        <w:rPr>
          <w:rFonts w:asciiTheme="minorHAnsi" w:hAnsiTheme="minorHAnsi" w:cstheme="minorHAnsi"/>
          <w:lang w:val="fr-FR"/>
        </w:rPr>
        <w:t>be</w:t>
      </w:r>
      <w:proofErr w:type="spellEnd"/>
      <w:r w:rsidRPr="00E5029B" w:rsidR="00C84C45">
        <w:rPr>
          <w:rFonts w:asciiTheme="minorHAnsi" w:hAnsiTheme="minorHAnsi" w:cstheme="minorHAnsi"/>
          <w:lang w:val="fr-FR"/>
        </w:rPr>
        <w:t xml:space="preserve"> unique and </w:t>
      </w:r>
      <w:r w:rsidRPr="00E5029B" w:rsidR="000718E8">
        <w:rPr>
          <w:rFonts w:asciiTheme="minorHAnsi" w:hAnsiTheme="minorHAnsi" w:cstheme="minorHAnsi"/>
          <w:lang w:val="fr-FR"/>
        </w:rPr>
        <w:t xml:space="preserve">about 10 </w:t>
      </w:r>
      <w:proofErr w:type="spellStart"/>
      <w:r w:rsidRPr="00E5029B" w:rsidR="000718E8">
        <w:rPr>
          <w:rFonts w:asciiTheme="minorHAnsi" w:hAnsiTheme="minorHAnsi" w:cstheme="minorHAnsi"/>
          <w:lang w:val="fr-FR"/>
        </w:rPr>
        <w:t>words</w:t>
      </w:r>
      <w:proofErr w:type="spellEnd"/>
      <w:r w:rsidRPr="00E5029B" w:rsidR="000718E8">
        <w:rPr>
          <w:rFonts w:asciiTheme="minorHAnsi" w:hAnsiTheme="minorHAnsi" w:cstheme="minorHAnsi"/>
          <w:lang w:val="fr-FR"/>
        </w:rPr>
        <w:t xml:space="preserve"> long</w:t>
      </w:r>
      <w:r w:rsidRPr="00E5029B" w:rsidR="00472A99">
        <w:rPr>
          <w:rFonts w:asciiTheme="minorHAnsi" w:hAnsiTheme="minorHAnsi" w:cstheme="minorHAnsi"/>
          <w:lang w:val="fr-FR"/>
        </w:rPr>
        <w:t>)</w:t>
      </w:r>
    </w:p>
    <w:tbl>
      <w:tblPr>
        <w:tblStyle w:val="NPS1"/>
        <w:tblW w:w="5000" w:type="pct"/>
        <w:tblLook w:val="0020" w:firstRow="1" w:lastRow="0" w:firstColumn="0" w:lastColumn="0" w:noHBand="0" w:noVBand="0"/>
      </w:tblPr>
      <w:tblGrid>
        <w:gridCol w:w="3764"/>
        <w:gridCol w:w="4208"/>
        <w:gridCol w:w="6418"/>
      </w:tblGrid>
      <w:tr w:rsidRPr="00E5029B" w:rsidR="008F4456" w:rsidTr="48BD137B" w14:paraId="459B14F3" w14:textId="77777777">
        <w:trPr>
          <w:cnfStyle w:val="100000000000" w:firstRow="1" w:lastRow="0" w:firstColumn="0" w:lastColumn="0" w:oddVBand="0" w:evenVBand="0" w:oddHBand="0" w:evenHBand="0" w:firstRowFirstColumn="0" w:firstRowLastColumn="0" w:lastRowFirstColumn="0" w:lastRowLastColumn="0"/>
          <w:trHeight w:val="718"/>
        </w:trPr>
        <w:tc>
          <w:tcPr>
            <w:cnfStyle w:val="000010000000" w:firstRow="0" w:lastRow="0" w:firstColumn="0" w:lastColumn="0" w:oddVBand="1" w:evenVBand="0" w:oddHBand="0" w:evenHBand="0" w:firstRowFirstColumn="0" w:firstRowLastColumn="0" w:lastRowFirstColumn="0" w:lastRowLastColumn="0"/>
            <w:tcW w:w="1308" w:type="pct"/>
            <w:tcMar/>
          </w:tcPr>
          <w:p w:rsidR="008F4456" w:rsidRDefault="008F4456" w14:paraId="73B62740" w14:textId="77777777">
            <w:pPr>
              <w:pStyle w:val="nrpsTableheader"/>
              <w:rPr>
                <w:rFonts w:asciiTheme="minorHAnsi" w:hAnsiTheme="minorHAnsi" w:cstheme="minorBidi"/>
                <w:color w:val="FFFFFF" w:themeColor="background1"/>
                <w:sz w:val="22"/>
                <w:szCs w:val="22"/>
              </w:rPr>
            </w:pPr>
            <w:r w:rsidRPr="2913027F">
              <w:rPr>
                <w:rFonts w:asciiTheme="minorHAnsi" w:hAnsiTheme="minorHAnsi" w:cstheme="minorBidi"/>
                <w:b/>
                <w:color w:val="FFFFFF" w:themeColor="background1"/>
                <w:sz w:val="22"/>
                <w:szCs w:val="22"/>
              </w:rPr>
              <w:t>Data File</w:t>
            </w:r>
          </w:p>
          <w:p w:rsidRPr="00E5029B" w:rsidR="001E2C72" w:rsidRDefault="001E2C72" w14:paraId="3CF10C89" w14:textId="1EB6D060">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Pr="002433E8" w:rsidR="002433E8">
              <w:rPr>
                <w:rFonts w:asciiTheme="minorHAnsi" w:hAnsiTheme="minorHAnsi" w:cstheme="minorHAnsi"/>
                <w:b/>
                <w:bCs w:val="0"/>
                <w:color w:val="FFFFFF" w:themeColor="background1"/>
                <w:sz w:val="22"/>
                <w:szCs w:val="24"/>
              </w:rPr>
              <w:t>SEUG_crustClassData.csv</w:t>
            </w:r>
            <w:r>
              <w:rPr>
                <w:rFonts w:asciiTheme="minorHAnsi" w:hAnsiTheme="minorHAnsi" w:cstheme="minorHAnsi"/>
                <w:b/>
                <w:bCs w:val="0"/>
                <w:color w:val="FFFFFF" w:themeColor="background1"/>
                <w:sz w:val="22"/>
                <w:szCs w:val="24"/>
              </w:rPr>
              <w:t>)</w:t>
            </w:r>
          </w:p>
        </w:tc>
        <w:tc>
          <w:tcPr>
            <w:cnfStyle w:val="000001000000" w:firstRow="0" w:lastRow="0" w:firstColumn="0" w:lastColumn="0" w:oddVBand="0" w:evenVBand="1" w:oddHBand="0" w:evenHBand="0" w:firstRowFirstColumn="0" w:firstRowLastColumn="0" w:lastRowFirstColumn="0" w:lastRowLastColumn="0"/>
            <w:tcW w:w="1462" w:type="pct"/>
            <w:tcMar/>
          </w:tcPr>
          <w:p w:rsidR="008F4456" w:rsidRDefault="006A3999" w14:paraId="1EECC667" w14:textId="145AE168">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Informative</w:t>
            </w:r>
            <w:r w:rsidR="008F4456">
              <w:rPr>
                <w:rFonts w:asciiTheme="minorHAnsi" w:hAnsiTheme="minorHAnsi" w:cstheme="minorHAnsi"/>
                <w:b/>
                <w:bCs w:val="0"/>
                <w:color w:val="FFFFFF" w:themeColor="background1"/>
                <w:sz w:val="22"/>
                <w:szCs w:val="24"/>
              </w:rPr>
              <w:t xml:space="preserve"> Name</w:t>
            </w:r>
          </w:p>
          <w:p w:rsidRPr="00E5029B" w:rsidR="001E2C72" w:rsidRDefault="001E2C72" w14:paraId="067AB239" w14:textId="6BD9C0C6">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Pr="002433E8" w:rsidR="002433E8">
              <w:rPr>
                <w:rFonts w:asciiTheme="minorHAnsi" w:hAnsiTheme="minorHAnsi" w:cstheme="minorHAnsi"/>
                <w:b/>
                <w:bCs w:val="0"/>
                <w:color w:val="FFFFFF" w:themeColor="background1"/>
                <w:sz w:val="22"/>
                <w:szCs w:val="24"/>
              </w:rPr>
              <w:t>SEUG LTVM Biocrust Data</w:t>
            </w:r>
            <w:r>
              <w:rPr>
                <w:rFonts w:asciiTheme="minorHAnsi" w:hAnsiTheme="minorHAnsi" w:cstheme="minorHAnsi"/>
                <w:b/>
                <w:bCs w:val="0"/>
                <w:color w:val="FFFFFF" w:themeColor="background1"/>
                <w:sz w:val="22"/>
                <w:szCs w:val="24"/>
              </w:rPr>
              <w:t>)</w:t>
            </w:r>
          </w:p>
        </w:tc>
        <w:tc>
          <w:tcPr>
            <w:cnfStyle w:val="000010000000" w:firstRow="0" w:lastRow="0" w:firstColumn="0" w:lastColumn="0" w:oddVBand="1" w:evenVBand="0" w:oddHBand="0" w:evenHBand="0" w:firstRowFirstColumn="0" w:firstRowLastColumn="0" w:lastRowFirstColumn="0" w:lastRowLastColumn="0"/>
            <w:tcW w:w="2231" w:type="pct"/>
            <w:tcMar/>
          </w:tcPr>
          <w:p w:rsidR="008F4456" w:rsidRDefault="008F4456" w14:paraId="29CDDF56" w14:textId="77777777">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Description</w:t>
            </w:r>
          </w:p>
          <w:p w:rsidRPr="00E5029B" w:rsidR="001E2C72" w:rsidRDefault="001E2C72" w14:paraId="2C13EF01" w14:textId="68F959A6">
            <w:pPr>
              <w:pStyle w:val="nrpsTableheader"/>
              <w:rPr>
                <w:rFonts w:asciiTheme="minorHAnsi" w:hAnsiTheme="minorHAnsi" w:cstheme="minorBidi"/>
                <w:b/>
                <w:color w:val="FFFFFF" w:themeColor="background1"/>
                <w:sz w:val="22"/>
                <w:szCs w:val="22"/>
              </w:rPr>
            </w:pPr>
            <w:r w:rsidRPr="2913027F">
              <w:rPr>
                <w:rFonts w:asciiTheme="minorHAnsi" w:hAnsiTheme="minorHAnsi" w:cstheme="minorBidi"/>
                <w:b/>
                <w:color w:val="FFFFFF" w:themeColor="background1"/>
                <w:sz w:val="22"/>
                <w:szCs w:val="22"/>
              </w:rPr>
              <w:t xml:space="preserve">(e.g. </w:t>
            </w:r>
            <w:proofErr w:type="gramStart"/>
            <w:r w:rsidRPr="2913027F" w:rsidR="002433E8">
              <w:rPr>
                <w:rFonts w:asciiTheme="minorHAnsi" w:hAnsiTheme="minorHAnsi" w:cstheme="minorBidi"/>
                <w:b/>
                <w:color w:val="FFFFFF" w:themeColor="background1"/>
                <w:sz w:val="22"/>
                <w:szCs w:val="22"/>
              </w:rPr>
              <w:t>Biological</w:t>
            </w:r>
            <w:proofErr w:type="gramEnd"/>
            <w:r w:rsidRPr="2913027F" w:rsidR="002433E8">
              <w:rPr>
                <w:rFonts w:asciiTheme="minorHAnsi" w:hAnsiTheme="minorHAnsi" w:cstheme="minorBidi"/>
                <w:b/>
                <w:color w:val="FFFFFF" w:themeColor="background1"/>
                <w:sz w:val="22"/>
                <w:szCs w:val="22"/>
              </w:rPr>
              <w:t xml:space="preserve"> soil crust development class data</w:t>
            </w:r>
            <w:r w:rsidRPr="2913027F">
              <w:rPr>
                <w:rFonts w:asciiTheme="minorHAnsi" w:hAnsiTheme="minorHAnsi" w:cstheme="minorBidi"/>
                <w:b/>
                <w:color w:val="FFFFFF" w:themeColor="background1"/>
                <w:sz w:val="22"/>
                <w:szCs w:val="22"/>
              </w:rPr>
              <w:t>)</w:t>
            </w:r>
          </w:p>
        </w:tc>
      </w:tr>
      <w:tr w:rsidRPr="00E5029B" w:rsidR="008F4456" w:rsidTr="48BD137B" w14:paraId="2818ED8F" w14:textId="77777777">
        <w:trPr>
          <w:trHeight w:val="366"/>
        </w:trPr>
        <w:tc>
          <w:tcPr>
            <w:cnfStyle w:val="000010000000" w:firstRow="0" w:lastRow="0" w:firstColumn="0" w:lastColumn="0" w:oddVBand="1" w:evenVBand="0" w:oddHBand="0" w:evenHBand="0" w:firstRowFirstColumn="0" w:firstRowLastColumn="0" w:lastRowFirstColumn="0" w:lastRowLastColumn="0"/>
            <w:tcW w:w="1308" w:type="pct"/>
            <w:tcMar/>
          </w:tcPr>
          <w:p w:rsidRPr="00E5029B" w:rsidR="008F4456" w:rsidP="12A4F6FB" w:rsidRDefault="008F4456" w14:paraId="697F7CBA" w14:textId="511135D6">
            <w:pPr>
              <w:pStyle w:val="nrpsTableheader"/>
              <w:rPr>
                <w:rFonts w:ascii="Calibri" w:hAnsi="Calibri" w:cs="Calibri" w:asciiTheme="minorAscii" w:hAnsiTheme="minorAscii" w:cstheme="minorAscii"/>
                <w:b w:val="0"/>
                <w:bCs w:val="0"/>
                <w:color w:val="auto"/>
                <w:sz w:val="22"/>
                <w:szCs w:val="22"/>
              </w:rPr>
            </w:pPr>
            <w:r w:rsidRPr="12A4F6FB" w:rsidR="7FEB6A8B">
              <w:rPr>
                <w:rFonts w:ascii="Calibri" w:hAnsi="Calibri" w:cs="Calibri" w:asciiTheme="minorAscii" w:hAnsiTheme="minorAscii" w:cstheme="minorAscii"/>
                <w:b w:val="0"/>
                <w:bCs w:val="0"/>
                <w:color w:val="auto"/>
                <w:sz w:val="22"/>
                <w:szCs w:val="22"/>
              </w:rPr>
              <w:t>tlu_DeerCloudValues.csv</w:t>
            </w:r>
          </w:p>
        </w:tc>
        <w:tc>
          <w:tcPr>
            <w:cnfStyle w:val="000001000000" w:firstRow="0" w:lastRow="0" w:firstColumn="0" w:lastColumn="0" w:oddVBand="0" w:evenVBand="1" w:oddHBand="0" w:evenHBand="0" w:firstRowFirstColumn="0" w:firstRowLastColumn="0" w:lastRowFirstColumn="0" w:lastRowLastColumn="0"/>
            <w:tcW w:w="1462" w:type="pct"/>
            <w:tcMar/>
          </w:tcPr>
          <w:p w:rsidRPr="00E5029B" w:rsidR="008F4456" w:rsidP="12A4F6FB" w:rsidRDefault="008F4456" w14:paraId="5AE0CC3A" w14:textId="13435530">
            <w:pPr>
              <w:pStyle w:val="nrpsTableheader"/>
              <w:rPr>
                <w:rFonts w:ascii="Calibri" w:hAnsi="Calibri" w:cs="Calibri" w:asciiTheme="minorAscii" w:hAnsiTheme="minorAscii" w:cstheme="minorAscii"/>
                <w:b w:val="0"/>
                <w:bCs w:val="0"/>
                <w:color w:val="auto"/>
                <w:sz w:val="22"/>
                <w:szCs w:val="22"/>
              </w:rPr>
            </w:pPr>
            <w:r w:rsidRPr="12A4F6FB" w:rsidR="7FEB6A8B">
              <w:rPr>
                <w:rFonts w:ascii="Calibri" w:hAnsi="Calibri" w:cs="Calibri" w:asciiTheme="minorAscii" w:hAnsiTheme="minorAscii" w:cstheme="minorAscii"/>
                <w:b w:val="0"/>
                <w:bCs w:val="0"/>
                <w:color w:val="auto"/>
                <w:sz w:val="22"/>
                <w:szCs w:val="22"/>
              </w:rPr>
              <w:t>HTLN Deer cloud cover</w:t>
            </w:r>
            <w:r w:rsidRPr="12A4F6FB" w:rsidR="7FEB6A8B">
              <w:rPr>
                <w:rFonts w:ascii="Calibri" w:hAnsi="Calibri" w:cs="Calibri" w:asciiTheme="minorAscii" w:hAnsiTheme="minorAscii" w:cstheme="minorAscii"/>
                <w:b w:val="0"/>
                <w:bCs w:val="0"/>
                <w:color w:val="auto"/>
                <w:sz w:val="22"/>
                <w:szCs w:val="22"/>
              </w:rPr>
              <w:t xml:space="preserve"> value</w:t>
            </w:r>
            <w:r w:rsidRPr="12A4F6FB" w:rsidR="7FEB6A8B">
              <w:rPr>
                <w:rFonts w:ascii="Calibri" w:hAnsi="Calibri" w:cs="Calibri" w:asciiTheme="minorAscii" w:hAnsiTheme="minorAscii" w:cstheme="minorAscii"/>
                <w:b w:val="0"/>
                <w:bCs w:val="0"/>
                <w:color w:val="auto"/>
                <w:sz w:val="22"/>
                <w:szCs w:val="22"/>
              </w:rPr>
              <w:t>s</w:t>
            </w:r>
          </w:p>
        </w:tc>
        <w:tc>
          <w:tcPr>
            <w:cnfStyle w:val="000010000000" w:firstRow="0" w:lastRow="0" w:firstColumn="0" w:lastColumn="0" w:oddVBand="1" w:evenVBand="0" w:oddHBand="0" w:evenHBand="0" w:firstRowFirstColumn="0" w:firstRowLastColumn="0" w:lastRowFirstColumn="0" w:lastRowLastColumn="0"/>
            <w:tcW w:w="2231" w:type="pct"/>
            <w:tcMar/>
          </w:tcPr>
          <w:p w:rsidRPr="00E5029B" w:rsidR="008F4456" w:rsidP="12A4F6FB" w:rsidRDefault="008F4456" w14:paraId="7D07B30B" w14:textId="542AF63D">
            <w:pPr>
              <w:pStyle w:val="nrpsTableheader"/>
              <w:rPr>
                <w:rFonts w:ascii="Calibri" w:hAnsi="Calibri" w:cs="Calibri" w:asciiTheme="minorAscii" w:hAnsiTheme="minorAscii" w:cstheme="minorAscii"/>
                <w:b w:val="0"/>
                <w:bCs w:val="0"/>
                <w:color w:val="auto"/>
                <w:sz w:val="22"/>
                <w:szCs w:val="22"/>
              </w:rPr>
            </w:pPr>
            <w:r w:rsidRPr="12A4F6FB" w:rsidR="7FEB6A8B">
              <w:rPr>
                <w:rFonts w:ascii="Calibri" w:hAnsi="Calibri" w:cs="Calibri" w:asciiTheme="minorAscii" w:hAnsiTheme="minorAscii" w:cstheme="minorAscii"/>
                <w:b w:val="0"/>
                <w:bCs w:val="0"/>
                <w:color w:val="auto"/>
                <w:sz w:val="22"/>
                <w:szCs w:val="22"/>
              </w:rPr>
              <w:t xml:space="preserve">Look up table for cloud cover start and </w:t>
            </w:r>
            <w:r w:rsidRPr="12A4F6FB" w:rsidR="7FEB6A8B">
              <w:rPr>
                <w:rFonts w:ascii="Calibri" w:hAnsi="Calibri" w:cs="Calibri" w:asciiTheme="minorAscii" w:hAnsiTheme="minorAscii" w:cstheme="minorAscii"/>
                <w:b w:val="0"/>
                <w:bCs w:val="0"/>
                <w:color w:val="auto"/>
                <w:sz w:val="22"/>
                <w:szCs w:val="22"/>
              </w:rPr>
              <w:t>ending</w:t>
            </w:r>
            <w:r w:rsidRPr="12A4F6FB" w:rsidR="7FEB6A8B">
              <w:rPr>
                <w:rFonts w:ascii="Calibri" w:hAnsi="Calibri" w:cs="Calibri" w:asciiTheme="minorAscii" w:hAnsiTheme="minorAscii" w:cstheme="minorAscii"/>
                <w:b w:val="0"/>
                <w:bCs w:val="0"/>
                <w:color w:val="auto"/>
                <w:sz w:val="22"/>
                <w:szCs w:val="22"/>
              </w:rPr>
              <w:t xml:space="preserve"> values</w:t>
            </w:r>
          </w:p>
        </w:tc>
      </w:tr>
      <w:tr w:rsidRPr="00E5029B" w:rsidR="008F4456" w:rsidTr="48BD137B" w14:paraId="7F2307A7" w14:textId="77777777">
        <w:trPr>
          <w:trHeight w:val="366"/>
        </w:trPr>
        <w:tc>
          <w:tcPr>
            <w:cnfStyle w:val="000010000000" w:firstRow="0" w:lastRow="0" w:firstColumn="0" w:lastColumn="0" w:oddVBand="1" w:evenVBand="0" w:oddHBand="0" w:evenHBand="0" w:firstRowFirstColumn="0" w:firstRowLastColumn="0" w:lastRowFirstColumn="0" w:lastRowLastColumn="0"/>
            <w:tcW w:w="1308" w:type="pct"/>
            <w:tcMar/>
          </w:tcPr>
          <w:p w:rsidRPr="00E5029B" w:rsidR="008F4456" w:rsidP="12A4F6FB" w:rsidRDefault="008F4456" w14:paraId="5F5E3E05" w14:textId="24F543EA">
            <w:pPr>
              <w:pStyle w:val="nrpsTableheader"/>
              <w:rPr>
                <w:rFonts w:ascii="Calibri" w:hAnsi="Calibri" w:cs="Calibri" w:asciiTheme="minorAscii" w:hAnsiTheme="minorAscii" w:cstheme="minorAscii"/>
                <w:b w:val="0"/>
                <w:bCs w:val="0"/>
                <w:color w:val="auto"/>
                <w:sz w:val="22"/>
                <w:szCs w:val="22"/>
              </w:rPr>
            </w:pPr>
            <w:r w:rsidRPr="48BD137B" w:rsidR="45A171E2">
              <w:rPr>
                <w:rFonts w:ascii="Calibri" w:hAnsi="Calibri" w:cs="Calibri" w:asciiTheme="minorAscii" w:hAnsiTheme="minorAscii" w:cstheme="minorAscii"/>
                <w:b w:val="0"/>
                <w:bCs w:val="0"/>
                <w:color w:val="auto"/>
                <w:sz w:val="22"/>
                <w:szCs w:val="22"/>
              </w:rPr>
              <w:t>HtlnDeerData</w:t>
            </w:r>
            <w:r w:rsidRPr="48BD137B" w:rsidR="41C876F0">
              <w:rPr>
                <w:rFonts w:ascii="Calibri" w:hAnsi="Calibri" w:cs="Calibri" w:asciiTheme="minorAscii" w:hAnsiTheme="minorAscii" w:cstheme="minorAscii"/>
                <w:b w:val="0"/>
                <w:bCs w:val="0"/>
                <w:color w:val="auto"/>
                <w:sz w:val="22"/>
                <w:szCs w:val="22"/>
              </w:rPr>
              <w:t>PackageOutput</w:t>
            </w:r>
            <w:r w:rsidRPr="48BD137B" w:rsidR="41C876F0">
              <w:rPr>
                <w:rFonts w:ascii="Calibri" w:hAnsi="Calibri" w:cs="Calibri" w:asciiTheme="minorAscii" w:hAnsiTheme="minorAscii" w:cstheme="minorAscii"/>
                <w:b w:val="0"/>
                <w:bCs w:val="0"/>
                <w:color w:val="auto"/>
                <w:sz w:val="22"/>
                <w:szCs w:val="22"/>
              </w:rPr>
              <w:t>.csv</w:t>
            </w:r>
          </w:p>
        </w:tc>
        <w:tc>
          <w:tcPr>
            <w:cnfStyle w:val="000001000000" w:firstRow="0" w:lastRow="0" w:firstColumn="0" w:lastColumn="0" w:oddVBand="0" w:evenVBand="1" w:oddHBand="0" w:evenHBand="0" w:firstRowFirstColumn="0" w:firstRowLastColumn="0" w:lastRowFirstColumn="0" w:lastRowLastColumn="0"/>
            <w:tcW w:w="1462" w:type="pct"/>
            <w:tcMar/>
          </w:tcPr>
          <w:p w:rsidRPr="00E5029B" w:rsidR="008F4456" w:rsidP="12A4F6FB" w:rsidRDefault="008F4456" w14:paraId="3D7E3310" w14:textId="3871ACD5">
            <w:pPr>
              <w:pStyle w:val="nrpsTableheader"/>
              <w:rPr>
                <w:rFonts w:ascii="Calibri" w:hAnsi="Calibri" w:cs="Calibri" w:asciiTheme="minorAscii" w:hAnsiTheme="minorAscii" w:cstheme="minorAscii"/>
                <w:b w:val="0"/>
                <w:bCs w:val="0"/>
                <w:color w:val="auto"/>
                <w:sz w:val="22"/>
                <w:szCs w:val="22"/>
              </w:rPr>
            </w:pPr>
            <w:r w:rsidRPr="12A4F6FB" w:rsidR="45A171E2">
              <w:rPr>
                <w:rFonts w:ascii="Calibri" w:hAnsi="Calibri" w:cs="Calibri" w:asciiTheme="minorAscii" w:hAnsiTheme="minorAscii" w:cstheme="minorAscii"/>
                <w:b w:val="0"/>
                <w:bCs w:val="0"/>
                <w:color w:val="auto"/>
                <w:sz w:val="22"/>
                <w:szCs w:val="22"/>
              </w:rPr>
              <w:t>HTLN Deer monitoring data</w:t>
            </w:r>
          </w:p>
        </w:tc>
        <w:tc>
          <w:tcPr>
            <w:cnfStyle w:val="000010000000" w:firstRow="0" w:lastRow="0" w:firstColumn="0" w:lastColumn="0" w:oddVBand="1" w:evenVBand="0" w:oddHBand="0" w:evenHBand="0" w:firstRowFirstColumn="0" w:firstRowLastColumn="0" w:lastRowFirstColumn="0" w:lastRowLastColumn="0"/>
            <w:tcW w:w="2231" w:type="pct"/>
            <w:tcMar/>
          </w:tcPr>
          <w:p w:rsidRPr="00E5029B" w:rsidR="008F4456" w:rsidP="12A4F6FB" w:rsidRDefault="008F4456" w14:paraId="2D79C036" w14:textId="121752E9">
            <w:pPr>
              <w:pStyle w:val="nrpsTableheader"/>
              <w:rPr>
                <w:rFonts w:ascii="Calibri" w:hAnsi="Calibri" w:cs="Calibri" w:asciiTheme="minorAscii" w:hAnsiTheme="minorAscii" w:cstheme="minorAscii"/>
                <w:b w:val="0"/>
                <w:bCs w:val="0"/>
                <w:color w:val="auto"/>
                <w:sz w:val="22"/>
                <w:szCs w:val="22"/>
              </w:rPr>
            </w:pPr>
            <w:r w:rsidRPr="12A4F6FB" w:rsidR="45A171E2">
              <w:rPr>
                <w:rFonts w:ascii="Calibri" w:hAnsi="Calibri" w:cs="Calibri" w:asciiTheme="minorAscii" w:hAnsiTheme="minorAscii" w:cstheme="minorAscii"/>
                <w:b w:val="0"/>
                <w:bCs w:val="0"/>
                <w:color w:val="auto"/>
                <w:sz w:val="22"/>
                <w:szCs w:val="22"/>
              </w:rPr>
              <w:t>Majority of the deer data including deer and weather/moon values</w:t>
            </w:r>
          </w:p>
        </w:tc>
      </w:tr>
      <w:tr w:rsidRPr="00E5029B" w:rsidR="006A3999" w:rsidTr="48BD137B" w14:paraId="1EC702C1" w14:textId="77777777">
        <w:trPr>
          <w:trHeight w:val="366"/>
        </w:trPr>
        <w:tc>
          <w:tcPr>
            <w:cnfStyle w:val="000010000000" w:firstRow="0" w:lastRow="0" w:firstColumn="0" w:lastColumn="0" w:oddVBand="1" w:evenVBand="0" w:oddHBand="0" w:evenHBand="0" w:firstRowFirstColumn="0" w:firstRowLastColumn="0" w:lastRowFirstColumn="0" w:lastRowLastColumn="0"/>
            <w:tcW w:w="1308" w:type="pct"/>
            <w:tcMar/>
          </w:tcPr>
          <w:p w:rsidRPr="00E5029B" w:rsidR="006A3999" w:rsidP="48BD137B" w:rsidRDefault="006A3999" w14:paraId="3E30B04C" w14:textId="6A5B642C">
            <w:pPr>
              <w:pStyle w:val="nrpsTableheader"/>
              <w:rPr>
                <w:rFonts w:ascii="Calibri" w:hAnsi="Calibri" w:cs="Calibri" w:asciiTheme="minorAscii" w:hAnsiTheme="minorAscii" w:cstheme="minorAscii"/>
                <w:b w:val="0"/>
                <w:bCs w:val="0"/>
                <w:color w:val="auto"/>
                <w:sz w:val="22"/>
                <w:szCs w:val="22"/>
              </w:rPr>
            </w:pPr>
            <w:r w:rsidRPr="48BD137B" w:rsidR="26A0B539">
              <w:rPr>
                <w:rFonts w:ascii="Calibri" w:hAnsi="Calibri" w:cs="Calibri" w:asciiTheme="minorAscii" w:hAnsiTheme="minorAscii" w:cstheme="minorAscii"/>
                <w:b w:val="0"/>
                <w:bCs w:val="0"/>
                <w:color w:val="auto"/>
                <w:sz w:val="22"/>
                <w:szCs w:val="22"/>
              </w:rPr>
              <w:t>HtlnDeerLocations</w:t>
            </w:r>
            <w:r w:rsidRPr="48BD137B" w:rsidR="26A0B539">
              <w:rPr>
                <w:rFonts w:ascii="Calibri" w:hAnsi="Calibri" w:cs="Calibri" w:asciiTheme="minorAscii" w:hAnsiTheme="minorAscii" w:cstheme="minorAscii"/>
                <w:b w:val="0"/>
                <w:bCs w:val="0"/>
                <w:color w:val="auto"/>
                <w:sz w:val="22"/>
                <w:szCs w:val="22"/>
              </w:rPr>
              <w:t>.csv</w:t>
            </w:r>
          </w:p>
        </w:tc>
        <w:tc>
          <w:tcPr>
            <w:cnfStyle w:val="000001000000" w:firstRow="0" w:lastRow="0" w:firstColumn="0" w:lastColumn="0" w:oddVBand="0" w:evenVBand="1" w:oddHBand="0" w:evenHBand="0" w:firstRowFirstColumn="0" w:firstRowLastColumn="0" w:lastRowFirstColumn="0" w:lastRowLastColumn="0"/>
            <w:tcW w:w="1462" w:type="pct"/>
            <w:tcMar/>
          </w:tcPr>
          <w:p w:rsidRPr="00E5029B" w:rsidR="006A3999" w:rsidP="48BD137B" w:rsidRDefault="006A3999" w14:paraId="6CE8285A" w14:textId="306762BB">
            <w:pPr>
              <w:pStyle w:val="nrpsTableheader"/>
              <w:rPr>
                <w:rFonts w:ascii="Calibri" w:hAnsi="Calibri" w:cs="Calibri" w:asciiTheme="minorAscii" w:hAnsiTheme="minorAscii" w:cstheme="minorAscii"/>
                <w:b w:val="0"/>
                <w:bCs w:val="0"/>
                <w:color w:val="auto"/>
                <w:sz w:val="22"/>
                <w:szCs w:val="22"/>
              </w:rPr>
            </w:pPr>
            <w:r w:rsidRPr="48BD137B" w:rsidR="26A0B539">
              <w:rPr>
                <w:rFonts w:ascii="Calibri" w:hAnsi="Calibri" w:cs="Calibri" w:asciiTheme="minorAscii" w:hAnsiTheme="minorAscii" w:cstheme="minorAscii"/>
                <w:b w:val="0"/>
                <w:bCs w:val="0"/>
                <w:color w:val="auto"/>
                <w:sz w:val="22"/>
                <w:szCs w:val="22"/>
              </w:rPr>
              <w:t>HTLN Deer locations table</w:t>
            </w:r>
          </w:p>
        </w:tc>
        <w:tc>
          <w:tcPr>
            <w:cnfStyle w:val="000010000000" w:firstRow="0" w:lastRow="0" w:firstColumn="0" w:lastColumn="0" w:oddVBand="1" w:evenVBand="0" w:oddHBand="0" w:evenHBand="0" w:firstRowFirstColumn="0" w:firstRowLastColumn="0" w:lastRowFirstColumn="0" w:lastRowLastColumn="0"/>
            <w:tcW w:w="2231" w:type="pct"/>
            <w:tcMar/>
          </w:tcPr>
          <w:p w:rsidRPr="00E5029B" w:rsidR="006A3999" w:rsidP="48BD137B" w:rsidRDefault="006A3999" w14:paraId="2160EF3F" w14:textId="5711DBAE">
            <w:pPr>
              <w:pStyle w:val="nrpsTableheader"/>
              <w:rPr>
                <w:rFonts w:ascii="Calibri" w:hAnsi="Calibri" w:cs="Calibri" w:asciiTheme="minorAscii" w:hAnsiTheme="minorAscii" w:cstheme="minorAscii"/>
                <w:b w:val="0"/>
                <w:bCs w:val="0"/>
                <w:color w:val="auto"/>
                <w:sz w:val="22"/>
                <w:szCs w:val="22"/>
              </w:rPr>
            </w:pPr>
            <w:r w:rsidRPr="48BD137B" w:rsidR="26A0B539">
              <w:rPr>
                <w:rFonts w:ascii="Calibri" w:hAnsi="Calibri" w:cs="Calibri" w:asciiTheme="minorAscii" w:hAnsiTheme="minorAscii" w:cstheme="minorAscii"/>
                <w:b w:val="0"/>
                <w:bCs w:val="0"/>
                <w:color w:val="auto"/>
                <w:sz w:val="22"/>
                <w:szCs w:val="22"/>
              </w:rPr>
              <w:t xml:space="preserve">The vehicle locations of where the deer group was seen. The </w:t>
            </w:r>
            <w:r w:rsidRPr="48BD137B" w:rsidR="26A0B539">
              <w:rPr>
                <w:rFonts w:ascii="Calibri" w:hAnsi="Calibri" w:cs="Calibri" w:asciiTheme="minorAscii" w:hAnsiTheme="minorAscii" w:cstheme="minorAscii"/>
                <w:b w:val="0"/>
                <w:bCs w:val="0"/>
                <w:color w:val="auto"/>
                <w:sz w:val="22"/>
                <w:szCs w:val="22"/>
              </w:rPr>
              <w:t>DeerID</w:t>
            </w:r>
            <w:r w:rsidRPr="48BD137B" w:rsidR="26A0B539">
              <w:rPr>
                <w:rFonts w:ascii="Calibri" w:hAnsi="Calibri" w:cs="Calibri" w:asciiTheme="minorAscii" w:hAnsiTheme="minorAscii" w:cstheme="minorAscii"/>
                <w:b w:val="0"/>
                <w:bCs w:val="0"/>
                <w:color w:val="auto"/>
                <w:sz w:val="22"/>
                <w:szCs w:val="22"/>
              </w:rPr>
              <w:t xml:space="preserve"> attribute will link this table to the main output table</w:t>
            </w:r>
          </w:p>
        </w:tc>
      </w:tr>
      <w:tr w:rsidRPr="00E5029B" w:rsidR="006A3999" w:rsidTr="48BD137B" w14:paraId="6B66D758" w14:textId="77777777">
        <w:trPr>
          <w:trHeight w:val="366"/>
        </w:trPr>
        <w:tc>
          <w:tcPr>
            <w:cnfStyle w:val="000010000000" w:firstRow="0" w:lastRow="0" w:firstColumn="0" w:lastColumn="0" w:oddVBand="1" w:evenVBand="0" w:oddHBand="0" w:evenHBand="0" w:firstRowFirstColumn="0" w:firstRowLastColumn="0" w:lastRowFirstColumn="0" w:lastRowLastColumn="0"/>
            <w:tcW w:w="1308" w:type="pct"/>
            <w:tcMar/>
          </w:tcPr>
          <w:p w:rsidRPr="00E5029B" w:rsidR="006A3999" w:rsidRDefault="006A3999" w14:paraId="0FEA8CB7"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1462" w:type="pct"/>
            <w:tcMar/>
          </w:tcPr>
          <w:p w:rsidRPr="00E5029B" w:rsidR="006A3999" w:rsidRDefault="006A3999" w14:paraId="3424FBE2"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2231" w:type="pct"/>
            <w:tcMar/>
          </w:tcPr>
          <w:p w:rsidRPr="00E5029B" w:rsidR="006A3999" w:rsidRDefault="006A3999" w14:paraId="09DFD7CF" w14:textId="77777777">
            <w:pPr>
              <w:pStyle w:val="nrpsTableheader"/>
              <w:rPr>
                <w:rFonts w:asciiTheme="minorHAnsi" w:hAnsiTheme="minorHAnsi" w:cstheme="minorHAnsi"/>
                <w:b w:val="0"/>
                <w:bCs/>
                <w:color w:val="auto"/>
                <w:sz w:val="22"/>
                <w:szCs w:val="24"/>
              </w:rPr>
            </w:pPr>
          </w:p>
        </w:tc>
      </w:tr>
      <w:tr w:rsidRPr="00E5029B" w:rsidR="006A3999" w:rsidTr="48BD137B" w14:paraId="0B77542F" w14:textId="77777777">
        <w:trPr>
          <w:trHeight w:val="366"/>
        </w:trPr>
        <w:tc>
          <w:tcPr>
            <w:cnfStyle w:val="000010000000" w:firstRow="0" w:lastRow="0" w:firstColumn="0" w:lastColumn="0" w:oddVBand="1" w:evenVBand="0" w:oddHBand="0" w:evenHBand="0" w:firstRowFirstColumn="0" w:firstRowLastColumn="0" w:lastRowFirstColumn="0" w:lastRowLastColumn="0"/>
            <w:tcW w:w="1308" w:type="pct"/>
            <w:tcMar/>
          </w:tcPr>
          <w:p w:rsidRPr="00E5029B" w:rsidR="006A3999" w:rsidRDefault="006A3999" w14:paraId="65A15D0E"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1462" w:type="pct"/>
            <w:tcMar/>
          </w:tcPr>
          <w:p w:rsidRPr="00E5029B" w:rsidR="006A3999" w:rsidRDefault="006A3999" w14:paraId="7A7BD699"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2231" w:type="pct"/>
            <w:tcMar/>
          </w:tcPr>
          <w:p w:rsidRPr="00E5029B" w:rsidR="006A3999" w:rsidRDefault="006A3999" w14:paraId="7BE496BA" w14:textId="77777777">
            <w:pPr>
              <w:pStyle w:val="nrpsTableheader"/>
              <w:rPr>
                <w:rFonts w:asciiTheme="minorHAnsi" w:hAnsiTheme="minorHAnsi" w:cstheme="minorHAnsi"/>
                <w:b w:val="0"/>
                <w:bCs/>
                <w:color w:val="auto"/>
                <w:sz w:val="22"/>
                <w:szCs w:val="24"/>
              </w:rPr>
            </w:pPr>
          </w:p>
        </w:tc>
      </w:tr>
      <w:tr w:rsidRPr="00E5029B" w:rsidR="006A3999" w:rsidTr="48BD137B" w14:paraId="3A2AF162" w14:textId="77777777">
        <w:trPr>
          <w:trHeight w:val="366"/>
        </w:trPr>
        <w:tc>
          <w:tcPr>
            <w:cnfStyle w:val="000010000000" w:firstRow="0" w:lastRow="0" w:firstColumn="0" w:lastColumn="0" w:oddVBand="1" w:evenVBand="0" w:oddHBand="0" w:evenHBand="0" w:firstRowFirstColumn="0" w:firstRowLastColumn="0" w:lastRowFirstColumn="0" w:lastRowLastColumn="0"/>
            <w:tcW w:w="1308" w:type="pct"/>
            <w:tcMar/>
          </w:tcPr>
          <w:p w:rsidRPr="00E5029B" w:rsidR="006A3999" w:rsidRDefault="006A3999" w14:paraId="6228E80F"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1462" w:type="pct"/>
            <w:tcMar/>
          </w:tcPr>
          <w:p w:rsidRPr="00E5029B" w:rsidR="006A3999" w:rsidRDefault="006A3999" w14:paraId="565B646F"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2231" w:type="pct"/>
            <w:tcMar/>
          </w:tcPr>
          <w:p w:rsidRPr="00E5029B" w:rsidR="006A3999" w:rsidRDefault="006A3999" w14:paraId="0B28E020" w14:textId="77777777">
            <w:pPr>
              <w:pStyle w:val="nrpsTableheader"/>
              <w:rPr>
                <w:rFonts w:asciiTheme="minorHAnsi" w:hAnsiTheme="minorHAnsi" w:cstheme="minorHAnsi"/>
                <w:b w:val="0"/>
                <w:bCs/>
                <w:color w:val="auto"/>
                <w:sz w:val="22"/>
                <w:szCs w:val="24"/>
              </w:rPr>
            </w:pPr>
          </w:p>
        </w:tc>
      </w:tr>
    </w:tbl>
    <w:p w:rsidR="006A3999" w:rsidP="00082DA0" w:rsidRDefault="006A3999" w14:paraId="6B77944C" w14:textId="77777777">
      <w:pPr>
        <w:pStyle w:val="nrpsHeading1"/>
        <w:rPr>
          <w:rFonts w:asciiTheme="minorHAnsi" w:hAnsiTheme="minorHAnsi" w:cstheme="minorHAnsi"/>
          <w:sz w:val="36"/>
          <w:szCs w:val="20"/>
        </w:rPr>
      </w:pPr>
    </w:p>
    <w:p w:rsidRPr="00E5029B" w:rsidR="00082DA0" w:rsidP="00082DA0" w:rsidRDefault="00B02DDE" w14:paraId="480A604A" w14:textId="6581227D">
      <w:pPr>
        <w:pStyle w:val="nrpsHeading1"/>
        <w:rPr>
          <w:rFonts w:asciiTheme="minorHAnsi" w:hAnsiTheme="minorHAnsi" w:cstheme="minorHAnsi"/>
          <w:sz w:val="36"/>
          <w:szCs w:val="20"/>
        </w:rPr>
      </w:pPr>
      <w:r w:rsidRPr="00E5029B">
        <w:rPr>
          <w:rFonts w:asciiTheme="minorHAnsi" w:hAnsiTheme="minorHAnsi" w:cstheme="minorHAnsi"/>
          <w:sz w:val="36"/>
          <w:szCs w:val="20"/>
        </w:rPr>
        <w:t>Taxonomic</w:t>
      </w:r>
      <w:r w:rsidRPr="00E5029B" w:rsidR="00393F4F">
        <w:rPr>
          <w:rFonts w:asciiTheme="minorHAnsi" w:hAnsiTheme="minorHAnsi" w:cstheme="minorHAnsi"/>
          <w:sz w:val="36"/>
          <w:szCs w:val="20"/>
        </w:rPr>
        <w:t xml:space="preserve"> Information</w:t>
      </w:r>
    </w:p>
    <w:p w:rsidRPr="00E5029B" w:rsidR="00082DA0" w:rsidP="00082DA0" w:rsidRDefault="00082DA0" w14:paraId="37095FBD" w14:textId="52593FC5">
      <w:pPr>
        <w:pStyle w:val="nrpsNormal"/>
        <w:rPr>
          <w:rFonts w:asciiTheme="minorHAnsi" w:hAnsiTheme="minorHAnsi" w:cstheme="minorHAnsi"/>
          <w:lang w:val="fr-FR"/>
        </w:rPr>
      </w:pPr>
      <w:r w:rsidRPr="00E5029B">
        <w:rPr>
          <w:rFonts w:asciiTheme="minorHAnsi" w:hAnsiTheme="minorHAnsi" w:cstheme="minorHAnsi"/>
          <w:lang w:val="fr-FR"/>
        </w:rPr>
        <w:t xml:space="preserve">(List </w:t>
      </w:r>
      <w:r w:rsidRPr="00E5029B" w:rsidR="00393F4F">
        <w:rPr>
          <w:rFonts w:asciiTheme="minorHAnsi" w:hAnsiTheme="minorHAnsi" w:cstheme="minorHAnsi"/>
          <w:lang w:val="fr-FR"/>
        </w:rPr>
        <w:t>the</w:t>
      </w:r>
      <w:r w:rsidRPr="00E5029B">
        <w:rPr>
          <w:rFonts w:asciiTheme="minorHAnsi" w:hAnsiTheme="minorHAnsi" w:cstheme="minorHAnsi"/>
          <w:lang w:val="fr-FR"/>
        </w:rPr>
        <w:t xml:space="preserve"> data file</w:t>
      </w:r>
      <w:r w:rsidRPr="00E5029B" w:rsidR="00393F4F">
        <w:rPr>
          <w:rFonts w:asciiTheme="minorHAnsi" w:hAnsiTheme="minorHAnsi" w:cstheme="minorHAnsi"/>
          <w:lang w:val="fr-FR"/>
        </w:rPr>
        <w:t xml:space="preserve">(s) </w:t>
      </w:r>
      <w:proofErr w:type="spellStart"/>
      <w:r w:rsidRPr="00E5029B" w:rsidR="00B92BF4">
        <w:rPr>
          <w:rFonts w:asciiTheme="minorHAnsi" w:hAnsiTheme="minorHAnsi" w:cstheme="minorHAnsi"/>
          <w:lang w:val="fr-FR"/>
        </w:rPr>
        <w:t>with</w:t>
      </w:r>
      <w:proofErr w:type="spellEnd"/>
      <w:r w:rsidRPr="00E5029B" w:rsidR="00393F4F">
        <w:rPr>
          <w:rFonts w:asciiTheme="minorHAnsi" w:hAnsiTheme="minorHAnsi" w:cstheme="minorHAnsi"/>
          <w:lang w:val="fr-FR"/>
        </w:rPr>
        <w:t xml:space="preserve"> your</w:t>
      </w:r>
      <w:r w:rsidRPr="00E5029B" w:rsidR="00A64716">
        <w:rPr>
          <w:rFonts w:asciiTheme="minorHAnsi" w:hAnsiTheme="minorHAnsi" w:cstheme="minorHAnsi"/>
          <w:lang w:val="fr-FR"/>
        </w:rPr>
        <w:t xml:space="preserve"> </w:t>
      </w:r>
      <w:proofErr w:type="spellStart"/>
      <w:r w:rsidRPr="00E5029B" w:rsidR="00A64716">
        <w:rPr>
          <w:rFonts w:asciiTheme="minorHAnsi" w:hAnsiTheme="minorHAnsi" w:cstheme="minorHAnsi"/>
          <w:lang w:val="fr-FR"/>
        </w:rPr>
        <w:t>taxonomic</w:t>
      </w:r>
      <w:proofErr w:type="spellEnd"/>
      <w:r w:rsidRPr="00E5029B" w:rsidR="00A64716">
        <w:rPr>
          <w:rFonts w:asciiTheme="minorHAnsi" w:hAnsiTheme="minorHAnsi" w:cstheme="minorHAnsi"/>
          <w:lang w:val="fr-FR"/>
        </w:rPr>
        <w:t xml:space="preserve"> informatio</w:t>
      </w:r>
      <w:r w:rsidRPr="00E5029B" w:rsidR="00B92BF4">
        <w:rPr>
          <w:rFonts w:asciiTheme="minorHAnsi" w:hAnsiTheme="minorHAnsi" w:cstheme="minorHAnsi"/>
          <w:lang w:val="fr-FR"/>
        </w:rPr>
        <w:t>n</w:t>
      </w:r>
      <w:r w:rsidRPr="00E5029B" w:rsidR="00A05A4E">
        <w:rPr>
          <w:rFonts w:asciiTheme="minorHAnsi" w:hAnsiTheme="minorHAnsi" w:cstheme="minorHAnsi"/>
          <w:lang w:val="fr-FR"/>
        </w:rPr>
        <w:t xml:space="preserve">, </w:t>
      </w:r>
      <w:proofErr w:type="spellStart"/>
      <w:r w:rsidRPr="00E5029B" w:rsidR="00A05A4E">
        <w:rPr>
          <w:rFonts w:asciiTheme="minorHAnsi" w:hAnsiTheme="minorHAnsi" w:cstheme="minorHAnsi"/>
          <w:lang w:val="fr-FR"/>
        </w:rPr>
        <w:t>including</w:t>
      </w:r>
      <w:proofErr w:type="spellEnd"/>
      <w:r w:rsidRPr="00E5029B" w:rsidR="00A05A4E">
        <w:rPr>
          <w:rFonts w:asciiTheme="minorHAnsi" w:hAnsiTheme="minorHAnsi" w:cstheme="minorHAnsi"/>
          <w:lang w:val="fr-FR"/>
        </w:rPr>
        <w:t xml:space="preserve"> the </w:t>
      </w:r>
      <w:proofErr w:type="spellStart"/>
      <w:r w:rsidRPr="00E5029B" w:rsidR="00B502EC">
        <w:rPr>
          <w:rFonts w:asciiTheme="minorHAnsi" w:hAnsiTheme="minorHAnsi" w:cstheme="minorHAnsi"/>
          <w:lang w:val="fr-FR"/>
        </w:rPr>
        <w:t>scientific</w:t>
      </w:r>
      <w:proofErr w:type="spellEnd"/>
      <w:r w:rsidRPr="00E5029B" w:rsidR="00B502EC">
        <w:rPr>
          <w:rFonts w:asciiTheme="minorHAnsi" w:hAnsiTheme="minorHAnsi" w:cstheme="minorHAnsi"/>
          <w:lang w:val="fr-FR"/>
        </w:rPr>
        <w:t xml:space="preserve"> </w:t>
      </w:r>
      <w:proofErr w:type="spellStart"/>
      <w:r w:rsidRPr="00E5029B" w:rsidR="00B502EC">
        <w:rPr>
          <w:rFonts w:asciiTheme="minorHAnsi" w:hAnsiTheme="minorHAnsi" w:cstheme="minorHAnsi"/>
          <w:lang w:val="fr-FR"/>
        </w:rPr>
        <w:t>name</w:t>
      </w:r>
      <w:proofErr w:type="spellEnd"/>
      <w:r w:rsidRPr="00E5029B" w:rsidR="00B502EC">
        <w:rPr>
          <w:rFonts w:asciiTheme="minorHAnsi" w:hAnsiTheme="minorHAnsi" w:cstheme="minorHAnsi"/>
          <w:lang w:val="fr-FR"/>
        </w:rPr>
        <w:t xml:space="preserve"> </w:t>
      </w:r>
      <w:proofErr w:type="spellStart"/>
      <w:r w:rsidRPr="00E5029B" w:rsidR="00611903">
        <w:rPr>
          <w:rFonts w:asciiTheme="minorHAnsi" w:hAnsiTheme="minorHAnsi" w:cstheme="minorHAnsi"/>
          <w:lang w:val="fr-FR"/>
        </w:rPr>
        <w:t>field</w:t>
      </w:r>
      <w:proofErr w:type="spellEnd"/>
      <w:r w:rsidRPr="00E5029B" w:rsidR="00727BD4">
        <w:rPr>
          <w:rFonts w:asciiTheme="minorHAnsi" w:hAnsiTheme="minorHAnsi" w:cstheme="minorHAnsi"/>
          <w:lang w:val="fr-FR"/>
        </w:rPr>
        <w:t xml:space="preserve"> </w:t>
      </w:r>
      <w:proofErr w:type="spellStart"/>
      <w:r w:rsidRPr="00E5029B" w:rsidR="00727BD4">
        <w:rPr>
          <w:rFonts w:asciiTheme="minorHAnsi" w:hAnsiTheme="minorHAnsi" w:cstheme="minorHAnsi"/>
          <w:lang w:val="fr-FR"/>
        </w:rPr>
        <w:t>within</w:t>
      </w:r>
      <w:proofErr w:type="spellEnd"/>
      <w:r w:rsidRPr="00E5029B" w:rsidR="00727BD4">
        <w:rPr>
          <w:rFonts w:asciiTheme="minorHAnsi" w:hAnsiTheme="minorHAnsi" w:cstheme="minorHAnsi"/>
          <w:lang w:val="fr-FR"/>
        </w:rPr>
        <w:t xml:space="preserve"> </w:t>
      </w:r>
      <w:proofErr w:type="spellStart"/>
      <w:r w:rsidRPr="00E5029B" w:rsidR="00727BD4">
        <w:rPr>
          <w:rFonts w:asciiTheme="minorHAnsi" w:hAnsiTheme="minorHAnsi" w:cstheme="minorHAnsi"/>
          <w:lang w:val="fr-FR"/>
        </w:rPr>
        <w:t>that</w:t>
      </w:r>
      <w:proofErr w:type="spellEnd"/>
      <w:r w:rsidRPr="00E5029B" w:rsidR="00727BD4">
        <w:rPr>
          <w:rFonts w:asciiTheme="minorHAnsi" w:hAnsiTheme="minorHAnsi" w:cstheme="minorHAnsi"/>
          <w:lang w:val="fr-FR"/>
        </w:rPr>
        <w:t xml:space="preserve"> data file</w:t>
      </w:r>
      <w:r w:rsidRPr="00E5029B" w:rsidR="00611903">
        <w:rPr>
          <w:rFonts w:asciiTheme="minorHAnsi" w:hAnsiTheme="minorHAnsi" w:cstheme="minorHAnsi"/>
          <w:lang w:val="fr-FR"/>
        </w:rPr>
        <w:t>.</w:t>
      </w:r>
      <w:r w:rsidR="003C1EB4">
        <w:rPr>
          <w:rFonts w:asciiTheme="minorHAnsi" w:hAnsiTheme="minorHAnsi" w:cstheme="minorHAnsi"/>
          <w:lang w:val="fr-FR"/>
        </w:rPr>
        <w:t xml:space="preserve"> </w:t>
      </w:r>
      <w:r w:rsidRPr="003C1EB4" w:rsidR="003C1EB4">
        <w:rPr>
          <w:rFonts w:asciiTheme="minorHAnsi" w:hAnsiTheme="minorHAnsi" w:cstheme="minorHAnsi"/>
        </w:rPr>
        <w:t>We suggest using </w:t>
      </w:r>
      <w:proofErr w:type="spellStart"/>
      <w:r w:rsidR="00822AF6">
        <w:fldChar w:fldCharType="begin"/>
      </w:r>
      <w:r w:rsidR="00822AF6">
        <w:instrText>HYPERLINK "https://dwc.tdwg.org/terms"</w:instrText>
      </w:r>
      <w:r w:rsidR="00822AF6">
        <w:fldChar w:fldCharType="separate"/>
      </w:r>
      <w:r w:rsidRPr="003C1EB4" w:rsidR="003C1EB4">
        <w:rPr>
          <w:rStyle w:val="Hyperlink"/>
          <w:rFonts w:asciiTheme="minorHAnsi" w:hAnsiTheme="minorHAnsi" w:cstheme="minorHAnsi"/>
        </w:rPr>
        <w:t>DarwinCore</w:t>
      </w:r>
      <w:proofErr w:type="spellEnd"/>
      <w:r w:rsidR="00822AF6">
        <w:rPr>
          <w:rStyle w:val="Hyperlink"/>
          <w:rFonts w:asciiTheme="minorHAnsi" w:hAnsiTheme="minorHAnsi" w:cstheme="minorHAnsi"/>
        </w:rPr>
        <w:fldChar w:fldCharType="end"/>
      </w:r>
      <w:r w:rsidRPr="003C1EB4" w:rsidR="003C1EB4">
        <w:rPr>
          <w:rFonts w:asciiTheme="minorHAnsi" w:hAnsiTheme="minorHAnsi" w:cstheme="minorHAnsi"/>
        </w:rPr>
        <w:t> for column names, such as “</w:t>
      </w:r>
      <w:proofErr w:type="spellStart"/>
      <w:r w:rsidRPr="003C1EB4" w:rsidR="003C1EB4">
        <w:rPr>
          <w:rFonts w:asciiTheme="minorHAnsi" w:hAnsiTheme="minorHAnsi" w:cstheme="minorHAnsi"/>
        </w:rPr>
        <w:t>scientificName</w:t>
      </w:r>
      <w:proofErr w:type="spellEnd"/>
      <w:r w:rsidRPr="003C1EB4" w:rsidR="003C1EB4">
        <w:rPr>
          <w:rFonts w:asciiTheme="minorHAnsi" w:hAnsiTheme="minorHAnsi" w:cstheme="minorHAnsi"/>
        </w:rPr>
        <w:t>”. If your data package does not have taxonomic data, skip this step</w:t>
      </w:r>
      <w:r w:rsidRPr="003C1EB4" w:rsidR="00611903">
        <w:rPr>
          <w:rFonts w:asciiTheme="minorHAnsi" w:hAnsiTheme="minorHAnsi" w:cstheme="minorHAnsi"/>
        </w:rPr>
        <w:t>.</w:t>
      </w:r>
      <w:r w:rsidRPr="00E5029B" w:rsidR="003721D0">
        <w:rPr>
          <w:rFonts w:asciiTheme="minorHAnsi" w:hAnsiTheme="minorHAnsi" w:cstheme="minorHAnsi"/>
          <w:lang w:val="fr-FR"/>
        </w:rPr>
        <w:t>)</w:t>
      </w:r>
    </w:p>
    <w:tbl>
      <w:tblPr>
        <w:tblStyle w:val="NPS1"/>
        <w:tblW w:w="5000" w:type="pct"/>
        <w:tblLook w:val="0020" w:firstRow="1" w:lastRow="0" w:firstColumn="0" w:lastColumn="0" w:noHBand="0" w:noVBand="0"/>
      </w:tblPr>
      <w:tblGrid>
        <w:gridCol w:w="6795"/>
        <w:gridCol w:w="7595"/>
      </w:tblGrid>
      <w:tr w:rsidRPr="00E5029B" w:rsidR="00147498" w:rsidTr="17D7425A" w14:paraId="3D3DD185" w14:textId="77777777">
        <w:trPr>
          <w:cnfStyle w:val="100000000000" w:firstRow="1" w:lastRow="0" w:firstColumn="0" w:lastColumn="0" w:oddVBand="0" w:evenVBand="0" w:oddHBand="0" w:evenHBand="0" w:firstRowFirstColumn="0" w:firstRowLastColumn="0" w:lastRowFirstColumn="0" w:lastRowLastColumn="0"/>
          <w:trHeight w:val="718"/>
        </w:trPr>
        <w:tc>
          <w:tcPr>
            <w:cnfStyle w:val="000010000000" w:firstRow="0" w:lastRow="0" w:firstColumn="0" w:lastColumn="0" w:oddVBand="1" w:evenVBand="0" w:oddHBand="0" w:evenHBand="0" w:firstRowFirstColumn="0" w:firstRowLastColumn="0" w:lastRowFirstColumn="0" w:lastRowLastColumn="0"/>
            <w:tcW w:w="2361" w:type="pct"/>
            <w:tcMar/>
          </w:tcPr>
          <w:p w:rsidR="00147498" w:rsidRDefault="00147498" w14:paraId="1F763338" w14:textId="6BF2DB8F">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Data File </w:t>
            </w:r>
          </w:p>
          <w:p w:rsidRPr="00A03BD3" w:rsidR="00147498" w:rsidRDefault="00147498" w14:paraId="1497B4ED" w14:textId="4B803DDD">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 xml:space="preserve">(e.g. </w:t>
            </w:r>
            <w:r w:rsidRPr="00A03BD3" w:rsidR="00A03BD3">
              <w:rPr>
                <w:rFonts w:asciiTheme="minorHAnsi" w:hAnsiTheme="minorHAnsi" w:cstheme="minorHAnsi"/>
                <w:b/>
                <w:color w:val="FFFFFF" w:themeColor="background1"/>
                <w:sz w:val="22"/>
                <w:szCs w:val="24"/>
              </w:rPr>
              <w:t>qry_Export_AA_VegetationDetails.csv</w:t>
            </w:r>
            <w:r>
              <w:rPr>
                <w:rFonts w:asciiTheme="minorHAnsi" w:hAnsiTheme="minorHAnsi" w:cstheme="minorHAnsi"/>
                <w:b/>
                <w:bCs w:val="0"/>
                <w:color w:val="FFFFFF" w:themeColor="background1"/>
                <w:sz w:val="22"/>
                <w:szCs w:val="24"/>
              </w:rPr>
              <w:t>)</w:t>
            </w:r>
          </w:p>
        </w:tc>
        <w:tc>
          <w:tcPr>
            <w:cnfStyle w:val="000001000000" w:firstRow="0" w:lastRow="0" w:firstColumn="0" w:lastColumn="0" w:oddVBand="0" w:evenVBand="1" w:oddHBand="0" w:evenHBand="0" w:firstRowFirstColumn="0" w:firstRowLastColumn="0" w:lastRowFirstColumn="0" w:lastRowLastColumn="0"/>
            <w:tcW w:w="2639" w:type="pct"/>
            <w:tcMar/>
          </w:tcPr>
          <w:p w:rsidR="00147498" w:rsidRDefault="00A35185" w14:paraId="1B04A9D0" w14:textId="7CD15D00">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Scientific Name </w:t>
            </w:r>
            <w:r w:rsidR="00A03BD3">
              <w:rPr>
                <w:rFonts w:asciiTheme="minorHAnsi" w:hAnsiTheme="minorHAnsi" w:cstheme="minorHAnsi"/>
                <w:b/>
                <w:bCs w:val="0"/>
                <w:color w:val="FFFFFF" w:themeColor="background1"/>
                <w:sz w:val="22"/>
                <w:szCs w:val="24"/>
              </w:rPr>
              <w:t>Column</w:t>
            </w:r>
          </w:p>
          <w:p w:rsidRPr="00E5029B" w:rsidR="00147498" w:rsidRDefault="00147498" w14:paraId="1CF34F81" w14:textId="27C668B4">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sidR="00A03BD3">
              <w:rPr>
                <w:rFonts w:asciiTheme="minorHAnsi" w:hAnsiTheme="minorHAnsi" w:cstheme="minorHAnsi"/>
                <w:b/>
                <w:bCs w:val="0"/>
                <w:color w:val="FFFFFF" w:themeColor="background1"/>
                <w:sz w:val="22"/>
                <w:szCs w:val="24"/>
              </w:rPr>
              <w:t>scientificName</w:t>
            </w:r>
            <w:proofErr w:type="spellEnd"/>
            <w:r>
              <w:rPr>
                <w:rFonts w:asciiTheme="minorHAnsi" w:hAnsiTheme="minorHAnsi" w:cstheme="minorHAnsi"/>
                <w:b/>
                <w:bCs w:val="0"/>
                <w:color w:val="FFFFFF" w:themeColor="background1"/>
                <w:sz w:val="22"/>
                <w:szCs w:val="24"/>
              </w:rPr>
              <w:t>)</w:t>
            </w:r>
          </w:p>
        </w:tc>
      </w:tr>
      <w:tr w:rsidRPr="00E5029B" w:rsidR="00147498" w:rsidTr="17D7425A" w14:paraId="0FAF9852" w14:textId="77777777">
        <w:trPr>
          <w:trHeight w:val="366"/>
        </w:trPr>
        <w:tc>
          <w:tcPr>
            <w:cnfStyle w:val="000010000000" w:firstRow="0" w:lastRow="0" w:firstColumn="0" w:lastColumn="0" w:oddVBand="1" w:evenVBand="0" w:oddHBand="0" w:evenHBand="0" w:firstRowFirstColumn="0" w:firstRowLastColumn="0" w:lastRowFirstColumn="0" w:lastRowLastColumn="0"/>
            <w:tcW w:w="2361" w:type="pct"/>
            <w:tcMar/>
          </w:tcPr>
          <w:p w:rsidRPr="00E5029B" w:rsidR="00147498" w:rsidP="17D7425A" w:rsidRDefault="00147498" w14:paraId="079BA400" w14:textId="523EA7D5">
            <w:pPr>
              <w:pStyle w:val="nrpsTableheader"/>
              <w:rPr>
                <w:rFonts w:ascii="Calibri" w:hAnsi="Calibri" w:cs="Calibri" w:asciiTheme="minorAscii" w:hAnsiTheme="minorAscii" w:cstheme="minorAscii"/>
                <w:b w:val="0"/>
                <w:bCs w:val="0"/>
                <w:color w:val="auto"/>
                <w:sz w:val="22"/>
                <w:szCs w:val="22"/>
              </w:rPr>
            </w:pPr>
            <w:r w:rsidRPr="17D7425A" w:rsidR="6AA13E49">
              <w:rPr>
                <w:rFonts w:ascii="Calibri" w:hAnsi="Calibri" w:cs="Calibri" w:asciiTheme="minorAscii" w:hAnsiTheme="minorAscii" w:cstheme="minorAscii"/>
                <w:b w:val="0"/>
                <w:bCs w:val="0"/>
                <w:color w:val="auto"/>
                <w:sz w:val="22"/>
                <w:szCs w:val="22"/>
              </w:rPr>
              <w:t>Single species project</w:t>
            </w:r>
          </w:p>
        </w:tc>
        <w:tc>
          <w:tcPr>
            <w:cnfStyle w:val="000001000000" w:firstRow="0" w:lastRow="0" w:firstColumn="0" w:lastColumn="0" w:oddVBand="0" w:evenVBand="1" w:oddHBand="0" w:evenHBand="0" w:firstRowFirstColumn="0" w:firstRowLastColumn="0" w:lastRowFirstColumn="0" w:lastRowLastColumn="0"/>
            <w:tcW w:w="2639" w:type="pct"/>
            <w:tcMar/>
          </w:tcPr>
          <w:p w:rsidRPr="00E5029B" w:rsidR="00147498" w:rsidP="17D7425A" w:rsidRDefault="00147498" w14:paraId="78EF4ED1" w14:textId="77FBB1E3">
            <w:pPr>
              <w:pStyle w:val="nrpsTableheader"/>
              <w:rPr>
                <w:rFonts w:ascii="Calibri" w:hAnsi="Calibri" w:cs="Calibri" w:asciiTheme="minorAscii" w:hAnsiTheme="minorAscii" w:cstheme="minorAscii"/>
                <w:b w:val="0"/>
                <w:bCs w:val="0"/>
                <w:i w:val="1"/>
                <w:iCs w:val="1"/>
                <w:color w:val="auto"/>
                <w:sz w:val="22"/>
                <w:szCs w:val="22"/>
              </w:rPr>
            </w:pPr>
            <w:r w:rsidRPr="17D7425A" w:rsidR="6AA13E49">
              <w:rPr>
                <w:rFonts w:ascii="Calibri" w:hAnsi="Calibri" w:cs="Calibri" w:asciiTheme="minorAscii" w:hAnsiTheme="minorAscii" w:cstheme="minorAscii"/>
                <w:b w:val="0"/>
                <w:bCs w:val="0"/>
                <w:i w:val="1"/>
                <w:iCs w:val="1"/>
                <w:color w:val="auto"/>
                <w:sz w:val="22"/>
                <w:szCs w:val="22"/>
              </w:rPr>
              <w:t>Odocoileus virginianus</w:t>
            </w:r>
          </w:p>
        </w:tc>
      </w:tr>
    </w:tbl>
    <w:p w:rsidR="00252978" w:rsidRDefault="00252978" w14:paraId="06778185" w14:textId="31B077AD">
      <w:pPr>
        <w:spacing w:after="0" w:line="240" w:lineRule="auto"/>
        <w:rPr>
          <w:rFonts w:eastAsia="Times New Roman" w:asciiTheme="minorHAnsi" w:hAnsiTheme="minorHAnsi" w:cstheme="minorHAnsi"/>
          <w:b/>
          <w:sz w:val="36"/>
          <w:szCs w:val="20"/>
        </w:rPr>
      </w:pPr>
    </w:p>
    <w:p w:rsidR="00252978" w:rsidRDefault="00252978" w14:paraId="059F9361"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E5029B" w:rsidR="00727BD4" w:rsidP="00727BD4" w:rsidRDefault="00727BD4" w14:paraId="48F26371" w14:textId="7DAD8A4C">
      <w:pPr>
        <w:pStyle w:val="nrpsHeading1"/>
        <w:rPr>
          <w:rFonts w:asciiTheme="minorHAnsi" w:hAnsiTheme="minorHAnsi" w:cstheme="minorHAnsi"/>
          <w:sz w:val="36"/>
          <w:szCs w:val="20"/>
        </w:rPr>
      </w:pPr>
      <w:r w:rsidRPr="00E5029B">
        <w:rPr>
          <w:rFonts w:asciiTheme="minorHAnsi" w:hAnsiTheme="minorHAnsi" w:cstheme="minorHAnsi"/>
          <w:sz w:val="36"/>
          <w:szCs w:val="20"/>
        </w:rPr>
        <w:t>Geographic Information</w:t>
      </w:r>
    </w:p>
    <w:p w:rsidRPr="00E5029B" w:rsidR="009C1029" w:rsidP="00727BD4" w:rsidRDefault="00727BD4" w14:paraId="26A7D2B2" w14:textId="317E82A7">
      <w:pPr>
        <w:pStyle w:val="nrpsNormal"/>
        <w:rPr>
          <w:rFonts w:asciiTheme="minorHAnsi" w:hAnsiTheme="minorHAnsi" w:cstheme="minorHAnsi"/>
          <w:lang w:val="fr-FR"/>
        </w:rPr>
      </w:pPr>
      <w:r w:rsidRPr="00E5029B">
        <w:rPr>
          <w:rFonts w:asciiTheme="minorHAnsi" w:hAnsiTheme="minorHAnsi" w:cstheme="minorHAnsi"/>
          <w:lang w:val="fr-FR"/>
        </w:rPr>
        <w:t xml:space="preserve">(List the data file(s) </w:t>
      </w:r>
      <w:proofErr w:type="spellStart"/>
      <w:r w:rsidR="006F6DA5">
        <w:rPr>
          <w:rFonts w:asciiTheme="minorHAnsi" w:hAnsiTheme="minorHAnsi" w:cstheme="minorHAnsi"/>
          <w:lang w:val="fr-FR"/>
        </w:rPr>
        <w:t>that</w:t>
      </w:r>
      <w:proofErr w:type="spellEnd"/>
      <w:r w:rsidR="006F6DA5">
        <w:rPr>
          <w:rFonts w:asciiTheme="minorHAnsi" w:hAnsiTheme="minorHAnsi" w:cstheme="minorHAnsi"/>
          <w:lang w:val="fr-FR"/>
        </w:rPr>
        <w:t xml:space="preserve"> </w:t>
      </w:r>
      <w:proofErr w:type="spellStart"/>
      <w:r w:rsidR="006F6DA5">
        <w:rPr>
          <w:rFonts w:asciiTheme="minorHAnsi" w:hAnsiTheme="minorHAnsi" w:cstheme="minorHAnsi"/>
          <w:lang w:val="fr-FR"/>
        </w:rPr>
        <w:t>contain</w:t>
      </w:r>
      <w:proofErr w:type="spellEnd"/>
      <w:r w:rsidR="006F6DA5">
        <w:rPr>
          <w:rFonts w:asciiTheme="minorHAnsi" w:hAnsiTheme="minorHAnsi" w:cstheme="minorHAnsi"/>
          <w:lang w:val="fr-FR"/>
        </w:rPr>
        <w:t xml:space="preserve"> </w:t>
      </w:r>
      <w:proofErr w:type="spellStart"/>
      <w:r w:rsidRPr="00E5029B">
        <w:rPr>
          <w:rFonts w:asciiTheme="minorHAnsi" w:hAnsiTheme="minorHAnsi" w:cstheme="minorHAnsi"/>
          <w:lang w:val="fr-FR"/>
        </w:rPr>
        <w:t>geographic</w:t>
      </w:r>
      <w:proofErr w:type="spellEnd"/>
      <w:r w:rsidRPr="00E5029B">
        <w:rPr>
          <w:rFonts w:asciiTheme="minorHAnsi" w:hAnsiTheme="minorHAnsi" w:cstheme="minorHAnsi"/>
          <w:lang w:val="fr-FR"/>
        </w:rPr>
        <w:t xml:space="preserve"> information</w:t>
      </w:r>
      <w:r w:rsidRPr="00E5029B" w:rsidR="00212531">
        <w:rPr>
          <w:rFonts w:asciiTheme="minorHAnsi" w:hAnsiTheme="minorHAnsi" w:cstheme="minorHAnsi"/>
          <w:lang w:val="fr-FR"/>
        </w:rPr>
        <w:t xml:space="preserve">. </w:t>
      </w:r>
      <w:proofErr w:type="spellStart"/>
      <w:r w:rsidRPr="00E5029B" w:rsidR="00212531">
        <w:rPr>
          <w:rFonts w:asciiTheme="minorHAnsi" w:hAnsiTheme="minorHAnsi" w:cstheme="minorHAnsi"/>
          <w:lang w:val="fr-FR"/>
        </w:rPr>
        <w:t>Please</w:t>
      </w:r>
      <w:proofErr w:type="spellEnd"/>
      <w:r w:rsidRPr="00E5029B" w:rsidR="00212531">
        <w:rPr>
          <w:rFonts w:asciiTheme="minorHAnsi" w:hAnsiTheme="minorHAnsi" w:cstheme="minorHAnsi"/>
          <w:lang w:val="fr-FR"/>
        </w:rPr>
        <w:t xml:space="preserve"> </w:t>
      </w:r>
      <w:proofErr w:type="spellStart"/>
      <w:r w:rsidRPr="00E5029B" w:rsidR="00212531">
        <w:rPr>
          <w:rFonts w:asciiTheme="minorHAnsi" w:hAnsiTheme="minorHAnsi" w:cstheme="minorHAnsi"/>
          <w:lang w:val="fr-FR"/>
        </w:rPr>
        <w:t>ensure</w:t>
      </w:r>
      <w:proofErr w:type="spellEnd"/>
      <w:r w:rsidRPr="00E5029B" w:rsidR="00212531">
        <w:rPr>
          <w:rFonts w:asciiTheme="minorHAnsi" w:hAnsiTheme="minorHAnsi" w:cstheme="minorHAnsi"/>
          <w:lang w:val="fr-FR"/>
        </w:rPr>
        <w:t xml:space="preserve"> your </w:t>
      </w:r>
      <w:proofErr w:type="spellStart"/>
      <w:r w:rsidRPr="00E5029B" w:rsidR="00212531">
        <w:rPr>
          <w:rFonts w:asciiTheme="minorHAnsi" w:hAnsiTheme="minorHAnsi" w:cstheme="minorHAnsi"/>
          <w:lang w:val="fr-FR"/>
        </w:rPr>
        <w:t>geographic</w:t>
      </w:r>
      <w:proofErr w:type="spellEnd"/>
      <w:r w:rsidRPr="00E5029B" w:rsidR="00212531">
        <w:rPr>
          <w:rFonts w:asciiTheme="minorHAnsi" w:hAnsiTheme="minorHAnsi" w:cstheme="minorHAnsi"/>
          <w:lang w:val="fr-FR"/>
        </w:rPr>
        <w:t xml:space="preserve"> information </w:t>
      </w:r>
      <w:proofErr w:type="spellStart"/>
      <w:r w:rsidRPr="00E5029B" w:rsidR="00611903">
        <w:rPr>
          <w:rFonts w:asciiTheme="minorHAnsi" w:hAnsiTheme="minorHAnsi" w:cstheme="minorHAnsi"/>
          <w:lang w:val="fr-FR"/>
        </w:rPr>
        <w:t>is</w:t>
      </w:r>
      <w:proofErr w:type="spellEnd"/>
      <w:r w:rsidRPr="00E5029B" w:rsidR="00611903">
        <w:rPr>
          <w:rFonts w:asciiTheme="minorHAnsi" w:hAnsiTheme="minorHAnsi" w:cstheme="minorHAnsi"/>
          <w:lang w:val="fr-FR"/>
        </w:rPr>
        <w:t xml:space="preserve"> in </w:t>
      </w:r>
      <w:proofErr w:type="spellStart"/>
      <w:r w:rsidRPr="00E5029B" w:rsidR="00611903">
        <w:rPr>
          <w:rFonts w:asciiTheme="minorHAnsi" w:hAnsiTheme="minorHAnsi" w:cstheme="minorHAnsi"/>
          <w:b/>
          <w:bCs/>
          <w:lang w:val="fr-FR"/>
        </w:rPr>
        <w:t>decimal</w:t>
      </w:r>
      <w:proofErr w:type="spellEnd"/>
      <w:r w:rsidRPr="00E5029B" w:rsidR="00611903">
        <w:rPr>
          <w:rFonts w:asciiTheme="minorHAnsi" w:hAnsiTheme="minorHAnsi" w:cstheme="minorHAnsi"/>
          <w:b/>
          <w:bCs/>
          <w:lang w:val="fr-FR"/>
        </w:rPr>
        <w:t xml:space="preserve"> </w:t>
      </w:r>
      <w:proofErr w:type="spellStart"/>
      <w:r w:rsidRPr="00E5029B" w:rsidR="00611903">
        <w:rPr>
          <w:rFonts w:asciiTheme="minorHAnsi" w:hAnsiTheme="minorHAnsi" w:cstheme="minorHAnsi"/>
          <w:b/>
          <w:bCs/>
          <w:lang w:val="fr-FR"/>
        </w:rPr>
        <w:t>degrees</w:t>
      </w:r>
      <w:proofErr w:type="spellEnd"/>
      <w:r w:rsidRPr="00E5029B" w:rsidR="00611903">
        <w:rPr>
          <w:rFonts w:asciiTheme="minorHAnsi" w:hAnsiTheme="minorHAnsi" w:cstheme="minorHAnsi"/>
          <w:lang w:val="fr-FR"/>
        </w:rPr>
        <w:t xml:space="preserve">. </w:t>
      </w:r>
      <w:r w:rsidRPr="00E5029B" w:rsidR="0020573D">
        <w:rPr>
          <w:rFonts w:asciiTheme="minorHAnsi" w:hAnsiTheme="minorHAnsi" w:cstheme="minorHAnsi"/>
        </w:rPr>
        <w:t xml:space="preserve">If your coordinates are in UTMs, </w:t>
      </w:r>
      <w:r w:rsidR="006F6DA5">
        <w:rPr>
          <w:rFonts w:asciiTheme="minorHAnsi" w:hAnsiTheme="minorHAnsi" w:cstheme="minorHAnsi"/>
        </w:rPr>
        <w:t>the</w:t>
      </w:r>
      <w:r w:rsidRPr="00E5029B" w:rsidR="0020573D">
        <w:rPr>
          <w:rFonts w:asciiTheme="minorHAnsi" w:hAnsiTheme="minorHAnsi" w:cstheme="minorHAnsi"/>
        </w:rPr>
        <w:t xml:space="preserve"> </w:t>
      </w:r>
      <w:proofErr w:type="spellStart"/>
      <w:r w:rsidRPr="00E5029B" w:rsidR="0020573D">
        <w:rPr>
          <w:rFonts w:asciiTheme="minorHAnsi" w:hAnsiTheme="minorHAnsi" w:cstheme="minorHAnsi"/>
        </w:rPr>
        <w:t>the</w:t>
      </w:r>
      <w:proofErr w:type="spellEnd"/>
      <w:r w:rsidRPr="00E5029B" w:rsidR="0020573D">
        <w:rPr>
          <w:rFonts w:asciiTheme="minorHAnsi" w:hAnsiTheme="minorHAnsi" w:cstheme="minorHAnsi"/>
        </w:rPr>
        <w:t> </w:t>
      </w:r>
      <w:proofErr w:type="spellStart"/>
      <w:r w:rsidR="00822AF6">
        <w:fldChar w:fldCharType="begin"/>
      </w:r>
      <w:r w:rsidR="00822AF6">
        <w:instrText>HYPERLINK "https://nationalparkservice.github.io/QCkit/reference/convert_utm_to_ll.html"</w:instrText>
      </w:r>
      <w:r w:rsidR="00822AF6">
        <w:fldChar w:fldCharType="separate"/>
      </w:r>
      <w:r w:rsidRPr="00E5029B" w:rsidR="0020573D">
        <w:rPr>
          <w:rStyle w:val="Hyperlink"/>
          <w:rFonts w:asciiTheme="minorHAnsi" w:hAnsiTheme="minorHAnsi" w:cstheme="minorHAnsi"/>
        </w:rPr>
        <w:t>convert_utm_to_ll</w:t>
      </w:r>
      <w:proofErr w:type="spellEnd"/>
      <w:r w:rsidRPr="00E5029B" w:rsidR="0020573D">
        <w:rPr>
          <w:rStyle w:val="Hyperlink"/>
          <w:rFonts w:asciiTheme="minorHAnsi" w:hAnsiTheme="minorHAnsi" w:cstheme="minorHAnsi"/>
        </w:rPr>
        <w:t>()</w:t>
      </w:r>
      <w:r w:rsidR="00822AF6">
        <w:rPr>
          <w:rStyle w:val="Hyperlink"/>
          <w:rFonts w:asciiTheme="minorHAnsi" w:hAnsiTheme="minorHAnsi" w:cstheme="minorHAnsi"/>
        </w:rPr>
        <w:fldChar w:fldCharType="end"/>
      </w:r>
      <w:r w:rsidRPr="00E5029B" w:rsidR="0020573D">
        <w:rPr>
          <w:rFonts w:asciiTheme="minorHAnsi" w:hAnsiTheme="minorHAnsi" w:cstheme="minorHAnsi"/>
        </w:rPr>
        <w:t xml:space="preserve"> function in </w:t>
      </w:r>
      <w:hyperlink w:history="1" r:id="rId12">
        <w:proofErr w:type="spellStart"/>
        <w:r w:rsidRPr="00E5029B" w:rsidR="0020573D">
          <w:rPr>
            <w:rStyle w:val="Hyperlink"/>
            <w:rFonts w:asciiTheme="minorHAnsi" w:hAnsiTheme="minorHAnsi" w:cstheme="minorHAnsi"/>
          </w:rPr>
          <w:t>QCkit</w:t>
        </w:r>
        <w:proofErr w:type="spellEnd"/>
      </w:hyperlink>
      <w:r w:rsidR="00250843">
        <w:rPr>
          <w:rFonts w:asciiTheme="minorHAnsi" w:hAnsiTheme="minorHAnsi" w:cstheme="minorHAnsi"/>
          <w:lang w:val="fr-FR"/>
        </w:rPr>
        <w:t xml:space="preserve"> can help.</w:t>
      </w:r>
      <w:r w:rsidRPr="00E5029B" w:rsidR="0020573D">
        <w:rPr>
          <w:rFonts w:asciiTheme="minorHAnsi" w:hAnsiTheme="minorHAnsi" w:cstheme="minorHAnsi"/>
          <w:lang w:val="fr-FR"/>
        </w:rPr>
        <w:t xml:space="preserve"> </w:t>
      </w:r>
      <w:r w:rsidRPr="00E5029B" w:rsidR="00185E07">
        <w:rPr>
          <w:rFonts w:asciiTheme="minorHAnsi" w:hAnsiTheme="minorHAnsi" w:cstheme="minorHAnsi"/>
        </w:rPr>
        <w:t xml:space="preserve">If </w:t>
      </w:r>
      <w:r w:rsidR="006D1B0C">
        <w:rPr>
          <w:rFonts w:asciiTheme="minorHAnsi" w:hAnsiTheme="minorHAnsi" w:cstheme="minorHAnsi"/>
        </w:rPr>
        <w:t xml:space="preserve">your </w:t>
      </w:r>
      <w:r w:rsidRPr="00E5029B" w:rsidR="00C57551">
        <w:rPr>
          <w:rFonts w:asciiTheme="minorHAnsi" w:hAnsiTheme="minorHAnsi" w:cstheme="minorHAnsi"/>
        </w:rPr>
        <w:t>data package does no</w:t>
      </w:r>
      <w:r w:rsidRPr="00E5029B" w:rsidR="0020573D">
        <w:rPr>
          <w:rFonts w:asciiTheme="minorHAnsi" w:hAnsiTheme="minorHAnsi" w:cstheme="minorHAnsi"/>
        </w:rPr>
        <w:t>t</w:t>
      </w:r>
      <w:r w:rsidRPr="00E5029B" w:rsidR="00C57551">
        <w:rPr>
          <w:rFonts w:asciiTheme="minorHAnsi" w:hAnsiTheme="minorHAnsi" w:cstheme="minorHAnsi"/>
        </w:rPr>
        <w:t xml:space="preserve"> have geographic information,</w:t>
      </w:r>
      <w:r w:rsidRPr="00E5029B" w:rsidR="00185E07">
        <w:rPr>
          <w:rFonts w:asciiTheme="minorHAnsi" w:hAnsiTheme="minorHAnsi" w:cstheme="minorHAnsi"/>
        </w:rPr>
        <w:t xml:space="preserve"> you can skip this step</w:t>
      </w:r>
      <w:r w:rsidRPr="00E5029B" w:rsidR="00C57551">
        <w:rPr>
          <w:rFonts w:asciiTheme="minorHAnsi" w:hAnsiTheme="minorHAnsi" w:cstheme="minorHAnsi"/>
        </w:rPr>
        <w:t>.</w:t>
      </w:r>
      <w:r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3595"/>
        <w:gridCol w:w="3200"/>
        <w:gridCol w:w="3900"/>
        <w:gridCol w:w="3695"/>
      </w:tblGrid>
      <w:tr w:rsidRPr="00E5029B" w:rsidR="00CC243E" w:rsidTr="21300A3C" w14:paraId="73EE68FF" w14:textId="5CC56960">
        <w:trPr>
          <w:cnfStyle w:val="100000000000" w:firstRow="1" w:lastRow="0" w:firstColumn="0" w:lastColumn="0" w:oddVBand="0" w:evenVBand="0" w:oddHBand="0" w:evenHBand="0" w:firstRowFirstColumn="0" w:firstRowLastColumn="0" w:lastRowFirstColumn="0" w:lastRowLastColumn="0"/>
          <w:trHeight w:val="718"/>
        </w:trPr>
        <w:tc>
          <w:tcPr>
            <w:cnfStyle w:val="000010000000" w:firstRow="0" w:lastRow="0" w:firstColumn="0" w:lastColumn="0" w:oddVBand="1" w:evenVBand="0" w:oddHBand="0" w:evenHBand="0" w:firstRowFirstColumn="0" w:firstRowLastColumn="0" w:lastRowFirstColumn="0" w:lastRowLastColumn="0"/>
            <w:tcW w:w="1249" w:type="pct"/>
            <w:tcMar/>
          </w:tcPr>
          <w:p w:rsidR="0029725B" w:rsidRDefault="0029725B" w14:paraId="7A47D55F" w14:textId="77777777">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Data File</w:t>
            </w:r>
          </w:p>
          <w:p w:rsidRPr="00C757E1" w:rsidR="0029725B" w:rsidRDefault="0029725B" w14:paraId="30D1A4FC" w14:textId="1E601B79">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(e.g.</w:t>
            </w:r>
            <w:r w:rsidR="00C757E1">
              <w:rPr>
                <w:rFonts w:asciiTheme="minorHAnsi" w:hAnsiTheme="minorHAnsi" w:cstheme="minorHAnsi"/>
                <w:b/>
                <w:bCs w:val="0"/>
                <w:color w:val="FFFFFF" w:themeColor="background1"/>
                <w:sz w:val="22"/>
                <w:szCs w:val="24"/>
              </w:rPr>
              <w:t xml:space="preserve"> </w:t>
            </w:r>
            <w:r w:rsidRPr="00C757E1" w:rsidR="00C757E1">
              <w:rPr>
                <w:rFonts w:asciiTheme="minorHAnsi" w:hAnsiTheme="minorHAnsi" w:cstheme="minorHAnsi"/>
                <w:b/>
                <w:color w:val="FFFFFF" w:themeColor="background1"/>
                <w:sz w:val="22"/>
                <w:szCs w:val="24"/>
              </w:rPr>
              <w:t>qry_Export_AA_points.csv</w:t>
            </w:r>
            <w:r>
              <w:rPr>
                <w:rFonts w:asciiTheme="minorHAnsi" w:hAnsiTheme="minorHAnsi" w:cstheme="minorHAnsi"/>
                <w:b/>
                <w:bCs w:val="0"/>
                <w:color w:val="FFFFFF" w:themeColor="background1"/>
                <w:sz w:val="22"/>
                <w:szCs w:val="24"/>
              </w:rPr>
              <w:t>)</w:t>
            </w:r>
          </w:p>
        </w:tc>
        <w:tc>
          <w:tcPr>
            <w:cnfStyle w:val="000001000000" w:firstRow="0" w:lastRow="0" w:firstColumn="0" w:lastColumn="0" w:oddVBand="0" w:evenVBand="1" w:oddHBand="0" w:evenHBand="0" w:firstRowFirstColumn="0" w:firstRowLastColumn="0" w:lastRowFirstColumn="0" w:lastRowLastColumn="0"/>
            <w:tcW w:w="1112" w:type="pct"/>
            <w:tcMar/>
          </w:tcPr>
          <w:p w:rsidR="0029725B" w:rsidRDefault="00CC243E" w14:paraId="75B31A9B" w14:textId="5BF13682">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Latitude Column</w:t>
            </w:r>
          </w:p>
          <w:p w:rsidRPr="00E5029B" w:rsidR="0029725B" w:rsidRDefault="0029725B" w14:paraId="73109BF3" w14:textId="2A54CE02">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sidR="00CC243E">
              <w:rPr>
                <w:rFonts w:asciiTheme="minorHAnsi" w:hAnsiTheme="minorHAnsi" w:cstheme="minorHAnsi"/>
                <w:b/>
                <w:bCs w:val="0"/>
                <w:color w:val="FFFFFF" w:themeColor="background1"/>
                <w:sz w:val="22"/>
                <w:szCs w:val="24"/>
              </w:rPr>
              <w:t>decimalLatitude</w:t>
            </w:r>
            <w:proofErr w:type="spellEnd"/>
            <w:r>
              <w:rPr>
                <w:rFonts w:asciiTheme="minorHAnsi" w:hAnsiTheme="minorHAnsi" w:cstheme="minorHAnsi"/>
                <w:b/>
                <w:bCs w:val="0"/>
                <w:color w:val="FFFFFF" w:themeColor="background1"/>
                <w:sz w:val="22"/>
                <w:szCs w:val="24"/>
              </w:rPr>
              <w:t>)</w:t>
            </w:r>
          </w:p>
        </w:tc>
        <w:tc>
          <w:tcPr>
            <w:cnfStyle w:val="000010000000" w:firstRow="0" w:lastRow="0" w:firstColumn="0" w:lastColumn="0" w:oddVBand="1" w:evenVBand="0" w:oddHBand="0" w:evenHBand="0" w:firstRowFirstColumn="0" w:firstRowLastColumn="0" w:lastRowFirstColumn="0" w:lastRowLastColumn="0"/>
            <w:tcW w:w="1355" w:type="pct"/>
            <w:tcMar/>
          </w:tcPr>
          <w:p w:rsidR="00CC243E" w:rsidP="00CC243E" w:rsidRDefault="00CC243E" w14:paraId="1154AF31" w14:textId="6688BBA1">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Longitude Column</w:t>
            </w:r>
          </w:p>
          <w:p w:rsidRPr="00E5029B" w:rsidR="0029725B" w:rsidP="00CC243E" w:rsidRDefault="00CC243E" w14:paraId="0F420CB6" w14:textId="2CA08946">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Pr>
                <w:rFonts w:asciiTheme="minorHAnsi" w:hAnsiTheme="minorHAnsi" w:cstheme="minorHAnsi"/>
                <w:b/>
                <w:bCs w:val="0"/>
                <w:color w:val="FFFFFF" w:themeColor="background1"/>
                <w:sz w:val="22"/>
                <w:szCs w:val="24"/>
              </w:rPr>
              <w:t>decimalL</w:t>
            </w:r>
            <w:r w:rsidR="007D2FDC">
              <w:rPr>
                <w:rFonts w:asciiTheme="minorHAnsi" w:hAnsiTheme="minorHAnsi" w:cstheme="minorHAnsi"/>
                <w:b/>
                <w:bCs w:val="0"/>
                <w:color w:val="FFFFFF" w:themeColor="background1"/>
                <w:sz w:val="22"/>
                <w:szCs w:val="24"/>
              </w:rPr>
              <w:t>ong</w:t>
            </w:r>
            <w:r>
              <w:rPr>
                <w:rFonts w:asciiTheme="minorHAnsi" w:hAnsiTheme="minorHAnsi" w:cstheme="minorHAnsi"/>
                <w:b/>
                <w:bCs w:val="0"/>
                <w:color w:val="FFFFFF" w:themeColor="background1"/>
                <w:sz w:val="22"/>
                <w:szCs w:val="24"/>
              </w:rPr>
              <w:t>itude</w:t>
            </w:r>
            <w:proofErr w:type="spellEnd"/>
            <w:r>
              <w:rPr>
                <w:rFonts w:asciiTheme="minorHAnsi" w:hAnsiTheme="minorHAnsi" w:cstheme="minorHAnsi"/>
                <w:b/>
                <w:bCs w:val="0"/>
                <w:color w:val="FFFFFF" w:themeColor="background1"/>
                <w:sz w:val="22"/>
                <w:szCs w:val="24"/>
              </w:rPr>
              <w:t>)</w:t>
            </w:r>
          </w:p>
        </w:tc>
        <w:tc>
          <w:tcPr>
            <w:cnfStyle w:val="000001000000" w:firstRow="0" w:lastRow="0" w:firstColumn="0" w:lastColumn="0" w:oddVBand="0" w:evenVBand="1" w:oddHBand="0" w:evenHBand="0" w:firstRowFirstColumn="0" w:firstRowLastColumn="0" w:lastRowFirstColumn="0" w:lastRowLastColumn="0"/>
            <w:tcW w:w="1284" w:type="pct"/>
            <w:tcMar/>
          </w:tcPr>
          <w:p w:rsidRPr="00CC243E" w:rsidR="0029725B" w:rsidRDefault="00CC243E" w14:paraId="1C687F20" w14:textId="3E3B14C3">
            <w:pPr>
              <w:pStyle w:val="nrpsTableheader"/>
              <w:rPr>
                <w:rFonts w:asciiTheme="minorHAnsi" w:hAnsiTheme="minorHAnsi" w:cstheme="minorBidi"/>
                <w:b/>
                <w:color w:val="FFFFFF" w:themeColor="background1"/>
                <w:sz w:val="22"/>
                <w:szCs w:val="22"/>
              </w:rPr>
            </w:pPr>
            <w:r w:rsidRPr="7BE949D3">
              <w:rPr>
                <w:rFonts w:asciiTheme="minorHAnsi" w:hAnsiTheme="minorHAnsi" w:cstheme="minorBidi"/>
                <w:b/>
                <w:color w:val="FFFFFF" w:themeColor="background1"/>
                <w:sz w:val="22"/>
                <w:szCs w:val="22"/>
              </w:rPr>
              <w:t>Site Name Column</w:t>
            </w:r>
            <w:r>
              <w:br/>
            </w:r>
            <w:r w:rsidRPr="7BE949D3">
              <w:rPr>
                <w:rFonts w:asciiTheme="minorHAnsi" w:hAnsiTheme="minorHAnsi" w:cstheme="minorBidi"/>
                <w:b/>
                <w:color w:val="FFFFFF" w:themeColor="background1"/>
                <w:sz w:val="22"/>
                <w:szCs w:val="22"/>
              </w:rPr>
              <w:t xml:space="preserve">(e.g. </w:t>
            </w:r>
            <w:proofErr w:type="spellStart"/>
            <w:r w:rsidRPr="7BE949D3" w:rsidR="007D2FDC">
              <w:rPr>
                <w:rFonts w:asciiTheme="minorHAnsi" w:hAnsiTheme="minorHAnsi" w:cstheme="minorBidi"/>
                <w:b/>
                <w:color w:val="FFFFFF" w:themeColor="background1"/>
                <w:sz w:val="22"/>
                <w:szCs w:val="22"/>
              </w:rPr>
              <w:t>Point_ID</w:t>
            </w:r>
            <w:proofErr w:type="spellEnd"/>
            <w:r w:rsidRPr="7BE949D3" w:rsidR="007D2FDC">
              <w:rPr>
                <w:rFonts w:asciiTheme="minorHAnsi" w:hAnsiTheme="minorHAnsi" w:cstheme="minorBidi"/>
                <w:b/>
                <w:color w:val="FFFFFF" w:themeColor="background1"/>
                <w:sz w:val="22"/>
                <w:szCs w:val="22"/>
              </w:rPr>
              <w:t>)</w:t>
            </w:r>
          </w:p>
        </w:tc>
      </w:tr>
      <w:tr w:rsidRPr="00E5029B" w:rsidR="00CC243E" w:rsidTr="21300A3C" w14:paraId="0C58A641" w14:textId="25C0DEE4">
        <w:trPr>
          <w:trHeight w:val="366"/>
        </w:trPr>
        <w:tc>
          <w:tcPr>
            <w:cnfStyle w:val="000010000000" w:firstRow="0" w:lastRow="0" w:firstColumn="0" w:lastColumn="0" w:oddVBand="1" w:evenVBand="0" w:oddHBand="0" w:evenHBand="0" w:firstRowFirstColumn="0" w:firstRowLastColumn="0" w:lastRowFirstColumn="0" w:lastRowLastColumn="0"/>
            <w:tcW w:w="1249" w:type="pct"/>
            <w:tcMar/>
          </w:tcPr>
          <w:p w:rsidRPr="00E5029B" w:rsidR="0029725B" w:rsidP="73ABCE0F" w:rsidRDefault="0029725B" w14:paraId="1C3EF866" w14:textId="65CF2B3E">
            <w:pPr>
              <w:pStyle w:val="nrpsTableheader"/>
              <w:rPr>
                <w:rFonts w:ascii="Calibri" w:hAnsi="Calibri" w:cs="Calibri" w:asciiTheme="minorAscii" w:hAnsiTheme="minorAscii" w:cstheme="minorAscii"/>
                <w:b w:val="0"/>
                <w:bCs w:val="0"/>
                <w:color w:val="auto"/>
                <w:sz w:val="22"/>
                <w:szCs w:val="22"/>
              </w:rPr>
            </w:pPr>
            <w:r w:rsidRPr="73ABCE0F" w:rsidR="7CB1C7FA">
              <w:rPr>
                <w:rFonts w:ascii="Calibri" w:hAnsi="Calibri" w:cs="Calibri" w:asciiTheme="minorAscii" w:hAnsiTheme="minorAscii" w:cstheme="minorAscii"/>
                <w:b w:val="0"/>
                <w:bCs w:val="0"/>
                <w:color w:val="auto"/>
                <w:sz w:val="22"/>
                <w:szCs w:val="22"/>
              </w:rPr>
              <w:t>HtlnDeerLocations.csv</w:t>
            </w:r>
          </w:p>
        </w:tc>
        <w:tc>
          <w:tcPr>
            <w:cnfStyle w:val="000001000000" w:firstRow="0" w:lastRow="0" w:firstColumn="0" w:lastColumn="0" w:oddVBand="0" w:evenVBand="1" w:oddHBand="0" w:evenHBand="0" w:firstRowFirstColumn="0" w:firstRowLastColumn="0" w:lastRowFirstColumn="0" w:lastRowLastColumn="0"/>
            <w:tcW w:w="1112" w:type="pct"/>
            <w:tcMar/>
          </w:tcPr>
          <w:p w:rsidRPr="00E5029B" w:rsidR="0029725B" w:rsidP="73ABCE0F" w:rsidRDefault="0029725B" w14:paraId="36CC1AFA" w14:textId="6BDF1C5C">
            <w:pPr>
              <w:pStyle w:val="nrpsTableheader"/>
              <w:rPr>
                <w:rFonts w:ascii="Calibri" w:hAnsi="Calibri" w:cs="Calibri" w:asciiTheme="minorAscii" w:hAnsiTheme="minorAscii" w:cstheme="minorAscii"/>
                <w:b w:val="0"/>
                <w:bCs w:val="0"/>
                <w:color w:val="auto"/>
                <w:sz w:val="22"/>
                <w:szCs w:val="22"/>
              </w:rPr>
            </w:pPr>
            <w:r w:rsidRPr="73ABCE0F" w:rsidR="7CB1C7FA">
              <w:rPr>
                <w:rFonts w:ascii="Calibri" w:hAnsi="Calibri" w:cs="Calibri" w:asciiTheme="minorAscii" w:hAnsiTheme="minorAscii" w:cstheme="minorAscii"/>
                <w:b w:val="0"/>
                <w:bCs w:val="0"/>
                <w:color w:val="auto"/>
                <w:sz w:val="22"/>
                <w:szCs w:val="22"/>
              </w:rPr>
              <w:t>X_DD</w:t>
            </w:r>
          </w:p>
        </w:tc>
        <w:tc>
          <w:tcPr>
            <w:cnfStyle w:val="000010000000" w:firstRow="0" w:lastRow="0" w:firstColumn="0" w:lastColumn="0" w:oddVBand="1" w:evenVBand="0" w:oddHBand="0" w:evenHBand="0" w:firstRowFirstColumn="0" w:firstRowLastColumn="0" w:lastRowFirstColumn="0" w:lastRowLastColumn="0"/>
            <w:tcW w:w="1355" w:type="pct"/>
            <w:tcMar/>
          </w:tcPr>
          <w:p w:rsidRPr="00E5029B" w:rsidR="0029725B" w:rsidP="73ABCE0F" w:rsidRDefault="0029725B" w14:paraId="4F33ABF5" w14:textId="5047E1A3">
            <w:pPr>
              <w:pStyle w:val="nrpsTableheader"/>
              <w:rPr>
                <w:rFonts w:ascii="Calibri" w:hAnsi="Calibri" w:cs="Calibri" w:asciiTheme="minorAscii" w:hAnsiTheme="minorAscii" w:cstheme="minorAscii"/>
                <w:b w:val="0"/>
                <w:bCs w:val="0"/>
                <w:color w:val="auto"/>
                <w:sz w:val="22"/>
                <w:szCs w:val="22"/>
              </w:rPr>
            </w:pPr>
            <w:r w:rsidRPr="73ABCE0F" w:rsidR="7CB1C7FA">
              <w:rPr>
                <w:rFonts w:ascii="Calibri" w:hAnsi="Calibri" w:cs="Calibri" w:asciiTheme="minorAscii" w:hAnsiTheme="minorAscii" w:cstheme="minorAscii"/>
                <w:b w:val="0"/>
                <w:bCs w:val="0"/>
                <w:color w:val="auto"/>
                <w:sz w:val="22"/>
                <w:szCs w:val="22"/>
              </w:rPr>
              <w:t>Y_DD</w:t>
            </w:r>
          </w:p>
        </w:tc>
        <w:tc>
          <w:tcPr>
            <w:cnfStyle w:val="000001000000" w:firstRow="0" w:lastRow="0" w:firstColumn="0" w:lastColumn="0" w:oddVBand="0" w:evenVBand="1" w:oddHBand="0" w:evenHBand="0" w:firstRowFirstColumn="0" w:firstRowLastColumn="0" w:lastRowFirstColumn="0" w:lastRowLastColumn="0"/>
            <w:tcW w:w="1284" w:type="pct"/>
            <w:tcMar/>
          </w:tcPr>
          <w:p w:rsidRPr="00E5029B" w:rsidR="0029725B" w:rsidP="73ABCE0F" w:rsidRDefault="0029725B" w14:paraId="7333A233" w14:textId="72CE2096">
            <w:pPr>
              <w:pStyle w:val="nrpsTableheader"/>
              <w:rPr>
                <w:rFonts w:ascii="Calibri" w:hAnsi="Calibri" w:cs="Calibri" w:asciiTheme="minorAscii" w:hAnsiTheme="minorAscii" w:cstheme="minorAscii"/>
                <w:b w:val="0"/>
                <w:bCs w:val="0"/>
                <w:color w:val="auto"/>
                <w:sz w:val="22"/>
                <w:szCs w:val="22"/>
              </w:rPr>
            </w:pPr>
            <w:r w:rsidRPr="73ABCE0F" w:rsidR="7CB1C7FA">
              <w:rPr>
                <w:rFonts w:ascii="Calibri" w:hAnsi="Calibri" w:cs="Calibri" w:asciiTheme="minorAscii" w:hAnsiTheme="minorAscii" w:cstheme="minorAscii"/>
                <w:b w:val="0"/>
                <w:bCs w:val="0"/>
                <w:color w:val="auto"/>
                <w:sz w:val="22"/>
                <w:szCs w:val="22"/>
              </w:rPr>
              <w:t>DeerID</w:t>
            </w:r>
          </w:p>
        </w:tc>
      </w:tr>
    </w:tbl>
    <w:p w:rsidR="00B53820" w:rsidP="21300A3C" w:rsidRDefault="00B53820" w14:paraId="718F3E8C" w14:textId="11EAFB43">
      <w:pPr>
        <w:spacing w:after="0" w:line="240" w:lineRule="auto"/>
        <w:rPr>
          <w:rFonts w:ascii="Calibri" w:hAnsi="Calibri" w:eastAsia="Calibri" w:cs="Calibri"/>
          <w:b w:val="0"/>
          <w:bCs w:val="0"/>
          <w:i w:val="0"/>
          <w:iCs w:val="0"/>
          <w:caps w:val="0"/>
          <w:smallCaps w:val="0"/>
          <w:noProof w:val="0"/>
          <w:color w:val="000000" w:themeColor="text1" w:themeTint="FF" w:themeShade="FF"/>
          <w:sz w:val="36"/>
          <w:szCs w:val="36"/>
          <w:lang w:val="en-US"/>
        </w:rPr>
      </w:pPr>
      <w:r w:rsidRPr="21300A3C" w:rsidR="57AEB6F3">
        <w:rPr>
          <w:rFonts w:ascii="Calibri" w:hAnsi="Calibri" w:eastAsia="Calibri" w:cs="Calibri"/>
          <w:b w:val="1"/>
          <w:bCs w:val="1"/>
          <w:i w:val="0"/>
          <w:iCs w:val="0"/>
          <w:caps w:val="0"/>
          <w:smallCaps w:val="0"/>
          <w:noProof w:val="0"/>
          <w:color w:val="000000" w:themeColor="text1" w:themeTint="FF" w:themeShade="FF"/>
          <w:sz w:val="36"/>
          <w:szCs w:val="36"/>
          <w:lang w:val="en-US"/>
        </w:rPr>
        <w:t>Coordinate System</w:t>
      </w:r>
    </w:p>
    <w:p w:rsidR="00B53820" w:rsidP="1BA59156" w:rsidRDefault="00B53820" w14:paraId="2309BCDB" w14:textId="0817DB4C">
      <w:pPr>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1BA59156" w:rsidR="57AEB6F3">
        <w:rPr>
          <w:rFonts w:ascii="Calibri" w:hAnsi="Calibri" w:eastAsia="Calibri" w:cs="Calibri"/>
          <w:b w:val="0"/>
          <w:bCs w:val="0"/>
          <w:i w:val="0"/>
          <w:iCs w:val="0"/>
          <w:caps w:val="0"/>
          <w:smallCaps w:val="0"/>
          <w:noProof w:val="0"/>
          <w:color w:val="000000" w:themeColor="text1" w:themeTint="FF" w:themeShade="FF"/>
          <w:sz w:val="24"/>
          <w:szCs w:val="24"/>
          <w:lang w:val="en-US"/>
        </w:rPr>
        <w:t>UTM NAD83 (2011) Zone 15</w:t>
      </w:r>
      <w:r w:rsidRPr="1BA59156" w:rsidR="65D2028B">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Pr="1BA59156" w:rsidR="57AEB6F3">
        <w:rPr>
          <w:rFonts w:ascii="Calibri" w:hAnsi="Calibri" w:eastAsia="Calibri" w:cs="Calibri"/>
          <w:b w:val="0"/>
          <w:bCs w:val="0"/>
          <w:i w:val="0"/>
          <w:iCs w:val="0"/>
          <w:caps w:val="0"/>
          <w:smallCaps w:val="0"/>
          <w:noProof w:val="0"/>
          <w:color w:val="000000" w:themeColor="text1" w:themeTint="FF" w:themeShade="FF"/>
          <w:sz w:val="24"/>
          <w:szCs w:val="24"/>
          <w:lang w:val="en-US"/>
        </w:rPr>
        <w:t>North</w:t>
      </w:r>
    </w:p>
    <w:p w:rsidR="00B53820" w:rsidP="21300A3C" w:rsidRDefault="00B53820" w14:paraId="180C471A" w14:textId="74281DE2">
      <w:pPr>
        <w:pStyle w:val="Normal"/>
        <w:spacing w:after="0" w:line="240" w:lineRule="auto"/>
        <w:rPr>
          <w:rFonts w:ascii="Calibri" w:hAnsi="Calibri" w:eastAsia="Times New Roman" w:cs="Calibri" w:asciiTheme="minorAscii" w:hAnsiTheme="minorAscii" w:cstheme="minorAscii"/>
          <w:b w:val="1"/>
          <w:bCs w:val="1"/>
          <w:sz w:val="36"/>
          <w:szCs w:val="36"/>
        </w:rPr>
      </w:pPr>
    </w:p>
    <w:p w:rsidR="0090222F" w:rsidP="0090222F" w:rsidRDefault="0090222F" w14:paraId="4FECF83A" w14:textId="735C47E0">
      <w:pPr>
        <w:pStyle w:val="nrpsHeading1"/>
        <w:rPr>
          <w:rFonts w:asciiTheme="minorHAnsi" w:hAnsiTheme="minorHAnsi" w:cstheme="minorHAnsi"/>
          <w:sz w:val="36"/>
          <w:szCs w:val="20"/>
        </w:rPr>
      </w:pPr>
      <w:r>
        <w:rPr>
          <w:rFonts w:asciiTheme="minorHAnsi" w:hAnsiTheme="minorHAnsi" w:cstheme="minorHAnsi"/>
          <w:sz w:val="36"/>
          <w:szCs w:val="20"/>
        </w:rPr>
        <w:t>Content Units</w:t>
      </w:r>
    </w:p>
    <w:p w:rsidRPr="00ED2E6E" w:rsidR="0090222F" w:rsidP="0090222F" w:rsidRDefault="0090222F" w14:paraId="53513F64" w14:textId="0FDFCE2F">
      <w:pPr>
        <w:pStyle w:val="nrpsNormal"/>
        <w:rPr>
          <w:rFonts w:asciiTheme="minorHAnsi" w:hAnsiTheme="minorHAnsi" w:cstheme="minorHAnsi"/>
        </w:rPr>
      </w:pPr>
      <w:r w:rsidRPr="01DE778B">
        <w:rPr>
          <w:rFonts w:asciiTheme="minorHAnsi" w:hAnsiTheme="minorHAnsi" w:cstheme="minorBidi"/>
        </w:rPr>
        <w:t>(</w:t>
      </w:r>
      <w:r w:rsidRPr="01DE778B" w:rsidR="00925649">
        <w:rPr>
          <w:rFonts w:asciiTheme="minorHAnsi" w:hAnsiTheme="minorHAnsi" w:cstheme="minorBidi"/>
        </w:rPr>
        <w:t>These are the park units where data were collected</w:t>
      </w:r>
      <w:r w:rsidR="006D1B0C">
        <w:rPr>
          <w:rFonts w:asciiTheme="minorHAnsi" w:hAnsiTheme="minorHAnsi" w:cstheme="minorBidi"/>
        </w:rPr>
        <w:t>.</w:t>
      </w:r>
      <w:r w:rsidRPr="01DE778B" w:rsidR="00925649">
        <w:rPr>
          <w:rFonts w:asciiTheme="minorHAnsi" w:hAnsiTheme="minorHAnsi" w:cstheme="minorBidi"/>
        </w:rPr>
        <w:t xml:space="preserve"> If the data package includes data from more than one park, they can all be listed. For instance, if data were collected </w:t>
      </w:r>
      <w:r w:rsidR="006D1B0C">
        <w:rPr>
          <w:rFonts w:asciiTheme="minorHAnsi" w:hAnsiTheme="minorHAnsi" w:cstheme="minorBidi"/>
        </w:rPr>
        <w:t>in</w:t>
      </w:r>
      <w:r w:rsidRPr="01DE778B" w:rsidR="00925649">
        <w:rPr>
          <w:rFonts w:asciiTheme="minorHAnsi" w:hAnsiTheme="minorHAnsi" w:cstheme="minorBidi"/>
        </w:rPr>
        <w:t xml:space="preserve"> all </w:t>
      </w:r>
      <w:r w:rsidR="006D1B0C">
        <w:rPr>
          <w:rFonts w:asciiTheme="minorHAnsi" w:hAnsiTheme="minorHAnsi" w:cstheme="minorBidi"/>
        </w:rPr>
        <w:t xml:space="preserve">network </w:t>
      </w:r>
      <w:r w:rsidRPr="01DE778B" w:rsidR="00925649">
        <w:rPr>
          <w:rFonts w:asciiTheme="minorHAnsi" w:hAnsiTheme="minorHAnsi" w:cstheme="minorBidi"/>
        </w:rPr>
        <w:t xml:space="preserve">park units, each unit should be listed separately rather than </w:t>
      </w:r>
      <w:r w:rsidR="006D1B0C">
        <w:rPr>
          <w:rFonts w:asciiTheme="minorHAnsi" w:hAnsiTheme="minorHAnsi" w:cstheme="minorBidi"/>
        </w:rPr>
        <w:t xml:space="preserve">by </w:t>
      </w:r>
      <w:r w:rsidRPr="01DE778B" w:rsidR="00925649">
        <w:rPr>
          <w:rFonts w:asciiTheme="minorHAnsi" w:hAnsiTheme="minorHAnsi" w:cstheme="minorBidi"/>
        </w:rPr>
        <w:t>the network</w:t>
      </w:r>
      <w:r w:rsidR="006D1B0C">
        <w:rPr>
          <w:rFonts w:asciiTheme="minorHAnsi" w:hAnsiTheme="minorHAnsi" w:cstheme="minorBidi"/>
        </w:rPr>
        <w:t xml:space="preserve"> code.</w:t>
      </w:r>
      <w:r w:rsidRPr="01DE778B" w:rsidR="00ED2E6E">
        <w:rPr>
          <w:rFonts w:asciiTheme="minorHAnsi" w:hAnsiTheme="minorHAnsi" w:cstheme="minorBidi"/>
        </w:rPr>
        <w:t>)</w:t>
      </w:r>
    </w:p>
    <w:tbl>
      <w:tblPr>
        <w:tblStyle w:val="TableGrid"/>
        <w:tblW w:w="0" w:type="auto"/>
        <w:tblLayout w:type="fixed"/>
        <w:tblLook w:val="06A0" w:firstRow="1" w:lastRow="0" w:firstColumn="1" w:lastColumn="0" w:noHBand="1" w:noVBand="1"/>
      </w:tblPr>
      <w:tblGrid>
        <w:gridCol w:w="12960"/>
      </w:tblGrid>
      <w:tr w:rsidR="01DE778B" w:rsidTr="17D7425A" w14:paraId="2A04AEEC" w14:textId="77777777">
        <w:trPr>
          <w:trHeight w:val="300"/>
        </w:trPr>
        <w:tc>
          <w:tcPr>
            <w:tcW w:w="12960" w:type="dxa"/>
            <w:tcMar/>
          </w:tcPr>
          <w:p w:rsidR="01DE778B" w:rsidP="17D7425A" w:rsidRDefault="01DE778B" w14:paraId="47CD6CF7" w14:textId="7096EB21">
            <w:pPr>
              <w:pStyle w:val="nrpsNormal"/>
              <w:rPr>
                <w:rFonts w:ascii="Calibri" w:hAnsi="Calibri" w:cs="Arial" w:asciiTheme="minorAscii" w:hAnsiTheme="minorAscii" w:cstheme="minorBidi"/>
              </w:rPr>
            </w:pPr>
            <w:r w:rsidRPr="17D7425A" w:rsidR="0BD2FDD3">
              <w:rPr>
                <w:rFonts w:ascii="Calibri" w:hAnsi="Calibri" w:cs="Arial" w:asciiTheme="minorAscii" w:hAnsiTheme="minorAscii" w:cstheme="minorBidi"/>
              </w:rPr>
              <w:t>ARPO, PERI, WICR</w:t>
            </w:r>
          </w:p>
        </w:tc>
      </w:tr>
    </w:tbl>
    <w:p w:rsidR="006D1B0C" w:rsidP="009C1029" w:rsidRDefault="006D1B0C" w14:paraId="3181D2B7" w14:textId="77777777">
      <w:pPr>
        <w:pStyle w:val="nrpsHeading1"/>
        <w:rPr>
          <w:rFonts w:asciiTheme="minorHAnsi" w:hAnsiTheme="minorHAnsi" w:cstheme="minorHAnsi"/>
          <w:sz w:val="36"/>
          <w:szCs w:val="20"/>
        </w:rPr>
      </w:pPr>
    </w:p>
    <w:p w:rsidR="00B635B2" w:rsidP="009C1029" w:rsidRDefault="0090222F" w14:paraId="1F39B72A" w14:textId="420E167F">
      <w:pPr>
        <w:pStyle w:val="nrpsHeading1"/>
        <w:rPr>
          <w:rFonts w:asciiTheme="minorHAnsi" w:hAnsiTheme="minorHAnsi" w:cstheme="minorHAnsi"/>
          <w:sz w:val="36"/>
          <w:szCs w:val="20"/>
        </w:rPr>
      </w:pPr>
      <w:r>
        <w:rPr>
          <w:rFonts w:asciiTheme="minorHAnsi" w:hAnsiTheme="minorHAnsi" w:cstheme="minorHAnsi"/>
          <w:sz w:val="36"/>
          <w:szCs w:val="20"/>
        </w:rPr>
        <w:t>Producing Units</w:t>
      </w:r>
    </w:p>
    <w:p w:rsidRPr="00ED2E6E" w:rsidR="00ED2E6E" w:rsidP="00ED2E6E" w:rsidRDefault="00ED2E6E" w14:paraId="33E5C522" w14:textId="4A70E699">
      <w:pPr>
        <w:pStyle w:val="nrpsNormal"/>
        <w:rPr>
          <w:rFonts w:asciiTheme="minorHAnsi" w:hAnsiTheme="minorHAnsi" w:cstheme="minorHAnsi"/>
        </w:rPr>
      </w:pPr>
      <w:r w:rsidRPr="7BE949D3">
        <w:rPr>
          <w:rFonts w:asciiTheme="minorHAnsi" w:hAnsiTheme="minorHAnsi" w:cstheme="minorBidi"/>
        </w:rPr>
        <w:t>(</w:t>
      </w:r>
      <w:r w:rsidRPr="7BE949D3" w:rsidR="003161CD">
        <w:rPr>
          <w:rFonts w:asciiTheme="minorHAnsi" w:hAnsiTheme="minorHAnsi" w:cstheme="minorBidi"/>
        </w:rPr>
        <w:t>This is the unit(s) responsible for generating the data package. It may be a single park (ROMO) or a network (ROMN). It may be identical to the units listed in the previous step, overlapping, or entirely different.)</w:t>
      </w:r>
    </w:p>
    <w:tbl>
      <w:tblPr>
        <w:tblStyle w:val="TableGrid"/>
        <w:tblW w:w="0" w:type="auto"/>
        <w:tblLayout w:type="fixed"/>
        <w:tblLook w:val="06A0" w:firstRow="1" w:lastRow="0" w:firstColumn="1" w:lastColumn="0" w:noHBand="1" w:noVBand="1"/>
      </w:tblPr>
      <w:tblGrid>
        <w:gridCol w:w="12960"/>
      </w:tblGrid>
      <w:tr w:rsidR="7BE949D3" w:rsidTr="17D7425A" w14:paraId="45D06217" w14:textId="77777777">
        <w:trPr>
          <w:trHeight w:val="300"/>
        </w:trPr>
        <w:tc>
          <w:tcPr>
            <w:tcW w:w="12960" w:type="dxa"/>
            <w:tcMar/>
          </w:tcPr>
          <w:p w:rsidR="7BE949D3" w:rsidP="17D7425A" w:rsidRDefault="7BE949D3" w14:paraId="03804E4A" w14:textId="10AD2744">
            <w:pPr>
              <w:pStyle w:val="nrpsHeading1"/>
              <w:rPr>
                <w:rFonts w:ascii="Calibri" w:hAnsi="Calibri" w:cs="Arial" w:asciiTheme="minorAscii" w:hAnsiTheme="minorAscii" w:cstheme="minorBidi"/>
                <w:sz w:val="23"/>
                <w:szCs w:val="23"/>
              </w:rPr>
            </w:pPr>
            <w:r w:rsidRPr="17D7425A" w:rsidR="782FA857">
              <w:rPr>
                <w:rFonts w:ascii="Calibri" w:hAnsi="Calibri" w:cs="Arial" w:asciiTheme="minorAscii" w:hAnsiTheme="minorAscii" w:cstheme="minorBidi"/>
                <w:sz w:val="23"/>
                <w:szCs w:val="23"/>
              </w:rPr>
              <w:t>HTLN</w:t>
            </w:r>
          </w:p>
        </w:tc>
      </w:tr>
    </w:tbl>
    <w:p w:rsidR="006D1B0C" w:rsidRDefault="006D1B0C" w14:paraId="5610154D" w14:textId="4FFC7798">
      <w:pPr>
        <w:spacing w:after="0" w:line="240" w:lineRule="auto"/>
        <w:rPr>
          <w:rFonts w:eastAsia="Times New Roman" w:asciiTheme="minorHAnsi" w:hAnsiTheme="minorHAnsi" w:cstheme="minorHAnsi"/>
          <w:b/>
          <w:sz w:val="36"/>
          <w:szCs w:val="20"/>
        </w:rPr>
      </w:pPr>
    </w:p>
    <w:p w:rsidRPr="00E5029B" w:rsidR="009C1029" w:rsidP="009C1029" w:rsidRDefault="009C1029" w14:paraId="0F4ACC4F" w14:textId="2CA877FE">
      <w:pPr>
        <w:pStyle w:val="nrpsHeading1"/>
        <w:rPr>
          <w:rFonts w:asciiTheme="minorHAnsi" w:hAnsiTheme="minorHAnsi" w:cstheme="minorHAnsi"/>
          <w:sz w:val="36"/>
          <w:szCs w:val="20"/>
        </w:rPr>
      </w:pPr>
      <w:r w:rsidRPr="00E5029B">
        <w:rPr>
          <w:rFonts w:asciiTheme="minorHAnsi" w:hAnsiTheme="minorHAnsi" w:cstheme="minorHAnsi"/>
          <w:sz w:val="36"/>
          <w:szCs w:val="20"/>
        </w:rPr>
        <w:t>Data Collection Status</w:t>
      </w:r>
    </w:p>
    <w:p w:rsidRPr="00E5029B" w:rsidR="00762987" w:rsidP="17D7425A" w:rsidRDefault="00822AF6" w14:paraId="32C2DD1B" w14:textId="06ED8DCA">
      <w:pPr>
        <w:pStyle w:val="nrpsNormal"/>
        <w:rPr>
          <w:rFonts w:ascii="Calibri" w:hAnsi="Calibri" w:cs="Arial" w:asciiTheme="minorAscii" w:hAnsiTheme="minorAscii" w:cstheme="minorBidi"/>
          <w:noProof/>
        </w:rPr>
      </w:pPr>
      <w:sdt>
        <w:sdtPr>
          <w:id w:val="1731343427"/>
          <w14:checkbox>
            <w14:checked w14:val="1"/>
            <w14:checkedState w14:val="2612" w14:font="MS Gothic"/>
            <w14:uncheckedState w14:val="2610" w14:font="MS Gothic"/>
          </w14:checkbox>
          <w:rPr>
            <w:rFonts w:ascii="Calibri" w:hAnsi="Calibri" w:cs="Arial" w:asciiTheme="minorAscii" w:hAnsiTheme="minorAscii" w:cstheme="minorBidi"/>
            <w:sz w:val="24"/>
            <w:szCs w:val="24"/>
          </w:rPr>
        </w:sdtPr>
        <w:sdtContent>
          <w:r w:rsidRPr="17D7425A" w:rsidR="5CA341EC">
            <w:rPr>
              <w:rFonts w:ascii="MS Gothic" w:hAnsi="MS Gothic" w:eastAsia="MS Gothic" w:cs="MS Gothic" w:cstheme="minorBidi"/>
              <w:sz w:val="24"/>
              <w:szCs w:val="24"/>
            </w:rPr>
            <w:t>☒</w:t>
          </w:r>
        </w:sdtContent>
        <w:sdtEndPr>
          <w:rPr>
            <w:rFonts w:ascii="Calibri" w:hAnsi="Calibri" w:cs="Arial" w:asciiTheme="minorAscii" w:hAnsiTheme="minorAscii" w:cstheme="minorBidi"/>
            <w:sz w:val="24"/>
            <w:szCs w:val="24"/>
          </w:rPr>
        </w:sdtEndPr>
      </w:sdt>
      <w:r w:rsidRPr="17D7425A" w:rsidR="7D64BCBD">
        <w:rPr>
          <w:rFonts w:ascii="Calibri" w:hAnsi="Calibri" w:cs="Arial" w:asciiTheme="minorAscii" w:hAnsiTheme="minorAscii" w:cstheme="minorBidi"/>
          <w:sz w:val="24"/>
          <w:szCs w:val="24"/>
        </w:rPr>
        <w:t xml:space="preserve"> Ongoing</w:t>
      </w:r>
      <w:r w:rsidRPr="17D7425A" w:rsidR="48C5B365">
        <w:rPr>
          <w:rFonts w:ascii="Calibri" w:hAnsi="Calibri" w:cs="Arial" w:asciiTheme="minorAscii" w:hAnsiTheme="minorAscii" w:cstheme="minorBidi"/>
          <w:sz w:val="24"/>
          <w:szCs w:val="24"/>
        </w:rPr>
        <w:t xml:space="preserve">   </w:t>
      </w:r>
      <w:r w:rsidRPr="17D7425A" w:rsidR="55CCB87B">
        <w:rPr>
          <w:rFonts w:ascii="Calibri" w:hAnsi="Calibri" w:cs="Arial" w:asciiTheme="minorAscii" w:hAnsiTheme="minorAscii" w:cstheme="minorBidi"/>
          <w:sz w:val="24"/>
          <w:szCs w:val="24"/>
        </w:rPr>
        <w:t xml:space="preserve">  </w:t>
      </w:r>
      <w:r w:rsidRPr="17D7425A" w:rsidR="48C5B365">
        <w:rPr>
          <w:rFonts w:ascii="Calibri" w:hAnsi="Calibri" w:cs="Arial" w:asciiTheme="minorAscii" w:hAnsiTheme="minorAscii" w:cstheme="minorBidi"/>
          <w:sz w:val="24"/>
          <w:szCs w:val="24"/>
        </w:rPr>
        <w:t xml:space="preserve"> </w:t>
      </w:r>
      <w:r w:rsidRPr="17D7425A" w:rsidR="55CCB87B">
        <w:rPr>
          <w:rFonts w:ascii="Calibri" w:hAnsi="Calibri" w:cs="Arial" w:asciiTheme="minorAscii" w:hAnsiTheme="minorAscii" w:cstheme="minorBidi"/>
          <w:sz w:val="24"/>
          <w:szCs w:val="24"/>
        </w:rPr>
        <w:t xml:space="preserve">  </w:t>
      </w:r>
      <w:r w:rsidRPr="17D7425A" w:rsidR="48C5B365">
        <w:rPr>
          <w:rFonts w:ascii="Calibri" w:hAnsi="Calibri" w:cs="Arial" w:asciiTheme="minorAscii" w:hAnsiTheme="minorAscii" w:cstheme="minorBidi"/>
          <w:sz w:val="24"/>
          <w:szCs w:val="24"/>
        </w:rPr>
        <w:t xml:space="preserve"> </w:t>
      </w:r>
      <w:sdt>
        <w:sdtPr>
          <w:id w:val="-233552219"/>
          <w14:checkbox>
            <w14:checked w14:val="0"/>
            <w14:checkedState w14:val="2612" w14:font="MS Gothic"/>
            <w14:uncheckedState w14:val="2610" w14:font="MS Gothic"/>
          </w14:checkbox>
          <w:rPr>
            <w:rFonts w:ascii="Calibri" w:hAnsi="Calibri" w:cs="Arial" w:asciiTheme="minorAscii" w:hAnsiTheme="minorAscii" w:cstheme="minorBidi"/>
            <w:sz w:val="24"/>
            <w:szCs w:val="24"/>
          </w:rPr>
        </w:sdtPr>
        <w:sdtContent>
          <w:r w:rsidRPr="17D7425A" w:rsidR="10C8F302">
            <w:rPr>
              <w:rFonts w:ascii="MS Gothic" w:hAnsi="MS Gothic" w:eastAsia="MS Gothic" w:cs="Arial" w:cstheme="minorBidi"/>
              <w:sz w:val="24"/>
              <w:szCs w:val="24"/>
            </w:rPr>
            <w:t>☐</w:t>
          </w:r>
        </w:sdtContent>
        <w:sdtEndPr>
          <w:rPr>
            <w:rFonts w:ascii="Calibri" w:hAnsi="Calibri" w:cs="Arial" w:asciiTheme="minorAscii" w:hAnsiTheme="minorAscii" w:cstheme="minorBidi"/>
            <w:sz w:val="24"/>
            <w:szCs w:val="24"/>
          </w:rPr>
        </w:sdtEndPr>
      </w:sdt>
      <w:r w:rsidRPr="17D7425A" w:rsidR="7D64BCBD">
        <w:rPr>
          <w:rFonts w:ascii="Calibri" w:hAnsi="Calibri" w:cs="Arial" w:asciiTheme="minorAscii" w:hAnsiTheme="minorAscii" w:cstheme="minorBidi"/>
          <w:sz w:val="24"/>
          <w:szCs w:val="24"/>
        </w:rPr>
        <w:t xml:space="preserve"> Complete</w:t>
      </w:r>
      <w:r w:rsidRPr="17D7425A" w:rsidR="7D64BCBD">
        <w:rPr>
          <w:rFonts w:ascii="Calibri" w:hAnsi="Calibri" w:cs="Arial" w:asciiTheme="minorAscii" w:hAnsiTheme="minorAscii" w:cstheme="minorBidi"/>
          <w:noProof/>
        </w:rPr>
        <w:t xml:space="preserve"> </w:t>
      </w:r>
    </w:p>
    <w:p w:rsidRPr="00E5029B" w:rsidR="00762987" w:rsidP="00762987" w:rsidRDefault="00762987" w14:paraId="6A197BBB" w14:textId="5BCC580B">
      <w:pPr>
        <w:pStyle w:val="nrpsNormal"/>
        <w:rPr>
          <w:rFonts w:asciiTheme="minorHAnsi" w:hAnsiTheme="minorHAnsi" w:cstheme="minorHAnsi"/>
        </w:rPr>
      </w:pPr>
    </w:p>
    <w:p w:rsidRPr="00E5029B" w:rsidR="0087613E" w:rsidP="00164AA3" w:rsidRDefault="0087613E" w14:paraId="63BC9231" w14:textId="6401C3D6">
      <w:pPr>
        <w:pStyle w:val="nrpsHeading1"/>
        <w:spacing w:before="200"/>
        <w:rPr>
          <w:rFonts w:asciiTheme="minorHAnsi" w:hAnsiTheme="minorHAnsi" w:cstheme="minorHAnsi"/>
          <w:sz w:val="36"/>
          <w:szCs w:val="20"/>
        </w:rPr>
      </w:pPr>
      <w:r w:rsidRPr="7BE949D3">
        <w:rPr>
          <w:rFonts w:asciiTheme="minorHAnsi" w:hAnsiTheme="minorHAnsi" w:cstheme="minorBidi"/>
          <w:sz w:val="36"/>
          <w:szCs w:val="36"/>
        </w:rPr>
        <w:t>Timeframe</w:t>
      </w:r>
    </w:p>
    <w:tbl>
      <w:tblPr>
        <w:tblStyle w:val="NPS1"/>
        <w:tblW w:w="5000" w:type="pct"/>
        <w:tblLook w:val="0020" w:firstRow="1" w:lastRow="0" w:firstColumn="0" w:lastColumn="0" w:noHBand="0" w:noVBand="0"/>
      </w:tblPr>
      <w:tblGrid>
        <w:gridCol w:w="6795"/>
        <w:gridCol w:w="7595"/>
      </w:tblGrid>
      <w:tr w:rsidRPr="00E5029B" w:rsidR="00806B07" w:rsidTr="17D7425A" w14:paraId="74517011" w14:textId="77777777">
        <w:trPr>
          <w:cnfStyle w:val="100000000000" w:firstRow="1" w:lastRow="0" w:firstColumn="0" w:lastColumn="0" w:oddVBand="0" w:evenVBand="0" w:oddHBand="0" w:evenHBand="0" w:firstRowFirstColumn="0" w:firstRowLastColumn="0" w:lastRowFirstColumn="0" w:lastRowLastColumn="0"/>
          <w:trHeight w:val="323"/>
        </w:trPr>
        <w:tc>
          <w:tcPr>
            <w:cnfStyle w:val="000010000000" w:firstRow="0" w:lastRow="0" w:firstColumn="0" w:lastColumn="0" w:oddVBand="1" w:evenVBand="0" w:oddHBand="0" w:evenHBand="0" w:firstRowFirstColumn="0" w:firstRowLastColumn="0" w:lastRowFirstColumn="0" w:lastRowLastColumn="0"/>
            <w:tcW w:w="2361" w:type="pct"/>
            <w:tcMar/>
          </w:tcPr>
          <w:p w:rsidRPr="00A03BD3" w:rsidR="00806B07" w:rsidRDefault="00806B07" w14:paraId="657C3DF9" w14:textId="382D11EA">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Begin Date</w:t>
            </w:r>
          </w:p>
        </w:tc>
        <w:tc>
          <w:tcPr>
            <w:cnfStyle w:val="000001000000" w:firstRow="0" w:lastRow="0" w:firstColumn="0" w:lastColumn="0" w:oddVBand="0" w:evenVBand="1" w:oddHBand="0" w:evenHBand="0" w:firstRowFirstColumn="0" w:firstRowLastColumn="0" w:lastRowFirstColumn="0" w:lastRowLastColumn="0"/>
            <w:tcW w:w="2639" w:type="pct"/>
            <w:tcMar/>
          </w:tcPr>
          <w:p w:rsidRPr="00E5029B" w:rsidR="00806B07" w:rsidRDefault="00806B07" w14:paraId="5BC01E26" w14:textId="438727ED">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End Date (leave empty for ongoing)</w:t>
            </w:r>
          </w:p>
        </w:tc>
      </w:tr>
      <w:tr w:rsidRPr="00E5029B" w:rsidR="00806B07" w:rsidTr="17D7425A" w14:paraId="5E4CA782" w14:textId="77777777">
        <w:trPr>
          <w:trHeight w:val="366"/>
        </w:trPr>
        <w:tc>
          <w:tcPr>
            <w:cnfStyle w:val="000010000000" w:firstRow="0" w:lastRow="0" w:firstColumn="0" w:lastColumn="0" w:oddVBand="1" w:evenVBand="0" w:oddHBand="0" w:evenHBand="0" w:firstRowFirstColumn="0" w:firstRowLastColumn="0" w:lastRowFirstColumn="0" w:lastRowLastColumn="0"/>
            <w:tcW w:w="2361" w:type="pct"/>
            <w:tcMar/>
          </w:tcPr>
          <w:p w:rsidRPr="00E5029B" w:rsidR="00806B07" w:rsidP="17D7425A" w:rsidRDefault="00806B07" w14:paraId="73453B54" w14:textId="57E1377F">
            <w:pPr>
              <w:pStyle w:val="nrpsTableheader"/>
              <w:rPr>
                <w:rFonts w:ascii="Calibri" w:hAnsi="Calibri" w:cs="Calibri" w:asciiTheme="minorAscii" w:hAnsiTheme="minorAscii" w:cstheme="minorAscii"/>
                <w:b w:val="0"/>
                <w:bCs w:val="0"/>
                <w:color w:val="auto"/>
                <w:sz w:val="22"/>
                <w:szCs w:val="22"/>
              </w:rPr>
            </w:pPr>
            <w:r w:rsidRPr="17D7425A" w:rsidR="59D5590D">
              <w:rPr>
                <w:rFonts w:ascii="Calibri" w:hAnsi="Calibri" w:cs="Calibri" w:asciiTheme="minorAscii" w:hAnsiTheme="minorAscii" w:cstheme="minorAscii"/>
                <w:b w:val="0"/>
                <w:bCs w:val="0"/>
                <w:color w:val="auto"/>
                <w:sz w:val="22"/>
                <w:szCs w:val="22"/>
              </w:rPr>
              <w:t>2005</w:t>
            </w:r>
          </w:p>
        </w:tc>
        <w:tc>
          <w:tcPr>
            <w:cnfStyle w:val="000001000000" w:firstRow="0" w:lastRow="0" w:firstColumn="0" w:lastColumn="0" w:oddVBand="0" w:evenVBand="1" w:oddHBand="0" w:evenHBand="0" w:firstRowFirstColumn="0" w:firstRowLastColumn="0" w:lastRowFirstColumn="0" w:lastRowLastColumn="0"/>
            <w:tcW w:w="2639" w:type="pct"/>
            <w:tcMar/>
          </w:tcPr>
          <w:p w:rsidRPr="00E5029B" w:rsidR="00806B07" w:rsidRDefault="00806B07" w14:paraId="4201E8CC" w14:textId="77777777">
            <w:pPr>
              <w:pStyle w:val="nrpsTableheader"/>
              <w:rPr>
                <w:rFonts w:asciiTheme="minorHAnsi" w:hAnsiTheme="minorHAnsi" w:cstheme="minorHAnsi"/>
                <w:b w:val="0"/>
                <w:bCs/>
                <w:color w:val="auto"/>
                <w:sz w:val="22"/>
                <w:szCs w:val="24"/>
              </w:rPr>
            </w:pPr>
          </w:p>
        </w:tc>
      </w:tr>
    </w:tbl>
    <w:p w:rsidR="00806B07" w:rsidRDefault="00806B07" w14:paraId="28E552AA" w14:textId="719AD6EC">
      <w:pPr>
        <w:spacing w:after="0" w:line="240" w:lineRule="auto"/>
        <w:rPr>
          <w:rFonts w:eastAsia="Times New Roman" w:asciiTheme="minorHAnsi" w:hAnsiTheme="minorHAnsi" w:cstheme="minorHAnsi"/>
          <w:b/>
          <w:sz w:val="36"/>
          <w:szCs w:val="20"/>
        </w:rPr>
      </w:pPr>
    </w:p>
    <w:p w:rsidRPr="00E5029B" w:rsidR="00762987" w:rsidP="00164AA3" w:rsidRDefault="00762987" w14:paraId="2D2BCDD7" w14:textId="20D66249">
      <w:pPr>
        <w:pStyle w:val="nrpsHeading1"/>
        <w:spacing w:before="200"/>
        <w:rPr>
          <w:rFonts w:asciiTheme="minorHAnsi" w:hAnsiTheme="minorHAnsi" w:cstheme="minorHAnsi"/>
          <w:sz w:val="36"/>
          <w:szCs w:val="20"/>
        </w:rPr>
      </w:pPr>
      <w:r w:rsidRPr="00E5029B">
        <w:rPr>
          <w:rFonts w:asciiTheme="minorHAnsi" w:hAnsiTheme="minorHAnsi" w:cstheme="minorHAnsi"/>
          <w:sz w:val="36"/>
          <w:szCs w:val="20"/>
        </w:rPr>
        <w:t xml:space="preserve">Abstract </w:t>
      </w:r>
    </w:p>
    <w:p w:rsidR="00762987" w:rsidP="00762987" w:rsidRDefault="00762987" w14:paraId="048473B8" w14:textId="73B3073F">
      <w:pPr>
        <w:pStyle w:val="nrpsNormal"/>
        <w:rPr>
          <w:rFonts w:asciiTheme="minorHAnsi" w:hAnsiTheme="minorHAnsi" w:cstheme="minorHAnsi"/>
        </w:rPr>
      </w:pPr>
      <w:r w:rsidRPr="00E5029B">
        <w:rPr>
          <w:rFonts w:asciiTheme="minorHAnsi" w:hAnsiTheme="minorHAnsi" w:cstheme="minorHAnsi"/>
        </w:rPr>
        <w:t>(Include what, why, where, when, and how.)</w:t>
      </w:r>
    </w:p>
    <w:p w:rsidRPr="001C368B" w:rsidR="00FF665E" w:rsidRDefault="00FF665E" w14:paraId="70290782" w14:textId="0372C71D">
      <w:pPr>
        <w:spacing w:after="0" w:line="240" w:lineRule="auto"/>
        <w:rPr>
          <w:rFonts w:eastAsia="Times New Roman" w:asciiTheme="minorHAnsi" w:hAnsiTheme="minorHAnsi" w:cstheme="minorHAnsi"/>
          <w:szCs w:val="23"/>
        </w:rPr>
      </w:pPr>
    </w:p>
    <w:tbl>
      <w:tblPr>
        <w:tblStyle w:val="TableGrid"/>
        <w:tblW w:w="0" w:type="auto"/>
        <w:tblLook w:val="04A0" w:firstRow="1" w:lastRow="0" w:firstColumn="1" w:lastColumn="0" w:noHBand="0" w:noVBand="1"/>
      </w:tblPr>
      <w:tblGrid>
        <w:gridCol w:w="12950"/>
      </w:tblGrid>
      <w:tr w:rsidR="00806B07" w:rsidTr="575B5EE4" w14:paraId="72B866F1" w14:textId="77777777">
        <w:trPr>
          <w:trHeight w:val="3050"/>
        </w:trPr>
        <w:tc>
          <w:tcPr>
            <w:tcW w:w="12950" w:type="dxa"/>
            <w:tcMar/>
          </w:tcPr>
          <w:p w:rsidR="00806B07" w:rsidP="73ABCE0F" w:rsidRDefault="00806B07" w14:paraId="16CE00B7" w14:textId="685BA120">
            <w:pPr>
              <w:spacing w:after="0" w:line="240" w:lineRule="auto"/>
              <w:rPr>
                <w:rFonts w:ascii="Calibri" w:hAnsi="Calibri" w:eastAsia="Times New Roman" w:cs="Calibri" w:asciiTheme="minorAscii" w:hAnsiTheme="minorAscii" w:cstheme="minorAscii"/>
              </w:rPr>
            </w:pPr>
            <w:r w:rsidRPr="73ABCE0F" w:rsidR="5C65B1EE">
              <w:rPr>
                <w:rFonts w:ascii="Calibri" w:hAnsi="Calibri" w:eastAsia="Times New Roman" w:cs="Calibri" w:asciiTheme="minorAscii" w:hAnsiTheme="minorAscii" w:cstheme="minorAscii"/>
              </w:rPr>
              <w:t>Because of their impacts on vegetation, disease transmission, visitor health, and vehicle-deer collisions, park</w:t>
            </w:r>
          </w:p>
          <w:p w:rsidR="00806B07" w:rsidP="73ABCE0F" w:rsidRDefault="00806B07" w14:paraId="7805F79F" w14:textId="04F70E34">
            <w:pPr>
              <w:pStyle w:val="Normal"/>
              <w:spacing w:after="0" w:line="240" w:lineRule="auto"/>
            </w:pPr>
            <w:r w:rsidRPr="73ABCE0F" w:rsidR="5C65B1EE">
              <w:rPr>
                <w:rFonts w:ascii="Calibri" w:hAnsi="Calibri" w:eastAsia="Times New Roman" w:cs="Calibri" w:asciiTheme="minorAscii" w:hAnsiTheme="minorAscii" w:cstheme="minorAscii"/>
              </w:rPr>
              <w:t>managers at Arkansas Post National Memorial, Pea Ridge National Military Park, and Wilson’s Creek National</w:t>
            </w:r>
          </w:p>
          <w:p w:rsidR="00806B07" w:rsidP="575B5EE4" w:rsidRDefault="00806B07" w14:paraId="3FCCD3C8" w14:textId="7D39DE1F">
            <w:pPr>
              <w:pStyle w:val="Normal"/>
              <w:spacing w:after="0" w:line="240" w:lineRule="auto"/>
              <w:rPr>
                <w:rFonts w:ascii="Calibri" w:hAnsi="Calibri" w:eastAsia="Times New Roman" w:cs="Calibri" w:asciiTheme="minorAscii" w:hAnsiTheme="minorAscii" w:cstheme="minorAscii"/>
              </w:rPr>
            </w:pPr>
            <w:r w:rsidRPr="575B5EE4" w:rsidR="5C65B1EE">
              <w:rPr>
                <w:rFonts w:ascii="Calibri" w:hAnsi="Calibri" w:eastAsia="Times New Roman" w:cs="Calibri" w:asciiTheme="minorAscii" w:hAnsiTheme="minorAscii" w:cstheme="minorAscii"/>
              </w:rPr>
              <w:t xml:space="preserve">Battlefield </w:t>
            </w:r>
            <w:r w:rsidRPr="575B5EE4" w:rsidR="5C65B1EE">
              <w:rPr>
                <w:rFonts w:ascii="Calibri" w:hAnsi="Calibri" w:eastAsia="Times New Roman" w:cs="Calibri" w:asciiTheme="minorAscii" w:hAnsiTheme="minorAscii" w:cstheme="minorAscii"/>
              </w:rPr>
              <w:t>identified</w:t>
            </w:r>
            <w:r w:rsidRPr="575B5EE4" w:rsidR="5C65B1EE">
              <w:rPr>
                <w:rFonts w:ascii="Calibri" w:hAnsi="Calibri" w:eastAsia="Times New Roman" w:cs="Calibri" w:asciiTheme="minorAscii" w:hAnsiTheme="minorAscii" w:cstheme="minorAscii"/>
              </w:rPr>
              <w:t xml:space="preserve"> white-tailed deer as a vital sign for monitoring (DeBacker et al. 2005). Monitoring </w:t>
            </w:r>
            <w:r w:rsidRPr="575B5EE4" w:rsidR="5C65B1EE">
              <w:rPr>
                <w:rFonts w:ascii="Calibri" w:hAnsi="Calibri" w:eastAsia="Times New Roman" w:cs="Calibri" w:asciiTheme="minorAscii" w:hAnsiTheme="minorAscii" w:cstheme="minorAscii"/>
              </w:rPr>
              <w:t>white</w:t>
            </w:r>
            <w:r w:rsidRPr="575B5EE4" w:rsidR="5691D448">
              <w:rPr>
                <w:rFonts w:ascii="Calibri" w:hAnsi="Calibri" w:eastAsia="Times New Roman" w:cs="Calibri" w:asciiTheme="minorAscii" w:hAnsiTheme="minorAscii" w:cstheme="minorAscii"/>
              </w:rPr>
              <w:t>-</w:t>
            </w:r>
            <w:r w:rsidRPr="575B5EE4" w:rsidR="5C65B1EE">
              <w:rPr>
                <w:rFonts w:ascii="Calibri" w:hAnsi="Calibri" w:eastAsia="Times New Roman" w:cs="Calibri" w:asciiTheme="minorAscii" w:hAnsiTheme="minorAscii" w:cstheme="minorAscii"/>
              </w:rPr>
              <w:t>tailed</w:t>
            </w:r>
          </w:p>
          <w:p w:rsidR="00806B07" w:rsidP="73ABCE0F" w:rsidRDefault="00806B07" w14:paraId="77C9E328" w14:textId="13F33C83">
            <w:pPr>
              <w:pStyle w:val="Normal"/>
              <w:spacing w:after="0" w:line="240" w:lineRule="auto"/>
              <w:rPr>
                <w:rFonts w:ascii="Calibri" w:hAnsi="Calibri" w:eastAsia="Times New Roman" w:cs="Calibri" w:asciiTheme="minorAscii" w:hAnsiTheme="minorAscii" w:cstheme="minorAscii"/>
              </w:rPr>
            </w:pPr>
            <w:r w:rsidRPr="73ABCE0F" w:rsidR="5C65B1EE">
              <w:rPr>
                <w:rFonts w:ascii="Calibri" w:hAnsi="Calibri" w:eastAsia="Times New Roman" w:cs="Calibri" w:asciiTheme="minorAscii" w:hAnsiTheme="minorAscii" w:cstheme="minorAscii"/>
              </w:rPr>
              <w:t xml:space="preserve">deer populations better positions park management to </w:t>
            </w:r>
            <w:r w:rsidRPr="73ABCE0F" w:rsidR="5C65B1EE">
              <w:rPr>
                <w:rFonts w:ascii="Calibri" w:hAnsi="Calibri" w:eastAsia="Times New Roman" w:cs="Calibri" w:asciiTheme="minorAscii" w:hAnsiTheme="minorAscii" w:cstheme="minorAscii"/>
              </w:rPr>
              <w:t>take action to mitigate</w:t>
            </w:r>
            <w:r w:rsidRPr="73ABCE0F" w:rsidR="5C65B1EE">
              <w:rPr>
                <w:rFonts w:ascii="Calibri" w:hAnsi="Calibri" w:eastAsia="Times New Roman" w:cs="Calibri" w:asciiTheme="minorAscii" w:hAnsiTheme="minorAscii" w:cstheme="minorAscii"/>
              </w:rPr>
              <w:t xml:space="preserve"> concerns involving deer.</w:t>
            </w:r>
          </w:p>
          <w:p w:rsidR="00806B07" w:rsidP="73ABCE0F" w:rsidRDefault="00806B07" w14:paraId="2A323D74" w14:textId="25B69B4A">
            <w:pPr>
              <w:pStyle w:val="Normal"/>
              <w:spacing w:after="0" w:line="240" w:lineRule="auto"/>
              <w:rPr>
                <w:rFonts w:ascii="Calibri" w:hAnsi="Calibri" w:eastAsia="Times New Roman" w:cs="Calibri" w:asciiTheme="minorAscii" w:hAnsiTheme="minorAscii" w:cstheme="minorAscii"/>
              </w:rPr>
            </w:pPr>
            <w:r w:rsidRPr="73ABCE0F" w:rsidR="5C65B1EE">
              <w:rPr>
                <w:rFonts w:ascii="Calibri" w:hAnsi="Calibri" w:eastAsia="Times New Roman" w:cs="Calibri" w:asciiTheme="minorAscii" w:hAnsiTheme="minorAscii" w:cstheme="minorAscii"/>
              </w:rPr>
              <w:t xml:space="preserve"> </w:t>
            </w:r>
            <w:r w:rsidRPr="73ABCE0F" w:rsidR="5C65B1EE">
              <w:rPr>
                <w:rFonts w:ascii="Calibri" w:hAnsi="Calibri" w:eastAsia="Times New Roman" w:cs="Calibri" w:asciiTheme="minorAscii" w:hAnsiTheme="minorAscii" w:cstheme="minorAscii"/>
              </w:rPr>
              <w:t>The overall goals of HTLN white-tailed deer monitoring</w:t>
            </w:r>
          </w:p>
          <w:p w:rsidR="00806B07" w:rsidP="73ABCE0F" w:rsidRDefault="00806B07" w14:paraId="4AC8E3BF" w14:textId="0215FB1F">
            <w:pPr>
              <w:pStyle w:val="Normal"/>
              <w:spacing w:after="0" w:line="240" w:lineRule="auto"/>
            </w:pPr>
            <w:r w:rsidRPr="73ABCE0F" w:rsidR="5C65B1EE">
              <w:rPr>
                <w:rFonts w:ascii="Calibri" w:hAnsi="Calibri" w:eastAsia="Times New Roman" w:cs="Calibri" w:asciiTheme="minorAscii" w:hAnsiTheme="minorAscii" w:cstheme="minorAscii"/>
              </w:rPr>
              <w:t>are to 1) document annual changes in the number of white-tailed deer, changes could signal presence of illegal</w:t>
            </w:r>
          </w:p>
          <w:p w:rsidR="00806B07" w:rsidP="73ABCE0F" w:rsidRDefault="00806B07" w14:paraId="23BDC604" w14:textId="3E309269">
            <w:pPr>
              <w:pStyle w:val="Normal"/>
              <w:spacing w:after="0" w:line="240" w:lineRule="auto"/>
            </w:pPr>
            <w:r w:rsidRPr="73ABCE0F" w:rsidR="5C65B1EE">
              <w:rPr>
                <w:rFonts w:ascii="Calibri" w:hAnsi="Calibri" w:eastAsia="Times New Roman" w:cs="Calibri" w:asciiTheme="minorAscii" w:hAnsiTheme="minorAscii" w:cstheme="minorAscii"/>
              </w:rPr>
              <w:t>deer harvest, disease, or other acute factors of concern for park management; 2) document long-term trends</w:t>
            </w:r>
          </w:p>
          <w:p w:rsidR="00806B07" w:rsidP="73ABCE0F" w:rsidRDefault="00806B07" w14:paraId="4F758FE0" w14:textId="526E7D52">
            <w:pPr>
              <w:pStyle w:val="Normal"/>
              <w:spacing w:after="0" w:line="240" w:lineRule="auto"/>
            </w:pPr>
            <w:r w:rsidRPr="73ABCE0F" w:rsidR="5C65B1EE">
              <w:rPr>
                <w:rFonts w:ascii="Calibri" w:hAnsi="Calibri" w:eastAsia="Times New Roman" w:cs="Calibri" w:asciiTheme="minorAscii" w:hAnsiTheme="minorAscii" w:cstheme="minorAscii"/>
              </w:rPr>
              <w:t>in the number of white-tailed deer to help park management determine if measures need to be taken to maintain</w:t>
            </w:r>
          </w:p>
          <w:p w:rsidR="00806B07" w:rsidP="73ABCE0F" w:rsidRDefault="00806B07" w14:paraId="04248636" w14:textId="04759F0E">
            <w:pPr>
              <w:pStyle w:val="Normal"/>
              <w:spacing w:after="0" w:line="240" w:lineRule="auto"/>
            </w:pPr>
            <w:r w:rsidRPr="73ABCE0F" w:rsidR="5C65B1EE">
              <w:rPr>
                <w:rFonts w:ascii="Calibri" w:hAnsi="Calibri" w:eastAsia="Times New Roman" w:cs="Calibri" w:asciiTheme="minorAscii" w:hAnsiTheme="minorAscii" w:cstheme="minorAscii"/>
              </w:rPr>
              <w:t>herd health, minimize vegetation damage within a park, or alleviate visitor health concerns; and 3) annually map</w:t>
            </w:r>
          </w:p>
          <w:p w:rsidR="00806B07" w:rsidP="73ABCE0F" w:rsidRDefault="00806B07" w14:paraId="4E4F4D3B" w14:textId="1F3E2D4B">
            <w:pPr>
              <w:pStyle w:val="Normal"/>
              <w:spacing w:after="0" w:line="240" w:lineRule="auto"/>
            </w:pPr>
            <w:r w:rsidRPr="73ABCE0F" w:rsidR="5C65B1EE">
              <w:rPr>
                <w:rFonts w:ascii="Calibri" w:hAnsi="Calibri" w:eastAsia="Times New Roman" w:cs="Calibri" w:asciiTheme="minorAscii" w:hAnsiTheme="minorAscii" w:cstheme="minorAscii"/>
              </w:rPr>
              <w:t>locations of white-tailed deer observed to assist park management in assessing the influences of management</w:t>
            </w:r>
          </w:p>
          <w:p w:rsidR="00806B07" w:rsidP="73ABCE0F" w:rsidRDefault="00806B07" w14:paraId="0D7F965F" w14:textId="04229673">
            <w:pPr>
              <w:pStyle w:val="Normal"/>
              <w:spacing w:after="0" w:line="240" w:lineRule="auto"/>
            </w:pPr>
            <w:r w:rsidRPr="73ABCE0F" w:rsidR="5C65B1EE">
              <w:rPr>
                <w:rFonts w:ascii="Calibri" w:hAnsi="Calibri" w:eastAsia="Times New Roman" w:cs="Calibri" w:asciiTheme="minorAscii" w:hAnsiTheme="minorAscii" w:cstheme="minorAscii"/>
              </w:rPr>
              <w:t>actions on deer usage of an area, habitat type, etc.</w:t>
            </w:r>
          </w:p>
        </w:tc>
      </w:tr>
    </w:tbl>
    <w:p w:rsidRPr="001C368B" w:rsidR="001C368B" w:rsidRDefault="001C368B" w14:paraId="1D62D9E5" w14:textId="77777777">
      <w:pPr>
        <w:spacing w:after="0" w:line="240" w:lineRule="auto"/>
        <w:rPr>
          <w:rFonts w:eastAsia="Times New Roman" w:asciiTheme="minorHAnsi" w:hAnsiTheme="minorHAnsi" w:cstheme="minorHAnsi"/>
          <w:bCs/>
          <w:szCs w:val="23"/>
        </w:rPr>
      </w:pPr>
    </w:p>
    <w:p w:rsidR="00806B07" w:rsidRDefault="00806B07" w14:paraId="6C86AE4D"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E5029B" w:rsidR="0059405F" w:rsidP="0059405F" w:rsidRDefault="0059405F" w14:paraId="63CD7ADF" w14:textId="1A6A0406">
      <w:pPr>
        <w:pStyle w:val="nrpsHeading1"/>
        <w:rPr>
          <w:rFonts w:asciiTheme="minorHAnsi" w:hAnsiTheme="minorHAnsi" w:cstheme="minorHAnsi"/>
          <w:sz w:val="36"/>
          <w:szCs w:val="20"/>
        </w:rPr>
      </w:pPr>
      <w:r w:rsidRPr="00E5029B">
        <w:rPr>
          <w:rFonts w:asciiTheme="minorHAnsi" w:hAnsiTheme="minorHAnsi" w:cstheme="minorHAnsi"/>
          <w:sz w:val="36"/>
          <w:szCs w:val="20"/>
        </w:rPr>
        <w:t>Methods</w:t>
      </w:r>
    </w:p>
    <w:p w:rsidR="00F47252" w:rsidP="00F47252" w:rsidRDefault="0059405F" w14:paraId="4BA4BBD3" w14:textId="7F61B698">
      <w:pPr>
        <w:pStyle w:val="nrpsNormal"/>
        <w:rPr>
          <w:rFonts w:asciiTheme="minorHAnsi" w:hAnsiTheme="minorHAnsi" w:cstheme="minorHAnsi"/>
        </w:rPr>
      </w:pPr>
      <w:r w:rsidRPr="00E5029B">
        <w:rPr>
          <w:rFonts w:asciiTheme="minorHAnsi" w:hAnsiTheme="minorHAnsi" w:cstheme="minorHAnsi"/>
        </w:rPr>
        <w:t>(</w:t>
      </w:r>
      <w:r w:rsidRPr="00E5029B" w:rsidR="00E63405">
        <w:rPr>
          <w:rFonts w:asciiTheme="minorHAnsi" w:hAnsiTheme="minorHAnsi" w:cstheme="minorHAnsi"/>
        </w:rPr>
        <w:t xml:space="preserve">Describes the data creation methods. Includes enough detail for future users to correctly use the data. </w:t>
      </w:r>
      <w:r w:rsidRPr="00E5029B" w:rsidR="00F47252">
        <w:rPr>
          <w:rFonts w:asciiTheme="minorHAnsi" w:hAnsiTheme="minorHAnsi" w:cstheme="minorHAnsi"/>
        </w:rPr>
        <w:t xml:space="preserve">Be specific about the study design and field and lab methods for collecting and processing the data. </w:t>
      </w:r>
      <w:r w:rsidRPr="00E5029B" w:rsidR="00E31D05">
        <w:rPr>
          <w:rFonts w:asciiTheme="minorHAnsi" w:hAnsiTheme="minorHAnsi" w:cstheme="minorHAnsi"/>
        </w:rPr>
        <w:t>Protocol</w:t>
      </w:r>
      <w:r w:rsidRPr="00E5029B" w:rsidR="00F47252">
        <w:rPr>
          <w:rFonts w:asciiTheme="minorHAnsi" w:hAnsiTheme="minorHAnsi" w:cstheme="minorHAnsi"/>
        </w:rPr>
        <w:t xml:space="preserve"> c</w:t>
      </w:r>
      <w:r w:rsidRPr="00E5029B" w:rsidR="00E31D05">
        <w:rPr>
          <w:rFonts w:asciiTheme="minorHAnsi" w:hAnsiTheme="minorHAnsi" w:cstheme="minorHAnsi"/>
        </w:rPr>
        <w:t>an be cited</w:t>
      </w:r>
      <w:r w:rsidRPr="00E5029B" w:rsidR="00F47252">
        <w:rPr>
          <w:rFonts w:asciiTheme="minorHAnsi" w:hAnsiTheme="minorHAnsi" w:cstheme="minorHAnsi"/>
        </w:rPr>
        <w:t>.</w:t>
      </w:r>
      <w:r w:rsidRPr="00E5029B" w:rsidR="00B72EB4">
        <w:rPr>
          <w:rFonts w:asciiTheme="minorHAnsi" w:hAnsiTheme="minorHAnsi" w:eastAsiaTheme="minorHAnsi" w:cstheme="minorHAnsi"/>
          <w:color w:val="1D1F21"/>
          <w:sz w:val="27"/>
          <w:szCs w:val="27"/>
          <w:shd w:val="clear" w:color="auto" w:fill="FFFFFF"/>
        </w:rPr>
        <w:t xml:space="preserve"> </w:t>
      </w:r>
      <w:r w:rsidRPr="00E5029B" w:rsidR="00B72EB4">
        <w:rPr>
          <w:rFonts w:asciiTheme="minorHAnsi" w:hAnsiTheme="minorHAnsi" w:cstheme="minorHAnsi"/>
        </w:rPr>
        <w:t>It may</w:t>
      </w:r>
      <w:r w:rsidRPr="00E5029B" w:rsidR="00E31D05">
        <w:rPr>
          <w:rFonts w:asciiTheme="minorHAnsi" w:hAnsiTheme="minorHAnsi" w:cstheme="minorHAnsi"/>
        </w:rPr>
        <w:t xml:space="preserve"> also</w:t>
      </w:r>
      <w:r w:rsidRPr="00E5029B" w:rsidR="00B72EB4">
        <w:rPr>
          <w:rFonts w:asciiTheme="minorHAnsi" w:hAnsiTheme="minorHAnsi" w:cstheme="minorHAnsi"/>
        </w:rPr>
        <w:t xml:space="preserve"> be appropriate to cite the datasets that were ingested to generate the data package, software (e.g. R), packages (e.g. </w:t>
      </w:r>
      <w:proofErr w:type="spellStart"/>
      <w:r w:rsidRPr="00E5029B" w:rsidR="00B72EB4">
        <w:rPr>
          <w:rFonts w:asciiTheme="minorHAnsi" w:hAnsiTheme="minorHAnsi" w:cstheme="minorHAnsi"/>
        </w:rPr>
        <w:t>dplyr</w:t>
      </w:r>
      <w:proofErr w:type="spellEnd"/>
      <w:r w:rsidRPr="00E5029B" w:rsidR="00B72EB4">
        <w:rPr>
          <w:rFonts w:asciiTheme="minorHAnsi" w:hAnsiTheme="minorHAnsi" w:cstheme="minorHAnsi"/>
        </w:rPr>
        <w:t>, ggplot2) or custom scripts.</w:t>
      </w:r>
      <w:r w:rsidRPr="00E5029B" w:rsidR="00F47252">
        <w:rPr>
          <w:rFonts w:asciiTheme="minorHAnsi" w:hAnsiTheme="minorHAnsi" w:cstheme="minorHAnsi"/>
        </w:rPr>
        <w:t>)</w:t>
      </w:r>
    </w:p>
    <w:tbl>
      <w:tblPr>
        <w:tblStyle w:val="TableGrid"/>
        <w:tblW w:w="0" w:type="auto"/>
        <w:tblLook w:val="04A0" w:firstRow="1" w:lastRow="0" w:firstColumn="1" w:lastColumn="0" w:noHBand="0" w:noVBand="1"/>
      </w:tblPr>
      <w:tblGrid>
        <w:gridCol w:w="12950"/>
      </w:tblGrid>
      <w:tr w:rsidR="00806B07" w:rsidTr="575B5EE4" w14:paraId="4AED14EF" w14:textId="77777777">
        <w:trPr>
          <w:trHeight w:val="3347"/>
        </w:trPr>
        <w:tc>
          <w:tcPr>
            <w:tcW w:w="12950" w:type="dxa"/>
            <w:tcMar/>
          </w:tcPr>
          <w:p w:rsidR="00806B07" w:rsidP="61B681C3" w:rsidRDefault="00806B07" w14:paraId="5A0F4728" w14:textId="3943130B">
            <w:pPr>
              <w:pStyle w:val="nrpsNormal"/>
              <w:rPr>
                <w:rFonts w:ascii="Calibri" w:hAnsi="Calibri" w:cs="Calibri" w:asciiTheme="minorAscii" w:hAnsiTheme="minorAscii" w:cstheme="minorAscii"/>
              </w:rPr>
            </w:pPr>
            <w:r w:rsidRPr="61B681C3" w:rsidR="7EEBC1EC">
              <w:rPr>
                <w:rFonts w:ascii="Calibri" w:hAnsi="Calibri" w:cs="Calibri" w:asciiTheme="minorAscii" w:hAnsiTheme="minorAscii" w:cstheme="minorAscii"/>
              </w:rPr>
              <w:t xml:space="preserve">Permanent sampling routes, selected from existing all-weather roads within a park, are used to </w:t>
            </w:r>
            <w:r w:rsidRPr="61B681C3" w:rsidR="7EEBC1EC">
              <w:rPr>
                <w:rFonts w:ascii="Calibri" w:hAnsi="Calibri" w:cs="Calibri" w:asciiTheme="minorAscii" w:hAnsiTheme="minorAscii" w:cstheme="minorAscii"/>
              </w:rPr>
              <w:t xml:space="preserve">survey </w:t>
            </w:r>
            <w:r w:rsidRPr="61B681C3" w:rsidR="7EEBC1EC">
              <w:rPr>
                <w:rFonts w:ascii="Calibri" w:hAnsi="Calibri" w:cs="Calibri" w:asciiTheme="minorAscii" w:hAnsiTheme="minorAscii" w:cstheme="minorAscii"/>
              </w:rPr>
              <w:t xml:space="preserve">deer. Due to the nature and purpose of most parks, and for safety reasons, it is not recommended to </w:t>
            </w:r>
            <w:r w:rsidRPr="61B681C3" w:rsidR="7EEBC1EC">
              <w:rPr>
                <w:rFonts w:ascii="Calibri" w:hAnsi="Calibri" w:cs="Calibri" w:asciiTheme="minorAscii" w:hAnsiTheme="minorAscii" w:cstheme="minorAscii"/>
              </w:rPr>
              <w:t xml:space="preserve">drive </w:t>
            </w:r>
            <w:r w:rsidRPr="61B681C3" w:rsidR="7EEBC1EC">
              <w:rPr>
                <w:rFonts w:ascii="Calibri" w:hAnsi="Calibri" w:cs="Calibri" w:asciiTheme="minorAscii" w:hAnsiTheme="minorAscii" w:cstheme="minorAscii"/>
              </w:rPr>
              <w:t xml:space="preserve">off road to complete surveys. Once arriving at the park, park maps are used to familiarize each </w:t>
            </w:r>
            <w:r w:rsidRPr="61B681C3" w:rsidR="7EEBC1EC">
              <w:rPr>
                <w:rFonts w:ascii="Calibri" w:hAnsi="Calibri" w:cs="Calibri" w:asciiTheme="minorAscii" w:hAnsiTheme="minorAscii" w:cstheme="minorAscii"/>
              </w:rPr>
              <w:t xml:space="preserve">observer </w:t>
            </w:r>
            <w:r w:rsidRPr="61B681C3" w:rsidR="7EEBC1EC">
              <w:rPr>
                <w:rFonts w:ascii="Calibri" w:hAnsi="Calibri" w:cs="Calibri" w:asciiTheme="minorAscii" w:hAnsiTheme="minorAscii" w:cstheme="minorAscii"/>
              </w:rPr>
              <w:t xml:space="preserve">with the park, and </w:t>
            </w:r>
            <w:r w:rsidRPr="61B681C3" w:rsidR="7EEBC1EC">
              <w:rPr>
                <w:rFonts w:ascii="Calibri" w:hAnsi="Calibri" w:cs="Calibri" w:asciiTheme="minorAscii" w:hAnsiTheme="minorAscii" w:cstheme="minorAscii"/>
              </w:rPr>
              <w:t>determine</w:t>
            </w:r>
            <w:r w:rsidRPr="61B681C3" w:rsidR="7EEBC1EC">
              <w:rPr>
                <w:rFonts w:ascii="Calibri" w:hAnsi="Calibri" w:cs="Calibri" w:asciiTheme="minorAscii" w:hAnsiTheme="minorAscii" w:cstheme="minorAscii"/>
              </w:rPr>
              <w:t xml:space="preserve"> starting point, direction, and order in which sections will be surveyed.</w:t>
            </w:r>
          </w:p>
          <w:p w:rsidR="00806B07" w:rsidP="61B681C3" w:rsidRDefault="00806B07" w14:paraId="65F54E7C" w14:textId="284F21ED">
            <w:pPr>
              <w:pStyle w:val="nrpsNormal"/>
              <w:rPr>
                <w:rFonts w:ascii="Calibri" w:hAnsi="Calibri" w:cs="Calibri" w:asciiTheme="minorAscii" w:hAnsiTheme="minorAscii" w:cstheme="minorAscii"/>
              </w:rPr>
            </w:pPr>
            <w:r w:rsidRPr="61B681C3" w:rsidR="4FBC0606">
              <w:rPr>
                <w:rFonts w:ascii="Calibri" w:hAnsi="Calibri" w:cs="Calibri" w:asciiTheme="minorAscii" w:hAnsiTheme="minorAscii" w:cstheme="minorAscii"/>
              </w:rPr>
              <w:t xml:space="preserve">Each day the project manager splits the observation team into a pair of deer observers, a data recorder, and a driver. The data recorder </w:t>
            </w:r>
            <w:r w:rsidRPr="61B681C3" w:rsidR="4FBC0606">
              <w:rPr>
                <w:rFonts w:ascii="Calibri" w:hAnsi="Calibri" w:cs="Calibri" w:asciiTheme="minorAscii" w:hAnsiTheme="minorAscii" w:cstheme="minorAscii"/>
              </w:rPr>
              <w:t>is responsible for</w:t>
            </w:r>
            <w:r w:rsidRPr="61B681C3" w:rsidR="4FBC0606">
              <w:rPr>
                <w:rFonts w:ascii="Calibri" w:hAnsi="Calibri" w:cs="Calibri" w:asciiTheme="minorAscii" w:hAnsiTheme="minorAscii" w:cstheme="minorAscii"/>
              </w:rPr>
              <w:t xml:space="preserve"> </w:t>
            </w:r>
            <w:r w:rsidRPr="61B681C3" w:rsidR="4FBC0606">
              <w:rPr>
                <w:rFonts w:ascii="Calibri" w:hAnsi="Calibri" w:cs="Calibri" w:asciiTheme="minorAscii" w:hAnsiTheme="minorAscii" w:cstheme="minorAscii"/>
              </w:rPr>
              <w:t xml:space="preserve">ensuring all data fields listed on the data dictionary of the GNSS unit are filled in and the location of </w:t>
            </w:r>
            <w:r w:rsidRPr="61B681C3" w:rsidR="4FBC0606">
              <w:rPr>
                <w:rFonts w:ascii="Calibri" w:hAnsi="Calibri" w:cs="Calibri" w:asciiTheme="minorAscii" w:hAnsiTheme="minorAscii" w:cstheme="minorAscii"/>
              </w:rPr>
              <w:t xml:space="preserve">each </w:t>
            </w:r>
            <w:r w:rsidRPr="61B681C3" w:rsidR="4FBC0606">
              <w:rPr>
                <w:rFonts w:ascii="Calibri" w:hAnsi="Calibri" w:cs="Calibri" w:asciiTheme="minorAscii" w:hAnsiTheme="minorAscii" w:cstheme="minorAscii"/>
              </w:rPr>
              <w:t xml:space="preserve">deer or deer group is recorded. The data recorder also fills out a paper copy of all data observations. Deer observers </w:t>
            </w:r>
            <w:r w:rsidRPr="61B681C3" w:rsidR="4FBC0606">
              <w:rPr>
                <w:rFonts w:ascii="Calibri" w:hAnsi="Calibri" w:cs="Calibri" w:asciiTheme="minorAscii" w:hAnsiTheme="minorAscii" w:cstheme="minorAscii"/>
              </w:rPr>
              <w:t>are responsible for</w:t>
            </w:r>
            <w:r w:rsidRPr="61B681C3" w:rsidR="4FBC0606">
              <w:rPr>
                <w:rFonts w:ascii="Calibri" w:hAnsi="Calibri" w:cs="Calibri" w:asciiTheme="minorAscii" w:hAnsiTheme="minorAscii" w:cstheme="minorAscii"/>
              </w:rPr>
              <w:t xml:space="preserve"> </w:t>
            </w:r>
            <w:r w:rsidRPr="61B681C3" w:rsidR="4FBC0606">
              <w:rPr>
                <w:rFonts w:ascii="Calibri" w:hAnsi="Calibri" w:cs="Calibri" w:asciiTheme="minorAscii" w:hAnsiTheme="minorAscii" w:cstheme="minorAscii"/>
              </w:rPr>
              <w:t>locating</w:t>
            </w:r>
            <w:r w:rsidRPr="61B681C3" w:rsidR="4FBC0606">
              <w:rPr>
                <w:rFonts w:ascii="Calibri" w:hAnsi="Calibri" w:cs="Calibri" w:asciiTheme="minorAscii" w:hAnsiTheme="minorAscii" w:cstheme="minorAscii"/>
              </w:rPr>
              <w:t xml:space="preserve"> deer and accurately taking distance measures from the survey</w:t>
            </w:r>
            <w:r w:rsidRPr="61B681C3" w:rsidR="1F1C4D90">
              <w:rPr>
                <w:rFonts w:ascii="Calibri" w:hAnsi="Calibri" w:cs="Calibri" w:asciiTheme="minorAscii" w:hAnsiTheme="minorAscii" w:cstheme="minorAscii"/>
              </w:rPr>
              <w:t xml:space="preserve"> </w:t>
            </w:r>
            <w:r w:rsidRPr="61B681C3" w:rsidR="4FBC0606">
              <w:rPr>
                <w:rFonts w:ascii="Calibri" w:hAnsi="Calibri" w:cs="Calibri" w:asciiTheme="minorAscii" w:hAnsiTheme="minorAscii" w:cstheme="minorAscii"/>
              </w:rPr>
              <w:t xml:space="preserve">vehicle to the deer or deer group. Observers are </w:t>
            </w:r>
            <w:r w:rsidRPr="61B681C3" w:rsidR="4FBC0606">
              <w:rPr>
                <w:rFonts w:ascii="Calibri" w:hAnsi="Calibri" w:cs="Calibri" w:asciiTheme="minorAscii" w:hAnsiTheme="minorAscii" w:cstheme="minorAscii"/>
              </w:rPr>
              <w:t>also</w:t>
            </w:r>
            <w:r w:rsidRPr="61B681C3" w:rsidR="3D641E40">
              <w:rPr>
                <w:rFonts w:ascii="Calibri" w:hAnsi="Calibri" w:cs="Calibri" w:asciiTheme="minorAscii" w:hAnsiTheme="minorAscii" w:cstheme="minorAscii"/>
              </w:rPr>
              <w:t xml:space="preserve"> </w:t>
            </w:r>
            <w:r w:rsidRPr="61B681C3" w:rsidR="4FBC0606">
              <w:rPr>
                <w:rFonts w:ascii="Calibri" w:hAnsi="Calibri" w:cs="Calibri" w:asciiTheme="minorAscii" w:hAnsiTheme="minorAscii" w:cstheme="minorAscii"/>
              </w:rPr>
              <w:t>responsible for measuring the angle of the deer or</w:t>
            </w:r>
            <w:r w:rsidRPr="61B681C3" w:rsidR="682C3E6F">
              <w:rPr>
                <w:rFonts w:ascii="Calibri" w:hAnsi="Calibri" w:cs="Calibri" w:asciiTheme="minorAscii" w:hAnsiTheme="minorAscii" w:cstheme="minorAscii"/>
              </w:rPr>
              <w:t xml:space="preserve"> </w:t>
            </w:r>
            <w:r w:rsidRPr="61B681C3" w:rsidR="4FBC0606">
              <w:rPr>
                <w:rFonts w:ascii="Calibri" w:hAnsi="Calibri" w:cs="Calibri" w:asciiTheme="minorAscii" w:hAnsiTheme="minorAscii" w:cstheme="minorAscii"/>
              </w:rPr>
              <w:t xml:space="preserve">deer group from the survey vehicle and </w:t>
            </w:r>
            <w:r w:rsidRPr="61B681C3" w:rsidR="4FBC0606">
              <w:rPr>
                <w:rFonts w:ascii="Calibri" w:hAnsi="Calibri" w:cs="Calibri" w:asciiTheme="minorAscii" w:hAnsiTheme="minorAscii" w:cstheme="minorAscii"/>
              </w:rPr>
              <w:t>identifying</w:t>
            </w:r>
            <w:r w:rsidRPr="61B681C3" w:rsidR="63A39703">
              <w:rPr>
                <w:rFonts w:ascii="Calibri" w:hAnsi="Calibri" w:cs="Calibri" w:asciiTheme="minorAscii" w:hAnsiTheme="minorAscii" w:cstheme="minorAscii"/>
              </w:rPr>
              <w:t xml:space="preserve"> </w:t>
            </w:r>
            <w:r w:rsidRPr="61B681C3" w:rsidR="4FBC0606">
              <w:rPr>
                <w:rFonts w:ascii="Calibri" w:hAnsi="Calibri" w:cs="Calibri" w:asciiTheme="minorAscii" w:hAnsiTheme="minorAscii" w:cstheme="minorAscii"/>
              </w:rPr>
              <w:t xml:space="preserve">the habitat </w:t>
            </w:r>
            <w:r w:rsidRPr="61B681C3" w:rsidR="4FBC0606">
              <w:rPr>
                <w:rFonts w:ascii="Calibri" w:hAnsi="Calibri" w:cs="Calibri" w:asciiTheme="minorAscii" w:hAnsiTheme="minorAscii" w:cstheme="minorAscii"/>
              </w:rPr>
              <w:t>type</w:t>
            </w:r>
            <w:r w:rsidRPr="61B681C3" w:rsidR="4FBC0606">
              <w:rPr>
                <w:rFonts w:ascii="Calibri" w:hAnsi="Calibri" w:cs="Calibri" w:asciiTheme="minorAscii" w:hAnsiTheme="minorAscii" w:cstheme="minorAscii"/>
              </w:rPr>
              <w:t xml:space="preserve"> the deer or group is in. One observer,</w:t>
            </w:r>
            <w:r w:rsidRPr="61B681C3" w:rsidR="6D039AEF">
              <w:rPr>
                <w:rFonts w:ascii="Calibri" w:hAnsi="Calibri" w:cs="Calibri" w:asciiTheme="minorAscii" w:hAnsiTheme="minorAscii" w:cstheme="minorAscii"/>
              </w:rPr>
              <w:t xml:space="preserve"> </w:t>
            </w:r>
            <w:r w:rsidRPr="61B681C3" w:rsidR="4FBC0606">
              <w:rPr>
                <w:rFonts w:ascii="Calibri" w:hAnsi="Calibri" w:cs="Calibri" w:asciiTheme="minorAscii" w:hAnsiTheme="minorAscii" w:cstheme="minorAscii"/>
              </w:rPr>
              <w:t>generally</w:t>
            </w:r>
            <w:r w:rsidRPr="61B681C3" w:rsidR="4FBC0606">
              <w:rPr>
                <w:rFonts w:ascii="Calibri" w:hAnsi="Calibri" w:cs="Calibri" w:asciiTheme="minorAscii" w:hAnsiTheme="minorAscii" w:cstheme="minorAscii"/>
              </w:rPr>
              <w:t xml:space="preserve"> the</w:t>
            </w:r>
            <w:r w:rsidRPr="61B681C3" w:rsidR="4FBC0606">
              <w:rPr>
                <w:rFonts w:ascii="Calibri" w:hAnsi="Calibri" w:cs="Calibri" w:asciiTheme="minorAscii" w:hAnsiTheme="minorAscii" w:cstheme="minorAscii"/>
              </w:rPr>
              <w:t xml:space="preserve"> project leader, takes all </w:t>
            </w:r>
            <w:r w:rsidRPr="61B681C3" w:rsidR="4FBC0606">
              <w:rPr>
                <w:rFonts w:ascii="Calibri" w:hAnsi="Calibri" w:cs="Calibri" w:asciiTheme="minorAscii" w:hAnsiTheme="minorAscii" w:cstheme="minorAscii"/>
              </w:rPr>
              <w:t>weather</w:t>
            </w:r>
            <w:r w:rsidRPr="61B681C3" w:rsidR="480CD310">
              <w:rPr>
                <w:rFonts w:ascii="Calibri" w:hAnsi="Calibri" w:cs="Calibri" w:asciiTheme="minorAscii" w:hAnsiTheme="minorAscii" w:cstheme="minorAscii"/>
              </w:rPr>
              <w:t xml:space="preserve"> </w:t>
            </w:r>
            <w:r w:rsidRPr="61B681C3" w:rsidR="4FBC0606">
              <w:rPr>
                <w:rFonts w:ascii="Calibri" w:hAnsi="Calibri" w:cs="Calibri" w:asciiTheme="minorAscii" w:hAnsiTheme="minorAscii" w:cstheme="minorAscii"/>
              </w:rPr>
              <w:t>measurements. For safety reasons the driver should</w:t>
            </w:r>
            <w:r w:rsidRPr="61B681C3" w:rsidR="2D794B5F">
              <w:rPr>
                <w:rFonts w:ascii="Calibri" w:hAnsi="Calibri" w:cs="Calibri" w:asciiTheme="minorAscii" w:hAnsiTheme="minorAscii" w:cstheme="minorAscii"/>
              </w:rPr>
              <w:t xml:space="preserve"> </w:t>
            </w:r>
            <w:r w:rsidRPr="61B681C3" w:rsidR="4FBC0606">
              <w:rPr>
                <w:rFonts w:ascii="Calibri" w:hAnsi="Calibri" w:cs="Calibri" w:asciiTheme="minorAscii" w:hAnsiTheme="minorAscii" w:cstheme="minorAscii"/>
              </w:rPr>
              <w:t>just drive and not be involved with the collection and</w:t>
            </w:r>
            <w:r w:rsidRPr="61B681C3" w:rsidR="23D12647">
              <w:rPr>
                <w:rFonts w:ascii="Calibri" w:hAnsi="Calibri" w:cs="Calibri" w:asciiTheme="minorAscii" w:hAnsiTheme="minorAscii" w:cstheme="minorAscii"/>
              </w:rPr>
              <w:t xml:space="preserve"> </w:t>
            </w:r>
            <w:r w:rsidRPr="61B681C3" w:rsidR="4FBC0606">
              <w:rPr>
                <w:rFonts w:ascii="Calibri" w:hAnsi="Calibri" w:cs="Calibri" w:asciiTheme="minorAscii" w:hAnsiTheme="minorAscii" w:cstheme="minorAscii"/>
              </w:rPr>
              <w:t>recording of data.</w:t>
            </w:r>
          </w:p>
          <w:p w:rsidR="00806B07" w:rsidP="61B681C3" w:rsidRDefault="00806B07" w14:paraId="2100810C" w14:textId="50A0440C">
            <w:pPr>
              <w:pStyle w:val="nrpsNormal"/>
              <w:rPr>
                <w:rFonts w:ascii="Calibri" w:hAnsi="Calibri" w:cs="Calibri" w:asciiTheme="minorAscii" w:hAnsiTheme="minorAscii" w:cstheme="minorAscii"/>
              </w:rPr>
            </w:pPr>
            <w:r w:rsidRPr="575B5EE4" w:rsidR="36AF46ED">
              <w:rPr>
                <w:rFonts w:ascii="Calibri" w:hAnsi="Calibri" w:cs="Calibri" w:asciiTheme="minorAscii" w:hAnsiTheme="minorAscii" w:cstheme="minorAscii"/>
              </w:rPr>
              <w:t xml:space="preserve">Each member of the sampling team </w:t>
            </w:r>
            <w:r w:rsidRPr="575B5EE4" w:rsidR="36AF46ED">
              <w:rPr>
                <w:rFonts w:ascii="Calibri" w:hAnsi="Calibri" w:cs="Calibri" w:asciiTheme="minorAscii" w:hAnsiTheme="minorAscii" w:cstheme="minorAscii"/>
              </w:rPr>
              <w:t>is responsible</w:t>
            </w:r>
            <w:r w:rsidRPr="575B5EE4" w:rsidR="0FF130C1">
              <w:rPr>
                <w:rFonts w:ascii="Calibri" w:hAnsi="Calibri" w:cs="Calibri" w:asciiTheme="minorAscii" w:hAnsiTheme="minorAscii" w:cstheme="minorAscii"/>
              </w:rPr>
              <w:t xml:space="preserve"> </w:t>
            </w:r>
            <w:r w:rsidRPr="575B5EE4" w:rsidR="36AF46ED">
              <w:rPr>
                <w:rFonts w:ascii="Calibri" w:hAnsi="Calibri" w:cs="Calibri" w:asciiTheme="minorAscii" w:hAnsiTheme="minorAscii" w:cstheme="minorAscii"/>
              </w:rPr>
              <w:t>for</w:t>
            </w:r>
            <w:r w:rsidRPr="575B5EE4" w:rsidR="36AF46ED">
              <w:rPr>
                <w:rFonts w:ascii="Calibri" w:hAnsi="Calibri" w:cs="Calibri" w:asciiTheme="minorAscii" w:hAnsiTheme="minorAscii" w:cstheme="minorAscii"/>
              </w:rPr>
              <w:t xml:space="preserve"> keeping track of their equipment</w:t>
            </w:r>
            <w:r w:rsidRPr="575B5EE4" w:rsidR="6EA34372">
              <w:rPr>
                <w:rFonts w:ascii="Calibri" w:hAnsi="Calibri" w:cs="Calibri" w:asciiTheme="minorAscii" w:hAnsiTheme="minorAscii" w:cstheme="minorAscii"/>
              </w:rPr>
              <w:t>,</w:t>
            </w:r>
            <w:r w:rsidRPr="575B5EE4" w:rsidR="36AF46ED">
              <w:rPr>
                <w:rFonts w:ascii="Calibri" w:hAnsi="Calibri" w:cs="Calibri" w:asciiTheme="minorAscii" w:hAnsiTheme="minorAscii" w:cstheme="minorAscii"/>
              </w:rPr>
              <w:t xml:space="preserve"> and </w:t>
            </w:r>
            <w:r w:rsidRPr="575B5EE4" w:rsidR="193CC51F">
              <w:rPr>
                <w:rFonts w:ascii="Calibri" w:hAnsi="Calibri" w:cs="Calibri" w:asciiTheme="minorAscii" w:hAnsiTheme="minorAscii" w:cstheme="minorAscii"/>
              </w:rPr>
              <w:t xml:space="preserve">the data recorder has the </w:t>
            </w:r>
            <w:r w:rsidRPr="575B5EE4" w:rsidR="193CC51F">
              <w:rPr>
                <w:rFonts w:ascii="Calibri" w:hAnsi="Calibri" w:cs="Calibri" w:asciiTheme="minorAscii" w:hAnsiTheme="minorAscii" w:cstheme="minorAscii"/>
              </w:rPr>
              <w:t>additional</w:t>
            </w:r>
            <w:r w:rsidRPr="575B5EE4" w:rsidR="193CC51F">
              <w:rPr>
                <w:rFonts w:ascii="Calibri" w:hAnsi="Calibri" w:cs="Calibri" w:asciiTheme="minorAscii" w:hAnsiTheme="minorAscii" w:cstheme="minorAscii"/>
              </w:rPr>
              <w:t xml:space="preserve"> responsibility of tendi</w:t>
            </w:r>
            <w:r w:rsidRPr="575B5EE4" w:rsidR="77430DAF">
              <w:rPr>
                <w:rFonts w:ascii="Calibri" w:hAnsi="Calibri" w:cs="Calibri" w:asciiTheme="minorAscii" w:hAnsiTheme="minorAscii" w:cstheme="minorAscii"/>
              </w:rPr>
              <w:t xml:space="preserve">ng to the </w:t>
            </w:r>
            <w:r w:rsidRPr="575B5EE4" w:rsidR="36AF46ED">
              <w:rPr>
                <w:rFonts w:ascii="Calibri" w:hAnsi="Calibri" w:cs="Calibri" w:asciiTheme="minorAscii" w:hAnsiTheme="minorAscii" w:cstheme="minorAscii"/>
              </w:rPr>
              <w:t>data sheet</w:t>
            </w:r>
            <w:r w:rsidRPr="575B5EE4" w:rsidR="36AF46ED">
              <w:rPr>
                <w:rFonts w:ascii="Calibri" w:hAnsi="Calibri" w:cs="Calibri" w:asciiTheme="minorAscii" w:hAnsiTheme="minorAscii" w:cstheme="minorAscii"/>
              </w:rPr>
              <w:t>s</w:t>
            </w:r>
            <w:r w:rsidRPr="575B5EE4" w:rsidR="36AF46ED">
              <w:rPr>
                <w:rFonts w:ascii="Calibri" w:hAnsi="Calibri" w:cs="Calibri" w:asciiTheme="minorAscii" w:hAnsiTheme="minorAscii" w:cstheme="minorAscii"/>
              </w:rPr>
              <w:t>.</w:t>
            </w:r>
            <w:r w:rsidRPr="575B5EE4" w:rsidR="3CF6C9D9">
              <w:rPr>
                <w:rFonts w:ascii="Calibri" w:hAnsi="Calibri" w:cs="Calibri" w:asciiTheme="minorAscii" w:hAnsiTheme="minorAscii" w:cstheme="minorAscii"/>
              </w:rPr>
              <w:t xml:space="preserve"> </w:t>
            </w:r>
            <w:r w:rsidRPr="575B5EE4" w:rsidR="36AF46ED">
              <w:rPr>
                <w:rFonts w:ascii="Calibri" w:hAnsi="Calibri" w:cs="Calibri" w:asciiTheme="minorAscii" w:hAnsiTheme="minorAscii" w:cstheme="minorAscii"/>
              </w:rPr>
              <w:t>Before leaving the field each night, all equipment</w:t>
            </w:r>
            <w:r w:rsidRPr="575B5EE4" w:rsidR="44D5AFA7">
              <w:rPr>
                <w:rFonts w:ascii="Calibri" w:hAnsi="Calibri" w:cs="Calibri" w:asciiTheme="minorAscii" w:hAnsiTheme="minorAscii" w:cstheme="minorAscii"/>
              </w:rPr>
              <w:t xml:space="preserve"> </w:t>
            </w:r>
            <w:r w:rsidRPr="575B5EE4" w:rsidR="36AF46ED">
              <w:rPr>
                <w:rFonts w:ascii="Calibri" w:hAnsi="Calibri" w:cs="Calibri" w:asciiTheme="minorAscii" w:hAnsiTheme="minorAscii" w:cstheme="minorAscii"/>
              </w:rPr>
              <w:t xml:space="preserve">must be accounted </w:t>
            </w:r>
            <w:r w:rsidRPr="575B5EE4" w:rsidR="36AF46ED">
              <w:rPr>
                <w:rFonts w:ascii="Calibri" w:hAnsi="Calibri" w:cs="Calibri" w:asciiTheme="minorAscii" w:hAnsiTheme="minorAscii" w:cstheme="minorAscii"/>
              </w:rPr>
              <w:t>for</w:t>
            </w:r>
            <w:r w:rsidRPr="575B5EE4" w:rsidR="2A5F1FC7">
              <w:rPr>
                <w:rFonts w:ascii="Calibri" w:hAnsi="Calibri" w:cs="Calibri" w:asciiTheme="minorAscii" w:hAnsiTheme="minorAscii" w:cstheme="minorAscii"/>
              </w:rPr>
              <w:t>,</w:t>
            </w:r>
            <w:r w:rsidRPr="575B5EE4" w:rsidR="36AF46ED">
              <w:rPr>
                <w:rFonts w:ascii="Calibri" w:hAnsi="Calibri" w:cs="Calibri" w:asciiTheme="minorAscii" w:hAnsiTheme="minorAscii" w:cstheme="minorAscii"/>
              </w:rPr>
              <w:t xml:space="preserve"> and data sheets must </w:t>
            </w:r>
            <w:r w:rsidRPr="575B5EE4" w:rsidR="36AF46ED">
              <w:rPr>
                <w:rFonts w:ascii="Calibri" w:hAnsi="Calibri" w:cs="Calibri" w:asciiTheme="minorAscii" w:hAnsiTheme="minorAscii" w:cstheme="minorAscii"/>
              </w:rPr>
              <w:t>be</w:t>
            </w:r>
            <w:r w:rsidRPr="575B5EE4" w:rsidR="26374BD0">
              <w:rPr>
                <w:rFonts w:ascii="Calibri" w:hAnsi="Calibri" w:cs="Calibri" w:asciiTheme="minorAscii" w:hAnsiTheme="minorAscii" w:cstheme="minorAscii"/>
              </w:rPr>
              <w:t xml:space="preserve"> </w:t>
            </w:r>
            <w:r w:rsidRPr="575B5EE4" w:rsidR="36AF46ED">
              <w:rPr>
                <w:rFonts w:ascii="Calibri" w:hAnsi="Calibri" w:cs="Calibri" w:asciiTheme="minorAscii" w:hAnsiTheme="minorAscii" w:cstheme="minorAscii"/>
              </w:rPr>
              <w:t xml:space="preserve">checked for completeness and passed on to the </w:t>
            </w:r>
            <w:r w:rsidRPr="575B5EE4" w:rsidR="36AF46ED">
              <w:rPr>
                <w:rFonts w:ascii="Calibri" w:hAnsi="Calibri" w:cs="Calibri" w:asciiTheme="minorAscii" w:hAnsiTheme="minorAscii" w:cstheme="minorAscii"/>
              </w:rPr>
              <w:t>project</w:t>
            </w:r>
            <w:r w:rsidRPr="575B5EE4" w:rsidR="672DB9D9">
              <w:rPr>
                <w:rFonts w:ascii="Calibri" w:hAnsi="Calibri" w:cs="Calibri" w:asciiTheme="minorAscii" w:hAnsiTheme="minorAscii" w:cstheme="minorAscii"/>
              </w:rPr>
              <w:t xml:space="preserve"> </w:t>
            </w:r>
            <w:r w:rsidRPr="575B5EE4" w:rsidR="36AF46ED">
              <w:rPr>
                <w:rFonts w:ascii="Calibri" w:hAnsi="Calibri" w:cs="Calibri" w:asciiTheme="minorAscii" w:hAnsiTheme="minorAscii" w:cstheme="minorAscii"/>
              </w:rPr>
              <w:t xml:space="preserve">manager. The project manager </w:t>
            </w:r>
            <w:r w:rsidRPr="575B5EE4" w:rsidR="36AF46ED">
              <w:rPr>
                <w:rFonts w:ascii="Calibri" w:hAnsi="Calibri" w:cs="Calibri" w:asciiTheme="minorAscii" w:hAnsiTheme="minorAscii" w:cstheme="minorAscii"/>
              </w:rPr>
              <w:t>is responsible for</w:t>
            </w:r>
            <w:r w:rsidRPr="575B5EE4" w:rsidR="67EB9448">
              <w:rPr>
                <w:rFonts w:ascii="Calibri" w:hAnsi="Calibri" w:cs="Calibri" w:asciiTheme="minorAscii" w:hAnsiTheme="minorAscii" w:cstheme="minorAscii"/>
              </w:rPr>
              <w:t xml:space="preserve"> </w:t>
            </w:r>
            <w:r w:rsidRPr="575B5EE4" w:rsidR="36AF46ED">
              <w:rPr>
                <w:rFonts w:ascii="Calibri" w:hAnsi="Calibri" w:cs="Calibri" w:asciiTheme="minorAscii" w:hAnsiTheme="minorAscii" w:cstheme="minorAscii"/>
              </w:rPr>
              <w:t>the safekeeping and organization of the data sheets</w:t>
            </w:r>
            <w:r w:rsidRPr="575B5EE4" w:rsidR="2CF9536C">
              <w:rPr>
                <w:rFonts w:ascii="Calibri" w:hAnsi="Calibri" w:cs="Calibri" w:asciiTheme="minorAscii" w:hAnsiTheme="minorAscii" w:cstheme="minorAscii"/>
              </w:rPr>
              <w:t xml:space="preserve"> </w:t>
            </w:r>
            <w:r w:rsidRPr="575B5EE4" w:rsidR="36AF46ED">
              <w:rPr>
                <w:rFonts w:ascii="Calibri" w:hAnsi="Calibri" w:cs="Calibri" w:asciiTheme="minorAscii" w:hAnsiTheme="minorAscii" w:cstheme="minorAscii"/>
              </w:rPr>
              <w:t xml:space="preserve">and ensuring data entry. The data recorder </w:t>
            </w:r>
            <w:r w:rsidRPr="575B5EE4" w:rsidR="36AF46ED">
              <w:rPr>
                <w:rFonts w:ascii="Calibri" w:hAnsi="Calibri" w:cs="Calibri" w:asciiTheme="minorAscii" w:hAnsiTheme="minorAscii" w:cstheme="minorAscii"/>
              </w:rPr>
              <w:t xml:space="preserve">is </w:t>
            </w:r>
            <w:r w:rsidRPr="575B5EE4" w:rsidR="36AF46ED">
              <w:rPr>
                <w:rFonts w:ascii="Calibri" w:hAnsi="Calibri" w:cs="Calibri" w:asciiTheme="minorAscii" w:hAnsiTheme="minorAscii" w:cstheme="minorAscii"/>
              </w:rPr>
              <w:t>responsible</w:t>
            </w:r>
            <w:r w:rsidRPr="575B5EE4" w:rsidR="13F348EC">
              <w:rPr>
                <w:rFonts w:ascii="Calibri" w:hAnsi="Calibri" w:cs="Calibri" w:asciiTheme="minorAscii" w:hAnsiTheme="minorAscii" w:cstheme="minorAscii"/>
              </w:rPr>
              <w:t xml:space="preserve"> </w:t>
            </w:r>
            <w:r w:rsidRPr="575B5EE4" w:rsidR="36AF46ED">
              <w:rPr>
                <w:rFonts w:ascii="Calibri" w:hAnsi="Calibri" w:cs="Calibri" w:asciiTheme="minorAscii" w:hAnsiTheme="minorAscii" w:cstheme="minorAscii"/>
              </w:rPr>
              <w:t>for</w:t>
            </w:r>
            <w:r w:rsidRPr="575B5EE4" w:rsidR="36AF46ED">
              <w:rPr>
                <w:rFonts w:ascii="Calibri" w:hAnsi="Calibri" w:cs="Calibri" w:asciiTheme="minorAscii" w:hAnsiTheme="minorAscii" w:cstheme="minorAscii"/>
              </w:rPr>
              <w:t xml:space="preserve"> downloading all data from the GNSS unit. At</w:t>
            </w:r>
            <w:r w:rsidRPr="575B5EE4" w:rsidR="213C64E7">
              <w:rPr>
                <w:rFonts w:ascii="Calibri" w:hAnsi="Calibri" w:cs="Calibri" w:asciiTheme="minorAscii" w:hAnsiTheme="minorAscii" w:cstheme="minorAscii"/>
              </w:rPr>
              <w:t xml:space="preserve"> </w:t>
            </w:r>
            <w:r w:rsidRPr="575B5EE4" w:rsidR="36AF46ED">
              <w:rPr>
                <w:rFonts w:ascii="Calibri" w:hAnsi="Calibri" w:cs="Calibri" w:asciiTheme="minorAscii" w:hAnsiTheme="minorAscii" w:cstheme="minorAscii"/>
              </w:rPr>
              <w:t>the end of each year’s sampling, a trip report including</w:t>
            </w:r>
            <w:r w:rsidRPr="575B5EE4" w:rsidR="5725456A">
              <w:rPr>
                <w:rFonts w:ascii="Calibri" w:hAnsi="Calibri" w:cs="Calibri" w:asciiTheme="minorAscii" w:hAnsiTheme="minorAscii" w:cstheme="minorAscii"/>
              </w:rPr>
              <w:t xml:space="preserve"> </w:t>
            </w:r>
            <w:r w:rsidRPr="575B5EE4" w:rsidR="36AF46ED">
              <w:rPr>
                <w:rFonts w:ascii="Calibri" w:hAnsi="Calibri" w:cs="Calibri" w:asciiTheme="minorAscii" w:hAnsiTheme="minorAscii" w:cstheme="minorAscii"/>
              </w:rPr>
              <w:t>weather conditions, logistical problems, any</w:t>
            </w:r>
            <w:r w:rsidRPr="575B5EE4" w:rsidR="5C3E4D66">
              <w:rPr>
                <w:rFonts w:ascii="Calibri" w:hAnsi="Calibri" w:cs="Calibri" w:asciiTheme="minorAscii" w:hAnsiTheme="minorAscii" w:cstheme="minorAscii"/>
              </w:rPr>
              <w:t xml:space="preserve"> </w:t>
            </w:r>
            <w:r w:rsidRPr="575B5EE4" w:rsidR="5C3E4D66">
              <w:rPr>
                <w:rFonts w:ascii="Calibri" w:hAnsi="Calibri" w:cs="Calibri" w:asciiTheme="minorAscii" w:hAnsiTheme="minorAscii" w:cstheme="minorAscii"/>
              </w:rPr>
              <w:t>subsequent</w:t>
            </w:r>
            <w:r w:rsidRPr="575B5EE4" w:rsidR="5C3E4D66">
              <w:rPr>
                <w:rFonts w:ascii="Calibri" w:hAnsi="Calibri" w:cs="Calibri" w:asciiTheme="minorAscii" w:hAnsiTheme="minorAscii" w:cstheme="minorAscii"/>
              </w:rPr>
              <w:t xml:space="preserve"> departure from the protocol, etc. </w:t>
            </w:r>
            <w:r w:rsidRPr="575B5EE4" w:rsidR="548739D9">
              <w:rPr>
                <w:rFonts w:ascii="Calibri" w:hAnsi="Calibri" w:cs="Calibri" w:asciiTheme="minorAscii" w:hAnsiTheme="minorAscii" w:cstheme="minorAscii"/>
              </w:rPr>
              <w:t>s</w:t>
            </w:r>
            <w:r w:rsidRPr="575B5EE4" w:rsidR="5C3E4D66">
              <w:rPr>
                <w:rFonts w:ascii="Calibri" w:hAnsi="Calibri" w:cs="Calibri" w:asciiTheme="minorAscii" w:hAnsiTheme="minorAscii" w:cstheme="minorAscii"/>
              </w:rPr>
              <w:t>hould be written by the project manager.</w:t>
            </w:r>
          </w:p>
          <w:p w:rsidR="00806B07" w:rsidP="61B681C3" w:rsidRDefault="00806B07" w14:paraId="406EA7C5" w14:textId="247BFA77">
            <w:pPr>
              <w:pStyle w:val="nrpsNormal"/>
              <w:rPr>
                <w:rFonts w:ascii="Calibri" w:hAnsi="Calibri" w:cs="Calibri" w:asciiTheme="minorAscii" w:hAnsiTheme="minorAscii" w:cstheme="minorAscii"/>
              </w:rPr>
            </w:pPr>
            <w:r w:rsidRPr="61B681C3" w:rsidR="5FE6BFB4">
              <w:rPr>
                <w:rFonts w:ascii="Calibri" w:hAnsi="Calibri" w:cs="Calibri" w:asciiTheme="minorAscii" w:hAnsiTheme="minorAscii" w:cstheme="minorAscii"/>
              </w:rPr>
              <w:t xml:space="preserve">Spotlight surveys will be used to obtain counts of white-tailed deer at each HTLN park unit. </w:t>
            </w:r>
            <w:r w:rsidRPr="61B681C3" w:rsidR="5FE6BFB4">
              <w:rPr>
                <w:rFonts w:ascii="Calibri" w:hAnsi="Calibri" w:cs="Calibri" w:asciiTheme="minorAscii" w:hAnsiTheme="minorAscii" w:cstheme="minorAscii"/>
              </w:rPr>
              <w:t>Surveys are conducted from a survey vehicle moving no more than 16 km/</w:t>
            </w:r>
            <w:r w:rsidRPr="61B681C3" w:rsidR="5FE6BFB4">
              <w:rPr>
                <w:rFonts w:ascii="Calibri" w:hAnsi="Calibri" w:cs="Calibri" w:asciiTheme="minorAscii" w:hAnsiTheme="minorAscii" w:cstheme="minorAscii"/>
              </w:rPr>
              <w:t>hr</w:t>
            </w:r>
            <w:r w:rsidRPr="61B681C3" w:rsidR="5FE6BFB4">
              <w:rPr>
                <w:rFonts w:ascii="Calibri" w:hAnsi="Calibri" w:cs="Calibri" w:asciiTheme="minorAscii" w:hAnsiTheme="minorAscii" w:cstheme="minorAscii"/>
              </w:rPr>
              <w:t xml:space="preserve"> (10 mph) using two 1,000,000 candlepower or </w:t>
            </w:r>
            <w:r w:rsidRPr="61B681C3" w:rsidR="5FE6BFB4">
              <w:rPr>
                <w:rFonts w:ascii="Calibri" w:hAnsi="Calibri" w:cs="Calibri" w:asciiTheme="minorAscii" w:hAnsiTheme="minorAscii" w:cstheme="minorAscii"/>
              </w:rPr>
              <w:t xml:space="preserve">greater </w:t>
            </w:r>
            <w:r w:rsidRPr="61B681C3" w:rsidR="5FE6BFB4">
              <w:rPr>
                <w:rFonts w:ascii="Calibri" w:hAnsi="Calibri" w:cs="Calibri" w:asciiTheme="minorAscii" w:hAnsiTheme="minorAscii" w:cstheme="minorAscii"/>
              </w:rPr>
              <w:t xml:space="preserve">spotlights. All deer seen along the survey route </w:t>
            </w:r>
            <w:r w:rsidRPr="61B681C3" w:rsidR="5FE6BFB4">
              <w:rPr>
                <w:rFonts w:ascii="Calibri" w:hAnsi="Calibri" w:cs="Calibri" w:asciiTheme="minorAscii" w:hAnsiTheme="minorAscii" w:cstheme="minorAscii"/>
              </w:rPr>
              <w:t xml:space="preserve">are </w:t>
            </w:r>
            <w:r w:rsidRPr="61B681C3" w:rsidR="5FE6BFB4">
              <w:rPr>
                <w:rFonts w:ascii="Calibri" w:hAnsi="Calibri" w:cs="Calibri" w:asciiTheme="minorAscii" w:hAnsiTheme="minorAscii" w:cstheme="minorAscii"/>
              </w:rPr>
              <w:t xml:space="preserve">counted and their locations are recorded using </w:t>
            </w:r>
            <w:r w:rsidRPr="61B681C3" w:rsidR="5FE6BFB4">
              <w:rPr>
                <w:rFonts w:ascii="Calibri" w:hAnsi="Calibri" w:cs="Calibri" w:asciiTheme="minorAscii" w:hAnsiTheme="minorAscii" w:cstheme="minorAscii"/>
              </w:rPr>
              <w:t xml:space="preserve">GNSS </w:t>
            </w:r>
            <w:r w:rsidRPr="61B681C3" w:rsidR="5FE6BFB4">
              <w:rPr>
                <w:rFonts w:ascii="Calibri" w:hAnsi="Calibri" w:cs="Calibri" w:asciiTheme="minorAscii" w:hAnsiTheme="minorAscii" w:cstheme="minorAscii"/>
              </w:rPr>
              <w:t>technologies.</w:t>
            </w:r>
          </w:p>
          <w:p w:rsidR="00806B07" w:rsidP="61B681C3" w:rsidRDefault="00806B07" w14:paraId="7EABFDED" w14:textId="34C0133D">
            <w:pPr>
              <w:pStyle w:val="nrpsNormal"/>
              <w:rPr>
                <w:rFonts w:ascii="Calibri" w:hAnsi="Calibri" w:cs="Calibri" w:asciiTheme="minorAscii" w:hAnsiTheme="minorAscii" w:cstheme="minorAscii"/>
              </w:rPr>
            </w:pPr>
            <w:r w:rsidRPr="61B681C3" w:rsidR="5FE6BFB4">
              <w:rPr>
                <w:rFonts w:ascii="Calibri" w:hAnsi="Calibri" w:cs="Calibri" w:asciiTheme="minorAscii" w:hAnsiTheme="minorAscii" w:cstheme="minorAscii"/>
              </w:rPr>
              <w:t xml:space="preserve">Deer counts are made by two observers, one seated on the left and one on the right side of the vehicle. Distances from the stopped survey vehicle to all deer are </w:t>
            </w:r>
            <w:r w:rsidRPr="61B681C3" w:rsidR="5FE6BFB4">
              <w:rPr>
                <w:rFonts w:ascii="Calibri" w:hAnsi="Calibri" w:cs="Calibri" w:asciiTheme="minorAscii" w:hAnsiTheme="minorAscii" w:cstheme="minorAscii"/>
              </w:rPr>
              <w:t>determined</w:t>
            </w:r>
            <w:r w:rsidRPr="61B681C3" w:rsidR="5FE6BFB4">
              <w:rPr>
                <w:rFonts w:ascii="Calibri" w:hAnsi="Calibri" w:cs="Calibri" w:asciiTheme="minorAscii" w:hAnsiTheme="minorAscii" w:cstheme="minorAscii"/>
              </w:rPr>
              <w:t xml:space="preserve"> with a rangefinder. Deer are </w:t>
            </w:r>
            <w:r w:rsidRPr="61B681C3" w:rsidR="5FE6BFB4">
              <w:rPr>
                <w:rFonts w:ascii="Calibri" w:hAnsi="Calibri" w:cs="Calibri" w:asciiTheme="minorAscii" w:hAnsiTheme="minorAscii" w:cstheme="minorAscii"/>
              </w:rPr>
              <w:t xml:space="preserve">usually </w:t>
            </w:r>
            <w:r w:rsidRPr="61B681C3" w:rsidR="5FE6BFB4">
              <w:rPr>
                <w:rFonts w:ascii="Calibri" w:hAnsi="Calibri" w:cs="Calibri" w:asciiTheme="minorAscii" w:hAnsiTheme="minorAscii" w:cstheme="minorAscii"/>
              </w:rPr>
              <w:t>observed</w:t>
            </w:r>
            <w:r w:rsidRPr="61B681C3" w:rsidR="5FE6BFB4">
              <w:rPr>
                <w:rFonts w:ascii="Calibri" w:hAnsi="Calibri" w:cs="Calibri" w:asciiTheme="minorAscii" w:hAnsiTheme="minorAscii" w:cstheme="minorAscii"/>
              </w:rPr>
              <w:t xml:space="preserve"> in groups, in which case distance is taken </w:t>
            </w:r>
            <w:r w:rsidRPr="61B681C3" w:rsidR="5FE6BFB4">
              <w:rPr>
                <w:rFonts w:ascii="Calibri" w:hAnsi="Calibri" w:cs="Calibri" w:asciiTheme="minorAscii" w:hAnsiTheme="minorAscii" w:cstheme="minorAscii"/>
              </w:rPr>
              <w:t xml:space="preserve">to </w:t>
            </w:r>
            <w:r w:rsidRPr="61B681C3" w:rsidR="5FE6BFB4">
              <w:rPr>
                <w:rFonts w:ascii="Calibri" w:hAnsi="Calibri" w:cs="Calibri" w:asciiTheme="minorAscii" w:hAnsiTheme="minorAscii" w:cstheme="minorAscii"/>
              </w:rPr>
              <w:t>the center-most deer in the group. To map locations of deer, the direction and angle of all deer or deer groups from the survey vehicle are recorded as well.</w:t>
            </w:r>
          </w:p>
          <w:p w:rsidR="00806B07" w:rsidP="61B681C3" w:rsidRDefault="00806B07" w14:paraId="642F4CA7" w14:textId="2009B861">
            <w:pPr>
              <w:pStyle w:val="nrpsNormal"/>
              <w:rPr>
                <w:rFonts w:ascii="Calibri" w:hAnsi="Calibri" w:cs="Calibri" w:asciiTheme="minorAscii" w:hAnsiTheme="minorAscii" w:cstheme="minorAscii"/>
              </w:rPr>
            </w:pPr>
            <w:r w:rsidRPr="575B5EE4" w:rsidR="5C3E4D66">
              <w:rPr>
                <w:rFonts w:ascii="Calibri" w:hAnsi="Calibri" w:cs="Calibri" w:asciiTheme="minorAscii" w:hAnsiTheme="minorAscii" w:cstheme="minorAscii"/>
              </w:rPr>
              <w:t xml:space="preserve">From pilot data and </w:t>
            </w:r>
            <w:r w:rsidRPr="575B5EE4" w:rsidR="5C3E4D66">
              <w:rPr>
                <w:rFonts w:ascii="Calibri" w:hAnsi="Calibri" w:cs="Calibri" w:asciiTheme="minorAscii" w:hAnsiTheme="minorAscii" w:cstheme="minorAscii"/>
              </w:rPr>
              <w:t>subsequent</w:t>
            </w:r>
            <w:r w:rsidRPr="575B5EE4" w:rsidR="5C3E4D66">
              <w:rPr>
                <w:rFonts w:ascii="Calibri" w:hAnsi="Calibri" w:cs="Calibri" w:asciiTheme="minorAscii" w:hAnsiTheme="minorAscii" w:cstheme="minorAscii"/>
              </w:rPr>
              <w:t xml:space="preserve"> surveys, it was </w:t>
            </w:r>
            <w:r w:rsidRPr="575B5EE4" w:rsidR="5C3E4D66">
              <w:rPr>
                <w:rFonts w:ascii="Calibri" w:hAnsi="Calibri" w:cs="Calibri" w:asciiTheme="minorAscii" w:hAnsiTheme="minorAscii" w:cstheme="minorAscii"/>
              </w:rPr>
              <w:t>observed</w:t>
            </w:r>
            <w:r w:rsidRPr="575B5EE4" w:rsidR="5C3E4D66">
              <w:rPr>
                <w:rFonts w:ascii="Calibri" w:hAnsi="Calibri" w:cs="Calibri" w:asciiTheme="minorAscii" w:hAnsiTheme="minorAscii" w:cstheme="minorAscii"/>
              </w:rPr>
              <w:t xml:space="preserve"> that the highest number of deer </w:t>
            </w:r>
            <w:r w:rsidRPr="575B5EE4" w:rsidR="5C3E4D66">
              <w:rPr>
                <w:rFonts w:ascii="Calibri" w:hAnsi="Calibri" w:cs="Calibri" w:asciiTheme="minorAscii" w:hAnsiTheme="minorAscii" w:cstheme="minorAscii"/>
              </w:rPr>
              <w:t xml:space="preserve">counted </w:t>
            </w:r>
            <w:r w:rsidRPr="575B5EE4" w:rsidR="5C3E4D66">
              <w:rPr>
                <w:rFonts w:ascii="Calibri" w:hAnsi="Calibri" w:cs="Calibri" w:asciiTheme="minorAscii" w:hAnsiTheme="minorAscii" w:cstheme="minorAscii"/>
              </w:rPr>
              <w:t xml:space="preserve">each night </w:t>
            </w:r>
            <w:r w:rsidRPr="575B5EE4" w:rsidR="5C3E4D66">
              <w:rPr>
                <w:rFonts w:ascii="Calibri" w:hAnsi="Calibri" w:cs="Calibri" w:asciiTheme="minorAscii" w:hAnsiTheme="minorAscii" w:cstheme="minorAscii"/>
              </w:rPr>
              <w:t>generally occurred</w:t>
            </w:r>
            <w:r w:rsidRPr="575B5EE4" w:rsidR="5C3E4D66">
              <w:rPr>
                <w:rFonts w:ascii="Calibri" w:hAnsi="Calibri" w:cs="Calibri" w:asciiTheme="minorAscii" w:hAnsiTheme="minorAscii" w:cstheme="minorAscii"/>
              </w:rPr>
              <w:t xml:space="preserve"> within the first </w:t>
            </w:r>
            <w:r w:rsidRPr="575B5EE4" w:rsidR="42DE47D6">
              <w:rPr>
                <w:rFonts w:ascii="Calibri" w:hAnsi="Calibri" w:cs="Calibri" w:asciiTheme="minorAscii" w:hAnsiTheme="minorAscii" w:cstheme="minorAscii"/>
              </w:rPr>
              <w:t>two</w:t>
            </w:r>
            <w:r w:rsidRPr="575B5EE4" w:rsidR="5C3E4D66">
              <w:rPr>
                <w:rFonts w:ascii="Calibri" w:hAnsi="Calibri" w:cs="Calibri" w:asciiTheme="minorAscii" w:hAnsiTheme="minorAscii" w:cstheme="minorAscii"/>
              </w:rPr>
              <w:t xml:space="preserve"> hours following official sunset. However, on occasion, the maximum number of deer</w:t>
            </w:r>
            <w:r w:rsidRPr="575B5EE4" w:rsidR="7E671D6A">
              <w:rPr>
                <w:rFonts w:ascii="Calibri" w:hAnsi="Calibri" w:cs="Calibri" w:asciiTheme="minorAscii" w:hAnsiTheme="minorAscii" w:cstheme="minorAscii"/>
              </w:rPr>
              <w:t xml:space="preserve"> counted occurred in the second or third repeated count. Therefore, two repeated counts </w:t>
            </w:r>
            <w:r w:rsidRPr="575B5EE4" w:rsidR="7E671D6A">
              <w:rPr>
                <w:rFonts w:ascii="Calibri" w:hAnsi="Calibri" w:cs="Calibri" w:asciiTheme="minorAscii" w:hAnsiTheme="minorAscii" w:cstheme="minorAscii"/>
              </w:rPr>
              <w:t>commencing</w:t>
            </w:r>
            <w:r w:rsidRPr="575B5EE4" w:rsidR="7E671D6A">
              <w:rPr>
                <w:rFonts w:ascii="Calibri" w:hAnsi="Calibri" w:cs="Calibri" w:asciiTheme="minorAscii" w:hAnsiTheme="minorAscii" w:cstheme="minorAscii"/>
              </w:rPr>
              <w:t xml:space="preserve"> </w:t>
            </w:r>
            <w:r w:rsidRPr="575B5EE4" w:rsidR="7E671D6A">
              <w:rPr>
                <w:rFonts w:ascii="Calibri" w:hAnsi="Calibri" w:cs="Calibri" w:asciiTheme="minorAscii" w:hAnsiTheme="minorAscii" w:cstheme="minorAscii"/>
              </w:rPr>
              <w:t xml:space="preserve">one hour after official sunset will be used to count deer numbers during the first and third </w:t>
            </w:r>
            <w:r w:rsidRPr="575B5EE4" w:rsidR="7E671D6A">
              <w:rPr>
                <w:rFonts w:ascii="Calibri" w:hAnsi="Calibri" w:cs="Calibri" w:asciiTheme="minorAscii" w:hAnsiTheme="minorAscii" w:cstheme="minorAscii"/>
              </w:rPr>
              <w:t xml:space="preserve">weekly </w:t>
            </w:r>
            <w:r w:rsidRPr="575B5EE4" w:rsidR="7E671D6A">
              <w:rPr>
                <w:rFonts w:ascii="Calibri" w:hAnsi="Calibri" w:cs="Calibri" w:asciiTheme="minorAscii" w:hAnsiTheme="minorAscii" w:cstheme="minorAscii"/>
              </w:rPr>
              <w:t xml:space="preserve">replicate to accommodate time needed to </w:t>
            </w:r>
            <w:r w:rsidRPr="575B5EE4" w:rsidR="7E671D6A">
              <w:rPr>
                <w:rFonts w:ascii="Calibri" w:hAnsi="Calibri" w:cs="Calibri" w:asciiTheme="minorAscii" w:hAnsiTheme="minorAscii" w:cstheme="minorAscii"/>
              </w:rPr>
              <w:t xml:space="preserve">estimate </w:t>
            </w:r>
            <w:r w:rsidRPr="575B5EE4" w:rsidR="7E671D6A">
              <w:rPr>
                <w:rFonts w:ascii="Calibri" w:hAnsi="Calibri" w:cs="Calibri" w:asciiTheme="minorAscii" w:hAnsiTheme="minorAscii" w:cstheme="minorAscii"/>
              </w:rPr>
              <w:t xml:space="preserve">the visible area. Three repeated counts </w:t>
            </w:r>
            <w:r w:rsidRPr="575B5EE4" w:rsidR="7E671D6A">
              <w:rPr>
                <w:rFonts w:ascii="Calibri" w:hAnsi="Calibri" w:cs="Calibri" w:asciiTheme="minorAscii" w:hAnsiTheme="minorAscii" w:cstheme="minorAscii"/>
              </w:rPr>
              <w:t>commencing</w:t>
            </w:r>
            <w:r w:rsidRPr="575B5EE4" w:rsidR="7E671D6A">
              <w:rPr>
                <w:rFonts w:ascii="Calibri" w:hAnsi="Calibri" w:cs="Calibri" w:asciiTheme="minorAscii" w:hAnsiTheme="minorAscii" w:cstheme="minorAscii"/>
              </w:rPr>
              <w:t xml:space="preserve"> one hour after official sunset will </w:t>
            </w:r>
            <w:r w:rsidRPr="575B5EE4" w:rsidR="7E671D6A">
              <w:rPr>
                <w:rFonts w:ascii="Calibri" w:hAnsi="Calibri" w:cs="Calibri" w:asciiTheme="minorAscii" w:hAnsiTheme="minorAscii" w:cstheme="minorAscii"/>
              </w:rPr>
              <w:t xml:space="preserve">be </w:t>
            </w:r>
            <w:r w:rsidRPr="575B5EE4" w:rsidR="7E671D6A">
              <w:rPr>
                <w:rFonts w:ascii="Calibri" w:hAnsi="Calibri" w:cs="Calibri" w:asciiTheme="minorAscii" w:hAnsiTheme="minorAscii" w:cstheme="minorAscii"/>
              </w:rPr>
              <w:t xml:space="preserve">used to count deer numbers during the second and fourth weekly replicates. Jester and Dillard (2001) and Shult and Armstrong (1983) </w:t>
            </w:r>
            <w:r w:rsidRPr="575B5EE4" w:rsidR="7E671D6A">
              <w:rPr>
                <w:rFonts w:ascii="Calibri" w:hAnsi="Calibri" w:cs="Calibri" w:asciiTheme="minorAscii" w:hAnsiTheme="minorAscii" w:cstheme="minorAscii"/>
              </w:rPr>
              <w:t xml:space="preserve">recommend </w:t>
            </w:r>
            <w:r w:rsidRPr="575B5EE4" w:rsidR="7E671D6A">
              <w:rPr>
                <w:rFonts w:ascii="Calibri" w:hAnsi="Calibri" w:cs="Calibri" w:asciiTheme="minorAscii" w:hAnsiTheme="minorAscii" w:cstheme="minorAscii"/>
              </w:rPr>
              <w:t xml:space="preserve">starting surveys forty-five minutes to one hour after official sunset to maximize deer </w:t>
            </w:r>
            <w:r w:rsidRPr="575B5EE4" w:rsidR="7E671D6A">
              <w:rPr>
                <w:rFonts w:ascii="Calibri" w:hAnsi="Calibri" w:cs="Calibri" w:asciiTheme="minorAscii" w:hAnsiTheme="minorAscii" w:cstheme="minorAscii"/>
              </w:rPr>
              <w:t>o</w:t>
            </w:r>
            <w:r w:rsidRPr="575B5EE4" w:rsidR="7E671D6A">
              <w:rPr>
                <w:rFonts w:ascii="Calibri" w:hAnsi="Calibri" w:cs="Calibri" w:asciiTheme="minorAscii" w:hAnsiTheme="minorAscii" w:cstheme="minorAscii"/>
              </w:rPr>
              <w:t>bserved</w:t>
            </w:r>
            <w:r w:rsidRPr="575B5EE4" w:rsidR="7E671D6A">
              <w:rPr>
                <w:rFonts w:ascii="Calibri" w:hAnsi="Calibri" w:cs="Calibri" w:asciiTheme="minorAscii" w:hAnsiTheme="minorAscii" w:cstheme="minorAscii"/>
              </w:rPr>
              <w:t>.</w:t>
            </w:r>
          </w:p>
          <w:p w:rsidR="00806B07" w:rsidP="61B681C3" w:rsidRDefault="00806B07" w14:paraId="2366F38C" w14:textId="1A04AB75">
            <w:pPr>
              <w:pStyle w:val="nrpsNormal"/>
              <w:rPr>
                <w:rFonts w:ascii="Calibri" w:hAnsi="Calibri" w:cs="Calibri" w:asciiTheme="minorAscii" w:hAnsiTheme="minorAscii" w:cstheme="minorAscii"/>
              </w:rPr>
            </w:pPr>
            <w:r w:rsidRPr="575B5EE4" w:rsidR="3BD37C25">
              <w:rPr>
                <w:rFonts w:ascii="Calibri" w:hAnsi="Calibri" w:cs="Calibri" w:asciiTheme="minorAscii" w:hAnsiTheme="minorAscii" w:cstheme="minorAscii"/>
              </w:rPr>
              <w:t>Determining</w:t>
            </w:r>
            <w:r w:rsidRPr="575B5EE4" w:rsidR="3BD37C25">
              <w:rPr>
                <w:rFonts w:ascii="Calibri" w:hAnsi="Calibri" w:cs="Calibri" w:asciiTheme="minorAscii" w:hAnsiTheme="minorAscii" w:cstheme="minorAscii"/>
              </w:rPr>
              <w:t xml:space="preserve"> the visible area is critical for adjusting counts.</w:t>
            </w:r>
            <w:r w:rsidRPr="575B5EE4" w:rsidR="3BD37C25">
              <w:rPr>
                <w:rFonts w:ascii="Calibri" w:hAnsi="Calibri" w:cs="Calibri" w:asciiTheme="minorAscii" w:hAnsiTheme="minorAscii" w:cstheme="minorAscii"/>
              </w:rPr>
              <w:t xml:space="preserve"> Measurements of the visible area are taken </w:t>
            </w:r>
            <w:r w:rsidRPr="575B5EE4" w:rsidR="3BD37C25">
              <w:rPr>
                <w:rFonts w:ascii="Calibri" w:hAnsi="Calibri" w:cs="Calibri" w:asciiTheme="minorAscii" w:hAnsiTheme="minorAscii" w:cstheme="minorAscii"/>
              </w:rPr>
              <w:t xml:space="preserve">on </w:t>
            </w:r>
            <w:r w:rsidRPr="575B5EE4" w:rsidR="3BD37C25">
              <w:rPr>
                <w:rFonts w:ascii="Calibri" w:hAnsi="Calibri" w:cs="Calibri" w:asciiTheme="minorAscii" w:hAnsiTheme="minorAscii" w:cstheme="minorAscii"/>
              </w:rPr>
              <w:t xml:space="preserve">the first and third weekly replicate after the repeated counts are completed using a range finder to record the perpendicular distances from the </w:t>
            </w:r>
            <w:r w:rsidRPr="575B5EE4" w:rsidR="3BD37C25">
              <w:rPr>
                <w:rFonts w:ascii="Calibri" w:hAnsi="Calibri" w:cs="Calibri" w:asciiTheme="minorAscii" w:hAnsiTheme="minorAscii" w:cstheme="minorAscii"/>
              </w:rPr>
              <w:t xml:space="preserve">survey </w:t>
            </w:r>
            <w:r w:rsidRPr="575B5EE4" w:rsidR="3BD37C25">
              <w:rPr>
                <w:rFonts w:ascii="Calibri" w:hAnsi="Calibri" w:cs="Calibri" w:asciiTheme="minorAscii" w:hAnsiTheme="minorAscii" w:cstheme="minorAscii"/>
              </w:rPr>
              <w:t xml:space="preserve">vehicle to a point beyond which deer would not be visible. Measurements are taken every 0.16 km (0.1 miles) along the survey route. The starting point of the second round of measurements is 0.08 km (0.05 miles) from the starting point of the first round. The location of each perpendicular measure is </w:t>
            </w:r>
            <w:r w:rsidRPr="575B5EE4" w:rsidR="3BD37C25">
              <w:rPr>
                <w:rFonts w:ascii="Calibri" w:hAnsi="Calibri" w:cs="Calibri" w:asciiTheme="minorAscii" w:hAnsiTheme="minorAscii" w:cstheme="minorAscii"/>
              </w:rPr>
              <w:t xml:space="preserve">marked </w:t>
            </w:r>
            <w:r w:rsidRPr="575B5EE4" w:rsidR="3BD37C25">
              <w:rPr>
                <w:rFonts w:ascii="Calibri" w:hAnsi="Calibri" w:cs="Calibri" w:asciiTheme="minorAscii" w:hAnsiTheme="minorAscii" w:cstheme="minorAscii"/>
              </w:rPr>
              <w:t xml:space="preserve">using GNSS technologies. </w:t>
            </w:r>
            <w:r w:rsidRPr="575B5EE4" w:rsidR="3BD37C25">
              <w:rPr>
                <w:rFonts w:ascii="Calibri" w:hAnsi="Calibri" w:cs="Calibri" w:asciiTheme="minorAscii" w:hAnsiTheme="minorAscii" w:cstheme="minorAscii"/>
              </w:rPr>
              <w:t>I</w:t>
            </w:r>
            <w:r w:rsidRPr="575B5EE4" w:rsidR="3BD37C25">
              <w:rPr>
                <w:rFonts w:ascii="Calibri" w:hAnsi="Calibri" w:cs="Calibri" w:asciiTheme="minorAscii" w:hAnsiTheme="minorAscii" w:cstheme="minorAscii"/>
              </w:rPr>
              <w:t>n an attempt to</w:t>
            </w:r>
            <w:r w:rsidRPr="575B5EE4" w:rsidR="3BD37C25">
              <w:rPr>
                <w:rFonts w:ascii="Calibri" w:hAnsi="Calibri" w:cs="Calibri" w:asciiTheme="minorAscii" w:hAnsiTheme="minorAscii" w:cstheme="minorAscii"/>
              </w:rPr>
              <w:t xml:space="preserve"> </w:t>
            </w:r>
            <w:r w:rsidRPr="575B5EE4" w:rsidR="3BD37C25">
              <w:rPr>
                <w:rFonts w:ascii="Calibri" w:hAnsi="Calibri" w:cs="Calibri" w:asciiTheme="minorAscii" w:hAnsiTheme="minorAscii" w:cstheme="minorAscii"/>
              </w:rPr>
              <w:t xml:space="preserve">get a more robust picture of how much area is being </w:t>
            </w:r>
            <w:r w:rsidRPr="575B5EE4" w:rsidR="3BD37C25">
              <w:rPr>
                <w:rFonts w:ascii="Calibri" w:hAnsi="Calibri" w:cs="Calibri" w:asciiTheme="minorAscii" w:hAnsiTheme="minorAscii" w:cstheme="minorAscii"/>
              </w:rPr>
              <w:t xml:space="preserve">surveyed </w:t>
            </w:r>
            <w:r w:rsidRPr="575B5EE4" w:rsidR="3BD37C25">
              <w:rPr>
                <w:rFonts w:ascii="Calibri" w:hAnsi="Calibri" w:cs="Calibri" w:asciiTheme="minorAscii" w:hAnsiTheme="minorAscii" w:cstheme="minorAscii"/>
              </w:rPr>
              <w:t>along the route, the location of the survey vehicle</w:t>
            </w:r>
            <w:r w:rsidRPr="575B5EE4" w:rsidR="46781803">
              <w:rPr>
                <w:rFonts w:ascii="Calibri" w:hAnsi="Calibri" w:cs="Calibri" w:asciiTheme="minorAscii" w:hAnsiTheme="minorAscii" w:cstheme="minorAscii"/>
              </w:rPr>
              <w:t xml:space="preserve"> </w:t>
            </w:r>
            <w:r w:rsidRPr="575B5EE4" w:rsidR="3BD37C25">
              <w:rPr>
                <w:rFonts w:ascii="Calibri" w:hAnsi="Calibri" w:cs="Calibri" w:asciiTheme="minorAscii" w:hAnsiTheme="minorAscii" w:cstheme="minorAscii"/>
              </w:rPr>
              <w:t xml:space="preserve">should be adjusted slightly if objects are </w:t>
            </w:r>
            <w:r w:rsidRPr="575B5EE4" w:rsidR="3BD37C25">
              <w:rPr>
                <w:rFonts w:ascii="Calibri" w:hAnsi="Calibri" w:cs="Calibri" w:asciiTheme="minorAscii" w:hAnsiTheme="minorAscii" w:cstheme="minorAscii"/>
              </w:rPr>
              <w:t>e</w:t>
            </w:r>
            <w:r w:rsidRPr="575B5EE4" w:rsidR="3BD37C25">
              <w:rPr>
                <w:rFonts w:ascii="Calibri" w:hAnsi="Calibri" w:cs="Calibri" w:asciiTheme="minorAscii" w:hAnsiTheme="minorAscii" w:cstheme="minorAscii"/>
              </w:rPr>
              <w:t>ncountered</w:t>
            </w:r>
            <w:r w:rsidRPr="575B5EE4" w:rsidR="1DC57E10">
              <w:rPr>
                <w:rFonts w:ascii="Calibri" w:hAnsi="Calibri" w:cs="Calibri" w:asciiTheme="minorAscii" w:hAnsiTheme="minorAscii" w:cstheme="minorAscii"/>
              </w:rPr>
              <w:t xml:space="preserve"> </w:t>
            </w:r>
            <w:r w:rsidRPr="575B5EE4" w:rsidR="3BD37C25">
              <w:rPr>
                <w:rFonts w:ascii="Calibri" w:hAnsi="Calibri" w:cs="Calibri" w:asciiTheme="minorAscii" w:hAnsiTheme="minorAscii" w:cstheme="minorAscii"/>
              </w:rPr>
              <w:t xml:space="preserve">that block the true area </w:t>
            </w:r>
            <w:r w:rsidRPr="575B5EE4" w:rsidR="3BD37C25">
              <w:rPr>
                <w:rFonts w:ascii="Calibri" w:hAnsi="Calibri" w:cs="Calibri" w:asciiTheme="minorAscii" w:hAnsiTheme="minorAscii" w:cstheme="minorAscii"/>
              </w:rPr>
              <w:t>o</w:t>
            </w:r>
            <w:r w:rsidRPr="575B5EE4" w:rsidR="3BD37C25">
              <w:rPr>
                <w:rFonts w:ascii="Calibri" w:hAnsi="Calibri" w:cs="Calibri" w:asciiTheme="minorAscii" w:hAnsiTheme="minorAscii" w:cstheme="minorAscii"/>
              </w:rPr>
              <w:t>bserved</w:t>
            </w:r>
            <w:r w:rsidRPr="575B5EE4" w:rsidR="3BD37C25">
              <w:rPr>
                <w:rFonts w:ascii="Calibri" w:hAnsi="Calibri" w:cs="Calibri" w:asciiTheme="minorAscii" w:hAnsiTheme="minorAscii" w:cstheme="minorAscii"/>
              </w:rPr>
              <w:t xml:space="preserve"> </w:t>
            </w:r>
            <w:r w:rsidRPr="575B5EE4" w:rsidR="3BD37C25">
              <w:rPr>
                <w:rFonts w:ascii="Calibri" w:hAnsi="Calibri" w:cs="Calibri" w:asciiTheme="minorAscii" w:hAnsiTheme="minorAscii" w:cstheme="minorAscii"/>
              </w:rPr>
              <w:t>during a survey.</w:t>
            </w:r>
            <w:r w:rsidRPr="575B5EE4" w:rsidR="3F7E4C78">
              <w:rPr>
                <w:rFonts w:ascii="Calibri" w:hAnsi="Calibri" w:cs="Calibri" w:asciiTheme="minorAscii" w:hAnsiTheme="minorAscii" w:cstheme="minorAscii"/>
              </w:rPr>
              <w:t xml:space="preserve"> </w:t>
            </w:r>
            <w:r w:rsidRPr="575B5EE4" w:rsidR="3BD37C25">
              <w:rPr>
                <w:rFonts w:ascii="Calibri" w:hAnsi="Calibri" w:cs="Calibri" w:asciiTheme="minorAscii" w:hAnsiTheme="minorAscii" w:cstheme="minorAscii"/>
              </w:rPr>
              <w:t xml:space="preserve">For example, if the view of an open field is </w:t>
            </w:r>
            <w:r w:rsidRPr="575B5EE4" w:rsidR="3BD37C25">
              <w:rPr>
                <w:rFonts w:ascii="Calibri" w:hAnsi="Calibri" w:cs="Calibri" w:asciiTheme="minorAscii" w:hAnsiTheme="minorAscii" w:cstheme="minorAscii"/>
              </w:rPr>
              <w:t>blocked</w:t>
            </w:r>
            <w:r w:rsidRPr="575B5EE4" w:rsidR="6AD47B90">
              <w:rPr>
                <w:rFonts w:ascii="Calibri" w:hAnsi="Calibri" w:cs="Calibri" w:asciiTheme="minorAscii" w:hAnsiTheme="minorAscii" w:cstheme="minorAscii"/>
              </w:rPr>
              <w:t xml:space="preserve"> </w:t>
            </w:r>
            <w:r w:rsidRPr="575B5EE4" w:rsidR="3BD37C25">
              <w:rPr>
                <w:rFonts w:ascii="Calibri" w:hAnsi="Calibri" w:cs="Calibri" w:asciiTheme="minorAscii" w:hAnsiTheme="minorAscii" w:cstheme="minorAscii"/>
              </w:rPr>
              <w:t>by a single cedar tree in the ditch next to the survey</w:t>
            </w:r>
            <w:r w:rsidRPr="575B5EE4" w:rsidR="77F64925">
              <w:rPr>
                <w:rFonts w:ascii="Calibri" w:hAnsi="Calibri" w:cs="Calibri" w:asciiTheme="minorAscii" w:hAnsiTheme="minorAscii" w:cstheme="minorAscii"/>
              </w:rPr>
              <w:t xml:space="preserve"> </w:t>
            </w:r>
            <w:r w:rsidRPr="575B5EE4" w:rsidR="3BD37C25">
              <w:rPr>
                <w:rFonts w:ascii="Calibri" w:hAnsi="Calibri" w:cs="Calibri" w:asciiTheme="minorAscii" w:hAnsiTheme="minorAscii" w:cstheme="minorAscii"/>
              </w:rPr>
              <w:t>vehicle, move the vehicle forward or backward to</w:t>
            </w:r>
            <w:r w:rsidRPr="575B5EE4" w:rsidR="19F46C12">
              <w:rPr>
                <w:rFonts w:ascii="Calibri" w:hAnsi="Calibri" w:cs="Calibri" w:asciiTheme="minorAscii" w:hAnsiTheme="minorAscii" w:cstheme="minorAscii"/>
              </w:rPr>
              <w:t xml:space="preserve"> </w:t>
            </w:r>
            <w:r w:rsidRPr="575B5EE4" w:rsidR="3BD37C25">
              <w:rPr>
                <w:rFonts w:ascii="Calibri" w:hAnsi="Calibri" w:cs="Calibri" w:asciiTheme="minorAscii" w:hAnsiTheme="minorAscii" w:cstheme="minorAscii"/>
              </w:rPr>
              <w:t>see the field. Following procedures in SOP 7 “Data</w:t>
            </w:r>
            <w:r w:rsidRPr="575B5EE4" w:rsidR="271C474E">
              <w:rPr>
                <w:rFonts w:ascii="Calibri" w:hAnsi="Calibri" w:cs="Calibri" w:asciiTheme="minorAscii" w:hAnsiTheme="minorAscii" w:cstheme="minorAscii"/>
              </w:rPr>
              <w:t xml:space="preserve"> </w:t>
            </w:r>
            <w:r w:rsidRPr="575B5EE4" w:rsidR="3BD37C25">
              <w:rPr>
                <w:rFonts w:ascii="Calibri" w:hAnsi="Calibri" w:cs="Calibri" w:asciiTheme="minorAscii" w:hAnsiTheme="minorAscii" w:cstheme="minorAscii"/>
              </w:rPr>
              <w:t xml:space="preserve">Summary and Analysis,” perpendicular distances </w:t>
            </w:r>
            <w:r w:rsidRPr="575B5EE4" w:rsidR="3BD37C25">
              <w:rPr>
                <w:rFonts w:ascii="Calibri" w:hAnsi="Calibri" w:cs="Calibri" w:asciiTheme="minorAscii" w:hAnsiTheme="minorAscii" w:cstheme="minorAscii"/>
              </w:rPr>
              <w:t>are</w:t>
            </w:r>
            <w:r w:rsidRPr="575B5EE4" w:rsidR="76BCA348">
              <w:rPr>
                <w:rFonts w:ascii="Calibri" w:hAnsi="Calibri" w:cs="Calibri" w:asciiTheme="minorAscii" w:hAnsiTheme="minorAscii" w:cstheme="minorAscii"/>
              </w:rPr>
              <w:t xml:space="preserve"> </w:t>
            </w:r>
            <w:r w:rsidRPr="575B5EE4" w:rsidR="3BD37C25">
              <w:rPr>
                <w:rFonts w:ascii="Calibri" w:hAnsi="Calibri" w:cs="Calibri" w:asciiTheme="minorAscii" w:hAnsiTheme="minorAscii" w:cstheme="minorAscii"/>
              </w:rPr>
              <w:t>plotted on a map, a polygon is created, and the visible</w:t>
            </w:r>
            <w:r w:rsidRPr="575B5EE4" w:rsidR="60D52B32">
              <w:rPr>
                <w:rFonts w:ascii="Calibri" w:hAnsi="Calibri" w:cs="Calibri" w:asciiTheme="minorAscii" w:hAnsiTheme="minorAscii" w:cstheme="minorAscii"/>
              </w:rPr>
              <w:t xml:space="preserve"> </w:t>
            </w:r>
            <w:r w:rsidRPr="575B5EE4" w:rsidR="3BD37C25">
              <w:rPr>
                <w:rFonts w:ascii="Calibri" w:hAnsi="Calibri" w:cs="Calibri" w:asciiTheme="minorAscii" w:hAnsiTheme="minorAscii" w:cstheme="minorAscii"/>
              </w:rPr>
              <w:t xml:space="preserve">area is </w:t>
            </w:r>
            <w:r w:rsidRPr="575B5EE4" w:rsidR="3BD37C25">
              <w:rPr>
                <w:rFonts w:ascii="Calibri" w:hAnsi="Calibri" w:cs="Calibri" w:asciiTheme="minorAscii" w:hAnsiTheme="minorAscii" w:cstheme="minorAscii"/>
              </w:rPr>
              <w:t>d</w:t>
            </w:r>
            <w:r w:rsidRPr="575B5EE4" w:rsidR="3BD37C25">
              <w:rPr>
                <w:rFonts w:ascii="Calibri" w:hAnsi="Calibri" w:cs="Calibri" w:asciiTheme="minorAscii" w:hAnsiTheme="minorAscii" w:cstheme="minorAscii"/>
              </w:rPr>
              <w:t>etermined</w:t>
            </w:r>
            <w:r w:rsidRPr="575B5EE4" w:rsidR="3BD37C25">
              <w:rPr>
                <w:rFonts w:ascii="Calibri" w:hAnsi="Calibri" w:cs="Calibri" w:asciiTheme="minorAscii" w:hAnsiTheme="minorAscii" w:cstheme="minorAscii"/>
              </w:rPr>
              <w:t>.</w:t>
            </w:r>
            <w:r w:rsidRPr="575B5EE4" w:rsidR="4074F550">
              <w:rPr>
                <w:rFonts w:ascii="Calibri" w:hAnsi="Calibri" w:cs="Calibri" w:asciiTheme="minorAscii" w:hAnsiTheme="minorAscii" w:cstheme="minorAscii"/>
              </w:rPr>
              <w:t xml:space="preserve"> </w:t>
            </w:r>
          </w:p>
          <w:p w:rsidR="00806B07" w:rsidP="61B681C3" w:rsidRDefault="00806B07" w14:paraId="331F181E" w14:textId="4136927C">
            <w:pPr>
              <w:pStyle w:val="nrpsNormal"/>
              <w:rPr>
                <w:rFonts w:ascii="Calibri" w:hAnsi="Calibri" w:cs="Calibri" w:asciiTheme="minorAscii" w:hAnsiTheme="minorAscii" w:cstheme="minorAscii"/>
              </w:rPr>
            </w:pPr>
            <w:r w:rsidRPr="61B681C3" w:rsidR="5064A7B7">
              <w:rPr>
                <w:rFonts w:ascii="Calibri" w:hAnsi="Calibri" w:cs="Calibri" w:asciiTheme="minorAscii" w:hAnsiTheme="minorAscii" w:cstheme="minorAscii"/>
              </w:rPr>
              <w:t xml:space="preserve">Annual visible areas, by definition, should </w:t>
            </w:r>
            <w:r w:rsidRPr="61B681C3" w:rsidR="5064A7B7">
              <w:rPr>
                <w:rFonts w:ascii="Calibri" w:hAnsi="Calibri" w:cs="Calibri" w:asciiTheme="minorAscii" w:hAnsiTheme="minorAscii" w:cstheme="minorAscii"/>
              </w:rPr>
              <w:t>include</w:t>
            </w:r>
            <w:r w:rsidRPr="61B681C3" w:rsidR="6C9C866E">
              <w:rPr>
                <w:rFonts w:ascii="Calibri" w:hAnsi="Calibri" w:cs="Calibri" w:asciiTheme="minorAscii" w:hAnsiTheme="minorAscii" w:cstheme="minorAscii"/>
              </w:rPr>
              <w:t xml:space="preserve"> </w:t>
            </w:r>
            <w:r w:rsidRPr="61B681C3" w:rsidR="5064A7B7">
              <w:rPr>
                <w:rFonts w:ascii="Calibri" w:hAnsi="Calibri" w:cs="Calibri" w:asciiTheme="minorAscii" w:hAnsiTheme="minorAscii" w:cstheme="minorAscii"/>
              </w:rPr>
              <w:t xml:space="preserve">all deer observations. Deer may be </w:t>
            </w:r>
            <w:r w:rsidRPr="61B681C3" w:rsidR="5064A7B7">
              <w:rPr>
                <w:rFonts w:ascii="Calibri" w:hAnsi="Calibri" w:cs="Calibri" w:asciiTheme="minorAscii" w:hAnsiTheme="minorAscii" w:cstheme="minorAscii"/>
              </w:rPr>
              <w:t>observed</w:t>
            </w:r>
            <w:r w:rsidRPr="61B681C3" w:rsidR="5064A7B7">
              <w:rPr>
                <w:rFonts w:ascii="Calibri" w:hAnsi="Calibri" w:cs="Calibri" w:asciiTheme="minorAscii" w:hAnsiTheme="minorAscii" w:cstheme="minorAscii"/>
              </w:rPr>
              <w:t xml:space="preserve"> at</w:t>
            </w:r>
            <w:r w:rsidRPr="61B681C3" w:rsidR="457D7087">
              <w:rPr>
                <w:rFonts w:ascii="Calibri" w:hAnsi="Calibri" w:cs="Calibri" w:asciiTheme="minorAscii" w:hAnsiTheme="minorAscii" w:cstheme="minorAscii"/>
              </w:rPr>
              <w:t xml:space="preserve"> </w:t>
            </w:r>
            <w:r w:rsidRPr="61B681C3" w:rsidR="5064A7B7">
              <w:rPr>
                <w:rFonts w:ascii="Calibri" w:hAnsi="Calibri" w:cs="Calibri" w:asciiTheme="minorAscii" w:hAnsiTheme="minorAscii" w:cstheme="minorAscii"/>
              </w:rPr>
              <w:t>distances beyond the estimated visible area, however,</w:t>
            </w:r>
            <w:r w:rsidRPr="61B681C3" w:rsidR="66C946DB">
              <w:rPr>
                <w:rFonts w:ascii="Calibri" w:hAnsi="Calibri" w:cs="Calibri" w:asciiTheme="minorAscii" w:hAnsiTheme="minorAscii" w:cstheme="minorAscii"/>
              </w:rPr>
              <w:t xml:space="preserve"> </w:t>
            </w:r>
            <w:r w:rsidRPr="61B681C3" w:rsidR="5064A7B7">
              <w:rPr>
                <w:rFonts w:ascii="Calibri" w:hAnsi="Calibri" w:cs="Calibri" w:asciiTheme="minorAscii" w:hAnsiTheme="minorAscii" w:cstheme="minorAscii"/>
              </w:rPr>
              <w:t>indicating</w:t>
            </w:r>
            <w:r w:rsidRPr="61B681C3" w:rsidR="5064A7B7">
              <w:rPr>
                <w:rFonts w:ascii="Calibri" w:hAnsi="Calibri" w:cs="Calibri" w:asciiTheme="minorAscii" w:hAnsiTheme="minorAscii" w:cstheme="minorAscii"/>
              </w:rPr>
              <w:t xml:space="preserve"> that either the visible area was </w:t>
            </w:r>
            <w:r w:rsidRPr="61B681C3" w:rsidR="5064A7B7">
              <w:rPr>
                <w:rFonts w:ascii="Calibri" w:hAnsi="Calibri" w:cs="Calibri" w:asciiTheme="minorAscii" w:hAnsiTheme="minorAscii" w:cstheme="minorAscii"/>
              </w:rPr>
              <w:t>underestimated</w:t>
            </w:r>
            <w:r w:rsidRPr="61B681C3" w:rsidR="3BFD62AC">
              <w:rPr>
                <w:rFonts w:ascii="Calibri" w:hAnsi="Calibri" w:cs="Calibri" w:asciiTheme="minorAscii" w:hAnsiTheme="minorAscii" w:cstheme="minorAscii"/>
              </w:rPr>
              <w:t xml:space="preserve"> </w:t>
            </w:r>
            <w:r w:rsidRPr="61B681C3" w:rsidR="5064A7B7">
              <w:rPr>
                <w:rFonts w:ascii="Calibri" w:hAnsi="Calibri" w:cs="Calibri" w:asciiTheme="minorAscii" w:hAnsiTheme="minorAscii" w:cstheme="minorAscii"/>
              </w:rPr>
              <w:t xml:space="preserve">at these points, or that the polygons </w:t>
            </w:r>
            <w:r w:rsidRPr="61B681C3" w:rsidR="5064A7B7">
              <w:rPr>
                <w:rFonts w:ascii="Calibri" w:hAnsi="Calibri" w:cs="Calibri" w:asciiTheme="minorAscii" w:hAnsiTheme="minorAscii" w:cstheme="minorAscii"/>
              </w:rPr>
              <w:t>were</w:t>
            </w:r>
            <w:r w:rsidRPr="61B681C3" w:rsidR="727BAF93">
              <w:rPr>
                <w:rFonts w:ascii="Calibri" w:hAnsi="Calibri" w:cs="Calibri" w:asciiTheme="minorAscii" w:hAnsiTheme="minorAscii" w:cstheme="minorAscii"/>
              </w:rPr>
              <w:t xml:space="preserve"> </w:t>
            </w:r>
            <w:r w:rsidRPr="61B681C3" w:rsidR="5064A7B7">
              <w:rPr>
                <w:rFonts w:ascii="Calibri" w:hAnsi="Calibri" w:cs="Calibri" w:asciiTheme="minorAscii" w:hAnsiTheme="minorAscii" w:cstheme="minorAscii"/>
              </w:rPr>
              <w:t xml:space="preserve">too coarse to </w:t>
            </w:r>
            <w:r w:rsidRPr="61B681C3" w:rsidR="5064A7B7">
              <w:rPr>
                <w:rFonts w:ascii="Calibri" w:hAnsi="Calibri" w:cs="Calibri" w:asciiTheme="minorAscii" w:hAnsiTheme="minorAscii" w:cstheme="minorAscii"/>
              </w:rPr>
              <w:t>take into account</w:t>
            </w:r>
            <w:r w:rsidRPr="61B681C3" w:rsidR="5064A7B7">
              <w:rPr>
                <w:rFonts w:ascii="Calibri" w:hAnsi="Calibri" w:cs="Calibri" w:asciiTheme="minorAscii" w:hAnsiTheme="minorAscii" w:cstheme="minorAscii"/>
              </w:rPr>
              <w:t xml:space="preserve"> the fine scale </w:t>
            </w:r>
            <w:r w:rsidRPr="61B681C3" w:rsidR="5064A7B7">
              <w:rPr>
                <w:rFonts w:ascii="Calibri" w:hAnsi="Calibri" w:cs="Calibri" w:asciiTheme="minorAscii" w:hAnsiTheme="minorAscii" w:cstheme="minorAscii"/>
              </w:rPr>
              <w:t>differences</w:t>
            </w:r>
            <w:r w:rsidRPr="61B681C3" w:rsidR="3BA36D0C">
              <w:rPr>
                <w:rFonts w:ascii="Calibri" w:hAnsi="Calibri" w:cs="Calibri" w:asciiTheme="minorAscii" w:hAnsiTheme="minorAscii" w:cstheme="minorAscii"/>
              </w:rPr>
              <w:t xml:space="preserve"> </w:t>
            </w:r>
            <w:r w:rsidRPr="61B681C3" w:rsidR="5064A7B7">
              <w:rPr>
                <w:rFonts w:ascii="Calibri" w:hAnsi="Calibri" w:cs="Calibri" w:asciiTheme="minorAscii" w:hAnsiTheme="minorAscii" w:cstheme="minorAscii"/>
              </w:rPr>
              <w:t xml:space="preserve">in actual visibility. </w:t>
            </w:r>
            <w:r w:rsidRPr="61B681C3" w:rsidR="5064A7B7">
              <w:rPr>
                <w:rFonts w:ascii="Calibri" w:hAnsi="Calibri" w:cs="Calibri" w:asciiTheme="minorAscii" w:hAnsiTheme="minorAscii" w:cstheme="minorAscii"/>
              </w:rPr>
              <w:t>Conducting two rounds of visibility</w:t>
            </w:r>
            <w:r w:rsidRPr="61B681C3" w:rsidR="62B98E85">
              <w:rPr>
                <w:rFonts w:ascii="Calibri" w:hAnsi="Calibri" w:cs="Calibri" w:asciiTheme="minorAscii" w:hAnsiTheme="minorAscii" w:cstheme="minorAscii"/>
              </w:rPr>
              <w:t xml:space="preserve"> </w:t>
            </w:r>
            <w:r w:rsidRPr="61B681C3" w:rsidR="5064A7B7">
              <w:rPr>
                <w:rFonts w:ascii="Calibri" w:hAnsi="Calibri" w:cs="Calibri" w:asciiTheme="minorAscii" w:hAnsiTheme="minorAscii" w:cstheme="minorAscii"/>
              </w:rPr>
              <w:t xml:space="preserve">estimates compared to one yields a finer scale </w:t>
            </w:r>
            <w:r w:rsidRPr="61B681C3" w:rsidR="5064A7B7">
              <w:rPr>
                <w:rFonts w:ascii="Calibri" w:hAnsi="Calibri" w:cs="Calibri" w:asciiTheme="minorAscii" w:hAnsiTheme="minorAscii" w:cstheme="minorAscii"/>
              </w:rPr>
              <w:t>estimate</w:t>
            </w:r>
            <w:r w:rsidRPr="61B681C3" w:rsidR="4268121F">
              <w:rPr>
                <w:rFonts w:ascii="Calibri" w:hAnsi="Calibri" w:cs="Calibri" w:asciiTheme="minorAscii" w:hAnsiTheme="minorAscii" w:cstheme="minorAscii"/>
              </w:rPr>
              <w:t xml:space="preserve"> </w:t>
            </w:r>
            <w:r w:rsidRPr="61B681C3" w:rsidR="5064A7B7">
              <w:rPr>
                <w:rFonts w:ascii="Calibri" w:hAnsi="Calibri" w:cs="Calibri" w:asciiTheme="minorAscii" w:hAnsiTheme="minorAscii" w:cstheme="minorAscii"/>
              </w:rPr>
              <w:t>of visible area without adding significantly to</w:t>
            </w:r>
            <w:r w:rsidRPr="61B681C3" w:rsidR="66CA6CA1">
              <w:rPr>
                <w:rFonts w:ascii="Calibri" w:hAnsi="Calibri" w:cs="Calibri" w:asciiTheme="minorAscii" w:hAnsiTheme="minorAscii" w:cstheme="minorAscii"/>
              </w:rPr>
              <w:t xml:space="preserve"> </w:t>
            </w:r>
            <w:r w:rsidRPr="61B681C3" w:rsidR="5064A7B7">
              <w:rPr>
                <w:rFonts w:ascii="Calibri" w:hAnsi="Calibri" w:cs="Calibri" w:asciiTheme="minorAscii" w:hAnsiTheme="minorAscii" w:cstheme="minorAscii"/>
              </w:rPr>
              <w:t>the data collection and processing efforts.</w:t>
            </w:r>
          </w:p>
        </w:tc>
      </w:tr>
    </w:tbl>
    <w:p w:rsidR="001C368B" w:rsidP="00F47252" w:rsidRDefault="001C368B" w14:paraId="256CCE93" w14:textId="77777777">
      <w:pPr>
        <w:pStyle w:val="nrpsNormal"/>
        <w:rPr>
          <w:rFonts w:asciiTheme="minorHAnsi" w:hAnsiTheme="minorHAnsi" w:cstheme="minorHAnsi"/>
        </w:rPr>
      </w:pPr>
    </w:p>
    <w:p w:rsidR="00804B5A" w:rsidP="1B617FD5" w:rsidRDefault="00C93FAB" w14:paraId="6DC8CB9F" w14:textId="6BD90339">
      <w:pPr>
        <w:pStyle w:val="nrpsHeading1"/>
        <w:rPr>
          <w:rFonts w:asciiTheme="minorHAnsi" w:hAnsiTheme="minorHAnsi" w:cstheme="minorBidi"/>
          <w:sz w:val="36"/>
          <w:szCs w:val="36"/>
        </w:rPr>
      </w:pPr>
      <w:commentRangeStart w:id="0"/>
      <w:r w:rsidRPr="1B617FD5">
        <w:rPr>
          <w:rFonts w:asciiTheme="minorHAnsi" w:hAnsiTheme="minorHAnsi" w:cstheme="minorBidi"/>
          <w:sz w:val="36"/>
          <w:szCs w:val="36"/>
        </w:rPr>
        <w:t>Creators</w:t>
      </w:r>
      <w:commentRangeEnd w:id="0"/>
      <w:r>
        <w:rPr>
          <w:rStyle w:val="CommentReference"/>
        </w:rPr>
        <w:commentReference w:id="0"/>
      </w:r>
    </w:p>
    <w:p w:rsidRPr="003D53EC" w:rsidR="003D53EC" w:rsidP="003D53EC" w:rsidRDefault="003D53EC" w14:paraId="06C60B17" w14:textId="76A42A86">
      <w:pPr>
        <w:pStyle w:val="nrpsNormal"/>
      </w:pPr>
      <w:r w:rsidRPr="00E5029B">
        <w:rPr>
          <w:rFonts w:asciiTheme="minorHAnsi" w:hAnsiTheme="minorHAnsi" w:cstheme="minorHAnsi"/>
          <w:b/>
          <w:bCs/>
        </w:rPr>
        <w:t xml:space="preserve">(These are the people who will show up as authors in the dataset citation. </w:t>
      </w:r>
      <w:r w:rsidRPr="00E5029B">
        <w:rPr>
          <w:rFonts w:asciiTheme="minorHAnsi" w:hAnsiTheme="minorHAnsi" w:cstheme="minorHAnsi"/>
        </w:rPr>
        <w:t>These are the individuals who have provided intellectual or other significant contributions to the creation of this dataset, much like the authors of a research paper. Valid EML requires at least one person with a </w:t>
      </w:r>
      <w:r w:rsidRPr="00E5029B">
        <w:rPr>
          <w:rFonts w:asciiTheme="minorHAnsi" w:hAnsiTheme="minorHAnsi" w:cstheme="minorHAnsi"/>
          <w:b/>
          <w:bCs/>
        </w:rPr>
        <w:t>creator</w:t>
      </w:r>
      <w:r w:rsidRPr="00E5029B">
        <w:rPr>
          <w:rFonts w:asciiTheme="minorHAnsi" w:hAnsiTheme="minorHAnsi" w:cstheme="minorHAnsi"/>
        </w:rPr>
        <w:t> role.)</w:t>
      </w:r>
    </w:p>
    <w:tbl>
      <w:tblPr>
        <w:tblStyle w:val="NPS1"/>
        <w:tblW w:w="12960" w:type="dxa"/>
        <w:tblLayout w:type="fixed"/>
        <w:tblLook w:val="0020" w:firstRow="1" w:lastRow="0" w:firstColumn="0" w:lastColumn="0" w:noHBand="0" w:noVBand="0"/>
      </w:tblPr>
      <w:tblGrid>
        <w:gridCol w:w="1260"/>
        <w:gridCol w:w="945"/>
        <w:gridCol w:w="1485"/>
        <w:gridCol w:w="1684"/>
        <w:gridCol w:w="2366"/>
        <w:gridCol w:w="3240"/>
        <w:gridCol w:w="1980"/>
      </w:tblGrid>
      <w:tr w:rsidRPr="00E5029B" w:rsidR="00BF7E34" w:rsidTr="575B5EE4" w14:paraId="3DE6444F" w14:textId="77777777">
        <w:trPr>
          <w:cnfStyle w:val="100000000000" w:firstRow="1" w:lastRow="0" w:firstColumn="0" w:lastColumn="0" w:oddVBand="0" w:evenVBand="0" w:oddHBand="0" w:evenHBand="0" w:firstRowFirstColumn="0" w:firstRowLastColumn="0" w:lastRowFirstColumn="0" w:lastRowLastColumn="0"/>
          <w:trHeight w:val="718"/>
        </w:trPr>
        <w:tc>
          <w:tcPr>
            <w:cnfStyle w:val="000010000000" w:firstRow="0" w:lastRow="0" w:firstColumn="0" w:lastColumn="0" w:oddVBand="1" w:evenVBand="0" w:oddHBand="0" w:evenHBand="0" w:firstRowFirstColumn="0" w:firstRowLastColumn="0" w:lastRowFirstColumn="0" w:lastRowLastColumn="0"/>
            <w:tcW w:w="1260" w:type="dxa"/>
            <w:tcMar/>
          </w:tcPr>
          <w:p w:rsidRPr="00E5029B" w:rsidR="00BF7E34" w:rsidP="003D53EC" w:rsidRDefault="00BF7E34" w14:paraId="5BBD4E35"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First Name</w:t>
            </w:r>
          </w:p>
        </w:tc>
        <w:tc>
          <w:tcPr>
            <w:cnfStyle w:val="000001000000" w:firstRow="0" w:lastRow="0" w:firstColumn="0" w:lastColumn="0" w:oddVBand="0" w:evenVBand="1" w:oddHBand="0" w:evenHBand="0" w:firstRowFirstColumn="0" w:firstRowLastColumn="0" w:lastRowFirstColumn="0" w:lastRowLastColumn="0"/>
            <w:tcW w:w="945" w:type="dxa"/>
            <w:tcMar/>
          </w:tcPr>
          <w:p w:rsidRPr="00E5029B" w:rsidR="00BF7E34" w:rsidP="003D53EC" w:rsidRDefault="00BF7E34" w14:paraId="086E407E"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cnfStyle w:val="000010000000" w:firstRow="0" w:lastRow="0" w:firstColumn="0" w:lastColumn="0" w:oddVBand="1" w:evenVBand="0" w:oddHBand="0" w:evenHBand="0" w:firstRowFirstColumn="0" w:firstRowLastColumn="0" w:lastRowFirstColumn="0" w:lastRowLastColumn="0"/>
            <w:tcW w:w="1485" w:type="dxa"/>
            <w:tcMar/>
          </w:tcPr>
          <w:p w:rsidRPr="00E5029B" w:rsidR="00BF7E34" w:rsidP="003D53EC" w:rsidRDefault="00BF7E34" w14:paraId="08ACD135"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cnfStyle w:val="000001000000" w:firstRow="0" w:lastRow="0" w:firstColumn="0" w:lastColumn="0" w:oddVBand="0" w:evenVBand="1" w:oddHBand="0" w:evenHBand="0" w:firstRowFirstColumn="0" w:firstRowLastColumn="0" w:lastRowFirstColumn="0" w:lastRowLastColumn="0"/>
            <w:tcW w:w="1684" w:type="dxa"/>
            <w:tcMar/>
          </w:tcPr>
          <w:p w:rsidRPr="00E5029B" w:rsidR="00BF7E34" w:rsidP="003D53EC" w:rsidRDefault="00BF7E34" w14:paraId="68E290E7"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cnfStyle w:val="000010000000" w:firstRow="0" w:lastRow="0" w:firstColumn="0" w:lastColumn="0" w:oddVBand="1" w:evenVBand="0" w:oddHBand="0" w:evenHBand="0" w:firstRowFirstColumn="0" w:firstRowLastColumn="0" w:lastRowFirstColumn="0" w:lastRowLastColumn="0"/>
            <w:tcW w:w="2366" w:type="dxa"/>
            <w:tcMar/>
          </w:tcPr>
          <w:p w:rsidRPr="00E5029B" w:rsidR="00BF7E34" w:rsidP="003D53EC" w:rsidRDefault="00BF7E34" w14:paraId="56DDE607" w14:textId="77777777">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mail address</w:t>
            </w:r>
          </w:p>
        </w:tc>
        <w:tc>
          <w:tcPr>
            <w:cnfStyle w:val="000001000000" w:firstRow="0" w:lastRow="0" w:firstColumn="0" w:lastColumn="0" w:oddVBand="0" w:evenVBand="1" w:oddHBand="0" w:evenHBand="0" w:firstRowFirstColumn="0" w:firstRowLastColumn="0" w:lastRowFirstColumn="0" w:lastRowLastColumn="0"/>
            <w:tcW w:w="3240" w:type="dxa"/>
            <w:tcMar/>
          </w:tcPr>
          <w:p w:rsidRPr="00E5029B" w:rsidR="00BF7E34" w:rsidP="003D53EC" w:rsidRDefault="00BF7E34" w14:paraId="19CE7AE7"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cnfStyle w:val="000010000000" w:firstRow="0" w:lastRow="0" w:firstColumn="0" w:lastColumn="0" w:oddVBand="1" w:evenVBand="0" w:oddHBand="0" w:evenHBand="0" w:firstRowFirstColumn="0" w:firstRowLastColumn="0" w:lastRowFirstColumn="0" w:lastRowLastColumn="0"/>
            <w:tcW w:w="1980" w:type="dxa"/>
            <w:tcMar/>
          </w:tcPr>
          <w:p w:rsidRPr="00E5029B" w:rsidR="00BF7E34" w:rsidP="003D53EC" w:rsidRDefault="00BF7E34" w14:paraId="214DBA06"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Pr="00E5029B" w:rsidR="00BF7E34" w:rsidTr="575B5EE4" w14:paraId="6F5A7423" w14:textId="77777777">
        <w:trPr>
          <w:trHeight w:val="366"/>
        </w:trPr>
        <w:tc>
          <w:tcPr>
            <w:cnfStyle w:val="000010000000" w:firstRow="0" w:lastRow="0" w:firstColumn="0" w:lastColumn="0" w:oddVBand="1" w:evenVBand="0" w:oddHBand="0" w:evenHBand="0" w:firstRowFirstColumn="0" w:firstRowLastColumn="0" w:lastRowFirstColumn="0" w:lastRowLastColumn="0"/>
            <w:tcW w:w="1260" w:type="dxa"/>
            <w:tcMar/>
          </w:tcPr>
          <w:p w:rsidRPr="00E5029B" w:rsidR="00BF7E34" w:rsidP="17D7425A" w:rsidRDefault="00BF7E34" w14:paraId="45D75328" w14:textId="4399A285">
            <w:pPr>
              <w:pStyle w:val="nrpsTableheader"/>
              <w:rPr>
                <w:rFonts w:ascii="Calibri" w:hAnsi="Calibri" w:cs="Calibri" w:asciiTheme="minorAscii" w:hAnsiTheme="minorAscii" w:cstheme="minorAscii"/>
                <w:b w:val="0"/>
                <w:bCs w:val="0"/>
                <w:color w:val="auto"/>
                <w:sz w:val="22"/>
                <w:szCs w:val="22"/>
              </w:rPr>
            </w:pPr>
            <w:r w:rsidRPr="17D7425A" w:rsidR="3FBE8DFD">
              <w:rPr>
                <w:rFonts w:ascii="Calibri" w:hAnsi="Calibri" w:cs="Calibri" w:asciiTheme="minorAscii" w:hAnsiTheme="minorAscii" w:cstheme="minorAscii"/>
                <w:b w:val="0"/>
                <w:bCs w:val="0"/>
                <w:color w:val="auto"/>
                <w:sz w:val="22"/>
                <w:szCs w:val="22"/>
              </w:rPr>
              <w:t>David</w:t>
            </w:r>
          </w:p>
        </w:tc>
        <w:tc>
          <w:tcPr>
            <w:cnfStyle w:val="000001000000" w:firstRow="0" w:lastRow="0" w:firstColumn="0" w:lastColumn="0" w:oddVBand="0" w:evenVBand="1" w:oddHBand="0" w:evenHBand="0" w:firstRowFirstColumn="0" w:firstRowLastColumn="0" w:lastRowFirstColumn="0" w:lastRowLastColumn="0"/>
            <w:tcW w:w="945" w:type="dxa"/>
            <w:tcMar/>
          </w:tcPr>
          <w:p w:rsidRPr="00E5029B" w:rsidR="00BF7E34" w:rsidP="575B5EE4" w:rsidRDefault="00BF7E34" w14:paraId="709DF1CE" w14:textId="6208F2EE">
            <w:pPr>
              <w:pStyle w:val="nrpsTableheader"/>
              <w:suppressLineNumbers w:val="0"/>
              <w:bidi w:val="0"/>
              <w:spacing w:before="20" w:beforeAutospacing="off" w:after="20" w:afterAutospacing="off" w:line="276" w:lineRule="auto"/>
              <w:ind w:left="0" w:right="0"/>
              <w:jc w:val="left"/>
            </w:pPr>
            <w:r w:rsidRPr="575B5EE4" w:rsidR="3098D131">
              <w:rPr>
                <w:rFonts w:ascii="Calibri" w:hAnsi="Calibri" w:cs="Calibri" w:asciiTheme="minorAscii" w:hAnsiTheme="minorAscii" w:cstheme="minorAscii"/>
                <w:b w:val="0"/>
                <w:bCs w:val="0"/>
                <w:color w:val="auto"/>
                <w:sz w:val="22"/>
                <w:szCs w:val="22"/>
              </w:rPr>
              <w:t>G</w:t>
            </w:r>
          </w:p>
        </w:tc>
        <w:tc>
          <w:tcPr>
            <w:cnfStyle w:val="000010000000" w:firstRow="0" w:lastRow="0" w:firstColumn="0" w:lastColumn="0" w:oddVBand="1" w:evenVBand="0" w:oddHBand="0" w:evenHBand="0" w:firstRowFirstColumn="0" w:firstRowLastColumn="0" w:lastRowFirstColumn="0" w:lastRowLastColumn="0"/>
            <w:tcW w:w="1485" w:type="dxa"/>
            <w:tcMar/>
          </w:tcPr>
          <w:p w:rsidRPr="00E5029B" w:rsidR="00BF7E34" w:rsidP="17D7425A" w:rsidRDefault="00BF7E34" w14:paraId="76526897" w14:textId="4B318FB6">
            <w:pPr>
              <w:pStyle w:val="nrpsTableheader"/>
              <w:rPr>
                <w:rFonts w:ascii="Calibri" w:hAnsi="Calibri" w:cs="Calibri" w:asciiTheme="minorAscii" w:hAnsiTheme="minorAscii" w:cstheme="minorAscii"/>
                <w:b w:val="0"/>
                <w:bCs w:val="0"/>
                <w:color w:val="auto"/>
                <w:sz w:val="22"/>
                <w:szCs w:val="22"/>
              </w:rPr>
            </w:pPr>
            <w:r w:rsidRPr="17D7425A" w:rsidR="3FBE8DFD">
              <w:rPr>
                <w:rFonts w:ascii="Calibri" w:hAnsi="Calibri" w:cs="Calibri" w:asciiTheme="minorAscii" w:hAnsiTheme="minorAscii" w:cstheme="minorAscii"/>
                <w:b w:val="0"/>
                <w:bCs w:val="0"/>
                <w:color w:val="auto"/>
                <w:sz w:val="22"/>
                <w:szCs w:val="22"/>
              </w:rPr>
              <w:t>Peitz</w:t>
            </w:r>
          </w:p>
        </w:tc>
        <w:tc>
          <w:tcPr>
            <w:cnfStyle w:val="000001000000" w:firstRow="0" w:lastRow="0" w:firstColumn="0" w:lastColumn="0" w:oddVBand="0" w:evenVBand="1" w:oddHBand="0" w:evenHBand="0" w:firstRowFirstColumn="0" w:firstRowLastColumn="0" w:lastRowFirstColumn="0" w:lastRowLastColumn="0"/>
            <w:tcW w:w="1684" w:type="dxa"/>
            <w:tcMar/>
          </w:tcPr>
          <w:p w:rsidRPr="00E5029B" w:rsidR="00BF7E34" w:rsidP="17D7425A" w:rsidRDefault="00BF7E34" w14:paraId="52835354" w14:textId="7F4C8E59">
            <w:pPr>
              <w:pStyle w:val="nrpsTableheader"/>
              <w:rPr>
                <w:rFonts w:ascii="Calibri" w:hAnsi="Calibri" w:cs="Calibri" w:asciiTheme="minorAscii" w:hAnsiTheme="minorAscii" w:cstheme="minorAscii"/>
                <w:b w:val="0"/>
                <w:bCs w:val="0"/>
                <w:color w:val="auto"/>
                <w:sz w:val="22"/>
                <w:szCs w:val="22"/>
              </w:rPr>
            </w:pPr>
            <w:r w:rsidRPr="17D7425A" w:rsidR="3FBE8DFD">
              <w:rPr>
                <w:rFonts w:ascii="Calibri" w:hAnsi="Calibri" w:cs="Calibri" w:asciiTheme="minorAscii" w:hAnsiTheme="minorAscii" w:cstheme="minorAscii"/>
                <w:b w:val="0"/>
                <w:bCs w:val="0"/>
                <w:color w:val="auto"/>
                <w:sz w:val="22"/>
                <w:szCs w:val="22"/>
              </w:rPr>
              <w:t>NPS HTLN</w:t>
            </w:r>
          </w:p>
        </w:tc>
        <w:tc>
          <w:tcPr>
            <w:cnfStyle w:val="000010000000" w:firstRow="0" w:lastRow="0" w:firstColumn="0" w:lastColumn="0" w:oddVBand="1" w:evenVBand="0" w:oddHBand="0" w:evenHBand="0" w:firstRowFirstColumn="0" w:firstRowLastColumn="0" w:lastRowFirstColumn="0" w:lastRowLastColumn="0"/>
            <w:tcW w:w="2366" w:type="dxa"/>
            <w:tcMar/>
          </w:tcPr>
          <w:p w:rsidRPr="00E5029B" w:rsidR="00BF7E34" w:rsidP="17D7425A" w:rsidRDefault="00BF7E34" w14:paraId="13209BB4" w14:textId="7DFDB9F4">
            <w:pPr>
              <w:pStyle w:val="nrpsTableheader"/>
              <w:rPr>
                <w:rFonts w:ascii="Calibri" w:hAnsi="Calibri" w:cs="Calibri" w:asciiTheme="minorAscii" w:hAnsiTheme="minorAscii" w:cstheme="minorAscii"/>
                <w:b w:val="0"/>
                <w:bCs w:val="0"/>
                <w:color w:val="auto"/>
                <w:sz w:val="22"/>
                <w:szCs w:val="22"/>
              </w:rPr>
            </w:pPr>
            <w:r w:rsidRPr="17D7425A" w:rsidR="3FBE8DFD">
              <w:rPr>
                <w:rFonts w:ascii="Calibri" w:hAnsi="Calibri" w:cs="Calibri" w:asciiTheme="minorAscii" w:hAnsiTheme="minorAscii" w:cstheme="minorAscii"/>
                <w:b w:val="0"/>
                <w:bCs w:val="0"/>
                <w:color w:val="auto"/>
                <w:sz w:val="22"/>
                <w:szCs w:val="22"/>
              </w:rPr>
              <w:t>david_peitz@nps.gov</w:t>
            </w:r>
          </w:p>
        </w:tc>
        <w:tc>
          <w:tcPr>
            <w:cnfStyle w:val="000001000000" w:firstRow="0" w:lastRow="0" w:firstColumn="0" w:lastColumn="0" w:oddVBand="0" w:evenVBand="1" w:oddHBand="0" w:evenHBand="0" w:firstRowFirstColumn="0" w:firstRowLastColumn="0" w:lastRowFirstColumn="0" w:lastRowLastColumn="0"/>
            <w:tcW w:w="3240" w:type="dxa"/>
            <w:tcMar/>
          </w:tcPr>
          <w:p w:rsidRPr="00E5029B" w:rsidR="00BF7E34" w:rsidP="003D53EC" w:rsidRDefault="00BF7E34" w14:paraId="6502083A"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1980" w:type="dxa"/>
            <w:tcMar/>
          </w:tcPr>
          <w:p w:rsidRPr="00E5029B" w:rsidR="00BF7E34" w:rsidP="003D53EC" w:rsidRDefault="00BF7E34" w14:paraId="1A028FFC" w14:textId="77777777">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Creator</w:t>
            </w:r>
          </w:p>
        </w:tc>
      </w:tr>
      <w:tr w:rsidRPr="00E5029B" w:rsidR="00BF7E34" w:rsidTr="575B5EE4" w14:paraId="71EAB3F6" w14:textId="77777777">
        <w:trPr>
          <w:trHeight w:val="366"/>
        </w:trPr>
        <w:tc>
          <w:tcPr>
            <w:cnfStyle w:val="000010000000" w:firstRow="0" w:lastRow="0" w:firstColumn="0" w:lastColumn="0" w:oddVBand="1" w:evenVBand="0" w:oddHBand="0" w:evenHBand="0" w:firstRowFirstColumn="0" w:firstRowLastColumn="0" w:lastRowFirstColumn="0" w:lastRowLastColumn="0"/>
            <w:tcW w:w="1260" w:type="dxa"/>
            <w:tcMar/>
          </w:tcPr>
          <w:p w:rsidRPr="00E5029B" w:rsidR="00BF7E34" w:rsidP="17D7425A" w:rsidRDefault="00BF7E34" w14:paraId="7C264864" w14:textId="3F667774">
            <w:pPr>
              <w:pStyle w:val="nrpsTableheader"/>
              <w:rPr>
                <w:rFonts w:ascii="Calibri" w:hAnsi="Calibri" w:cs="Calibri" w:asciiTheme="minorAscii" w:hAnsiTheme="minorAscii" w:cstheme="minorAscii"/>
                <w:b w:val="0"/>
                <w:bCs w:val="0"/>
                <w:color w:val="auto"/>
                <w:sz w:val="22"/>
                <w:szCs w:val="22"/>
              </w:rPr>
            </w:pPr>
            <w:r w:rsidRPr="17D7425A" w:rsidR="4CB116DD">
              <w:rPr>
                <w:rFonts w:ascii="Calibri" w:hAnsi="Calibri" w:cs="Calibri" w:asciiTheme="minorAscii" w:hAnsiTheme="minorAscii" w:cstheme="minorAscii"/>
                <w:b w:val="0"/>
                <w:bCs w:val="0"/>
                <w:color w:val="auto"/>
                <w:sz w:val="22"/>
                <w:szCs w:val="22"/>
              </w:rPr>
              <w:t>Jennifer</w:t>
            </w:r>
          </w:p>
        </w:tc>
        <w:tc>
          <w:tcPr>
            <w:cnfStyle w:val="000001000000" w:firstRow="0" w:lastRow="0" w:firstColumn="0" w:lastColumn="0" w:oddVBand="0" w:evenVBand="1" w:oddHBand="0" w:evenHBand="0" w:firstRowFirstColumn="0" w:firstRowLastColumn="0" w:lastRowFirstColumn="0" w:lastRowLastColumn="0"/>
            <w:tcW w:w="945" w:type="dxa"/>
            <w:tcMar/>
          </w:tcPr>
          <w:p w:rsidRPr="00E5029B" w:rsidR="00BF7E34" w:rsidP="575B5EE4" w:rsidRDefault="00BF7E34" w14:paraId="63B410E6" w14:textId="177A614E">
            <w:pPr>
              <w:pStyle w:val="nrpsTableheader"/>
              <w:rPr>
                <w:rFonts w:ascii="Calibri" w:hAnsi="Calibri" w:cs="Calibri" w:asciiTheme="minorAscii" w:hAnsiTheme="minorAscii" w:cstheme="minorAscii"/>
                <w:b w:val="0"/>
                <w:bCs w:val="0"/>
                <w:color w:val="auto"/>
                <w:sz w:val="22"/>
                <w:szCs w:val="22"/>
              </w:rPr>
            </w:pPr>
            <w:r w:rsidRPr="575B5EE4" w:rsidR="6A81FE7B">
              <w:rPr>
                <w:rFonts w:ascii="Calibri" w:hAnsi="Calibri" w:cs="Calibri" w:asciiTheme="minorAscii" w:hAnsiTheme="minorAscii" w:cstheme="minorAscii"/>
                <w:b w:val="0"/>
                <w:bCs w:val="0"/>
                <w:color w:val="auto"/>
                <w:sz w:val="22"/>
                <w:szCs w:val="22"/>
              </w:rPr>
              <w:t>L</w:t>
            </w:r>
          </w:p>
        </w:tc>
        <w:tc>
          <w:tcPr>
            <w:cnfStyle w:val="000010000000" w:firstRow="0" w:lastRow="0" w:firstColumn="0" w:lastColumn="0" w:oddVBand="1" w:evenVBand="0" w:oddHBand="0" w:evenHBand="0" w:firstRowFirstColumn="0" w:firstRowLastColumn="0" w:lastRowFirstColumn="0" w:lastRowLastColumn="0"/>
            <w:tcW w:w="1485" w:type="dxa"/>
            <w:tcMar/>
          </w:tcPr>
          <w:p w:rsidRPr="00E5029B" w:rsidR="00BF7E34" w:rsidP="17D7425A" w:rsidRDefault="00BF7E34" w14:paraId="0DF9290A" w14:textId="0EBA05E8">
            <w:pPr>
              <w:pStyle w:val="nrpsTableheader"/>
              <w:rPr>
                <w:rFonts w:ascii="Calibri" w:hAnsi="Calibri" w:cs="Calibri" w:asciiTheme="minorAscii" w:hAnsiTheme="minorAscii" w:cstheme="minorAscii"/>
                <w:b w:val="0"/>
                <w:bCs w:val="0"/>
                <w:color w:val="auto"/>
                <w:sz w:val="22"/>
                <w:szCs w:val="22"/>
              </w:rPr>
            </w:pPr>
            <w:r w:rsidRPr="17D7425A" w:rsidR="4CB116DD">
              <w:rPr>
                <w:rFonts w:ascii="Calibri" w:hAnsi="Calibri" w:cs="Calibri" w:asciiTheme="minorAscii" w:hAnsiTheme="minorAscii" w:cstheme="minorAscii"/>
                <w:b w:val="0"/>
                <w:bCs w:val="0"/>
                <w:color w:val="auto"/>
                <w:sz w:val="22"/>
                <w:szCs w:val="22"/>
              </w:rPr>
              <w:t>Haack-Gaynor</w:t>
            </w:r>
          </w:p>
        </w:tc>
        <w:tc>
          <w:tcPr>
            <w:cnfStyle w:val="000001000000" w:firstRow="0" w:lastRow="0" w:firstColumn="0" w:lastColumn="0" w:oddVBand="0" w:evenVBand="1" w:oddHBand="0" w:evenHBand="0" w:firstRowFirstColumn="0" w:firstRowLastColumn="0" w:lastRowFirstColumn="0" w:lastRowLastColumn="0"/>
            <w:tcW w:w="1684" w:type="dxa"/>
            <w:tcMar/>
          </w:tcPr>
          <w:p w:rsidRPr="00E5029B" w:rsidR="00BF7E34" w:rsidP="17D7425A" w:rsidRDefault="00BF7E34" w14:paraId="2AA8242C" w14:textId="39460CF7">
            <w:pPr>
              <w:pStyle w:val="nrpsTableheader"/>
              <w:rPr>
                <w:rFonts w:ascii="Calibri" w:hAnsi="Calibri" w:cs="Calibri" w:asciiTheme="minorAscii" w:hAnsiTheme="minorAscii" w:cstheme="minorAscii"/>
                <w:b w:val="0"/>
                <w:bCs w:val="0"/>
                <w:color w:val="auto"/>
                <w:sz w:val="22"/>
                <w:szCs w:val="22"/>
              </w:rPr>
            </w:pPr>
            <w:r w:rsidRPr="17D7425A" w:rsidR="4CB116DD">
              <w:rPr>
                <w:rFonts w:ascii="Calibri" w:hAnsi="Calibri" w:cs="Calibri" w:asciiTheme="minorAscii" w:hAnsiTheme="minorAscii" w:cstheme="minorAscii"/>
                <w:b w:val="0"/>
                <w:bCs w:val="0"/>
                <w:color w:val="auto"/>
                <w:sz w:val="22"/>
                <w:szCs w:val="22"/>
              </w:rPr>
              <w:t>NPS HTLN</w:t>
            </w:r>
          </w:p>
        </w:tc>
        <w:tc>
          <w:tcPr>
            <w:cnfStyle w:val="000010000000" w:firstRow="0" w:lastRow="0" w:firstColumn="0" w:lastColumn="0" w:oddVBand="1" w:evenVBand="0" w:oddHBand="0" w:evenHBand="0" w:firstRowFirstColumn="0" w:firstRowLastColumn="0" w:lastRowFirstColumn="0" w:lastRowLastColumn="0"/>
            <w:tcW w:w="2366" w:type="dxa"/>
            <w:tcMar/>
          </w:tcPr>
          <w:p w:rsidRPr="00E5029B" w:rsidR="00BF7E34" w:rsidP="17D7425A" w:rsidRDefault="00BF7E34" w14:paraId="0F808707" w14:textId="2300D966">
            <w:pPr>
              <w:pStyle w:val="nrpsTableheader"/>
              <w:rPr>
                <w:rFonts w:ascii="Calibri" w:hAnsi="Calibri" w:cs="Calibri" w:asciiTheme="minorAscii" w:hAnsiTheme="minorAscii" w:cstheme="minorAscii"/>
                <w:b w:val="0"/>
                <w:bCs w:val="0"/>
                <w:color w:val="auto"/>
                <w:sz w:val="22"/>
                <w:szCs w:val="22"/>
              </w:rPr>
            </w:pPr>
            <w:r w:rsidRPr="17D7425A" w:rsidR="4CB116DD">
              <w:rPr>
                <w:rFonts w:ascii="Calibri" w:hAnsi="Calibri" w:cs="Calibri" w:asciiTheme="minorAscii" w:hAnsiTheme="minorAscii" w:cstheme="minorAscii"/>
                <w:b w:val="0"/>
                <w:bCs w:val="0"/>
                <w:color w:val="auto"/>
                <w:sz w:val="22"/>
                <w:szCs w:val="22"/>
              </w:rPr>
              <w:t>Jennifer_Haack@nps.gov</w:t>
            </w:r>
          </w:p>
        </w:tc>
        <w:tc>
          <w:tcPr>
            <w:cnfStyle w:val="000001000000" w:firstRow="0" w:lastRow="0" w:firstColumn="0" w:lastColumn="0" w:oddVBand="0" w:evenVBand="1" w:oddHBand="0" w:evenHBand="0" w:firstRowFirstColumn="0" w:firstRowLastColumn="0" w:lastRowFirstColumn="0" w:lastRowLastColumn="0"/>
            <w:tcW w:w="3240" w:type="dxa"/>
            <w:tcMar/>
          </w:tcPr>
          <w:p w:rsidRPr="00E5029B" w:rsidR="00BF7E34" w:rsidP="12A4F6FB" w:rsidRDefault="00BF7E34" w14:paraId="50C8BF41" w14:textId="162A878D">
            <w:pPr>
              <w:pStyle w:val="nrpsTableheader"/>
              <w:spacing w:before="20" w:after="20" w:line="276" w:lineRule="auto"/>
              <w:rPr>
                <w:noProof w:val="0"/>
                <w:lang w:val="en-US"/>
              </w:rPr>
            </w:pPr>
            <w:r w:rsidRPr="12A4F6FB" w:rsidR="76B72360">
              <w:rPr>
                <w:rFonts w:ascii="Calibri" w:hAnsi="Calibri" w:eastAsia="Calibri" w:cs="Calibri"/>
                <w:b w:val="0"/>
                <w:bCs w:val="0"/>
                <w:i w:val="0"/>
                <w:iCs w:val="0"/>
                <w:caps w:val="0"/>
                <w:smallCaps w:val="0"/>
                <w:noProof w:val="0"/>
                <w:sz w:val="22"/>
                <w:szCs w:val="22"/>
                <w:lang w:val="en-US"/>
              </w:rPr>
              <w:t>0000-0003-4497-5128</w:t>
            </w:r>
          </w:p>
        </w:tc>
        <w:tc>
          <w:tcPr>
            <w:cnfStyle w:val="000010000000" w:firstRow="0" w:lastRow="0" w:firstColumn="0" w:lastColumn="0" w:oddVBand="1" w:evenVBand="0" w:oddHBand="0" w:evenHBand="0" w:firstRowFirstColumn="0" w:firstRowLastColumn="0" w:lastRowFirstColumn="0" w:lastRowLastColumn="0"/>
            <w:tcW w:w="1980" w:type="dxa"/>
            <w:tcMar/>
          </w:tcPr>
          <w:p w:rsidRPr="00E5029B" w:rsidR="00BF7E34" w:rsidP="12A4F6FB" w:rsidRDefault="00BF7E34" w14:paraId="405E04CB" w14:textId="3BEDCF2F">
            <w:pPr>
              <w:pStyle w:val="nrpsTableheader"/>
              <w:rPr>
                <w:rFonts w:ascii="Calibri" w:hAnsi="Calibri" w:cs="Calibri" w:asciiTheme="minorAscii" w:hAnsiTheme="minorAscii" w:cstheme="minorAscii"/>
                <w:b w:val="0"/>
                <w:bCs w:val="0"/>
                <w:color w:val="auto"/>
                <w:sz w:val="22"/>
                <w:szCs w:val="22"/>
              </w:rPr>
            </w:pPr>
            <w:r w:rsidRPr="575B5EE4" w:rsidR="41FBB73F">
              <w:rPr>
                <w:rFonts w:ascii="Calibri" w:hAnsi="Calibri" w:cs="Calibri" w:asciiTheme="minorAscii" w:hAnsiTheme="minorAscii" w:cstheme="minorAscii"/>
                <w:b w:val="0"/>
                <w:bCs w:val="0"/>
                <w:color w:val="auto"/>
                <w:sz w:val="22"/>
                <w:szCs w:val="22"/>
              </w:rPr>
              <w:t>C</w:t>
            </w:r>
            <w:r w:rsidRPr="575B5EE4" w:rsidR="11764379">
              <w:rPr>
                <w:rFonts w:ascii="Calibri" w:hAnsi="Calibri" w:cs="Calibri" w:asciiTheme="minorAscii" w:hAnsiTheme="minorAscii" w:cstheme="minorAscii"/>
                <w:b w:val="0"/>
                <w:bCs w:val="0"/>
                <w:color w:val="auto"/>
                <w:sz w:val="22"/>
                <w:szCs w:val="22"/>
              </w:rPr>
              <w:t>reator</w:t>
            </w:r>
          </w:p>
        </w:tc>
      </w:tr>
      <w:tr w:rsidRPr="00E5029B" w:rsidR="003D53EC" w:rsidTr="575B5EE4" w14:paraId="6C2CC63A" w14:textId="77777777">
        <w:trPr>
          <w:trHeight w:val="366"/>
        </w:trPr>
        <w:tc>
          <w:tcPr>
            <w:cnfStyle w:val="000010000000" w:firstRow="0" w:lastRow="0" w:firstColumn="0" w:lastColumn="0" w:oddVBand="1" w:evenVBand="0" w:oddHBand="0" w:evenHBand="0" w:firstRowFirstColumn="0" w:firstRowLastColumn="0" w:lastRowFirstColumn="0" w:lastRowLastColumn="0"/>
            <w:tcW w:w="1260" w:type="dxa"/>
            <w:tcMar/>
          </w:tcPr>
          <w:p w:rsidRPr="00E5029B" w:rsidR="003D53EC" w:rsidP="003D53EC" w:rsidRDefault="003D53EC" w14:paraId="6F69D6A8"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945" w:type="dxa"/>
            <w:tcMar/>
          </w:tcPr>
          <w:p w:rsidRPr="00E5029B" w:rsidR="003D53EC" w:rsidP="003D53EC" w:rsidRDefault="003D53EC" w14:paraId="4A5CCD43"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1485" w:type="dxa"/>
            <w:tcMar/>
          </w:tcPr>
          <w:p w:rsidRPr="00E5029B" w:rsidR="003D53EC" w:rsidP="003D53EC" w:rsidRDefault="003D53EC" w14:paraId="653B6246"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1684" w:type="dxa"/>
            <w:tcMar/>
          </w:tcPr>
          <w:p w:rsidRPr="00E5029B" w:rsidR="003D53EC" w:rsidP="003D53EC" w:rsidRDefault="003D53EC" w14:paraId="3235F697"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2366" w:type="dxa"/>
            <w:tcMar/>
          </w:tcPr>
          <w:p w:rsidRPr="00E5029B" w:rsidR="003D53EC" w:rsidP="003D53EC" w:rsidRDefault="003D53EC" w14:paraId="5B41CC8E"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3240" w:type="dxa"/>
            <w:tcMar/>
          </w:tcPr>
          <w:p w:rsidRPr="00E5029B" w:rsidR="003D53EC" w:rsidP="003D53EC" w:rsidRDefault="003D53EC" w14:paraId="06514B4A"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1980" w:type="dxa"/>
            <w:tcMar/>
          </w:tcPr>
          <w:p w:rsidRPr="00E5029B" w:rsidR="003D53EC" w:rsidP="003D53EC" w:rsidRDefault="003D53EC" w14:paraId="77C21857" w14:textId="77777777">
            <w:pPr>
              <w:pStyle w:val="nrpsTableheader"/>
              <w:rPr>
                <w:rFonts w:asciiTheme="minorHAnsi" w:hAnsiTheme="minorHAnsi" w:cstheme="minorHAnsi"/>
                <w:b w:val="0"/>
                <w:bCs/>
                <w:color w:val="auto"/>
                <w:sz w:val="22"/>
                <w:szCs w:val="24"/>
              </w:rPr>
            </w:pPr>
          </w:p>
        </w:tc>
      </w:tr>
      <w:tr w:rsidRPr="00E5029B" w:rsidR="003D53EC" w:rsidTr="575B5EE4" w14:paraId="2B10B3FB" w14:textId="77777777">
        <w:trPr>
          <w:trHeight w:val="366"/>
        </w:trPr>
        <w:tc>
          <w:tcPr>
            <w:cnfStyle w:val="000010000000" w:firstRow="0" w:lastRow="0" w:firstColumn="0" w:lastColumn="0" w:oddVBand="1" w:evenVBand="0" w:oddHBand="0" w:evenHBand="0" w:firstRowFirstColumn="0" w:firstRowLastColumn="0" w:lastRowFirstColumn="0" w:lastRowLastColumn="0"/>
            <w:tcW w:w="1260" w:type="dxa"/>
            <w:tcMar/>
          </w:tcPr>
          <w:p w:rsidRPr="00E5029B" w:rsidR="003D53EC" w:rsidP="003D53EC" w:rsidRDefault="003D53EC" w14:paraId="4BE0F9A5"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945" w:type="dxa"/>
            <w:tcMar/>
          </w:tcPr>
          <w:p w:rsidRPr="00E5029B" w:rsidR="003D53EC" w:rsidP="003D53EC" w:rsidRDefault="003D53EC" w14:paraId="10D608C9"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1485" w:type="dxa"/>
            <w:tcMar/>
          </w:tcPr>
          <w:p w:rsidRPr="00E5029B" w:rsidR="003D53EC" w:rsidP="003D53EC" w:rsidRDefault="003D53EC" w14:paraId="7E1BB253"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1684" w:type="dxa"/>
            <w:tcMar/>
          </w:tcPr>
          <w:p w:rsidRPr="00E5029B" w:rsidR="003D53EC" w:rsidP="003D53EC" w:rsidRDefault="003D53EC" w14:paraId="079519E9"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2366" w:type="dxa"/>
            <w:tcMar/>
          </w:tcPr>
          <w:p w:rsidRPr="00E5029B" w:rsidR="003D53EC" w:rsidP="003D53EC" w:rsidRDefault="003D53EC" w14:paraId="7E0FA794"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3240" w:type="dxa"/>
            <w:tcMar/>
          </w:tcPr>
          <w:p w:rsidRPr="00E5029B" w:rsidR="003D53EC" w:rsidP="003D53EC" w:rsidRDefault="003D53EC" w14:paraId="399CD1DA"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1980" w:type="dxa"/>
            <w:tcMar/>
          </w:tcPr>
          <w:p w:rsidRPr="00E5029B" w:rsidR="003D53EC" w:rsidP="003D53EC" w:rsidRDefault="003D53EC" w14:paraId="502B600D" w14:textId="77777777">
            <w:pPr>
              <w:pStyle w:val="nrpsTableheader"/>
              <w:rPr>
                <w:rFonts w:asciiTheme="minorHAnsi" w:hAnsiTheme="minorHAnsi" w:cstheme="minorHAnsi"/>
                <w:b w:val="0"/>
                <w:bCs/>
                <w:color w:val="auto"/>
                <w:sz w:val="22"/>
                <w:szCs w:val="24"/>
              </w:rPr>
            </w:pPr>
          </w:p>
        </w:tc>
      </w:tr>
      <w:tr w:rsidRPr="00E5029B" w:rsidR="003D53EC" w:rsidTr="575B5EE4" w14:paraId="210656FC" w14:textId="77777777">
        <w:trPr>
          <w:trHeight w:val="366"/>
        </w:trPr>
        <w:tc>
          <w:tcPr>
            <w:cnfStyle w:val="000010000000" w:firstRow="0" w:lastRow="0" w:firstColumn="0" w:lastColumn="0" w:oddVBand="1" w:evenVBand="0" w:oddHBand="0" w:evenHBand="0" w:firstRowFirstColumn="0" w:firstRowLastColumn="0" w:lastRowFirstColumn="0" w:lastRowLastColumn="0"/>
            <w:tcW w:w="1260" w:type="dxa"/>
            <w:tcMar/>
          </w:tcPr>
          <w:p w:rsidRPr="00E5029B" w:rsidR="003D53EC" w:rsidP="003D53EC" w:rsidRDefault="003D53EC" w14:paraId="75B64973"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945" w:type="dxa"/>
            <w:tcMar/>
          </w:tcPr>
          <w:p w:rsidRPr="00E5029B" w:rsidR="003D53EC" w:rsidP="003D53EC" w:rsidRDefault="003D53EC" w14:paraId="6D2CB8A9"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1485" w:type="dxa"/>
            <w:tcMar/>
          </w:tcPr>
          <w:p w:rsidRPr="00E5029B" w:rsidR="003D53EC" w:rsidP="003D53EC" w:rsidRDefault="003D53EC" w14:paraId="67B51D35"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1684" w:type="dxa"/>
            <w:tcMar/>
          </w:tcPr>
          <w:p w:rsidRPr="00E5029B" w:rsidR="003D53EC" w:rsidP="003D53EC" w:rsidRDefault="003D53EC" w14:paraId="2A2E7729"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2366" w:type="dxa"/>
            <w:tcMar/>
          </w:tcPr>
          <w:p w:rsidRPr="00E5029B" w:rsidR="003D53EC" w:rsidP="003D53EC" w:rsidRDefault="003D53EC" w14:paraId="539E31DD"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3240" w:type="dxa"/>
            <w:tcMar/>
          </w:tcPr>
          <w:p w:rsidRPr="00E5029B" w:rsidR="003D53EC" w:rsidP="003D53EC" w:rsidRDefault="003D53EC" w14:paraId="76EBE08B"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1980" w:type="dxa"/>
            <w:tcMar/>
          </w:tcPr>
          <w:p w:rsidRPr="00E5029B" w:rsidR="003D53EC" w:rsidP="003D53EC" w:rsidRDefault="003D53EC" w14:paraId="52123EF6" w14:textId="77777777">
            <w:pPr>
              <w:pStyle w:val="nrpsTableheader"/>
              <w:rPr>
                <w:rFonts w:asciiTheme="minorHAnsi" w:hAnsiTheme="minorHAnsi" w:cstheme="minorHAnsi"/>
                <w:b w:val="0"/>
                <w:bCs/>
                <w:color w:val="auto"/>
                <w:sz w:val="22"/>
                <w:szCs w:val="24"/>
              </w:rPr>
            </w:pPr>
          </w:p>
        </w:tc>
      </w:tr>
    </w:tbl>
    <w:p w:rsidR="00804B5A" w:rsidP="00B0394B" w:rsidRDefault="00BF7E34" w14:paraId="4B388853" w14:textId="776B87BF">
      <w:pPr>
        <w:pStyle w:val="nrpsNormal"/>
        <w:rPr>
          <w:rFonts w:asciiTheme="minorHAnsi" w:hAnsiTheme="minorHAnsi" w:cstheme="minorHAnsi"/>
        </w:rPr>
      </w:pPr>
      <w:r w:rsidRPr="00E5029B">
        <w:rPr>
          <w:rFonts w:asciiTheme="minorHAnsi" w:hAnsiTheme="minorHAnsi" w:cstheme="minorHAnsi"/>
          <w:b/>
          <w:bCs/>
        </w:rPr>
        <w:t xml:space="preserve"> </w:t>
      </w:r>
    </w:p>
    <w:p w:rsidRPr="00E5029B" w:rsidR="004C72D4" w:rsidP="00B0394B" w:rsidRDefault="004C72D4" w14:paraId="51951AE4" w14:textId="77777777">
      <w:pPr>
        <w:pStyle w:val="nrpsNormal"/>
        <w:rPr>
          <w:rFonts w:asciiTheme="minorHAnsi" w:hAnsiTheme="minorHAnsi" w:cstheme="minorHAnsi"/>
          <w:b/>
        </w:rPr>
      </w:pPr>
    </w:p>
    <w:p w:rsidRPr="00E5029B" w:rsidR="00804B5A" w:rsidP="00551D96" w:rsidRDefault="00804B5A" w14:paraId="3ACD6E62" w14:textId="0415421E">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Other personnel names and roles </w:t>
      </w:r>
    </w:p>
    <w:p w:rsidRPr="00E5029B" w:rsidR="00FF743B" w:rsidP="00243F78" w:rsidRDefault="00804B5A" w14:paraId="18BC6749" w14:textId="79136FCD">
      <w:pPr>
        <w:pStyle w:val="nrpsNormal"/>
        <w:rPr>
          <w:rFonts w:asciiTheme="minorHAnsi" w:hAnsiTheme="minorHAnsi" w:cstheme="minorHAnsi"/>
        </w:rPr>
      </w:pPr>
      <w:r w:rsidRPr="00E5029B">
        <w:rPr>
          <w:rFonts w:asciiTheme="minorHAnsi" w:hAnsiTheme="minorHAnsi" w:cstheme="minorHAnsi"/>
        </w:rPr>
        <w:t xml:space="preserve">(Who should a data user contact with questions about these data? You </w:t>
      </w:r>
      <w:r w:rsidRPr="00E5029B">
        <w:rPr>
          <w:rFonts w:asciiTheme="minorHAnsi" w:hAnsiTheme="minorHAnsi" w:cstheme="minorHAnsi"/>
          <w:b/>
          <w:bCs/>
        </w:rPr>
        <w:t>must</w:t>
      </w:r>
      <w:r w:rsidRPr="00E5029B">
        <w:rPr>
          <w:rFonts w:asciiTheme="minorHAnsi" w:hAnsiTheme="minorHAnsi" w:cstheme="minorHAnsi"/>
        </w:rPr>
        <w:t xml:space="preserve"> enter a person or organization name to serve as the </w:t>
      </w:r>
      <w:r w:rsidRPr="00E5029B">
        <w:rPr>
          <w:rFonts w:asciiTheme="minorHAnsi" w:hAnsiTheme="minorHAnsi" w:cstheme="minorHAnsi"/>
          <w:b/>
          <w:bCs/>
        </w:rPr>
        <w:t>contact</w:t>
      </w:r>
      <w:r w:rsidRPr="00E5029B">
        <w:rPr>
          <w:rFonts w:asciiTheme="minorHAnsi" w:hAnsiTheme="minorHAnsi" w:cstheme="minorHAnsi"/>
        </w:rPr>
        <w:t xml:space="preserve"> for this dataset. </w:t>
      </w:r>
      <w:r w:rsidRPr="00E5029B" w:rsidR="00D51AEF">
        <w:rPr>
          <w:rFonts w:asciiTheme="minorHAnsi" w:hAnsiTheme="minorHAnsi" w:cstheme="minorHAnsi"/>
        </w:rPr>
        <w:t>If this is the same person as the creator, list that person twice.</w:t>
      </w:r>
      <w:r w:rsidRPr="00E5029B">
        <w:rPr>
          <w:rFonts w:asciiTheme="minorHAnsi" w:hAnsiTheme="minorHAnsi" w:cstheme="minorHAnsi"/>
        </w:rPr>
        <w:t xml:space="preserve"> You may also list other personnel who participated in the project (such as field crew, lab tech, data entry etc.)</w:t>
      </w:r>
      <w:r w:rsidR="00C93FAB">
        <w:rPr>
          <w:rFonts w:asciiTheme="minorHAnsi" w:hAnsiTheme="minorHAnsi" w:cstheme="minorHAnsi"/>
        </w:rPr>
        <w:t xml:space="preserve"> </w:t>
      </w:r>
      <w:r w:rsidRPr="00E5029B" w:rsidR="00CC6410">
        <w:rPr>
          <w:rFonts w:asciiTheme="minorHAnsi" w:hAnsiTheme="minorHAnsi" w:cstheme="minorHAnsi"/>
        </w:rPr>
        <w:t>Persons serving more than one role are listed on separate lines.</w:t>
      </w:r>
      <w:r w:rsidRPr="00E5029B" w:rsidR="00FF743B">
        <w:rPr>
          <w:rFonts w:asciiTheme="minorHAnsi" w:hAnsiTheme="minorHAnsi" w:cstheme="minorHAnsi"/>
        </w:rPr>
        <w:t xml:space="preserve"> Other roles (e.g. Field Technician) will be listed as associated parties to the data. Their specific role (e.g. “Field Tech” will also be listed in metadata)</w:t>
      </w:r>
      <w:r w:rsidRPr="00E5029B">
        <w:rPr>
          <w:rFonts w:asciiTheme="minorHAnsi" w:hAnsiTheme="minorHAnsi" w:cstheme="minorHAnsi"/>
        </w:rPr>
        <w:t>)</w:t>
      </w:r>
    </w:p>
    <w:tbl>
      <w:tblPr>
        <w:tblStyle w:val="NPS1"/>
        <w:tblW w:w="5000" w:type="pct"/>
        <w:tblLook w:val="04A0" w:firstRow="1" w:lastRow="0" w:firstColumn="1" w:lastColumn="0" w:noHBand="0" w:noVBand="1"/>
      </w:tblPr>
      <w:tblGrid>
        <w:gridCol w:w="1398"/>
        <w:gridCol w:w="999"/>
        <w:gridCol w:w="1698"/>
        <w:gridCol w:w="1899"/>
        <w:gridCol w:w="2599"/>
        <w:gridCol w:w="3598"/>
        <w:gridCol w:w="2199"/>
      </w:tblGrid>
      <w:tr w:rsidRPr="00E5029B" w:rsidR="00903D41" w:rsidTr="575B5EE4" w14:paraId="06CDBC16" w14:textId="77777777">
        <w:trPr>
          <w:cnfStyle w:val="100000000000" w:firstRow="1" w:lastRow="0" w:firstColumn="0" w:lastColumn="0" w:oddVBand="0" w:evenVBand="0" w:oddHBand="0" w:evenHBand="0" w:firstRowFirstColumn="0" w:firstRowLastColumn="0" w:lastRowFirstColumn="0" w:lastRowLastColumn="0"/>
          <w:trHeight w:val="549"/>
        </w:trPr>
        <w:tc>
          <w:tcPr>
            <w:cnfStyle w:val="000000000000" w:firstRow="0" w:lastRow="0" w:firstColumn="0" w:lastColumn="0" w:oddVBand="0" w:evenVBand="0" w:oddHBand="0" w:evenHBand="0" w:firstRowFirstColumn="0" w:firstRowLastColumn="0" w:lastRowFirstColumn="0" w:lastRowLastColumn="0"/>
            <w:tcW w:w="486" w:type="pct"/>
            <w:tcMar/>
          </w:tcPr>
          <w:p w:rsidRPr="00E5029B" w:rsidR="00804B5A" w:rsidP="001F0D85" w:rsidRDefault="00804B5A" w14:paraId="70BF71B0"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First Name</w:t>
            </w:r>
          </w:p>
        </w:tc>
        <w:tc>
          <w:tcPr>
            <w:cnfStyle w:val="000000000000" w:firstRow="0" w:lastRow="0" w:firstColumn="0" w:lastColumn="0" w:oddVBand="0" w:evenVBand="0" w:oddHBand="0" w:evenHBand="0" w:firstRowFirstColumn="0" w:firstRowLastColumn="0" w:lastRowFirstColumn="0" w:lastRowLastColumn="0"/>
            <w:tcW w:w="347" w:type="pct"/>
            <w:tcMar/>
          </w:tcPr>
          <w:p w:rsidRPr="00E5029B" w:rsidR="00804B5A" w:rsidP="001F0D85" w:rsidRDefault="00804B5A" w14:paraId="7B795D8D"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cnfStyle w:val="000000000000" w:firstRow="0" w:lastRow="0" w:firstColumn="0" w:lastColumn="0" w:oddVBand="0" w:evenVBand="0" w:oddHBand="0" w:evenHBand="0" w:firstRowFirstColumn="0" w:firstRowLastColumn="0" w:lastRowFirstColumn="0" w:lastRowLastColumn="0"/>
            <w:tcW w:w="590" w:type="pct"/>
            <w:tcMar/>
          </w:tcPr>
          <w:p w:rsidRPr="00E5029B" w:rsidR="00804B5A" w:rsidP="001F0D85" w:rsidRDefault="00804B5A" w14:paraId="7A06EAB9"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cnfStyle w:val="000000000000" w:firstRow="0" w:lastRow="0" w:firstColumn="0" w:lastColumn="0" w:oddVBand="0" w:evenVBand="0" w:oddHBand="0" w:evenHBand="0" w:firstRowFirstColumn="0" w:firstRowLastColumn="0" w:lastRowFirstColumn="0" w:lastRowLastColumn="0"/>
            <w:tcW w:w="660" w:type="pct"/>
            <w:tcMar/>
          </w:tcPr>
          <w:p w:rsidRPr="00E5029B" w:rsidR="00804B5A" w:rsidP="001F0D85" w:rsidRDefault="00804B5A" w14:paraId="7667A8D3"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cnfStyle w:val="000000000000" w:firstRow="0" w:lastRow="0" w:firstColumn="0" w:lastColumn="0" w:oddVBand="0" w:evenVBand="0" w:oddHBand="0" w:evenHBand="0" w:firstRowFirstColumn="0" w:firstRowLastColumn="0" w:lastRowFirstColumn="0" w:lastRowLastColumn="0"/>
            <w:tcW w:w="903" w:type="pct"/>
            <w:tcMar/>
          </w:tcPr>
          <w:p w:rsidRPr="00E5029B" w:rsidR="00804B5A" w:rsidP="001F0D85" w:rsidRDefault="00804B5A" w14:paraId="01C49CF8"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e-mail address</w:t>
            </w:r>
          </w:p>
        </w:tc>
        <w:tc>
          <w:tcPr>
            <w:cnfStyle w:val="000000000000" w:firstRow="0" w:lastRow="0" w:firstColumn="0" w:lastColumn="0" w:oddVBand="0" w:evenVBand="0" w:oddHBand="0" w:evenHBand="0" w:firstRowFirstColumn="0" w:firstRowLastColumn="0" w:lastRowFirstColumn="0" w:lastRowLastColumn="0"/>
            <w:tcW w:w="1250" w:type="pct"/>
            <w:tcMar/>
          </w:tcPr>
          <w:p w:rsidRPr="00E5029B" w:rsidR="00804B5A" w:rsidP="001F0D85" w:rsidRDefault="00804B5A" w14:paraId="6EC68260"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cnfStyle w:val="000000000000" w:firstRow="0" w:lastRow="0" w:firstColumn="0" w:lastColumn="0" w:oddVBand="0" w:evenVBand="0" w:oddHBand="0" w:evenHBand="0" w:firstRowFirstColumn="0" w:firstRowLastColumn="0" w:lastRowFirstColumn="0" w:lastRowLastColumn="0"/>
            <w:tcW w:w="764" w:type="pct"/>
            <w:tcMar/>
          </w:tcPr>
          <w:p w:rsidRPr="00E5029B" w:rsidR="00804B5A" w:rsidP="001F0D85" w:rsidRDefault="00804B5A" w14:paraId="50848421"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Pr="00E5029B" w:rsidR="00A903AB" w:rsidTr="575B5EE4" w14:paraId="69DA66DC" w14:textId="77777777">
        <w:trPr>
          <w:trHeight w:val="252"/>
        </w:trPr>
        <w:tc>
          <w:tcPr>
            <w:cnfStyle w:val="000000000000" w:firstRow="0" w:lastRow="0" w:firstColumn="0" w:lastColumn="0" w:oddVBand="0" w:evenVBand="0" w:oddHBand="0" w:evenHBand="0" w:firstRowFirstColumn="0" w:firstRowLastColumn="0" w:lastRowFirstColumn="0" w:lastRowLastColumn="0"/>
            <w:tcW w:w="486" w:type="pct"/>
            <w:tcMar/>
          </w:tcPr>
          <w:p w:rsidRPr="00E5029B" w:rsidR="00804B5A" w:rsidP="12A4F6FB" w:rsidRDefault="00804B5A" w14:paraId="1DB54028" w14:textId="276A7921">
            <w:pPr>
              <w:pStyle w:val="nrpsTableheader"/>
              <w:rPr>
                <w:rFonts w:ascii="Calibri" w:hAnsi="Calibri" w:cs="Calibri" w:asciiTheme="minorAscii" w:hAnsiTheme="minorAscii" w:cstheme="minorAscii"/>
                <w:b w:val="0"/>
                <w:bCs w:val="0"/>
                <w:color w:val="auto"/>
                <w:sz w:val="22"/>
                <w:szCs w:val="22"/>
              </w:rPr>
            </w:pPr>
            <w:r w:rsidRPr="12A4F6FB" w:rsidR="55169B2D">
              <w:rPr>
                <w:rFonts w:ascii="Calibri" w:hAnsi="Calibri" w:cs="Calibri" w:asciiTheme="minorAscii" w:hAnsiTheme="minorAscii" w:cstheme="minorAscii"/>
                <w:b w:val="0"/>
                <w:bCs w:val="0"/>
                <w:color w:val="auto"/>
                <w:sz w:val="22"/>
                <w:szCs w:val="22"/>
              </w:rPr>
              <w:t>David</w:t>
            </w:r>
          </w:p>
        </w:tc>
        <w:tc>
          <w:tcPr>
            <w:cnfStyle w:val="000000000000" w:firstRow="0" w:lastRow="0" w:firstColumn="0" w:lastColumn="0" w:oddVBand="0" w:evenVBand="0" w:oddHBand="0" w:evenHBand="0" w:firstRowFirstColumn="0" w:firstRowLastColumn="0" w:lastRowFirstColumn="0" w:lastRowLastColumn="0"/>
            <w:tcW w:w="347" w:type="pct"/>
            <w:tcMar/>
          </w:tcPr>
          <w:p w:rsidRPr="00E5029B" w:rsidR="00804B5A" w:rsidP="575B5EE4" w:rsidRDefault="00804B5A" w14:paraId="4D6AFFCB" w14:textId="5E26AD3D">
            <w:pPr>
              <w:pStyle w:val="nrpsTableheader"/>
              <w:rPr>
                <w:rFonts w:ascii="Calibri" w:hAnsi="Calibri" w:cs="Calibri" w:asciiTheme="minorAscii" w:hAnsiTheme="minorAscii" w:cstheme="minorAscii"/>
                <w:b w:val="0"/>
                <w:bCs w:val="0"/>
                <w:color w:val="auto"/>
                <w:sz w:val="22"/>
                <w:szCs w:val="22"/>
              </w:rPr>
            </w:pPr>
            <w:r w:rsidRPr="575B5EE4" w:rsidR="36BA7CE8">
              <w:rPr>
                <w:rFonts w:ascii="Calibri" w:hAnsi="Calibri" w:cs="Calibri" w:asciiTheme="minorAscii" w:hAnsiTheme="minorAscii" w:cstheme="minorAscii"/>
                <w:b w:val="0"/>
                <w:bCs w:val="0"/>
                <w:color w:val="auto"/>
                <w:sz w:val="22"/>
                <w:szCs w:val="22"/>
              </w:rPr>
              <w:t>G</w:t>
            </w:r>
          </w:p>
        </w:tc>
        <w:tc>
          <w:tcPr>
            <w:cnfStyle w:val="000000000000" w:firstRow="0" w:lastRow="0" w:firstColumn="0" w:lastColumn="0" w:oddVBand="0" w:evenVBand="0" w:oddHBand="0" w:evenHBand="0" w:firstRowFirstColumn="0" w:firstRowLastColumn="0" w:lastRowFirstColumn="0" w:lastRowLastColumn="0"/>
            <w:tcW w:w="590" w:type="pct"/>
            <w:tcMar/>
          </w:tcPr>
          <w:p w:rsidRPr="00E5029B" w:rsidR="00804B5A" w:rsidP="12A4F6FB" w:rsidRDefault="00804B5A" w14:paraId="1CE3F09B" w14:textId="0A902084">
            <w:pPr>
              <w:pStyle w:val="nrpsTableheader"/>
              <w:rPr>
                <w:rFonts w:ascii="Calibri" w:hAnsi="Calibri" w:cs="Calibri" w:asciiTheme="minorAscii" w:hAnsiTheme="minorAscii" w:cstheme="minorAscii"/>
                <w:b w:val="0"/>
                <w:bCs w:val="0"/>
                <w:color w:val="auto"/>
                <w:sz w:val="22"/>
                <w:szCs w:val="22"/>
              </w:rPr>
            </w:pPr>
            <w:r w:rsidRPr="12A4F6FB" w:rsidR="55169B2D">
              <w:rPr>
                <w:rFonts w:ascii="Calibri" w:hAnsi="Calibri" w:cs="Calibri" w:asciiTheme="minorAscii" w:hAnsiTheme="minorAscii" w:cstheme="minorAscii"/>
                <w:b w:val="0"/>
                <w:bCs w:val="0"/>
                <w:color w:val="auto"/>
                <w:sz w:val="22"/>
                <w:szCs w:val="22"/>
              </w:rPr>
              <w:t>Peitz</w:t>
            </w:r>
          </w:p>
        </w:tc>
        <w:tc>
          <w:tcPr>
            <w:cnfStyle w:val="000000000000" w:firstRow="0" w:lastRow="0" w:firstColumn="0" w:lastColumn="0" w:oddVBand="0" w:evenVBand="0" w:oddHBand="0" w:evenHBand="0" w:firstRowFirstColumn="0" w:firstRowLastColumn="0" w:lastRowFirstColumn="0" w:lastRowLastColumn="0"/>
            <w:tcW w:w="660" w:type="pct"/>
            <w:tcMar/>
          </w:tcPr>
          <w:p w:rsidRPr="00E5029B" w:rsidR="00804B5A" w:rsidP="12A4F6FB" w:rsidRDefault="00804B5A" w14:paraId="6F922653" w14:textId="2174A1A1">
            <w:pPr>
              <w:pStyle w:val="nrpsTableheader"/>
              <w:rPr>
                <w:rFonts w:ascii="Calibri" w:hAnsi="Calibri" w:cs="Calibri" w:asciiTheme="minorAscii" w:hAnsiTheme="minorAscii" w:cstheme="minorAscii"/>
                <w:b w:val="0"/>
                <w:bCs w:val="0"/>
                <w:color w:val="auto"/>
                <w:sz w:val="22"/>
                <w:szCs w:val="22"/>
              </w:rPr>
            </w:pPr>
            <w:r w:rsidRPr="12A4F6FB" w:rsidR="55169B2D">
              <w:rPr>
                <w:rFonts w:ascii="Calibri" w:hAnsi="Calibri" w:cs="Calibri" w:asciiTheme="minorAscii" w:hAnsiTheme="minorAscii" w:cstheme="minorAscii"/>
                <w:b w:val="0"/>
                <w:bCs w:val="0"/>
                <w:color w:val="auto"/>
                <w:sz w:val="22"/>
                <w:szCs w:val="22"/>
              </w:rPr>
              <w:t>NPS HTLN</w:t>
            </w:r>
          </w:p>
        </w:tc>
        <w:tc>
          <w:tcPr>
            <w:cnfStyle w:val="000000000000" w:firstRow="0" w:lastRow="0" w:firstColumn="0" w:lastColumn="0" w:oddVBand="0" w:evenVBand="0" w:oddHBand="0" w:evenHBand="0" w:firstRowFirstColumn="0" w:firstRowLastColumn="0" w:lastRowFirstColumn="0" w:lastRowLastColumn="0"/>
            <w:tcW w:w="903" w:type="pct"/>
            <w:tcMar/>
          </w:tcPr>
          <w:p w:rsidRPr="00E5029B" w:rsidR="00804B5A" w:rsidP="12A4F6FB" w:rsidRDefault="00804B5A" w14:paraId="54D52AF3" w14:textId="3099723A">
            <w:pPr>
              <w:pStyle w:val="nrpsTableheader"/>
              <w:rPr>
                <w:rFonts w:ascii="Calibri" w:hAnsi="Calibri" w:cs="Calibri" w:asciiTheme="minorAscii" w:hAnsiTheme="minorAscii" w:cstheme="minorAscii"/>
                <w:b w:val="0"/>
                <w:bCs w:val="0"/>
                <w:color w:val="auto"/>
                <w:sz w:val="22"/>
                <w:szCs w:val="22"/>
              </w:rPr>
            </w:pPr>
            <w:r w:rsidRPr="12A4F6FB" w:rsidR="55169B2D">
              <w:rPr>
                <w:rFonts w:ascii="Calibri" w:hAnsi="Calibri" w:cs="Calibri" w:asciiTheme="minorAscii" w:hAnsiTheme="minorAscii" w:cstheme="minorAscii"/>
                <w:b w:val="0"/>
                <w:bCs w:val="0"/>
                <w:color w:val="auto"/>
                <w:sz w:val="22"/>
                <w:szCs w:val="22"/>
              </w:rPr>
              <w:t>David_Peitz@nps.gov</w:t>
            </w:r>
          </w:p>
        </w:tc>
        <w:tc>
          <w:tcPr>
            <w:cnfStyle w:val="000000000000" w:firstRow="0" w:lastRow="0" w:firstColumn="0" w:lastColumn="0" w:oddVBand="0" w:evenVBand="0" w:oddHBand="0" w:evenHBand="0" w:firstRowFirstColumn="0" w:firstRowLastColumn="0" w:lastRowFirstColumn="0" w:lastRowLastColumn="0"/>
            <w:tcW w:w="1250" w:type="pct"/>
            <w:tcMar/>
          </w:tcPr>
          <w:p w:rsidRPr="00E5029B" w:rsidR="00804B5A" w:rsidP="00A903AB" w:rsidRDefault="00804B5A" w14:paraId="10DD7C3B"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764" w:type="pct"/>
            <w:tcMar/>
          </w:tcPr>
          <w:p w:rsidRPr="00E5029B" w:rsidR="00804B5A" w:rsidP="00A903AB" w:rsidRDefault="00804B5A" w14:paraId="1BF38FA5" w14:textId="77777777">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Contact</w:t>
            </w:r>
          </w:p>
        </w:tc>
      </w:tr>
      <w:tr w:rsidRPr="00E5029B" w:rsidR="00A903AB" w:rsidTr="575B5EE4" w14:paraId="21D08F21" w14:textId="77777777">
        <w:trPr>
          <w:trHeight w:val="252"/>
        </w:trPr>
        <w:tc>
          <w:tcPr>
            <w:cnfStyle w:val="000000000000" w:firstRow="0" w:lastRow="0" w:firstColumn="0" w:lastColumn="0" w:oddVBand="0" w:evenVBand="0" w:oddHBand="0" w:evenHBand="0" w:firstRowFirstColumn="0" w:firstRowLastColumn="0" w:lastRowFirstColumn="0" w:lastRowLastColumn="0"/>
            <w:tcW w:w="486" w:type="pct"/>
            <w:tcMar/>
          </w:tcPr>
          <w:p w:rsidRPr="00E5029B" w:rsidR="00804B5A" w:rsidP="00A903AB" w:rsidRDefault="00804B5A" w14:paraId="7AA8EF6B"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347" w:type="pct"/>
            <w:tcMar/>
          </w:tcPr>
          <w:p w:rsidRPr="00E5029B" w:rsidR="00804B5A" w:rsidP="00A903AB" w:rsidRDefault="00804B5A" w14:paraId="3DF5D27C"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90" w:type="pct"/>
            <w:tcMar/>
          </w:tcPr>
          <w:p w:rsidRPr="00E5029B" w:rsidR="00804B5A" w:rsidP="00A903AB" w:rsidRDefault="00804B5A" w14:paraId="1A98A735"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660" w:type="pct"/>
            <w:tcMar/>
          </w:tcPr>
          <w:p w:rsidRPr="00E5029B" w:rsidR="00804B5A" w:rsidP="00A903AB" w:rsidRDefault="00804B5A" w14:paraId="6D534CA8"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903" w:type="pct"/>
            <w:tcMar/>
          </w:tcPr>
          <w:p w:rsidRPr="00E5029B" w:rsidR="00804B5A" w:rsidP="00A903AB" w:rsidRDefault="00804B5A" w14:paraId="2FB0AFE9" w14:textId="1CC00015">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250" w:type="pct"/>
            <w:tcMar/>
          </w:tcPr>
          <w:p w:rsidRPr="00E5029B" w:rsidR="00804B5A" w:rsidP="00A903AB" w:rsidRDefault="00804B5A" w14:paraId="28594042"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764" w:type="pct"/>
            <w:tcMar/>
          </w:tcPr>
          <w:p w:rsidRPr="00E5029B" w:rsidR="00804B5A" w:rsidP="00A903AB" w:rsidRDefault="00804B5A" w14:paraId="0302E9D0" w14:textId="77777777">
            <w:pPr>
              <w:pStyle w:val="nrpsTableheader"/>
              <w:rPr>
                <w:rFonts w:asciiTheme="minorHAnsi" w:hAnsiTheme="minorHAnsi" w:cstheme="minorHAnsi"/>
                <w:b w:val="0"/>
                <w:bCs/>
                <w:color w:val="auto"/>
                <w:sz w:val="22"/>
                <w:szCs w:val="24"/>
              </w:rPr>
            </w:pPr>
          </w:p>
        </w:tc>
      </w:tr>
      <w:tr w:rsidRPr="00E5029B" w:rsidR="001C368B" w:rsidTr="575B5EE4" w14:paraId="189A1819" w14:textId="77777777">
        <w:trPr>
          <w:trHeight w:val="252"/>
        </w:trPr>
        <w:tc>
          <w:tcPr>
            <w:cnfStyle w:val="000000000000" w:firstRow="0" w:lastRow="0" w:firstColumn="0" w:lastColumn="0" w:oddVBand="0" w:evenVBand="0" w:oddHBand="0" w:evenHBand="0" w:firstRowFirstColumn="0" w:firstRowLastColumn="0" w:lastRowFirstColumn="0" w:lastRowLastColumn="0"/>
            <w:tcW w:w="486" w:type="pct"/>
            <w:tcMar/>
          </w:tcPr>
          <w:p w:rsidRPr="00E5029B" w:rsidR="001C368B" w:rsidP="00A903AB" w:rsidRDefault="001C368B" w14:paraId="5F0759FF"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347" w:type="pct"/>
            <w:tcMar/>
          </w:tcPr>
          <w:p w:rsidRPr="00E5029B" w:rsidR="001C368B" w:rsidP="00A903AB" w:rsidRDefault="001C368B" w14:paraId="38146A92"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90" w:type="pct"/>
            <w:tcMar/>
          </w:tcPr>
          <w:p w:rsidRPr="00E5029B" w:rsidR="001C368B" w:rsidP="00A903AB" w:rsidRDefault="001C368B" w14:paraId="02494234"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660" w:type="pct"/>
            <w:tcMar/>
          </w:tcPr>
          <w:p w:rsidRPr="00E5029B" w:rsidR="001C368B" w:rsidP="00A903AB" w:rsidRDefault="001C368B" w14:paraId="4F7D6C3A"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903" w:type="pct"/>
            <w:tcMar/>
          </w:tcPr>
          <w:p w:rsidRPr="00E5029B" w:rsidR="001C368B" w:rsidP="00A903AB" w:rsidRDefault="001C368B" w14:paraId="19ADD4C7"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250" w:type="pct"/>
            <w:tcMar/>
          </w:tcPr>
          <w:p w:rsidRPr="00E5029B" w:rsidR="001C368B" w:rsidP="00A903AB" w:rsidRDefault="001C368B" w14:paraId="3CC88965"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764" w:type="pct"/>
            <w:tcMar/>
          </w:tcPr>
          <w:p w:rsidRPr="00E5029B" w:rsidR="001C368B" w:rsidP="00A903AB" w:rsidRDefault="001C368B" w14:paraId="744BBCE2" w14:textId="77777777">
            <w:pPr>
              <w:pStyle w:val="nrpsTableheader"/>
              <w:rPr>
                <w:rFonts w:asciiTheme="minorHAnsi" w:hAnsiTheme="minorHAnsi" w:cstheme="minorHAnsi"/>
                <w:b w:val="0"/>
                <w:bCs/>
                <w:color w:val="auto"/>
                <w:sz w:val="22"/>
                <w:szCs w:val="24"/>
              </w:rPr>
            </w:pPr>
          </w:p>
        </w:tc>
      </w:tr>
      <w:tr w:rsidRPr="00E5029B" w:rsidR="003D53EC" w:rsidTr="575B5EE4" w14:paraId="3949B62A" w14:textId="77777777">
        <w:trPr>
          <w:trHeight w:val="252"/>
        </w:trPr>
        <w:tc>
          <w:tcPr>
            <w:cnfStyle w:val="000000000000" w:firstRow="0" w:lastRow="0" w:firstColumn="0" w:lastColumn="0" w:oddVBand="0" w:evenVBand="0" w:oddHBand="0" w:evenHBand="0" w:firstRowFirstColumn="0" w:firstRowLastColumn="0" w:lastRowFirstColumn="0" w:lastRowLastColumn="0"/>
            <w:tcW w:w="486" w:type="pct"/>
            <w:tcMar/>
          </w:tcPr>
          <w:p w:rsidRPr="00E5029B" w:rsidR="003D53EC" w:rsidP="00A903AB" w:rsidRDefault="003D53EC" w14:paraId="65DDC535"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347" w:type="pct"/>
            <w:tcMar/>
          </w:tcPr>
          <w:p w:rsidRPr="00E5029B" w:rsidR="003D53EC" w:rsidP="00A903AB" w:rsidRDefault="003D53EC" w14:paraId="07E3732D"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90" w:type="pct"/>
            <w:tcMar/>
          </w:tcPr>
          <w:p w:rsidRPr="00E5029B" w:rsidR="003D53EC" w:rsidP="00A903AB" w:rsidRDefault="003D53EC" w14:paraId="3BC62E8F"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660" w:type="pct"/>
            <w:tcMar/>
          </w:tcPr>
          <w:p w:rsidRPr="00E5029B" w:rsidR="003D53EC" w:rsidP="00A903AB" w:rsidRDefault="003D53EC" w14:paraId="3CF4FA0B"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903" w:type="pct"/>
            <w:tcMar/>
          </w:tcPr>
          <w:p w:rsidRPr="00E5029B" w:rsidR="003D53EC" w:rsidP="00A903AB" w:rsidRDefault="003D53EC" w14:paraId="1D294686"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250" w:type="pct"/>
            <w:tcMar/>
          </w:tcPr>
          <w:p w:rsidRPr="00E5029B" w:rsidR="003D53EC" w:rsidP="00A903AB" w:rsidRDefault="003D53EC" w14:paraId="538343F1"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764" w:type="pct"/>
            <w:tcMar/>
          </w:tcPr>
          <w:p w:rsidRPr="00E5029B" w:rsidR="003D53EC" w:rsidP="00A903AB" w:rsidRDefault="003D53EC" w14:paraId="6DD25668" w14:textId="77777777">
            <w:pPr>
              <w:pStyle w:val="nrpsTableheader"/>
              <w:rPr>
                <w:rFonts w:asciiTheme="minorHAnsi" w:hAnsiTheme="minorHAnsi" w:cstheme="minorHAnsi"/>
                <w:b w:val="0"/>
                <w:bCs/>
                <w:color w:val="auto"/>
                <w:sz w:val="22"/>
                <w:szCs w:val="24"/>
              </w:rPr>
            </w:pPr>
          </w:p>
        </w:tc>
      </w:tr>
      <w:tr w:rsidRPr="00E5029B" w:rsidR="003D53EC" w:rsidTr="575B5EE4" w14:paraId="5136C7D6" w14:textId="77777777">
        <w:trPr>
          <w:trHeight w:val="252"/>
        </w:trPr>
        <w:tc>
          <w:tcPr>
            <w:cnfStyle w:val="000000000000" w:firstRow="0" w:lastRow="0" w:firstColumn="0" w:lastColumn="0" w:oddVBand="0" w:evenVBand="0" w:oddHBand="0" w:evenHBand="0" w:firstRowFirstColumn="0" w:firstRowLastColumn="0" w:lastRowFirstColumn="0" w:lastRowLastColumn="0"/>
            <w:tcW w:w="486" w:type="pct"/>
            <w:tcMar/>
          </w:tcPr>
          <w:p w:rsidRPr="00E5029B" w:rsidR="003D53EC" w:rsidP="00A903AB" w:rsidRDefault="003D53EC" w14:paraId="59C7B0C2"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347" w:type="pct"/>
            <w:tcMar/>
          </w:tcPr>
          <w:p w:rsidRPr="00E5029B" w:rsidR="003D53EC" w:rsidP="00A903AB" w:rsidRDefault="003D53EC" w14:paraId="5CD4E1C9"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90" w:type="pct"/>
            <w:tcMar/>
          </w:tcPr>
          <w:p w:rsidRPr="00E5029B" w:rsidR="003D53EC" w:rsidP="00A903AB" w:rsidRDefault="003D53EC" w14:paraId="6DE6B7A8"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660" w:type="pct"/>
            <w:tcMar/>
          </w:tcPr>
          <w:p w:rsidRPr="00E5029B" w:rsidR="003D53EC" w:rsidP="00A903AB" w:rsidRDefault="003D53EC" w14:paraId="4720877D"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903" w:type="pct"/>
            <w:tcMar/>
          </w:tcPr>
          <w:p w:rsidRPr="00E5029B" w:rsidR="003D53EC" w:rsidP="00A903AB" w:rsidRDefault="003D53EC" w14:paraId="45FAB022"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250" w:type="pct"/>
            <w:tcMar/>
          </w:tcPr>
          <w:p w:rsidRPr="00E5029B" w:rsidR="003D53EC" w:rsidP="00A903AB" w:rsidRDefault="003D53EC" w14:paraId="3D43ED81"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764" w:type="pct"/>
            <w:tcMar/>
          </w:tcPr>
          <w:p w:rsidRPr="00E5029B" w:rsidR="003D53EC" w:rsidP="00A903AB" w:rsidRDefault="003D53EC" w14:paraId="71FB4FF1" w14:textId="77777777">
            <w:pPr>
              <w:pStyle w:val="nrpsTableheader"/>
              <w:rPr>
                <w:rFonts w:asciiTheme="minorHAnsi" w:hAnsiTheme="minorHAnsi" w:cstheme="minorHAnsi"/>
                <w:b w:val="0"/>
                <w:bCs/>
                <w:color w:val="auto"/>
                <w:sz w:val="22"/>
                <w:szCs w:val="24"/>
              </w:rPr>
            </w:pPr>
          </w:p>
        </w:tc>
      </w:tr>
    </w:tbl>
    <w:p w:rsidRPr="00BF7E34" w:rsidR="00BF7E34" w:rsidP="00BF7E34" w:rsidRDefault="00BF7E34" w14:paraId="08B7B018" w14:textId="77777777">
      <w:pPr>
        <w:pStyle w:val="nrpsNormal"/>
      </w:pPr>
    </w:p>
    <w:p w:rsidR="0084467B" w:rsidRDefault="0084467B" w14:paraId="78D41D10"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BF7E34" w:rsidR="00BF7E34" w:rsidP="2834ABF6" w:rsidRDefault="00EF6BE9" w14:paraId="6D37EBD0" w14:textId="38E8849B">
      <w:pPr>
        <w:pStyle w:val="nrpsHeading1"/>
        <w:rPr>
          <w:rFonts w:asciiTheme="minorHAnsi" w:hAnsiTheme="minorHAnsi" w:cstheme="minorBidi"/>
          <w:sz w:val="36"/>
          <w:szCs w:val="36"/>
        </w:rPr>
      </w:pPr>
      <w:commentRangeStart w:id="1"/>
      <w:r w:rsidRPr="2834ABF6">
        <w:rPr>
          <w:rFonts w:asciiTheme="minorHAnsi" w:hAnsiTheme="minorHAnsi" w:cstheme="minorBidi"/>
          <w:sz w:val="36"/>
          <w:szCs w:val="36"/>
        </w:rPr>
        <w:t>Dissemination</w:t>
      </w:r>
      <w:commentRangeEnd w:id="1"/>
      <w:r>
        <w:rPr>
          <w:rStyle w:val="CommentReference"/>
        </w:rPr>
        <w:commentReference w:id="1"/>
      </w:r>
      <w:r w:rsidRPr="2834ABF6">
        <w:rPr>
          <w:rFonts w:asciiTheme="minorHAnsi" w:hAnsiTheme="minorHAnsi" w:cstheme="minorBidi"/>
          <w:sz w:val="36"/>
          <w:szCs w:val="36"/>
        </w:rPr>
        <w:t xml:space="preserve"> Level</w:t>
      </w:r>
    </w:p>
    <w:p w:rsidR="00446ECB" w:rsidP="00B0394B" w:rsidRDefault="00804B5A" w14:paraId="1B1ED9AE" w14:textId="37504F22">
      <w:pPr>
        <w:pStyle w:val="nrpsNormal"/>
        <w:rPr>
          <w:rFonts w:asciiTheme="minorHAnsi" w:hAnsiTheme="minorHAnsi" w:cstheme="minorHAnsi"/>
        </w:rPr>
      </w:pPr>
      <w:r w:rsidRPr="00E5029B">
        <w:rPr>
          <w:rFonts w:asciiTheme="minorHAnsi" w:hAnsiTheme="minorHAnsi" w:cstheme="minorHAnsi"/>
        </w:rPr>
        <w:t>(</w:t>
      </w:r>
      <w:r w:rsidR="00EF6BE9">
        <w:rPr>
          <w:rFonts w:asciiTheme="minorHAnsi" w:hAnsiTheme="minorHAnsi" w:cstheme="minorHAnsi"/>
        </w:rPr>
        <w:t xml:space="preserve">Select a </w:t>
      </w:r>
      <w:r w:rsidR="00446ECB">
        <w:rPr>
          <w:rFonts w:asciiTheme="minorHAnsi" w:hAnsiTheme="minorHAnsi" w:cstheme="minorHAnsi"/>
        </w:rPr>
        <w:t xml:space="preserve">Dissemination Level based on the CUI status of your dataset. </w:t>
      </w:r>
      <w:r w:rsidRPr="00E5029B" w:rsidR="00B54967">
        <w:rPr>
          <w:rFonts w:asciiTheme="minorHAnsi" w:hAnsiTheme="minorHAnsi" w:cstheme="minorHAnsi"/>
        </w:rPr>
        <w:t>This is a required step. You can choose from one of five dissemination codes. Watch out for the spaces!</w:t>
      </w:r>
      <w:r w:rsidR="008466F1">
        <w:rPr>
          <w:rFonts w:asciiTheme="minorHAnsi" w:hAnsiTheme="minorHAnsi" w:cstheme="minorHAnsi"/>
        </w:rPr>
        <w:t>)</w:t>
      </w:r>
    </w:p>
    <w:p w:rsidR="00446ECB" w:rsidP="17D7425A" w:rsidRDefault="00822AF6" w14:paraId="5B2DF277" w14:textId="535CE4EE">
      <w:pPr>
        <w:pStyle w:val="nrpsNormal"/>
        <w:spacing w:after="0"/>
        <w:rPr>
          <w:rFonts w:ascii="Calibri" w:hAnsi="Calibri" w:cs="Calibri" w:asciiTheme="minorAscii" w:hAnsiTheme="minorAscii" w:cstheme="minorAscii"/>
          <w:sz w:val="24"/>
          <w:szCs w:val="24"/>
        </w:rPr>
      </w:pPr>
      <w:sdt>
        <w:sdtPr>
          <w:id w:val="-315029106"/>
          <w14:checkbox>
            <w14:checked w14:val="1"/>
            <w14:checkedState w14:val="2612" w14:font="MS Gothic"/>
            <w14:uncheckedState w14:val="2610" w14:font="MS Gothic"/>
          </w14:checkbox>
          <w:rPr>
            <w:rFonts w:ascii="Calibri" w:hAnsi="Calibri" w:cs="Calibri" w:asciiTheme="minorAscii" w:hAnsiTheme="minorAscii" w:cstheme="minorAscii"/>
            <w:sz w:val="24"/>
            <w:szCs w:val="24"/>
          </w:rPr>
        </w:sdtPr>
        <w:sdtContent>
          <w:r w:rsidRPr="17D7425A" w:rsidR="02B631D2">
            <w:rPr>
              <w:rFonts w:ascii="MS Gothic" w:hAnsi="MS Gothic" w:eastAsia="MS Gothic" w:cs="MS Gothic" w:cstheme="minorAscii"/>
              <w:sz w:val="24"/>
              <w:szCs w:val="24"/>
            </w:rPr>
            <w:t>☒</w:t>
          </w:r>
        </w:sdtContent>
        <w:sdtEndPr>
          <w:rPr>
            <w:rFonts w:ascii="Calibri" w:hAnsi="Calibri" w:cs="Calibri" w:asciiTheme="minorAscii" w:hAnsiTheme="minorAscii" w:cstheme="minorAscii"/>
            <w:sz w:val="24"/>
            <w:szCs w:val="24"/>
          </w:rPr>
        </w:sdtEndPr>
      </w:sdt>
      <w:r w:rsidRPr="17D7425A" w:rsidR="573F4F39">
        <w:rPr>
          <w:rFonts w:ascii="Calibri" w:hAnsi="Calibri" w:cs="Calibri" w:asciiTheme="minorAscii" w:hAnsiTheme="minorAscii" w:cstheme="minorAscii"/>
          <w:sz w:val="24"/>
          <w:szCs w:val="24"/>
        </w:rPr>
        <w:t xml:space="preserve"> </w:t>
      </w:r>
      <w:r w:rsidRPr="17D7425A" w:rsidR="573F4F39">
        <w:rPr>
          <w:rFonts w:ascii="Calibri" w:hAnsi="Calibri" w:cs="Calibri" w:asciiTheme="minorAscii" w:hAnsiTheme="minorAscii" w:cstheme="minorAscii"/>
          <w:sz w:val="24"/>
          <w:szCs w:val="24"/>
        </w:rPr>
        <w:t xml:space="preserve">PUBLIC </w:t>
      </w:r>
      <w:r w:rsidRPr="17D7425A" w:rsidR="573F4F39">
        <w:rPr>
          <w:rFonts w:ascii="Calibri" w:hAnsi="Calibri" w:cs="Calibri" w:asciiTheme="minorAscii" w:hAnsiTheme="minorAscii" w:cstheme="minorAscii"/>
          <w:i w:val="1"/>
          <w:iCs w:val="1"/>
          <w:sz w:val="24"/>
          <w:szCs w:val="24"/>
        </w:rPr>
        <w:t>(</w:t>
      </w:r>
      <w:r w:rsidRPr="17D7425A" w:rsidR="573F4F39">
        <w:rPr>
          <w:rFonts w:ascii="Calibri" w:hAnsi="Calibri" w:cs="Calibri" w:asciiTheme="minorAscii" w:hAnsiTheme="minorAscii" w:cstheme="minorAscii"/>
          <w:i w:val="1"/>
          <w:iCs w:val="1"/>
        </w:rPr>
        <w:t xml:space="preserve">Does NOT </w:t>
      </w:r>
      <w:r w:rsidRPr="17D7425A" w:rsidR="573F4F39">
        <w:rPr>
          <w:rFonts w:ascii="Calibri" w:hAnsi="Calibri" w:cs="Calibri" w:asciiTheme="minorAscii" w:hAnsiTheme="minorAscii" w:cstheme="minorAscii"/>
          <w:i w:val="1"/>
          <w:iCs w:val="1"/>
        </w:rPr>
        <w:t>contain</w:t>
      </w:r>
      <w:r w:rsidRPr="17D7425A" w:rsidR="573F4F39">
        <w:rPr>
          <w:rFonts w:ascii="Calibri" w:hAnsi="Calibri" w:cs="Calibri" w:asciiTheme="minorAscii" w:hAnsiTheme="minorAscii" w:cstheme="minorAscii"/>
          <w:i w:val="1"/>
          <w:iCs w:val="1"/>
        </w:rPr>
        <w:t xml:space="preserve"> CUI</w:t>
      </w:r>
      <w:r w:rsidRPr="17D7425A" w:rsidR="573F4F39">
        <w:rPr>
          <w:rFonts w:ascii="Calibri" w:hAnsi="Calibri" w:cs="Calibri" w:asciiTheme="minorAscii" w:hAnsiTheme="minorAscii" w:cstheme="minorAscii"/>
          <w:i w:val="1"/>
          <w:iCs w:val="1"/>
        </w:rPr>
        <w:t>.</w:t>
      </w:r>
      <w:r w:rsidRPr="17D7425A" w:rsidR="573F4F39">
        <w:rPr>
          <w:rFonts w:ascii="Calibri" w:hAnsi="Calibri" w:cs="Calibri" w:asciiTheme="minorAscii" w:hAnsiTheme="minorAscii" w:cstheme="minorAscii"/>
          <w:i w:val="1"/>
          <w:iCs w:val="1"/>
          <w:sz w:val="24"/>
          <w:szCs w:val="24"/>
        </w:rPr>
        <w:t>)</w:t>
      </w:r>
    </w:p>
    <w:p w:rsidR="00446ECB" w:rsidP="0084467B" w:rsidRDefault="00822AF6" w14:paraId="0EE41222" w14:textId="0D22C501">
      <w:pPr>
        <w:pStyle w:val="nrpsNormal"/>
        <w:spacing w:after="0"/>
        <w:rPr>
          <w:rFonts w:asciiTheme="minorHAnsi" w:hAnsiTheme="minorHAnsi" w:cstheme="minorHAnsi"/>
          <w:sz w:val="24"/>
          <w:szCs w:val="24"/>
        </w:rPr>
      </w:pPr>
      <w:sdt>
        <w:sdtPr>
          <w:rPr>
            <w:rFonts w:asciiTheme="minorHAnsi" w:hAnsiTheme="minorHAnsi" w:cstheme="minorHAnsi"/>
            <w:sz w:val="24"/>
            <w:szCs w:val="24"/>
          </w:rPr>
          <w:id w:val="-378169102"/>
          <w14:checkbox>
            <w14:checked w14:val="0"/>
            <w14:checkedState w14:val="2612" w14:font="MS Gothic"/>
            <w14:uncheckedState w14:val="2610" w14:font="MS Gothic"/>
          </w14:checkbox>
        </w:sdtPr>
        <w:sdtEndPr/>
        <w:sdtContent>
          <w:r w:rsidR="00446ECB">
            <w:rPr>
              <w:rFonts w:hint="eastAsia" w:ascii="MS Gothic" w:hAnsi="MS Gothic" w:eastAsia="MS Gothic" w:cstheme="minorHAnsi"/>
              <w:sz w:val="24"/>
              <w:szCs w:val="24"/>
            </w:rPr>
            <w:t>☐</w:t>
          </w:r>
        </w:sdtContent>
      </w:sdt>
      <w:r w:rsidRPr="00E5029B" w:rsidR="00446ECB">
        <w:rPr>
          <w:rFonts w:asciiTheme="minorHAnsi" w:hAnsiTheme="minorHAnsi" w:cstheme="minorHAnsi"/>
          <w:sz w:val="24"/>
          <w:szCs w:val="24"/>
        </w:rPr>
        <w:t xml:space="preserve"> </w:t>
      </w:r>
      <w:r w:rsidR="00446ECB">
        <w:rPr>
          <w:rFonts w:asciiTheme="minorHAnsi" w:hAnsiTheme="minorHAnsi" w:cstheme="minorHAnsi"/>
          <w:sz w:val="24"/>
          <w:szCs w:val="24"/>
        </w:rPr>
        <w:t xml:space="preserve">FED ONLY </w:t>
      </w:r>
      <w:r w:rsidRPr="00446ECB" w:rsidR="00446ECB">
        <w:rPr>
          <w:rFonts w:asciiTheme="minorHAnsi" w:hAnsiTheme="minorHAnsi" w:cstheme="minorHAnsi"/>
          <w:i/>
          <w:iCs/>
          <w:sz w:val="24"/>
          <w:szCs w:val="24"/>
        </w:rPr>
        <w:t>(</w:t>
      </w:r>
      <w:r w:rsidRPr="00446ECB" w:rsidR="00446ECB">
        <w:rPr>
          <w:rFonts w:asciiTheme="minorHAnsi" w:hAnsiTheme="minorHAnsi" w:cstheme="minorHAnsi"/>
          <w:i/>
          <w:iCs/>
        </w:rPr>
        <w:t>Contains CUI. Only federal employees should have acces</w:t>
      </w:r>
      <w:r w:rsidR="0044596B">
        <w:rPr>
          <w:rFonts w:asciiTheme="minorHAnsi" w:hAnsiTheme="minorHAnsi" w:cstheme="minorHAnsi"/>
          <w:i/>
          <w:iCs/>
        </w:rPr>
        <w:t>s.)</w:t>
      </w:r>
    </w:p>
    <w:p w:rsidR="00446ECB" w:rsidP="0084467B" w:rsidRDefault="00822AF6" w14:paraId="72DB2829" w14:textId="4F1AD6F9">
      <w:pPr>
        <w:pStyle w:val="nrpsNormal"/>
        <w:spacing w:after="0"/>
        <w:rPr>
          <w:rFonts w:asciiTheme="minorHAnsi" w:hAnsiTheme="minorHAnsi" w:cstheme="minorHAnsi"/>
          <w:i/>
          <w:iCs/>
        </w:rPr>
      </w:pPr>
      <w:sdt>
        <w:sdtPr>
          <w:rPr>
            <w:rFonts w:asciiTheme="minorHAnsi" w:hAnsiTheme="minorHAnsi" w:cstheme="minorHAnsi"/>
            <w:sz w:val="24"/>
            <w:szCs w:val="24"/>
          </w:rPr>
          <w:id w:val="-1909980247"/>
          <w14:checkbox>
            <w14:checked w14:val="0"/>
            <w14:checkedState w14:val="2612" w14:font="MS Gothic"/>
            <w14:uncheckedState w14:val="2610" w14:font="MS Gothic"/>
          </w14:checkbox>
        </w:sdtPr>
        <w:sdtEndPr/>
        <w:sdtContent>
          <w:r w:rsidR="00446ECB">
            <w:rPr>
              <w:rFonts w:hint="eastAsia" w:ascii="MS Gothic" w:hAnsi="MS Gothic" w:eastAsia="MS Gothic" w:cstheme="minorHAnsi"/>
              <w:sz w:val="24"/>
              <w:szCs w:val="24"/>
            </w:rPr>
            <w:t>☐</w:t>
          </w:r>
        </w:sdtContent>
      </w:sdt>
      <w:r w:rsidRPr="00E5029B" w:rsidR="00446ECB">
        <w:rPr>
          <w:rFonts w:asciiTheme="minorHAnsi" w:hAnsiTheme="minorHAnsi" w:cstheme="minorHAnsi"/>
          <w:sz w:val="24"/>
          <w:szCs w:val="24"/>
        </w:rPr>
        <w:t xml:space="preserve"> </w:t>
      </w:r>
      <w:r w:rsidR="00446ECB">
        <w:rPr>
          <w:rFonts w:asciiTheme="minorHAnsi" w:hAnsiTheme="minorHAnsi" w:cstheme="minorHAnsi"/>
          <w:sz w:val="24"/>
          <w:szCs w:val="24"/>
        </w:rPr>
        <w:t xml:space="preserve">FED CON </w:t>
      </w:r>
      <w:r w:rsidRPr="004F6199" w:rsidR="00446ECB">
        <w:rPr>
          <w:rFonts w:asciiTheme="minorHAnsi" w:hAnsiTheme="minorHAnsi" w:cstheme="minorHAnsi"/>
          <w:i/>
          <w:iCs/>
          <w:sz w:val="24"/>
          <w:szCs w:val="24"/>
        </w:rPr>
        <w:t>(</w:t>
      </w:r>
      <w:r w:rsidRPr="004F6199" w:rsidR="00446ECB">
        <w:rPr>
          <w:rFonts w:asciiTheme="minorHAnsi" w:hAnsiTheme="minorHAnsi" w:cstheme="minorHAnsi"/>
          <w:i/>
          <w:iCs/>
        </w:rPr>
        <w:t>Contains CUI. Only federal employees and federal contractors should have access</w:t>
      </w:r>
      <w:r w:rsidR="004F6199">
        <w:rPr>
          <w:rFonts w:asciiTheme="minorHAnsi" w:hAnsiTheme="minorHAnsi" w:cstheme="minorHAnsi"/>
          <w:i/>
          <w:iCs/>
        </w:rPr>
        <w:t>.)</w:t>
      </w:r>
    </w:p>
    <w:p w:rsidRPr="0084467B" w:rsidR="0084467B" w:rsidP="0084467B" w:rsidRDefault="00822AF6" w14:paraId="11DF3086" w14:textId="77777777">
      <w:pPr>
        <w:pStyle w:val="nrpsNormal"/>
        <w:spacing w:after="0"/>
        <w:rPr>
          <w:rFonts w:asciiTheme="minorHAnsi" w:hAnsiTheme="minorHAnsi" w:cstheme="minorHAnsi"/>
          <w:i/>
          <w:iCs/>
          <w:sz w:val="24"/>
          <w:szCs w:val="24"/>
        </w:rPr>
      </w:pPr>
      <w:sdt>
        <w:sdtPr>
          <w:rPr>
            <w:rFonts w:asciiTheme="minorHAnsi" w:hAnsiTheme="minorHAnsi" w:cstheme="minorHAnsi"/>
            <w:sz w:val="24"/>
            <w:szCs w:val="24"/>
          </w:rPr>
          <w:id w:val="-1360503810"/>
          <w14:checkbox>
            <w14:checked w14:val="0"/>
            <w14:checkedState w14:val="2612" w14:font="MS Gothic"/>
            <w14:uncheckedState w14:val="2610" w14:font="MS Gothic"/>
          </w14:checkbox>
        </w:sdtPr>
        <w:sdtEndPr/>
        <w:sdtContent>
          <w:r w:rsidR="0084467B">
            <w:rPr>
              <w:rFonts w:hint="eastAsia" w:ascii="MS Gothic" w:hAnsi="MS Gothic" w:eastAsia="MS Gothic" w:cstheme="minorHAnsi"/>
              <w:sz w:val="24"/>
              <w:szCs w:val="24"/>
            </w:rPr>
            <w:t>☐</w:t>
          </w:r>
        </w:sdtContent>
      </w:sdt>
      <w:r w:rsidRPr="00E5029B" w:rsidR="0084467B">
        <w:rPr>
          <w:rFonts w:asciiTheme="minorHAnsi" w:hAnsiTheme="minorHAnsi" w:cstheme="minorHAnsi"/>
          <w:sz w:val="24"/>
          <w:szCs w:val="24"/>
        </w:rPr>
        <w:t xml:space="preserve"> </w:t>
      </w:r>
      <w:r w:rsidR="0084467B">
        <w:rPr>
          <w:rFonts w:asciiTheme="minorHAnsi" w:hAnsiTheme="minorHAnsi" w:cstheme="minorHAnsi"/>
          <w:sz w:val="24"/>
          <w:szCs w:val="24"/>
        </w:rPr>
        <w:t xml:space="preserve">NOCON </w:t>
      </w:r>
      <w:r w:rsidRPr="0084467B" w:rsidR="0084467B">
        <w:rPr>
          <w:rFonts w:asciiTheme="minorHAnsi" w:hAnsiTheme="minorHAnsi" w:cstheme="minorHAnsi"/>
          <w:i/>
          <w:iCs/>
          <w:sz w:val="24"/>
          <w:szCs w:val="24"/>
        </w:rPr>
        <w:t>(</w:t>
      </w:r>
      <w:r w:rsidRPr="0084467B" w:rsidR="0084467B">
        <w:rPr>
          <w:rFonts w:asciiTheme="minorHAnsi" w:hAnsiTheme="minorHAnsi" w:cstheme="minorHAnsi"/>
          <w:i/>
          <w:iCs/>
        </w:rPr>
        <w:t>Contains CUI. Federal, state, local, or tribal employees may have access, but contractors cannot.</w:t>
      </w:r>
      <w:r w:rsidRPr="0084467B" w:rsidR="0084467B">
        <w:rPr>
          <w:rFonts w:asciiTheme="minorHAnsi" w:hAnsiTheme="minorHAnsi" w:cstheme="minorHAnsi"/>
          <w:i/>
          <w:iCs/>
          <w:sz w:val="24"/>
          <w:szCs w:val="24"/>
        </w:rPr>
        <w:t>)</w:t>
      </w:r>
    </w:p>
    <w:p w:rsidR="00D42E0C" w:rsidP="0084467B" w:rsidRDefault="00822AF6" w14:paraId="3EDCE272" w14:textId="734BB951">
      <w:pPr>
        <w:pStyle w:val="nrpsNormal"/>
        <w:spacing w:after="0"/>
        <w:rPr>
          <w:rFonts w:asciiTheme="minorHAnsi" w:hAnsiTheme="minorHAnsi" w:cstheme="minorHAnsi"/>
          <w:i/>
          <w:iCs/>
        </w:rPr>
      </w:pPr>
      <w:sdt>
        <w:sdtPr>
          <w:rPr>
            <w:rFonts w:asciiTheme="minorHAnsi" w:hAnsiTheme="minorHAnsi" w:cstheme="minorHAnsi"/>
            <w:sz w:val="24"/>
            <w:szCs w:val="24"/>
          </w:rPr>
          <w:id w:val="404500849"/>
          <w14:checkbox>
            <w14:checked w14:val="0"/>
            <w14:checkedState w14:val="2612" w14:font="MS Gothic"/>
            <w14:uncheckedState w14:val="2610" w14:font="MS Gothic"/>
          </w14:checkbox>
        </w:sdtPr>
        <w:sdtEndPr/>
        <w:sdtContent>
          <w:r w:rsidR="00446ECB">
            <w:rPr>
              <w:rFonts w:hint="eastAsia" w:ascii="MS Gothic" w:hAnsi="MS Gothic" w:eastAsia="MS Gothic" w:cstheme="minorHAnsi"/>
              <w:sz w:val="24"/>
              <w:szCs w:val="24"/>
            </w:rPr>
            <w:t>☐</w:t>
          </w:r>
        </w:sdtContent>
      </w:sdt>
      <w:r w:rsidRPr="00E5029B" w:rsidR="00446ECB">
        <w:rPr>
          <w:rFonts w:asciiTheme="minorHAnsi" w:hAnsiTheme="minorHAnsi" w:cstheme="minorHAnsi"/>
          <w:sz w:val="24"/>
          <w:szCs w:val="24"/>
        </w:rPr>
        <w:t xml:space="preserve"> </w:t>
      </w:r>
      <w:r w:rsidR="00446ECB">
        <w:rPr>
          <w:rFonts w:asciiTheme="minorHAnsi" w:hAnsiTheme="minorHAnsi" w:cstheme="minorHAnsi"/>
          <w:sz w:val="24"/>
          <w:szCs w:val="24"/>
        </w:rPr>
        <w:t xml:space="preserve">DL ONLY </w:t>
      </w:r>
      <w:r w:rsidRPr="004B5C6F" w:rsidR="00446ECB">
        <w:rPr>
          <w:rFonts w:asciiTheme="minorHAnsi" w:hAnsiTheme="minorHAnsi" w:cstheme="minorHAnsi"/>
          <w:i/>
          <w:iCs/>
          <w:sz w:val="24"/>
          <w:szCs w:val="24"/>
        </w:rPr>
        <w:t>(</w:t>
      </w:r>
      <w:r w:rsidRPr="004B5C6F" w:rsidR="009E05CA">
        <w:rPr>
          <w:rFonts w:asciiTheme="minorHAnsi" w:hAnsiTheme="minorHAnsi" w:cstheme="minorHAnsi"/>
          <w:i/>
          <w:iCs/>
        </w:rPr>
        <w:t>Contains CUI. Should only be available to a named list of individuals</w:t>
      </w:r>
      <w:r w:rsidR="004B5C6F">
        <w:rPr>
          <w:rFonts w:asciiTheme="minorHAnsi" w:hAnsiTheme="minorHAnsi" w:cstheme="minorHAnsi"/>
          <w:i/>
          <w:iCs/>
        </w:rPr>
        <w:t>.</w:t>
      </w:r>
      <w:r w:rsidRPr="004B5C6F" w:rsidR="009E05CA">
        <w:rPr>
          <w:rFonts w:asciiTheme="minorHAnsi" w:hAnsiTheme="minorHAnsi" w:cstheme="minorHAnsi"/>
          <w:i/>
          <w:iCs/>
        </w:rPr>
        <w:t>)</w:t>
      </w:r>
    </w:p>
    <w:tbl>
      <w:tblPr>
        <w:tblStyle w:val="NPS1"/>
        <w:tblW w:w="4950" w:type="dxa"/>
        <w:tblInd w:w="535" w:type="dxa"/>
        <w:tblLayout w:type="fixed"/>
        <w:tblLook w:val="0020" w:firstRow="1" w:lastRow="0" w:firstColumn="0" w:lastColumn="0" w:noHBand="0" w:noVBand="0"/>
      </w:tblPr>
      <w:tblGrid>
        <w:gridCol w:w="4950"/>
      </w:tblGrid>
      <w:tr w:rsidRPr="00E5029B" w:rsidR="0084467B" w:rsidTr="00F0184C" w14:paraId="5A5117F8" w14:textId="77777777">
        <w:trPr>
          <w:cnfStyle w:val="100000000000" w:firstRow="1" w:lastRow="0" w:firstColumn="0" w:lastColumn="0" w:oddVBand="0" w:evenVBand="0" w:oddHBand="0" w:evenHBand="0" w:firstRowFirstColumn="0" w:firstRowLastColumn="0" w:lastRowFirstColumn="0" w:lastRowLastColumn="0"/>
          <w:trHeight w:val="257"/>
        </w:trPr>
        <w:tc>
          <w:tcPr>
            <w:tcW w:w="4950" w:type="dxa"/>
          </w:tcPr>
          <w:p w:rsidRPr="00E5029B" w:rsidR="0084467B" w:rsidP="00D42E0C" w:rsidRDefault="00D42E0C" w14:paraId="370295F9" w14:textId="1C9B3FFD">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DL ONLY Names</w:t>
            </w:r>
          </w:p>
        </w:tc>
      </w:tr>
      <w:tr w:rsidRPr="00E5029B" w:rsidR="0084467B" w:rsidTr="00F0184C" w14:paraId="16DEF4B0" w14:textId="77777777">
        <w:trPr>
          <w:trHeight w:val="366"/>
        </w:trPr>
        <w:tc>
          <w:tcPr>
            <w:tcW w:w="4950" w:type="dxa"/>
          </w:tcPr>
          <w:p w:rsidRPr="00E5029B" w:rsidR="0084467B" w:rsidP="00D42E0C" w:rsidRDefault="0084467B" w14:paraId="74117316" w14:textId="77777777">
            <w:pPr>
              <w:pStyle w:val="nrpsTableheader"/>
              <w:rPr>
                <w:rFonts w:asciiTheme="minorHAnsi" w:hAnsiTheme="minorHAnsi" w:cstheme="minorHAnsi"/>
                <w:b w:val="0"/>
                <w:bCs/>
                <w:color w:val="auto"/>
                <w:sz w:val="22"/>
                <w:szCs w:val="24"/>
              </w:rPr>
            </w:pPr>
          </w:p>
        </w:tc>
      </w:tr>
      <w:tr w:rsidRPr="00E5029B" w:rsidR="0084467B" w:rsidTr="00F0184C" w14:paraId="2207C63D" w14:textId="77777777">
        <w:trPr>
          <w:trHeight w:val="366"/>
        </w:trPr>
        <w:tc>
          <w:tcPr>
            <w:tcW w:w="4950" w:type="dxa"/>
          </w:tcPr>
          <w:p w:rsidRPr="00E5029B" w:rsidR="0084467B" w:rsidP="00D42E0C" w:rsidRDefault="0084467B" w14:paraId="025DB0F9" w14:textId="77777777">
            <w:pPr>
              <w:pStyle w:val="nrpsTableheader"/>
              <w:rPr>
                <w:rFonts w:asciiTheme="minorHAnsi" w:hAnsiTheme="minorHAnsi" w:cstheme="minorHAnsi"/>
                <w:b w:val="0"/>
                <w:bCs/>
                <w:color w:val="auto"/>
                <w:sz w:val="22"/>
                <w:szCs w:val="24"/>
              </w:rPr>
            </w:pPr>
          </w:p>
        </w:tc>
      </w:tr>
      <w:tr w:rsidRPr="00E5029B" w:rsidR="0084467B" w:rsidTr="00F0184C" w14:paraId="19FA106D" w14:textId="77777777">
        <w:trPr>
          <w:trHeight w:val="366"/>
        </w:trPr>
        <w:tc>
          <w:tcPr>
            <w:tcW w:w="4950" w:type="dxa"/>
          </w:tcPr>
          <w:p w:rsidRPr="00E5029B" w:rsidR="0084467B" w:rsidP="00D42E0C" w:rsidRDefault="0084467B" w14:paraId="05E4548C" w14:textId="77777777">
            <w:pPr>
              <w:pStyle w:val="nrpsTableheader"/>
              <w:rPr>
                <w:rFonts w:asciiTheme="minorHAnsi" w:hAnsiTheme="minorHAnsi" w:cstheme="minorHAnsi"/>
                <w:b w:val="0"/>
                <w:bCs/>
                <w:color w:val="auto"/>
                <w:sz w:val="22"/>
                <w:szCs w:val="24"/>
              </w:rPr>
            </w:pPr>
          </w:p>
        </w:tc>
      </w:tr>
      <w:tr w:rsidRPr="00E5029B" w:rsidR="0084467B" w:rsidTr="00F0184C" w14:paraId="6F361C5F" w14:textId="77777777">
        <w:trPr>
          <w:trHeight w:val="366"/>
        </w:trPr>
        <w:tc>
          <w:tcPr>
            <w:tcW w:w="4950" w:type="dxa"/>
          </w:tcPr>
          <w:p w:rsidRPr="00E5029B" w:rsidR="0084467B" w:rsidP="00D42E0C" w:rsidRDefault="0084467B" w14:paraId="592D41A7" w14:textId="77777777">
            <w:pPr>
              <w:pStyle w:val="nrpsTableheader"/>
              <w:rPr>
                <w:rFonts w:asciiTheme="minorHAnsi" w:hAnsiTheme="minorHAnsi" w:cstheme="minorHAnsi"/>
                <w:b w:val="0"/>
                <w:bCs/>
                <w:color w:val="auto"/>
                <w:sz w:val="22"/>
                <w:szCs w:val="24"/>
              </w:rPr>
            </w:pPr>
          </w:p>
        </w:tc>
      </w:tr>
      <w:tr w:rsidRPr="00E5029B" w:rsidR="0084467B" w:rsidTr="00F0184C" w14:paraId="61590928" w14:textId="77777777">
        <w:trPr>
          <w:trHeight w:val="366"/>
        </w:trPr>
        <w:tc>
          <w:tcPr>
            <w:tcW w:w="4950" w:type="dxa"/>
          </w:tcPr>
          <w:p w:rsidRPr="00E5029B" w:rsidR="0084467B" w:rsidP="00D42E0C" w:rsidRDefault="0084467B" w14:paraId="1A07AF7B" w14:textId="77777777">
            <w:pPr>
              <w:pStyle w:val="nrpsTableheader"/>
              <w:rPr>
                <w:rFonts w:asciiTheme="minorHAnsi" w:hAnsiTheme="minorHAnsi" w:cstheme="minorHAnsi"/>
                <w:b w:val="0"/>
                <w:bCs/>
                <w:color w:val="auto"/>
                <w:sz w:val="22"/>
                <w:szCs w:val="24"/>
              </w:rPr>
            </w:pPr>
          </w:p>
        </w:tc>
      </w:tr>
      <w:tr w:rsidRPr="00E5029B" w:rsidR="0084467B" w:rsidTr="00F0184C" w14:paraId="20C3AB39" w14:textId="77777777">
        <w:trPr>
          <w:trHeight w:val="366"/>
        </w:trPr>
        <w:tc>
          <w:tcPr>
            <w:tcW w:w="4950" w:type="dxa"/>
          </w:tcPr>
          <w:p w:rsidRPr="00E5029B" w:rsidR="0084467B" w:rsidP="00D42E0C" w:rsidRDefault="0084467B" w14:paraId="072401A1" w14:textId="77777777">
            <w:pPr>
              <w:pStyle w:val="nrpsTableheader"/>
              <w:rPr>
                <w:rFonts w:asciiTheme="minorHAnsi" w:hAnsiTheme="minorHAnsi" w:cstheme="minorHAnsi"/>
                <w:b w:val="0"/>
                <w:bCs/>
                <w:color w:val="auto"/>
                <w:sz w:val="22"/>
                <w:szCs w:val="24"/>
              </w:rPr>
            </w:pPr>
          </w:p>
        </w:tc>
      </w:tr>
    </w:tbl>
    <w:p w:rsidR="00804B5A" w:rsidP="00B0394B" w:rsidRDefault="00B54967" w14:paraId="3BE7589D" w14:textId="2AAB527E">
      <w:pPr>
        <w:pStyle w:val="nrpsNormal"/>
        <w:rPr>
          <w:rFonts w:asciiTheme="minorHAnsi" w:hAnsiTheme="minorHAnsi" w:cstheme="minorHAnsi"/>
        </w:rPr>
      </w:pPr>
      <w:r w:rsidRPr="00E5029B">
        <w:rPr>
          <w:rFonts w:asciiTheme="minorHAnsi" w:hAnsiTheme="minorHAnsi" w:cstheme="minorHAnsi"/>
        </w:rPr>
        <w:t>More information about these codes can be found at: </w:t>
      </w:r>
      <w:hyperlink w:history="1" r:id="rId17">
        <w:r w:rsidRPr="00E5029B">
          <w:rPr>
            <w:rStyle w:val="Hyperlink"/>
            <w:rFonts w:asciiTheme="minorHAnsi" w:hAnsiTheme="minorHAnsi" w:cstheme="minorHAnsi"/>
          </w:rPr>
          <w:t>https://www.archives.gov/cui/registry/limited-dissemination</w:t>
        </w:r>
      </w:hyperlink>
      <w:r w:rsidRPr="00E5029B" w:rsidR="00804B5A">
        <w:rPr>
          <w:rFonts w:asciiTheme="minorHAnsi" w:hAnsiTheme="minorHAnsi" w:cstheme="minorHAnsi"/>
        </w:rPr>
        <w:t>).</w:t>
      </w:r>
      <w:r w:rsidR="001B0C12">
        <w:rPr>
          <w:rFonts w:asciiTheme="minorHAnsi" w:hAnsiTheme="minorHAnsi" w:cstheme="minorHAnsi"/>
        </w:rPr>
        <w:t xml:space="preserve"> </w:t>
      </w:r>
    </w:p>
    <w:p w:rsidRPr="00E5029B" w:rsidR="00B635B2" w:rsidP="009D2A7C" w:rsidRDefault="00B635B2" w14:paraId="5915D609" w14:textId="77777777">
      <w:pPr>
        <w:pStyle w:val="nrpsNormal"/>
        <w:rPr>
          <w:rFonts w:asciiTheme="minorHAnsi" w:hAnsiTheme="minorHAnsi" w:cstheme="minorHAnsi"/>
          <w:noProof/>
        </w:rPr>
      </w:pPr>
    </w:p>
    <w:p w:rsidR="006D1B0C" w:rsidRDefault="006D1B0C" w14:paraId="44F6511C"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E5029B" w:rsidR="00AC1B50" w:rsidP="00AC1B50" w:rsidRDefault="00AC1B50" w14:paraId="32D0D08B" w14:textId="0923FEE5">
      <w:pPr>
        <w:pStyle w:val="nrpsHeading1"/>
        <w:rPr>
          <w:rFonts w:asciiTheme="minorHAnsi" w:hAnsiTheme="minorHAnsi" w:cstheme="minorHAnsi"/>
          <w:sz w:val="36"/>
          <w:szCs w:val="20"/>
        </w:rPr>
      </w:pPr>
      <w:r>
        <w:rPr>
          <w:rFonts w:asciiTheme="minorHAnsi" w:hAnsiTheme="minorHAnsi" w:cstheme="minorHAnsi"/>
          <w:sz w:val="36"/>
          <w:szCs w:val="20"/>
        </w:rPr>
        <w:t>Intellectual Rights</w:t>
      </w:r>
      <w:r w:rsidR="00637BAC">
        <w:rPr>
          <w:rFonts w:asciiTheme="minorHAnsi" w:hAnsiTheme="minorHAnsi" w:cstheme="minorHAnsi"/>
          <w:sz w:val="36"/>
          <w:szCs w:val="20"/>
        </w:rPr>
        <w:t xml:space="preserve"> Statement</w:t>
      </w:r>
    </w:p>
    <w:p w:rsidR="00AC1B50" w:rsidP="00B0394B" w:rsidRDefault="00AC1B50" w14:paraId="1B58DF6B" w14:textId="17CACBEB">
      <w:pPr>
        <w:pStyle w:val="nrpsNormal"/>
        <w:rPr>
          <w:rFonts w:asciiTheme="minorHAnsi" w:hAnsiTheme="minorHAnsi" w:cstheme="minorHAnsi"/>
        </w:rPr>
      </w:pPr>
      <w:r w:rsidRPr="00E5029B">
        <w:rPr>
          <w:rFonts w:asciiTheme="minorHAnsi" w:hAnsiTheme="minorHAnsi" w:cstheme="minorHAnsi"/>
        </w:rPr>
        <w:t>(</w:t>
      </w:r>
      <w:r w:rsidR="00251920">
        <w:rPr>
          <w:rFonts w:asciiTheme="minorHAnsi" w:hAnsiTheme="minorHAnsi" w:cstheme="minorHAnsi"/>
        </w:rPr>
        <w:t xml:space="preserve">The </w:t>
      </w:r>
      <w:proofErr w:type="spellStart"/>
      <w:r w:rsidR="00251920">
        <w:rPr>
          <w:rFonts w:asciiTheme="minorHAnsi" w:hAnsiTheme="minorHAnsi" w:cstheme="minorHAnsi"/>
        </w:rPr>
        <w:t>EMLeditor</w:t>
      </w:r>
      <w:proofErr w:type="spellEnd"/>
      <w:r w:rsidR="00251920">
        <w:rPr>
          <w:rFonts w:asciiTheme="minorHAnsi" w:hAnsiTheme="minorHAnsi" w:cstheme="minorHAnsi"/>
        </w:rPr>
        <w:t xml:space="preserve"> tool can assist in modifying the intellectual rights statement that is embedded in metadata.</w:t>
      </w:r>
      <w:r w:rsidR="004A238D">
        <w:rPr>
          <w:rFonts w:asciiTheme="minorHAnsi" w:hAnsiTheme="minorHAnsi" w:cstheme="minorHAnsi"/>
        </w:rPr>
        <w:t xml:space="preserve"> Government </w:t>
      </w:r>
      <w:r w:rsidR="00241BB8">
        <w:rPr>
          <w:rFonts w:asciiTheme="minorHAnsi" w:hAnsiTheme="minorHAnsi" w:cstheme="minorHAnsi"/>
        </w:rPr>
        <w:t xml:space="preserve">works </w:t>
      </w:r>
      <w:r w:rsidR="00FA7500">
        <w:rPr>
          <w:rFonts w:asciiTheme="minorHAnsi" w:hAnsiTheme="minorHAnsi" w:cstheme="minorHAnsi"/>
        </w:rPr>
        <w:t>shared with the public are usually public, i.e. public domain, or CC0, and anything with CUI should be set to ‘restricted’.)</w:t>
      </w:r>
    </w:p>
    <w:p w:rsidRPr="003B5FDC" w:rsidR="003B5FDC" w:rsidP="17D7425A" w:rsidRDefault="00822AF6" w14:paraId="21FC9EE5" w14:textId="3D400197">
      <w:pPr>
        <w:pStyle w:val="nrpsNormal"/>
        <w:rPr>
          <w:rFonts w:ascii="Calibri" w:hAnsi="Calibri" w:cs="Calibri" w:asciiTheme="minorAscii" w:hAnsiTheme="minorAscii" w:cstheme="minorAscii"/>
          <w:i w:val="1"/>
          <w:iCs w:val="1"/>
          <w:sz w:val="24"/>
          <w:szCs w:val="24"/>
        </w:rPr>
      </w:pPr>
      <w:sdt>
        <w:sdtPr>
          <w:id w:val="317003481"/>
          <w14:checkbox>
            <w14:checked w14:val="1"/>
            <w14:checkedState w14:val="2612" w14:font="MS Gothic"/>
            <w14:uncheckedState w14:val="2610" w14:font="MS Gothic"/>
          </w14:checkbox>
          <w:rPr>
            <w:rFonts w:ascii="Calibri" w:hAnsi="Calibri" w:cs="Calibri" w:asciiTheme="minorAscii" w:hAnsiTheme="minorAscii" w:cstheme="minorAscii"/>
            <w:sz w:val="24"/>
            <w:szCs w:val="24"/>
          </w:rPr>
        </w:sdtPr>
        <w:sdtContent>
          <w:r w:rsidRPr="17D7425A" w:rsidR="6859D156">
            <w:rPr>
              <w:rFonts w:ascii="MS Gothic" w:hAnsi="MS Gothic" w:eastAsia="MS Gothic" w:cs="MS Gothic" w:cstheme="minorAscii"/>
              <w:sz w:val="24"/>
              <w:szCs w:val="24"/>
            </w:rPr>
            <w:t>☒</w:t>
          </w:r>
        </w:sdtContent>
        <w:sdtEndPr>
          <w:rPr>
            <w:rFonts w:ascii="Calibri" w:hAnsi="Calibri" w:cs="Calibri" w:asciiTheme="minorAscii" w:hAnsiTheme="minorAscii" w:cstheme="minorAscii"/>
            <w:sz w:val="24"/>
            <w:szCs w:val="24"/>
          </w:rPr>
        </w:sdtEndPr>
      </w:sdt>
      <w:r w:rsidRPr="17D7425A" w:rsidR="10E6D261">
        <w:rPr>
          <w:rFonts w:ascii="Calibri" w:hAnsi="Calibri" w:cs="Calibri" w:asciiTheme="minorAscii" w:hAnsiTheme="minorAscii" w:cstheme="minorAscii"/>
          <w:sz w:val="24"/>
          <w:szCs w:val="24"/>
        </w:rPr>
        <w:t xml:space="preserve"> </w:t>
      </w:r>
      <w:r w:rsidRPr="17D7425A" w:rsidR="10E6D261">
        <w:rPr>
          <w:rFonts w:ascii="Calibri" w:hAnsi="Calibri" w:cs="Calibri" w:asciiTheme="minorAscii" w:hAnsiTheme="minorAscii" w:cstheme="minorAscii"/>
          <w:sz w:val="24"/>
          <w:szCs w:val="24"/>
        </w:rPr>
        <w:t xml:space="preserve">Public </w:t>
      </w:r>
      <w:r w:rsidRPr="17D7425A" w:rsidR="10E6D261">
        <w:rPr>
          <w:rFonts w:ascii="Calibri" w:hAnsi="Calibri" w:cs="Calibri" w:asciiTheme="minorAscii" w:hAnsiTheme="minorAscii" w:cstheme="minorAscii"/>
          <w:i w:val="1"/>
          <w:iCs w:val="1"/>
          <w:sz w:val="24"/>
          <w:szCs w:val="24"/>
        </w:rPr>
        <w:t>(D</w:t>
      </w:r>
      <w:r w:rsidRPr="17D7425A" w:rsidR="10E6D261">
        <w:rPr>
          <w:rFonts w:ascii="Calibri" w:hAnsi="Calibri" w:cs="Calibri" w:asciiTheme="minorAscii" w:hAnsiTheme="minorAscii" w:cstheme="minorAscii"/>
          <w:i w:val="1"/>
          <w:iCs w:val="1"/>
        </w:rPr>
        <w:t xml:space="preserve">oes not </w:t>
      </w:r>
      <w:r w:rsidRPr="17D7425A" w:rsidR="10E6D261">
        <w:rPr>
          <w:rFonts w:ascii="Calibri" w:hAnsi="Calibri" w:cs="Calibri" w:asciiTheme="minorAscii" w:hAnsiTheme="minorAscii" w:cstheme="minorAscii"/>
          <w:i w:val="1"/>
          <w:iCs w:val="1"/>
        </w:rPr>
        <w:t>contain</w:t>
      </w:r>
      <w:r w:rsidRPr="17D7425A" w:rsidR="10E6D261">
        <w:rPr>
          <w:rFonts w:ascii="Calibri" w:hAnsi="Calibri" w:cs="Calibri" w:asciiTheme="minorAscii" w:hAnsiTheme="minorAscii" w:cstheme="minorAscii"/>
          <w:i w:val="1"/>
          <w:iCs w:val="1"/>
        </w:rPr>
        <w:t xml:space="preserve"> CUI. The intellectual rights will read: “This work is in the public domain. There is no copyright or license.”</w:t>
      </w:r>
      <w:r w:rsidRPr="17D7425A" w:rsidR="10E6D261">
        <w:rPr>
          <w:rFonts w:ascii="Calibri" w:hAnsi="Calibri" w:cs="Calibri" w:asciiTheme="minorAscii" w:hAnsiTheme="minorAscii" w:cstheme="minorAscii"/>
          <w:i w:val="1"/>
          <w:iCs w:val="1"/>
          <w:sz w:val="24"/>
          <w:szCs w:val="24"/>
        </w:rPr>
        <w:t>)</w:t>
      </w:r>
    </w:p>
    <w:p w:rsidRPr="00BF7E34" w:rsidR="003B5FDC" w:rsidP="003B5FDC" w:rsidRDefault="00822AF6" w14:paraId="484578D3" w14:textId="2D29DA09">
      <w:pPr>
        <w:pStyle w:val="nrpsNormal"/>
        <w:rPr>
          <w:rFonts w:asciiTheme="minorHAnsi" w:hAnsiTheme="minorHAnsi" w:cstheme="minorHAnsi"/>
          <w:sz w:val="24"/>
          <w:szCs w:val="24"/>
        </w:rPr>
      </w:pPr>
      <w:sdt>
        <w:sdtPr>
          <w:rPr>
            <w:rFonts w:asciiTheme="minorHAnsi" w:hAnsiTheme="minorHAnsi" w:cstheme="minorHAnsi"/>
            <w:sz w:val="24"/>
            <w:szCs w:val="24"/>
          </w:rPr>
          <w:id w:val="1119336678"/>
          <w14:checkbox>
            <w14:checked w14:val="0"/>
            <w14:checkedState w14:val="2612" w14:font="MS Gothic"/>
            <w14:uncheckedState w14:val="2610" w14:font="MS Gothic"/>
          </w14:checkbox>
        </w:sdtPr>
        <w:sdtEndPr/>
        <w:sdtContent>
          <w:r w:rsidR="003B5FDC">
            <w:rPr>
              <w:rFonts w:hint="eastAsia" w:ascii="MS Gothic" w:hAnsi="MS Gothic" w:eastAsia="MS Gothic" w:cstheme="minorHAnsi"/>
              <w:sz w:val="24"/>
              <w:szCs w:val="24"/>
            </w:rPr>
            <w:t>☐</w:t>
          </w:r>
        </w:sdtContent>
      </w:sdt>
      <w:r w:rsidRPr="00E5029B" w:rsidR="003B5FDC">
        <w:rPr>
          <w:rFonts w:asciiTheme="minorHAnsi" w:hAnsiTheme="minorHAnsi" w:cstheme="minorHAnsi"/>
          <w:sz w:val="24"/>
          <w:szCs w:val="24"/>
        </w:rPr>
        <w:t xml:space="preserve"> </w:t>
      </w:r>
      <w:r w:rsidR="003B5FDC">
        <w:rPr>
          <w:rFonts w:asciiTheme="minorHAnsi" w:hAnsiTheme="minorHAnsi" w:cstheme="minorHAnsi"/>
          <w:sz w:val="24"/>
          <w:szCs w:val="24"/>
        </w:rPr>
        <w:t xml:space="preserve">CC0 </w:t>
      </w:r>
      <w:r w:rsidRPr="005B2F84" w:rsidR="003B5FDC">
        <w:rPr>
          <w:rFonts w:asciiTheme="minorHAnsi" w:hAnsiTheme="minorHAnsi" w:cstheme="minorHAnsi"/>
          <w:i/>
          <w:iCs/>
          <w:sz w:val="24"/>
          <w:szCs w:val="24"/>
        </w:rPr>
        <w:t>(</w:t>
      </w:r>
      <w:r w:rsidRPr="005B2F84" w:rsidR="005B2F84">
        <w:rPr>
          <w:rFonts w:asciiTheme="minorHAnsi" w:hAnsiTheme="minorHAnsi" w:cstheme="minorHAnsi"/>
          <w:i/>
          <w:iCs/>
          <w:sz w:val="24"/>
          <w:szCs w:val="24"/>
        </w:rPr>
        <w:t>Does not contain CUI.</w:t>
      </w:r>
      <w:r w:rsidR="00F472AE">
        <w:rPr>
          <w:rFonts w:asciiTheme="minorHAnsi" w:hAnsiTheme="minorHAnsi" w:cstheme="minorHAnsi"/>
          <w:i/>
          <w:iCs/>
          <w:sz w:val="24"/>
          <w:szCs w:val="24"/>
        </w:rPr>
        <w:t xml:space="preserve"> The intellectual rights will read: “</w:t>
      </w:r>
      <w:r w:rsidRPr="00F472AE" w:rsidR="00F472AE">
        <w:rPr>
          <w:rFonts w:asciiTheme="minorHAnsi" w:hAnsiTheme="minorHAnsi" w:cstheme="minorHAnsi"/>
          <w:i/>
          <w:iCs/>
          <w:sz w:val="24"/>
          <w:szCs w:val="24"/>
        </w:rPr>
        <w:t xml:space="preserve">The person who associated a work with this deed has dedicated the work to the public domain by waiving </w:t>
      </w:r>
      <w:proofErr w:type="gramStart"/>
      <w:r w:rsidRPr="00F472AE" w:rsidR="00F472AE">
        <w:rPr>
          <w:rFonts w:asciiTheme="minorHAnsi" w:hAnsiTheme="minorHAnsi" w:cstheme="minorHAnsi"/>
          <w:i/>
          <w:iCs/>
          <w:sz w:val="24"/>
          <w:szCs w:val="24"/>
        </w:rPr>
        <w:t>all of</w:t>
      </w:r>
      <w:proofErr w:type="gramEnd"/>
      <w:r w:rsidRPr="00F472AE" w:rsidR="00F472AE">
        <w:rPr>
          <w:rFonts w:asciiTheme="minorHAnsi" w:hAnsiTheme="minorHAnsi" w:cstheme="minorHAnsi"/>
          <w:i/>
          <w:iCs/>
          <w:sz w:val="24"/>
          <w:szCs w:val="24"/>
        </w:rPr>
        <w:t xml:space="preserve"> his or her rights to the work worldwide under copyright law, including all related and neighboring rights, to the extent allowed by law. You can copy, modify, </w:t>
      </w:r>
      <w:proofErr w:type="gramStart"/>
      <w:r w:rsidRPr="00F472AE" w:rsidR="00F472AE">
        <w:rPr>
          <w:rFonts w:asciiTheme="minorHAnsi" w:hAnsiTheme="minorHAnsi" w:cstheme="minorHAnsi"/>
          <w:i/>
          <w:iCs/>
          <w:sz w:val="24"/>
          <w:szCs w:val="24"/>
        </w:rPr>
        <w:t>distribute</w:t>
      </w:r>
      <w:proofErr w:type="gramEnd"/>
      <w:r w:rsidRPr="00F472AE" w:rsidR="00F472AE">
        <w:rPr>
          <w:rFonts w:asciiTheme="minorHAnsi" w:hAnsiTheme="minorHAnsi" w:cstheme="minorHAnsi"/>
          <w:i/>
          <w:iCs/>
          <w:sz w:val="24"/>
          <w:szCs w:val="24"/>
        </w:rPr>
        <w:t xml:space="preserve"> and perform the work, even for commercial purposes, all without asking permission.”</w:t>
      </w:r>
      <w:r w:rsidRPr="005B2F84" w:rsidR="003B5FDC">
        <w:rPr>
          <w:rFonts w:asciiTheme="minorHAnsi" w:hAnsiTheme="minorHAnsi" w:cstheme="minorHAnsi"/>
          <w:i/>
          <w:iCs/>
          <w:sz w:val="24"/>
          <w:szCs w:val="24"/>
        </w:rPr>
        <w:t>)</w:t>
      </w:r>
    </w:p>
    <w:p w:rsidR="003B5FDC" w:rsidP="003B5FDC" w:rsidRDefault="00822AF6" w14:paraId="1131E9C1" w14:textId="107A9E1D">
      <w:pPr>
        <w:pStyle w:val="nrpsNormal"/>
        <w:rPr>
          <w:rFonts w:asciiTheme="minorHAnsi" w:hAnsiTheme="minorHAnsi" w:cstheme="minorHAnsi"/>
          <w:noProof/>
        </w:rPr>
      </w:pPr>
      <w:sdt>
        <w:sdtPr>
          <w:rPr>
            <w:rFonts w:asciiTheme="minorHAnsi" w:hAnsiTheme="minorHAnsi" w:cstheme="minorHAnsi"/>
            <w:sz w:val="24"/>
            <w:szCs w:val="24"/>
          </w:rPr>
          <w:id w:val="-743333136"/>
          <w14:checkbox>
            <w14:checked w14:val="0"/>
            <w14:checkedState w14:val="2612" w14:font="MS Gothic"/>
            <w14:uncheckedState w14:val="2610" w14:font="MS Gothic"/>
          </w14:checkbox>
        </w:sdtPr>
        <w:sdtEndPr/>
        <w:sdtContent>
          <w:r w:rsidR="003B5FDC">
            <w:rPr>
              <w:rFonts w:hint="eastAsia" w:ascii="MS Gothic" w:hAnsi="MS Gothic" w:eastAsia="MS Gothic" w:cstheme="minorHAnsi"/>
              <w:sz w:val="24"/>
              <w:szCs w:val="24"/>
            </w:rPr>
            <w:t>☐</w:t>
          </w:r>
        </w:sdtContent>
      </w:sdt>
      <w:r w:rsidRPr="00E5029B" w:rsidR="003B5FDC">
        <w:rPr>
          <w:rFonts w:asciiTheme="minorHAnsi" w:hAnsiTheme="minorHAnsi" w:cstheme="minorHAnsi"/>
          <w:sz w:val="24"/>
          <w:szCs w:val="24"/>
        </w:rPr>
        <w:t xml:space="preserve"> </w:t>
      </w:r>
      <w:r w:rsidR="003B5FDC">
        <w:rPr>
          <w:rFonts w:asciiTheme="minorHAnsi" w:hAnsiTheme="minorHAnsi" w:cstheme="minorHAnsi"/>
          <w:sz w:val="24"/>
          <w:szCs w:val="24"/>
        </w:rPr>
        <w:t>Restricted (</w:t>
      </w:r>
      <w:r w:rsidRPr="005B2F84" w:rsidR="003B5FDC">
        <w:rPr>
          <w:rFonts w:asciiTheme="minorHAnsi" w:hAnsiTheme="minorHAnsi" w:cstheme="minorHAnsi"/>
          <w:i/>
          <w:iCs/>
          <w:sz w:val="24"/>
          <w:szCs w:val="24"/>
        </w:rPr>
        <w:t>Contains CUI</w:t>
      </w:r>
      <w:r w:rsidRPr="005B2F84" w:rsidR="005B2F84">
        <w:rPr>
          <w:rFonts w:asciiTheme="minorHAnsi" w:hAnsiTheme="minorHAnsi" w:cstheme="minorHAnsi"/>
          <w:i/>
          <w:iCs/>
          <w:sz w:val="24"/>
          <w:szCs w:val="24"/>
        </w:rPr>
        <w:t>.</w:t>
      </w:r>
      <w:r w:rsidR="003B5FDC">
        <w:rPr>
          <w:rFonts w:asciiTheme="minorHAnsi" w:hAnsiTheme="minorHAnsi" w:cstheme="minorHAnsi"/>
          <w:sz w:val="24"/>
          <w:szCs w:val="24"/>
        </w:rPr>
        <w:t>)</w:t>
      </w:r>
    </w:p>
    <w:p w:rsidR="003B5FDC" w:rsidP="00B0394B" w:rsidRDefault="003B5FDC" w14:paraId="0C879400" w14:textId="77777777">
      <w:pPr>
        <w:pStyle w:val="nrpsNormal"/>
        <w:rPr>
          <w:rFonts w:asciiTheme="minorHAnsi" w:hAnsiTheme="minorHAnsi" w:cstheme="minorHAnsi"/>
        </w:rPr>
      </w:pPr>
    </w:p>
    <w:p w:rsidRPr="00557B64" w:rsidR="00804B5A" w:rsidP="00557B64" w:rsidRDefault="00804B5A" w14:paraId="2A5D9FE9" w14:textId="399E60EA">
      <w:pPr>
        <w:pStyle w:val="nrpsHeading1"/>
      </w:pPr>
      <w:r w:rsidRPr="00557B64">
        <w:t>Keywords</w:t>
      </w:r>
    </w:p>
    <w:p w:rsidRPr="00E5029B" w:rsidR="00804B5A" w:rsidP="00243F78" w:rsidRDefault="00804B5A" w14:paraId="108B6A5E" w14:textId="181635A2">
      <w:pPr>
        <w:pStyle w:val="nrpsNormal"/>
        <w:rPr>
          <w:rFonts w:asciiTheme="minorHAnsi" w:hAnsiTheme="minorHAnsi" w:cstheme="minorHAnsi"/>
        </w:rPr>
      </w:pPr>
      <w:r w:rsidRPr="00E5029B">
        <w:rPr>
          <w:rFonts w:asciiTheme="minorHAnsi" w:hAnsiTheme="minorHAnsi" w:cstheme="minorHAnsi"/>
        </w:rPr>
        <w:t>(List keywords below and separate with commas.</w:t>
      </w:r>
      <w:r w:rsidR="001B0C12">
        <w:rPr>
          <w:rFonts w:asciiTheme="minorHAnsi" w:hAnsiTheme="minorHAnsi" w:cstheme="minorHAnsi"/>
        </w:rPr>
        <w:t xml:space="preserve"> </w:t>
      </w:r>
      <w:r w:rsidRPr="00E5029B">
        <w:rPr>
          <w:rFonts w:asciiTheme="minorHAnsi" w:hAnsiTheme="minorHAnsi" w:cstheme="minorHAnsi"/>
        </w:rPr>
        <w:t>Using keywords from a controlled vocabulary (CV) will improve the future discovery and reuse of your data.</w:t>
      </w:r>
      <w:r w:rsidR="001B0C12">
        <w:rPr>
          <w:rFonts w:asciiTheme="minorHAnsi" w:hAnsiTheme="minorHAnsi" w:cstheme="minorHAnsi"/>
        </w:rPr>
        <w:t xml:space="preserve"> </w:t>
      </w:r>
      <w:r w:rsidRPr="00E5029B">
        <w:rPr>
          <w:rFonts w:asciiTheme="minorHAnsi" w:hAnsiTheme="minorHAnsi" w:cstheme="minorHAnsi"/>
        </w:rPr>
        <w:t xml:space="preserve">The LTER CV is a good source for keywords. </w:t>
      </w:r>
      <w:r w:rsidRPr="00E5029B">
        <w:rPr>
          <w:rStyle w:val="nrpsNormalChar"/>
          <w:rFonts w:asciiTheme="minorHAnsi" w:hAnsiTheme="minorHAnsi" w:cstheme="minorHAnsi"/>
        </w:rPr>
        <w:t xml:space="preserve">Access the LTER CV </w:t>
      </w:r>
      <w:hyperlink w:history="1" r:id="rId18">
        <w:r w:rsidRPr="00E5029B">
          <w:rPr>
            <w:rStyle w:val="Hyperlink"/>
            <w:rFonts w:asciiTheme="minorHAnsi" w:hAnsiTheme="minorHAnsi" w:cstheme="minorHAnsi"/>
          </w:rPr>
          <w:t>here</w:t>
        </w:r>
      </w:hyperlink>
      <w:r w:rsidRPr="00E5029B">
        <w:rPr>
          <w:rFonts w:asciiTheme="minorHAnsi" w:hAnsiTheme="minorHAnsi" w:cstheme="minorHAnsi"/>
        </w:rPr>
        <w:t>.</w:t>
      </w:r>
      <w:r w:rsidR="001B0C12">
        <w:rPr>
          <w:rFonts w:asciiTheme="minorHAnsi" w:hAnsiTheme="minorHAnsi" w:cstheme="minorHAnsi"/>
        </w:rPr>
        <w:t xml:space="preserve"> </w:t>
      </w:r>
      <w:r w:rsidRPr="00E5029B">
        <w:rPr>
          <w:rFonts w:asciiTheme="minorHAnsi" w:hAnsiTheme="minorHAnsi" w:cstheme="minorHAnsi"/>
        </w:rPr>
        <w:t xml:space="preserve">Also, please determine one or two keywords that best describe your </w:t>
      </w:r>
      <w:r w:rsidRPr="00E5029B" w:rsidR="006F3A99">
        <w:rPr>
          <w:rFonts w:asciiTheme="minorHAnsi" w:hAnsiTheme="minorHAnsi" w:cstheme="minorHAnsi"/>
        </w:rPr>
        <w:t>park</w:t>
      </w:r>
      <w:r w:rsidRPr="00E5029B">
        <w:rPr>
          <w:rFonts w:asciiTheme="minorHAnsi" w:hAnsiTheme="minorHAnsi" w:cstheme="minorHAnsi"/>
        </w:rPr>
        <w:t>, station, and/or project (e.g., Trout Lake Station, NTL LTER).)</w:t>
      </w:r>
    </w:p>
    <w:tbl>
      <w:tblPr>
        <w:tblStyle w:val="TableGrid"/>
        <w:tblW w:w="0" w:type="auto"/>
        <w:tblLook w:val="04A0" w:firstRow="1" w:lastRow="0" w:firstColumn="1" w:lastColumn="0" w:noHBand="0" w:noVBand="1"/>
      </w:tblPr>
      <w:tblGrid>
        <w:gridCol w:w="12950"/>
      </w:tblGrid>
      <w:tr w:rsidR="009C75A9" w:rsidTr="12A4F6FB" w14:paraId="6547101B" w14:textId="77777777">
        <w:trPr>
          <w:trHeight w:val="1493"/>
        </w:trPr>
        <w:tc>
          <w:tcPr>
            <w:tcW w:w="12950" w:type="dxa"/>
            <w:tcMar/>
          </w:tcPr>
          <w:p w:rsidR="009C75A9" w:rsidP="17D7425A" w:rsidRDefault="009C75A9" w14:paraId="7CA872BF" w14:textId="3058E23E">
            <w:pPr>
              <w:pStyle w:val="nrpsNormal"/>
              <w:rPr>
                <w:rFonts w:ascii="Calibri" w:hAnsi="Calibri" w:cs="Calibri" w:asciiTheme="minorAscii" w:hAnsiTheme="minorAscii" w:cstheme="minorAscii"/>
              </w:rPr>
            </w:pPr>
            <w:r w:rsidRPr="12A4F6FB" w:rsidR="05D4D0B7">
              <w:rPr>
                <w:rFonts w:ascii="Calibri" w:hAnsi="Calibri" w:cs="Calibri" w:asciiTheme="minorAscii" w:hAnsiTheme="minorAscii" w:cstheme="minorAscii"/>
              </w:rPr>
              <w:t>Monitoring; Deer; White-tailed deer; Odocoileus virginianus; Heartland Networ</w:t>
            </w:r>
            <w:r w:rsidRPr="12A4F6FB" w:rsidR="5A86ACF1">
              <w:rPr>
                <w:rFonts w:ascii="Calibri" w:hAnsi="Calibri" w:cs="Calibri" w:asciiTheme="minorAscii" w:hAnsiTheme="minorAscii" w:cstheme="minorAscii"/>
              </w:rPr>
              <w:t>k; HTLN; ARPO; Arkansas Post National Memorial; PERI; Pea Ridge National Military Park; WICR; Wilson’s Creek National Battlefield; National Park Service; NPS</w:t>
            </w:r>
            <w:r w:rsidRPr="12A4F6FB" w:rsidR="5D0E3999">
              <w:rPr>
                <w:rFonts w:ascii="Calibri" w:hAnsi="Calibri" w:cs="Calibri" w:asciiTheme="minorAscii" w:hAnsiTheme="minorAscii" w:cstheme="minorAscii"/>
              </w:rPr>
              <w:t>; Wildlife</w:t>
            </w:r>
            <w:r w:rsidRPr="12A4F6FB" w:rsidR="3BB93874">
              <w:rPr>
                <w:rFonts w:ascii="Calibri" w:hAnsi="Calibri" w:cs="Calibri" w:asciiTheme="minorAscii" w:hAnsiTheme="minorAscii" w:cstheme="minorAscii"/>
              </w:rPr>
              <w:t>. long-term monitoring, mammal</w:t>
            </w:r>
          </w:p>
        </w:tc>
      </w:tr>
    </w:tbl>
    <w:p w:rsidRPr="00E5029B" w:rsidR="00C475D7" w:rsidP="00C475D7" w:rsidRDefault="00C475D7" w14:paraId="1B20F4E8" w14:textId="77777777">
      <w:pPr>
        <w:rPr>
          <w:rFonts w:asciiTheme="minorHAnsi" w:hAnsiTheme="minorHAnsi" w:cstheme="minorHAnsi"/>
        </w:rPr>
      </w:pPr>
    </w:p>
    <w:p w:rsidR="004A63E8" w:rsidRDefault="004A63E8" w14:paraId="686C522B"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E5029B" w:rsidR="00804B5A" w:rsidP="00551D96" w:rsidRDefault="00804B5A" w14:paraId="2D62E42B" w14:textId="58985E73">
      <w:pPr>
        <w:pStyle w:val="nrpsHeading1"/>
        <w:rPr>
          <w:rFonts w:asciiTheme="minorHAnsi" w:hAnsiTheme="minorHAnsi" w:cstheme="minorHAnsi"/>
          <w:sz w:val="36"/>
          <w:szCs w:val="20"/>
        </w:rPr>
      </w:pPr>
      <w:r w:rsidRPr="00E5029B">
        <w:rPr>
          <w:rFonts w:asciiTheme="minorHAnsi" w:hAnsiTheme="minorHAnsi" w:cstheme="minorHAnsi"/>
          <w:sz w:val="36"/>
          <w:szCs w:val="20"/>
        </w:rPr>
        <w:t>Data Table</w:t>
      </w:r>
      <w:r w:rsidRPr="00E5029B" w:rsidR="00CC269B">
        <w:rPr>
          <w:rFonts w:asciiTheme="minorHAnsi" w:hAnsiTheme="minorHAnsi" w:cstheme="minorHAnsi"/>
          <w:sz w:val="36"/>
          <w:szCs w:val="20"/>
        </w:rPr>
        <w:t>(s)</w:t>
      </w:r>
    </w:p>
    <w:p w:rsidRPr="00E5029B" w:rsidR="00804B5A" w:rsidP="00B0394B" w:rsidRDefault="00804B5A" w14:paraId="45D7FFB1" w14:textId="10B5A66E">
      <w:pPr>
        <w:pStyle w:val="nrpsNormal"/>
        <w:rPr>
          <w:rFonts w:asciiTheme="minorHAnsi" w:hAnsiTheme="minorHAnsi" w:cstheme="minorHAnsi"/>
        </w:rPr>
      </w:pPr>
      <w:r w:rsidRPr="00E5029B">
        <w:rPr>
          <w:rFonts w:asciiTheme="minorHAnsi" w:hAnsiTheme="minorHAnsi" w:cstheme="minorHAnsi"/>
        </w:rPr>
        <w:t>(Provide a Table Name</w:t>
      </w:r>
      <w:r w:rsidR="009F1466">
        <w:rPr>
          <w:rFonts w:asciiTheme="minorHAnsi" w:hAnsiTheme="minorHAnsi" w:cstheme="minorHAnsi"/>
        </w:rPr>
        <w:t xml:space="preserve">, </w:t>
      </w:r>
      <w:r w:rsidRPr="00E5029B">
        <w:rPr>
          <w:rFonts w:asciiTheme="minorHAnsi" w:hAnsiTheme="minorHAnsi" w:cstheme="minorHAnsi"/>
        </w:rPr>
        <w:t>Table Description</w:t>
      </w:r>
      <w:r w:rsidR="009F1466">
        <w:rPr>
          <w:rFonts w:asciiTheme="minorHAnsi" w:hAnsiTheme="minorHAnsi" w:cstheme="minorHAnsi"/>
        </w:rPr>
        <w:t xml:space="preserve">, and description of each </w:t>
      </w:r>
      <w:r w:rsidRPr="00E5029B">
        <w:rPr>
          <w:rFonts w:asciiTheme="minorHAnsi" w:hAnsiTheme="minorHAnsi" w:cstheme="minorHAnsi"/>
        </w:rPr>
        <w:t>column in your data table</w:t>
      </w:r>
      <w:r w:rsidR="00F31BC0">
        <w:rPr>
          <w:rFonts w:asciiTheme="minorHAnsi" w:hAnsiTheme="minorHAnsi" w:cstheme="minorHAnsi"/>
        </w:rPr>
        <w:t>)</w:t>
      </w:r>
      <w:r w:rsidR="00FC4D20">
        <w:rPr>
          <w:rFonts w:asciiTheme="minorHAnsi" w:hAnsiTheme="minorHAnsi" w:cstheme="minorHAnsi"/>
        </w:rPr>
        <w:t>:</w:t>
      </w:r>
    </w:p>
    <w:p w:rsidRPr="00E5029B" w:rsidR="00804B5A" w:rsidP="009C75A9" w:rsidRDefault="00804B5A" w14:paraId="0A78FA60" w14:textId="25009053">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Column </w:t>
      </w:r>
      <w:r w:rsidR="005B7029">
        <w:rPr>
          <w:rFonts w:asciiTheme="minorHAnsi" w:hAnsiTheme="minorHAnsi" w:cstheme="minorHAnsi"/>
          <w:b/>
          <w:bCs/>
        </w:rPr>
        <w:t>N</w:t>
      </w:r>
      <w:r w:rsidRPr="00E5029B">
        <w:rPr>
          <w:rFonts w:asciiTheme="minorHAnsi" w:hAnsiTheme="minorHAnsi" w:cstheme="minorHAnsi"/>
          <w:b/>
          <w:bCs/>
        </w:rPr>
        <w:t>ame</w:t>
      </w:r>
      <w:r w:rsidRPr="00E5029B">
        <w:rPr>
          <w:rFonts w:asciiTheme="minorHAnsi" w:hAnsiTheme="minorHAnsi" w:cstheme="minorHAnsi"/>
        </w:rPr>
        <w:t>: This name must be exactly as it appears in the dataset. Please avoid special characters (like &amp; or \), dashes and spaces. Underscores are permissible. Do not begin a column name with a number.</w:t>
      </w:r>
    </w:p>
    <w:p w:rsidRPr="00E5029B" w:rsidR="007937D7" w:rsidP="009C75A9" w:rsidRDefault="00804B5A" w14:paraId="39AC5F06" w14:textId="77777777">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Description</w:t>
      </w:r>
      <w:r w:rsidRPr="00E5029B">
        <w:rPr>
          <w:rFonts w:asciiTheme="minorHAnsi" w:hAnsiTheme="minorHAnsi" w:cstheme="minorHAnsi"/>
        </w:rPr>
        <w:t>: Please give a specific definition of the column name. This can be lengthy.</w:t>
      </w:r>
      <w:r w:rsidRPr="00E5029B" w:rsidR="007937D7">
        <w:rPr>
          <w:rFonts w:asciiTheme="minorHAnsi" w:hAnsiTheme="minorHAnsi" w:cstheme="minorHAnsi"/>
          <w:b/>
          <w:bCs/>
        </w:rPr>
        <w:t xml:space="preserve"> </w:t>
      </w:r>
    </w:p>
    <w:p w:rsidRPr="00E5029B" w:rsidR="00804B5A" w:rsidP="009C75A9" w:rsidRDefault="007937D7" w14:paraId="5E29FCE1" w14:textId="17042167">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Class:</w:t>
      </w:r>
      <w:r w:rsidRPr="00E5029B">
        <w:rPr>
          <w:rFonts w:asciiTheme="minorHAnsi" w:hAnsiTheme="minorHAnsi" w:cstheme="minorHAnsi"/>
        </w:rPr>
        <w:t xml:space="preserve"> Column class. Valid options are </w:t>
      </w:r>
      <w:r w:rsidRPr="00E5029B">
        <w:rPr>
          <w:rFonts w:asciiTheme="minorHAnsi" w:hAnsiTheme="minorHAnsi" w:cstheme="minorHAnsi"/>
          <w:b/>
          <w:bCs/>
        </w:rPr>
        <w:t>numeric</w:t>
      </w:r>
      <w:r w:rsidRPr="00E5029B">
        <w:rPr>
          <w:rFonts w:asciiTheme="minorHAnsi" w:hAnsiTheme="minorHAnsi" w:cstheme="minorHAnsi"/>
        </w:rPr>
        <w:t xml:space="preserve">, </w:t>
      </w:r>
      <w:r w:rsidRPr="00E5029B">
        <w:rPr>
          <w:rFonts w:asciiTheme="minorHAnsi" w:hAnsiTheme="minorHAnsi" w:cstheme="minorHAnsi"/>
          <w:b/>
          <w:bCs/>
        </w:rPr>
        <w:t>categorical</w:t>
      </w:r>
      <w:r w:rsidRPr="00E5029B">
        <w:rPr>
          <w:rFonts w:asciiTheme="minorHAnsi" w:hAnsiTheme="minorHAnsi" w:cstheme="minorHAnsi"/>
        </w:rPr>
        <w:t xml:space="preserve">, </w:t>
      </w:r>
      <w:r w:rsidRPr="00E5029B">
        <w:rPr>
          <w:rFonts w:asciiTheme="minorHAnsi" w:hAnsiTheme="minorHAnsi" w:cstheme="minorHAnsi"/>
          <w:b/>
          <w:bCs/>
        </w:rPr>
        <w:t>character</w:t>
      </w:r>
      <w:r w:rsidRPr="00E5029B">
        <w:rPr>
          <w:rFonts w:asciiTheme="minorHAnsi" w:hAnsiTheme="minorHAnsi" w:cstheme="minorHAnsi"/>
        </w:rPr>
        <w:t xml:space="preserve">, and </w:t>
      </w:r>
      <w:r w:rsidRPr="00E5029B">
        <w:rPr>
          <w:rFonts w:asciiTheme="minorHAnsi" w:hAnsiTheme="minorHAnsi" w:cstheme="minorHAnsi"/>
          <w:b/>
          <w:bCs/>
        </w:rPr>
        <w:t>date</w:t>
      </w:r>
      <w:r w:rsidRPr="00E5029B">
        <w:rPr>
          <w:rFonts w:asciiTheme="minorHAnsi" w:hAnsiTheme="minorHAnsi" w:cstheme="minorHAnsi"/>
        </w:rPr>
        <w:t>.</w:t>
      </w:r>
    </w:p>
    <w:p w:rsidRPr="00E5029B" w:rsidR="00804B5A" w:rsidP="009C75A9" w:rsidRDefault="00804B5A" w14:paraId="0BD732EF" w14:textId="1359AFC6">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Unit:</w:t>
      </w:r>
      <w:r w:rsidRPr="00E5029B">
        <w:rPr>
          <w:rFonts w:asciiTheme="minorHAnsi" w:hAnsiTheme="minorHAnsi" w:cstheme="minorHAnsi"/>
        </w:rPr>
        <w:t xml:space="preserve"> Identify units for all numeric variables.</w:t>
      </w:r>
      <w:r w:rsidR="001B0C12">
        <w:rPr>
          <w:rFonts w:asciiTheme="minorHAnsi" w:hAnsiTheme="minorHAnsi" w:cstheme="minorHAnsi"/>
        </w:rPr>
        <w:t xml:space="preserve"> </w:t>
      </w:r>
      <w:r w:rsidRPr="00E5029B">
        <w:rPr>
          <w:rFonts w:asciiTheme="minorHAnsi" w:hAnsiTheme="minorHAnsi" w:cstheme="minorHAnsi"/>
        </w:rPr>
        <w:t xml:space="preserve">Please avoid special characters and describe units in this pattern: </w:t>
      </w:r>
      <w:r w:rsidRPr="00E5029B" w:rsidR="000718E8">
        <w:rPr>
          <w:rFonts w:asciiTheme="minorHAnsi" w:hAnsiTheme="minorHAnsi" w:cstheme="minorHAnsi"/>
        </w:rPr>
        <w:t>e.g.,</w:t>
      </w:r>
      <w:r w:rsidRPr="00E5029B">
        <w:rPr>
          <w:rFonts w:asciiTheme="minorHAnsi" w:hAnsiTheme="minorHAnsi" w:cstheme="minorHAnsi"/>
        </w:rPr>
        <w:t xml:space="preserve"> </w:t>
      </w:r>
      <w:proofErr w:type="spellStart"/>
      <w:r w:rsidRPr="00E5029B">
        <w:rPr>
          <w:rFonts w:asciiTheme="minorHAnsi" w:hAnsiTheme="minorHAnsi" w:cstheme="minorHAnsi"/>
        </w:rPr>
        <w:t>microSiemenPerCentimeter</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microgramPerLiter</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absorptionPerMolePerCentimeter</w:t>
      </w:r>
      <w:proofErr w:type="spellEnd"/>
    </w:p>
    <w:p w:rsidRPr="00E5029B" w:rsidR="00804B5A" w:rsidP="009C75A9" w:rsidRDefault="00804B5A" w14:paraId="2C60ECEB" w14:textId="5720EE70">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Date </w:t>
      </w:r>
      <w:r w:rsidR="006A4F5E">
        <w:rPr>
          <w:rFonts w:asciiTheme="minorHAnsi" w:hAnsiTheme="minorHAnsi" w:cstheme="minorHAnsi"/>
          <w:b/>
          <w:bCs/>
        </w:rPr>
        <w:t xml:space="preserve">Time </w:t>
      </w:r>
      <w:r w:rsidR="005B7029">
        <w:rPr>
          <w:rFonts w:asciiTheme="minorHAnsi" w:hAnsiTheme="minorHAnsi" w:cstheme="minorHAnsi"/>
          <w:b/>
          <w:bCs/>
        </w:rPr>
        <w:t>F</w:t>
      </w:r>
      <w:r w:rsidRPr="00E5029B">
        <w:rPr>
          <w:rFonts w:asciiTheme="minorHAnsi" w:hAnsiTheme="minorHAnsi" w:cstheme="minorHAnsi"/>
          <w:b/>
          <w:bCs/>
        </w:rPr>
        <w:t>ormat</w:t>
      </w:r>
      <w:r w:rsidRPr="00E5029B">
        <w:rPr>
          <w:rFonts w:asciiTheme="minorHAnsi" w:hAnsiTheme="minorHAnsi" w:cstheme="minorHAnsi"/>
        </w:rPr>
        <w:t>: Please tell us exactly how the date and time is formatted: e.g. mm/dd/</w:t>
      </w:r>
      <w:proofErr w:type="spellStart"/>
      <w:r w:rsidRPr="00E5029B">
        <w:rPr>
          <w:rFonts w:asciiTheme="minorHAnsi" w:hAnsiTheme="minorHAnsi" w:cstheme="minorHAnsi"/>
        </w:rPr>
        <w:t>yyyy</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hh:mm:ss</w:t>
      </w:r>
      <w:proofErr w:type="spellEnd"/>
      <w:r w:rsidRPr="00E5029B">
        <w:rPr>
          <w:rFonts w:asciiTheme="minorHAnsi" w:hAnsiTheme="minorHAnsi" w:cstheme="minorHAnsi"/>
        </w:rPr>
        <w:t xml:space="preserve"> plus the time zone and </w:t>
      </w:r>
      <w:proofErr w:type="gramStart"/>
      <w:r w:rsidRPr="00E5029B">
        <w:rPr>
          <w:rFonts w:asciiTheme="minorHAnsi" w:hAnsiTheme="minorHAnsi" w:cstheme="minorHAnsi"/>
        </w:rPr>
        <w:t>whether or not</w:t>
      </w:r>
      <w:proofErr w:type="gramEnd"/>
      <w:r w:rsidRPr="00E5029B">
        <w:rPr>
          <w:rFonts w:asciiTheme="minorHAnsi" w:hAnsiTheme="minorHAnsi" w:cstheme="minorHAnsi"/>
        </w:rPr>
        <w:t xml:space="preserve"> daylight savings was observed.</w:t>
      </w:r>
      <w:r w:rsidR="001B0C12">
        <w:rPr>
          <w:rFonts w:asciiTheme="minorHAnsi" w:hAnsiTheme="minorHAnsi" w:cstheme="minorHAnsi"/>
        </w:rPr>
        <w:t xml:space="preserve"> </w:t>
      </w:r>
      <w:r w:rsidRPr="00E5029B">
        <w:rPr>
          <w:rFonts w:asciiTheme="minorHAnsi" w:hAnsiTheme="minorHAnsi" w:cstheme="minorHAnsi"/>
        </w:rPr>
        <w:t xml:space="preserve">ISO </w:t>
      </w:r>
      <w:r w:rsidR="008F69B9">
        <w:rPr>
          <w:rFonts w:asciiTheme="minorHAnsi" w:hAnsiTheme="minorHAnsi" w:cstheme="minorHAnsi"/>
        </w:rPr>
        <w:t xml:space="preserve">8601 </w:t>
      </w:r>
      <w:r w:rsidRPr="00E5029B">
        <w:rPr>
          <w:rFonts w:asciiTheme="minorHAnsi" w:hAnsiTheme="minorHAnsi" w:cstheme="minorHAnsi"/>
        </w:rPr>
        <w:t xml:space="preserve">date format of YYYY-MM-DD or YYYY-MM-DD </w:t>
      </w:r>
      <w:proofErr w:type="spellStart"/>
      <w:r w:rsidRPr="00E5029B">
        <w:rPr>
          <w:rFonts w:asciiTheme="minorHAnsi" w:hAnsiTheme="minorHAnsi" w:cstheme="minorHAnsi"/>
        </w:rPr>
        <w:t>hh:mm:ss</w:t>
      </w:r>
      <w:proofErr w:type="spellEnd"/>
      <w:r w:rsidRPr="00E5029B">
        <w:rPr>
          <w:rFonts w:asciiTheme="minorHAnsi" w:hAnsiTheme="minorHAnsi" w:cstheme="minorHAnsi"/>
        </w:rPr>
        <w:t xml:space="preserve"> is preferred.</w:t>
      </w:r>
    </w:p>
    <w:p w:rsidRPr="00E5029B" w:rsidR="00804B5A" w:rsidP="2834ABF6" w:rsidRDefault="00804B5A" w14:paraId="1D6DB948" w14:textId="61094EA3">
      <w:pPr>
        <w:pStyle w:val="nrpsNormal"/>
        <w:numPr>
          <w:ilvl w:val="0"/>
          <w:numId w:val="23"/>
        </w:numPr>
        <w:spacing w:after="0"/>
        <w:rPr>
          <w:rFonts w:asciiTheme="minorHAnsi" w:hAnsiTheme="minorHAnsi" w:cstheme="minorBidi"/>
        </w:rPr>
      </w:pPr>
      <w:r w:rsidRPr="2834ABF6">
        <w:rPr>
          <w:rFonts w:asciiTheme="minorHAnsi" w:hAnsiTheme="minorHAnsi" w:cstheme="minorBidi"/>
          <w:b/>
          <w:bCs/>
        </w:rPr>
        <w:t xml:space="preserve">Missing </w:t>
      </w:r>
      <w:r w:rsidRPr="2834ABF6" w:rsidR="005B7029">
        <w:rPr>
          <w:rFonts w:asciiTheme="minorHAnsi" w:hAnsiTheme="minorHAnsi" w:cstheme="minorBidi"/>
          <w:b/>
          <w:bCs/>
        </w:rPr>
        <w:t>V</w:t>
      </w:r>
      <w:r w:rsidRPr="2834ABF6">
        <w:rPr>
          <w:rFonts w:asciiTheme="minorHAnsi" w:hAnsiTheme="minorHAnsi" w:cstheme="minorBidi"/>
          <w:b/>
          <w:bCs/>
        </w:rPr>
        <w:t xml:space="preserve">alue </w:t>
      </w:r>
      <w:r w:rsidRPr="2834ABF6" w:rsidR="005B7029">
        <w:rPr>
          <w:rFonts w:asciiTheme="minorHAnsi" w:hAnsiTheme="minorHAnsi" w:cstheme="minorBidi"/>
          <w:b/>
          <w:bCs/>
        </w:rPr>
        <w:t>C</w:t>
      </w:r>
      <w:r w:rsidRPr="2834ABF6">
        <w:rPr>
          <w:rFonts w:asciiTheme="minorHAnsi" w:hAnsiTheme="minorHAnsi" w:cstheme="minorBidi"/>
          <w:b/>
          <w:bCs/>
        </w:rPr>
        <w:t>ode</w:t>
      </w:r>
      <w:r w:rsidRPr="2834ABF6">
        <w:rPr>
          <w:rFonts w:asciiTheme="minorHAnsi" w:hAnsiTheme="minorHAnsi" w:cstheme="minorBidi"/>
        </w:rPr>
        <w:t>:</w:t>
      </w:r>
      <w:commentRangeStart w:id="2"/>
      <w:r w:rsidRPr="2834ABF6">
        <w:rPr>
          <w:rFonts w:asciiTheme="minorHAnsi" w:hAnsiTheme="minorHAnsi" w:cstheme="minorBidi"/>
        </w:rPr>
        <w:t xml:space="preserve"> If a code for ‘no data’ is used, please specify: e.g., -99999</w:t>
      </w:r>
      <w:commentRangeEnd w:id="2"/>
      <w:r>
        <w:rPr>
          <w:rStyle w:val="CommentReference"/>
        </w:rPr>
        <w:commentReference w:id="2"/>
      </w:r>
    </w:p>
    <w:p w:rsidR="00461530" w:rsidP="00B0394B" w:rsidRDefault="00DF3C7B" w14:paraId="15392679" w14:textId="3CD304BB">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Missing </w:t>
      </w:r>
      <w:r w:rsidR="005B7029">
        <w:rPr>
          <w:rFonts w:asciiTheme="minorHAnsi" w:hAnsiTheme="minorHAnsi" w:cstheme="minorHAnsi"/>
          <w:b/>
          <w:bCs/>
        </w:rPr>
        <w:t>V</w:t>
      </w:r>
      <w:r w:rsidRPr="00E5029B">
        <w:rPr>
          <w:rFonts w:asciiTheme="minorHAnsi" w:hAnsiTheme="minorHAnsi" w:cstheme="minorHAnsi"/>
          <w:b/>
          <w:bCs/>
        </w:rPr>
        <w:t xml:space="preserve">alue </w:t>
      </w:r>
      <w:r w:rsidR="005B7029">
        <w:rPr>
          <w:rFonts w:asciiTheme="minorHAnsi" w:hAnsiTheme="minorHAnsi" w:cstheme="minorHAnsi"/>
          <w:b/>
          <w:bCs/>
        </w:rPr>
        <w:t>C</w:t>
      </w:r>
      <w:r w:rsidRPr="00E5029B">
        <w:rPr>
          <w:rFonts w:asciiTheme="minorHAnsi" w:hAnsiTheme="minorHAnsi" w:cstheme="minorHAnsi"/>
          <w:b/>
          <w:bCs/>
        </w:rPr>
        <w:t xml:space="preserve">ode </w:t>
      </w:r>
      <w:r w:rsidR="005B7029">
        <w:rPr>
          <w:rFonts w:asciiTheme="minorHAnsi" w:hAnsiTheme="minorHAnsi" w:cstheme="minorHAnsi"/>
          <w:b/>
          <w:bCs/>
        </w:rPr>
        <w:t>E</w:t>
      </w:r>
      <w:r w:rsidRPr="00E5029B">
        <w:rPr>
          <w:rFonts w:asciiTheme="minorHAnsi" w:hAnsiTheme="minorHAnsi" w:cstheme="minorHAnsi"/>
          <w:b/>
          <w:bCs/>
        </w:rPr>
        <w:t>xplanation</w:t>
      </w:r>
      <w:r w:rsidRPr="00E5029B">
        <w:rPr>
          <w:rFonts w:asciiTheme="minorHAnsi" w:hAnsiTheme="minorHAnsi" w:cstheme="minorHAnsi"/>
        </w:rPr>
        <w:t xml:space="preserve">: </w:t>
      </w:r>
      <w:r w:rsidRPr="00E5029B" w:rsidR="00933442">
        <w:rPr>
          <w:rFonts w:asciiTheme="minorHAnsi" w:hAnsiTheme="minorHAnsi" w:cstheme="minorHAnsi"/>
        </w:rPr>
        <w:t>Definition of missing value code.</w:t>
      </w:r>
    </w:p>
    <w:p w:rsidRPr="00C826A1" w:rsidR="009C2F87" w:rsidP="009C2F87" w:rsidRDefault="009C2F87" w14:paraId="1CDE9B82" w14:textId="77777777">
      <w:pPr>
        <w:pStyle w:val="nrpsNormal"/>
        <w:spacing w:after="0"/>
        <w:rPr>
          <w:rFonts w:asciiTheme="minorHAnsi" w:hAnsiTheme="minorHAnsi" w:cstheme="minorHAnsi"/>
        </w:rPr>
      </w:pPr>
    </w:p>
    <w:p w:rsidRPr="00E5029B" w:rsidR="00804B5A" w:rsidP="12A4F6FB" w:rsidRDefault="00804B5A" w14:paraId="1569C4B1" w14:textId="74B861D9">
      <w:pPr>
        <w:pStyle w:val="nrpsNormal"/>
        <w:rPr>
          <w:rFonts w:ascii="Calibri" w:hAnsi="Calibri" w:cs="Calibri" w:asciiTheme="minorAscii" w:hAnsiTheme="minorAscii" w:cstheme="minorAscii"/>
        </w:rPr>
      </w:pPr>
      <w:r w:rsidRPr="12A4F6FB" w:rsidR="00804B5A">
        <w:rPr>
          <w:rFonts w:ascii="Calibri" w:hAnsi="Calibri" w:cs="Calibri" w:asciiTheme="minorAscii" w:hAnsiTheme="minorAscii" w:cstheme="minorAscii"/>
          <w:b w:val="1"/>
          <w:bCs w:val="1"/>
        </w:rPr>
        <w:t>Table name:</w:t>
      </w:r>
      <w:r w:rsidRPr="12A4F6FB" w:rsidR="00804B5A">
        <w:rPr>
          <w:rFonts w:ascii="Calibri" w:hAnsi="Calibri" w:cs="Calibri" w:asciiTheme="minorAscii" w:hAnsiTheme="minorAscii" w:cstheme="minorAscii"/>
        </w:rPr>
        <w:t xml:space="preserve"> </w:t>
      </w:r>
      <w:r w:rsidRPr="12A4F6FB" w:rsidR="2435B132">
        <w:rPr>
          <w:rFonts w:ascii="Calibri" w:hAnsi="Calibri" w:cs="Calibri" w:asciiTheme="minorAscii" w:hAnsiTheme="minorAscii" w:cstheme="minorAscii"/>
        </w:rPr>
        <w:t>HtlnDeerDataPackage.csv</w:t>
      </w:r>
    </w:p>
    <w:p w:rsidRPr="00E5029B" w:rsidR="00804B5A" w:rsidP="12A4F6FB" w:rsidRDefault="00804B5A" w14:paraId="15AB835C" w14:textId="7EFEAA2E">
      <w:pPr>
        <w:pStyle w:val="nrpsNormal"/>
        <w:rPr>
          <w:rFonts w:ascii="Calibri" w:hAnsi="Calibri" w:cs="Calibri" w:asciiTheme="minorAscii" w:hAnsiTheme="minorAscii" w:cstheme="minorAscii"/>
        </w:rPr>
      </w:pPr>
      <w:r w:rsidRPr="12A4F6FB" w:rsidR="00804B5A">
        <w:rPr>
          <w:rFonts w:ascii="Calibri" w:hAnsi="Calibri" w:cs="Calibri" w:asciiTheme="minorAscii" w:hAnsiTheme="minorAscii" w:cstheme="minorAscii"/>
          <w:b w:val="1"/>
          <w:bCs w:val="1"/>
          <w:lang w:val="fr-FR"/>
        </w:rPr>
        <w:t xml:space="preserve">Table </w:t>
      </w:r>
      <w:r w:rsidRPr="12A4F6FB" w:rsidR="00804B5A">
        <w:rPr>
          <w:rFonts w:ascii="Calibri" w:hAnsi="Calibri" w:cs="Calibri" w:asciiTheme="minorAscii" w:hAnsiTheme="minorAscii" w:cstheme="minorAscii"/>
          <w:b w:val="1"/>
          <w:bCs w:val="1"/>
          <w:lang w:val="fr-FR"/>
        </w:rPr>
        <w:t>description:</w:t>
      </w:r>
      <w:r w:rsidRPr="12A4F6FB" w:rsidR="00804B5A">
        <w:rPr>
          <w:rFonts w:ascii="Calibri" w:hAnsi="Calibri" w:cs="Calibri" w:asciiTheme="minorAscii" w:hAnsiTheme="minorAscii" w:cstheme="minorAscii"/>
        </w:rPr>
        <w:t xml:space="preserve"> </w:t>
      </w:r>
      <w:r w:rsidRPr="12A4F6FB" w:rsidR="71475B6A">
        <w:rPr>
          <w:rFonts w:ascii="Calibri" w:hAnsi="Calibri" w:cs="Calibri" w:asciiTheme="minorAscii" w:hAnsiTheme="minorAscii" w:cstheme="minorAscii"/>
        </w:rPr>
        <w:t>The HTLN deer and weather data for monitoring in three parks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Pr="00E5029B" w:rsidR="002F72C5" w:rsidTr="575B5EE4" w14:paraId="29C9ED5E" w14:textId="7BDE82EB">
        <w:trPr>
          <w:cnfStyle w:val="100000000000" w:firstRow="1" w:lastRow="0" w:firstColumn="0" w:lastColumn="0" w:oddVBand="0" w:evenVBand="0" w:oddHBand="0" w:evenHBand="0" w:firstRowFirstColumn="0" w:firstRowLastColumn="0" w:lastRowFirstColumn="0" w:lastRowLastColumn="0"/>
          <w:trHeight w:val="1021"/>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C475D7" w:rsidP="001F0D85" w:rsidRDefault="00C475D7" w14:paraId="6FDB17B7"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C475D7" w:rsidP="001F0D85" w:rsidRDefault="00C475D7" w14:paraId="4329C9A2"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C475D7" w:rsidP="001F0D85" w:rsidRDefault="00C475D7" w14:paraId="0C598986" w14:textId="6385C028">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C475D7" w:rsidP="001F0D85" w:rsidRDefault="00C475D7" w14:paraId="03C9294F" w14:textId="39A9FF1D">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C475D7" w:rsidP="001F0D85" w:rsidRDefault="007937D7" w14:paraId="1642E325" w14:textId="66A9324E">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1F0D85" w:rsidRDefault="00C475D7" w14:paraId="5742692E" w14:textId="2D5CB540">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sidR="005B7029">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sidR="005B7029">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sidR="00D32BE7">
              <w:rPr>
                <w:rFonts w:asciiTheme="minorHAnsi" w:hAnsiTheme="minorHAnsi" w:cstheme="minorHAnsi"/>
                <w:b/>
                <w:bCs w:val="0"/>
                <w:color w:val="FFFFFF" w:themeColor="background1"/>
                <w:sz w:val="22"/>
                <w:szCs w:val="24"/>
              </w:rPr>
              <w:t xml:space="preserve"> </w:t>
            </w: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1F0D85" w:rsidRDefault="00967133" w14:paraId="225177DF" w14:textId="17951E3C">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sidR="005B7029">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sidR="005B7029">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sidR="005B7029">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Pr="00E5029B" w:rsidR="00C475D7" w:rsidTr="575B5EE4" w14:paraId="53896748" w14:textId="25F90665">
        <w:trPr>
          <w:trHeight w:val="303"/>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C475D7" w:rsidP="12A4F6FB" w:rsidRDefault="00C475D7" w14:paraId="42A3F8F4" w14:textId="4FFC1609">
            <w:pPr>
              <w:pStyle w:val="nrpsTableheader"/>
              <w:rPr>
                <w:rFonts w:ascii="Calibri" w:hAnsi="Calibri" w:cs="Calibri" w:asciiTheme="minorAscii" w:hAnsiTheme="minorAscii" w:cstheme="minorAscii"/>
                <w:b w:val="0"/>
                <w:bCs w:val="0"/>
                <w:color w:val="auto"/>
                <w:sz w:val="22"/>
                <w:szCs w:val="22"/>
              </w:rPr>
            </w:pPr>
            <w:r w:rsidRPr="12A4F6FB" w:rsidR="18DFB158">
              <w:rPr>
                <w:rFonts w:ascii="Calibri" w:hAnsi="Calibri" w:cs="Calibri" w:asciiTheme="minorAscii" w:hAnsiTheme="minorAscii" w:cstheme="minorAscii"/>
                <w:b w:val="0"/>
                <w:bCs w:val="0"/>
                <w:color w:val="auto"/>
                <w:sz w:val="22"/>
                <w:szCs w:val="22"/>
              </w:rPr>
              <w:t>ParkName</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C475D7" w:rsidP="12A4F6FB" w:rsidRDefault="00C475D7" w14:paraId="27927F42" w14:textId="03BC79BA">
            <w:pPr>
              <w:pStyle w:val="nrpsTableheader"/>
              <w:rPr>
                <w:rFonts w:ascii="Calibri" w:hAnsi="Calibri" w:cs="Calibri" w:asciiTheme="minorAscii" w:hAnsiTheme="minorAscii" w:cstheme="minorAscii"/>
                <w:b w:val="0"/>
                <w:bCs w:val="0"/>
                <w:color w:val="auto"/>
                <w:sz w:val="22"/>
                <w:szCs w:val="22"/>
              </w:rPr>
            </w:pPr>
            <w:r w:rsidRPr="12A4F6FB" w:rsidR="076D02D2">
              <w:rPr>
                <w:rFonts w:ascii="Calibri" w:hAnsi="Calibri" w:cs="Calibri" w:asciiTheme="minorAscii" w:hAnsiTheme="minorAscii" w:cstheme="minorAscii"/>
                <w:b w:val="0"/>
                <w:bCs w:val="0"/>
                <w:color w:val="auto"/>
                <w:sz w:val="22"/>
                <w:szCs w:val="22"/>
              </w:rPr>
              <w:t>The name of park</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C475D7" w:rsidP="12A4F6FB" w:rsidRDefault="00C475D7" w14:paraId="7CA23C8C" w14:textId="486B41CD">
            <w:pPr>
              <w:pStyle w:val="nrpsTableheader"/>
              <w:rPr>
                <w:rFonts w:ascii="Calibri" w:hAnsi="Calibri" w:cs="Calibri" w:asciiTheme="minorAscii" w:hAnsiTheme="minorAscii" w:cstheme="minorAscii"/>
                <w:b w:val="0"/>
                <w:bCs w:val="0"/>
                <w:color w:val="auto"/>
                <w:sz w:val="22"/>
                <w:szCs w:val="22"/>
              </w:rPr>
            </w:pPr>
            <w:r w:rsidRPr="12A4F6FB" w:rsidR="3918CC0A">
              <w:rPr>
                <w:rFonts w:ascii="Calibri" w:hAnsi="Calibri" w:cs="Calibri" w:asciiTheme="minorAscii" w:hAnsiTheme="minorAscii" w:cstheme="minorAscii"/>
                <w:b w:val="0"/>
                <w:bCs w:val="0"/>
                <w:color w:val="auto"/>
                <w:sz w:val="22"/>
                <w:szCs w:val="22"/>
              </w:rPr>
              <w:t>categorical</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C475D7" w:rsidP="00A903AB" w:rsidRDefault="00C475D7" w14:paraId="3A28DFEB" w14:textId="4F22945B">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C475D7" w:rsidP="00A903AB" w:rsidRDefault="00C475D7" w14:paraId="402C95DB"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4D230526" w14:textId="49EA64DF">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5D7727E8" w14:textId="68D5134C">
            <w:pPr>
              <w:pStyle w:val="nrpsTableheader"/>
              <w:rPr>
                <w:rFonts w:asciiTheme="minorHAnsi" w:hAnsiTheme="minorHAnsi" w:cstheme="minorHAnsi"/>
                <w:b w:val="0"/>
                <w:bCs/>
                <w:color w:val="auto"/>
                <w:sz w:val="22"/>
                <w:szCs w:val="24"/>
              </w:rPr>
            </w:pPr>
          </w:p>
        </w:tc>
      </w:tr>
      <w:tr w:rsidRPr="00E5029B" w:rsidR="00C475D7" w:rsidTr="575B5EE4" w14:paraId="196F027A" w14:textId="3D645929">
        <w:trPr>
          <w:trHeight w:val="303"/>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C475D7" w:rsidP="12A4F6FB" w:rsidRDefault="00C475D7" w14:paraId="594C253F" w14:textId="77BDE39C">
            <w:pPr>
              <w:pStyle w:val="nrpsTableheader"/>
              <w:rPr>
                <w:rFonts w:ascii="Calibri" w:hAnsi="Calibri" w:cs="Calibri" w:asciiTheme="minorAscii" w:hAnsiTheme="minorAscii" w:cstheme="minorAscii"/>
                <w:b w:val="0"/>
                <w:bCs w:val="0"/>
                <w:color w:val="auto"/>
                <w:sz w:val="22"/>
                <w:szCs w:val="22"/>
              </w:rPr>
            </w:pPr>
            <w:r w:rsidRPr="12A4F6FB" w:rsidR="18DFB158">
              <w:rPr>
                <w:rFonts w:ascii="Calibri" w:hAnsi="Calibri" w:cs="Calibri" w:asciiTheme="minorAscii" w:hAnsiTheme="minorAscii" w:cstheme="minorAscii"/>
                <w:b w:val="0"/>
                <w:bCs w:val="0"/>
                <w:color w:val="auto"/>
                <w:sz w:val="22"/>
                <w:szCs w:val="22"/>
              </w:rPr>
              <w:t>ParkCode</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C475D7" w:rsidP="12A4F6FB" w:rsidRDefault="00C475D7" w14:paraId="593DD7E6" w14:textId="650A098A">
            <w:pPr>
              <w:pStyle w:val="nrpsTableheader"/>
              <w:rPr>
                <w:rFonts w:ascii="Calibri" w:hAnsi="Calibri" w:cs="Calibri" w:asciiTheme="minorAscii" w:hAnsiTheme="minorAscii" w:cstheme="minorAscii"/>
                <w:b w:val="0"/>
                <w:bCs w:val="0"/>
                <w:color w:val="auto"/>
                <w:sz w:val="22"/>
                <w:szCs w:val="22"/>
              </w:rPr>
            </w:pPr>
            <w:r w:rsidRPr="12A4F6FB" w:rsidR="58968FCC">
              <w:rPr>
                <w:rFonts w:ascii="Calibri" w:hAnsi="Calibri" w:cs="Calibri" w:asciiTheme="minorAscii" w:hAnsiTheme="minorAscii" w:cstheme="minorAscii"/>
                <w:b w:val="0"/>
                <w:bCs w:val="0"/>
                <w:color w:val="auto"/>
                <w:sz w:val="22"/>
                <w:szCs w:val="22"/>
              </w:rPr>
              <w:t>4-character park code</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C475D7" w:rsidP="12A4F6FB" w:rsidRDefault="00C475D7" w14:paraId="4839E8F1" w14:textId="7831A5D2">
            <w:pPr>
              <w:pStyle w:val="nrpsTableheader"/>
              <w:rPr>
                <w:rFonts w:ascii="Calibri" w:hAnsi="Calibri" w:cs="Calibri" w:asciiTheme="minorAscii" w:hAnsiTheme="minorAscii" w:cstheme="minorAscii"/>
                <w:b w:val="0"/>
                <w:bCs w:val="0"/>
                <w:color w:val="auto"/>
                <w:sz w:val="22"/>
                <w:szCs w:val="22"/>
              </w:rPr>
            </w:pPr>
            <w:r w:rsidRPr="12A4F6FB" w:rsidR="411DA00B">
              <w:rPr>
                <w:rFonts w:ascii="Calibri" w:hAnsi="Calibri" w:cs="Calibri" w:asciiTheme="minorAscii" w:hAnsiTheme="minorAscii" w:cstheme="minorAscii"/>
                <w:b w:val="0"/>
                <w:bCs w:val="0"/>
                <w:color w:val="auto"/>
                <w:sz w:val="22"/>
                <w:szCs w:val="22"/>
              </w:rPr>
              <w:t>categorical</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C475D7" w:rsidP="00A903AB" w:rsidRDefault="00C475D7" w14:paraId="34906F9E" w14:textId="0E540469">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C475D7" w:rsidP="00A903AB" w:rsidRDefault="00C475D7" w14:paraId="655B27EA"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2416CACE" w14:textId="1E37FFC0">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4DBD4DD1" w14:textId="77777777">
            <w:pPr>
              <w:pStyle w:val="nrpsTableheader"/>
              <w:rPr>
                <w:rFonts w:asciiTheme="minorHAnsi" w:hAnsiTheme="minorHAnsi" w:cstheme="minorHAnsi"/>
                <w:b w:val="0"/>
                <w:bCs/>
                <w:color w:val="auto"/>
                <w:sz w:val="22"/>
                <w:szCs w:val="24"/>
              </w:rPr>
            </w:pPr>
          </w:p>
        </w:tc>
      </w:tr>
      <w:tr w:rsidRPr="00E5029B" w:rsidR="00C475D7" w:rsidTr="575B5EE4" w14:paraId="36612842" w14:textId="5222FAC3">
        <w:trPr>
          <w:trHeight w:val="303"/>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C475D7" w:rsidP="12A4F6FB" w:rsidRDefault="00C475D7" w14:paraId="52BEBA4A" w14:textId="44CC71ED">
            <w:pPr>
              <w:pStyle w:val="nrpsTableheader"/>
              <w:rPr>
                <w:rFonts w:ascii="Calibri" w:hAnsi="Calibri" w:cs="Calibri" w:asciiTheme="minorAscii" w:hAnsiTheme="minorAscii" w:cstheme="minorAscii"/>
                <w:b w:val="0"/>
                <w:bCs w:val="0"/>
                <w:color w:val="auto"/>
                <w:sz w:val="22"/>
                <w:szCs w:val="22"/>
              </w:rPr>
            </w:pPr>
            <w:r w:rsidRPr="12A4F6FB" w:rsidR="18DFB158">
              <w:rPr>
                <w:rFonts w:ascii="Calibri" w:hAnsi="Calibri" w:cs="Calibri" w:asciiTheme="minorAscii" w:hAnsiTheme="minorAscii" w:cstheme="minorAscii"/>
                <w:b w:val="0"/>
                <w:bCs w:val="0"/>
                <w:color w:val="auto"/>
                <w:sz w:val="22"/>
                <w:szCs w:val="22"/>
              </w:rPr>
              <w:t>PeriodID</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C475D7" w:rsidP="12A4F6FB" w:rsidRDefault="00C475D7" w14:paraId="79FD9D05" w14:textId="3062302C">
            <w:pPr>
              <w:pStyle w:val="nrpsTableheader"/>
              <w:rPr>
                <w:rFonts w:ascii="Calibri" w:hAnsi="Calibri" w:cs="Calibri" w:asciiTheme="minorAscii" w:hAnsiTheme="minorAscii" w:cstheme="minorAscii"/>
                <w:b w:val="0"/>
                <w:bCs w:val="0"/>
                <w:color w:val="auto"/>
                <w:sz w:val="22"/>
                <w:szCs w:val="22"/>
              </w:rPr>
            </w:pPr>
            <w:r w:rsidRPr="12A4F6FB" w:rsidR="6C331102">
              <w:rPr>
                <w:rFonts w:ascii="Calibri" w:hAnsi="Calibri" w:cs="Calibri" w:asciiTheme="minorAscii" w:hAnsiTheme="minorAscii" w:cstheme="minorAscii"/>
                <w:b w:val="0"/>
                <w:bCs w:val="0"/>
                <w:color w:val="auto"/>
                <w:sz w:val="22"/>
                <w:szCs w:val="22"/>
              </w:rPr>
              <w:t>Unique identifier for the data collection period, based on the park code, project code, and start date of the sampling period</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C475D7" w:rsidP="12A4F6FB" w:rsidRDefault="00C475D7" w14:paraId="6427D7B4" w14:textId="642BADA5">
            <w:pPr>
              <w:pStyle w:val="nrpsTableheader"/>
              <w:rPr>
                <w:rFonts w:ascii="Calibri" w:hAnsi="Calibri" w:cs="Calibri" w:asciiTheme="minorAscii" w:hAnsiTheme="minorAscii" w:cstheme="minorAscii"/>
                <w:b w:val="0"/>
                <w:bCs w:val="0"/>
                <w:color w:val="auto"/>
                <w:sz w:val="22"/>
                <w:szCs w:val="22"/>
              </w:rPr>
            </w:pPr>
            <w:r w:rsidRPr="12A4F6FB" w:rsidR="4B4FF942">
              <w:rPr>
                <w:rFonts w:ascii="Calibri" w:hAnsi="Calibri" w:cs="Calibri" w:asciiTheme="minorAscii" w:hAnsiTheme="minorAscii" w:cstheme="minorAscii"/>
                <w:b w:val="0"/>
                <w:bCs w:val="0"/>
                <w:color w:val="auto"/>
                <w:sz w:val="22"/>
                <w:szCs w:val="22"/>
              </w:rPr>
              <w:t>categorical</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C475D7" w:rsidP="00A903AB" w:rsidRDefault="00C475D7" w14:paraId="117DB77D" w14:textId="735A2419">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C475D7" w:rsidP="00A903AB" w:rsidRDefault="00C475D7" w14:paraId="2657CD7C"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1EF4F4D4" w14:textId="7D50F870">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22FAE727" w14:textId="77777777">
            <w:pPr>
              <w:pStyle w:val="nrpsTableheader"/>
              <w:rPr>
                <w:rFonts w:asciiTheme="minorHAnsi" w:hAnsiTheme="minorHAnsi" w:cstheme="minorHAnsi"/>
                <w:b w:val="0"/>
                <w:bCs/>
                <w:color w:val="auto"/>
                <w:sz w:val="22"/>
                <w:szCs w:val="24"/>
              </w:rPr>
            </w:pPr>
          </w:p>
        </w:tc>
      </w:tr>
      <w:tr w:rsidRPr="00E5029B" w:rsidR="00C475D7" w:rsidTr="575B5EE4" w14:paraId="488AE5F7" w14:textId="17FBF9B1">
        <w:trPr>
          <w:trHeight w:val="310"/>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C475D7" w:rsidP="12A4F6FB" w:rsidRDefault="00C475D7" w14:paraId="48522B24" w14:textId="1C028045">
            <w:pPr>
              <w:pStyle w:val="nrpsTableheader"/>
              <w:rPr>
                <w:rFonts w:ascii="Calibri" w:hAnsi="Calibri" w:cs="Calibri" w:asciiTheme="minorAscii" w:hAnsiTheme="minorAscii" w:cstheme="minorAscii"/>
                <w:b w:val="0"/>
                <w:bCs w:val="0"/>
                <w:color w:val="auto"/>
                <w:sz w:val="22"/>
                <w:szCs w:val="22"/>
              </w:rPr>
            </w:pPr>
            <w:r w:rsidRPr="12A4F6FB" w:rsidR="18DFB158">
              <w:rPr>
                <w:rFonts w:ascii="Calibri" w:hAnsi="Calibri" w:cs="Calibri" w:asciiTheme="minorAscii" w:hAnsiTheme="minorAscii" w:cstheme="minorAscii"/>
                <w:b w:val="0"/>
                <w:bCs w:val="0"/>
                <w:color w:val="auto"/>
                <w:sz w:val="22"/>
                <w:szCs w:val="22"/>
              </w:rPr>
              <w:t xml:space="preserve">EventID  </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C475D7" w:rsidP="12A4F6FB" w:rsidRDefault="00C475D7" w14:paraId="134DE2A4" w14:textId="7F6A9677">
            <w:pPr>
              <w:pStyle w:val="nrpsTableheader"/>
              <w:rPr>
                <w:rFonts w:ascii="Calibri" w:hAnsi="Calibri" w:cs="Calibri" w:asciiTheme="minorAscii" w:hAnsiTheme="minorAscii" w:cstheme="minorAscii"/>
                <w:b w:val="0"/>
                <w:bCs w:val="0"/>
                <w:color w:val="auto"/>
                <w:sz w:val="22"/>
                <w:szCs w:val="22"/>
              </w:rPr>
            </w:pPr>
            <w:r w:rsidRPr="12A4F6FB" w:rsidR="6AECFF97">
              <w:rPr>
                <w:rFonts w:ascii="Calibri" w:hAnsi="Calibri" w:cs="Calibri" w:asciiTheme="minorAscii" w:hAnsiTheme="minorAscii" w:cstheme="minorAscii"/>
                <w:b w:val="0"/>
                <w:bCs w:val="0"/>
                <w:color w:val="auto"/>
                <w:sz w:val="22"/>
                <w:szCs w:val="22"/>
              </w:rPr>
              <w:t>Sampling event ID code. Time part at end should be in 24hr time.</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C475D7" w:rsidP="12A4F6FB" w:rsidRDefault="00C475D7" w14:paraId="5E246F78" w14:textId="79F5752E">
            <w:pPr>
              <w:pStyle w:val="nrpsTableheader"/>
              <w:rPr>
                <w:rFonts w:ascii="Calibri" w:hAnsi="Calibri" w:cs="Calibri" w:asciiTheme="minorAscii" w:hAnsiTheme="minorAscii" w:cstheme="minorAscii"/>
                <w:b w:val="0"/>
                <w:bCs w:val="0"/>
                <w:color w:val="auto"/>
                <w:sz w:val="22"/>
                <w:szCs w:val="22"/>
              </w:rPr>
            </w:pPr>
            <w:r w:rsidRPr="12A4F6FB" w:rsidR="122F6916">
              <w:rPr>
                <w:rFonts w:ascii="Calibri" w:hAnsi="Calibri" w:cs="Calibri" w:asciiTheme="minorAscii" w:hAnsiTheme="minorAscii" w:cstheme="minorAscii"/>
                <w:b w:val="0"/>
                <w:bCs w:val="0"/>
                <w:color w:val="auto"/>
                <w:sz w:val="22"/>
                <w:szCs w:val="22"/>
              </w:rPr>
              <w:t>categorical</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C475D7" w:rsidP="00A903AB" w:rsidRDefault="00C475D7" w14:paraId="2DFC69E6" w14:textId="1853B3C6">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C475D7" w:rsidP="00A903AB" w:rsidRDefault="00C475D7" w14:paraId="0354C059"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4777587F" w14:textId="734D9B89">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38A6C5EE" w14:textId="77777777">
            <w:pPr>
              <w:pStyle w:val="nrpsTableheader"/>
              <w:rPr>
                <w:rFonts w:asciiTheme="minorHAnsi" w:hAnsiTheme="minorHAnsi" w:cstheme="minorHAnsi"/>
                <w:b w:val="0"/>
                <w:bCs/>
                <w:color w:val="auto"/>
                <w:sz w:val="22"/>
                <w:szCs w:val="24"/>
              </w:rPr>
            </w:pPr>
          </w:p>
        </w:tc>
      </w:tr>
      <w:tr w:rsidRPr="00E5029B" w:rsidR="00C475D7" w:rsidTr="575B5EE4" w14:paraId="5FD12A7B" w14:textId="071BEC4C">
        <w:trPr>
          <w:trHeight w:val="317"/>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C475D7" w:rsidP="12A4F6FB" w:rsidRDefault="00C475D7" w14:paraId="13A508CE" w14:textId="5698113D">
            <w:pPr>
              <w:pStyle w:val="nrpsTableheader"/>
              <w:rPr>
                <w:rFonts w:ascii="Calibri" w:hAnsi="Calibri" w:cs="Calibri" w:asciiTheme="minorAscii" w:hAnsiTheme="minorAscii" w:cstheme="minorAscii"/>
                <w:b w:val="0"/>
                <w:bCs w:val="0"/>
                <w:color w:val="auto"/>
                <w:sz w:val="22"/>
                <w:szCs w:val="22"/>
              </w:rPr>
            </w:pPr>
            <w:r w:rsidRPr="12A4F6FB" w:rsidR="18DFB158">
              <w:rPr>
                <w:rFonts w:ascii="Calibri" w:hAnsi="Calibri" w:cs="Calibri" w:asciiTheme="minorAscii" w:hAnsiTheme="minorAscii" w:cstheme="minorAscii"/>
                <w:b w:val="0"/>
                <w:bCs w:val="0"/>
                <w:color w:val="auto"/>
                <w:sz w:val="22"/>
                <w:szCs w:val="22"/>
              </w:rPr>
              <w:t>SurveyNo</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C475D7" w:rsidP="12A4F6FB" w:rsidRDefault="00C475D7" w14:paraId="3D4F72AB" w14:textId="413E29F5">
            <w:pPr>
              <w:pStyle w:val="nrpsTableheader"/>
              <w:rPr>
                <w:rFonts w:ascii="Calibri" w:hAnsi="Calibri" w:cs="Calibri" w:asciiTheme="minorAscii" w:hAnsiTheme="minorAscii" w:cstheme="minorAscii"/>
                <w:b w:val="0"/>
                <w:bCs w:val="0"/>
                <w:color w:val="auto"/>
                <w:sz w:val="22"/>
                <w:szCs w:val="22"/>
              </w:rPr>
            </w:pPr>
            <w:r w:rsidRPr="12A4F6FB" w:rsidR="16F06537">
              <w:rPr>
                <w:rFonts w:ascii="Calibri" w:hAnsi="Calibri" w:cs="Calibri" w:asciiTheme="minorAscii" w:hAnsiTheme="minorAscii" w:cstheme="minorAscii"/>
                <w:b w:val="0"/>
                <w:bCs w:val="0"/>
                <w:color w:val="auto"/>
                <w:sz w:val="22"/>
                <w:szCs w:val="22"/>
              </w:rPr>
              <w:t>Survey number - The survey day that is being sampled - in the early years will be 1-3, in later years will be 1-6. Each survey day is a different number.</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C475D7" w:rsidP="12A4F6FB" w:rsidRDefault="00C475D7" w14:paraId="04458D42" w14:textId="3EBE7548">
            <w:pPr>
              <w:pStyle w:val="nrpsTableheader"/>
              <w:rPr>
                <w:rFonts w:ascii="Calibri" w:hAnsi="Calibri" w:cs="Calibri" w:asciiTheme="minorAscii" w:hAnsiTheme="minorAscii" w:cstheme="minorAscii"/>
                <w:b w:val="0"/>
                <w:bCs w:val="0"/>
                <w:color w:val="auto"/>
                <w:sz w:val="22"/>
                <w:szCs w:val="22"/>
              </w:rPr>
            </w:pPr>
            <w:r w:rsidRPr="12A4F6FB" w:rsidR="4A586084">
              <w:rPr>
                <w:rFonts w:ascii="Calibri" w:hAnsi="Calibri" w:cs="Calibri" w:asciiTheme="minorAscii" w:hAnsiTheme="minorAscii" w:cstheme="minorAscii"/>
                <w:b w:val="0"/>
                <w:bCs w:val="0"/>
                <w:color w:val="auto"/>
                <w:sz w:val="22"/>
                <w:szCs w:val="22"/>
              </w:rPr>
              <w:t>categorical</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C475D7" w:rsidP="00A903AB" w:rsidRDefault="00C475D7" w14:paraId="2BEEEDED" w14:textId="73AE642A">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C475D7" w:rsidP="00A903AB" w:rsidRDefault="00C475D7" w14:paraId="63B6B60B"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082A74D8" w14:textId="1442DA20">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5544C4EC" w14:textId="77777777">
            <w:pPr>
              <w:pStyle w:val="nrpsTableheader"/>
              <w:rPr>
                <w:rFonts w:asciiTheme="minorHAnsi" w:hAnsiTheme="minorHAnsi" w:cstheme="minorHAnsi"/>
                <w:b w:val="0"/>
                <w:bCs/>
                <w:color w:val="auto"/>
                <w:sz w:val="22"/>
                <w:szCs w:val="24"/>
              </w:rPr>
            </w:pPr>
          </w:p>
        </w:tc>
      </w:tr>
      <w:tr w:rsidRPr="00E5029B" w:rsidR="003D53EC" w:rsidTr="575B5EE4" w14:paraId="7086BC5E" w14:textId="77777777">
        <w:trPr>
          <w:trHeight w:val="317"/>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3D53EC" w:rsidP="12A4F6FB" w:rsidRDefault="003D53EC" w14:paraId="6BA094A2" w14:textId="22735F2C">
            <w:pPr>
              <w:pStyle w:val="nrpsTableheader"/>
              <w:rPr>
                <w:rFonts w:ascii="Calibri" w:hAnsi="Calibri" w:cs="Calibri" w:asciiTheme="minorAscii" w:hAnsiTheme="minorAscii" w:cstheme="minorAscii"/>
                <w:b w:val="0"/>
                <w:bCs w:val="0"/>
                <w:color w:val="auto"/>
                <w:sz w:val="22"/>
                <w:szCs w:val="22"/>
              </w:rPr>
            </w:pPr>
            <w:r w:rsidRPr="12A4F6FB" w:rsidR="18DFB158">
              <w:rPr>
                <w:rFonts w:ascii="Calibri" w:hAnsi="Calibri" w:cs="Calibri" w:asciiTheme="minorAscii" w:hAnsiTheme="minorAscii" w:cstheme="minorAscii"/>
                <w:b w:val="0"/>
                <w:bCs w:val="0"/>
                <w:color w:val="auto"/>
                <w:sz w:val="22"/>
                <w:szCs w:val="22"/>
              </w:rPr>
              <w:t>Round</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3D53EC" w:rsidP="12A4F6FB" w:rsidRDefault="003D53EC" w14:paraId="0A72F866" w14:textId="2A068EB5">
            <w:pPr>
              <w:pStyle w:val="nrpsTableheader"/>
              <w:rPr>
                <w:rFonts w:ascii="Calibri" w:hAnsi="Calibri" w:cs="Calibri" w:asciiTheme="minorAscii" w:hAnsiTheme="minorAscii" w:cstheme="minorAscii"/>
                <w:b w:val="0"/>
                <w:bCs w:val="0"/>
                <w:color w:val="auto"/>
                <w:sz w:val="22"/>
                <w:szCs w:val="22"/>
              </w:rPr>
            </w:pPr>
            <w:r w:rsidRPr="12A4F6FB" w:rsidR="79284402">
              <w:rPr>
                <w:rFonts w:ascii="Calibri" w:hAnsi="Calibri" w:cs="Calibri" w:asciiTheme="minorAscii" w:hAnsiTheme="minorAscii" w:cstheme="minorAscii"/>
                <w:b w:val="0"/>
                <w:bCs w:val="0"/>
                <w:color w:val="auto"/>
                <w:sz w:val="22"/>
                <w:szCs w:val="22"/>
              </w:rPr>
              <w:t>What number round it is for a survey. Generally A-C (1=A, 2=B, 3=C). In the early years may be D1, D2, D3, N1, N2,N3 or DayA, DayB, NightC etc</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3D53EC" w:rsidP="12A4F6FB" w:rsidRDefault="003D53EC" w14:paraId="77B02A1B" w14:textId="28369D5F">
            <w:pPr>
              <w:pStyle w:val="nrpsTableheader"/>
              <w:rPr>
                <w:rFonts w:ascii="Calibri" w:hAnsi="Calibri" w:cs="Calibri" w:asciiTheme="minorAscii" w:hAnsiTheme="minorAscii" w:cstheme="minorAscii"/>
                <w:b w:val="0"/>
                <w:bCs w:val="0"/>
                <w:color w:val="auto"/>
                <w:sz w:val="22"/>
                <w:szCs w:val="22"/>
              </w:rPr>
            </w:pPr>
            <w:r w:rsidRPr="12A4F6FB" w:rsidR="6685C3CB">
              <w:rPr>
                <w:rFonts w:ascii="Calibri" w:hAnsi="Calibri" w:cs="Calibri" w:asciiTheme="minorAscii" w:hAnsiTheme="minorAscii" w:cstheme="minorAscii"/>
                <w:b w:val="0"/>
                <w:bCs w:val="0"/>
                <w:color w:val="auto"/>
                <w:sz w:val="22"/>
                <w:szCs w:val="22"/>
              </w:rPr>
              <w:t>categorical</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3D53EC" w:rsidP="00A903AB" w:rsidRDefault="003D53EC" w14:paraId="3C4C51D5"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3D53EC" w:rsidP="00A903AB" w:rsidRDefault="003D53EC" w14:paraId="56EC3451"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3D53EC" w:rsidP="00A903AB" w:rsidRDefault="003D53EC" w14:paraId="3E9FDC65"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3D53EC" w:rsidP="00A903AB" w:rsidRDefault="003D53EC" w14:paraId="15D6E7C9" w14:textId="77777777">
            <w:pPr>
              <w:pStyle w:val="nrpsTableheader"/>
              <w:rPr>
                <w:rFonts w:asciiTheme="minorHAnsi" w:hAnsiTheme="minorHAnsi" w:cstheme="minorHAnsi"/>
                <w:b w:val="0"/>
                <w:bCs/>
                <w:color w:val="auto"/>
                <w:sz w:val="22"/>
                <w:szCs w:val="24"/>
              </w:rPr>
            </w:pPr>
          </w:p>
        </w:tc>
      </w:tr>
      <w:tr w:rsidRPr="00E5029B" w:rsidR="003D53EC" w:rsidTr="575B5EE4" w14:paraId="09897441" w14:textId="77777777">
        <w:trPr>
          <w:trHeight w:val="317"/>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3D53EC" w:rsidP="12A4F6FB" w:rsidRDefault="003D53EC" w14:paraId="7ADBA563" w14:textId="6C8C8B21">
            <w:pPr>
              <w:pStyle w:val="nrpsTableheader"/>
              <w:rPr>
                <w:rFonts w:ascii="Calibri" w:hAnsi="Calibri" w:cs="Calibri" w:asciiTheme="minorAscii" w:hAnsiTheme="minorAscii" w:cstheme="minorAscii"/>
                <w:b w:val="0"/>
                <w:bCs w:val="0"/>
                <w:color w:val="auto"/>
                <w:sz w:val="22"/>
                <w:szCs w:val="22"/>
              </w:rPr>
            </w:pPr>
            <w:r w:rsidRPr="12A4F6FB" w:rsidR="18DFB158">
              <w:rPr>
                <w:rFonts w:ascii="Calibri" w:hAnsi="Calibri" w:cs="Calibri" w:asciiTheme="minorAscii" w:hAnsiTheme="minorAscii" w:cstheme="minorAscii"/>
                <w:b w:val="0"/>
                <w:bCs w:val="0"/>
                <w:color w:val="auto"/>
                <w:sz w:val="22"/>
                <w:szCs w:val="22"/>
              </w:rPr>
              <w:t>DeerDate</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3D53EC" w:rsidP="12A4F6FB" w:rsidRDefault="003D53EC" w14:paraId="5764B5A2" w14:textId="3CC7106D">
            <w:pPr>
              <w:pStyle w:val="nrpsTableheader"/>
              <w:rPr>
                <w:rFonts w:ascii="Calibri" w:hAnsi="Calibri" w:cs="Calibri" w:asciiTheme="minorAscii" w:hAnsiTheme="minorAscii" w:cstheme="minorAscii"/>
                <w:b w:val="0"/>
                <w:bCs w:val="0"/>
                <w:color w:val="auto"/>
                <w:sz w:val="22"/>
                <w:szCs w:val="22"/>
              </w:rPr>
            </w:pPr>
            <w:r w:rsidRPr="12A4F6FB" w:rsidR="5E809F8D">
              <w:rPr>
                <w:rFonts w:ascii="Calibri" w:hAnsi="Calibri" w:cs="Calibri" w:asciiTheme="minorAscii" w:hAnsiTheme="minorAscii" w:cstheme="minorAscii"/>
                <w:b w:val="0"/>
                <w:bCs w:val="0"/>
                <w:color w:val="auto"/>
                <w:sz w:val="22"/>
                <w:szCs w:val="22"/>
              </w:rPr>
              <w:t>Date (MMDDYYYY) of sampling.</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3D53EC" w:rsidP="12A4F6FB" w:rsidRDefault="003D53EC" w14:paraId="4D98ECA1" w14:textId="6CCD981C">
            <w:pPr>
              <w:pStyle w:val="nrpsTableheader"/>
              <w:rPr>
                <w:rFonts w:ascii="Calibri" w:hAnsi="Calibri" w:cs="Calibri" w:asciiTheme="minorAscii" w:hAnsiTheme="minorAscii" w:cstheme="minorAscii"/>
                <w:b w:val="0"/>
                <w:bCs w:val="0"/>
                <w:color w:val="auto"/>
                <w:sz w:val="22"/>
                <w:szCs w:val="22"/>
              </w:rPr>
            </w:pPr>
            <w:r w:rsidRPr="12A4F6FB" w:rsidR="4BC85D14">
              <w:rPr>
                <w:rFonts w:ascii="Calibri" w:hAnsi="Calibri" w:cs="Calibri" w:asciiTheme="minorAscii" w:hAnsiTheme="minorAscii" w:cstheme="minorAscii"/>
                <w:b w:val="0"/>
                <w:bCs w:val="0"/>
                <w:color w:val="auto"/>
                <w:sz w:val="22"/>
                <w:szCs w:val="22"/>
              </w:rPr>
              <w:t>date</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3D53EC" w:rsidP="00A903AB" w:rsidRDefault="003D53EC" w14:paraId="7EBAC216"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3D53EC" w:rsidP="12A4F6FB" w:rsidRDefault="003D53EC" w14:paraId="5DB4D1E2" w14:textId="07009A5C">
            <w:pPr>
              <w:pStyle w:val="nrpsTableheader"/>
              <w:rPr>
                <w:rFonts w:ascii="Calibri" w:hAnsi="Calibri" w:cs="Calibri" w:asciiTheme="minorAscii" w:hAnsiTheme="minorAscii" w:cstheme="minorAscii"/>
                <w:b w:val="0"/>
                <w:bCs w:val="0"/>
                <w:color w:val="auto"/>
                <w:sz w:val="22"/>
                <w:szCs w:val="22"/>
              </w:rPr>
            </w:pPr>
            <w:r w:rsidRPr="12A4F6FB" w:rsidR="66BF756A">
              <w:rPr>
                <w:rFonts w:ascii="Calibri" w:hAnsi="Calibri" w:cs="Calibri" w:asciiTheme="minorAscii" w:hAnsiTheme="minorAscii" w:cstheme="minorAscii"/>
                <w:b w:val="0"/>
                <w:bCs w:val="0"/>
                <w:color w:val="auto"/>
                <w:sz w:val="22"/>
                <w:szCs w:val="22"/>
              </w:rPr>
              <w:t>mm/dd/yyyy</w:t>
            </w: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3D53EC" w:rsidP="00A903AB" w:rsidRDefault="003D53EC" w14:paraId="7CE4A9BC"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3D53EC" w:rsidP="00A903AB" w:rsidRDefault="003D53EC" w14:paraId="6B507AF2" w14:textId="77777777">
            <w:pPr>
              <w:pStyle w:val="nrpsTableheader"/>
              <w:rPr>
                <w:rFonts w:asciiTheme="minorHAnsi" w:hAnsiTheme="minorHAnsi" w:cstheme="minorHAnsi"/>
                <w:b w:val="0"/>
                <w:bCs/>
                <w:color w:val="auto"/>
                <w:sz w:val="22"/>
                <w:szCs w:val="24"/>
              </w:rPr>
            </w:pPr>
          </w:p>
        </w:tc>
      </w:tr>
      <w:tr w:rsidRPr="00E5029B" w:rsidR="003D53EC" w:rsidTr="575B5EE4" w14:paraId="4B25428A" w14:textId="77777777">
        <w:trPr>
          <w:trHeight w:val="317"/>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3D53EC" w:rsidP="12A4F6FB" w:rsidRDefault="003D53EC" w14:paraId="2E7FF369" w14:textId="4CF0388D">
            <w:pPr>
              <w:pStyle w:val="nrpsTableheader"/>
              <w:rPr>
                <w:rFonts w:ascii="Calibri" w:hAnsi="Calibri" w:cs="Calibri" w:asciiTheme="minorAscii" w:hAnsiTheme="minorAscii" w:cstheme="minorAscii"/>
                <w:b w:val="0"/>
                <w:bCs w:val="0"/>
                <w:color w:val="auto"/>
                <w:sz w:val="22"/>
                <w:szCs w:val="22"/>
              </w:rPr>
            </w:pPr>
            <w:r w:rsidRPr="12A4F6FB" w:rsidR="18DFB158">
              <w:rPr>
                <w:rFonts w:ascii="Calibri" w:hAnsi="Calibri" w:cs="Calibri" w:asciiTheme="minorAscii" w:hAnsiTheme="minorAscii" w:cstheme="minorAscii"/>
                <w:b w:val="0"/>
                <w:bCs w:val="0"/>
                <w:color w:val="auto"/>
                <w:sz w:val="22"/>
                <w:szCs w:val="22"/>
              </w:rPr>
              <w:t>StartTIme</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3D53EC" w:rsidP="12A4F6FB" w:rsidRDefault="003D53EC" w14:paraId="7DA9D0B1" w14:textId="5916CE23">
            <w:pPr>
              <w:pStyle w:val="nrpsTableheader"/>
              <w:rPr>
                <w:rFonts w:ascii="Calibri" w:hAnsi="Calibri" w:cs="Calibri" w:asciiTheme="minorAscii" w:hAnsiTheme="minorAscii" w:cstheme="minorAscii"/>
                <w:b w:val="0"/>
                <w:bCs w:val="0"/>
                <w:color w:val="auto"/>
                <w:sz w:val="22"/>
                <w:szCs w:val="22"/>
              </w:rPr>
            </w:pPr>
            <w:r w:rsidRPr="12A4F6FB" w:rsidR="49C97928">
              <w:rPr>
                <w:rFonts w:ascii="Calibri" w:hAnsi="Calibri" w:cs="Calibri" w:asciiTheme="minorAscii" w:hAnsiTheme="minorAscii" w:cstheme="minorAscii"/>
                <w:b w:val="0"/>
                <w:bCs w:val="0"/>
                <w:color w:val="auto"/>
                <w:sz w:val="22"/>
                <w:szCs w:val="22"/>
              </w:rPr>
              <w:t>Start time for survey</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3D53EC" w:rsidP="12A4F6FB" w:rsidRDefault="003D53EC" w14:paraId="76B8166D" w14:textId="5BE6AF1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3D53EC" w:rsidP="12A4F6FB" w:rsidRDefault="003D53EC" w14:paraId="0F4144D1" w14:textId="77C128CB">
            <w:pPr>
              <w:pStyle w:val="nrpsTableheader"/>
              <w:rPr>
                <w:rFonts w:ascii="Calibri" w:hAnsi="Calibri" w:cs="Calibri" w:asciiTheme="minorAscii" w:hAnsiTheme="minorAscii" w:cstheme="minorAscii"/>
                <w:b w:val="0"/>
                <w:bCs w:val="0"/>
                <w:color w:val="auto"/>
                <w:sz w:val="22"/>
                <w:szCs w:val="22"/>
              </w:rPr>
            </w:pPr>
            <w:r w:rsidRPr="12A4F6FB" w:rsidR="18DFB158">
              <w:rPr>
                <w:rFonts w:ascii="Calibri" w:hAnsi="Calibri" w:cs="Calibri" w:asciiTheme="minorAscii" w:hAnsiTheme="minorAscii" w:cstheme="minorAscii"/>
                <w:b w:val="0"/>
                <w:bCs w:val="0"/>
                <w:color w:val="auto"/>
                <w:sz w:val="22"/>
                <w:szCs w:val="22"/>
              </w:rPr>
              <w:t>24-hr</w:t>
            </w: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3D53EC" w:rsidP="12A4F6FB" w:rsidRDefault="003D53EC" w14:paraId="55F9CB15" w14:textId="715C1286">
            <w:pPr>
              <w:pStyle w:val="nrpsTableheader"/>
              <w:rPr>
                <w:rFonts w:ascii="Calibri" w:hAnsi="Calibri" w:cs="Calibri" w:asciiTheme="minorAscii" w:hAnsiTheme="minorAscii" w:cstheme="minorAscii"/>
                <w:b w:val="0"/>
                <w:bCs w:val="0"/>
                <w:color w:val="auto"/>
                <w:sz w:val="22"/>
                <w:szCs w:val="22"/>
              </w:rPr>
            </w:pPr>
            <w:r w:rsidRPr="575B5EE4" w:rsidR="5C33DE5B">
              <w:rPr>
                <w:rFonts w:ascii="Calibri" w:hAnsi="Calibri" w:cs="Calibri" w:asciiTheme="minorAscii" w:hAnsiTheme="minorAscii" w:cstheme="minorAscii"/>
                <w:b w:val="0"/>
                <w:bCs w:val="0"/>
                <w:color w:val="auto"/>
                <w:sz w:val="22"/>
                <w:szCs w:val="22"/>
              </w:rPr>
              <w:t>h</w:t>
            </w:r>
            <w:r w:rsidRPr="575B5EE4" w:rsidR="518CA575">
              <w:rPr>
                <w:rFonts w:ascii="Calibri" w:hAnsi="Calibri" w:cs="Calibri" w:asciiTheme="minorAscii" w:hAnsiTheme="minorAscii" w:cstheme="minorAscii"/>
                <w:b w:val="0"/>
                <w:bCs w:val="0"/>
                <w:color w:val="auto"/>
                <w:sz w:val="22"/>
                <w:szCs w:val="22"/>
              </w:rPr>
              <w:t>h</w:t>
            </w:r>
            <w:r w:rsidRPr="575B5EE4" w:rsidR="6CC8FEDF">
              <w:rPr>
                <w:rFonts w:ascii="Calibri" w:hAnsi="Calibri" w:cs="Calibri" w:asciiTheme="minorAscii" w:hAnsiTheme="minorAscii" w:cstheme="minorAscii"/>
                <w:b w:val="0"/>
                <w:bCs w:val="0"/>
                <w:color w:val="auto"/>
                <w:sz w:val="22"/>
                <w:szCs w:val="22"/>
              </w:rPr>
              <w:t>:</w:t>
            </w:r>
            <w:r w:rsidRPr="575B5EE4" w:rsidR="518CA575">
              <w:rPr>
                <w:rFonts w:ascii="Calibri" w:hAnsi="Calibri" w:cs="Calibri" w:asciiTheme="minorAscii" w:hAnsiTheme="minorAscii" w:cstheme="minorAscii"/>
                <w:b w:val="0"/>
                <w:bCs w:val="0"/>
                <w:color w:val="auto"/>
                <w:sz w:val="22"/>
                <w:szCs w:val="22"/>
              </w:rPr>
              <w:t>mm</w:t>
            </w: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3D53EC" w:rsidP="00A903AB" w:rsidRDefault="003D53EC" w14:paraId="6AF0D791"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3D53EC" w:rsidP="00A903AB" w:rsidRDefault="003D53EC" w14:paraId="348AC7F1" w14:textId="77777777">
            <w:pPr>
              <w:pStyle w:val="nrpsTableheader"/>
              <w:rPr>
                <w:rFonts w:asciiTheme="minorHAnsi" w:hAnsiTheme="minorHAnsi" w:cstheme="minorHAnsi"/>
                <w:b w:val="0"/>
                <w:bCs/>
                <w:color w:val="auto"/>
                <w:sz w:val="22"/>
                <w:szCs w:val="24"/>
              </w:rPr>
            </w:pPr>
          </w:p>
        </w:tc>
      </w:tr>
      <w:tr w:rsidRPr="00E5029B" w:rsidR="003D53EC" w:rsidTr="575B5EE4" w14:paraId="18A8A6BD" w14:textId="77777777">
        <w:trPr>
          <w:trHeight w:val="317"/>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3D53EC" w:rsidP="12A4F6FB" w:rsidRDefault="003D53EC" w14:paraId="77BCD2A3" w14:textId="62894522">
            <w:pPr>
              <w:pStyle w:val="nrpsTableheader"/>
              <w:rPr>
                <w:rFonts w:ascii="Calibri" w:hAnsi="Calibri" w:cs="Calibri" w:asciiTheme="minorAscii" w:hAnsiTheme="minorAscii" w:cstheme="minorAscii"/>
                <w:b w:val="0"/>
                <w:bCs w:val="0"/>
                <w:color w:val="auto"/>
                <w:sz w:val="22"/>
                <w:szCs w:val="22"/>
              </w:rPr>
            </w:pPr>
            <w:r w:rsidRPr="12A4F6FB" w:rsidR="6BDAF030">
              <w:rPr>
                <w:rFonts w:ascii="Calibri" w:hAnsi="Calibri" w:cs="Calibri" w:asciiTheme="minorAscii" w:hAnsiTheme="minorAscii" w:cstheme="minorAscii"/>
                <w:b w:val="0"/>
                <w:bCs w:val="0"/>
                <w:color w:val="auto"/>
                <w:sz w:val="22"/>
                <w:szCs w:val="22"/>
              </w:rPr>
              <w:t>BeginningTemp</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3D53EC" w:rsidP="12A4F6FB" w:rsidRDefault="003D53EC" w14:paraId="21E9B70B" w14:textId="36E58EAE">
            <w:pPr>
              <w:pStyle w:val="nrpsTableheader"/>
              <w:rPr>
                <w:rFonts w:ascii="Calibri" w:hAnsi="Calibri" w:cs="Calibri" w:asciiTheme="minorAscii" w:hAnsiTheme="minorAscii" w:cstheme="minorAscii"/>
                <w:b w:val="0"/>
                <w:bCs w:val="0"/>
                <w:color w:val="auto"/>
                <w:sz w:val="22"/>
                <w:szCs w:val="22"/>
              </w:rPr>
            </w:pPr>
            <w:r w:rsidRPr="12A4F6FB" w:rsidR="2897B99F">
              <w:rPr>
                <w:rFonts w:ascii="Calibri" w:hAnsi="Calibri" w:cs="Calibri" w:asciiTheme="minorAscii" w:hAnsiTheme="minorAscii" w:cstheme="minorAscii"/>
                <w:b w:val="0"/>
                <w:bCs w:val="0"/>
                <w:color w:val="auto"/>
                <w:sz w:val="22"/>
                <w:szCs w:val="22"/>
              </w:rPr>
              <w:t xml:space="preserve">Temperature in </w:t>
            </w:r>
            <w:r w:rsidRPr="12A4F6FB" w:rsidR="2897B99F">
              <w:rPr>
                <w:rFonts w:ascii="Calibri" w:hAnsi="Calibri" w:cs="Calibri" w:asciiTheme="minorAscii" w:hAnsiTheme="minorAscii" w:cstheme="minorAscii"/>
                <w:b w:val="0"/>
                <w:bCs w:val="0"/>
                <w:color w:val="auto"/>
                <w:sz w:val="22"/>
                <w:szCs w:val="22"/>
              </w:rPr>
              <w:t>Celsius</w:t>
            </w:r>
            <w:r w:rsidRPr="12A4F6FB" w:rsidR="2897B99F">
              <w:rPr>
                <w:rFonts w:ascii="Calibri" w:hAnsi="Calibri" w:cs="Calibri" w:asciiTheme="minorAscii" w:hAnsiTheme="minorAscii" w:cstheme="minorAscii"/>
                <w:b w:val="0"/>
                <w:bCs w:val="0"/>
                <w:color w:val="auto"/>
                <w:sz w:val="22"/>
                <w:szCs w:val="22"/>
              </w:rPr>
              <w:t xml:space="preserve"> at start of survey round.</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3D53EC" w:rsidP="12A4F6FB" w:rsidRDefault="003D53EC" w14:paraId="1E1FF658" w14:textId="28B2E193">
            <w:pPr>
              <w:pStyle w:val="nrpsTableheader"/>
              <w:rPr>
                <w:rFonts w:ascii="Calibri" w:hAnsi="Calibri" w:cs="Calibri" w:asciiTheme="minorAscii" w:hAnsiTheme="minorAscii" w:cstheme="minorAscii"/>
                <w:b w:val="0"/>
                <w:bCs w:val="0"/>
                <w:color w:val="auto"/>
                <w:sz w:val="22"/>
                <w:szCs w:val="22"/>
              </w:rPr>
            </w:pPr>
            <w:r w:rsidRPr="12A4F6FB" w:rsidR="41AF14BE">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3D53EC" w:rsidP="00A903AB" w:rsidRDefault="003D53EC" w14:paraId="4B3A3D2C"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3D53EC" w:rsidP="12A4F6FB" w:rsidRDefault="003D53EC" w14:paraId="1449AB76" w14:textId="70852AD1">
            <w:pPr>
              <w:pStyle w:val="nrpsTableheader"/>
              <w:rPr>
                <w:rFonts w:ascii="Calibri" w:hAnsi="Calibri" w:cs="Calibri" w:asciiTheme="minorAscii" w:hAnsiTheme="minorAscii" w:cstheme="minorAscii"/>
                <w:b w:val="0"/>
                <w:bCs w:val="0"/>
                <w:color w:val="auto"/>
                <w:sz w:val="22"/>
                <w:szCs w:val="22"/>
              </w:rPr>
            </w:pPr>
            <w:r w:rsidRPr="12A4F6FB" w:rsidR="4A3F4A8E">
              <w:rPr>
                <w:rFonts w:ascii="Calibri" w:hAnsi="Calibri" w:cs="Calibri" w:asciiTheme="minorAscii" w:hAnsiTheme="minorAscii" w:cstheme="minorAscii"/>
                <w:b w:val="0"/>
                <w:bCs w:val="0"/>
                <w:color w:val="auto"/>
                <w:sz w:val="22"/>
                <w:szCs w:val="22"/>
              </w:rPr>
              <w:t>Degrees C</w:t>
            </w: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3D53EC" w:rsidP="12A4F6FB" w:rsidRDefault="003D53EC" w14:paraId="6943859D" w14:textId="0E3949E0">
            <w:pPr>
              <w:pStyle w:val="nrpsTableheader"/>
              <w:rPr>
                <w:rFonts w:ascii="Calibri" w:hAnsi="Calibri" w:cs="Calibri" w:asciiTheme="minorAscii" w:hAnsiTheme="minorAscii" w:cstheme="minorAscii"/>
                <w:b w:val="0"/>
                <w:bCs w:val="0"/>
                <w:color w:val="auto"/>
                <w:sz w:val="22"/>
                <w:szCs w:val="22"/>
              </w:rPr>
            </w:pPr>
            <w:r w:rsidRPr="12A4F6FB" w:rsidR="716D018A">
              <w:rPr>
                <w:rFonts w:ascii="Calibri" w:hAnsi="Calibri" w:cs="Calibri" w:asciiTheme="minorAscii" w:hAnsiTheme="minorAscii" w:cstheme="minorAscii"/>
                <w:b w:val="0"/>
                <w:bCs w:val="0"/>
                <w:color w:val="auto"/>
                <w:sz w:val="22"/>
                <w:szCs w:val="22"/>
              </w:rPr>
              <w:t>-9999</w:t>
            </w: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3D53EC" w:rsidP="12A4F6FB" w:rsidRDefault="003D53EC" w14:paraId="5E69B744" w14:textId="5FC81617">
            <w:pPr>
              <w:pStyle w:val="nrpsTableheader"/>
              <w:rPr>
                <w:rFonts w:ascii="Calibri" w:hAnsi="Calibri" w:cs="Calibri" w:asciiTheme="minorAscii" w:hAnsiTheme="minorAscii" w:cstheme="minorAscii"/>
                <w:b w:val="0"/>
                <w:bCs w:val="0"/>
                <w:color w:val="auto"/>
                <w:sz w:val="22"/>
                <w:szCs w:val="22"/>
              </w:rPr>
            </w:pPr>
            <w:r w:rsidRPr="12A4F6FB" w:rsidR="7414FE0D">
              <w:rPr>
                <w:rFonts w:ascii="Calibri" w:hAnsi="Calibri" w:cs="Calibri" w:asciiTheme="minorAscii" w:hAnsiTheme="minorAscii" w:cstheme="minorAscii"/>
                <w:b w:val="0"/>
                <w:bCs w:val="0"/>
                <w:color w:val="auto"/>
                <w:sz w:val="22"/>
                <w:szCs w:val="22"/>
              </w:rPr>
              <w:t>No value collected</w:t>
            </w:r>
          </w:p>
        </w:tc>
      </w:tr>
      <w:tr w:rsidR="12A4F6FB" w:rsidTr="575B5EE4" w14:paraId="7C661563">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6BDAF030" w:rsidP="12A4F6FB" w:rsidRDefault="6BDAF030" w14:paraId="7B661B66" w14:textId="32E8D683">
            <w:pPr>
              <w:pStyle w:val="nrpsTableheader"/>
              <w:rPr>
                <w:rFonts w:ascii="Calibri" w:hAnsi="Calibri" w:cs="Calibri" w:asciiTheme="minorAscii" w:hAnsiTheme="minorAscii" w:cstheme="minorAscii"/>
                <w:b w:val="0"/>
                <w:bCs w:val="0"/>
                <w:color w:val="auto"/>
                <w:sz w:val="22"/>
                <w:szCs w:val="22"/>
              </w:rPr>
            </w:pPr>
            <w:r w:rsidRPr="12A4F6FB" w:rsidR="6BDAF030">
              <w:rPr>
                <w:rFonts w:ascii="Calibri" w:hAnsi="Calibri" w:cs="Calibri" w:asciiTheme="minorAscii" w:hAnsiTheme="minorAscii" w:cstheme="minorAscii"/>
                <w:b w:val="0"/>
                <w:bCs w:val="0"/>
                <w:color w:val="auto"/>
                <w:sz w:val="22"/>
                <w:szCs w:val="22"/>
              </w:rPr>
              <w:t>BeginningHumidity</w:t>
            </w:r>
          </w:p>
          <w:p w:rsidR="12A4F6FB" w:rsidP="12A4F6FB" w:rsidRDefault="12A4F6FB" w14:paraId="230738E0" w14:textId="4E858BD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3586" w:type="dxa"/>
            <w:tcMar/>
          </w:tcPr>
          <w:p w:rsidR="558E41AC" w:rsidP="12A4F6FB" w:rsidRDefault="558E41AC" w14:paraId="74890D73" w14:textId="32F906F5">
            <w:pPr>
              <w:pStyle w:val="nrpsTableheader"/>
              <w:rPr>
                <w:rFonts w:ascii="Calibri" w:hAnsi="Calibri" w:cs="Calibri" w:asciiTheme="minorAscii" w:hAnsiTheme="minorAscii" w:cstheme="minorAscii"/>
                <w:b w:val="0"/>
                <w:bCs w:val="0"/>
                <w:color w:val="auto"/>
                <w:sz w:val="22"/>
                <w:szCs w:val="22"/>
              </w:rPr>
            </w:pPr>
            <w:r w:rsidRPr="12A4F6FB" w:rsidR="558E41AC">
              <w:rPr>
                <w:rFonts w:ascii="Calibri" w:hAnsi="Calibri" w:cs="Calibri" w:asciiTheme="minorAscii" w:hAnsiTheme="minorAscii" w:cstheme="minorAscii"/>
                <w:b w:val="0"/>
                <w:bCs w:val="0"/>
                <w:color w:val="auto"/>
                <w:sz w:val="22"/>
                <w:szCs w:val="22"/>
              </w:rPr>
              <w:t>Humidity value at start of survey round.</w:t>
            </w:r>
          </w:p>
        </w:tc>
        <w:tc>
          <w:tcPr>
            <w:cnfStyle w:val="000000000000" w:firstRow="0" w:lastRow="0" w:firstColumn="0" w:lastColumn="0" w:oddVBand="0" w:evenVBand="0" w:oddHBand="0" w:evenHBand="0" w:firstRowFirstColumn="0" w:firstRowLastColumn="0" w:lastRowFirstColumn="0" w:lastRowLastColumn="0"/>
            <w:tcW w:w="1718" w:type="dxa"/>
            <w:tcMar/>
          </w:tcPr>
          <w:p w:rsidR="5F412567" w:rsidP="12A4F6FB" w:rsidRDefault="5F412567" w14:paraId="5D92D485" w14:textId="10940D04">
            <w:pPr>
              <w:pStyle w:val="nrpsTableheader"/>
              <w:rPr>
                <w:rFonts w:ascii="Calibri" w:hAnsi="Calibri" w:cs="Calibri" w:asciiTheme="minorAscii" w:hAnsiTheme="minorAscii" w:cstheme="minorAscii"/>
                <w:b w:val="0"/>
                <w:bCs w:val="0"/>
                <w:color w:val="auto"/>
                <w:sz w:val="22"/>
                <w:szCs w:val="22"/>
              </w:rPr>
            </w:pPr>
            <w:r w:rsidRPr="12A4F6FB" w:rsidR="5F412567">
              <w:rPr>
                <w:rFonts w:ascii="Calibri" w:hAnsi="Calibri" w:cs="Calibri" w:asciiTheme="minorAscii" w:hAnsiTheme="minorAscii" w:cstheme="minorAscii"/>
                <w:b w:val="0"/>
                <w:bCs w:val="0"/>
                <w:color w:val="auto"/>
                <w:sz w:val="22"/>
                <w:szCs w:val="22"/>
              </w:rPr>
              <w:t xml:space="preserve">numeric  </w:t>
            </w: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328057E1" w14:textId="2812013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20DFF9D1" w:rsidP="12A4F6FB" w:rsidRDefault="20DFF9D1" w14:paraId="593ED6AB" w14:textId="7F357475">
            <w:pPr>
              <w:pStyle w:val="nrpsTableheader"/>
              <w:rPr>
                <w:rFonts w:ascii="Calibri" w:hAnsi="Calibri" w:cs="Calibri" w:asciiTheme="minorAscii" w:hAnsiTheme="minorAscii" w:cstheme="minorAscii"/>
                <w:b w:val="0"/>
                <w:bCs w:val="0"/>
                <w:color w:val="auto"/>
                <w:sz w:val="22"/>
                <w:szCs w:val="22"/>
              </w:rPr>
            </w:pPr>
            <w:r w:rsidRPr="12A4F6FB" w:rsidR="20DFF9D1">
              <w:rPr>
                <w:rFonts w:ascii="Calibri" w:hAnsi="Calibri" w:cs="Calibri" w:asciiTheme="minorAscii" w:hAnsiTheme="minorAscii" w:cstheme="minorAscii"/>
                <w:b w:val="0"/>
                <w:bCs w:val="0"/>
                <w:color w:val="auto"/>
                <w:sz w:val="22"/>
                <w:szCs w:val="22"/>
              </w:rPr>
              <w:t>percent</w:t>
            </w:r>
          </w:p>
        </w:tc>
        <w:tc>
          <w:tcPr>
            <w:cnfStyle w:val="000000000000" w:firstRow="0" w:lastRow="0" w:firstColumn="0" w:lastColumn="0" w:oddVBand="0" w:evenVBand="0" w:oddHBand="0" w:evenHBand="0" w:firstRowFirstColumn="0" w:firstRowLastColumn="0" w:lastRowFirstColumn="0" w:lastRowLastColumn="0"/>
            <w:tcW w:w="1695" w:type="dxa"/>
            <w:tcMar/>
          </w:tcPr>
          <w:p w:rsidR="5BFF727D" w:rsidP="12A4F6FB" w:rsidRDefault="5BFF727D" w14:paraId="5AF9AB59" w14:textId="0E3949E0">
            <w:pPr>
              <w:pStyle w:val="nrpsTableheader"/>
              <w:rPr>
                <w:rFonts w:ascii="Calibri" w:hAnsi="Calibri" w:cs="Calibri" w:asciiTheme="minorAscii" w:hAnsiTheme="minorAscii" w:cstheme="minorAscii"/>
                <w:b w:val="0"/>
                <w:bCs w:val="0"/>
                <w:color w:val="auto"/>
                <w:sz w:val="22"/>
                <w:szCs w:val="22"/>
              </w:rPr>
            </w:pPr>
            <w:r w:rsidRPr="12A4F6FB" w:rsidR="5BFF727D">
              <w:rPr>
                <w:rFonts w:ascii="Calibri" w:hAnsi="Calibri" w:cs="Calibri" w:asciiTheme="minorAscii" w:hAnsiTheme="minorAscii" w:cstheme="minorAscii"/>
                <w:b w:val="0"/>
                <w:bCs w:val="0"/>
                <w:color w:val="auto"/>
                <w:sz w:val="22"/>
                <w:szCs w:val="22"/>
              </w:rPr>
              <w:t>-9999</w:t>
            </w:r>
          </w:p>
          <w:p w:rsidR="12A4F6FB" w:rsidP="12A4F6FB" w:rsidRDefault="12A4F6FB" w14:paraId="203900D9" w14:textId="4544A46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0428ED4" w:rsidP="12A4F6FB" w:rsidRDefault="10428ED4" w14:paraId="2F22D287" w14:textId="0DB28032">
            <w:pPr>
              <w:pStyle w:val="nrpsTableheader"/>
              <w:rPr>
                <w:rFonts w:ascii="Calibri" w:hAnsi="Calibri" w:cs="Calibri" w:asciiTheme="minorAscii" w:hAnsiTheme="minorAscii" w:cstheme="minorAscii"/>
                <w:b w:val="0"/>
                <w:bCs w:val="0"/>
                <w:color w:val="auto"/>
                <w:sz w:val="22"/>
                <w:szCs w:val="22"/>
              </w:rPr>
            </w:pPr>
            <w:r w:rsidRPr="12A4F6FB" w:rsidR="10428ED4">
              <w:rPr>
                <w:rFonts w:ascii="Calibri" w:hAnsi="Calibri" w:cs="Calibri" w:asciiTheme="minorAscii" w:hAnsiTheme="minorAscii" w:cstheme="minorAscii"/>
                <w:b w:val="0"/>
                <w:bCs w:val="0"/>
                <w:color w:val="auto"/>
                <w:sz w:val="22"/>
                <w:szCs w:val="22"/>
              </w:rPr>
              <w:t xml:space="preserve">No value collected  </w:t>
            </w:r>
          </w:p>
        </w:tc>
      </w:tr>
      <w:tr w:rsidR="12A4F6FB" w:rsidTr="575B5EE4" w14:paraId="750DD603">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6BDAF030" w:rsidP="12A4F6FB" w:rsidRDefault="6BDAF030" w14:paraId="0B4C2B0A" w14:textId="75637C2C">
            <w:pPr>
              <w:pStyle w:val="nrpsTableheader"/>
              <w:rPr>
                <w:rFonts w:ascii="Calibri" w:hAnsi="Calibri" w:cs="Calibri" w:asciiTheme="minorAscii" w:hAnsiTheme="minorAscii" w:cstheme="minorAscii"/>
                <w:b w:val="0"/>
                <w:bCs w:val="0"/>
                <w:color w:val="auto"/>
                <w:sz w:val="22"/>
                <w:szCs w:val="22"/>
              </w:rPr>
            </w:pPr>
            <w:r w:rsidRPr="12A4F6FB" w:rsidR="6BDAF030">
              <w:rPr>
                <w:rFonts w:ascii="Calibri" w:hAnsi="Calibri" w:cs="Calibri" w:asciiTheme="minorAscii" w:hAnsiTheme="minorAscii" w:cstheme="minorAscii"/>
                <w:b w:val="0"/>
                <w:bCs w:val="0"/>
                <w:color w:val="auto"/>
                <w:sz w:val="22"/>
                <w:szCs w:val="22"/>
              </w:rPr>
              <w:t>BeginningWind</w:t>
            </w:r>
          </w:p>
        </w:tc>
        <w:tc>
          <w:tcPr>
            <w:cnfStyle w:val="000000000000" w:firstRow="0" w:lastRow="0" w:firstColumn="0" w:lastColumn="0" w:oddVBand="0" w:evenVBand="0" w:oddHBand="0" w:evenHBand="0" w:firstRowFirstColumn="0" w:firstRowLastColumn="0" w:lastRowFirstColumn="0" w:lastRowLastColumn="0"/>
            <w:tcW w:w="3586" w:type="dxa"/>
            <w:tcMar/>
          </w:tcPr>
          <w:p w:rsidR="04BDFD93" w:rsidP="12A4F6FB" w:rsidRDefault="04BDFD93" w14:paraId="02B026AE" w14:textId="5F017442">
            <w:pPr>
              <w:pStyle w:val="nrpsTableheader"/>
              <w:rPr>
                <w:rFonts w:ascii="Calibri" w:hAnsi="Calibri" w:cs="Calibri" w:asciiTheme="minorAscii" w:hAnsiTheme="minorAscii" w:cstheme="minorAscii"/>
                <w:b w:val="0"/>
                <w:bCs w:val="0"/>
                <w:color w:val="auto"/>
                <w:sz w:val="22"/>
                <w:szCs w:val="22"/>
              </w:rPr>
            </w:pPr>
            <w:r w:rsidRPr="12A4F6FB" w:rsidR="04BDFD93">
              <w:rPr>
                <w:rFonts w:ascii="Calibri" w:hAnsi="Calibri" w:cs="Calibri" w:asciiTheme="minorAscii" w:hAnsiTheme="minorAscii" w:cstheme="minorAscii"/>
                <w:b w:val="0"/>
                <w:bCs w:val="0"/>
                <w:color w:val="auto"/>
                <w:sz w:val="22"/>
                <w:szCs w:val="22"/>
              </w:rPr>
              <w:t xml:space="preserve">Wind speed at the start of </w:t>
            </w:r>
            <w:r w:rsidRPr="12A4F6FB" w:rsidR="04BDFD93">
              <w:rPr>
                <w:rFonts w:ascii="Calibri" w:hAnsi="Calibri" w:cs="Calibri" w:asciiTheme="minorAscii" w:hAnsiTheme="minorAscii" w:cstheme="minorAscii"/>
                <w:b w:val="0"/>
                <w:bCs w:val="0"/>
                <w:color w:val="auto"/>
                <w:sz w:val="22"/>
                <w:szCs w:val="22"/>
              </w:rPr>
              <w:t>survey r</w:t>
            </w:r>
            <w:r w:rsidRPr="12A4F6FB" w:rsidR="04BDFD93">
              <w:rPr>
                <w:rFonts w:ascii="Calibri" w:hAnsi="Calibri" w:cs="Calibri" w:asciiTheme="minorAscii" w:hAnsiTheme="minorAscii" w:cstheme="minorAscii"/>
                <w:b w:val="0"/>
                <w:bCs w:val="0"/>
                <w:color w:val="auto"/>
                <w:sz w:val="22"/>
                <w:szCs w:val="22"/>
              </w:rPr>
              <w:t xml:space="preserve">ound. </w:t>
            </w:r>
            <w:r w:rsidRPr="12A4F6FB" w:rsidR="445CE64C">
              <w:rPr>
                <w:rFonts w:ascii="Calibri" w:hAnsi="Calibri" w:cs="Calibri" w:asciiTheme="minorAscii" w:hAnsiTheme="minorAscii" w:cstheme="minorAscii"/>
                <w:b w:val="0"/>
                <w:bCs w:val="0"/>
                <w:color w:val="auto"/>
                <w:sz w:val="22"/>
                <w:szCs w:val="22"/>
              </w:rPr>
              <w:t>meters/second; if no wind then value = 0</w:t>
            </w:r>
          </w:p>
        </w:tc>
        <w:tc>
          <w:tcPr>
            <w:cnfStyle w:val="000000000000" w:firstRow="0" w:lastRow="0" w:firstColumn="0" w:lastColumn="0" w:oddVBand="0" w:evenVBand="0" w:oddHBand="0" w:evenHBand="0" w:firstRowFirstColumn="0" w:firstRowLastColumn="0" w:lastRowFirstColumn="0" w:lastRowLastColumn="0"/>
            <w:tcW w:w="1718" w:type="dxa"/>
            <w:tcMar/>
          </w:tcPr>
          <w:p w:rsidR="4ECF6D59" w:rsidP="12A4F6FB" w:rsidRDefault="4ECF6D59" w14:paraId="77A62BE4" w14:textId="4B59C374">
            <w:pPr>
              <w:pStyle w:val="nrpsTableheader"/>
              <w:rPr>
                <w:rFonts w:ascii="Calibri" w:hAnsi="Calibri" w:cs="Calibri" w:asciiTheme="minorAscii" w:hAnsiTheme="minorAscii" w:cstheme="minorAscii"/>
                <w:b w:val="0"/>
                <w:bCs w:val="0"/>
                <w:color w:val="auto"/>
                <w:sz w:val="22"/>
                <w:szCs w:val="22"/>
              </w:rPr>
            </w:pPr>
            <w:r w:rsidRPr="12A4F6FB" w:rsidR="4ECF6D59">
              <w:rPr>
                <w:rFonts w:ascii="Calibri" w:hAnsi="Calibri" w:cs="Calibri" w:asciiTheme="minorAscii" w:hAnsiTheme="minorAscii" w:cstheme="minorAscii"/>
                <w:b w:val="0"/>
                <w:bCs w:val="0"/>
                <w:color w:val="auto"/>
                <w:sz w:val="22"/>
                <w:szCs w:val="22"/>
              </w:rPr>
              <w:t xml:space="preserve">numeric  </w:t>
            </w: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4DF3F7F8" w14:textId="0BB6A49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6463F16" w:rsidP="12A4F6FB" w:rsidRDefault="76463F16" w14:paraId="391D14FA" w14:textId="5A06CE8F">
            <w:pPr>
              <w:pStyle w:val="nrpsTableheader"/>
              <w:rPr>
                <w:rFonts w:ascii="Calibri" w:hAnsi="Calibri" w:cs="Calibri" w:asciiTheme="minorAscii" w:hAnsiTheme="minorAscii" w:cstheme="minorAscii"/>
                <w:b w:val="0"/>
                <w:bCs w:val="0"/>
                <w:color w:val="auto"/>
                <w:sz w:val="22"/>
                <w:szCs w:val="22"/>
              </w:rPr>
            </w:pPr>
            <w:r w:rsidRPr="12A4F6FB" w:rsidR="76463F16">
              <w:rPr>
                <w:rFonts w:ascii="Calibri" w:hAnsi="Calibri" w:cs="Calibri" w:asciiTheme="minorAscii" w:hAnsiTheme="minorAscii" w:cstheme="minorAscii"/>
                <w:b w:val="0"/>
                <w:bCs w:val="0"/>
                <w:color w:val="auto"/>
                <w:sz w:val="22"/>
                <w:szCs w:val="22"/>
              </w:rPr>
              <w:t>meters/second</w:t>
            </w:r>
          </w:p>
        </w:tc>
        <w:tc>
          <w:tcPr>
            <w:cnfStyle w:val="000000000000" w:firstRow="0" w:lastRow="0" w:firstColumn="0" w:lastColumn="0" w:oddVBand="0" w:evenVBand="0" w:oddHBand="0" w:evenHBand="0" w:firstRowFirstColumn="0" w:firstRowLastColumn="0" w:lastRowFirstColumn="0" w:lastRowLastColumn="0"/>
            <w:tcW w:w="1695" w:type="dxa"/>
            <w:tcMar/>
          </w:tcPr>
          <w:p w:rsidR="1ACD9FBB" w:rsidP="12A4F6FB" w:rsidRDefault="1ACD9FBB" w14:paraId="2E14C366" w14:textId="0E3949E0">
            <w:pPr>
              <w:pStyle w:val="nrpsTableheader"/>
              <w:rPr>
                <w:rFonts w:ascii="Calibri" w:hAnsi="Calibri" w:cs="Calibri" w:asciiTheme="minorAscii" w:hAnsiTheme="minorAscii" w:cstheme="minorAscii"/>
                <w:b w:val="0"/>
                <w:bCs w:val="0"/>
                <w:color w:val="auto"/>
                <w:sz w:val="22"/>
                <w:szCs w:val="22"/>
              </w:rPr>
            </w:pPr>
            <w:r w:rsidRPr="12A4F6FB" w:rsidR="1ACD9FBB">
              <w:rPr>
                <w:rFonts w:ascii="Calibri" w:hAnsi="Calibri" w:cs="Calibri" w:asciiTheme="minorAscii" w:hAnsiTheme="minorAscii" w:cstheme="minorAscii"/>
                <w:b w:val="0"/>
                <w:bCs w:val="0"/>
                <w:color w:val="auto"/>
                <w:sz w:val="22"/>
                <w:szCs w:val="22"/>
              </w:rPr>
              <w:t>-9999</w:t>
            </w:r>
          </w:p>
          <w:p w:rsidR="12A4F6FB" w:rsidP="12A4F6FB" w:rsidRDefault="12A4F6FB" w14:paraId="602B77CF" w14:textId="2B662F7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33E26016" w:rsidP="12A4F6FB" w:rsidRDefault="33E26016" w14:paraId="0B39BF75" w14:textId="422597A5">
            <w:pPr>
              <w:pStyle w:val="nrpsTableheader"/>
              <w:rPr>
                <w:rFonts w:ascii="Calibri" w:hAnsi="Calibri" w:cs="Calibri" w:asciiTheme="minorAscii" w:hAnsiTheme="minorAscii" w:cstheme="minorAscii"/>
                <w:b w:val="0"/>
                <w:bCs w:val="0"/>
                <w:color w:val="auto"/>
                <w:sz w:val="22"/>
                <w:szCs w:val="22"/>
              </w:rPr>
            </w:pPr>
            <w:r w:rsidRPr="12A4F6FB" w:rsidR="33E26016">
              <w:rPr>
                <w:rFonts w:ascii="Calibri" w:hAnsi="Calibri" w:cs="Calibri" w:asciiTheme="minorAscii" w:hAnsiTheme="minorAscii" w:cstheme="minorAscii"/>
                <w:b w:val="0"/>
                <w:bCs w:val="0"/>
                <w:color w:val="auto"/>
                <w:sz w:val="22"/>
                <w:szCs w:val="22"/>
              </w:rPr>
              <w:t xml:space="preserve">No value collected  </w:t>
            </w:r>
          </w:p>
        </w:tc>
      </w:tr>
      <w:tr w:rsidR="12A4F6FB" w:rsidTr="575B5EE4" w14:paraId="0805B108">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6BDAF030" w:rsidP="12A4F6FB" w:rsidRDefault="6BDAF030" w14:paraId="42B3A529" w14:textId="0DC3DF7F">
            <w:pPr>
              <w:pStyle w:val="nrpsTableheader"/>
              <w:rPr>
                <w:rFonts w:ascii="Calibri" w:hAnsi="Calibri" w:cs="Calibri" w:asciiTheme="minorAscii" w:hAnsiTheme="minorAscii" w:cstheme="minorAscii"/>
                <w:b w:val="0"/>
                <w:bCs w:val="0"/>
                <w:color w:val="auto"/>
                <w:sz w:val="22"/>
                <w:szCs w:val="22"/>
              </w:rPr>
            </w:pPr>
            <w:r w:rsidRPr="12A4F6FB" w:rsidR="6BDAF030">
              <w:rPr>
                <w:rFonts w:ascii="Calibri" w:hAnsi="Calibri" w:cs="Calibri" w:asciiTheme="minorAscii" w:hAnsiTheme="minorAscii" w:cstheme="minorAscii"/>
                <w:b w:val="0"/>
                <w:bCs w:val="0"/>
                <w:color w:val="auto"/>
                <w:sz w:val="22"/>
                <w:szCs w:val="22"/>
              </w:rPr>
              <w:t>BeginningWindDirection</w:t>
            </w:r>
          </w:p>
        </w:tc>
        <w:tc>
          <w:tcPr>
            <w:cnfStyle w:val="000000000000" w:firstRow="0" w:lastRow="0" w:firstColumn="0" w:lastColumn="0" w:oddVBand="0" w:evenVBand="0" w:oddHBand="0" w:evenHBand="0" w:firstRowFirstColumn="0" w:firstRowLastColumn="0" w:lastRowFirstColumn="0" w:lastRowLastColumn="0"/>
            <w:tcW w:w="3586" w:type="dxa"/>
            <w:tcMar/>
          </w:tcPr>
          <w:p w:rsidR="615A3A8E" w:rsidP="12A4F6FB" w:rsidRDefault="615A3A8E" w14:paraId="26ED0A1F" w14:textId="1196F267">
            <w:pPr>
              <w:pStyle w:val="nrpsTableheader"/>
              <w:rPr>
                <w:rFonts w:ascii="Calibri" w:hAnsi="Calibri" w:cs="Calibri" w:asciiTheme="minorAscii" w:hAnsiTheme="minorAscii" w:cstheme="minorAscii"/>
                <w:b w:val="0"/>
                <w:bCs w:val="0"/>
                <w:color w:val="auto"/>
                <w:sz w:val="22"/>
                <w:szCs w:val="22"/>
              </w:rPr>
            </w:pPr>
            <w:r w:rsidRPr="12A4F6FB" w:rsidR="615A3A8E">
              <w:rPr>
                <w:rFonts w:ascii="Calibri" w:hAnsi="Calibri" w:cs="Calibri" w:asciiTheme="minorAscii" w:hAnsiTheme="minorAscii" w:cstheme="minorAscii"/>
                <w:b w:val="0"/>
                <w:bCs w:val="0"/>
                <w:color w:val="auto"/>
                <w:sz w:val="22"/>
                <w:szCs w:val="22"/>
              </w:rPr>
              <w:t xml:space="preserve">Wind direction at start of survey round. </w:t>
            </w:r>
            <w:r w:rsidRPr="12A4F6FB" w:rsidR="3ABBE829">
              <w:rPr>
                <w:rFonts w:ascii="Calibri" w:hAnsi="Calibri" w:cs="Calibri" w:asciiTheme="minorAscii" w:hAnsiTheme="minorAscii" w:cstheme="minorAscii"/>
                <w:b w:val="0"/>
                <w:bCs w:val="0"/>
                <w:color w:val="auto"/>
                <w:sz w:val="22"/>
                <w:szCs w:val="22"/>
              </w:rPr>
              <w:t>Degrees;</w:t>
            </w:r>
            <w:r w:rsidRPr="12A4F6FB" w:rsidR="3ABBE829">
              <w:rPr>
                <w:rFonts w:ascii="Calibri" w:hAnsi="Calibri" w:cs="Calibri" w:asciiTheme="minorAscii" w:hAnsiTheme="minorAscii" w:cstheme="minorAscii"/>
                <w:b w:val="0"/>
                <w:bCs w:val="0"/>
                <w:color w:val="auto"/>
                <w:sz w:val="22"/>
                <w:szCs w:val="22"/>
              </w:rPr>
              <w:t xml:space="preserve"> if</w:t>
            </w:r>
            <w:r w:rsidRPr="12A4F6FB" w:rsidR="3ABBE829">
              <w:rPr>
                <w:rFonts w:ascii="Calibri" w:hAnsi="Calibri" w:cs="Calibri" w:asciiTheme="minorAscii" w:hAnsiTheme="minorAscii" w:cstheme="minorAscii"/>
                <w:b w:val="0"/>
                <w:bCs w:val="0"/>
                <w:color w:val="auto"/>
                <w:sz w:val="22"/>
                <w:szCs w:val="22"/>
              </w:rPr>
              <w:t xml:space="preserve"> no wind </w:t>
            </w:r>
            <w:r w:rsidRPr="12A4F6FB" w:rsidR="3ABBE829">
              <w:rPr>
                <w:rFonts w:ascii="Calibri" w:hAnsi="Calibri" w:cs="Calibri" w:asciiTheme="minorAscii" w:hAnsiTheme="minorAscii" w:cstheme="minorAscii"/>
                <w:b w:val="0"/>
                <w:bCs w:val="0"/>
                <w:color w:val="auto"/>
                <w:sz w:val="22"/>
                <w:szCs w:val="22"/>
              </w:rPr>
              <w:t>direction then use value -9999</w:t>
            </w:r>
          </w:p>
        </w:tc>
        <w:tc>
          <w:tcPr>
            <w:cnfStyle w:val="000000000000" w:firstRow="0" w:lastRow="0" w:firstColumn="0" w:lastColumn="0" w:oddVBand="0" w:evenVBand="0" w:oddHBand="0" w:evenHBand="0" w:firstRowFirstColumn="0" w:firstRowLastColumn="0" w:lastRowFirstColumn="0" w:lastRowLastColumn="0"/>
            <w:tcW w:w="1718" w:type="dxa"/>
            <w:tcMar/>
          </w:tcPr>
          <w:p w:rsidR="286835BE" w:rsidP="12A4F6FB" w:rsidRDefault="286835BE" w14:paraId="0B12FA7F" w14:textId="0B5350D0">
            <w:pPr>
              <w:pStyle w:val="nrpsTableheader"/>
              <w:rPr>
                <w:rFonts w:ascii="Calibri" w:hAnsi="Calibri" w:cs="Calibri" w:asciiTheme="minorAscii" w:hAnsiTheme="minorAscii" w:cstheme="minorAscii"/>
                <w:b w:val="0"/>
                <w:bCs w:val="0"/>
                <w:color w:val="auto"/>
                <w:sz w:val="22"/>
                <w:szCs w:val="22"/>
              </w:rPr>
            </w:pPr>
            <w:r w:rsidRPr="12A4F6FB" w:rsidR="286835BE">
              <w:rPr>
                <w:rFonts w:ascii="Calibri" w:hAnsi="Calibri" w:cs="Calibri" w:asciiTheme="minorAscii" w:hAnsiTheme="minorAscii" w:cstheme="minorAscii"/>
                <w:b w:val="0"/>
                <w:bCs w:val="0"/>
                <w:color w:val="auto"/>
                <w:sz w:val="22"/>
                <w:szCs w:val="22"/>
              </w:rPr>
              <w:t xml:space="preserve">numeric  </w:t>
            </w: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4F82905B" w14:textId="228A177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4F3C3B6" w:rsidP="12A4F6FB" w:rsidRDefault="54F3C3B6" w14:paraId="5DFE9508" w14:textId="217C2879">
            <w:pPr>
              <w:pStyle w:val="nrpsTableheader"/>
              <w:rPr>
                <w:rFonts w:ascii="Calibri" w:hAnsi="Calibri" w:cs="Calibri" w:asciiTheme="minorAscii" w:hAnsiTheme="minorAscii" w:cstheme="minorAscii"/>
                <w:b w:val="0"/>
                <w:bCs w:val="0"/>
                <w:color w:val="auto"/>
                <w:sz w:val="22"/>
                <w:szCs w:val="22"/>
              </w:rPr>
            </w:pPr>
            <w:r w:rsidRPr="12A4F6FB" w:rsidR="54F3C3B6">
              <w:rPr>
                <w:rFonts w:ascii="Calibri" w:hAnsi="Calibri" w:cs="Calibri" w:asciiTheme="minorAscii" w:hAnsiTheme="minorAscii" w:cstheme="minorAscii"/>
                <w:b w:val="0"/>
                <w:bCs w:val="0"/>
                <w:color w:val="auto"/>
                <w:sz w:val="22"/>
                <w:szCs w:val="22"/>
              </w:rPr>
              <w:t>degrees</w:t>
            </w: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00F0E55E" w14:textId="0E55A17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19E54972" w14:textId="73DB108A">
            <w:pPr>
              <w:pStyle w:val="nrpsTableheader"/>
              <w:rPr>
                <w:rFonts w:ascii="Calibri" w:hAnsi="Calibri" w:cs="Calibri" w:asciiTheme="minorAscii" w:hAnsiTheme="minorAscii" w:cstheme="minorAscii"/>
                <w:b w:val="0"/>
                <w:bCs w:val="0"/>
                <w:color w:val="auto"/>
                <w:sz w:val="22"/>
                <w:szCs w:val="22"/>
              </w:rPr>
            </w:pPr>
          </w:p>
        </w:tc>
      </w:tr>
      <w:tr w:rsidR="12A4F6FB" w:rsidTr="575B5EE4" w14:paraId="344573D0">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6BDAF030" w:rsidP="12A4F6FB" w:rsidRDefault="6BDAF030" w14:paraId="595856E6" w14:textId="17638281">
            <w:pPr>
              <w:pStyle w:val="nrpsTableheader"/>
              <w:rPr>
                <w:rFonts w:ascii="Calibri" w:hAnsi="Calibri" w:cs="Calibri" w:asciiTheme="minorAscii" w:hAnsiTheme="minorAscii" w:cstheme="minorAscii"/>
                <w:b w:val="0"/>
                <w:bCs w:val="0"/>
                <w:color w:val="auto"/>
                <w:sz w:val="22"/>
                <w:szCs w:val="22"/>
              </w:rPr>
            </w:pPr>
            <w:r w:rsidRPr="12A4F6FB" w:rsidR="6BDAF030">
              <w:rPr>
                <w:rFonts w:ascii="Calibri" w:hAnsi="Calibri" w:cs="Calibri" w:asciiTheme="minorAscii" w:hAnsiTheme="minorAscii" w:cstheme="minorAscii"/>
                <w:b w:val="0"/>
                <w:bCs w:val="0"/>
                <w:color w:val="auto"/>
                <w:sz w:val="22"/>
                <w:szCs w:val="22"/>
              </w:rPr>
              <w:t>BeginningPrecipitation</w:t>
            </w:r>
          </w:p>
        </w:tc>
        <w:tc>
          <w:tcPr>
            <w:cnfStyle w:val="000000000000" w:firstRow="0" w:lastRow="0" w:firstColumn="0" w:lastColumn="0" w:oddVBand="0" w:evenVBand="0" w:oddHBand="0" w:evenHBand="0" w:firstRowFirstColumn="0" w:firstRowLastColumn="0" w:lastRowFirstColumn="0" w:lastRowLastColumn="0"/>
            <w:tcW w:w="3586" w:type="dxa"/>
            <w:tcMar/>
          </w:tcPr>
          <w:p w:rsidR="49C248CA" w:rsidP="12A4F6FB" w:rsidRDefault="49C248CA" w14:paraId="479E424F" w14:textId="75ADD7C5">
            <w:pPr>
              <w:pStyle w:val="nrpsTableheader"/>
              <w:rPr>
                <w:rFonts w:ascii="Calibri" w:hAnsi="Calibri" w:cs="Calibri" w:asciiTheme="minorAscii" w:hAnsiTheme="minorAscii" w:cstheme="minorAscii"/>
                <w:b w:val="0"/>
                <w:bCs w:val="0"/>
                <w:color w:val="auto"/>
                <w:sz w:val="22"/>
                <w:szCs w:val="22"/>
              </w:rPr>
            </w:pPr>
            <w:r w:rsidRPr="12A4F6FB" w:rsidR="49C248CA">
              <w:rPr>
                <w:rFonts w:ascii="Calibri" w:hAnsi="Calibri" w:cs="Calibri" w:asciiTheme="minorAscii" w:hAnsiTheme="minorAscii" w:cstheme="minorAscii"/>
                <w:b w:val="0"/>
                <w:bCs w:val="0"/>
                <w:color w:val="auto"/>
                <w:sz w:val="22"/>
                <w:szCs w:val="22"/>
              </w:rPr>
              <w:t xml:space="preserve">Precipitation at the start of the survey round. </w:t>
            </w:r>
            <w:r w:rsidRPr="12A4F6FB" w:rsidR="009CC070">
              <w:rPr>
                <w:rFonts w:ascii="Calibri" w:hAnsi="Calibri" w:cs="Calibri" w:asciiTheme="minorAscii" w:hAnsiTheme="minorAscii" w:cstheme="minorAscii"/>
                <w:b w:val="0"/>
                <w:bCs w:val="0"/>
                <w:color w:val="auto"/>
                <w:sz w:val="22"/>
                <w:szCs w:val="22"/>
              </w:rPr>
              <w:t>Range: 0 - 5 (0, No Rain; 1, Mist or Fog; 2, Light Drizzle; 3, Light rain; 4, Heavy rain difficult to hear; 5, snow)</w:t>
            </w:r>
          </w:p>
        </w:tc>
        <w:tc>
          <w:tcPr>
            <w:cnfStyle w:val="000000000000" w:firstRow="0" w:lastRow="0" w:firstColumn="0" w:lastColumn="0" w:oddVBand="0" w:evenVBand="0" w:oddHBand="0" w:evenHBand="0" w:firstRowFirstColumn="0" w:firstRowLastColumn="0" w:lastRowFirstColumn="0" w:lastRowLastColumn="0"/>
            <w:tcW w:w="1718" w:type="dxa"/>
            <w:tcMar/>
          </w:tcPr>
          <w:p w:rsidR="009CC070" w:rsidP="12A4F6FB" w:rsidRDefault="009CC070" w14:paraId="7AE6C56D" w14:textId="5B4B1C64">
            <w:pPr>
              <w:pStyle w:val="nrpsTableheader"/>
              <w:rPr>
                <w:rFonts w:ascii="Calibri" w:hAnsi="Calibri" w:cs="Calibri" w:asciiTheme="minorAscii" w:hAnsiTheme="minorAscii" w:cstheme="minorAscii"/>
                <w:b w:val="0"/>
                <w:bCs w:val="0"/>
                <w:color w:val="auto"/>
                <w:sz w:val="22"/>
                <w:szCs w:val="22"/>
              </w:rPr>
            </w:pPr>
            <w:r w:rsidRPr="12A4F6FB" w:rsidR="009CC070">
              <w:rPr>
                <w:rFonts w:ascii="Calibri" w:hAnsi="Calibri" w:cs="Calibri" w:asciiTheme="minorAscii" w:hAnsiTheme="minorAscii" w:cstheme="minorAscii"/>
                <w:b w:val="0"/>
                <w:bCs w:val="0"/>
                <w:color w:val="auto"/>
                <w:sz w:val="22"/>
                <w:szCs w:val="22"/>
              </w:rPr>
              <w:t xml:space="preserve">categorical  </w:t>
            </w:r>
            <w:r w:rsidRPr="12A4F6FB" w:rsidR="0F53F155">
              <w:rPr>
                <w:rFonts w:ascii="Calibri" w:hAnsi="Calibri" w:cs="Calibri" w:asciiTheme="minorAscii" w:hAnsiTheme="minorAscii" w:cstheme="minorAscii"/>
                <w:b w:val="0"/>
                <w:bCs w:val="0"/>
                <w:color w:val="auto"/>
                <w:sz w:val="22"/>
                <w:szCs w:val="22"/>
              </w:rPr>
              <w:t xml:space="preserve"> </w:t>
            </w: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74AB57DC" w14:textId="477F33C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A4F6FB" w:rsidP="12A4F6FB" w:rsidRDefault="12A4F6FB" w14:paraId="0F1BC1C5" w14:textId="20A23D0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47AE73A5" w14:textId="1AD76010">
            <w:pPr>
              <w:pStyle w:val="nrpsTableheader"/>
              <w:rPr>
                <w:rFonts w:ascii="Calibri" w:hAnsi="Calibri" w:cs="Calibri" w:asciiTheme="minorAscii" w:hAnsiTheme="minorAscii" w:cstheme="minorAscii"/>
                <w:b w:val="0"/>
                <w:bCs w:val="0"/>
                <w:color w:val="auto"/>
                <w:sz w:val="22"/>
                <w:szCs w:val="22"/>
              </w:rPr>
            </w:pPr>
          </w:p>
          <w:p w:rsidR="12A4F6FB" w:rsidP="12A4F6FB" w:rsidRDefault="12A4F6FB" w14:paraId="479F0A0F" w14:textId="58F107E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0E0B8158" w14:textId="177161C9">
            <w:pPr>
              <w:pStyle w:val="nrpsTableheader"/>
              <w:rPr>
                <w:rFonts w:ascii="Calibri" w:hAnsi="Calibri" w:cs="Calibri" w:asciiTheme="minorAscii" w:hAnsiTheme="minorAscii" w:cstheme="minorAscii"/>
                <w:b w:val="0"/>
                <w:bCs w:val="0"/>
                <w:color w:val="auto"/>
                <w:sz w:val="22"/>
                <w:szCs w:val="22"/>
              </w:rPr>
            </w:pPr>
          </w:p>
        </w:tc>
      </w:tr>
      <w:tr w:rsidR="12A4F6FB" w:rsidTr="575B5EE4" w14:paraId="1FC289A5">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6BDAF030" w:rsidP="12A4F6FB" w:rsidRDefault="6BDAF030" w14:paraId="562A9D14" w14:textId="588047AE">
            <w:pPr>
              <w:pStyle w:val="nrpsTableheader"/>
              <w:rPr>
                <w:rFonts w:ascii="Calibri" w:hAnsi="Calibri" w:cs="Calibri" w:asciiTheme="minorAscii" w:hAnsiTheme="minorAscii" w:cstheme="minorAscii"/>
                <w:b w:val="0"/>
                <w:bCs w:val="0"/>
                <w:color w:val="auto"/>
                <w:sz w:val="22"/>
                <w:szCs w:val="22"/>
              </w:rPr>
            </w:pPr>
            <w:r w:rsidRPr="12A4F6FB" w:rsidR="6BDAF030">
              <w:rPr>
                <w:rFonts w:ascii="Calibri" w:hAnsi="Calibri" w:cs="Calibri" w:asciiTheme="minorAscii" w:hAnsiTheme="minorAscii" w:cstheme="minorAscii"/>
                <w:b w:val="0"/>
                <w:bCs w:val="0"/>
                <w:color w:val="auto"/>
                <w:sz w:val="22"/>
                <w:szCs w:val="22"/>
              </w:rPr>
              <w:t>EndTIme</w:t>
            </w:r>
          </w:p>
        </w:tc>
        <w:tc>
          <w:tcPr>
            <w:cnfStyle w:val="000000000000" w:firstRow="0" w:lastRow="0" w:firstColumn="0" w:lastColumn="0" w:oddVBand="0" w:evenVBand="0" w:oddHBand="0" w:evenHBand="0" w:firstRowFirstColumn="0" w:firstRowLastColumn="0" w:lastRowFirstColumn="0" w:lastRowLastColumn="0"/>
            <w:tcW w:w="3586" w:type="dxa"/>
            <w:tcMar/>
          </w:tcPr>
          <w:p w:rsidR="291BEBC1" w:rsidP="12A4F6FB" w:rsidRDefault="291BEBC1" w14:paraId="639C55AE" w14:textId="074AD62C">
            <w:pPr>
              <w:pStyle w:val="nrpsTableheader"/>
              <w:rPr>
                <w:rFonts w:ascii="Calibri" w:hAnsi="Calibri" w:cs="Calibri" w:asciiTheme="minorAscii" w:hAnsiTheme="minorAscii" w:cstheme="minorAscii"/>
                <w:b w:val="0"/>
                <w:bCs w:val="0"/>
                <w:color w:val="auto"/>
                <w:sz w:val="22"/>
                <w:szCs w:val="22"/>
              </w:rPr>
            </w:pPr>
            <w:r w:rsidRPr="12A4F6FB" w:rsidR="291BEBC1">
              <w:rPr>
                <w:rFonts w:ascii="Calibri" w:hAnsi="Calibri" w:cs="Calibri" w:asciiTheme="minorAscii" w:hAnsiTheme="minorAscii" w:cstheme="minorAscii"/>
                <w:b w:val="0"/>
                <w:bCs w:val="0"/>
                <w:color w:val="auto"/>
                <w:sz w:val="22"/>
                <w:szCs w:val="22"/>
              </w:rPr>
              <w:t>End time of survey</w:t>
            </w:r>
          </w:p>
        </w:tc>
        <w:tc>
          <w:tcPr>
            <w:cnfStyle w:val="000000000000" w:firstRow="0" w:lastRow="0" w:firstColumn="0" w:lastColumn="0" w:oddVBand="0" w:evenVBand="0" w:oddHBand="0" w:evenHBand="0" w:firstRowFirstColumn="0" w:firstRowLastColumn="0" w:lastRowFirstColumn="0" w:lastRowLastColumn="0"/>
            <w:tcW w:w="1718" w:type="dxa"/>
            <w:tcMar/>
          </w:tcPr>
          <w:p w:rsidR="12A4F6FB" w:rsidP="12A4F6FB" w:rsidRDefault="12A4F6FB" w14:paraId="35B57A64" w14:textId="1282C1C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6BDAF030" w:rsidP="12A4F6FB" w:rsidRDefault="6BDAF030" w14:paraId="05FB2C6E" w14:textId="776CB752">
            <w:pPr>
              <w:pStyle w:val="nrpsTableheader"/>
              <w:rPr>
                <w:rFonts w:ascii="Calibri" w:hAnsi="Calibri" w:cs="Calibri" w:asciiTheme="minorAscii" w:hAnsiTheme="minorAscii" w:cstheme="minorAscii"/>
                <w:b w:val="0"/>
                <w:bCs w:val="0"/>
                <w:color w:val="auto"/>
                <w:sz w:val="22"/>
                <w:szCs w:val="22"/>
              </w:rPr>
            </w:pPr>
            <w:r w:rsidRPr="12A4F6FB" w:rsidR="6BDAF030">
              <w:rPr>
                <w:rFonts w:ascii="Calibri" w:hAnsi="Calibri" w:cs="Calibri" w:asciiTheme="minorAscii" w:hAnsiTheme="minorAscii" w:cstheme="minorAscii"/>
                <w:b w:val="0"/>
                <w:bCs w:val="0"/>
                <w:color w:val="auto"/>
                <w:sz w:val="22"/>
                <w:szCs w:val="22"/>
              </w:rPr>
              <w:t>24-hr</w:t>
            </w:r>
          </w:p>
        </w:tc>
        <w:tc>
          <w:tcPr>
            <w:cnfStyle w:val="000000000000" w:firstRow="0" w:lastRow="0" w:firstColumn="0" w:lastColumn="0" w:oddVBand="0" w:evenVBand="0" w:oddHBand="0" w:evenHBand="0" w:firstRowFirstColumn="0" w:firstRowLastColumn="0" w:lastRowFirstColumn="0" w:lastRowLastColumn="0"/>
            <w:tcW w:w="1692" w:type="dxa"/>
            <w:tcMar/>
          </w:tcPr>
          <w:p w:rsidR="6BDAF030" w:rsidP="12A4F6FB" w:rsidRDefault="6BDAF030" w14:paraId="7258D302" w14:textId="53D2E8CA">
            <w:pPr>
              <w:pStyle w:val="nrpsTableheader"/>
              <w:rPr>
                <w:rFonts w:ascii="Calibri" w:hAnsi="Calibri" w:cs="Calibri" w:asciiTheme="minorAscii" w:hAnsiTheme="minorAscii" w:cstheme="minorAscii"/>
                <w:b w:val="0"/>
                <w:bCs w:val="0"/>
                <w:color w:val="auto"/>
                <w:sz w:val="22"/>
                <w:szCs w:val="22"/>
              </w:rPr>
            </w:pPr>
            <w:r w:rsidRPr="575B5EE4" w:rsidR="204665D6">
              <w:rPr>
                <w:rFonts w:ascii="Calibri" w:hAnsi="Calibri" w:cs="Calibri" w:asciiTheme="minorAscii" w:hAnsiTheme="minorAscii" w:cstheme="minorAscii"/>
                <w:b w:val="0"/>
                <w:bCs w:val="0"/>
                <w:color w:val="auto"/>
                <w:sz w:val="22"/>
                <w:szCs w:val="22"/>
              </w:rPr>
              <w:t>h</w:t>
            </w:r>
            <w:r w:rsidRPr="575B5EE4" w:rsidR="518CA575">
              <w:rPr>
                <w:rFonts w:ascii="Calibri" w:hAnsi="Calibri" w:cs="Calibri" w:asciiTheme="minorAscii" w:hAnsiTheme="minorAscii" w:cstheme="minorAscii"/>
                <w:b w:val="0"/>
                <w:bCs w:val="0"/>
                <w:color w:val="auto"/>
                <w:sz w:val="22"/>
                <w:szCs w:val="22"/>
              </w:rPr>
              <w:t>h:mm</w:t>
            </w: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158CEBF4" w14:textId="1141C77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14F5B2EE" w14:textId="5DF44449">
            <w:pPr>
              <w:pStyle w:val="nrpsTableheader"/>
              <w:rPr>
                <w:rFonts w:ascii="Calibri" w:hAnsi="Calibri" w:cs="Calibri" w:asciiTheme="minorAscii" w:hAnsiTheme="minorAscii" w:cstheme="minorAscii"/>
                <w:b w:val="0"/>
                <w:bCs w:val="0"/>
                <w:color w:val="auto"/>
                <w:sz w:val="22"/>
                <w:szCs w:val="22"/>
              </w:rPr>
            </w:pPr>
          </w:p>
        </w:tc>
      </w:tr>
      <w:tr w:rsidR="12A4F6FB" w:rsidTr="575B5EE4" w14:paraId="4C6B972C">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6BDAF030" w:rsidP="12A4F6FB" w:rsidRDefault="6BDAF030" w14:paraId="0D684434" w14:textId="1E1C4C8C">
            <w:pPr>
              <w:pStyle w:val="nrpsTableheader"/>
              <w:rPr>
                <w:rFonts w:ascii="Calibri" w:hAnsi="Calibri" w:cs="Calibri" w:asciiTheme="minorAscii" w:hAnsiTheme="minorAscii" w:cstheme="minorAscii"/>
                <w:b w:val="0"/>
                <w:bCs w:val="0"/>
                <w:color w:val="auto"/>
                <w:sz w:val="22"/>
                <w:szCs w:val="22"/>
              </w:rPr>
            </w:pPr>
            <w:r w:rsidRPr="12A4F6FB" w:rsidR="6BDAF030">
              <w:rPr>
                <w:rFonts w:ascii="Calibri" w:hAnsi="Calibri" w:cs="Calibri" w:asciiTheme="minorAscii" w:hAnsiTheme="minorAscii" w:cstheme="minorAscii"/>
                <w:b w:val="0"/>
                <w:bCs w:val="0"/>
                <w:color w:val="auto"/>
                <w:sz w:val="22"/>
                <w:szCs w:val="22"/>
              </w:rPr>
              <w:t>EndingTemp</w:t>
            </w:r>
          </w:p>
        </w:tc>
        <w:tc>
          <w:tcPr>
            <w:cnfStyle w:val="000000000000" w:firstRow="0" w:lastRow="0" w:firstColumn="0" w:lastColumn="0" w:oddVBand="0" w:evenVBand="0" w:oddHBand="0" w:evenHBand="0" w:firstRowFirstColumn="0" w:firstRowLastColumn="0" w:lastRowFirstColumn="0" w:lastRowLastColumn="0"/>
            <w:tcW w:w="3586" w:type="dxa"/>
            <w:tcMar/>
          </w:tcPr>
          <w:p w:rsidR="04C98D97" w:rsidP="12A4F6FB" w:rsidRDefault="04C98D97" w14:paraId="0E7F9464" w14:textId="6F0096B3">
            <w:pPr>
              <w:pStyle w:val="nrpsTableheader"/>
              <w:rPr>
                <w:rFonts w:ascii="Calibri" w:hAnsi="Calibri" w:cs="Calibri" w:asciiTheme="minorAscii" w:hAnsiTheme="minorAscii" w:cstheme="minorAscii"/>
                <w:b w:val="0"/>
                <w:bCs w:val="0"/>
                <w:color w:val="auto"/>
                <w:sz w:val="22"/>
                <w:szCs w:val="22"/>
              </w:rPr>
            </w:pPr>
            <w:r w:rsidRPr="12A4F6FB" w:rsidR="04C98D97">
              <w:rPr>
                <w:rFonts w:ascii="Calibri" w:hAnsi="Calibri" w:cs="Calibri" w:asciiTheme="minorAscii" w:hAnsiTheme="minorAscii" w:cstheme="minorAscii"/>
                <w:b w:val="0"/>
                <w:bCs w:val="0"/>
                <w:color w:val="auto"/>
                <w:sz w:val="22"/>
                <w:szCs w:val="22"/>
              </w:rPr>
              <w:t>Temperature in Celsius at end of survey round</w:t>
            </w:r>
            <w:r w:rsidRPr="12A4F6FB" w:rsidR="04C98D97">
              <w:rPr>
                <w:rFonts w:ascii="Calibri" w:hAnsi="Calibri" w:cs="Calibri" w:asciiTheme="minorAscii" w:hAnsiTheme="minorAscii" w:cstheme="minorAscii"/>
                <w:b w:val="0"/>
                <w:bCs w:val="0"/>
                <w:color w:val="auto"/>
                <w:sz w:val="22"/>
                <w:szCs w:val="22"/>
              </w:rPr>
              <w:t xml:space="preserve">.  </w:t>
            </w:r>
          </w:p>
        </w:tc>
        <w:tc>
          <w:tcPr>
            <w:cnfStyle w:val="000000000000" w:firstRow="0" w:lastRow="0" w:firstColumn="0" w:lastColumn="0" w:oddVBand="0" w:evenVBand="0" w:oddHBand="0" w:evenHBand="0" w:firstRowFirstColumn="0" w:firstRowLastColumn="0" w:lastRowFirstColumn="0" w:lastRowLastColumn="0"/>
            <w:tcW w:w="1718" w:type="dxa"/>
            <w:tcMar/>
          </w:tcPr>
          <w:p w:rsidR="771D8351" w:rsidP="12A4F6FB" w:rsidRDefault="771D8351" w14:paraId="56E09D47" w14:textId="4D6C46B2">
            <w:pPr>
              <w:pStyle w:val="nrpsTableheader"/>
              <w:rPr>
                <w:rFonts w:ascii="Calibri" w:hAnsi="Calibri" w:cs="Calibri" w:asciiTheme="minorAscii" w:hAnsiTheme="minorAscii" w:cstheme="minorAscii"/>
                <w:b w:val="0"/>
                <w:bCs w:val="0"/>
                <w:color w:val="auto"/>
                <w:sz w:val="22"/>
                <w:szCs w:val="22"/>
              </w:rPr>
            </w:pPr>
            <w:r w:rsidRPr="12A4F6FB" w:rsidR="771D8351">
              <w:rPr>
                <w:rFonts w:ascii="Calibri" w:hAnsi="Calibri" w:cs="Calibri" w:asciiTheme="minorAscii" w:hAnsiTheme="minorAscii" w:cstheme="minorAscii"/>
                <w:b w:val="0"/>
                <w:bCs w:val="0"/>
                <w:color w:val="auto"/>
                <w:sz w:val="22"/>
                <w:szCs w:val="22"/>
              </w:rPr>
              <w:t xml:space="preserve">numeric  </w:t>
            </w: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6CBA8695" w14:textId="66126EA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0AA061D5" w:rsidP="12A4F6FB" w:rsidRDefault="0AA061D5" w14:paraId="581B62BB" w14:textId="5E07FD04">
            <w:pPr>
              <w:pStyle w:val="nrpsTableheader"/>
              <w:rPr>
                <w:rFonts w:ascii="Calibri" w:hAnsi="Calibri" w:cs="Calibri" w:asciiTheme="minorAscii" w:hAnsiTheme="minorAscii" w:cstheme="minorAscii"/>
                <w:b w:val="0"/>
                <w:bCs w:val="0"/>
                <w:color w:val="auto"/>
                <w:sz w:val="22"/>
                <w:szCs w:val="22"/>
              </w:rPr>
            </w:pPr>
            <w:r w:rsidRPr="12A4F6FB" w:rsidR="0AA061D5">
              <w:rPr>
                <w:rFonts w:ascii="Calibri" w:hAnsi="Calibri" w:cs="Calibri" w:asciiTheme="minorAscii" w:hAnsiTheme="minorAscii" w:cstheme="minorAscii"/>
                <w:b w:val="0"/>
                <w:bCs w:val="0"/>
                <w:color w:val="auto"/>
                <w:sz w:val="22"/>
                <w:szCs w:val="22"/>
              </w:rPr>
              <w:t xml:space="preserve">Degrees C  </w:t>
            </w:r>
          </w:p>
        </w:tc>
        <w:tc>
          <w:tcPr>
            <w:cnfStyle w:val="000000000000" w:firstRow="0" w:lastRow="0" w:firstColumn="0" w:lastColumn="0" w:oddVBand="0" w:evenVBand="0" w:oddHBand="0" w:evenHBand="0" w:firstRowFirstColumn="0" w:firstRowLastColumn="0" w:lastRowFirstColumn="0" w:lastRowLastColumn="0"/>
            <w:tcW w:w="1695" w:type="dxa"/>
            <w:tcMar/>
          </w:tcPr>
          <w:p w:rsidR="32C338FF" w:rsidP="12A4F6FB" w:rsidRDefault="32C338FF" w14:paraId="12D5ABDA" w14:textId="33A9FCB3">
            <w:pPr>
              <w:pStyle w:val="nrpsTableheader"/>
              <w:rPr>
                <w:rFonts w:ascii="Calibri" w:hAnsi="Calibri" w:cs="Calibri" w:asciiTheme="minorAscii" w:hAnsiTheme="minorAscii" w:cstheme="minorAscii"/>
                <w:b w:val="0"/>
                <w:bCs w:val="0"/>
                <w:color w:val="auto"/>
                <w:sz w:val="22"/>
                <w:szCs w:val="22"/>
              </w:rPr>
            </w:pPr>
            <w:r w:rsidRPr="12A4F6FB" w:rsidR="32C338FF">
              <w:rPr>
                <w:rFonts w:ascii="Calibri" w:hAnsi="Calibri" w:cs="Calibri" w:asciiTheme="minorAscii" w:hAnsiTheme="minorAscii" w:cstheme="minorAscii"/>
                <w:b w:val="0"/>
                <w:bCs w:val="0"/>
                <w:color w:val="auto"/>
                <w:sz w:val="22"/>
                <w:szCs w:val="22"/>
              </w:rPr>
              <w:t>-9999</w:t>
            </w:r>
          </w:p>
        </w:tc>
        <w:tc>
          <w:tcPr>
            <w:cnfStyle w:val="000000000000" w:firstRow="0" w:lastRow="0" w:firstColumn="0" w:lastColumn="0" w:oddVBand="0" w:evenVBand="0" w:oddHBand="0" w:evenHBand="0" w:firstRowFirstColumn="0" w:firstRowLastColumn="0" w:lastRowFirstColumn="0" w:lastRowLastColumn="0"/>
            <w:tcW w:w="1695" w:type="dxa"/>
            <w:tcMar/>
          </w:tcPr>
          <w:p w:rsidR="536770A6" w:rsidP="12A4F6FB" w:rsidRDefault="536770A6" w14:paraId="7262640E" w14:textId="6782A11B">
            <w:pPr>
              <w:pStyle w:val="nrpsTableheader"/>
              <w:rPr>
                <w:rFonts w:ascii="Calibri" w:hAnsi="Calibri" w:cs="Calibri" w:asciiTheme="minorAscii" w:hAnsiTheme="minorAscii" w:cstheme="minorAscii"/>
                <w:b w:val="0"/>
                <w:bCs w:val="0"/>
                <w:color w:val="auto"/>
                <w:sz w:val="22"/>
                <w:szCs w:val="22"/>
              </w:rPr>
            </w:pPr>
            <w:r w:rsidRPr="12A4F6FB" w:rsidR="536770A6">
              <w:rPr>
                <w:rFonts w:ascii="Calibri" w:hAnsi="Calibri" w:cs="Calibri" w:asciiTheme="minorAscii" w:hAnsiTheme="minorAscii" w:cstheme="minorAscii"/>
                <w:b w:val="0"/>
                <w:bCs w:val="0"/>
                <w:color w:val="auto"/>
                <w:sz w:val="22"/>
                <w:szCs w:val="22"/>
              </w:rPr>
              <w:t xml:space="preserve">No value collected  </w:t>
            </w:r>
          </w:p>
        </w:tc>
      </w:tr>
      <w:tr w:rsidR="12A4F6FB" w:rsidTr="575B5EE4" w14:paraId="01972299">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6BDAF030" w:rsidP="12A4F6FB" w:rsidRDefault="6BDAF030" w14:paraId="2C325DB1" w14:textId="35060DDA">
            <w:pPr>
              <w:pStyle w:val="nrpsTableheader"/>
              <w:rPr>
                <w:rFonts w:ascii="Calibri" w:hAnsi="Calibri" w:cs="Calibri" w:asciiTheme="minorAscii" w:hAnsiTheme="minorAscii" w:cstheme="minorAscii"/>
                <w:b w:val="0"/>
                <w:bCs w:val="0"/>
                <w:color w:val="auto"/>
                <w:sz w:val="22"/>
                <w:szCs w:val="22"/>
              </w:rPr>
            </w:pPr>
            <w:r w:rsidRPr="12A4F6FB" w:rsidR="6BDAF030">
              <w:rPr>
                <w:rFonts w:ascii="Calibri" w:hAnsi="Calibri" w:cs="Calibri" w:asciiTheme="minorAscii" w:hAnsiTheme="minorAscii" w:cstheme="minorAscii"/>
                <w:b w:val="0"/>
                <w:bCs w:val="0"/>
                <w:color w:val="auto"/>
                <w:sz w:val="22"/>
                <w:szCs w:val="22"/>
              </w:rPr>
              <w:t>EndingHumidity</w:t>
            </w:r>
          </w:p>
        </w:tc>
        <w:tc>
          <w:tcPr>
            <w:cnfStyle w:val="000000000000" w:firstRow="0" w:lastRow="0" w:firstColumn="0" w:lastColumn="0" w:oddVBand="0" w:evenVBand="0" w:oddHBand="0" w:evenHBand="0" w:firstRowFirstColumn="0" w:firstRowLastColumn="0" w:lastRowFirstColumn="0" w:lastRowLastColumn="0"/>
            <w:tcW w:w="3586" w:type="dxa"/>
            <w:tcMar/>
          </w:tcPr>
          <w:p w:rsidR="46EA4C46" w:rsidP="12A4F6FB" w:rsidRDefault="46EA4C46" w14:paraId="5A872C39" w14:textId="1380E716">
            <w:pPr>
              <w:pStyle w:val="nrpsTableheader"/>
              <w:rPr>
                <w:rFonts w:ascii="Calibri" w:hAnsi="Calibri" w:cs="Calibri" w:asciiTheme="minorAscii" w:hAnsiTheme="minorAscii" w:cstheme="minorAscii"/>
                <w:b w:val="0"/>
                <w:bCs w:val="0"/>
                <w:color w:val="auto"/>
                <w:sz w:val="22"/>
                <w:szCs w:val="22"/>
              </w:rPr>
            </w:pPr>
            <w:r w:rsidRPr="12A4F6FB" w:rsidR="46EA4C46">
              <w:rPr>
                <w:rFonts w:ascii="Calibri" w:hAnsi="Calibri" w:cs="Calibri" w:asciiTheme="minorAscii" w:hAnsiTheme="minorAscii" w:cstheme="minorAscii"/>
                <w:b w:val="0"/>
                <w:bCs w:val="0"/>
                <w:color w:val="auto"/>
                <w:sz w:val="22"/>
                <w:szCs w:val="22"/>
              </w:rPr>
              <w:t>Humidity value at end of survey round.</w:t>
            </w:r>
          </w:p>
        </w:tc>
        <w:tc>
          <w:tcPr>
            <w:cnfStyle w:val="000000000000" w:firstRow="0" w:lastRow="0" w:firstColumn="0" w:lastColumn="0" w:oddVBand="0" w:evenVBand="0" w:oddHBand="0" w:evenHBand="0" w:firstRowFirstColumn="0" w:firstRowLastColumn="0" w:lastRowFirstColumn="0" w:lastRowLastColumn="0"/>
            <w:tcW w:w="1718" w:type="dxa"/>
            <w:tcMar/>
          </w:tcPr>
          <w:p w:rsidR="429C9546" w:rsidP="12A4F6FB" w:rsidRDefault="429C9546" w14:paraId="195303D6" w14:textId="5C2C9D38">
            <w:pPr>
              <w:pStyle w:val="nrpsTableheader"/>
              <w:rPr>
                <w:rFonts w:ascii="Calibri" w:hAnsi="Calibri" w:cs="Calibri" w:asciiTheme="minorAscii" w:hAnsiTheme="minorAscii" w:cstheme="minorAscii"/>
                <w:b w:val="0"/>
                <w:bCs w:val="0"/>
                <w:color w:val="auto"/>
                <w:sz w:val="22"/>
                <w:szCs w:val="22"/>
              </w:rPr>
            </w:pPr>
            <w:r w:rsidRPr="12A4F6FB" w:rsidR="429C9546">
              <w:rPr>
                <w:rFonts w:ascii="Calibri" w:hAnsi="Calibri" w:cs="Calibri" w:asciiTheme="minorAscii" w:hAnsiTheme="minorAscii" w:cstheme="minorAscii"/>
                <w:b w:val="0"/>
                <w:bCs w:val="0"/>
                <w:color w:val="auto"/>
                <w:sz w:val="22"/>
                <w:szCs w:val="22"/>
              </w:rPr>
              <w:t xml:space="preserve">numeric  </w:t>
            </w: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79131F11" w14:textId="1941124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F61A95F" w:rsidP="12A4F6FB" w:rsidRDefault="7F61A95F" w14:paraId="2EE0D228" w14:textId="73FE83DD">
            <w:pPr>
              <w:pStyle w:val="nrpsTableheader"/>
              <w:rPr>
                <w:rFonts w:ascii="Calibri" w:hAnsi="Calibri" w:cs="Calibri" w:asciiTheme="minorAscii" w:hAnsiTheme="minorAscii" w:cstheme="minorAscii"/>
                <w:b w:val="0"/>
                <w:bCs w:val="0"/>
                <w:color w:val="auto"/>
                <w:sz w:val="22"/>
                <w:szCs w:val="22"/>
              </w:rPr>
            </w:pPr>
            <w:r w:rsidRPr="575B5EE4" w:rsidR="7E5A25D6">
              <w:rPr>
                <w:rFonts w:ascii="Calibri" w:hAnsi="Calibri" w:cs="Calibri" w:asciiTheme="minorAscii" w:hAnsiTheme="minorAscii" w:cstheme="minorAscii"/>
                <w:b w:val="0"/>
                <w:bCs w:val="0"/>
                <w:color w:val="auto"/>
                <w:sz w:val="22"/>
                <w:szCs w:val="22"/>
              </w:rPr>
              <w:t>P</w:t>
            </w:r>
            <w:r w:rsidRPr="575B5EE4" w:rsidR="58186980">
              <w:rPr>
                <w:rFonts w:ascii="Calibri" w:hAnsi="Calibri" w:cs="Calibri" w:asciiTheme="minorAscii" w:hAnsiTheme="minorAscii" w:cstheme="minorAscii"/>
                <w:b w:val="0"/>
                <w:bCs w:val="0"/>
                <w:color w:val="auto"/>
                <w:sz w:val="22"/>
                <w:szCs w:val="22"/>
              </w:rPr>
              <w:t>erce</w:t>
            </w:r>
            <w:r w:rsidRPr="575B5EE4" w:rsidR="7E5A25D6">
              <w:rPr>
                <w:rFonts w:ascii="Calibri" w:hAnsi="Calibri" w:cs="Calibri" w:asciiTheme="minorAscii" w:hAnsiTheme="minorAscii" w:cstheme="minorAscii"/>
                <w:b w:val="0"/>
                <w:bCs w:val="0"/>
                <w:color w:val="auto"/>
                <w:sz w:val="22"/>
                <w:szCs w:val="22"/>
              </w:rPr>
              <w:t xml:space="preserve">                                                                                                                                                                                                                                                                                                                                                                                                                                                                                                                                                                                                                                                                                                                                                                                                                                                                                                                                                                                                                                                                                                                                                                                                                                                                                                                                                                                                                                                                                                                </w:t>
            </w:r>
            <w:r w:rsidRPr="575B5EE4" w:rsidR="58186980">
              <w:rPr>
                <w:rFonts w:ascii="Calibri" w:hAnsi="Calibri" w:cs="Calibri" w:asciiTheme="minorAscii" w:hAnsiTheme="minorAscii" w:cstheme="minorAscii"/>
                <w:b w:val="0"/>
                <w:bCs w:val="0"/>
                <w:color w:val="auto"/>
                <w:sz w:val="22"/>
                <w:szCs w:val="22"/>
              </w:rPr>
              <w:t>nt</w:t>
            </w:r>
          </w:p>
        </w:tc>
        <w:tc>
          <w:tcPr>
            <w:cnfStyle w:val="000000000000" w:firstRow="0" w:lastRow="0" w:firstColumn="0" w:lastColumn="0" w:oddVBand="0" w:evenVBand="0" w:oddHBand="0" w:evenHBand="0" w:firstRowFirstColumn="0" w:firstRowLastColumn="0" w:lastRowFirstColumn="0" w:lastRowLastColumn="0"/>
            <w:tcW w:w="1695" w:type="dxa"/>
            <w:tcMar/>
          </w:tcPr>
          <w:p w:rsidR="68D118FF" w:rsidP="12A4F6FB" w:rsidRDefault="68D118FF" w14:paraId="4CED98BA" w14:textId="766E596E">
            <w:pPr>
              <w:pStyle w:val="nrpsTableheader"/>
              <w:rPr>
                <w:rFonts w:ascii="Calibri" w:hAnsi="Calibri" w:cs="Calibri" w:asciiTheme="minorAscii" w:hAnsiTheme="minorAscii" w:cstheme="minorAscii"/>
                <w:b w:val="0"/>
                <w:bCs w:val="0"/>
                <w:color w:val="auto"/>
                <w:sz w:val="22"/>
                <w:szCs w:val="22"/>
              </w:rPr>
            </w:pPr>
            <w:r w:rsidRPr="12A4F6FB" w:rsidR="68D118FF">
              <w:rPr>
                <w:rFonts w:ascii="Calibri" w:hAnsi="Calibri" w:cs="Calibri" w:asciiTheme="minorAscii" w:hAnsiTheme="minorAscii" w:cstheme="minorAscii"/>
                <w:b w:val="0"/>
                <w:bCs w:val="0"/>
                <w:color w:val="auto"/>
                <w:sz w:val="22"/>
                <w:szCs w:val="22"/>
              </w:rPr>
              <w:t>-9999</w:t>
            </w:r>
          </w:p>
        </w:tc>
        <w:tc>
          <w:tcPr>
            <w:cnfStyle w:val="000000000000" w:firstRow="0" w:lastRow="0" w:firstColumn="0" w:lastColumn="0" w:oddVBand="0" w:evenVBand="0" w:oddHBand="0" w:evenHBand="0" w:firstRowFirstColumn="0" w:firstRowLastColumn="0" w:lastRowFirstColumn="0" w:lastRowLastColumn="0"/>
            <w:tcW w:w="1695" w:type="dxa"/>
            <w:tcMar/>
          </w:tcPr>
          <w:p w:rsidR="52C56FCB" w:rsidP="12A4F6FB" w:rsidRDefault="52C56FCB" w14:paraId="13F140CC" w14:textId="1CC08981">
            <w:pPr>
              <w:pStyle w:val="nrpsTableheader"/>
              <w:rPr>
                <w:rFonts w:ascii="Calibri" w:hAnsi="Calibri" w:cs="Calibri" w:asciiTheme="minorAscii" w:hAnsiTheme="minorAscii" w:cstheme="minorAscii"/>
                <w:b w:val="0"/>
                <w:bCs w:val="0"/>
                <w:color w:val="auto"/>
                <w:sz w:val="22"/>
                <w:szCs w:val="22"/>
              </w:rPr>
            </w:pPr>
            <w:r w:rsidRPr="12A4F6FB" w:rsidR="52C56FCB">
              <w:rPr>
                <w:rFonts w:ascii="Calibri" w:hAnsi="Calibri" w:cs="Calibri" w:asciiTheme="minorAscii" w:hAnsiTheme="minorAscii" w:cstheme="minorAscii"/>
                <w:b w:val="0"/>
                <w:bCs w:val="0"/>
                <w:color w:val="auto"/>
                <w:sz w:val="22"/>
                <w:szCs w:val="22"/>
              </w:rPr>
              <w:t xml:space="preserve">No value collected  </w:t>
            </w:r>
          </w:p>
        </w:tc>
      </w:tr>
      <w:tr w:rsidR="12A4F6FB" w:rsidTr="575B5EE4" w14:paraId="2C0DAB24">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2E1E229A" w:rsidP="12A4F6FB" w:rsidRDefault="2E1E229A" w14:paraId="0A41410F" w14:textId="063DB992">
            <w:pPr>
              <w:pStyle w:val="nrpsTableheader"/>
              <w:rPr>
                <w:rFonts w:ascii="Calibri" w:hAnsi="Calibri" w:cs="Calibri" w:asciiTheme="minorAscii" w:hAnsiTheme="minorAscii" w:cstheme="minorAscii"/>
                <w:b w:val="0"/>
                <w:bCs w:val="0"/>
                <w:color w:val="auto"/>
                <w:sz w:val="22"/>
                <w:szCs w:val="22"/>
              </w:rPr>
            </w:pPr>
            <w:r w:rsidRPr="12A4F6FB" w:rsidR="2E1E229A">
              <w:rPr>
                <w:rFonts w:ascii="Calibri" w:hAnsi="Calibri" w:cs="Calibri" w:asciiTheme="minorAscii" w:hAnsiTheme="minorAscii" w:cstheme="minorAscii"/>
                <w:b w:val="0"/>
                <w:bCs w:val="0"/>
                <w:color w:val="auto"/>
                <w:sz w:val="22"/>
                <w:szCs w:val="22"/>
              </w:rPr>
              <w:t>EndingWInd</w:t>
            </w:r>
          </w:p>
        </w:tc>
        <w:tc>
          <w:tcPr>
            <w:cnfStyle w:val="000000000000" w:firstRow="0" w:lastRow="0" w:firstColumn="0" w:lastColumn="0" w:oddVBand="0" w:evenVBand="0" w:oddHBand="0" w:evenHBand="0" w:firstRowFirstColumn="0" w:firstRowLastColumn="0" w:lastRowFirstColumn="0" w:lastRowLastColumn="0"/>
            <w:tcW w:w="3586" w:type="dxa"/>
            <w:tcMar/>
          </w:tcPr>
          <w:p w:rsidR="59FD0305" w:rsidP="12A4F6FB" w:rsidRDefault="59FD0305" w14:paraId="7086440A" w14:textId="04632930">
            <w:pPr>
              <w:pStyle w:val="nrpsTableheader"/>
              <w:rPr>
                <w:rFonts w:ascii="Calibri" w:hAnsi="Calibri" w:cs="Calibri" w:asciiTheme="minorAscii" w:hAnsiTheme="minorAscii" w:cstheme="minorAscii"/>
                <w:b w:val="0"/>
                <w:bCs w:val="0"/>
                <w:color w:val="auto"/>
                <w:sz w:val="22"/>
                <w:szCs w:val="22"/>
              </w:rPr>
            </w:pPr>
            <w:r w:rsidRPr="12A4F6FB" w:rsidR="59FD0305">
              <w:rPr>
                <w:rFonts w:ascii="Calibri" w:hAnsi="Calibri" w:cs="Calibri" w:asciiTheme="minorAscii" w:hAnsiTheme="minorAscii" w:cstheme="minorAscii"/>
                <w:b w:val="0"/>
                <w:bCs w:val="0"/>
                <w:color w:val="auto"/>
                <w:sz w:val="22"/>
                <w:szCs w:val="22"/>
              </w:rPr>
              <w:t xml:space="preserve">Wind speed at the end of survey round. meters/second; if no wind then value = 0  </w:t>
            </w:r>
          </w:p>
        </w:tc>
        <w:tc>
          <w:tcPr>
            <w:cnfStyle w:val="000000000000" w:firstRow="0" w:lastRow="0" w:firstColumn="0" w:lastColumn="0" w:oddVBand="0" w:evenVBand="0" w:oddHBand="0" w:evenHBand="0" w:firstRowFirstColumn="0" w:firstRowLastColumn="0" w:lastRowFirstColumn="0" w:lastRowLastColumn="0"/>
            <w:tcW w:w="1718" w:type="dxa"/>
            <w:tcMar/>
          </w:tcPr>
          <w:p w:rsidR="1C790F5D" w:rsidP="12A4F6FB" w:rsidRDefault="1C790F5D" w14:paraId="3C5C2E06" w14:textId="02913D2A">
            <w:pPr>
              <w:pStyle w:val="nrpsTableheader"/>
              <w:rPr>
                <w:rFonts w:ascii="Calibri" w:hAnsi="Calibri" w:cs="Calibri" w:asciiTheme="minorAscii" w:hAnsiTheme="minorAscii" w:cstheme="minorAscii"/>
                <w:b w:val="0"/>
                <w:bCs w:val="0"/>
                <w:color w:val="auto"/>
                <w:sz w:val="22"/>
                <w:szCs w:val="22"/>
              </w:rPr>
            </w:pPr>
            <w:r w:rsidRPr="12A4F6FB" w:rsidR="1C790F5D">
              <w:rPr>
                <w:rFonts w:ascii="Calibri" w:hAnsi="Calibri" w:cs="Calibri" w:asciiTheme="minorAscii" w:hAnsiTheme="minorAscii" w:cstheme="minorAscii"/>
                <w:b w:val="0"/>
                <w:bCs w:val="0"/>
                <w:color w:val="auto"/>
                <w:sz w:val="22"/>
                <w:szCs w:val="22"/>
              </w:rPr>
              <w:t xml:space="preserve">numeric  </w:t>
            </w: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689CCF7B" w14:textId="32C56D2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41A82C13" w:rsidP="12A4F6FB" w:rsidRDefault="41A82C13" w14:paraId="44E0F4D3" w14:textId="77255348">
            <w:pPr>
              <w:pStyle w:val="nrpsTableheader"/>
              <w:rPr>
                <w:rFonts w:ascii="Calibri" w:hAnsi="Calibri" w:cs="Calibri" w:asciiTheme="minorAscii" w:hAnsiTheme="minorAscii" w:cstheme="minorAscii"/>
                <w:b w:val="0"/>
                <w:bCs w:val="0"/>
                <w:color w:val="auto"/>
                <w:sz w:val="22"/>
                <w:szCs w:val="22"/>
              </w:rPr>
            </w:pPr>
            <w:r w:rsidRPr="12A4F6FB" w:rsidR="41A82C13">
              <w:rPr>
                <w:rFonts w:ascii="Calibri" w:hAnsi="Calibri" w:cs="Calibri" w:asciiTheme="minorAscii" w:hAnsiTheme="minorAscii" w:cstheme="minorAscii"/>
                <w:b w:val="0"/>
                <w:bCs w:val="0"/>
                <w:color w:val="auto"/>
                <w:sz w:val="22"/>
                <w:szCs w:val="22"/>
              </w:rPr>
              <w:t>meters/second</w:t>
            </w:r>
          </w:p>
        </w:tc>
        <w:tc>
          <w:tcPr>
            <w:cnfStyle w:val="000000000000" w:firstRow="0" w:lastRow="0" w:firstColumn="0" w:lastColumn="0" w:oddVBand="0" w:evenVBand="0" w:oddHBand="0" w:evenHBand="0" w:firstRowFirstColumn="0" w:firstRowLastColumn="0" w:lastRowFirstColumn="0" w:lastRowLastColumn="0"/>
            <w:tcW w:w="1695" w:type="dxa"/>
            <w:tcMar/>
          </w:tcPr>
          <w:p w:rsidR="0B14B1E8" w:rsidP="12A4F6FB" w:rsidRDefault="0B14B1E8" w14:paraId="40D3C088" w14:textId="0E3949E0">
            <w:pPr>
              <w:pStyle w:val="nrpsTableheader"/>
              <w:rPr>
                <w:rFonts w:ascii="Calibri" w:hAnsi="Calibri" w:cs="Calibri" w:asciiTheme="minorAscii" w:hAnsiTheme="minorAscii" w:cstheme="minorAscii"/>
                <w:b w:val="0"/>
                <w:bCs w:val="0"/>
                <w:color w:val="auto"/>
                <w:sz w:val="22"/>
                <w:szCs w:val="22"/>
              </w:rPr>
            </w:pPr>
            <w:r w:rsidRPr="12A4F6FB" w:rsidR="0B14B1E8">
              <w:rPr>
                <w:rFonts w:ascii="Calibri" w:hAnsi="Calibri" w:cs="Calibri" w:asciiTheme="minorAscii" w:hAnsiTheme="minorAscii" w:cstheme="minorAscii"/>
                <w:b w:val="0"/>
                <w:bCs w:val="0"/>
                <w:color w:val="auto"/>
                <w:sz w:val="22"/>
                <w:szCs w:val="22"/>
              </w:rPr>
              <w:t>-9999</w:t>
            </w:r>
          </w:p>
          <w:p w:rsidR="12A4F6FB" w:rsidP="12A4F6FB" w:rsidRDefault="12A4F6FB" w14:paraId="14878CEA" w14:textId="3D470B5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0FB05A30" w:rsidP="12A4F6FB" w:rsidRDefault="0FB05A30" w14:paraId="780990F1" w14:textId="206FD1EF">
            <w:pPr>
              <w:pStyle w:val="nrpsTableheader"/>
              <w:rPr>
                <w:rFonts w:ascii="Calibri" w:hAnsi="Calibri" w:cs="Calibri" w:asciiTheme="minorAscii" w:hAnsiTheme="minorAscii" w:cstheme="minorAscii"/>
                <w:b w:val="0"/>
                <w:bCs w:val="0"/>
                <w:color w:val="auto"/>
                <w:sz w:val="22"/>
                <w:szCs w:val="22"/>
              </w:rPr>
            </w:pPr>
            <w:r w:rsidRPr="12A4F6FB" w:rsidR="0FB05A30">
              <w:rPr>
                <w:rFonts w:ascii="Calibri" w:hAnsi="Calibri" w:cs="Calibri" w:asciiTheme="minorAscii" w:hAnsiTheme="minorAscii" w:cstheme="minorAscii"/>
                <w:b w:val="0"/>
                <w:bCs w:val="0"/>
                <w:color w:val="auto"/>
                <w:sz w:val="22"/>
                <w:szCs w:val="22"/>
              </w:rPr>
              <w:t xml:space="preserve">No value collected  </w:t>
            </w:r>
          </w:p>
        </w:tc>
      </w:tr>
      <w:tr w:rsidR="12A4F6FB" w:rsidTr="575B5EE4" w14:paraId="216D6633">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2E1E229A" w:rsidP="12A4F6FB" w:rsidRDefault="2E1E229A" w14:paraId="71EDE291" w14:textId="773E2A5D">
            <w:pPr>
              <w:pStyle w:val="nrpsTableheader"/>
              <w:rPr>
                <w:rFonts w:ascii="Calibri" w:hAnsi="Calibri" w:cs="Calibri" w:asciiTheme="minorAscii" w:hAnsiTheme="minorAscii" w:cstheme="minorAscii"/>
                <w:b w:val="0"/>
                <w:bCs w:val="0"/>
                <w:color w:val="auto"/>
                <w:sz w:val="22"/>
                <w:szCs w:val="22"/>
              </w:rPr>
            </w:pPr>
            <w:r w:rsidRPr="12A4F6FB" w:rsidR="2E1E229A">
              <w:rPr>
                <w:rFonts w:ascii="Calibri" w:hAnsi="Calibri" w:cs="Calibri" w:asciiTheme="minorAscii" w:hAnsiTheme="minorAscii" w:cstheme="minorAscii"/>
                <w:b w:val="0"/>
                <w:bCs w:val="0"/>
                <w:color w:val="auto"/>
                <w:sz w:val="22"/>
                <w:szCs w:val="22"/>
              </w:rPr>
              <w:t>EndingWindDirection</w:t>
            </w:r>
          </w:p>
        </w:tc>
        <w:tc>
          <w:tcPr>
            <w:cnfStyle w:val="000000000000" w:firstRow="0" w:lastRow="0" w:firstColumn="0" w:lastColumn="0" w:oddVBand="0" w:evenVBand="0" w:oddHBand="0" w:evenHBand="0" w:firstRowFirstColumn="0" w:firstRowLastColumn="0" w:lastRowFirstColumn="0" w:lastRowLastColumn="0"/>
            <w:tcW w:w="3586" w:type="dxa"/>
            <w:tcMar/>
          </w:tcPr>
          <w:p w:rsidR="2156537B" w:rsidP="12A4F6FB" w:rsidRDefault="2156537B" w14:paraId="6464CD35" w14:textId="2F8C8FBC">
            <w:pPr>
              <w:pStyle w:val="nrpsTableheader"/>
              <w:rPr>
                <w:rFonts w:ascii="Calibri" w:hAnsi="Calibri" w:cs="Calibri" w:asciiTheme="minorAscii" w:hAnsiTheme="minorAscii" w:cstheme="minorAscii"/>
                <w:b w:val="0"/>
                <w:bCs w:val="0"/>
                <w:color w:val="auto"/>
                <w:sz w:val="22"/>
                <w:szCs w:val="22"/>
              </w:rPr>
            </w:pPr>
            <w:r w:rsidRPr="12A4F6FB" w:rsidR="2156537B">
              <w:rPr>
                <w:rFonts w:ascii="Calibri" w:hAnsi="Calibri" w:cs="Calibri" w:asciiTheme="minorAscii" w:hAnsiTheme="minorAscii" w:cstheme="minorAscii"/>
                <w:b w:val="0"/>
                <w:bCs w:val="0"/>
                <w:color w:val="auto"/>
                <w:sz w:val="22"/>
                <w:szCs w:val="22"/>
              </w:rPr>
              <w:t xml:space="preserve">Wind direction at end of survey round. </w:t>
            </w:r>
            <w:r w:rsidRPr="12A4F6FB" w:rsidR="2156537B">
              <w:rPr>
                <w:rFonts w:ascii="Calibri" w:hAnsi="Calibri" w:cs="Calibri" w:asciiTheme="minorAscii" w:hAnsiTheme="minorAscii" w:cstheme="minorAscii"/>
                <w:b w:val="0"/>
                <w:bCs w:val="0"/>
                <w:color w:val="auto"/>
                <w:sz w:val="22"/>
                <w:szCs w:val="22"/>
              </w:rPr>
              <w:t>Degrees;</w:t>
            </w:r>
            <w:r w:rsidRPr="12A4F6FB" w:rsidR="2156537B">
              <w:rPr>
                <w:rFonts w:ascii="Calibri" w:hAnsi="Calibri" w:cs="Calibri" w:asciiTheme="minorAscii" w:hAnsiTheme="minorAscii" w:cstheme="minorAscii"/>
                <w:b w:val="0"/>
                <w:bCs w:val="0"/>
                <w:color w:val="auto"/>
                <w:sz w:val="22"/>
                <w:szCs w:val="22"/>
              </w:rPr>
              <w:t xml:space="preserve"> if no wind </w:t>
            </w:r>
            <w:r w:rsidRPr="12A4F6FB" w:rsidR="2156537B">
              <w:rPr>
                <w:rFonts w:ascii="Calibri" w:hAnsi="Calibri" w:cs="Calibri" w:asciiTheme="minorAscii" w:hAnsiTheme="minorAscii" w:cstheme="minorAscii"/>
                <w:b w:val="0"/>
                <w:bCs w:val="0"/>
                <w:color w:val="auto"/>
                <w:sz w:val="22"/>
                <w:szCs w:val="22"/>
              </w:rPr>
              <w:t>direction</w:t>
            </w:r>
            <w:r w:rsidRPr="12A4F6FB" w:rsidR="2156537B">
              <w:rPr>
                <w:rFonts w:ascii="Calibri" w:hAnsi="Calibri" w:cs="Calibri" w:asciiTheme="minorAscii" w:hAnsiTheme="minorAscii" w:cstheme="minorAscii"/>
                <w:b w:val="0"/>
                <w:bCs w:val="0"/>
                <w:color w:val="auto"/>
                <w:sz w:val="22"/>
                <w:szCs w:val="22"/>
              </w:rPr>
              <w:t xml:space="preserve"> then use value -9999  </w:t>
            </w:r>
          </w:p>
        </w:tc>
        <w:tc>
          <w:tcPr>
            <w:cnfStyle w:val="000000000000" w:firstRow="0" w:lastRow="0" w:firstColumn="0" w:lastColumn="0" w:oddVBand="0" w:evenVBand="0" w:oddHBand="0" w:evenHBand="0" w:firstRowFirstColumn="0" w:firstRowLastColumn="0" w:lastRowFirstColumn="0" w:lastRowLastColumn="0"/>
            <w:tcW w:w="1718" w:type="dxa"/>
            <w:tcMar/>
          </w:tcPr>
          <w:p w:rsidR="42FA8768" w:rsidP="12A4F6FB" w:rsidRDefault="42FA8768" w14:paraId="7CD0DD04" w14:textId="05C865BE">
            <w:pPr>
              <w:pStyle w:val="nrpsTableheader"/>
              <w:rPr>
                <w:rFonts w:ascii="Calibri" w:hAnsi="Calibri" w:cs="Calibri" w:asciiTheme="minorAscii" w:hAnsiTheme="minorAscii" w:cstheme="minorAscii"/>
                <w:b w:val="0"/>
                <w:bCs w:val="0"/>
                <w:color w:val="auto"/>
                <w:sz w:val="22"/>
                <w:szCs w:val="22"/>
              </w:rPr>
            </w:pPr>
            <w:r w:rsidRPr="12A4F6FB" w:rsidR="42FA8768">
              <w:rPr>
                <w:rFonts w:ascii="Calibri" w:hAnsi="Calibri" w:cs="Calibri" w:asciiTheme="minorAscii" w:hAnsiTheme="minorAscii" w:cstheme="minorAscii"/>
                <w:b w:val="0"/>
                <w:bCs w:val="0"/>
                <w:color w:val="auto"/>
                <w:sz w:val="22"/>
                <w:szCs w:val="22"/>
              </w:rPr>
              <w:t xml:space="preserve">numeric  </w:t>
            </w: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0CA96897" w14:textId="5C6088C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4430FAAC" w:rsidP="12A4F6FB" w:rsidRDefault="4430FAAC" w14:paraId="0EB0E213" w14:textId="7A49D404">
            <w:pPr>
              <w:pStyle w:val="nrpsTableheader"/>
              <w:rPr>
                <w:rFonts w:ascii="Calibri" w:hAnsi="Calibri" w:cs="Calibri" w:asciiTheme="minorAscii" w:hAnsiTheme="minorAscii" w:cstheme="minorAscii"/>
                <w:b w:val="0"/>
                <w:bCs w:val="0"/>
                <w:color w:val="auto"/>
                <w:sz w:val="22"/>
                <w:szCs w:val="22"/>
              </w:rPr>
            </w:pPr>
            <w:r w:rsidRPr="12A4F6FB" w:rsidR="4430FAAC">
              <w:rPr>
                <w:rFonts w:ascii="Calibri" w:hAnsi="Calibri" w:cs="Calibri" w:asciiTheme="minorAscii" w:hAnsiTheme="minorAscii" w:cstheme="minorAscii"/>
                <w:b w:val="0"/>
                <w:bCs w:val="0"/>
                <w:color w:val="auto"/>
                <w:sz w:val="22"/>
                <w:szCs w:val="22"/>
              </w:rPr>
              <w:t>degrees</w:t>
            </w: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51D38D50" w14:textId="2392AC5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3F2BF7FB" w14:textId="22B9BDFA">
            <w:pPr>
              <w:pStyle w:val="nrpsTableheader"/>
              <w:rPr>
                <w:rFonts w:ascii="Calibri" w:hAnsi="Calibri" w:cs="Calibri" w:asciiTheme="minorAscii" w:hAnsiTheme="minorAscii" w:cstheme="minorAscii"/>
                <w:b w:val="0"/>
                <w:bCs w:val="0"/>
                <w:color w:val="auto"/>
                <w:sz w:val="22"/>
                <w:szCs w:val="22"/>
              </w:rPr>
            </w:pPr>
          </w:p>
        </w:tc>
      </w:tr>
      <w:tr w:rsidR="12A4F6FB" w:rsidTr="575B5EE4" w14:paraId="1C9E4791">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2E1E229A" w:rsidP="12A4F6FB" w:rsidRDefault="2E1E229A" w14:paraId="30938777" w14:textId="797BCDF3">
            <w:pPr>
              <w:pStyle w:val="nrpsTableheader"/>
              <w:rPr>
                <w:rFonts w:ascii="Calibri" w:hAnsi="Calibri" w:cs="Calibri" w:asciiTheme="minorAscii" w:hAnsiTheme="minorAscii" w:cstheme="minorAscii"/>
                <w:b w:val="0"/>
                <w:bCs w:val="0"/>
                <w:color w:val="auto"/>
                <w:sz w:val="22"/>
                <w:szCs w:val="22"/>
              </w:rPr>
            </w:pPr>
            <w:r w:rsidRPr="12A4F6FB" w:rsidR="2E1E229A">
              <w:rPr>
                <w:rFonts w:ascii="Calibri" w:hAnsi="Calibri" w:cs="Calibri" w:asciiTheme="minorAscii" w:hAnsiTheme="minorAscii" w:cstheme="minorAscii"/>
                <w:b w:val="0"/>
                <w:bCs w:val="0"/>
                <w:color w:val="auto"/>
                <w:sz w:val="22"/>
                <w:szCs w:val="22"/>
              </w:rPr>
              <w:t>EndingPrecipitation</w:t>
            </w:r>
          </w:p>
        </w:tc>
        <w:tc>
          <w:tcPr>
            <w:cnfStyle w:val="000000000000" w:firstRow="0" w:lastRow="0" w:firstColumn="0" w:lastColumn="0" w:oddVBand="0" w:evenVBand="0" w:oddHBand="0" w:evenHBand="0" w:firstRowFirstColumn="0" w:firstRowLastColumn="0" w:lastRowFirstColumn="0" w:lastRowLastColumn="0"/>
            <w:tcW w:w="3586" w:type="dxa"/>
            <w:tcMar/>
          </w:tcPr>
          <w:p w:rsidR="5028DF2E" w:rsidP="12A4F6FB" w:rsidRDefault="5028DF2E" w14:paraId="7D890D31" w14:textId="508875BA">
            <w:pPr>
              <w:pStyle w:val="nrpsTableheader"/>
              <w:rPr>
                <w:rFonts w:ascii="Calibri" w:hAnsi="Calibri" w:cs="Calibri" w:asciiTheme="minorAscii" w:hAnsiTheme="minorAscii" w:cstheme="minorAscii"/>
                <w:b w:val="0"/>
                <w:bCs w:val="0"/>
                <w:color w:val="auto"/>
                <w:sz w:val="22"/>
                <w:szCs w:val="22"/>
              </w:rPr>
            </w:pPr>
            <w:r w:rsidRPr="12A4F6FB" w:rsidR="5028DF2E">
              <w:rPr>
                <w:rFonts w:ascii="Calibri" w:hAnsi="Calibri" w:cs="Calibri" w:asciiTheme="minorAscii" w:hAnsiTheme="minorAscii" w:cstheme="minorAscii"/>
                <w:b w:val="0"/>
                <w:bCs w:val="0"/>
                <w:color w:val="auto"/>
                <w:sz w:val="22"/>
                <w:szCs w:val="22"/>
              </w:rPr>
              <w:t xml:space="preserve">Precipitation at the end of the survey round. </w:t>
            </w:r>
            <w:r w:rsidRPr="12A4F6FB" w:rsidR="07743330">
              <w:rPr>
                <w:rFonts w:ascii="Calibri" w:hAnsi="Calibri" w:cs="Calibri" w:asciiTheme="minorAscii" w:hAnsiTheme="minorAscii" w:cstheme="minorAscii"/>
                <w:b w:val="0"/>
                <w:bCs w:val="0"/>
                <w:color w:val="auto"/>
                <w:sz w:val="22"/>
                <w:szCs w:val="22"/>
              </w:rPr>
              <w:t xml:space="preserve">Range: 0 - 5 (0, No Rain; 1, Mist or Fog; 2, Light Drizzle; 3, Light rain; 4, Heavy rain difficult to hear; 5, snow)  </w:t>
            </w:r>
          </w:p>
        </w:tc>
        <w:tc>
          <w:tcPr>
            <w:cnfStyle w:val="000000000000" w:firstRow="0" w:lastRow="0" w:firstColumn="0" w:lastColumn="0" w:oddVBand="0" w:evenVBand="0" w:oddHBand="0" w:evenHBand="0" w:firstRowFirstColumn="0" w:firstRowLastColumn="0" w:lastRowFirstColumn="0" w:lastRowLastColumn="0"/>
            <w:tcW w:w="1718" w:type="dxa"/>
            <w:tcMar/>
          </w:tcPr>
          <w:p w:rsidR="07743330" w:rsidP="12A4F6FB" w:rsidRDefault="07743330" w14:paraId="75B973D2" w14:textId="3764798A">
            <w:pPr>
              <w:pStyle w:val="nrpsTableheader"/>
              <w:rPr>
                <w:rFonts w:ascii="Calibri" w:hAnsi="Calibri" w:cs="Calibri" w:asciiTheme="minorAscii" w:hAnsiTheme="minorAscii" w:cstheme="minorAscii"/>
                <w:b w:val="0"/>
                <w:bCs w:val="0"/>
                <w:color w:val="auto"/>
                <w:sz w:val="22"/>
                <w:szCs w:val="22"/>
              </w:rPr>
            </w:pPr>
            <w:r w:rsidRPr="12A4F6FB" w:rsidR="07743330">
              <w:rPr>
                <w:rFonts w:ascii="Calibri" w:hAnsi="Calibri" w:cs="Calibri" w:asciiTheme="minorAscii" w:hAnsiTheme="minorAscii" w:cstheme="minorAscii"/>
                <w:b w:val="0"/>
                <w:bCs w:val="0"/>
                <w:color w:val="auto"/>
                <w:sz w:val="22"/>
                <w:szCs w:val="22"/>
              </w:rPr>
              <w:t xml:space="preserve">categorical  </w:t>
            </w: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67D84E33" w14:textId="15D9B18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A4F6FB" w:rsidP="12A4F6FB" w:rsidRDefault="12A4F6FB" w14:paraId="3DA6FED9" w14:textId="3B4C598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296016BB" w14:textId="5FFA607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4205815E" w14:textId="0F19CB00">
            <w:pPr>
              <w:pStyle w:val="nrpsTableheader"/>
              <w:rPr>
                <w:rFonts w:ascii="Calibri" w:hAnsi="Calibri" w:cs="Calibri" w:asciiTheme="minorAscii" w:hAnsiTheme="minorAscii" w:cstheme="minorAscii"/>
                <w:b w:val="0"/>
                <w:bCs w:val="0"/>
                <w:color w:val="auto"/>
                <w:sz w:val="22"/>
                <w:szCs w:val="22"/>
              </w:rPr>
            </w:pPr>
          </w:p>
        </w:tc>
      </w:tr>
      <w:tr w:rsidR="12A4F6FB" w:rsidTr="575B5EE4" w14:paraId="247B9C85">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2E1E229A" w:rsidP="12A4F6FB" w:rsidRDefault="2E1E229A" w14:paraId="34390BFE" w14:textId="27AECBFE">
            <w:pPr>
              <w:pStyle w:val="nrpsTableheader"/>
              <w:rPr>
                <w:rFonts w:ascii="Calibri" w:hAnsi="Calibri" w:cs="Calibri" w:asciiTheme="minorAscii" w:hAnsiTheme="minorAscii" w:cstheme="minorAscii"/>
                <w:b w:val="0"/>
                <w:bCs w:val="0"/>
                <w:color w:val="auto"/>
                <w:sz w:val="22"/>
                <w:szCs w:val="22"/>
              </w:rPr>
            </w:pPr>
            <w:r w:rsidRPr="12A4F6FB" w:rsidR="2E1E229A">
              <w:rPr>
                <w:rFonts w:ascii="Calibri" w:hAnsi="Calibri" w:cs="Calibri" w:asciiTheme="minorAscii" w:hAnsiTheme="minorAscii" w:cstheme="minorAscii"/>
                <w:b w:val="0"/>
                <w:bCs w:val="0"/>
                <w:color w:val="auto"/>
                <w:sz w:val="22"/>
                <w:szCs w:val="22"/>
              </w:rPr>
              <w:t>MoonIllumination</w:t>
            </w:r>
          </w:p>
        </w:tc>
        <w:tc>
          <w:tcPr>
            <w:cnfStyle w:val="000000000000" w:firstRow="0" w:lastRow="0" w:firstColumn="0" w:lastColumn="0" w:oddVBand="0" w:evenVBand="0" w:oddHBand="0" w:evenHBand="0" w:firstRowFirstColumn="0" w:firstRowLastColumn="0" w:lastRowFirstColumn="0" w:lastRowLastColumn="0"/>
            <w:tcW w:w="3586" w:type="dxa"/>
            <w:tcMar/>
          </w:tcPr>
          <w:p w:rsidR="25E18402" w:rsidP="12A4F6FB" w:rsidRDefault="25E18402" w14:paraId="4DEEE6FD" w14:textId="6FD80E2E">
            <w:pPr>
              <w:pStyle w:val="nrpsTableheader"/>
              <w:rPr>
                <w:rFonts w:ascii="Calibri" w:hAnsi="Calibri" w:cs="Calibri" w:asciiTheme="minorAscii" w:hAnsiTheme="minorAscii" w:cstheme="minorAscii"/>
                <w:b w:val="0"/>
                <w:bCs w:val="0"/>
                <w:color w:val="auto"/>
                <w:sz w:val="22"/>
                <w:szCs w:val="22"/>
              </w:rPr>
            </w:pPr>
            <w:r w:rsidRPr="12A4F6FB" w:rsidR="25E18402">
              <w:rPr>
                <w:rFonts w:ascii="Calibri" w:hAnsi="Calibri" w:cs="Calibri" w:asciiTheme="minorAscii" w:hAnsiTheme="minorAscii" w:cstheme="minorAscii"/>
                <w:b w:val="0"/>
                <w:bCs w:val="0"/>
                <w:color w:val="auto"/>
                <w:sz w:val="22"/>
                <w:szCs w:val="22"/>
              </w:rPr>
              <w:t xml:space="preserve">Moon illumination for night of survey. </w:t>
            </w:r>
            <w:r w:rsidRPr="12A4F6FB" w:rsidR="50F5D024">
              <w:rPr>
                <w:rFonts w:ascii="Calibri" w:hAnsi="Calibri" w:cs="Calibri" w:asciiTheme="minorAscii" w:hAnsiTheme="minorAscii" w:cstheme="minorAscii"/>
                <w:b w:val="0"/>
                <w:bCs w:val="0"/>
                <w:color w:val="auto"/>
                <w:sz w:val="22"/>
                <w:szCs w:val="22"/>
              </w:rPr>
              <w:t>Range: 0 - 100 percent</w:t>
            </w:r>
          </w:p>
        </w:tc>
        <w:tc>
          <w:tcPr>
            <w:cnfStyle w:val="000000000000" w:firstRow="0" w:lastRow="0" w:firstColumn="0" w:lastColumn="0" w:oddVBand="0" w:evenVBand="0" w:oddHBand="0" w:evenHBand="0" w:firstRowFirstColumn="0" w:firstRowLastColumn="0" w:lastRowFirstColumn="0" w:lastRowLastColumn="0"/>
            <w:tcW w:w="1718" w:type="dxa"/>
            <w:tcMar/>
          </w:tcPr>
          <w:p w:rsidR="03D350DA" w:rsidP="12A4F6FB" w:rsidRDefault="03D350DA" w14:paraId="7A44E6D3" w14:textId="5DF55A1A">
            <w:pPr>
              <w:pStyle w:val="nrpsTableheader"/>
              <w:rPr>
                <w:rFonts w:ascii="Calibri" w:hAnsi="Calibri" w:cs="Calibri" w:asciiTheme="minorAscii" w:hAnsiTheme="minorAscii" w:cstheme="minorAscii"/>
                <w:b w:val="0"/>
                <w:bCs w:val="0"/>
                <w:color w:val="auto"/>
                <w:sz w:val="22"/>
                <w:szCs w:val="22"/>
              </w:rPr>
            </w:pPr>
            <w:r w:rsidRPr="12A4F6FB" w:rsidR="03D350DA">
              <w:rPr>
                <w:rFonts w:ascii="Calibri" w:hAnsi="Calibri" w:cs="Calibri" w:asciiTheme="minorAscii" w:hAnsiTheme="minorAscii" w:cstheme="minorAscii"/>
                <w:b w:val="0"/>
                <w:bCs w:val="0"/>
                <w:color w:val="auto"/>
                <w:sz w:val="22"/>
                <w:szCs w:val="22"/>
              </w:rPr>
              <w:t xml:space="preserve">numeric  </w:t>
            </w: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2E6F6268" w14:textId="3714AD8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444A02C7" w:rsidP="12A4F6FB" w:rsidRDefault="444A02C7" w14:paraId="27636C7D" w14:textId="485AF428">
            <w:pPr>
              <w:pStyle w:val="nrpsTableheader"/>
              <w:rPr>
                <w:rFonts w:ascii="Calibri" w:hAnsi="Calibri" w:cs="Calibri" w:asciiTheme="minorAscii" w:hAnsiTheme="minorAscii" w:cstheme="minorAscii"/>
                <w:b w:val="0"/>
                <w:bCs w:val="0"/>
                <w:color w:val="auto"/>
                <w:sz w:val="22"/>
                <w:szCs w:val="22"/>
              </w:rPr>
            </w:pPr>
            <w:r w:rsidRPr="12A4F6FB" w:rsidR="444A02C7">
              <w:rPr>
                <w:rFonts w:ascii="Calibri" w:hAnsi="Calibri" w:cs="Calibri" w:asciiTheme="minorAscii" w:hAnsiTheme="minorAscii" w:cstheme="minorAscii"/>
                <w:b w:val="0"/>
                <w:bCs w:val="0"/>
                <w:color w:val="auto"/>
                <w:sz w:val="22"/>
                <w:szCs w:val="22"/>
              </w:rPr>
              <w:t>percent</w:t>
            </w: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4620D017" w14:textId="0BDDA80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2749BED8" w14:textId="4C29A158">
            <w:pPr>
              <w:pStyle w:val="nrpsTableheader"/>
              <w:rPr>
                <w:rFonts w:ascii="Calibri" w:hAnsi="Calibri" w:cs="Calibri" w:asciiTheme="minorAscii" w:hAnsiTheme="minorAscii" w:cstheme="minorAscii"/>
                <w:b w:val="0"/>
                <w:bCs w:val="0"/>
                <w:color w:val="auto"/>
                <w:sz w:val="22"/>
                <w:szCs w:val="22"/>
              </w:rPr>
            </w:pPr>
          </w:p>
        </w:tc>
      </w:tr>
      <w:tr w:rsidR="12A4F6FB" w:rsidTr="575B5EE4" w14:paraId="70FABC03">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2E1E229A" w:rsidP="12A4F6FB" w:rsidRDefault="2E1E229A" w14:paraId="1A14304D" w14:textId="27DC9B2D">
            <w:pPr>
              <w:pStyle w:val="nrpsTableheader"/>
              <w:rPr>
                <w:rFonts w:ascii="Calibri" w:hAnsi="Calibri" w:cs="Calibri" w:asciiTheme="minorAscii" w:hAnsiTheme="minorAscii" w:cstheme="minorAscii"/>
                <w:b w:val="0"/>
                <w:bCs w:val="0"/>
                <w:color w:val="auto"/>
                <w:sz w:val="22"/>
                <w:szCs w:val="22"/>
              </w:rPr>
            </w:pPr>
            <w:r w:rsidRPr="12A4F6FB" w:rsidR="2E1E229A">
              <w:rPr>
                <w:rFonts w:ascii="Calibri" w:hAnsi="Calibri" w:cs="Calibri" w:asciiTheme="minorAscii" w:hAnsiTheme="minorAscii" w:cstheme="minorAscii"/>
                <w:b w:val="0"/>
                <w:bCs w:val="0"/>
                <w:color w:val="auto"/>
                <w:sz w:val="22"/>
                <w:szCs w:val="22"/>
              </w:rPr>
              <w:t>DeerTotal</w:t>
            </w:r>
          </w:p>
        </w:tc>
        <w:tc>
          <w:tcPr>
            <w:cnfStyle w:val="000000000000" w:firstRow="0" w:lastRow="0" w:firstColumn="0" w:lastColumn="0" w:oddVBand="0" w:evenVBand="0" w:oddHBand="0" w:evenHBand="0" w:firstRowFirstColumn="0" w:firstRowLastColumn="0" w:lastRowFirstColumn="0" w:lastRowLastColumn="0"/>
            <w:tcW w:w="3586" w:type="dxa"/>
            <w:tcMar/>
          </w:tcPr>
          <w:p w:rsidR="55AE605E" w:rsidP="12A4F6FB" w:rsidRDefault="55AE605E" w14:paraId="4AA8C58F" w14:textId="2357D4B4">
            <w:pPr>
              <w:pStyle w:val="nrpsTableheader"/>
              <w:rPr>
                <w:rFonts w:ascii="Calibri" w:hAnsi="Calibri" w:cs="Calibri" w:asciiTheme="minorAscii" w:hAnsiTheme="minorAscii" w:cstheme="minorAscii"/>
                <w:b w:val="0"/>
                <w:bCs w:val="0"/>
                <w:color w:val="auto"/>
                <w:sz w:val="22"/>
                <w:szCs w:val="22"/>
              </w:rPr>
            </w:pPr>
            <w:r w:rsidRPr="12A4F6FB" w:rsidR="55AE605E">
              <w:rPr>
                <w:rFonts w:ascii="Calibri" w:hAnsi="Calibri" w:cs="Calibri" w:asciiTheme="minorAscii" w:hAnsiTheme="minorAscii" w:cstheme="minorAscii"/>
                <w:b w:val="0"/>
                <w:bCs w:val="0"/>
                <w:color w:val="auto"/>
                <w:sz w:val="22"/>
                <w:szCs w:val="22"/>
              </w:rPr>
              <w:t>The total number of deer sampled per event (</w:t>
            </w:r>
            <w:r w:rsidRPr="12A4F6FB" w:rsidR="55AE605E">
              <w:rPr>
                <w:rFonts w:ascii="Calibri" w:hAnsi="Calibri" w:cs="Calibri" w:asciiTheme="minorAscii" w:hAnsiTheme="minorAscii" w:cstheme="minorAscii"/>
                <w:b w:val="0"/>
                <w:bCs w:val="0"/>
                <w:color w:val="auto"/>
                <w:sz w:val="22"/>
                <w:szCs w:val="22"/>
              </w:rPr>
              <w:t>EventID)</w:t>
            </w:r>
          </w:p>
        </w:tc>
        <w:tc>
          <w:tcPr>
            <w:cnfStyle w:val="000000000000" w:firstRow="0" w:lastRow="0" w:firstColumn="0" w:lastColumn="0" w:oddVBand="0" w:evenVBand="0" w:oddHBand="0" w:evenHBand="0" w:firstRowFirstColumn="0" w:firstRowLastColumn="0" w:lastRowFirstColumn="0" w:lastRowLastColumn="0"/>
            <w:tcW w:w="1718" w:type="dxa"/>
            <w:tcMar/>
          </w:tcPr>
          <w:p w:rsidR="2E501214" w:rsidP="12A4F6FB" w:rsidRDefault="2E501214" w14:paraId="115E44CD" w14:textId="4BAE7B61">
            <w:pPr>
              <w:pStyle w:val="nrpsTableheader"/>
              <w:rPr>
                <w:rFonts w:ascii="Calibri" w:hAnsi="Calibri" w:cs="Calibri" w:asciiTheme="minorAscii" w:hAnsiTheme="minorAscii" w:cstheme="minorAscii"/>
                <w:b w:val="0"/>
                <w:bCs w:val="0"/>
                <w:color w:val="auto"/>
                <w:sz w:val="22"/>
                <w:szCs w:val="22"/>
              </w:rPr>
            </w:pPr>
            <w:r w:rsidRPr="12A4F6FB" w:rsidR="2E501214">
              <w:rPr>
                <w:rFonts w:ascii="Calibri" w:hAnsi="Calibri" w:cs="Calibri" w:asciiTheme="minorAscii" w:hAnsiTheme="minorAscii" w:cstheme="minorAscii"/>
                <w:b w:val="0"/>
                <w:bCs w:val="0"/>
                <w:color w:val="auto"/>
                <w:sz w:val="22"/>
                <w:szCs w:val="22"/>
              </w:rPr>
              <w:t xml:space="preserve">numeric  </w:t>
            </w: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3D1A6B60" w14:textId="6C1F7A7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A4F6FB" w:rsidP="12A4F6FB" w:rsidRDefault="12A4F6FB" w14:paraId="272ACA29" w14:textId="3EF92F8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4307F9E9" w14:textId="1F7592A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3B86BB6B" w14:textId="0718F95C">
            <w:pPr>
              <w:pStyle w:val="nrpsTableheader"/>
              <w:rPr>
                <w:rFonts w:ascii="Calibri" w:hAnsi="Calibri" w:cs="Calibri" w:asciiTheme="minorAscii" w:hAnsiTheme="minorAscii" w:cstheme="minorAscii"/>
                <w:b w:val="0"/>
                <w:bCs w:val="0"/>
                <w:color w:val="auto"/>
                <w:sz w:val="22"/>
                <w:szCs w:val="22"/>
              </w:rPr>
            </w:pPr>
          </w:p>
        </w:tc>
      </w:tr>
      <w:tr w:rsidR="12A4F6FB" w:rsidTr="575B5EE4" w14:paraId="16FE6F27">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2E1E229A" w:rsidP="12A4F6FB" w:rsidRDefault="2E1E229A" w14:paraId="1F42AF13" w14:textId="0CF0A6AC">
            <w:pPr>
              <w:pStyle w:val="nrpsTableheader"/>
              <w:rPr>
                <w:rFonts w:ascii="Calibri" w:hAnsi="Calibri" w:cs="Calibri" w:asciiTheme="minorAscii" w:hAnsiTheme="minorAscii" w:cstheme="minorAscii"/>
                <w:b w:val="0"/>
                <w:bCs w:val="0"/>
                <w:color w:val="auto"/>
                <w:sz w:val="22"/>
                <w:szCs w:val="22"/>
              </w:rPr>
            </w:pPr>
            <w:r w:rsidRPr="12A4F6FB" w:rsidR="2E1E229A">
              <w:rPr>
                <w:rFonts w:ascii="Calibri" w:hAnsi="Calibri" w:cs="Calibri" w:asciiTheme="minorAscii" w:hAnsiTheme="minorAscii" w:cstheme="minorAscii"/>
                <w:b w:val="0"/>
                <w:bCs w:val="0"/>
                <w:color w:val="auto"/>
                <w:sz w:val="22"/>
                <w:szCs w:val="22"/>
              </w:rPr>
              <w:t>BeginningCloud</w:t>
            </w:r>
          </w:p>
        </w:tc>
        <w:tc>
          <w:tcPr>
            <w:cnfStyle w:val="000000000000" w:firstRow="0" w:lastRow="0" w:firstColumn="0" w:lastColumn="0" w:oddVBand="0" w:evenVBand="0" w:oddHBand="0" w:evenHBand="0" w:firstRowFirstColumn="0" w:firstRowLastColumn="0" w:lastRowFirstColumn="0" w:lastRowLastColumn="0"/>
            <w:tcW w:w="3586" w:type="dxa"/>
            <w:tcMar/>
          </w:tcPr>
          <w:p w:rsidR="0533F69B" w:rsidP="12A4F6FB" w:rsidRDefault="0533F69B" w14:paraId="5A2DB7B2" w14:textId="554FEE45">
            <w:pPr>
              <w:pStyle w:val="nrpsTableheader"/>
              <w:rPr>
                <w:rFonts w:ascii="Calibri" w:hAnsi="Calibri" w:cs="Calibri" w:asciiTheme="minorAscii" w:hAnsiTheme="minorAscii" w:cstheme="minorAscii"/>
                <w:b w:val="0"/>
                <w:bCs w:val="0"/>
                <w:color w:val="auto"/>
                <w:sz w:val="22"/>
                <w:szCs w:val="22"/>
              </w:rPr>
            </w:pPr>
            <w:r w:rsidRPr="12A4F6FB" w:rsidR="0533F69B">
              <w:rPr>
                <w:rFonts w:ascii="Calibri" w:hAnsi="Calibri" w:cs="Calibri" w:asciiTheme="minorAscii" w:hAnsiTheme="minorAscii" w:cstheme="minorAscii"/>
                <w:b w:val="0"/>
                <w:bCs w:val="0"/>
                <w:color w:val="auto"/>
                <w:sz w:val="22"/>
                <w:szCs w:val="22"/>
              </w:rPr>
              <w:t xml:space="preserve">Cloud cover value at start of survey round. Limit to </w:t>
            </w:r>
            <w:r w:rsidRPr="12A4F6FB" w:rsidR="0533F69B">
              <w:rPr>
                <w:rFonts w:ascii="Calibri" w:hAnsi="Calibri" w:cs="Calibri" w:asciiTheme="minorAscii" w:hAnsiTheme="minorAscii" w:cstheme="minorAscii"/>
                <w:b w:val="0"/>
                <w:bCs w:val="0"/>
                <w:color w:val="auto"/>
                <w:sz w:val="22"/>
                <w:szCs w:val="22"/>
              </w:rPr>
              <w:t>r</w:t>
            </w:r>
            <w:r w:rsidRPr="12A4F6FB" w:rsidR="0533F69B">
              <w:rPr>
                <w:rFonts w:ascii="Calibri" w:hAnsi="Calibri" w:cs="Calibri" w:asciiTheme="minorAscii" w:hAnsiTheme="minorAscii" w:cstheme="minorAscii"/>
                <w:b w:val="0"/>
                <w:bCs w:val="0"/>
                <w:color w:val="auto"/>
                <w:sz w:val="22"/>
                <w:szCs w:val="22"/>
              </w:rPr>
              <w:t>ange: 0 to 7</w:t>
            </w:r>
          </w:p>
        </w:tc>
        <w:tc>
          <w:tcPr>
            <w:cnfStyle w:val="000000000000" w:firstRow="0" w:lastRow="0" w:firstColumn="0" w:lastColumn="0" w:oddVBand="0" w:evenVBand="0" w:oddHBand="0" w:evenHBand="0" w:firstRowFirstColumn="0" w:firstRowLastColumn="0" w:lastRowFirstColumn="0" w:lastRowLastColumn="0"/>
            <w:tcW w:w="1718" w:type="dxa"/>
            <w:tcMar/>
          </w:tcPr>
          <w:p w:rsidR="2D1F6327" w:rsidP="12A4F6FB" w:rsidRDefault="2D1F6327" w14:paraId="0CC0E9D4" w14:textId="4B24B5D5">
            <w:pPr>
              <w:pStyle w:val="nrpsTableheader"/>
              <w:rPr>
                <w:rFonts w:ascii="Calibri" w:hAnsi="Calibri" w:cs="Calibri" w:asciiTheme="minorAscii" w:hAnsiTheme="minorAscii" w:cstheme="minorAscii"/>
                <w:b w:val="0"/>
                <w:bCs w:val="0"/>
                <w:color w:val="auto"/>
                <w:sz w:val="22"/>
                <w:szCs w:val="22"/>
              </w:rPr>
            </w:pPr>
            <w:r w:rsidRPr="12A4F6FB" w:rsidR="2D1F6327">
              <w:rPr>
                <w:rFonts w:ascii="Calibri" w:hAnsi="Calibri" w:cs="Calibri" w:asciiTheme="minorAscii" w:hAnsiTheme="minorAscii" w:cstheme="minorAscii"/>
                <w:b w:val="0"/>
                <w:bCs w:val="0"/>
                <w:color w:val="auto"/>
                <w:sz w:val="22"/>
                <w:szCs w:val="22"/>
              </w:rPr>
              <w:t xml:space="preserve">categorical    </w:t>
            </w: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532A16F9" w14:textId="0889F0A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A4F6FB" w:rsidP="12A4F6FB" w:rsidRDefault="12A4F6FB" w14:paraId="4C6E160A" w14:textId="1515913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7353DADF" w14:textId="73960F1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10B83549" w14:textId="5AE98B1C">
            <w:pPr>
              <w:pStyle w:val="nrpsTableheader"/>
              <w:rPr>
                <w:rFonts w:ascii="Calibri" w:hAnsi="Calibri" w:cs="Calibri" w:asciiTheme="minorAscii" w:hAnsiTheme="minorAscii" w:cstheme="minorAscii"/>
                <w:b w:val="0"/>
                <w:bCs w:val="0"/>
                <w:color w:val="auto"/>
                <w:sz w:val="22"/>
                <w:szCs w:val="22"/>
              </w:rPr>
            </w:pPr>
          </w:p>
        </w:tc>
      </w:tr>
      <w:tr w:rsidR="12A4F6FB" w:rsidTr="575B5EE4" w14:paraId="677C9A74">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2E1E229A" w:rsidP="12A4F6FB" w:rsidRDefault="2E1E229A" w14:paraId="29C84AD5" w14:textId="269696E8">
            <w:pPr>
              <w:pStyle w:val="nrpsTableheader"/>
              <w:rPr>
                <w:rFonts w:ascii="Calibri" w:hAnsi="Calibri" w:cs="Calibri" w:asciiTheme="minorAscii" w:hAnsiTheme="minorAscii" w:cstheme="minorAscii"/>
                <w:b w:val="0"/>
                <w:bCs w:val="0"/>
                <w:color w:val="auto"/>
                <w:sz w:val="22"/>
                <w:szCs w:val="22"/>
              </w:rPr>
            </w:pPr>
            <w:r w:rsidRPr="12A4F6FB" w:rsidR="2E1E229A">
              <w:rPr>
                <w:rFonts w:ascii="Calibri" w:hAnsi="Calibri" w:cs="Calibri" w:asciiTheme="minorAscii" w:hAnsiTheme="minorAscii" w:cstheme="minorAscii"/>
                <w:b w:val="0"/>
                <w:bCs w:val="0"/>
                <w:color w:val="auto"/>
                <w:sz w:val="22"/>
                <w:szCs w:val="22"/>
              </w:rPr>
              <w:t>EndingCloud</w:t>
            </w:r>
          </w:p>
        </w:tc>
        <w:tc>
          <w:tcPr>
            <w:cnfStyle w:val="000000000000" w:firstRow="0" w:lastRow="0" w:firstColumn="0" w:lastColumn="0" w:oddVBand="0" w:evenVBand="0" w:oddHBand="0" w:evenHBand="0" w:firstRowFirstColumn="0" w:firstRowLastColumn="0" w:lastRowFirstColumn="0" w:lastRowLastColumn="0"/>
            <w:tcW w:w="3586" w:type="dxa"/>
            <w:tcMar/>
          </w:tcPr>
          <w:p w:rsidR="76C73193" w:rsidP="12A4F6FB" w:rsidRDefault="76C73193" w14:paraId="5A045C6C" w14:textId="44709CF0">
            <w:pPr>
              <w:pStyle w:val="nrpsTableheader"/>
              <w:rPr>
                <w:rFonts w:ascii="Calibri" w:hAnsi="Calibri" w:cs="Calibri" w:asciiTheme="minorAscii" w:hAnsiTheme="minorAscii" w:cstheme="minorAscii"/>
                <w:b w:val="0"/>
                <w:bCs w:val="0"/>
                <w:color w:val="auto"/>
                <w:sz w:val="22"/>
                <w:szCs w:val="22"/>
              </w:rPr>
            </w:pPr>
            <w:r w:rsidRPr="12A4F6FB" w:rsidR="76C73193">
              <w:rPr>
                <w:rFonts w:ascii="Calibri" w:hAnsi="Calibri" w:cs="Calibri" w:asciiTheme="minorAscii" w:hAnsiTheme="minorAscii" w:cstheme="minorAscii"/>
                <w:b w:val="0"/>
                <w:bCs w:val="0"/>
                <w:color w:val="auto"/>
                <w:sz w:val="22"/>
                <w:szCs w:val="22"/>
              </w:rPr>
              <w:t>Cloud cover value at end of survey round. Limit to range: 0 to</w:t>
            </w:r>
            <w:r w:rsidRPr="12A4F6FB" w:rsidR="76C73193">
              <w:rPr>
                <w:rFonts w:ascii="Calibri" w:hAnsi="Calibri" w:cs="Calibri" w:asciiTheme="minorAscii" w:hAnsiTheme="minorAscii" w:cstheme="minorAscii"/>
                <w:b w:val="0"/>
                <w:bCs w:val="0"/>
                <w:color w:val="auto"/>
                <w:sz w:val="22"/>
                <w:szCs w:val="22"/>
              </w:rPr>
              <w:t xml:space="preserve"> </w:t>
            </w:r>
            <w:r w:rsidRPr="12A4F6FB" w:rsidR="76C73193">
              <w:rPr>
                <w:rFonts w:ascii="Calibri" w:hAnsi="Calibri" w:cs="Calibri" w:asciiTheme="minorAscii" w:hAnsiTheme="minorAscii" w:cstheme="minorAscii"/>
                <w:b w:val="0"/>
                <w:bCs w:val="0"/>
                <w:color w:val="auto"/>
                <w:sz w:val="22"/>
                <w:szCs w:val="22"/>
              </w:rPr>
              <w:t xml:space="preserve">7  </w:t>
            </w:r>
          </w:p>
        </w:tc>
        <w:tc>
          <w:tcPr>
            <w:cnfStyle w:val="000000000000" w:firstRow="0" w:lastRow="0" w:firstColumn="0" w:lastColumn="0" w:oddVBand="0" w:evenVBand="0" w:oddHBand="0" w:evenHBand="0" w:firstRowFirstColumn="0" w:firstRowLastColumn="0" w:lastRowFirstColumn="0" w:lastRowLastColumn="0"/>
            <w:tcW w:w="1718" w:type="dxa"/>
            <w:tcMar/>
          </w:tcPr>
          <w:p w:rsidR="27979A9E" w:rsidP="12A4F6FB" w:rsidRDefault="27979A9E" w14:paraId="12667C21" w14:textId="1551FC2B">
            <w:pPr>
              <w:pStyle w:val="nrpsTableheader"/>
              <w:rPr>
                <w:rFonts w:ascii="Calibri" w:hAnsi="Calibri" w:cs="Calibri" w:asciiTheme="minorAscii" w:hAnsiTheme="minorAscii" w:cstheme="minorAscii"/>
                <w:b w:val="0"/>
                <w:bCs w:val="0"/>
                <w:color w:val="auto"/>
                <w:sz w:val="22"/>
                <w:szCs w:val="22"/>
              </w:rPr>
            </w:pPr>
            <w:r w:rsidRPr="12A4F6FB" w:rsidR="27979A9E">
              <w:rPr>
                <w:rFonts w:ascii="Calibri" w:hAnsi="Calibri" w:cs="Calibri" w:asciiTheme="minorAscii" w:hAnsiTheme="minorAscii" w:cstheme="minorAscii"/>
                <w:b w:val="0"/>
                <w:bCs w:val="0"/>
                <w:color w:val="auto"/>
                <w:sz w:val="22"/>
                <w:szCs w:val="22"/>
              </w:rPr>
              <w:t xml:space="preserve">categorical    </w:t>
            </w: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1633E7F9" w14:textId="5778E0A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A4F6FB" w:rsidP="12A4F6FB" w:rsidRDefault="12A4F6FB" w14:paraId="7A8CA1C9" w14:textId="655CF8A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1DF2BAF2" w14:textId="4A5BE0B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44BE4066" w14:textId="7F26C90F">
            <w:pPr>
              <w:pStyle w:val="nrpsTableheader"/>
              <w:rPr>
                <w:rFonts w:ascii="Calibri" w:hAnsi="Calibri" w:cs="Calibri" w:asciiTheme="minorAscii" w:hAnsiTheme="minorAscii" w:cstheme="minorAscii"/>
                <w:b w:val="0"/>
                <w:bCs w:val="0"/>
                <w:color w:val="auto"/>
                <w:sz w:val="22"/>
                <w:szCs w:val="22"/>
              </w:rPr>
            </w:pPr>
          </w:p>
        </w:tc>
      </w:tr>
      <w:tr w:rsidR="12A4F6FB" w:rsidTr="575B5EE4" w14:paraId="62F603B1">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2E1E229A" w:rsidP="12A4F6FB" w:rsidRDefault="2E1E229A" w14:paraId="15E799A8" w14:textId="50A276D6">
            <w:pPr>
              <w:pStyle w:val="nrpsTableheader"/>
              <w:rPr>
                <w:rFonts w:ascii="Calibri" w:hAnsi="Calibri" w:cs="Calibri" w:asciiTheme="minorAscii" w:hAnsiTheme="minorAscii" w:cstheme="minorAscii"/>
                <w:b w:val="0"/>
                <w:bCs w:val="0"/>
                <w:color w:val="auto"/>
                <w:sz w:val="22"/>
                <w:szCs w:val="22"/>
              </w:rPr>
            </w:pPr>
            <w:r w:rsidRPr="12A4F6FB" w:rsidR="2E1E229A">
              <w:rPr>
                <w:rFonts w:ascii="Calibri" w:hAnsi="Calibri" w:cs="Calibri" w:asciiTheme="minorAscii" w:hAnsiTheme="minorAscii" w:cstheme="minorAscii"/>
                <w:b w:val="0"/>
                <w:bCs w:val="0"/>
                <w:color w:val="auto"/>
                <w:sz w:val="22"/>
                <w:szCs w:val="22"/>
              </w:rPr>
              <w:t>VisibleArea_sqkm</w:t>
            </w:r>
          </w:p>
        </w:tc>
        <w:tc>
          <w:tcPr>
            <w:cnfStyle w:val="000000000000" w:firstRow="0" w:lastRow="0" w:firstColumn="0" w:lastColumn="0" w:oddVBand="0" w:evenVBand="0" w:oddHBand="0" w:evenHBand="0" w:firstRowFirstColumn="0" w:firstRowLastColumn="0" w:lastRowFirstColumn="0" w:lastRowLastColumn="0"/>
            <w:tcW w:w="3586" w:type="dxa"/>
            <w:tcMar/>
          </w:tcPr>
          <w:p w:rsidR="58E9D78A" w:rsidP="12A4F6FB" w:rsidRDefault="58E9D78A" w14:paraId="7737AFC5" w14:textId="39FD1C55">
            <w:pPr>
              <w:pStyle w:val="nrpsTableheader"/>
              <w:rPr>
                <w:rFonts w:ascii="Calibri" w:hAnsi="Calibri" w:cs="Calibri" w:asciiTheme="minorAscii" w:hAnsiTheme="minorAscii" w:cstheme="minorAscii"/>
                <w:b w:val="0"/>
                <w:bCs w:val="0"/>
                <w:color w:val="auto"/>
                <w:sz w:val="22"/>
                <w:szCs w:val="22"/>
              </w:rPr>
            </w:pPr>
            <w:r w:rsidRPr="12A4F6FB" w:rsidR="58E9D78A">
              <w:rPr>
                <w:rFonts w:ascii="Calibri" w:hAnsi="Calibri" w:cs="Calibri" w:asciiTheme="minorAscii" w:hAnsiTheme="minorAscii" w:cstheme="minorAscii"/>
                <w:b w:val="0"/>
                <w:bCs w:val="0"/>
                <w:color w:val="auto"/>
                <w:sz w:val="22"/>
                <w:szCs w:val="22"/>
              </w:rPr>
              <w:t>Calculated Visible Area (square kilometers), range &gt;0.00 &lt;= 5.00 sqkm</w:t>
            </w:r>
          </w:p>
        </w:tc>
        <w:tc>
          <w:tcPr>
            <w:cnfStyle w:val="000000000000" w:firstRow="0" w:lastRow="0" w:firstColumn="0" w:lastColumn="0" w:oddVBand="0" w:evenVBand="0" w:oddHBand="0" w:evenHBand="0" w:firstRowFirstColumn="0" w:firstRowLastColumn="0" w:lastRowFirstColumn="0" w:lastRowLastColumn="0"/>
            <w:tcW w:w="1718" w:type="dxa"/>
            <w:tcMar/>
          </w:tcPr>
          <w:p w:rsidR="34E46ACE" w:rsidP="12A4F6FB" w:rsidRDefault="34E46ACE" w14:paraId="791D15F4" w14:textId="0A8662C6">
            <w:pPr>
              <w:pStyle w:val="nrpsTableheader"/>
              <w:rPr>
                <w:rFonts w:ascii="Calibri" w:hAnsi="Calibri" w:cs="Calibri" w:asciiTheme="minorAscii" w:hAnsiTheme="minorAscii" w:cstheme="minorAscii"/>
                <w:b w:val="0"/>
                <w:bCs w:val="0"/>
                <w:color w:val="auto"/>
                <w:sz w:val="22"/>
                <w:szCs w:val="22"/>
              </w:rPr>
            </w:pPr>
            <w:r w:rsidRPr="12A4F6FB" w:rsidR="34E46ACE">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55A056BE" w14:textId="0863D6D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2E1E229A" w:rsidP="12A4F6FB" w:rsidRDefault="2E1E229A" w14:paraId="1710105F" w14:textId="2B9204EB">
            <w:pPr>
              <w:pStyle w:val="nrpsTableheader"/>
              <w:rPr>
                <w:rFonts w:ascii="Calibri" w:hAnsi="Calibri" w:cs="Calibri" w:asciiTheme="minorAscii" w:hAnsiTheme="minorAscii" w:cstheme="minorAscii"/>
                <w:b w:val="0"/>
                <w:bCs w:val="0"/>
                <w:color w:val="auto"/>
                <w:sz w:val="22"/>
                <w:szCs w:val="22"/>
              </w:rPr>
            </w:pPr>
            <w:r w:rsidRPr="12A4F6FB" w:rsidR="2E1E229A">
              <w:rPr>
                <w:rFonts w:ascii="Calibri" w:hAnsi="Calibri" w:cs="Calibri" w:asciiTheme="minorAscii" w:hAnsiTheme="minorAscii" w:cstheme="minorAscii"/>
                <w:b w:val="0"/>
                <w:bCs w:val="0"/>
                <w:color w:val="auto"/>
                <w:sz w:val="22"/>
                <w:szCs w:val="22"/>
              </w:rPr>
              <w:t>Square Kilometer</w:t>
            </w: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48563010" w14:textId="2FE6DFD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51E79BFA" w14:textId="68840274">
            <w:pPr>
              <w:pStyle w:val="nrpsTableheader"/>
              <w:rPr>
                <w:rFonts w:ascii="Calibri" w:hAnsi="Calibri" w:cs="Calibri" w:asciiTheme="minorAscii" w:hAnsiTheme="minorAscii" w:cstheme="minorAscii"/>
                <w:b w:val="0"/>
                <w:bCs w:val="0"/>
                <w:color w:val="auto"/>
                <w:sz w:val="22"/>
                <w:szCs w:val="22"/>
              </w:rPr>
            </w:pPr>
          </w:p>
        </w:tc>
      </w:tr>
      <w:tr w:rsidR="12A4F6FB" w:rsidTr="575B5EE4" w14:paraId="3B4E4695">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2E1E229A" w:rsidP="12A4F6FB" w:rsidRDefault="2E1E229A" w14:paraId="4C1E3F29" w14:textId="5482A50A">
            <w:pPr>
              <w:pStyle w:val="nrpsTableheader"/>
              <w:rPr>
                <w:rFonts w:ascii="Calibri" w:hAnsi="Calibri" w:cs="Calibri" w:asciiTheme="minorAscii" w:hAnsiTheme="minorAscii" w:cstheme="minorAscii"/>
                <w:b w:val="0"/>
                <w:bCs w:val="0"/>
                <w:color w:val="auto"/>
                <w:sz w:val="22"/>
                <w:szCs w:val="22"/>
              </w:rPr>
            </w:pPr>
            <w:r w:rsidRPr="12A4F6FB" w:rsidR="2E1E229A">
              <w:rPr>
                <w:rFonts w:ascii="Calibri" w:hAnsi="Calibri" w:cs="Calibri" w:asciiTheme="minorAscii" w:hAnsiTheme="minorAscii" w:cstheme="minorAscii"/>
                <w:b w:val="0"/>
                <w:bCs w:val="0"/>
                <w:color w:val="auto"/>
                <w:sz w:val="22"/>
                <w:szCs w:val="22"/>
              </w:rPr>
              <w:t>DeerID</w:t>
            </w:r>
          </w:p>
        </w:tc>
        <w:tc>
          <w:tcPr>
            <w:cnfStyle w:val="000000000000" w:firstRow="0" w:lastRow="0" w:firstColumn="0" w:lastColumn="0" w:oddVBand="0" w:evenVBand="0" w:oddHBand="0" w:evenHBand="0" w:firstRowFirstColumn="0" w:firstRowLastColumn="0" w:lastRowFirstColumn="0" w:lastRowLastColumn="0"/>
            <w:tcW w:w="3586" w:type="dxa"/>
            <w:tcMar/>
          </w:tcPr>
          <w:p w:rsidR="3BBD43B1" w:rsidP="12A4F6FB" w:rsidRDefault="3BBD43B1" w14:paraId="3A1320FE" w14:textId="5FC12807">
            <w:pPr>
              <w:pStyle w:val="nrpsTableheader"/>
              <w:rPr>
                <w:rFonts w:ascii="Calibri" w:hAnsi="Calibri" w:cs="Calibri" w:asciiTheme="minorAscii" w:hAnsiTheme="minorAscii" w:cstheme="minorAscii"/>
                <w:b w:val="0"/>
                <w:bCs w:val="0"/>
                <w:color w:val="auto"/>
                <w:sz w:val="22"/>
                <w:szCs w:val="22"/>
              </w:rPr>
            </w:pPr>
            <w:r w:rsidRPr="12A4F6FB" w:rsidR="3BBD43B1">
              <w:rPr>
                <w:rFonts w:ascii="Calibri" w:hAnsi="Calibri" w:cs="Calibri" w:asciiTheme="minorAscii" w:hAnsiTheme="minorAscii" w:cstheme="minorAscii"/>
                <w:b w:val="0"/>
                <w:bCs w:val="0"/>
                <w:color w:val="auto"/>
                <w:sz w:val="22"/>
                <w:szCs w:val="22"/>
              </w:rPr>
              <w:t>An</w:t>
            </w:r>
            <w:r w:rsidRPr="12A4F6FB" w:rsidR="3BBD43B1">
              <w:rPr>
                <w:rFonts w:ascii="Calibri" w:hAnsi="Calibri" w:cs="Calibri" w:asciiTheme="minorAscii" w:hAnsiTheme="minorAscii" w:cstheme="minorAscii"/>
                <w:b w:val="0"/>
                <w:bCs w:val="0"/>
                <w:color w:val="auto"/>
                <w:sz w:val="22"/>
                <w:szCs w:val="22"/>
              </w:rPr>
              <w:t xml:space="preserve"> unique ID given to each deer group observation through all years, all parks. Used in the spatial data to link fields.</w:t>
            </w:r>
          </w:p>
        </w:tc>
        <w:tc>
          <w:tcPr>
            <w:cnfStyle w:val="000000000000" w:firstRow="0" w:lastRow="0" w:firstColumn="0" w:lastColumn="0" w:oddVBand="0" w:evenVBand="0" w:oddHBand="0" w:evenHBand="0" w:firstRowFirstColumn="0" w:firstRowLastColumn="0" w:lastRowFirstColumn="0" w:lastRowLastColumn="0"/>
            <w:tcW w:w="1718" w:type="dxa"/>
            <w:tcMar/>
          </w:tcPr>
          <w:p w:rsidR="6D2A8381" w:rsidP="12A4F6FB" w:rsidRDefault="6D2A8381" w14:paraId="1418E2C0" w14:textId="0E2CB79E">
            <w:pPr>
              <w:pStyle w:val="nrpsTableheader"/>
              <w:rPr>
                <w:rFonts w:ascii="Calibri" w:hAnsi="Calibri" w:cs="Calibri" w:asciiTheme="minorAscii" w:hAnsiTheme="minorAscii" w:cstheme="minorAscii"/>
                <w:b w:val="0"/>
                <w:bCs w:val="0"/>
                <w:color w:val="auto"/>
                <w:sz w:val="22"/>
                <w:szCs w:val="22"/>
              </w:rPr>
            </w:pPr>
            <w:r w:rsidRPr="12A4F6FB" w:rsidR="6D2A8381">
              <w:rPr>
                <w:rFonts w:ascii="Calibri" w:hAnsi="Calibri" w:cs="Calibri" w:asciiTheme="minorAscii" w:hAnsiTheme="minorAscii" w:cstheme="minorAscii"/>
                <w:b w:val="0"/>
                <w:bCs w:val="0"/>
                <w:color w:val="auto"/>
                <w:sz w:val="22"/>
                <w:szCs w:val="22"/>
              </w:rPr>
              <w:t xml:space="preserve">categorical    </w:t>
            </w: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2919B206" w14:textId="758AE58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A4F6FB" w:rsidP="12A4F6FB" w:rsidRDefault="12A4F6FB" w14:paraId="6BC539F9" w14:textId="10ADF43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221EF273" w14:textId="31D0523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0478C786" w14:textId="05949BEE">
            <w:pPr>
              <w:pStyle w:val="nrpsTableheader"/>
              <w:rPr>
                <w:rFonts w:ascii="Calibri" w:hAnsi="Calibri" w:cs="Calibri" w:asciiTheme="minorAscii" w:hAnsiTheme="minorAscii" w:cstheme="minorAscii"/>
                <w:b w:val="0"/>
                <w:bCs w:val="0"/>
                <w:color w:val="auto"/>
                <w:sz w:val="22"/>
                <w:szCs w:val="22"/>
              </w:rPr>
            </w:pPr>
          </w:p>
        </w:tc>
      </w:tr>
      <w:tr w:rsidR="12A4F6FB" w:rsidTr="575B5EE4" w14:paraId="6326BA5C">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2E1E229A" w:rsidP="12A4F6FB" w:rsidRDefault="2E1E229A" w14:paraId="36574264" w14:textId="2FD973BB">
            <w:pPr>
              <w:pStyle w:val="nrpsTableheader"/>
              <w:rPr>
                <w:rFonts w:ascii="Calibri" w:hAnsi="Calibri" w:cs="Calibri" w:asciiTheme="minorAscii" w:hAnsiTheme="minorAscii" w:cstheme="minorAscii"/>
                <w:b w:val="0"/>
                <w:bCs w:val="0"/>
                <w:color w:val="auto"/>
                <w:sz w:val="22"/>
                <w:szCs w:val="22"/>
              </w:rPr>
            </w:pPr>
            <w:r w:rsidRPr="12A4F6FB" w:rsidR="2E1E229A">
              <w:rPr>
                <w:rFonts w:ascii="Calibri" w:hAnsi="Calibri" w:cs="Calibri" w:asciiTheme="minorAscii" w:hAnsiTheme="minorAscii" w:cstheme="minorAscii"/>
                <w:b w:val="0"/>
                <w:bCs w:val="0"/>
                <w:color w:val="auto"/>
                <w:sz w:val="22"/>
                <w:szCs w:val="22"/>
              </w:rPr>
              <w:t>Year</w:t>
            </w:r>
          </w:p>
        </w:tc>
        <w:tc>
          <w:tcPr>
            <w:cnfStyle w:val="000000000000" w:firstRow="0" w:lastRow="0" w:firstColumn="0" w:lastColumn="0" w:oddVBand="0" w:evenVBand="0" w:oddHBand="0" w:evenHBand="0" w:firstRowFirstColumn="0" w:firstRowLastColumn="0" w:lastRowFirstColumn="0" w:lastRowLastColumn="0"/>
            <w:tcW w:w="3586" w:type="dxa"/>
            <w:tcMar/>
          </w:tcPr>
          <w:p w:rsidR="7C9B5CBB" w:rsidP="12A4F6FB" w:rsidRDefault="7C9B5CBB" w14:paraId="17C7F304" w14:textId="2B597F27">
            <w:pPr>
              <w:pStyle w:val="nrpsTableheader"/>
              <w:rPr>
                <w:rFonts w:ascii="Calibri" w:hAnsi="Calibri" w:cs="Calibri" w:asciiTheme="minorAscii" w:hAnsiTheme="minorAscii" w:cstheme="minorAscii"/>
                <w:b w:val="0"/>
                <w:bCs w:val="0"/>
                <w:color w:val="auto"/>
                <w:sz w:val="22"/>
                <w:szCs w:val="22"/>
              </w:rPr>
            </w:pPr>
            <w:r w:rsidRPr="12A4F6FB" w:rsidR="7C9B5CBB">
              <w:rPr>
                <w:rFonts w:ascii="Calibri" w:hAnsi="Calibri" w:cs="Calibri" w:asciiTheme="minorAscii" w:hAnsiTheme="minorAscii" w:cstheme="minorAscii"/>
                <w:b w:val="0"/>
                <w:bCs w:val="0"/>
                <w:color w:val="auto"/>
                <w:sz w:val="22"/>
                <w:szCs w:val="22"/>
              </w:rPr>
              <w:t>The year the survey took place in.</w:t>
            </w:r>
          </w:p>
        </w:tc>
        <w:tc>
          <w:tcPr>
            <w:cnfStyle w:val="000000000000" w:firstRow="0" w:lastRow="0" w:firstColumn="0" w:lastColumn="0" w:oddVBand="0" w:evenVBand="0" w:oddHBand="0" w:evenHBand="0" w:firstRowFirstColumn="0" w:firstRowLastColumn="0" w:lastRowFirstColumn="0" w:lastRowLastColumn="0"/>
            <w:tcW w:w="1718" w:type="dxa"/>
            <w:tcMar/>
          </w:tcPr>
          <w:p w:rsidR="13022952" w:rsidP="12A4F6FB" w:rsidRDefault="13022952" w14:paraId="3B5EBE01" w14:textId="51191C57">
            <w:pPr>
              <w:pStyle w:val="nrpsTableheader"/>
              <w:rPr>
                <w:rFonts w:ascii="Calibri" w:hAnsi="Calibri" w:cs="Calibri" w:asciiTheme="minorAscii" w:hAnsiTheme="minorAscii" w:cstheme="minorAscii"/>
                <w:b w:val="0"/>
                <w:bCs w:val="0"/>
                <w:color w:val="auto"/>
                <w:sz w:val="22"/>
                <w:szCs w:val="22"/>
              </w:rPr>
            </w:pPr>
            <w:r w:rsidRPr="12A4F6FB" w:rsidR="13022952">
              <w:rPr>
                <w:rFonts w:ascii="Calibri" w:hAnsi="Calibri" w:cs="Calibri" w:asciiTheme="minorAscii" w:hAnsiTheme="minorAscii" w:cstheme="minorAscii"/>
                <w:b w:val="0"/>
                <w:bCs w:val="0"/>
                <w:color w:val="auto"/>
                <w:sz w:val="22"/>
                <w:szCs w:val="22"/>
              </w:rPr>
              <w:t xml:space="preserve">categorical  </w:t>
            </w: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2F2C9508" w14:textId="6869A91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A4F6FB" w:rsidP="12A4F6FB" w:rsidRDefault="12A4F6FB" w14:paraId="7C83E13A" w14:textId="33102F8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2185F534" w14:textId="7ADC37A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4F749712" w14:textId="75C02B0C">
            <w:pPr>
              <w:pStyle w:val="nrpsTableheader"/>
              <w:rPr>
                <w:rFonts w:ascii="Calibri" w:hAnsi="Calibri" w:cs="Calibri" w:asciiTheme="minorAscii" w:hAnsiTheme="minorAscii" w:cstheme="minorAscii"/>
                <w:b w:val="0"/>
                <w:bCs w:val="0"/>
                <w:color w:val="auto"/>
                <w:sz w:val="22"/>
                <w:szCs w:val="22"/>
              </w:rPr>
            </w:pPr>
          </w:p>
        </w:tc>
      </w:tr>
      <w:tr w:rsidR="12A4F6FB" w:rsidTr="575B5EE4" w14:paraId="121E8DC6">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2E1E229A" w:rsidP="12A4F6FB" w:rsidRDefault="2E1E229A" w14:paraId="08BBD096" w14:textId="5F4EE728">
            <w:pPr>
              <w:pStyle w:val="nrpsTableheader"/>
              <w:rPr>
                <w:rFonts w:ascii="Calibri" w:hAnsi="Calibri" w:cs="Calibri" w:asciiTheme="minorAscii" w:hAnsiTheme="minorAscii" w:cstheme="minorAscii"/>
                <w:b w:val="0"/>
                <w:bCs w:val="0"/>
                <w:color w:val="auto"/>
                <w:sz w:val="22"/>
                <w:szCs w:val="22"/>
              </w:rPr>
            </w:pPr>
            <w:r w:rsidRPr="12A4F6FB" w:rsidR="2E1E229A">
              <w:rPr>
                <w:rFonts w:ascii="Calibri" w:hAnsi="Calibri" w:cs="Calibri" w:asciiTheme="minorAscii" w:hAnsiTheme="minorAscii" w:cstheme="minorAscii"/>
                <w:b w:val="0"/>
                <w:bCs w:val="0"/>
                <w:color w:val="auto"/>
                <w:sz w:val="22"/>
                <w:szCs w:val="22"/>
              </w:rPr>
              <w:t>Group</w:t>
            </w:r>
          </w:p>
        </w:tc>
        <w:tc>
          <w:tcPr>
            <w:cnfStyle w:val="000000000000" w:firstRow="0" w:lastRow="0" w:firstColumn="0" w:lastColumn="0" w:oddVBand="0" w:evenVBand="0" w:oddHBand="0" w:evenHBand="0" w:firstRowFirstColumn="0" w:firstRowLastColumn="0" w:lastRowFirstColumn="0" w:lastRowLastColumn="0"/>
            <w:tcW w:w="3586" w:type="dxa"/>
            <w:tcMar/>
          </w:tcPr>
          <w:p w:rsidR="72EA7A3F" w:rsidP="12A4F6FB" w:rsidRDefault="72EA7A3F" w14:paraId="1C2C3FEB" w14:textId="69C77D4D">
            <w:pPr>
              <w:pStyle w:val="nrpsTableheader"/>
              <w:rPr>
                <w:rFonts w:ascii="Calibri" w:hAnsi="Calibri" w:cs="Calibri" w:asciiTheme="minorAscii" w:hAnsiTheme="minorAscii" w:cstheme="minorAscii"/>
                <w:b w:val="0"/>
                <w:bCs w:val="0"/>
                <w:color w:val="auto"/>
                <w:sz w:val="22"/>
                <w:szCs w:val="22"/>
              </w:rPr>
            </w:pPr>
            <w:r w:rsidRPr="12A4F6FB" w:rsidR="72EA7A3F">
              <w:rPr>
                <w:rFonts w:ascii="Calibri" w:hAnsi="Calibri" w:cs="Calibri" w:asciiTheme="minorAscii" w:hAnsiTheme="minorAscii" w:cstheme="minorAscii"/>
                <w:b w:val="0"/>
                <w:bCs w:val="0"/>
                <w:color w:val="auto"/>
                <w:sz w:val="22"/>
                <w:szCs w:val="22"/>
              </w:rPr>
              <w:t>Record sequentially, unique # identifying each deer or group observed during a count.  A group can range from 1 to infinity.  For each observation loop of the tour road the group numbers start over at 1</w:t>
            </w:r>
          </w:p>
        </w:tc>
        <w:tc>
          <w:tcPr>
            <w:cnfStyle w:val="000000000000" w:firstRow="0" w:lastRow="0" w:firstColumn="0" w:lastColumn="0" w:oddVBand="0" w:evenVBand="0" w:oddHBand="0" w:evenHBand="0" w:firstRowFirstColumn="0" w:firstRowLastColumn="0" w:lastRowFirstColumn="0" w:lastRowLastColumn="0"/>
            <w:tcW w:w="1718" w:type="dxa"/>
            <w:tcMar/>
          </w:tcPr>
          <w:p w:rsidR="3042CE51" w:rsidP="12A4F6FB" w:rsidRDefault="3042CE51" w14:paraId="0E927751" w14:textId="18970924">
            <w:pPr>
              <w:pStyle w:val="nrpsTableheader"/>
              <w:rPr>
                <w:rFonts w:ascii="Calibri" w:hAnsi="Calibri" w:cs="Calibri" w:asciiTheme="minorAscii" w:hAnsiTheme="minorAscii" w:cstheme="minorAscii"/>
                <w:b w:val="0"/>
                <w:bCs w:val="0"/>
                <w:color w:val="auto"/>
                <w:sz w:val="22"/>
                <w:szCs w:val="22"/>
              </w:rPr>
            </w:pPr>
            <w:r w:rsidRPr="12A4F6FB" w:rsidR="3042CE51">
              <w:rPr>
                <w:rFonts w:ascii="Calibri" w:hAnsi="Calibri" w:cs="Calibri" w:asciiTheme="minorAscii" w:hAnsiTheme="minorAscii" w:cstheme="minorAscii"/>
                <w:b w:val="0"/>
                <w:bCs w:val="0"/>
                <w:color w:val="auto"/>
                <w:sz w:val="22"/>
                <w:szCs w:val="22"/>
              </w:rPr>
              <w:t xml:space="preserve">categorical  </w:t>
            </w: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390C15F9" w14:textId="050DDF9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A4F6FB" w:rsidP="12A4F6FB" w:rsidRDefault="12A4F6FB" w14:paraId="18827E40" w14:textId="57B5E79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18008EDE" w14:textId="4A38BFE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1622501C" w14:textId="7921447D">
            <w:pPr>
              <w:pStyle w:val="nrpsTableheader"/>
              <w:rPr>
                <w:rFonts w:ascii="Calibri" w:hAnsi="Calibri" w:cs="Calibri" w:asciiTheme="minorAscii" w:hAnsiTheme="minorAscii" w:cstheme="minorAscii"/>
                <w:b w:val="0"/>
                <w:bCs w:val="0"/>
                <w:color w:val="auto"/>
                <w:sz w:val="22"/>
                <w:szCs w:val="22"/>
              </w:rPr>
            </w:pPr>
          </w:p>
        </w:tc>
      </w:tr>
      <w:tr w:rsidR="12A4F6FB" w:rsidTr="575B5EE4" w14:paraId="5CD3231E">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6776016F" w:rsidP="12A4F6FB" w:rsidRDefault="6776016F" w14:paraId="595E8315" w14:textId="5BCF701F">
            <w:pPr>
              <w:pStyle w:val="nrpsTableheader"/>
              <w:rPr>
                <w:rFonts w:ascii="Calibri" w:hAnsi="Calibri" w:cs="Calibri" w:asciiTheme="minorAscii" w:hAnsiTheme="minorAscii" w:cstheme="minorAscii"/>
                <w:b w:val="0"/>
                <w:bCs w:val="0"/>
                <w:color w:val="auto"/>
                <w:sz w:val="22"/>
                <w:szCs w:val="22"/>
              </w:rPr>
            </w:pPr>
            <w:r w:rsidRPr="12A4F6FB" w:rsidR="6776016F">
              <w:rPr>
                <w:rFonts w:ascii="Calibri" w:hAnsi="Calibri" w:cs="Calibri" w:asciiTheme="minorAscii" w:hAnsiTheme="minorAscii" w:cstheme="minorAscii"/>
                <w:b w:val="0"/>
                <w:bCs w:val="0"/>
                <w:color w:val="auto"/>
                <w:sz w:val="22"/>
                <w:szCs w:val="22"/>
              </w:rPr>
              <w:t>Side_of_ve</w:t>
            </w:r>
          </w:p>
        </w:tc>
        <w:tc>
          <w:tcPr>
            <w:cnfStyle w:val="000000000000" w:firstRow="0" w:lastRow="0" w:firstColumn="0" w:lastColumn="0" w:oddVBand="0" w:evenVBand="0" w:oddHBand="0" w:evenHBand="0" w:firstRowFirstColumn="0" w:firstRowLastColumn="0" w:lastRowFirstColumn="0" w:lastRowLastColumn="0"/>
            <w:tcW w:w="3586" w:type="dxa"/>
            <w:tcMar/>
          </w:tcPr>
          <w:p w:rsidR="4D6BA0D5" w:rsidP="12A4F6FB" w:rsidRDefault="4D6BA0D5" w14:paraId="23830123" w14:textId="6931D210">
            <w:pPr>
              <w:pStyle w:val="nrpsTableheader"/>
              <w:rPr>
                <w:rFonts w:ascii="Calibri" w:hAnsi="Calibri" w:cs="Calibri" w:asciiTheme="minorAscii" w:hAnsiTheme="minorAscii" w:cstheme="minorAscii"/>
                <w:b w:val="0"/>
                <w:bCs w:val="0"/>
                <w:color w:val="auto"/>
                <w:sz w:val="22"/>
                <w:szCs w:val="22"/>
              </w:rPr>
            </w:pPr>
            <w:r w:rsidRPr="12A4F6FB" w:rsidR="4D6BA0D5">
              <w:rPr>
                <w:rFonts w:ascii="Calibri" w:hAnsi="Calibri" w:cs="Calibri" w:asciiTheme="minorAscii" w:hAnsiTheme="minorAscii" w:cstheme="minorAscii"/>
                <w:b w:val="0"/>
                <w:bCs w:val="0"/>
                <w:color w:val="auto"/>
                <w:sz w:val="22"/>
                <w:szCs w:val="22"/>
              </w:rPr>
              <w:t>The side of the vehicle that the deer group was located.</w:t>
            </w:r>
          </w:p>
        </w:tc>
        <w:tc>
          <w:tcPr>
            <w:cnfStyle w:val="000000000000" w:firstRow="0" w:lastRow="0" w:firstColumn="0" w:lastColumn="0" w:oddVBand="0" w:evenVBand="0" w:oddHBand="0" w:evenHBand="0" w:firstRowFirstColumn="0" w:firstRowLastColumn="0" w:lastRowFirstColumn="0" w:lastRowLastColumn="0"/>
            <w:tcW w:w="1718" w:type="dxa"/>
            <w:tcMar/>
          </w:tcPr>
          <w:p w:rsidR="54BF70B2" w:rsidP="12A4F6FB" w:rsidRDefault="54BF70B2" w14:paraId="0F30F05D" w14:textId="0C91B424">
            <w:pPr>
              <w:pStyle w:val="nrpsTableheader"/>
              <w:rPr>
                <w:rFonts w:ascii="Calibri" w:hAnsi="Calibri" w:cs="Calibri" w:asciiTheme="minorAscii" w:hAnsiTheme="minorAscii" w:cstheme="minorAscii"/>
                <w:b w:val="0"/>
                <w:bCs w:val="0"/>
                <w:color w:val="auto"/>
                <w:sz w:val="22"/>
                <w:szCs w:val="22"/>
              </w:rPr>
            </w:pPr>
            <w:r w:rsidRPr="12A4F6FB" w:rsidR="54BF70B2">
              <w:rPr>
                <w:rFonts w:ascii="Calibri" w:hAnsi="Calibri" w:cs="Calibri" w:asciiTheme="minorAscii" w:hAnsiTheme="minorAscii" w:cstheme="minorAscii"/>
                <w:b w:val="0"/>
                <w:bCs w:val="0"/>
                <w:color w:val="auto"/>
                <w:sz w:val="22"/>
                <w:szCs w:val="22"/>
              </w:rPr>
              <w:t>categorical</w:t>
            </w: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584D0C4D" w14:textId="18A232F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A4F6FB" w:rsidP="12A4F6FB" w:rsidRDefault="12A4F6FB" w14:paraId="2BCAF026" w14:textId="5FAB432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003F53C2" w14:textId="0C21546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51AE7ACE" w14:textId="3555FABF">
            <w:pPr>
              <w:pStyle w:val="nrpsTableheader"/>
              <w:rPr>
                <w:rFonts w:ascii="Calibri" w:hAnsi="Calibri" w:cs="Calibri" w:asciiTheme="minorAscii" w:hAnsiTheme="minorAscii" w:cstheme="minorAscii"/>
                <w:b w:val="0"/>
                <w:bCs w:val="0"/>
                <w:color w:val="auto"/>
                <w:sz w:val="22"/>
                <w:szCs w:val="22"/>
              </w:rPr>
            </w:pPr>
          </w:p>
        </w:tc>
      </w:tr>
      <w:tr w:rsidR="12A4F6FB" w:rsidTr="575B5EE4" w14:paraId="2C5E7D23">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6776016F" w:rsidP="12A4F6FB" w:rsidRDefault="6776016F" w14:paraId="2423F623" w14:textId="68EAC2DE">
            <w:pPr>
              <w:pStyle w:val="nrpsTableheader"/>
              <w:rPr>
                <w:rFonts w:ascii="Calibri" w:hAnsi="Calibri" w:cs="Calibri" w:asciiTheme="minorAscii" w:hAnsiTheme="minorAscii" w:cstheme="minorAscii"/>
                <w:b w:val="0"/>
                <w:bCs w:val="0"/>
                <w:color w:val="auto"/>
                <w:sz w:val="22"/>
                <w:szCs w:val="22"/>
              </w:rPr>
            </w:pPr>
            <w:r w:rsidRPr="12A4F6FB" w:rsidR="6776016F">
              <w:rPr>
                <w:rFonts w:ascii="Calibri" w:hAnsi="Calibri" w:cs="Calibri" w:asciiTheme="minorAscii" w:hAnsiTheme="minorAscii" w:cstheme="minorAscii"/>
                <w:b w:val="0"/>
                <w:bCs w:val="0"/>
                <w:color w:val="auto"/>
                <w:sz w:val="22"/>
                <w:szCs w:val="22"/>
              </w:rPr>
              <w:t>Distance_m</w:t>
            </w:r>
          </w:p>
        </w:tc>
        <w:tc>
          <w:tcPr>
            <w:cnfStyle w:val="000000000000" w:firstRow="0" w:lastRow="0" w:firstColumn="0" w:lastColumn="0" w:oddVBand="0" w:evenVBand="0" w:oddHBand="0" w:evenHBand="0" w:firstRowFirstColumn="0" w:firstRowLastColumn="0" w:lastRowFirstColumn="0" w:lastRowLastColumn="0"/>
            <w:tcW w:w="3586" w:type="dxa"/>
            <w:tcMar/>
          </w:tcPr>
          <w:p w:rsidR="781F8EA5" w:rsidP="12A4F6FB" w:rsidRDefault="781F8EA5" w14:paraId="0BCDC91E" w14:textId="22E928E2">
            <w:pPr>
              <w:pStyle w:val="nrpsTableheader"/>
              <w:rPr>
                <w:rFonts w:ascii="Calibri" w:hAnsi="Calibri" w:cs="Calibri" w:asciiTheme="minorAscii" w:hAnsiTheme="minorAscii" w:cstheme="minorAscii"/>
                <w:b w:val="0"/>
                <w:bCs w:val="0"/>
                <w:color w:val="auto"/>
                <w:sz w:val="22"/>
                <w:szCs w:val="22"/>
              </w:rPr>
            </w:pPr>
            <w:r w:rsidRPr="12A4F6FB" w:rsidR="781F8EA5">
              <w:rPr>
                <w:rFonts w:ascii="Calibri" w:hAnsi="Calibri" w:cs="Calibri" w:asciiTheme="minorAscii" w:hAnsiTheme="minorAscii" w:cstheme="minorAscii"/>
                <w:b w:val="0"/>
                <w:bCs w:val="0"/>
                <w:color w:val="auto"/>
                <w:sz w:val="22"/>
                <w:szCs w:val="22"/>
              </w:rPr>
              <w:t>The distance (in meters) from the vehicle to the deer group.</w:t>
            </w:r>
          </w:p>
        </w:tc>
        <w:tc>
          <w:tcPr>
            <w:cnfStyle w:val="000000000000" w:firstRow="0" w:lastRow="0" w:firstColumn="0" w:lastColumn="0" w:oddVBand="0" w:evenVBand="0" w:oddHBand="0" w:evenHBand="0" w:firstRowFirstColumn="0" w:firstRowLastColumn="0" w:lastRowFirstColumn="0" w:lastRowLastColumn="0"/>
            <w:tcW w:w="1718" w:type="dxa"/>
            <w:tcMar/>
          </w:tcPr>
          <w:p w:rsidR="1EE00B24" w:rsidP="12A4F6FB" w:rsidRDefault="1EE00B24" w14:paraId="44B53289" w14:textId="12307B76">
            <w:pPr>
              <w:pStyle w:val="nrpsTableheader"/>
              <w:rPr>
                <w:rFonts w:ascii="Calibri" w:hAnsi="Calibri" w:cs="Calibri" w:asciiTheme="minorAscii" w:hAnsiTheme="minorAscii" w:cstheme="minorAscii"/>
                <w:b w:val="0"/>
                <w:bCs w:val="0"/>
                <w:color w:val="auto"/>
                <w:sz w:val="22"/>
                <w:szCs w:val="22"/>
              </w:rPr>
            </w:pPr>
            <w:r w:rsidRPr="12A4F6FB" w:rsidR="1EE00B24">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26D7CFE6" w14:textId="128AD00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5DCE2CF" w:rsidP="12A4F6FB" w:rsidRDefault="15DCE2CF" w14:paraId="098C83CE" w14:textId="4DB85FD5">
            <w:pPr>
              <w:pStyle w:val="nrpsTableheader"/>
              <w:rPr>
                <w:rFonts w:ascii="Calibri" w:hAnsi="Calibri" w:cs="Calibri" w:asciiTheme="minorAscii" w:hAnsiTheme="minorAscii" w:cstheme="minorAscii"/>
                <w:b w:val="0"/>
                <w:bCs w:val="0"/>
                <w:color w:val="auto"/>
                <w:sz w:val="22"/>
                <w:szCs w:val="22"/>
              </w:rPr>
            </w:pPr>
            <w:r w:rsidRPr="12A4F6FB" w:rsidR="15DCE2CF">
              <w:rPr>
                <w:rFonts w:ascii="Calibri" w:hAnsi="Calibri" w:cs="Calibri" w:asciiTheme="minorAscii" w:hAnsiTheme="minorAscii" w:cstheme="minorAscii"/>
                <w:b w:val="0"/>
                <w:bCs w:val="0"/>
                <w:color w:val="auto"/>
                <w:sz w:val="22"/>
                <w:szCs w:val="22"/>
              </w:rPr>
              <w:t>meters</w:t>
            </w: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07B17580" w14:textId="6C7521C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75DF8700" w14:textId="67487B16">
            <w:pPr>
              <w:pStyle w:val="nrpsTableheader"/>
              <w:rPr>
                <w:rFonts w:ascii="Calibri" w:hAnsi="Calibri" w:cs="Calibri" w:asciiTheme="minorAscii" w:hAnsiTheme="minorAscii" w:cstheme="minorAscii"/>
                <w:b w:val="0"/>
                <w:bCs w:val="0"/>
                <w:color w:val="auto"/>
                <w:sz w:val="22"/>
                <w:szCs w:val="22"/>
              </w:rPr>
            </w:pPr>
          </w:p>
        </w:tc>
      </w:tr>
      <w:tr w:rsidR="12A4F6FB" w:rsidTr="575B5EE4" w14:paraId="7E66D076">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6776016F" w:rsidP="12A4F6FB" w:rsidRDefault="6776016F" w14:paraId="6EE6B763" w14:textId="10F38764">
            <w:pPr>
              <w:pStyle w:val="nrpsTableheader"/>
              <w:rPr>
                <w:rFonts w:ascii="Calibri" w:hAnsi="Calibri" w:cs="Calibri" w:asciiTheme="minorAscii" w:hAnsiTheme="minorAscii" w:cstheme="minorAscii"/>
                <w:b w:val="0"/>
                <w:bCs w:val="0"/>
                <w:color w:val="auto"/>
                <w:sz w:val="22"/>
                <w:szCs w:val="22"/>
              </w:rPr>
            </w:pPr>
            <w:r w:rsidRPr="12A4F6FB" w:rsidR="6776016F">
              <w:rPr>
                <w:rFonts w:ascii="Calibri" w:hAnsi="Calibri" w:cs="Calibri" w:asciiTheme="minorAscii" w:hAnsiTheme="minorAscii" w:cstheme="minorAscii"/>
                <w:b w:val="0"/>
                <w:bCs w:val="0"/>
                <w:color w:val="auto"/>
                <w:sz w:val="22"/>
                <w:szCs w:val="22"/>
              </w:rPr>
              <w:t>Angle</w:t>
            </w:r>
          </w:p>
        </w:tc>
        <w:tc>
          <w:tcPr>
            <w:cnfStyle w:val="000000000000" w:firstRow="0" w:lastRow="0" w:firstColumn="0" w:lastColumn="0" w:oddVBand="0" w:evenVBand="0" w:oddHBand="0" w:evenHBand="0" w:firstRowFirstColumn="0" w:firstRowLastColumn="0" w:lastRowFirstColumn="0" w:lastRowLastColumn="0"/>
            <w:tcW w:w="3586" w:type="dxa"/>
            <w:tcMar/>
          </w:tcPr>
          <w:p w:rsidR="560B6B12" w:rsidP="12A4F6FB" w:rsidRDefault="560B6B12" w14:paraId="72126F21" w14:textId="316D8FDC">
            <w:pPr>
              <w:pStyle w:val="nrpsTableheader"/>
              <w:rPr>
                <w:rFonts w:ascii="Calibri" w:hAnsi="Calibri" w:cs="Calibri" w:asciiTheme="minorAscii" w:hAnsiTheme="minorAscii" w:cstheme="minorAscii"/>
                <w:b w:val="0"/>
                <w:bCs w:val="0"/>
                <w:color w:val="auto"/>
                <w:sz w:val="22"/>
                <w:szCs w:val="22"/>
              </w:rPr>
            </w:pPr>
            <w:r w:rsidRPr="12A4F6FB" w:rsidR="560B6B12">
              <w:rPr>
                <w:rFonts w:ascii="Calibri" w:hAnsi="Calibri" w:cs="Calibri" w:asciiTheme="minorAscii" w:hAnsiTheme="minorAscii" w:cstheme="minorAscii"/>
                <w:b w:val="0"/>
                <w:bCs w:val="0"/>
                <w:color w:val="auto"/>
                <w:sz w:val="22"/>
                <w:szCs w:val="22"/>
              </w:rPr>
              <w:t>The angle the deer group was from the vehicle.  Can be between 0 to 90, use a land measure compass. (In 2005 all angles were 90 since perpendicular from vehicle)</w:t>
            </w:r>
          </w:p>
        </w:tc>
        <w:tc>
          <w:tcPr>
            <w:cnfStyle w:val="000000000000" w:firstRow="0" w:lastRow="0" w:firstColumn="0" w:lastColumn="0" w:oddVBand="0" w:evenVBand="0" w:oddHBand="0" w:evenHBand="0" w:firstRowFirstColumn="0" w:firstRowLastColumn="0" w:lastRowFirstColumn="0" w:lastRowLastColumn="0"/>
            <w:tcW w:w="1718" w:type="dxa"/>
            <w:tcMar/>
          </w:tcPr>
          <w:p w:rsidR="4839C913" w:rsidP="12A4F6FB" w:rsidRDefault="4839C913" w14:paraId="4869EE6B" w14:textId="235A87CB">
            <w:pPr>
              <w:pStyle w:val="nrpsTableheader"/>
              <w:rPr>
                <w:rFonts w:ascii="Calibri" w:hAnsi="Calibri" w:cs="Calibri" w:asciiTheme="minorAscii" w:hAnsiTheme="minorAscii" w:cstheme="minorAscii"/>
                <w:b w:val="0"/>
                <w:bCs w:val="0"/>
                <w:color w:val="auto"/>
                <w:sz w:val="22"/>
                <w:szCs w:val="22"/>
              </w:rPr>
            </w:pPr>
            <w:r w:rsidRPr="12A4F6FB" w:rsidR="4839C913">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0AF5DFF9" w14:textId="346467A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A4F6FB" w:rsidP="12A4F6FB" w:rsidRDefault="12A4F6FB" w14:paraId="51D56A1C" w14:textId="03D12A7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77C1AC01" w14:textId="1593972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2008CF26" w14:textId="6DC28ED6">
            <w:pPr>
              <w:pStyle w:val="nrpsTableheader"/>
              <w:rPr>
                <w:rFonts w:ascii="Calibri" w:hAnsi="Calibri" w:cs="Calibri" w:asciiTheme="minorAscii" w:hAnsiTheme="minorAscii" w:cstheme="minorAscii"/>
                <w:b w:val="0"/>
                <w:bCs w:val="0"/>
                <w:color w:val="auto"/>
                <w:sz w:val="22"/>
                <w:szCs w:val="22"/>
              </w:rPr>
            </w:pPr>
          </w:p>
        </w:tc>
      </w:tr>
      <w:tr w:rsidR="12A4F6FB" w:rsidTr="575B5EE4" w14:paraId="431740E7">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6776016F" w:rsidP="12A4F6FB" w:rsidRDefault="6776016F" w14:paraId="0D6A6C02" w14:textId="41B9F44A">
            <w:pPr>
              <w:pStyle w:val="nrpsTableheader"/>
              <w:rPr>
                <w:rFonts w:ascii="Calibri" w:hAnsi="Calibri" w:cs="Calibri" w:asciiTheme="minorAscii" w:hAnsiTheme="minorAscii" w:cstheme="minorAscii"/>
                <w:b w:val="0"/>
                <w:bCs w:val="0"/>
                <w:color w:val="auto"/>
                <w:sz w:val="22"/>
                <w:szCs w:val="22"/>
              </w:rPr>
            </w:pPr>
            <w:r w:rsidRPr="12A4F6FB" w:rsidR="6776016F">
              <w:rPr>
                <w:rFonts w:ascii="Calibri" w:hAnsi="Calibri" w:cs="Calibri" w:asciiTheme="minorAscii" w:hAnsiTheme="minorAscii" w:cstheme="minorAscii"/>
                <w:b w:val="0"/>
                <w:bCs w:val="0"/>
                <w:color w:val="auto"/>
                <w:sz w:val="22"/>
                <w:szCs w:val="22"/>
              </w:rPr>
              <w:t>Quadrant_C</w:t>
            </w:r>
          </w:p>
        </w:tc>
        <w:tc>
          <w:tcPr>
            <w:cnfStyle w:val="000000000000" w:firstRow="0" w:lastRow="0" w:firstColumn="0" w:lastColumn="0" w:oddVBand="0" w:evenVBand="0" w:oddHBand="0" w:evenHBand="0" w:firstRowFirstColumn="0" w:firstRowLastColumn="0" w:lastRowFirstColumn="0" w:lastRowLastColumn="0"/>
            <w:tcW w:w="3586" w:type="dxa"/>
            <w:tcMar/>
          </w:tcPr>
          <w:p w:rsidR="5EAB354F" w:rsidP="12A4F6FB" w:rsidRDefault="5EAB354F" w14:paraId="4DFE4581" w14:textId="15EA3B29">
            <w:pPr>
              <w:pStyle w:val="nrpsTableheader"/>
              <w:rPr>
                <w:rFonts w:ascii="Calibri" w:hAnsi="Calibri" w:cs="Calibri" w:asciiTheme="minorAscii" w:hAnsiTheme="minorAscii" w:cstheme="minorAscii"/>
                <w:b w:val="0"/>
                <w:bCs w:val="0"/>
                <w:color w:val="auto"/>
                <w:sz w:val="22"/>
                <w:szCs w:val="22"/>
              </w:rPr>
            </w:pPr>
            <w:r w:rsidRPr="575B5EE4" w:rsidR="26090F23">
              <w:rPr>
                <w:rFonts w:ascii="Calibri" w:hAnsi="Calibri" w:cs="Calibri" w:asciiTheme="minorAscii" w:hAnsiTheme="minorAscii" w:cstheme="minorAscii"/>
                <w:b w:val="0"/>
                <w:bCs w:val="0"/>
                <w:color w:val="auto"/>
                <w:sz w:val="22"/>
                <w:szCs w:val="22"/>
              </w:rPr>
              <w:t xml:space="preserve">Quadrant compass which </w:t>
            </w:r>
            <w:r w:rsidRPr="575B5EE4" w:rsidR="26090F23">
              <w:rPr>
                <w:rFonts w:ascii="Calibri" w:hAnsi="Calibri" w:cs="Calibri" w:asciiTheme="minorAscii" w:hAnsiTheme="minorAscii" w:cstheme="minorAscii"/>
                <w:b w:val="0"/>
                <w:bCs w:val="0"/>
                <w:color w:val="auto"/>
                <w:sz w:val="22"/>
                <w:szCs w:val="22"/>
              </w:rPr>
              <w:t>identifies</w:t>
            </w:r>
            <w:r w:rsidRPr="575B5EE4" w:rsidR="26090F23">
              <w:rPr>
                <w:rFonts w:ascii="Calibri" w:hAnsi="Calibri" w:cs="Calibri" w:asciiTheme="minorAscii" w:hAnsiTheme="minorAscii" w:cstheme="minorAscii"/>
                <w:b w:val="0"/>
                <w:bCs w:val="0"/>
                <w:color w:val="auto"/>
                <w:sz w:val="22"/>
                <w:szCs w:val="22"/>
              </w:rPr>
              <w:t xml:space="preserve"> what </w:t>
            </w:r>
            <w:r w:rsidRPr="575B5EE4" w:rsidR="2CE391EC">
              <w:rPr>
                <w:rFonts w:ascii="Calibri" w:hAnsi="Calibri" w:cs="Calibri" w:asciiTheme="minorAscii" w:hAnsiTheme="minorAscii" w:cstheme="minorAscii"/>
                <w:b w:val="0"/>
                <w:bCs w:val="0"/>
                <w:color w:val="auto"/>
                <w:sz w:val="22"/>
                <w:szCs w:val="22"/>
              </w:rPr>
              <w:t>quadrant</w:t>
            </w:r>
            <w:r w:rsidRPr="575B5EE4" w:rsidR="26090F23">
              <w:rPr>
                <w:rFonts w:ascii="Calibri" w:hAnsi="Calibri" w:cs="Calibri" w:asciiTheme="minorAscii" w:hAnsiTheme="minorAscii" w:cstheme="minorAscii"/>
                <w:b w:val="0"/>
                <w:bCs w:val="0"/>
                <w:color w:val="auto"/>
                <w:sz w:val="22"/>
                <w:szCs w:val="22"/>
              </w:rPr>
              <w:t xml:space="preserve"> the deer angle was </w:t>
            </w:r>
            <w:r w:rsidRPr="575B5EE4" w:rsidR="26090F23">
              <w:rPr>
                <w:rFonts w:ascii="Calibri" w:hAnsi="Calibri" w:cs="Calibri" w:asciiTheme="minorAscii" w:hAnsiTheme="minorAscii" w:cstheme="minorAscii"/>
                <w:b w:val="0"/>
                <w:bCs w:val="0"/>
                <w:color w:val="auto"/>
                <w:sz w:val="22"/>
                <w:szCs w:val="22"/>
              </w:rPr>
              <w:t>located</w:t>
            </w:r>
            <w:r w:rsidRPr="575B5EE4" w:rsidR="26090F23">
              <w:rPr>
                <w:rFonts w:ascii="Calibri" w:hAnsi="Calibri" w:cs="Calibri" w:asciiTheme="minorAscii" w:hAnsiTheme="minorAscii" w:cstheme="minorAscii"/>
                <w:b w:val="0"/>
                <w:bCs w:val="0"/>
                <w:color w:val="auto"/>
                <w:sz w:val="22"/>
                <w:szCs w:val="22"/>
              </w:rPr>
              <w:t xml:space="preserve"> in.</w:t>
            </w:r>
          </w:p>
        </w:tc>
        <w:tc>
          <w:tcPr>
            <w:cnfStyle w:val="000000000000" w:firstRow="0" w:lastRow="0" w:firstColumn="0" w:lastColumn="0" w:oddVBand="0" w:evenVBand="0" w:oddHBand="0" w:evenHBand="0" w:firstRowFirstColumn="0" w:firstRowLastColumn="0" w:lastRowFirstColumn="0" w:lastRowLastColumn="0"/>
            <w:tcW w:w="1718" w:type="dxa"/>
            <w:tcMar/>
          </w:tcPr>
          <w:p w:rsidR="62AAFBFC" w:rsidP="12A4F6FB" w:rsidRDefault="62AAFBFC" w14:paraId="1B9B7981" w14:textId="26FE7A97">
            <w:pPr>
              <w:pStyle w:val="nrpsTableheader"/>
              <w:rPr>
                <w:rFonts w:ascii="Calibri" w:hAnsi="Calibri" w:cs="Calibri" w:asciiTheme="minorAscii" w:hAnsiTheme="minorAscii" w:cstheme="minorAscii"/>
                <w:b w:val="0"/>
                <w:bCs w:val="0"/>
                <w:color w:val="auto"/>
                <w:sz w:val="22"/>
                <w:szCs w:val="22"/>
              </w:rPr>
            </w:pPr>
            <w:r w:rsidRPr="12A4F6FB" w:rsidR="62AAFBFC">
              <w:rPr>
                <w:rFonts w:ascii="Calibri" w:hAnsi="Calibri" w:cs="Calibri" w:asciiTheme="minorAscii" w:hAnsiTheme="minorAscii" w:cstheme="minorAscii"/>
                <w:b w:val="0"/>
                <w:bCs w:val="0"/>
                <w:color w:val="auto"/>
                <w:sz w:val="22"/>
                <w:szCs w:val="22"/>
              </w:rPr>
              <w:t xml:space="preserve">categorical  </w:t>
            </w: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7108FE9D" w14:textId="2FD7A31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A4F6FB" w:rsidP="12A4F6FB" w:rsidRDefault="12A4F6FB" w14:paraId="17FD461E" w14:textId="211EDB5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3608CEDC" w14:textId="3A3F4241">
            <w:pPr>
              <w:pStyle w:val="nrpsTableheader"/>
              <w:rPr>
                <w:rFonts w:ascii="Calibri" w:hAnsi="Calibri" w:cs="Calibri" w:asciiTheme="minorAscii" w:hAnsiTheme="minorAscii" w:cstheme="minorAscii"/>
                <w:b w:val="0"/>
                <w:bCs w:val="0"/>
                <w:color w:val="auto"/>
                <w:sz w:val="22"/>
                <w:szCs w:val="22"/>
              </w:rPr>
            </w:pPr>
            <w:r w:rsidRPr="61B681C3" w:rsidR="7CAFC389">
              <w:rPr>
                <w:rFonts w:ascii="Calibri" w:hAnsi="Calibri" w:cs="Calibri" w:asciiTheme="minorAscii" w:hAnsiTheme="minorAscii" w:cstheme="minorAscii"/>
                <w:b w:val="0"/>
                <w:bCs w:val="0"/>
                <w:color w:val="auto"/>
                <w:sz w:val="22"/>
                <w:szCs w:val="22"/>
              </w:rPr>
              <w:t>-9999</w:t>
            </w: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147741B0" w14:textId="17796AB6">
            <w:pPr>
              <w:pStyle w:val="nrpsTableheader"/>
              <w:rPr>
                <w:rFonts w:ascii="Calibri" w:hAnsi="Calibri" w:cs="Calibri" w:asciiTheme="minorAscii" w:hAnsiTheme="minorAscii" w:cstheme="minorAscii"/>
                <w:b w:val="0"/>
                <w:bCs w:val="0"/>
                <w:color w:val="auto"/>
                <w:sz w:val="22"/>
                <w:szCs w:val="22"/>
              </w:rPr>
            </w:pPr>
            <w:r w:rsidRPr="61B681C3" w:rsidR="7CAFC389">
              <w:rPr>
                <w:rFonts w:ascii="Calibri" w:hAnsi="Calibri" w:cs="Calibri" w:asciiTheme="minorAscii" w:hAnsiTheme="minorAscii" w:cstheme="minorAscii"/>
                <w:b w:val="0"/>
                <w:bCs w:val="0"/>
                <w:color w:val="auto"/>
                <w:sz w:val="22"/>
                <w:szCs w:val="22"/>
              </w:rPr>
              <w:t xml:space="preserve">In 2005 methods were slightly different so no quadrant value was collected. All measurements were taken from a </w:t>
            </w:r>
            <w:r w:rsidRPr="61B681C3" w:rsidR="7CAFC389">
              <w:rPr>
                <w:rFonts w:ascii="Calibri" w:hAnsi="Calibri" w:cs="Calibri" w:asciiTheme="minorAscii" w:hAnsiTheme="minorAscii" w:cstheme="minorAscii"/>
                <w:b w:val="0"/>
                <w:bCs w:val="0"/>
                <w:color w:val="auto"/>
                <w:sz w:val="22"/>
                <w:szCs w:val="22"/>
              </w:rPr>
              <w:t>90 degree</w:t>
            </w:r>
            <w:r w:rsidRPr="61B681C3" w:rsidR="7CAFC389">
              <w:rPr>
                <w:rFonts w:ascii="Calibri" w:hAnsi="Calibri" w:cs="Calibri" w:asciiTheme="minorAscii" w:hAnsiTheme="minorAscii" w:cstheme="minorAscii"/>
                <w:b w:val="0"/>
                <w:bCs w:val="0"/>
                <w:color w:val="auto"/>
                <w:sz w:val="22"/>
                <w:szCs w:val="22"/>
              </w:rPr>
              <w:t xml:space="preserve"> angle from the ve</w:t>
            </w:r>
            <w:r w:rsidRPr="61B681C3" w:rsidR="26803DE3">
              <w:rPr>
                <w:rFonts w:ascii="Calibri" w:hAnsi="Calibri" w:cs="Calibri" w:asciiTheme="minorAscii" w:hAnsiTheme="minorAscii" w:cstheme="minorAscii"/>
                <w:b w:val="0"/>
                <w:bCs w:val="0"/>
                <w:color w:val="auto"/>
                <w:sz w:val="22"/>
                <w:szCs w:val="22"/>
              </w:rPr>
              <w:t>hicle</w:t>
            </w:r>
          </w:p>
        </w:tc>
      </w:tr>
      <w:tr w:rsidR="12A4F6FB" w:rsidTr="575B5EE4" w14:paraId="0617391F">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6776016F" w:rsidP="12A4F6FB" w:rsidRDefault="6776016F" w14:paraId="2E86A8DF" w14:textId="218869D2">
            <w:pPr>
              <w:pStyle w:val="nrpsTableheader"/>
              <w:rPr>
                <w:rFonts w:ascii="Calibri" w:hAnsi="Calibri" w:cs="Calibri" w:asciiTheme="minorAscii" w:hAnsiTheme="minorAscii" w:cstheme="minorAscii"/>
                <w:b w:val="0"/>
                <w:bCs w:val="0"/>
                <w:color w:val="auto"/>
                <w:sz w:val="22"/>
                <w:szCs w:val="22"/>
              </w:rPr>
            </w:pPr>
            <w:r w:rsidRPr="12A4F6FB" w:rsidR="6776016F">
              <w:rPr>
                <w:rFonts w:ascii="Calibri" w:hAnsi="Calibri" w:cs="Calibri" w:asciiTheme="minorAscii" w:hAnsiTheme="minorAscii" w:cstheme="minorAscii"/>
                <w:b w:val="0"/>
                <w:bCs w:val="0"/>
                <w:color w:val="auto"/>
                <w:sz w:val="22"/>
                <w:szCs w:val="22"/>
              </w:rPr>
              <w:t>Deer_Numbe</w:t>
            </w:r>
          </w:p>
        </w:tc>
        <w:tc>
          <w:tcPr>
            <w:cnfStyle w:val="000000000000" w:firstRow="0" w:lastRow="0" w:firstColumn="0" w:lastColumn="0" w:oddVBand="0" w:evenVBand="0" w:oddHBand="0" w:evenHBand="0" w:firstRowFirstColumn="0" w:firstRowLastColumn="0" w:lastRowFirstColumn="0" w:lastRowLastColumn="0"/>
            <w:tcW w:w="3586" w:type="dxa"/>
            <w:tcMar/>
          </w:tcPr>
          <w:p w:rsidR="1D87B260" w:rsidP="12A4F6FB" w:rsidRDefault="1D87B260" w14:paraId="421D8CBC" w14:textId="1186F17E">
            <w:pPr>
              <w:pStyle w:val="nrpsTableheader"/>
              <w:rPr>
                <w:rFonts w:ascii="Calibri" w:hAnsi="Calibri" w:cs="Calibri" w:asciiTheme="minorAscii" w:hAnsiTheme="minorAscii" w:cstheme="minorAscii"/>
                <w:b w:val="0"/>
                <w:bCs w:val="0"/>
                <w:color w:val="auto"/>
                <w:sz w:val="22"/>
                <w:szCs w:val="22"/>
              </w:rPr>
            </w:pPr>
            <w:r w:rsidRPr="575B5EE4" w:rsidR="2026AAE1">
              <w:rPr>
                <w:rFonts w:ascii="Calibri" w:hAnsi="Calibri" w:cs="Calibri" w:asciiTheme="minorAscii" w:hAnsiTheme="minorAscii" w:cstheme="minorAscii"/>
                <w:b w:val="0"/>
                <w:bCs w:val="0"/>
                <w:color w:val="auto"/>
                <w:sz w:val="22"/>
                <w:szCs w:val="22"/>
              </w:rPr>
              <w:t xml:space="preserve">The </w:t>
            </w:r>
            <w:r w:rsidRPr="575B5EE4" w:rsidR="0249D72C">
              <w:rPr>
                <w:rFonts w:ascii="Calibri" w:hAnsi="Calibri" w:cs="Calibri" w:asciiTheme="minorAscii" w:hAnsiTheme="minorAscii" w:cstheme="minorAscii"/>
                <w:b w:val="0"/>
                <w:bCs w:val="0"/>
                <w:color w:val="auto"/>
                <w:sz w:val="22"/>
                <w:szCs w:val="22"/>
              </w:rPr>
              <w:t>number</w:t>
            </w:r>
            <w:r w:rsidRPr="575B5EE4" w:rsidR="2026AAE1">
              <w:rPr>
                <w:rFonts w:ascii="Calibri" w:hAnsi="Calibri" w:cs="Calibri" w:asciiTheme="minorAscii" w:hAnsiTheme="minorAscii" w:cstheme="minorAscii"/>
                <w:b w:val="0"/>
                <w:bCs w:val="0"/>
                <w:color w:val="auto"/>
                <w:sz w:val="22"/>
                <w:szCs w:val="22"/>
              </w:rPr>
              <w:t xml:space="preserve"> of deer in each group.</w:t>
            </w:r>
          </w:p>
        </w:tc>
        <w:tc>
          <w:tcPr>
            <w:cnfStyle w:val="000000000000" w:firstRow="0" w:lastRow="0" w:firstColumn="0" w:lastColumn="0" w:oddVBand="0" w:evenVBand="0" w:oddHBand="0" w:evenHBand="0" w:firstRowFirstColumn="0" w:firstRowLastColumn="0" w:lastRowFirstColumn="0" w:lastRowLastColumn="0"/>
            <w:tcW w:w="1718" w:type="dxa"/>
            <w:tcMar/>
          </w:tcPr>
          <w:p w:rsidR="227CEA8D" w:rsidP="12A4F6FB" w:rsidRDefault="227CEA8D" w14:paraId="69D232EC" w14:textId="7C9B3882">
            <w:pPr>
              <w:pStyle w:val="nrpsTableheader"/>
              <w:rPr>
                <w:rFonts w:ascii="Calibri" w:hAnsi="Calibri" w:cs="Calibri" w:asciiTheme="minorAscii" w:hAnsiTheme="minorAscii" w:cstheme="minorAscii"/>
                <w:b w:val="0"/>
                <w:bCs w:val="0"/>
                <w:color w:val="auto"/>
                <w:sz w:val="22"/>
                <w:szCs w:val="22"/>
              </w:rPr>
            </w:pPr>
            <w:r w:rsidRPr="12A4F6FB" w:rsidR="227CEA8D">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3DF32216" w14:textId="56DD473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A4F6FB" w:rsidP="12A4F6FB" w:rsidRDefault="12A4F6FB" w14:paraId="6456D4AD" w14:textId="0FF7DB2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4DCA9773" w14:textId="1BFA6F5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0C2FDDAC" w14:textId="13DB86BC">
            <w:pPr>
              <w:pStyle w:val="nrpsTableheader"/>
              <w:rPr>
                <w:rFonts w:ascii="Calibri" w:hAnsi="Calibri" w:cs="Calibri" w:asciiTheme="minorAscii" w:hAnsiTheme="minorAscii" w:cstheme="minorAscii"/>
                <w:b w:val="0"/>
                <w:bCs w:val="0"/>
                <w:color w:val="auto"/>
                <w:sz w:val="22"/>
                <w:szCs w:val="22"/>
              </w:rPr>
            </w:pPr>
          </w:p>
        </w:tc>
      </w:tr>
      <w:tr w:rsidR="12A4F6FB" w:rsidTr="575B5EE4" w14:paraId="364D8E13">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6776016F" w:rsidP="12A4F6FB" w:rsidRDefault="6776016F" w14:paraId="6B212849" w14:textId="1AD0CE2F">
            <w:pPr>
              <w:pStyle w:val="nrpsTableheader"/>
              <w:rPr>
                <w:rFonts w:ascii="Calibri" w:hAnsi="Calibri" w:cs="Calibri" w:asciiTheme="minorAscii" w:hAnsiTheme="minorAscii" w:cstheme="minorAscii"/>
                <w:b w:val="0"/>
                <w:bCs w:val="0"/>
                <w:color w:val="auto"/>
                <w:sz w:val="22"/>
                <w:szCs w:val="22"/>
              </w:rPr>
            </w:pPr>
            <w:r w:rsidRPr="12A4F6FB" w:rsidR="6776016F">
              <w:rPr>
                <w:rFonts w:ascii="Calibri" w:hAnsi="Calibri" w:cs="Calibri" w:asciiTheme="minorAscii" w:hAnsiTheme="minorAscii" w:cstheme="minorAscii"/>
                <w:b w:val="0"/>
                <w:bCs w:val="0"/>
                <w:color w:val="auto"/>
                <w:sz w:val="22"/>
                <w:szCs w:val="22"/>
              </w:rPr>
              <w:t>VegType</w:t>
            </w:r>
          </w:p>
        </w:tc>
        <w:tc>
          <w:tcPr>
            <w:cnfStyle w:val="000000000000" w:firstRow="0" w:lastRow="0" w:firstColumn="0" w:lastColumn="0" w:oddVBand="0" w:evenVBand="0" w:oddHBand="0" w:evenHBand="0" w:firstRowFirstColumn="0" w:firstRowLastColumn="0" w:lastRowFirstColumn="0" w:lastRowLastColumn="0"/>
            <w:tcW w:w="3586" w:type="dxa"/>
            <w:tcMar/>
          </w:tcPr>
          <w:p w:rsidR="1F4C5A3F" w:rsidP="12A4F6FB" w:rsidRDefault="1F4C5A3F" w14:paraId="3556CBB5" w14:textId="2A9FFFF9">
            <w:pPr>
              <w:pStyle w:val="nrpsTableheader"/>
              <w:rPr>
                <w:rFonts w:ascii="Calibri" w:hAnsi="Calibri" w:cs="Calibri" w:asciiTheme="minorAscii" w:hAnsiTheme="minorAscii" w:cstheme="minorAscii"/>
                <w:b w:val="0"/>
                <w:bCs w:val="0"/>
                <w:color w:val="auto"/>
                <w:sz w:val="22"/>
                <w:szCs w:val="22"/>
              </w:rPr>
            </w:pPr>
            <w:r w:rsidRPr="12A4F6FB" w:rsidR="1F4C5A3F">
              <w:rPr>
                <w:rFonts w:ascii="Calibri" w:hAnsi="Calibri" w:cs="Calibri" w:asciiTheme="minorAscii" w:hAnsiTheme="minorAscii" w:cstheme="minorAscii"/>
                <w:b w:val="0"/>
                <w:bCs w:val="0"/>
                <w:color w:val="auto"/>
                <w:sz w:val="22"/>
                <w:szCs w:val="22"/>
              </w:rPr>
              <w:t>What type of vegetation habitat the deer group was located in.</w:t>
            </w:r>
          </w:p>
        </w:tc>
        <w:tc>
          <w:tcPr>
            <w:cnfStyle w:val="000000000000" w:firstRow="0" w:lastRow="0" w:firstColumn="0" w:lastColumn="0" w:oddVBand="0" w:evenVBand="0" w:oddHBand="0" w:evenHBand="0" w:firstRowFirstColumn="0" w:firstRowLastColumn="0" w:lastRowFirstColumn="0" w:lastRowLastColumn="0"/>
            <w:tcW w:w="1718" w:type="dxa"/>
            <w:tcMar/>
          </w:tcPr>
          <w:p w:rsidR="109DE18E" w:rsidP="12A4F6FB" w:rsidRDefault="109DE18E" w14:paraId="3A3A2B55" w14:textId="0ECCE25C">
            <w:pPr>
              <w:pStyle w:val="nrpsTableheader"/>
              <w:rPr>
                <w:rFonts w:ascii="Calibri" w:hAnsi="Calibri" w:cs="Calibri" w:asciiTheme="minorAscii" w:hAnsiTheme="minorAscii" w:cstheme="minorAscii"/>
                <w:b w:val="0"/>
                <w:bCs w:val="0"/>
                <w:color w:val="auto"/>
                <w:sz w:val="22"/>
                <w:szCs w:val="22"/>
              </w:rPr>
            </w:pPr>
            <w:r w:rsidRPr="12A4F6FB" w:rsidR="109DE18E">
              <w:rPr>
                <w:rFonts w:ascii="Calibri" w:hAnsi="Calibri" w:cs="Calibri" w:asciiTheme="minorAscii" w:hAnsiTheme="minorAscii" w:cstheme="minorAscii"/>
                <w:b w:val="0"/>
                <w:bCs w:val="0"/>
                <w:color w:val="auto"/>
                <w:sz w:val="22"/>
                <w:szCs w:val="22"/>
              </w:rPr>
              <w:t>categorical</w:t>
            </w: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2E9AA6D7" w14:textId="791C8AC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A4F6FB" w:rsidP="12A4F6FB" w:rsidRDefault="12A4F6FB" w14:paraId="3F535576" w14:textId="20A2B3C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2B55B8C7" w14:textId="1A286BB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5AE74B98" w14:textId="1970519F">
            <w:pPr>
              <w:pStyle w:val="nrpsTableheader"/>
              <w:rPr>
                <w:rFonts w:ascii="Calibri" w:hAnsi="Calibri" w:cs="Calibri" w:asciiTheme="minorAscii" w:hAnsiTheme="minorAscii" w:cstheme="minorAscii"/>
                <w:b w:val="0"/>
                <w:bCs w:val="0"/>
                <w:color w:val="auto"/>
                <w:sz w:val="22"/>
                <w:szCs w:val="22"/>
              </w:rPr>
            </w:pPr>
          </w:p>
        </w:tc>
      </w:tr>
      <w:tr w:rsidR="12A4F6FB" w:rsidTr="575B5EE4" w14:paraId="3F6A0553">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12A4F6FB" w:rsidP="12A4F6FB" w:rsidRDefault="12A4F6FB" w14:paraId="5FCF8C71" w14:textId="000C47B0">
            <w:pPr>
              <w:pStyle w:val="nrpsTableheader"/>
              <w:rPr>
                <w:rFonts w:ascii="Calibri" w:hAnsi="Calibri" w:cs="Calibri" w:asciiTheme="minorAscii" w:hAnsiTheme="minorAscii" w:cstheme="minorAscii"/>
                <w:b w:val="0"/>
                <w:bCs w:val="0"/>
                <w:color w:val="auto"/>
                <w:sz w:val="22"/>
                <w:szCs w:val="22"/>
              </w:rPr>
            </w:pPr>
            <w:r w:rsidRPr="61B681C3" w:rsidR="778AD8BC">
              <w:rPr>
                <w:rFonts w:ascii="Calibri" w:hAnsi="Calibri" w:cs="Calibri" w:asciiTheme="minorAscii" w:hAnsiTheme="minorAscii" w:cstheme="minorAscii"/>
                <w:b w:val="0"/>
                <w:bCs w:val="0"/>
                <w:color w:val="auto"/>
                <w:sz w:val="22"/>
                <w:szCs w:val="22"/>
              </w:rPr>
              <w:t>Comment</w:t>
            </w:r>
          </w:p>
        </w:tc>
        <w:tc>
          <w:tcPr>
            <w:cnfStyle w:val="000000000000" w:firstRow="0" w:lastRow="0" w:firstColumn="0" w:lastColumn="0" w:oddVBand="0" w:evenVBand="0" w:oddHBand="0" w:evenHBand="0" w:firstRowFirstColumn="0" w:firstRowLastColumn="0" w:lastRowFirstColumn="0" w:lastRowLastColumn="0"/>
            <w:tcW w:w="3586" w:type="dxa"/>
            <w:tcMar/>
          </w:tcPr>
          <w:p w:rsidR="12A4F6FB" w:rsidP="12A4F6FB" w:rsidRDefault="12A4F6FB" w14:paraId="2F9BB66D" w14:textId="4E923DCA">
            <w:pPr>
              <w:pStyle w:val="nrpsTableheader"/>
              <w:rPr>
                <w:rFonts w:ascii="Calibri" w:hAnsi="Calibri" w:cs="Calibri" w:asciiTheme="minorAscii" w:hAnsiTheme="minorAscii" w:cstheme="minorAscii"/>
                <w:b w:val="0"/>
                <w:bCs w:val="0"/>
                <w:color w:val="auto"/>
                <w:sz w:val="22"/>
                <w:szCs w:val="22"/>
              </w:rPr>
            </w:pPr>
            <w:r w:rsidRPr="61B681C3" w:rsidR="778AD8BC">
              <w:rPr>
                <w:rFonts w:ascii="Calibri" w:hAnsi="Calibri" w:cs="Calibri" w:asciiTheme="minorAscii" w:hAnsiTheme="minorAscii" w:cstheme="minorAscii"/>
                <w:b w:val="0"/>
                <w:bCs w:val="0"/>
                <w:color w:val="auto"/>
                <w:sz w:val="22"/>
                <w:szCs w:val="22"/>
              </w:rPr>
              <w:t>Field notes during time of location collection</w:t>
            </w:r>
          </w:p>
        </w:tc>
        <w:tc>
          <w:tcPr>
            <w:cnfStyle w:val="000000000000" w:firstRow="0" w:lastRow="0" w:firstColumn="0" w:lastColumn="0" w:oddVBand="0" w:evenVBand="0" w:oddHBand="0" w:evenHBand="0" w:firstRowFirstColumn="0" w:firstRowLastColumn="0" w:lastRowFirstColumn="0" w:lastRowLastColumn="0"/>
            <w:tcW w:w="1718" w:type="dxa"/>
            <w:tcMar/>
          </w:tcPr>
          <w:p w:rsidR="12A4F6FB" w:rsidP="12A4F6FB" w:rsidRDefault="12A4F6FB" w14:paraId="1FD2C7D5" w14:textId="1AC9031D">
            <w:pPr>
              <w:pStyle w:val="nrpsTableheader"/>
              <w:rPr>
                <w:rFonts w:ascii="Calibri" w:hAnsi="Calibri" w:cs="Calibri" w:asciiTheme="minorAscii" w:hAnsiTheme="minorAscii" w:cstheme="minorAscii"/>
                <w:b w:val="0"/>
                <w:bCs w:val="0"/>
                <w:color w:val="auto"/>
                <w:sz w:val="22"/>
                <w:szCs w:val="22"/>
              </w:rPr>
            </w:pPr>
            <w:r w:rsidRPr="61B681C3" w:rsidR="778AD8BC">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3B164960" w14:textId="2B39022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A4F6FB" w:rsidP="12A4F6FB" w:rsidRDefault="12A4F6FB" w14:paraId="5A33541B" w14:textId="7330D13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3E5CF379" w14:textId="57B1003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4B9E4C65" w14:textId="4E8E9B57">
            <w:pPr>
              <w:pStyle w:val="nrpsTableheader"/>
              <w:rPr>
                <w:rFonts w:ascii="Calibri" w:hAnsi="Calibri" w:cs="Calibri" w:asciiTheme="minorAscii" w:hAnsiTheme="minorAscii" w:cstheme="minorAscii"/>
                <w:b w:val="0"/>
                <w:bCs w:val="0"/>
                <w:color w:val="auto"/>
                <w:sz w:val="22"/>
                <w:szCs w:val="22"/>
              </w:rPr>
            </w:pPr>
          </w:p>
        </w:tc>
      </w:tr>
      <w:tr w:rsidR="12A4F6FB" w:rsidTr="575B5EE4" w14:paraId="0097C2E2">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12A4F6FB" w:rsidP="12A4F6FB" w:rsidRDefault="12A4F6FB" w14:paraId="10229371" w14:textId="09B205C9">
            <w:pPr>
              <w:pStyle w:val="nrpsTableheader"/>
              <w:rPr>
                <w:rFonts w:ascii="Calibri" w:hAnsi="Calibri" w:cs="Calibri" w:asciiTheme="minorAscii" w:hAnsiTheme="minorAscii" w:cstheme="minorAscii"/>
                <w:b w:val="0"/>
                <w:bCs w:val="0"/>
                <w:color w:val="auto"/>
                <w:sz w:val="22"/>
                <w:szCs w:val="22"/>
              </w:rPr>
            </w:pPr>
            <w:r w:rsidRPr="61B681C3" w:rsidR="778AD8BC">
              <w:rPr>
                <w:rFonts w:ascii="Calibri" w:hAnsi="Calibri" w:cs="Calibri" w:asciiTheme="minorAscii" w:hAnsiTheme="minorAscii" w:cstheme="minorAscii"/>
                <w:b w:val="0"/>
                <w:bCs w:val="0"/>
                <w:color w:val="auto"/>
                <w:sz w:val="22"/>
                <w:szCs w:val="22"/>
              </w:rPr>
              <w:t>GPS_Date</w:t>
            </w:r>
          </w:p>
        </w:tc>
        <w:tc>
          <w:tcPr>
            <w:cnfStyle w:val="000000000000" w:firstRow="0" w:lastRow="0" w:firstColumn="0" w:lastColumn="0" w:oddVBand="0" w:evenVBand="0" w:oddHBand="0" w:evenHBand="0" w:firstRowFirstColumn="0" w:firstRowLastColumn="0" w:lastRowFirstColumn="0" w:lastRowLastColumn="0"/>
            <w:tcW w:w="3586" w:type="dxa"/>
            <w:tcMar/>
          </w:tcPr>
          <w:p w:rsidR="12A4F6FB" w:rsidP="12A4F6FB" w:rsidRDefault="12A4F6FB" w14:paraId="007425CB" w14:textId="25406AD0">
            <w:pPr>
              <w:pStyle w:val="nrpsTableheader"/>
              <w:rPr>
                <w:rFonts w:ascii="Calibri" w:hAnsi="Calibri" w:cs="Calibri" w:asciiTheme="minorAscii" w:hAnsiTheme="minorAscii" w:cstheme="minorAscii"/>
                <w:b w:val="0"/>
                <w:bCs w:val="0"/>
                <w:color w:val="auto"/>
                <w:sz w:val="22"/>
                <w:szCs w:val="22"/>
              </w:rPr>
            </w:pPr>
            <w:r w:rsidRPr="61B681C3" w:rsidR="778AD8BC">
              <w:rPr>
                <w:rFonts w:ascii="Calibri" w:hAnsi="Calibri" w:cs="Calibri" w:asciiTheme="minorAscii" w:hAnsiTheme="minorAscii" w:cstheme="minorAscii"/>
                <w:b w:val="0"/>
                <w:bCs w:val="0"/>
                <w:color w:val="auto"/>
                <w:sz w:val="22"/>
                <w:szCs w:val="22"/>
              </w:rPr>
              <w:t>The date the deer group was collected with a GNSS unit</w:t>
            </w:r>
          </w:p>
        </w:tc>
        <w:tc>
          <w:tcPr>
            <w:cnfStyle w:val="000000000000" w:firstRow="0" w:lastRow="0" w:firstColumn="0" w:lastColumn="0" w:oddVBand="0" w:evenVBand="0" w:oddHBand="0" w:evenHBand="0" w:firstRowFirstColumn="0" w:firstRowLastColumn="0" w:lastRowFirstColumn="0" w:lastRowLastColumn="0"/>
            <w:tcW w:w="1718" w:type="dxa"/>
            <w:tcMar/>
          </w:tcPr>
          <w:p w:rsidR="12A4F6FB" w:rsidP="12A4F6FB" w:rsidRDefault="12A4F6FB" w14:paraId="6EE96279" w14:textId="62F63D7E">
            <w:pPr>
              <w:pStyle w:val="nrpsTableheader"/>
              <w:rPr>
                <w:rFonts w:ascii="Calibri" w:hAnsi="Calibri" w:cs="Calibri" w:asciiTheme="minorAscii" w:hAnsiTheme="minorAscii" w:cstheme="minorAscii"/>
                <w:b w:val="0"/>
                <w:bCs w:val="0"/>
                <w:color w:val="auto"/>
                <w:sz w:val="22"/>
                <w:szCs w:val="22"/>
              </w:rPr>
            </w:pPr>
            <w:r w:rsidRPr="61B681C3" w:rsidR="778AD8BC">
              <w:rPr>
                <w:rFonts w:ascii="Calibri" w:hAnsi="Calibri" w:cs="Calibri" w:asciiTheme="minorAscii" w:hAnsiTheme="minorAscii" w:cstheme="minorAscii"/>
                <w:b w:val="0"/>
                <w:bCs w:val="0"/>
                <w:color w:val="auto"/>
                <w:sz w:val="22"/>
                <w:szCs w:val="22"/>
              </w:rPr>
              <w:t>date</w:t>
            </w: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63D36756" w14:textId="34328E3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A4F6FB" w:rsidP="12A4F6FB" w:rsidRDefault="12A4F6FB" w14:paraId="22F71BAC" w14:textId="6C325331">
            <w:pPr>
              <w:pStyle w:val="nrpsTableheader"/>
              <w:rPr>
                <w:rFonts w:ascii="Calibri" w:hAnsi="Calibri" w:cs="Calibri" w:asciiTheme="minorAscii" w:hAnsiTheme="minorAscii" w:cstheme="minorAscii"/>
                <w:b w:val="0"/>
                <w:bCs w:val="0"/>
                <w:color w:val="auto"/>
                <w:sz w:val="22"/>
                <w:szCs w:val="22"/>
              </w:rPr>
            </w:pPr>
            <w:r w:rsidRPr="61B681C3" w:rsidR="778AD8BC">
              <w:rPr>
                <w:rFonts w:ascii="Calibri" w:hAnsi="Calibri" w:cs="Calibri" w:asciiTheme="minorAscii" w:hAnsiTheme="minorAscii" w:cstheme="minorAscii"/>
                <w:b w:val="0"/>
                <w:bCs w:val="0"/>
                <w:color w:val="auto"/>
                <w:sz w:val="22"/>
                <w:szCs w:val="22"/>
              </w:rPr>
              <w:t>mm/dd/yyyy</w:t>
            </w: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5A1BD791" w14:textId="5460BB3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6D47DE7B" w14:textId="072614DE">
            <w:pPr>
              <w:pStyle w:val="nrpsTableheader"/>
              <w:rPr>
                <w:rFonts w:ascii="Calibri" w:hAnsi="Calibri" w:cs="Calibri" w:asciiTheme="minorAscii" w:hAnsiTheme="minorAscii" w:cstheme="minorAscii"/>
                <w:b w:val="0"/>
                <w:bCs w:val="0"/>
                <w:color w:val="auto"/>
                <w:sz w:val="22"/>
                <w:szCs w:val="22"/>
              </w:rPr>
            </w:pPr>
          </w:p>
        </w:tc>
      </w:tr>
      <w:tr w:rsidR="12A4F6FB" w:rsidTr="575B5EE4" w14:paraId="16AFCA1A">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12A4F6FB" w:rsidP="12A4F6FB" w:rsidRDefault="12A4F6FB" w14:paraId="68A61A88" w14:textId="0357C5DB">
            <w:pPr>
              <w:pStyle w:val="nrpsTableheader"/>
              <w:rPr>
                <w:rFonts w:ascii="Calibri" w:hAnsi="Calibri" w:cs="Calibri" w:asciiTheme="minorAscii" w:hAnsiTheme="minorAscii" w:cstheme="minorAscii"/>
                <w:b w:val="0"/>
                <w:bCs w:val="0"/>
                <w:color w:val="auto"/>
                <w:sz w:val="22"/>
                <w:szCs w:val="22"/>
              </w:rPr>
            </w:pPr>
            <w:r w:rsidRPr="61B681C3" w:rsidR="778AD8BC">
              <w:rPr>
                <w:rFonts w:ascii="Calibri" w:hAnsi="Calibri" w:cs="Calibri" w:asciiTheme="minorAscii" w:hAnsiTheme="minorAscii" w:cstheme="minorAscii"/>
                <w:b w:val="0"/>
                <w:bCs w:val="0"/>
                <w:color w:val="auto"/>
                <w:sz w:val="22"/>
                <w:szCs w:val="22"/>
              </w:rPr>
              <w:t>GPS_Time</w:t>
            </w:r>
          </w:p>
        </w:tc>
        <w:tc>
          <w:tcPr>
            <w:cnfStyle w:val="000000000000" w:firstRow="0" w:lastRow="0" w:firstColumn="0" w:lastColumn="0" w:oddVBand="0" w:evenVBand="0" w:oddHBand="0" w:evenHBand="0" w:firstRowFirstColumn="0" w:firstRowLastColumn="0" w:lastRowFirstColumn="0" w:lastRowLastColumn="0"/>
            <w:tcW w:w="3586" w:type="dxa"/>
            <w:tcMar/>
          </w:tcPr>
          <w:p w:rsidR="12A4F6FB" w:rsidP="12A4F6FB" w:rsidRDefault="12A4F6FB" w14:paraId="5C06DA82" w14:textId="676F039D">
            <w:pPr>
              <w:pStyle w:val="nrpsTableheader"/>
              <w:rPr>
                <w:rFonts w:ascii="Calibri" w:hAnsi="Calibri" w:cs="Calibri" w:asciiTheme="minorAscii" w:hAnsiTheme="minorAscii" w:cstheme="minorAscii"/>
                <w:b w:val="0"/>
                <w:bCs w:val="0"/>
                <w:color w:val="auto"/>
                <w:sz w:val="22"/>
                <w:szCs w:val="22"/>
              </w:rPr>
            </w:pPr>
            <w:r w:rsidRPr="61B681C3" w:rsidR="778AD8BC">
              <w:rPr>
                <w:rFonts w:ascii="Calibri" w:hAnsi="Calibri" w:cs="Calibri" w:asciiTheme="minorAscii" w:hAnsiTheme="minorAscii" w:cstheme="minorAscii"/>
                <w:b w:val="0"/>
                <w:bCs w:val="0"/>
                <w:color w:val="auto"/>
                <w:sz w:val="22"/>
                <w:szCs w:val="22"/>
              </w:rPr>
              <w:t xml:space="preserve">The time the deer group was collected </w:t>
            </w:r>
            <w:r w:rsidRPr="61B681C3" w:rsidR="778AD8BC">
              <w:rPr>
                <w:rFonts w:ascii="Calibri" w:hAnsi="Calibri" w:cs="Calibri" w:asciiTheme="minorAscii" w:hAnsiTheme="minorAscii" w:cstheme="minorAscii"/>
                <w:b w:val="0"/>
                <w:bCs w:val="0"/>
                <w:color w:val="auto"/>
                <w:sz w:val="22"/>
                <w:szCs w:val="22"/>
              </w:rPr>
              <w:t>with</w:t>
            </w:r>
            <w:r w:rsidRPr="61B681C3" w:rsidR="778AD8BC">
              <w:rPr>
                <w:rFonts w:ascii="Calibri" w:hAnsi="Calibri" w:cs="Calibri" w:asciiTheme="minorAscii" w:hAnsiTheme="minorAscii" w:cstheme="minorAscii"/>
                <w:b w:val="0"/>
                <w:bCs w:val="0"/>
                <w:color w:val="auto"/>
                <w:sz w:val="22"/>
                <w:szCs w:val="22"/>
              </w:rPr>
              <w:t xml:space="preserve"> a GNSS unit</w:t>
            </w:r>
          </w:p>
        </w:tc>
        <w:tc>
          <w:tcPr>
            <w:cnfStyle w:val="000000000000" w:firstRow="0" w:lastRow="0" w:firstColumn="0" w:lastColumn="0" w:oddVBand="0" w:evenVBand="0" w:oddHBand="0" w:evenHBand="0" w:firstRowFirstColumn="0" w:firstRowLastColumn="0" w:lastRowFirstColumn="0" w:lastRowLastColumn="0"/>
            <w:tcW w:w="1718" w:type="dxa"/>
            <w:tcMar/>
          </w:tcPr>
          <w:p w:rsidR="12A4F6FB" w:rsidP="12A4F6FB" w:rsidRDefault="12A4F6FB" w14:paraId="1C6404C9" w14:textId="49EB3B6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5177CFD5" w14:textId="0507E346">
            <w:pPr>
              <w:pStyle w:val="nrpsTableheader"/>
              <w:rPr>
                <w:rFonts w:ascii="Calibri" w:hAnsi="Calibri" w:cs="Calibri" w:asciiTheme="minorAscii" w:hAnsiTheme="minorAscii" w:cstheme="minorAscii"/>
                <w:b w:val="0"/>
                <w:bCs w:val="0"/>
                <w:color w:val="auto"/>
                <w:sz w:val="22"/>
                <w:szCs w:val="22"/>
              </w:rPr>
            </w:pPr>
            <w:r w:rsidRPr="61B681C3" w:rsidR="778AD8BC">
              <w:rPr>
                <w:rFonts w:ascii="Calibri" w:hAnsi="Calibri" w:cs="Calibri" w:asciiTheme="minorAscii" w:hAnsiTheme="minorAscii" w:cstheme="minorAscii"/>
                <w:b w:val="0"/>
                <w:bCs w:val="0"/>
                <w:color w:val="auto"/>
                <w:sz w:val="22"/>
                <w:szCs w:val="22"/>
              </w:rPr>
              <w:t>12-hr time</w:t>
            </w:r>
          </w:p>
        </w:tc>
        <w:tc>
          <w:tcPr>
            <w:cnfStyle w:val="000000000000" w:firstRow="0" w:lastRow="0" w:firstColumn="0" w:lastColumn="0" w:oddVBand="0" w:evenVBand="0" w:oddHBand="0" w:evenHBand="0" w:firstRowFirstColumn="0" w:firstRowLastColumn="0" w:lastRowFirstColumn="0" w:lastRowLastColumn="0"/>
            <w:tcW w:w="1692" w:type="dxa"/>
            <w:tcMar/>
          </w:tcPr>
          <w:p w:rsidR="12A4F6FB" w:rsidP="12A4F6FB" w:rsidRDefault="12A4F6FB" w14:paraId="3E56838E" w14:textId="18BFDFDF">
            <w:pPr>
              <w:pStyle w:val="nrpsTableheader"/>
              <w:rPr>
                <w:rFonts w:ascii="Calibri" w:hAnsi="Calibri" w:cs="Calibri" w:asciiTheme="minorAscii" w:hAnsiTheme="minorAscii" w:cstheme="minorAscii"/>
                <w:b w:val="0"/>
                <w:bCs w:val="0"/>
                <w:color w:val="auto"/>
                <w:sz w:val="22"/>
                <w:szCs w:val="22"/>
              </w:rPr>
            </w:pPr>
            <w:r w:rsidRPr="575B5EE4" w:rsidR="07AA1F0D">
              <w:rPr>
                <w:rFonts w:ascii="Calibri" w:hAnsi="Calibri" w:cs="Calibri" w:asciiTheme="minorAscii" w:hAnsiTheme="minorAscii" w:cstheme="minorAscii"/>
                <w:b w:val="0"/>
                <w:bCs w:val="0"/>
                <w:color w:val="auto"/>
                <w:sz w:val="22"/>
                <w:szCs w:val="22"/>
              </w:rPr>
              <w:t>h</w:t>
            </w:r>
            <w:r w:rsidRPr="575B5EE4" w:rsidR="0AF5E28B">
              <w:rPr>
                <w:rFonts w:ascii="Calibri" w:hAnsi="Calibri" w:cs="Calibri" w:asciiTheme="minorAscii" w:hAnsiTheme="minorAscii" w:cstheme="minorAscii"/>
                <w:b w:val="0"/>
                <w:bCs w:val="0"/>
                <w:color w:val="auto"/>
                <w:sz w:val="22"/>
                <w:szCs w:val="22"/>
              </w:rPr>
              <w:t>h:mm:ss</w:t>
            </w:r>
            <w:r w:rsidRPr="575B5EE4" w:rsidR="0AF5E28B">
              <w:rPr>
                <w:rFonts w:ascii="Calibri" w:hAnsi="Calibri" w:cs="Calibri" w:asciiTheme="minorAscii" w:hAnsiTheme="minorAscii" w:cstheme="minorAscii"/>
                <w:b w:val="0"/>
                <w:bCs w:val="0"/>
                <w:color w:val="auto"/>
                <w:sz w:val="22"/>
                <w:szCs w:val="22"/>
              </w:rPr>
              <w:t xml:space="preserve"> am/</w:t>
            </w:r>
            <w:r w:rsidRPr="575B5EE4" w:rsidR="0AF5E28B">
              <w:rPr>
                <w:rFonts w:ascii="Calibri" w:hAnsi="Calibri" w:cs="Calibri" w:asciiTheme="minorAscii" w:hAnsiTheme="minorAscii" w:cstheme="minorAscii"/>
                <w:b w:val="0"/>
                <w:bCs w:val="0"/>
                <w:color w:val="auto"/>
                <w:sz w:val="22"/>
                <w:szCs w:val="22"/>
              </w:rPr>
              <w:t>pm</w:t>
            </w: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54592B46" w14:textId="6C1E372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3ED3C45E" w14:textId="6454C34E">
            <w:pPr>
              <w:pStyle w:val="nrpsTableheader"/>
              <w:rPr>
                <w:rFonts w:ascii="Calibri" w:hAnsi="Calibri" w:cs="Calibri" w:asciiTheme="minorAscii" w:hAnsiTheme="minorAscii" w:cstheme="minorAscii"/>
                <w:b w:val="0"/>
                <w:bCs w:val="0"/>
                <w:color w:val="auto"/>
                <w:sz w:val="22"/>
                <w:szCs w:val="22"/>
              </w:rPr>
            </w:pPr>
          </w:p>
        </w:tc>
      </w:tr>
      <w:tr w:rsidR="12A4F6FB" w:rsidTr="575B5EE4" w14:paraId="6688501F">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12A4F6FB" w:rsidP="12A4F6FB" w:rsidRDefault="12A4F6FB" w14:paraId="37314FA9" w14:textId="09858F7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3586" w:type="dxa"/>
            <w:tcMar/>
          </w:tcPr>
          <w:p w:rsidR="12A4F6FB" w:rsidP="12A4F6FB" w:rsidRDefault="12A4F6FB" w14:paraId="5EDE14D7" w14:textId="62CC680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718" w:type="dxa"/>
            <w:tcMar/>
          </w:tcPr>
          <w:p w:rsidR="12A4F6FB" w:rsidP="12A4F6FB" w:rsidRDefault="12A4F6FB" w14:paraId="63E359BF" w14:textId="4269EBF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0B44667E" w14:textId="1B3332D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A4F6FB" w:rsidP="12A4F6FB" w:rsidRDefault="12A4F6FB" w14:paraId="04F5EA85" w14:textId="1D929B8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01108B72" w14:textId="38CEF7D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535E6402" w14:textId="5724D7DD">
            <w:pPr>
              <w:pStyle w:val="nrpsTableheader"/>
              <w:rPr>
                <w:rFonts w:ascii="Calibri" w:hAnsi="Calibri" w:cs="Calibri" w:asciiTheme="minorAscii" w:hAnsiTheme="minorAscii" w:cstheme="minorAscii"/>
                <w:b w:val="0"/>
                <w:bCs w:val="0"/>
                <w:color w:val="auto"/>
                <w:sz w:val="22"/>
                <w:szCs w:val="22"/>
              </w:rPr>
            </w:pPr>
          </w:p>
        </w:tc>
      </w:tr>
      <w:tr w:rsidR="12A4F6FB" w:rsidTr="575B5EE4" w14:paraId="7CD59002">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12A4F6FB" w:rsidP="12A4F6FB" w:rsidRDefault="12A4F6FB" w14:paraId="0A5F0EA4" w14:textId="3B623A7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3586" w:type="dxa"/>
            <w:tcMar/>
          </w:tcPr>
          <w:p w:rsidR="12A4F6FB" w:rsidP="12A4F6FB" w:rsidRDefault="12A4F6FB" w14:paraId="29C87A6B" w14:textId="1F05D22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718" w:type="dxa"/>
            <w:tcMar/>
          </w:tcPr>
          <w:p w:rsidR="12A4F6FB" w:rsidP="12A4F6FB" w:rsidRDefault="12A4F6FB" w14:paraId="7AE976B1" w14:textId="1329A1A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4D69C5F2" w14:textId="4EFDC24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A4F6FB" w:rsidP="12A4F6FB" w:rsidRDefault="12A4F6FB" w14:paraId="3C87E098" w14:textId="4E8B329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6632D75E" w14:textId="702B452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209A93D6" w14:textId="7C65BDCD">
            <w:pPr>
              <w:pStyle w:val="nrpsTableheader"/>
              <w:rPr>
                <w:rFonts w:ascii="Calibri" w:hAnsi="Calibri" w:cs="Calibri" w:asciiTheme="minorAscii" w:hAnsiTheme="minorAscii" w:cstheme="minorAscii"/>
                <w:b w:val="0"/>
                <w:bCs w:val="0"/>
                <w:color w:val="auto"/>
                <w:sz w:val="22"/>
                <w:szCs w:val="22"/>
              </w:rPr>
            </w:pPr>
          </w:p>
        </w:tc>
      </w:tr>
      <w:tr w:rsidR="12A4F6FB" w:rsidTr="575B5EE4" w14:paraId="158E2E21">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12A4F6FB" w:rsidP="12A4F6FB" w:rsidRDefault="12A4F6FB" w14:paraId="6EA1A9EC" w14:textId="74BD9DF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3586" w:type="dxa"/>
            <w:tcMar/>
          </w:tcPr>
          <w:p w:rsidR="12A4F6FB" w:rsidP="12A4F6FB" w:rsidRDefault="12A4F6FB" w14:paraId="21F46FD3" w14:textId="5629A09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718" w:type="dxa"/>
            <w:tcMar/>
          </w:tcPr>
          <w:p w:rsidR="12A4F6FB" w:rsidP="12A4F6FB" w:rsidRDefault="12A4F6FB" w14:paraId="2A857EE5" w14:textId="27A7110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43109EB7" w14:textId="41612E7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A4F6FB" w:rsidP="12A4F6FB" w:rsidRDefault="12A4F6FB" w14:paraId="6FF2F808" w14:textId="28FE63D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002B30D5" w14:textId="3CB815F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21BCD241" w14:textId="2760B577">
            <w:pPr>
              <w:pStyle w:val="nrpsTableheader"/>
              <w:rPr>
                <w:rFonts w:ascii="Calibri" w:hAnsi="Calibri" w:cs="Calibri" w:asciiTheme="minorAscii" w:hAnsiTheme="minorAscii" w:cstheme="minorAscii"/>
                <w:b w:val="0"/>
                <w:bCs w:val="0"/>
                <w:color w:val="auto"/>
                <w:sz w:val="22"/>
                <w:szCs w:val="22"/>
              </w:rPr>
            </w:pPr>
          </w:p>
        </w:tc>
      </w:tr>
      <w:tr w:rsidR="12A4F6FB" w:rsidTr="575B5EE4" w14:paraId="68791DCA">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12A4F6FB" w:rsidP="12A4F6FB" w:rsidRDefault="12A4F6FB" w14:paraId="0CAC07BD" w14:textId="3E77538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3586" w:type="dxa"/>
            <w:tcMar/>
          </w:tcPr>
          <w:p w:rsidR="12A4F6FB" w:rsidP="12A4F6FB" w:rsidRDefault="12A4F6FB" w14:paraId="0B05FD2B" w14:textId="6554DA9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718" w:type="dxa"/>
            <w:tcMar/>
          </w:tcPr>
          <w:p w:rsidR="12A4F6FB" w:rsidP="12A4F6FB" w:rsidRDefault="12A4F6FB" w14:paraId="510D5C28" w14:textId="19B09ED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04F5EAF8" w14:textId="5592216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A4F6FB" w:rsidP="12A4F6FB" w:rsidRDefault="12A4F6FB" w14:paraId="45ABF52F" w14:textId="2AEC72D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7E4BF51A" w14:textId="67C6576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6E833DD1" w14:textId="398C746D">
            <w:pPr>
              <w:pStyle w:val="nrpsTableheader"/>
              <w:rPr>
                <w:rFonts w:ascii="Calibri" w:hAnsi="Calibri" w:cs="Calibri" w:asciiTheme="minorAscii" w:hAnsiTheme="minorAscii" w:cstheme="minorAscii"/>
                <w:b w:val="0"/>
                <w:bCs w:val="0"/>
                <w:color w:val="auto"/>
                <w:sz w:val="22"/>
                <w:szCs w:val="22"/>
              </w:rPr>
            </w:pPr>
          </w:p>
        </w:tc>
      </w:tr>
    </w:tbl>
    <w:p w:rsidRPr="00E5029B" w:rsidR="006608C8" w:rsidP="00B0394B" w:rsidRDefault="00804B5A" w14:paraId="1B6DBC5F" w14:textId="6F997A39">
      <w:pPr>
        <w:pStyle w:val="nrpsNormal"/>
        <w:rPr>
          <w:rFonts w:asciiTheme="minorHAnsi" w:hAnsiTheme="minorHAnsi" w:cstheme="minorHAnsi"/>
        </w:rPr>
      </w:pPr>
      <w:r w:rsidRPr="12A4F6FB" w:rsidR="00804B5A">
        <w:rPr>
          <w:rFonts w:ascii="Calibri" w:hAnsi="Calibri" w:cs="Calibri" w:asciiTheme="minorAscii" w:hAnsiTheme="minorAscii" w:cstheme="minorAscii"/>
        </w:rPr>
        <w:t>(Copy this table to document more than one data table.)</w:t>
      </w:r>
    </w:p>
    <w:p w:rsidR="32B0AF53" w:rsidP="12A4F6FB" w:rsidRDefault="32B0AF53" w14:paraId="420E96EE" w14:textId="547D62D3">
      <w:pPr>
        <w:pStyle w:val="nrpsNormal"/>
        <w:rPr>
          <w:rFonts w:ascii="Calibri" w:hAnsi="Calibri" w:cs="Calibri" w:asciiTheme="minorAscii" w:hAnsiTheme="minorAscii" w:cstheme="minorAscii"/>
        </w:rPr>
      </w:pPr>
      <w:r w:rsidRPr="12A4F6FB" w:rsidR="32B0AF53">
        <w:rPr>
          <w:rFonts w:ascii="Calibri" w:hAnsi="Calibri" w:cs="Calibri" w:asciiTheme="minorAscii" w:hAnsiTheme="minorAscii" w:cstheme="minorAscii"/>
          <w:b w:val="1"/>
          <w:bCs w:val="1"/>
        </w:rPr>
        <w:t>Table name:</w:t>
      </w:r>
      <w:r w:rsidRPr="12A4F6FB" w:rsidR="1E4C1C92">
        <w:rPr>
          <w:rFonts w:ascii="Calibri" w:hAnsi="Calibri" w:cs="Calibri" w:asciiTheme="minorAscii" w:hAnsiTheme="minorAscii" w:cstheme="minorAscii"/>
          <w:b w:val="1"/>
          <w:bCs w:val="1"/>
        </w:rPr>
        <w:t xml:space="preserve"> </w:t>
      </w:r>
      <w:r w:rsidRPr="12A4F6FB" w:rsidR="1E4C1C92">
        <w:rPr>
          <w:rFonts w:ascii="Calibri" w:hAnsi="Calibri" w:cs="Calibri" w:asciiTheme="minorAscii" w:hAnsiTheme="minorAscii" w:cstheme="minorAscii"/>
          <w:b w:val="1"/>
          <w:bCs w:val="1"/>
        </w:rPr>
        <w:t>tlu_DeerCloudValues</w:t>
      </w:r>
      <w:r w:rsidRPr="12A4F6FB" w:rsidR="1E4C1C92">
        <w:rPr>
          <w:rFonts w:ascii="Calibri" w:hAnsi="Calibri" w:cs="Calibri" w:asciiTheme="minorAscii" w:hAnsiTheme="minorAscii" w:cstheme="minorAscii"/>
          <w:b w:val="1"/>
          <w:bCs w:val="1"/>
        </w:rPr>
        <w:t>.csv</w:t>
      </w:r>
    </w:p>
    <w:p w:rsidR="32B0AF53" w:rsidP="12A4F6FB" w:rsidRDefault="32B0AF53" w14:paraId="23A43BA4" w14:textId="18DF5880">
      <w:pPr>
        <w:pStyle w:val="nrpsNormal"/>
        <w:rPr>
          <w:rFonts w:ascii="Calibri" w:hAnsi="Calibri" w:cs="Calibri" w:asciiTheme="minorAscii" w:hAnsiTheme="minorAscii" w:cstheme="minorAscii"/>
        </w:rPr>
      </w:pPr>
      <w:r w:rsidRPr="12A4F6FB" w:rsidR="32B0AF53">
        <w:rPr>
          <w:rFonts w:ascii="Calibri" w:hAnsi="Calibri" w:cs="Calibri" w:asciiTheme="minorAscii" w:hAnsiTheme="minorAscii" w:cstheme="minorAscii"/>
          <w:b w:val="1"/>
          <w:bCs w:val="1"/>
          <w:lang w:val="fr-FR"/>
        </w:rPr>
        <w:t xml:space="preserve">Table </w:t>
      </w:r>
      <w:r w:rsidRPr="12A4F6FB" w:rsidR="32B0AF53">
        <w:rPr>
          <w:rFonts w:ascii="Calibri" w:hAnsi="Calibri" w:cs="Calibri" w:asciiTheme="minorAscii" w:hAnsiTheme="minorAscii" w:cstheme="minorAscii"/>
          <w:b w:val="1"/>
          <w:bCs w:val="1"/>
          <w:lang w:val="fr-FR"/>
        </w:rPr>
        <w:t>description:</w:t>
      </w:r>
      <w:r w:rsidRPr="12A4F6FB" w:rsidR="32B0AF53">
        <w:rPr>
          <w:rFonts w:ascii="Calibri" w:hAnsi="Calibri" w:cs="Calibri" w:asciiTheme="minorAscii" w:hAnsiTheme="minorAscii" w:cstheme="minorAscii"/>
        </w:rPr>
        <w:t xml:space="preserve"> </w:t>
      </w:r>
      <w:r w:rsidRPr="12A4F6FB" w:rsidR="3DF87613">
        <w:rPr>
          <w:rFonts w:ascii="Calibri" w:hAnsi="Calibri" w:cs="Calibri" w:asciiTheme="minorAscii" w:hAnsiTheme="minorAscii" w:cstheme="minorAscii"/>
        </w:rPr>
        <w:t xml:space="preserve">The lookup table for starting and ending cloud values. </w:t>
      </w:r>
    </w:p>
    <w:tbl>
      <w:tblPr>
        <w:tblStyle w:val="NPS1"/>
        <w:tblW w:w="0" w:type="auto"/>
        <w:tblLook w:val="04A0" w:firstRow="1" w:lastRow="0" w:firstColumn="1" w:lastColumn="0" w:noHBand="0" w:noVBand="1"/>
      </w:tblPr>
      <w:tblGrid>
        <w:gridCol w:w="1791"/>
        <w:gridCol w:w="3586"/>
        <w:gridCol w:w="1718"/>
        <w:gridCol w:w="2213"/>
        <w:gridCol w:w="1692"/>
        <w:gridCol w:w="1695"/>
        <w:gridCol w:w="1695"/>
      </w:tblGrid>
      <w:tr w:rsidR="12A4F6FB" w:rsidTr="12A4F6FB" w14:paraId="09B96C92">
        <w:trPr>
          <w:trHeight w:val="1021"/>
        </w:trPr>
        <w:tc>
          <w:tcPr>
            <w:cnfStyle w:val="000000000000" w:firstRow="0" w:lastRow="0" w:firstColumn="0" w:lastColumn="0" w:oddVBand="0" w:evenVBand="0" w:oddHBand="0" w:evenHBand="0" w:firstRowFirstColumn="0" w:firstRowLastColumn="0" w:lastRowFirstColumn="0" w:lastRowLastColumn="0"/>
            <w:tcW w:w="1791" w:type="dxa"/>
            <w:tcMar/>
          </w:tcPr>
          <w:p w:rsidR="12A4F6FB" w:rsidP="12A4F6FB" w:rsidRDefault="12A4F6FB" w14:paraId="6FFC9FA2">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12A4F6FB" w:rsidR="12A4F6FB">
              <w:rPr>
                <w:rFonts w:ascii="Calibri" w:hAnsi="Calibri" w:cs="Calibri" w:asciiTheme="minorAscii" w:hAnsiTheme="minorAscii" w:cstheme="minorAscii"/>
                <w:b w:val="1"/>
                <w:bCs w:val="1"/>
                <w:color w:val="FFFFFF" w:themeColor="background1" w:themeTint="FF" w:themeShade="FF"/>
                <w:sz w:val="22"/>
                <w:szCs w:val="22"/>
              </w:rPr>
              <w:t>Column name</w:t>
            </w:r>
          </w:p>
        </w:tc>
        <w:tc>
          <w:tcPr>
            <w:cnfStyle w:val="000000000000" w:firstRow="0" w:lastRow="0" w:firstColumn="0" w:lastColumn="0" w:oddVBand="0" w:evenVBand="0" w:oddHBand="0" w:evenHBand="0" w:firstRowFirstColumn="0" w:firstRowLastColumn="0" w:lastRowFirstColumn="0" w:lastRowLastColumn="0"/>
            <w:tcW w:w="3586" w:type="dxa"/>
            <w:tcMar/>
          </w:tcPr>
          <w:p w:rsidR="12A4F6FB" w:rsidP="12A4F6FB" w:rsidRDefault="12A4F6FB" w14:paraId="3B6EE02B">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12A4F6FB" w:rsidR="12A4F6FB">
              <w:rPr>
                <w:rFonts w:ascii="Calibri" w:hAnsi="Calibri" w:cs="Calibri" w:asciiTheme="minorAscii" w:hAnsiTheme="minorAscii" w:cstheme="minorAscii"/>
                <w:b w:val="1"/>
                <w:bCs w:val="1"/>
                <w:color w:val="FFFFFF" w:themeColor="background1" w:themeTint="FF" w:themeShade="FF"/>
                <w:sz w:val="22"/>
                <w:szCs w:val="22"/>
              </w:rPr>
              <w:t>Description</w:t>
            </w:r>
          </w:p>
        </w:tc>
        <w:tc>
          <w:tcPr>
            <w:cnfStyle w:val="000000000000" w:firstRow="0" w:lastRow="0" w:firstColumn="0" w:lastColumn="0" w:oddVBand="0" w:evenVBand="0" w:oddHBand="0" w:evenHBand="0" w:firstRowFirstColumn="0" w:firstRowLastColumn="0" w:lastRowFirstColumn="0" w:lastRowLastColumn="0"/>
            <w:tcW w:w="1718" w:type="dxa"/>
            <w:tcMar/>
          </w:tcPr>
          <w:p w:rsidR="12A4F6FB" w:rsidP="12A4F6FB" w:rsidRDefault="12A4F6FB" w14:paraId="7863AB83" w14:textId="6385C028">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12A4F6FB" w:rsidR="12A4F6FB">
              <w:rPr>
                <w:rFonts w:ascii="Calibri" w:hAnsi="Calibri" w:cs="Calibri" w:asciiTheme="minorAscii" w:hAnsiTheme="minorAscii" w:cstheme="minorAscii"/>
                <w:b w:val="1"/>
                <w:bCs w:val="1"/>
                <w:color w:val="FFFFFF" w:themeColor="background1" w:themeTint="FF" w:themeShade="FF"/>
                <w:sz w:val="22"/>
                <w:szCs w:val="22"/>
              </w:rPr>
              <w:t>Class</w:t>
            </w: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70EB356F" w14:textId="39A9FF1D">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12A4F6FB" w:rsidR="12A4F6FB">
              <w:rPr>
                <w:rFonts w:ascii="Calibri" w:hAnsi="Calibri" w:cs="Calibri" w:asciiTheme="minorAscii" w:hAnsiTheme="minorAscii" w:cstheme="minorAscii"/>
                <w:b w:val="1"/>
                <w:bCs w:val="1"/>
                <w:color w:val="FFFFFF" w:themeColor="background1" w:themeTint="FF" w:themeShade="FF"/>
                <w:sz w:val="22"/>
                <w:szCs w:val="22"/>
              </w:rPr>
              <w:t>Unit</w:t>
            </w:r>
          </w:p>
        </w:tc>
        <w:tc>
          <w:tcPr>
            <w:cnfStyle w:val="000000000000" w:firstRow="0" w:lastRow="0" w:firstColumn="0" w:lastColumn="0" w:oddVBand="0" w:evenVBand="0" w:oddHBand="0" w:evenHBand="0" w:firstRowFirstColumn="0" w:firstRowLastColumn="0" w:lastRowFirstColumn="0" w:lastRowLastColumn="0"/>
            <w:tcW w:w="1692" w:type="dxa"/>
            <w:tcMar/>
          </w:tcPr>
          <w:p w:rsidR="12A4F6FB" w:rsidP="12A4F6FB" w:rsidRDefault="12A4F6FB" w14:paraId="58948F9A" w14:textId="66A9324E">
            <w:pPr>
              <w:pStyle w:val="nrpsTableheader"/>
              <w:rPr>
                <w:rFonts w:ascii="Calibri" w:hAnsi="Calibri" w:cs="Calibri" w:asciiTheme="minorAscii" w:hAnsiTheme="minorAscii" w:cstheme="minorAscii"/>
                <w:color w:val="FFFFFF" w:themeColor="background1" w:themeTint="FF" w:themeShade="FF"/>
                <w:sz w:val="22"/>
                <w:szCs w:val="22"/>
              </w:rPr>
            </w:pPr>
            <w:r w:rsidRPr="12A4F6FB" w:rsidR="12A4F6FB">
              <w:rPr>
                <w:rFonts w:ascii="Calibri" w:hAnsi="Calibri" w:cs="Calibri" w:asciiTheme="minorAscii" w:hAnsiTheme="minorAscii" w:cstheme="minorAscii"/>
                <w:b w:val="1"/>
                <w:bCs w:val="1"/>
                <w:color w:val="FFFFFF" w:themeColor="background1" w:themeTint="FF" w:themeShade="FF"/>
                <w:sz w:val="22"/>
                <w:szCs w:val="22"/>
              </w:rPr>
              <w:t>Date Time Format</w:t>
            </w: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435CB879" w14:textId="2D5CB540">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12A4F6FB" w:rsidR="12A4F6FB">
              <w:rPr>
                <w:rFonts w:ascii="Calibri" w:hAnsi="Calibri" w:cs="Calibri" w:asciiTheme="minorAscii" w:hAnsiTheme="minorAscii" w:cstheme="minorAscii"/>
                <w:b w:val="1"/>
                <w:bCs w:val="1"/>
                <w:color w:val="FFFFFF" w:themeColor="background1" w:themeTint="FF" w:themeShade="FF"/>
                <w:sz w:val="22"/>
                <w:szCs w:val="22"/>
              </w:rPr>
              <w:t xml:space="preserve">Missing </w:t>
            </w:r>
            <w:r w:rsidRPr="12A4F6FB" w:rsidR="12A4F6FB">
              <w:rPr>
                <w:rFonts w:ascii="Calibri" w:hAnsi="Calibri" w:cs="Calibri" w:asciiTheme="minorAscii" w:hAnsiTheme="minorAscii" w:cstheme="minorAscii"/>
                <w:b w:val="1"/>
                <w:bCs w:val="1"/>
                <w:color w:val="FFFFFF" w:themeColor="background1" w:themeTint="FF" w:themeShade="FF"/>
                <w:sz w:val="22"/>
                <w:szCs w:val="22"/>
              </w:rPr>
              <w:t>V</w:t>
            </w:r>
            <w:r w:rsidRPr="12A4F6FB" w:rsidR="12A4F6FB">
              <w:rPr>
                <w:rFonts w:ascii="Calibri" w:hAnsi="Calibri" w:cs="Calibri" w:asciiTheme="minorAscii" w:hAnsiTheme="minorAscii" w:cstheme="minorAscii"/>
                <w:b w:val="1"/>
                <w:bCs w:val="1"/>
                <w:color w:val="FFFFFF" w:themeColor="background1" w:themeTint="FF" w:themeShade="FF"/>
                <w:sz w:val="22"/>
                <w:szCs w:val="22"/>
              </w:rPr>
              <w:t xml:space="preserve">alue </w:t>
            </w:r>
            <w:r w:rsidRPr="12A4F6FB" w:rsidR="12A4F6FB">
              <w:rPr>
                <w:rFonts w:ascii="Calibri" w:hAnsi="Calibri" w:cs="Calibri" w:asciiTheme="minorAscii" w:hAnsiTheme="minorAscii" w:cstheme="minorAscii"/>
                <w:b w:val="1"/>
                <w:bCs w:val="1"/>
                <w:color w:val="FFFFFF" w:themeColor="background1" w:themeTint="FF" w:themeShade="FF"/>
                <w:sz w:val="22"/>
                <w:szCs w:val="22"/>
              </w:rPr>
              <w:t>C</w:t>
            </w:r>
            <w:r w:rsidRPr="12A4F6FB" w:rsidR="12A4F6FB">
              <w:rPr>
                <w:rFonts w:ascii="Calibri" w:hAnsi="Calibri" w:cs="Calibri" w:asciiTheme="minorAscii" w:hAnsiTheme="minorAscii" w:cstheme="minorAscii"/>
                <w:b w:val="1"/>
                <w:bCs w:val="1"/>
                <w:color w:val="FFFFFF" w:themeColor="background1" w:themeTint="FF" w:themeShade="FF"/>
                <w:sz w:val="22"/>
                <w:szCs w:val="22"/>
              </w:rPr>
              <w:t>ode</w:t>
            </w:r>
            <w:r w:rsidRPr="12A4F6FB" w:rsidR="12A4F6FB">
              <w:rPr>
                <w:rFonts w:ascii="Calibri" w:hAnsi="Calibri" w:cs="Calibri" w:asciiTheme="minorAscii" w:hAnsiTheme="minorAscii" w:cstheme="minorAscii"/>
                <w:b w:val="1"/>
                <w:bCs w:val="1"/>
                <w:color w:val="FFFFFF" w:themeColor="background1" w:themeTint="FF" w:themeShade="FF"/>
                <w:sz w:val="22"/>
                <w:szCs w:val="22"/>
              </w:rPr>
              <w:t xml:space="preserve"> </w:t>
            </w: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2E145003" w14:textId="17951E3C">
            <w:pPr>
              <w:pStyle w:val="nrpsTableheader"/>
              <w:rPr>
                <w:rFonts w:ascii="Calibri" w:hAnsi="Calibri" w:cs="Calibri" w:asciiTheme="minorAscii" w:hAnsiTheme="minorAscii" w:cstheme="minorAscii"/>
                <w:color w:val="FFFFFF" w:themeColor="background1" w:themeTint="FF" w:themeShade="FF"/>
                <w:sz w:val="22"/>
                <w:szCs w:val="22"/>
              </w:rPr>
            </w:pPr>
            <w:r w:rsidRPr="12A4F6FB" w:rsidR="12A4F6FB">
              <w:rPr>
                <w:rFonts w:ascii="Calibri" w:hAnsi="Calibri" w:cs="Calibri" w:asciiTheme="minorAscii" w:hAnsiTheme="minorAscii" w:cstheme="minorAscii"/>
                <w:b w:val="1"/>
                <w:bCs w:val="1"/>
                <w:color w:val="FFFFFF" w:themeColor="background1" w:themeTint="FF" w:themeShade="FF"/>
                <w:sz w:val="22"/>
                <w:szCs w:val="22"/>
              </w:rPr>
              <w:t xml:space="preserve">Missing </w:t>
            </w:r>
            <w:r w:rsidRPr="12A4F6FB" w:rsidR="12A4F6FB">
              <w:rPr>
                <w:rFonts w:ascii="Calibri" w:hAnsi="Calibri" w:cs="Calibri" w:asciiTheme="minorAscii" w:hAnsiTheme="minorAscii" w:cstheme="minorAscii"/>
                <w:b w:val="1"/>
                <w:bCs w:val="1"/>
                <w:color w:val="FFFFFF" w:themeColor="background1" w:themeTint="FF" w:themeShade="FF"/>
                <w:sz w:val="22"/>
                <w:szCs w:val="22"/>
              </w:rPr>
              <w:t>V</w:t>
            </w:r>
            <w:r w:rsidRPr="12A4F6FB" w:rsidR="12A4F6FB">
              <w:rPr>
                <w:rFonts w:ascii="Calibri" w:hAnsi="Calibri" w:cs="Calibri" w:asciiTheme="minorAscii" w:hAnsiTheme="minorAscii" w:cstheme="minorAscii"/>
                <w:b w:val="1"/>
                <w:bCs w:val="1"/>
                <w:color w:val="FFFFFF" w:themeColor="background1" w:themeTint="FF" w:themeShade="FF"/>
                <w:sz w:val="22"/>
                <w:szCs w:val="22"/>
              </w:rPr>
              <w:t xml:space="preserve">alue </w:t>
            </w:r>
            <w:r w:rsidRPr="12A4F6FB" w:rsidR="12A4F6FB">
              <w:rPr>
                <w:rFonts w:ascii="Calibri" w:hAnsi="Calibri" w:cs="Calibri" w:asciiTheme="minorAscii" w:hAnsiTheme="minorAscii" w:cstheme="minorAscii"/>
                <w:b w:val="1"/>
                <w:bCs w:val="1"/>
                <w:color w:val="FFFFFF" w:themeColor="background1" w:themeTint="FF" w:themeShade="FF"/>
                <w:sz w:val="22"/>
                <w:szCs w:val="22"/>
              </w:rPr>
              <w:t>C</w:t>
            </w:r>
            <w:r w:rsidRPr="12A4F6FB" w:rsidR="12A4F6FB">
              <w:rPr>
                <w:rFonts w:ascii="Calibri" w:hAnsi="Calibri" w:cs="Calibri" w:asciiTheme="minorAscii" w:hAnsiTheme="minorAscii" w:cstheme="minorAscii"/>
                <w:b w:val="1"/>
                <w:bCs w:val="1"/>
                <w:color w:val="FFFFFF" w:themeColor="background1" w:themeTint="FF" w:themeShade="FF"/>
                <w:sz w:val="22"/>
                <w:szCs w:val="22"/>
              </w:rPr>
              <w:t xml:space="preserve">ode </w:t>
            </w:r>
            <w:r w:rsidRPr="12A4F6FB" w:rsidR="12A4F6FB">
              <w:rPr>
                <w:rFonts w:ascii="Calibri" w:hAnsi="Calibri" w:cs="Calibri" w:asciiTheme="minorAscii" w:hAnsiTheme="minorAscii" w:cstheme="minorAscii"/>
                <w:b w:val="1"/>
                <w:bCs w:val="1"/>
                <w:color w:val="FFFFFF" w:themeColor="background1" w:themeTint="FF" w:themeShade="FF"/>
                <w:sz w:val="22"/>
                <w:szCs w:val="22"/>
              </w:rPr>
              <w:t>E</w:t>
            </w:r>
            <w:r w:rsidRPr="12A4F6FB" w:rsidR="12A4F6FB">
              <w:rPr>
                <w:rFonts w:ascii="Calibri" w:hAnsi="Calibri" w:cs="Calibri" w:asciiTheme="minorAscii" w:hAnsiTheme="minorAscii" w:cstheme="minorAscii"/>
                <w:b w:val="1"/>
                <w:bCs w:val="1"/>
                <w:color w:val="FFFFFF" w:themeColor="background1" w:themeTint="FF" w:themeShade="FF"/>
                <w:sz w:val="22"/>
                <w:szCs w:val="22"/>
              </w:rPr>
              <w:t>xplanation</w:t>
            </w:r>
          </w:p>
        </w:tc>
      </w:tr>
      <w:tr w:rsidR="12A4F6FB" w:rsidTr="12A4F6FB" w14:paraId="515E0A75">
        <w:trPr>
          <w:trHeight w:val="303"/>
        </w:trPr>
        <w:tc>
          <w:tcPr>
            <w:cnfStyle w:val="000000000000" w:firstRow="0" w:lastRow="0" w:firstColumn="0" w:lastColumn="0" w:oddVBand="0" w:evenVBand="0" w:oddHBand="0" w:evenHBand="0" w:firstRowFirstColumn="0" w:firstRowLastColumn="0" w:lastRowFirstColumn="0" w:lastRowLastColumn="0"/>
            <w:tcW w:w="1791" w:type="dxa"/>
            <w:tcMar/>
          </w:tcPr>
          <w:p w:rsidR="4225D89E" w:rsidP="12A4F6FB" w:rsidRDefault="4225D89E" w14:paraId="2961862C" w14:textId="5A010781">
            <w:pPr>
              <w:pStyle w:val="nrpsTableheader"/>
              <w:rPr>
                <w:rFonts w:ascii="Calibri" w:hAnsi="Calibri" w:cs="Calibri" w:asciiTheme="minorAscii" w:hAnsiTheme="minorAscii" w:cstheme="minorAscii"/>
                <w:b w:val="0"/>
                <w:bCs w:val="0"/>
                <w:color w:val="auto"/>
                <w:sz w:val="22"/>
                <w:szCs w:val="22"/>
              </w:rPr>
            </w:pPr>
            <w:r w:rsidRPr="12A4F6FB" w:rsidR="4225D89E">
              <w:rPr>
                <w:rFonts w:ascii="Calibri" w:hAnsi="Calibri" w:cs="Calibri" w:asciiTheme="minorAscii" w:hAnsiTheme="minorAscii" w:cstheme="minorAscii"/>
                <w:b w:val="0"/>
                <w:bCs w:val="0"/>
                <w:color w:val="auto"/>
                <w:sz w:val="22"/>
                <w:szCs w:val="22"/>
              </w:rPr>
              <w:t>CloudValue</w:t>
            </w:r>
          </w:p>
        </w:tc>
        <w:tc>
          <w:tcPr>
            <w:cnfStyle w:val="000000000000" w:firstRow="0" w:lastRow="0" w:firstColumn="0" w:lastColumn="0" w:oddVBand="0" w:evenVBand="0" w:oddHBand="0" w:evenHBand="0" w:firstRowFirstColumn="0" w:firstRowLastColumn="0" w:lastRowFirstColumn="0" w:lastRowLastColumn="0"/>
            <w:tcW w:w="3586" w:type="dxa"/>
            <w:tcMar/>
          </w:tcPr>
          <w:p w:rsidR="4225D89E" w:rsidP="12A4F6FB" w:rsidRDefault="4225D89E" w14:paraId="65B51C79" w14:textId="2015163A">
            <w:pPr>
              <w:pStyle w:val="nrpsTableheader"/>
              <w:rPr>
                <w:rFonts w:ascii="Calibri" w:hAnsi="Calibri" w:cs="Calibri" w:asciiTheme="minorAscii" w:hAnsiTheme="minorAscii" w:cstheme="minorAscii"/>
                <w:b w:val="0"/>
                <w:bCs w:val="0"/>
                <w:color w:val="auto"/>
                <w:sz w:val="22"/>
                <w:szCs w:val="22"/>
              </w:rPr>
            </w:pPr>
            <w:r w:rsidRPr="12A4F6FB" w:rsidR="4225D89E">
              <w:rPr>
                <w:rFonts w:ascii="Calibri" w:hAnsi="Calibri" w:cs="Calibri" w:asciiTheme="minorAscii" w:hAnsiTheme="minorAscii" w:cstheme="minorAscii"/>
                <w:b w:val="0"/>
                <w:bCs w:val="0"/>
                <w:color w:val="auto"/>
                <w:sz w:val="22"/>
                <w:szCs w:val="22"/>
              </w:rPr>
              <w:t>Cloud cover code values</w:t>
            </w:r>
          </w:p>
        </w:tc>
        <w:tc>
          <w:tcPr>
            <w:cnfStyle w:val="000000000000" w:firstRow="0" w:lastRow="0" w:firstColumn="0" w:lastColumn="0" w:oddVBand="0" w:evenVBand="0" w:oddHBand="0" w:evenHBand="0" w:firstRowFirstColumn="0" w:firstRowLastColumn="0" w:lastRowFirstColumn="0" w:lastRowLastColumn="0"/>
            <w:tcW w:w="1718" w:type="dxa"/>
            <w:tcMar/>
          </w:tcPr>
          <w:p w:rsidR="12A4F6FB" w:rsidP="12A4F6FB" w:rsidRDefault="12A4F6FB" w14:paraId="382A055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33F4307A" w14:textId="4F22945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A4F6FB" w:rsidP="12A4F6FB" w:rsidRDefault="12A4F6FB" w14:paraId="73341EF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529A275C" w14:textId="49EA64D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55C9F0E3" w14:textId="68D5134C">
            <w:pPr>
              <w:pStyle w:val="nrpsTableheader"/>
              <w:rPr>
                <w:rFonts w:ascii="Calibri" w:hAnsi="Calibri" w:cs="Calibri" w:asciiTheme="minorAscii" w:hAnsiTheme="minorAscii" w:cstheme="minorAscii"/>
                <w:b w:val="0"/>
                <w:bCs w:val="0"/>
                <w:color w:val="auto"/>
                <w:sz w:val="22"/>
                <w:szCs w:val="22"/>
              </w:rPr>
            </w:pPr>
          </w:p>
        </w:tc>
      </w:tr>
      <w:tr w:rsidR="12A4F6FB" w:rsidTr="12A4F6FB" w14:paraId="192132E4">
        <w:trPr>
          <w:trHeight w:val="303"/>
        </w:trPr>
        <w:tc>
          <w:tcPr>
            <w:cnfStyle w:val="000000000000" w:firstRow="0" w:lastRow="0" w:firstColumn="0" w:lastColumn="0" w:oddVBand="0" w:evenVBand="0" w:oddHBand="0" w:evenHBand="0" w:firstRowFirstColumn="0" w:firstRowLastColumn="0" w:lastRowFirstColumn="0" w:lastRowLastColumn="0"/>
            <w:tcW w:w="1791" w:type="dxa"/>
            <w:tcMar/>
          </w:tcPr>
          <w:p w:rsidR="4225D89E" w:rsidP="12A4F6FB" w:rsidRDefault="4225D89E" w14:paraId="6BD84355" w14:textId="4E028933">
            <w:pPr>
              <w:pStyle w:val="nrpsTableheader"/>
              <w:rPr>
                <w:rFonts w:ascii="Calibri" w:hAnsi="Calibri" w:cs="Calibri" w:asciiTheme="minorAscii" w:hAnsiTheme="minorAscii" w:cstheme="minorAscii"/>
                <w:b w:val="0"/>
                <w:bCs w:val="0"/>
                <w:color w:val="auto"/>
                <w:sz w:val="22"/>
                <w:szCs w:val="22"/>
              </w:rPr>
            </w:pPr>
            <w:r w:rsidRPr="12A4F6FB" w:rsidR="4225D89E">
              <w:rPr>
                <w:rFonts w:ascii="Calibri" w:hAnsi="Calibri" w:cs="Calibri" w:asciiTheme="minorAscii" w:hAnsiTheme="minorAscii" w:cstheme="minorAscii"/>
                <w:b w:val="0"/>
                <w:bCs w:val="0"/>
                <w:color w:val="auto"/>
                <w:sz w:val="22"/>
                <w:szCs w:val="22"/>
              </w:rPr>
              <w:t>Explanation</w:t>
            </w:r>
          </w:p>
        </w:tc>
        <w:tc>
          <w:tcPr>
            <w:cnfStyle w:val="000000000000" w:firstRow="0" w:lastRow="0" w:firstColumn="0" w:lastColumn="0" w:oddVBand="0" w:evenVBand="0" w:oddHBand="0" w:evenHBand="0" w:firstRowFirstColumn="0" w:firstRowLastColumn="0" w:lastRowFirstColumn="0" w:lastRowLastColumn="0"/>
            <w:tcW w:w="3586" w:type="dxa"/>
            <w:tcMar/>
          </w:tcPr>
          <w:p w:rsidR="4225D89E" w:rsidP="12A4F6FB" w:rsidRDefault="4225D89E" w14:paraId="7BDB34F3" w14:textId="323E166F">
            <w:pPr>
              <w:pStyle w:val="nrpsTableheader"/>
              <w:rPr>
                <w:rFonts w:ascii="Calibri" w:hAnsi="Calibri" w:cs="Calibri" w:asciiTheme="minorAscii" w:hAnsiTheme="minorAscii" w:cstheme="minorAscii"/>
                <w:b w:val="0"/>
                <w:bCs w:val="0"/>
                <w:color w:val="auto"/>
                <w:sz w:val="22"/>
                <w:szCs w:val="22"/>
              </w:rPr>
            </w:pPr>
            <w:r w:rsidRPr="12A4F6FB" w:rsidR="4225D89E">
              <w:rPr>
                <w:rFonts w:ascii="Calibri" w:hAnsi="Calibri" w:cs="Calibri" w:asciiTheme="minorAscii" w:hAnsiTheme="minorAscii" w:cstheme="minorAscii"/>
                <w:b w:val="0"/>
                <w:bCs w:val="0"/>
                <w:color w:val="auto"/>
                <w:sz w:val="22"/>
                <w:szCs w:val="22"/>
              </w:rPr>
              <w:t>What the cloud code means</w:t>
            </w:r>
          </w:p>
        </w:tc>
        <w:tc>
          <w:tcPr>
            <w:cnfStyle w:val="000000000000" w:firstRow="0" w:lastRow="0" w:firstColumn="0" w:lastColumn="0" w:oddVBand="0" w:evenVBand="0" w:oddHBand="0" w:evenHBand="0" w:firstRowFirstColumn="0" w:firstRowLastColumn="0" w:lastRowFirstColumn="0" w:lastRowLastColumn="0"/>
            <w:tcW w:w="1718" w:type="dxa"/>
            <w:tcMar/>
          </w:tcPr>
          <w:p w:rsidR="12A4F6FB" w:rsidP="12A4F6FB" w:rsidRDefault="12A4F6FB" w14:paraId="4DD2C78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4225D89E" w:rsidP="12A4F6FB" w:rsidRDefault="4225D89E" w14:paraId="776E33C1" w14:textId="4EDC5B3C">
            <w:pPr>
              <w:pStyle w:val="nrpsTableheader"/>
              <w:rPr>
                <w:rFonts w:ascii="Calibri" w:hAnsi="Calibri" w:cs="Calibri" w:asciiTheme="minorAscii" w:hAnsiTheme="minorAscii" w:cstheme="minorAscii"/>
                <w:b w:val="0"/>
                <w:bCs w:val="0"/>
                <w:color w:val="auto"/>
                <w:sz w:val="22"/>
                <w:szCs w:val="22"/>
              </w:rPr>
            </w:pPr>
            <w:r w:rsidRPr="12A4F6FB" w:rsidR="4225D89E">
              <w:rPr>
                <w:rFonts w:ascii="Calibri" w:hAnsi="Calibri" w:cs="Calibri" w:asciiTheme="minorAscii" w:hAnsiTheme="minorAscii" w:cstheme="minorAscii"/>
                <w:b w:val="0"/>
                <w:bCs w:val="0"/>
                <w:color w:val="auto"/>
                <w:sz w:val="22"/>
                <w:szCs w:val="22"/>
              </w:rPr>
              <w:t>Percent of total</w:t>
            </w:r>
          </w:p>
        </w:tc>
        <w:tc>
          <w:tcPr>
            <w:cnfStyle w:val="000000000000" w:firstRow="0" w:lastRow="0" w:firstColumn="0" w:lastColumn="0" w:oddVBand="0" w:evenVBand="0" w:oddHBand="0" w:evenHBand="0" w:firstRowFirstColumn="0" w:firstRowLastColumn="0" w:lastRowFirstColumn="0" w:lastRowLastColumn="0"/>
            <w:tcW w:w="1692" w:type="dxa"/>
            <w:tcMar/>
          </w:tcPr>
          <w:p w:rsidR="12A4F6FB" w:rsidP="12A4F6FB" w:rsidRDefault="12A4F6FB" w14:paraId="2F5068C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755AC0B7" w14:textId="1E37FFC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37922EE2">
            <w:pPr>
              <w:pStyle w:val="nrpsTableheader"/>
              <w:rPr>
                <w:rFonts w:ascii="Calibri" w:hAnsi="Calibri" w:cs="Calibri" w:asciiTheme="minorAscii" w:hAnsiTheme="minorAscii" w:cstheme="minorAscii"/>
                <w:b w:val="0"/>
                <w:bCs w:val="0"/>
                <w:color w:val="auto"/>
                <w:sz w:val="22"/>
                <w:szCs w:val="22"/>
              </w:rPr>
            </w:pPr>
          </w:p>
        </w:tc>
      </w:tr>
      <w:tr w:rsidR="12A4F6FB" w:rsidTr="12A4F6FB" w14:paraId="47964431">
        <w:trPr>
          <w:trHeight w:val="303"/>
        </w:trPr>
        <w:tc>
          <w:tcPr>
            <w:cnfStyle w:val="000000000000" w:firstRow="0" w:lastRow="0" w:firstColumn="0" w:lastColumn="0" w:oddVBand="0" w:evenVBand="0" w:oddHBand="0" w:evenHBand="0" w:firstRowFirstColumn="0" w:firstRowLastColumn="0" w:lastRowFirstColumn="0" w:lastRowLastColumn="0"/>
            <w:tcW w:w="1791" w:type="dxa"/>
            <w:tcMar/>
          </w:tcPr>
          <w:p w:rsidR="12A4F6FB" w:rsidP="12A4F6FB" w:rsidRDefault="12A4F6FB" w14:paraId="4AF288E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3586" w:type="dxa"/>
            <w:tcMar/>
          </w:tcPr>
          <w:p w:rsidR="12A4F6FB" w:rsidP="12A4F6FB" w:rsidRDefault="12A4F6FB" w14:paraId="1B8A7879" w14:textId="7ED22E4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718" w:type="dxa"/>
            <w:tcMar/>
          </w:tcPr>
          <w:p w:rsidR="12A4F6FB" w:rsidP="12A4F6FB" w:rsidRDefault="12A4F6FB" w14:paraId="0525103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12A4F6FB" w:rsidP="12A4F6FB" w:rsidRDefault="12A4F6FB" w14:paraId="2DA39E5E" w14:textId="735A241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A4F6FB" w:rsidP="12A4F6FB" w:rsidRDefault="12A4F6FB" w14:paraId="2A664CE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7986D2BC" w14:textId="7D50F87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A4F6FB" w:rsidP="12A4F6FB" w:rsidRDefault="12A4F6FB" w14:paraId="7E5D93BB">
            <w:pPr>
              <w:pStyle w:val="nrpsTableheader"/>
              <w:rPr>
                <w:rFonts w:ascii="Calibri" w:hAnsi="Calibri" w:cs="Calibri" w:asciiTheme="minorAscii" w:hAnsiTheme="minorAscii" w:cstheme="minorAscii"/>
                <w:b w:val="0"/>
                <w:bCs w:val="0"/>
                <w:color w:val="auto"/>
                <w:sz w:val="22"/>
                <w:szCs w:val="22"/>
              </w:rPr>
            </w:pPr>
          </w:p>
        </w:tc>
      </w:tr>
    </w:tbl>
    <w:p w:rsidR="12A4F6FB" w:rsidP="12A4F6FB" w:rsidRDefault="12A4F6FB" w14:paraId="6DB9E9D5" w14:textId="406C75F9">
      <w:pPr>
        <w:pStyle w:val="nrpsNormal"/>
        <w:rPr>
          <w:rFonts w:ascii="Calibri" w:hAnsi="Calibri" w:cs="Calibri" w:asciiTheme="minorAscii" w:hAnsiTheme="minorAscii" w:cstheme="minorAscii"/>
        </w:rPr>
      </w:pPr>
    </w:p>
    <w:p w:rsidRPr="00E5029B" w:rsidR="006930B6" w:rsidP="006930B6" w:rsidRDefault="006930B6" w14:paraId="23A4D51D" w14:textId="3D9D3D2D">
      <w:pPr>
        <w:pStyle w:val="nrpsHeading1"/>
        <w:rPr>
          <w:rFonts w:asciiTheme="minorHAnsi" w:hAnsiTheme="minorHAnsi" w:cstheme="minorHAnsi"/>
          <w:sz w:val="36"/>
          <w:szCs w:val="20"/>
        </w:rPr>
      </w:pPr>
      <w:r w:rsidRPr="00E5029B">
        <w:rPr>
          <w:rFonts w:asciiTheme="minorHAnsi" w:hAnsiTheme="minorHAnsi" w:cstheme="minorHAnsi"/>
          <w:sz w:val="36"/>
          <w:szCs w:val="20"/>
        </w:rPr>
        <w:t>Categorical Variable</w:t>
      </w:r>
      <w:r w:rsidRPr="00E5029B" w:rsidR="00CC269B">
        <w:rPr>
          <w:rFonts w:asciiTheme="minorHAnsi" w:hAnsiTheme="minorHAnsi" w:cstheme="minorHAnsi"/>
          <w:sz w:val="36"/>
          <w:szCs w:val="20"/>
        </w:rPr>
        <w:t>s</w:t>
      </w:r>
      <w:r w:rsidR="00634EDC">
        <w:rPr>
          <w:rFonts w:asciiTheme="minorHAnsi" w:hAnsiTheme="minorHAnsi" w:cstheme="minorHAnsi"/>
          <w:sz w:val="36"/>
          <w:szCs w:val="20"/>
        </w:rPr>
        <w:t xml:space="preserve"> (</w:t>
      </w:r>
      <w:proofErr w:type="spellStart"/>
      <w:r w:rsidR="00634EDC">
        <w:rPr>
          <w:rFonts w:asciiTheme="minorHAnsi" w:hAnsiTheme="minorHAnsi" w:cstheme="minorHAnsi"/>
          <w:sz w:val="36"/>
          <w:szCs w:val="20"/>
        </w:rPr>
        <w:t>Catvars</w:t>
      </w:r>
      <w:proofErr w:type="spellEnd"/>
      <w:r w:rsidR="00634EDC">
        <w:rPr>
          <w:rFonts w:asciiTheme="minorHAnsi" w:hAnsiTheme="minorHAnsi" w:cstheme="minorHAnsi"/>
          <w:sz w:val="36"/>
          <w:szCs w:val="20"/>
        </w:rPr>
        <w:t>)</w:t>
      </w:r>
    </w:p>
    <w:p w:rsidRPr="00E5029B" w:rsidR="006930B6" w:rsidP="006930B6" w:rsidRDefault="00174CB6" w14:paraId="64379DDD" w14:textId="37552402">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r w:rsidRPr="00E5029B" w:rsidR="0008300F">
        <w:rPr>
          <w:rFonts w:asciiTheme="minorHAnsi" w:hAnsiTheme="minorHAnsi" w:cstheme="minorHAnsi"/>
        </w:rPr>
        <w:t>)</w:t>
      </w:r>
    </w:p>
    <w:p w:rsidRPr="00E5029B" w:rsidR="0008300F" w:rsidP="0061773E" w:rsidRDefault="0008300F" w14:paraId="1F793212" w14:textId="5C52E264">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xml:space="preserve">: </w:t>
      </w:r>
      <w:r w:rsidRPr="00E5029B" w:rsidR="001B31DD">
        <w:rPr>
          <w:rFonts w:asciiTheme="minorHAnsi" w:hAnsiTheme="minorHAnsi" w:cstheme="minorHAnsi"/>
        </w:rPr>
        <w:t>Column name</w:t>
      </w:r>
    </w:p>
    <w:p w:rsidRPr="00E5029B" w:rsidR="0008300F" w:rsidP="0061773E" w:rsidRDefault="001B31DD" w14:paraId="0782AB71" w14:textId="1CA88C6A">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Code</w:t>
      </w:r>
      <w:r w:rsidRPr="00E5029B" w:rsidR="0008300F">
        <w:rPr>
          <w:rFonts w:asciiTheme="minorHAnsi" w:hAnsiTheme="minorHAnsi" w:cstheme="minorHAnsi"/>
        </w:rPr>
        <w:t xml:space="preserve">: </w:t>
      </w:r>
      <w:r w:rsidRPr="00E5029B">
        <w:rPr>
          <w:rFonts w:asciiTheme="minorHAnsi" w:hAnsiTheme="minorHAnsi" w:cstheme="minorHAnsi"/>
        </w:rPr>
        <w:t>Categorical variable</w:t>
      </w:r>
    </w:p>
    <w:p w:rsidR="000270E6" w:rsidP="0061773E" w:rsidRDefault="009F7454" w14:paraId="01160867" w14:textId="3CEA2AF2">
      <w:pPr>
        <w:pStyle w:val="nrpsNormal"/>
        <w:numPr>
          <w:ilvl w:val="0"/>
          <w:numId w:val="23"/>
        </w:numPr>
        <w:spacing w:after="0"/>
        <w:rPr>
          <w:rFonts w:asciiTheme="minorHAnsi" w:hAnsiTheme="minorHAnsi" w:cstheme="minorHAnsi"/>
        </w:rPr>
      </w:pPr>
      <w:r>
        <w:rPr>
          <w:rFonts w:asciiTheme="minorHAnsi" w:hAnsiTheme="minorHAnsi" w:cstheme="minorHAnsi"/>
          <w:b/>
          <w:bCs/>
        </w:rPr>
        <w:t>D</w:t>
      </w:r>
      <w:r w:rsidRPr="00E5029B" w:rsidR="001B31DD">
        <w:rPr>
          <w:rFonts w:asciiTheme="minorHAnsi" w:hAnsiTheme="minorHAnsi" w:cstheme="minorHAnsi"/>
          <w:b/>
          <w:bCs/>
        </w:rPr>
        <w:t>efinition</w:t>
      </w:r>
      <w:r w:rsidRPr="00E5029B" w:rsidR="0008300F">
        <w:rPr>
          <w:rFonts w:asciiTheme="minorHAnsi" w:hAnsiTheme="minorHAnsi" w:cstheme="minorHAnsi"/>
          <w:b/>
          <w:bCs/>
        </w:rPr>
        <w:t> :</w:t>
      </w:r>
      <w:r w:rsidRPr="00E5029B" w:rsidR="0008300F">
        <w:rPr>
          <w:rFonts w:asciiTheme="minorHAnsi" w:hAnsiTheme="minorHAnsi" w:cstheme="minorHAnsi"/>
        </w:rPr>
        <w:t xml:space="preserve"> </w:t>
      </w:r>
      <w:r w:rsidRPr="00E5029B" w:rsidR="0070724A">
        <w:rPr>
          <w:rFonts w:asciiTheme="minorHAnsi" w:hAnsiTheme="minorHAnsi" w:cstheme="minorHAnsi"/>
        </w:rPr>
        <w:t>Definition of categorical variable</w:t>
      </w:r>
    </w:p>
    <w:p w:rsidRPr="00E5029B" w:rsidR="0061773E" w:rsidP="0061773E" w:rsidRDefault="0061773E" w14:paraId="3B0F8161" w14:textId="77777777">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Pr="00E5029B" w:rsidR="006930B6" w:rsidTr="61B681C3" w14:paraId="5067DAB3" w14:textId="77777777">
        <w:trPr>
          <w:cnfStyle w:val="100000000000" w:firstRow="1" w:lastRow="0" w:firstColumn="0" w:lastColumn="0" w:oddVBand="0" w:evenVBand="0" w:oddHBand="0" w:evenHBand="0" w:firstRowFirstColumn="0" w:firstRowLastColumn="0" w:lastRowFirstColumn="0" w:lastRowLastColumn="0"/>
          <w:trHeight w:val="266"/>
        </w:trPr>
        <w:tc>
          <w:tcPr>
            <w:cnfStyle w:val="000000000000" w:firstRow="0" w:lastRow="0" w:firstColumn="0" w:lastColumn="0" w:oddVBand="0" w:evenVBand="0" w:oddHBand="0" w:evenHBand="0" w:firstRowFirstColumn="0" w:firstRowLastColumn="0" w:lastRowFirstColumn="0" w:lastRowLastColumn="0"/>
            <w:tcW w:w="1483" w:type="pct"/>
            <w:tcMar/>
          </w:tcPr>
          <w:p w:rsidRPr="00E5029B" w:rsidR="006930B6" w:rsidP="006930B6" w:rsidRDefault="006930B6" w14:paraId="1343ACB3" w14:textId="03831C96">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cnfStyle w:val="000000000000" w:firstRow="0" w:lastRow="0" w:firstColumn="0" w:lastColumn="0" w:oddVBand="0" w:evenVBand="0" w:oddHBand="0" w:evenHBand="0" w:firstRowFirstColumn="0" w:firstRowLastColumn="0" w:lastRowFirstColumn="0" w:lastRowLastColumn="0"/>
            <w:tcW w:w="1727" w:type="pct"/>
            <w:tcMar/>
          </w:tcPr>
          <w:p w:rsidRPr="00E5029B" w:rsidR="006930B6" w:rsidP="006930B6" w:rsidRDefault="006930B6" w14:paraId="2645123D" w14:textId="5BCCD27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cnfStyle w:val="000000000000" w:firstRow="0" w:lastRow="0" w:firstColumn="0" w:lastColumn="0" w:oddVBand="0" w:evenVBand="0" w:oddHBand="0" w:evenHBand="0" w:firstRowFirstColumn="0" w:firstRowLastColumn="0" w:lastRowFirstColumn="0" w:lastRowLastColumn="0"/>
            <w:tcW w:w="1790" w:type="pct"/>
            <w:tcMar/>
          </w:tcPr>
          <w:p w:rsidRPr="00E5029B" w:rsidR="006930B6" w:rsidP="006930B6" w:rsidRDefault="006930B6" w14:paraId="42D98560" w14:textId="0860B69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Pr="00E5029B" w:rsidR="006930B6" w:rsidTr="61B681C3" w14:paraId="339BB119" w14:textId="77777777">
        <w:trPr>
          <w:trHeight w:val="345"/>
        </w:trPr>
        <w:tc>
          <w:tcPr>
            <w:cnfStyle w:val="000000000000" w:firstRow="0" w:lastRow="0" w:firstColumn="0" w:lastColumn="0" w:oddVBand="0" w:evenVBand="0" w:oddHBand="0" w:evenHBand="0" w:firstRowFirstColumn="0" w:firstRowLastColumn="0" w:lastRowFirstColumn="0" w:lastRowLastColumn="0"/>
            <w:tcW w:w="1483" w:type="pct"/>
            <w:tcMar/>
          </w:tcPr>
          <w:p w:rsidRPr="00E5029B" w:rsidR="006930B6" w:rsidP="12A4F6FB" w:rsidRDefault="006930B6" w14:paraId="3B3DEC81" w14:textId="55180C1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727" w:type="pct"/>
            <w:tcMar/>
          </w:tcPr>
          <w:p w:rsidRPr="00E5029B" w:rsidR="006930B6" w:rsidP="12A4F6FB" w:rsidRDefault="006930B6" w14:paraId="51A6E4C8" w14:textId="6A41021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790" w:type="pct"/>
            <w:tcMar/>
          </w:tcPr>
          <w:p w:rsidRPr="00E5029B" w:rsidR="006930B6" w:rsidP="12A4F6FB" w:rsidRDefault="006930B6" w14:paraId="0AA3B748" w14:textId="2A699216">
            <w:pPr>
              <w:pStyle w:val="nrpsTableheader"/>
              <w:rPr>
                <w:rFonts w:ascii="Calibri" w:hAnsi="Calibri" w:cs="Calibri" w:asciiTheme="minorAscii" w:hAnsiTheme="minorAscii" w:cstheme="minorAscii"/>
                <w:b w:val="0"/>
                <w:bCs w:val="0"/>
                <w:color w:val="auto"/>
                <w:sz w:val="22"/>
                <w:szCs w:val="22"/>
              </w:rPr>
            </w:pPr>
          </w:p>
        </w:tc>
      </w:tr>
      <w:tr w:rsidRPr="00E5029B" w:rsidR="000270E6" w:rsidTr="61B681C3" w14:paraId="5E7A46C0" w14:textId="77777777">
        <w:trPr>
          <w:trHeight w:val="345"/>
        </w:trPr>
        <w:tc>
          <w:tcPr>
            <w:cnfStyle w:val="000000000000" w:firstRow="0" w:lastRow="0" w:firstColumn="0" w:lastColumn="0" w:oddVBand="0" w:evenVBand="0" w:oddHBand="0" w:evenHBand="0" w:firstRowFirstColumn="0" w:firstRowLastColumn="0" w:lastRowFirstColumn="0" w:lastRowLastColumn="0"/>
            <w:tcW w:w="1483" w:type="pct"/>
            <w:tcMar/>
          </w:tcPr>
          <w:p w:rsidRPr="00E5029B" w:rsidR="000270E6" w:rsidP="006930B6" w:rsidRDefault="000270E6" w14:paraId="2A15C38E"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27" w:type="pct"/>
            <w:tcMar/>
          </w:tcPr>
          <w:p w:rsidRPr="00E5029B" w:rsidR="000270E6" w:rsidP="006930B6" w:rsidRDefault="000270E6" w14:paraId="1FFBDAC1"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90" w:type="pct"/>
            <w:tcMar/>
          </w:tcPr>
          <w:p w:rsidRPr="00E5029B" w:rsidR="000270E6" w:rsidP="006930B6" w:rsidRDefault="000270E6" w14:paraId="1C03F27C" w14:textId="77777777">
            <w:pPr>
              <w:pStyle w:val="nrpsTableheader"/>
              <w:rPr>
                <w:rFonts w:asciiTheme="minorHAnsi" w:hAnsiTheme="minorHAnsi" w:cstheme="minorHAnsi"/>
                <w:b w:val="0"/>
                <w:bCs/>
                <w:color w:val="auto"/>
                <w:sz w:val="22"/>
                <w:szCs w:val="24"/>
              </w:rPr>
            </w:pPr>
          </w:p>
        </w:tc>
      </w:tr>
      <w:tr w:rsidRPr="00E5029B" w:rsidR="000270E6" w:rsidTr="61B681C3" w14:paraId="33160DA3" w14:textId="77777777">
        <w:trPr>
          <w:trHeight w:val="345"/>
        </w:trPr>
        <w:tc>
          <w:tcPr>
            <w:cnfStyle w:val="000000000000" w:firstRow="0" w:lastRow="0" w:firstColumn="0" w:lastColumn="0" w:oddVBand="0" w:evenVBand="0" w:oddHBand="0" w:evenHBand="0" w:firstRowFirstColumn="0" w:firstRowLastColumn="0" w:lastRowFirstColumn="0" w:lastRowLastColumn="0"/>
            <w:tcW w:w="1483" w:type="pct"/>
            <w:tcMar/>
          </w:tcPr>
          <w:p w:rsidRPr="00E5029B" w:rsidR="000270E6" w:rsidP="006930B6" w:rsidRDefault="000270E6" w14:paraId="0DCE9DBA"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27" w:type="pct"/>
            <w:tcMar/>
          </w:tcPr>
          <w:p w:rsidRPr="00E5029B" w:rsidR="000270E6" w:rsidP="006930B6" w:rsidRDefault="000270E6" w14:paraId="4A85B3CC"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90" w:type="pct"/>
            <w:tcMar/>
          </w:tcPr>
          <w:p w:rsidRPr="00E5029B" w:rsidR="000270E6" w:rsidP="006930B6" w:rsidRDefault="000270E6" w14:paraId="064F810A" w14:textId="77777777">
            <w:pPr>
              <w:pStyle w:val="nrpsTableheader"/>
              <w:rPr>
                <w:rFonts w:asciiTheme="minorHAnsi" w:hAnsiTheme="minorHAnsi" w:cstheme="minorHAnsi"/>
                <w:b w:val="0"/>
                <w:bCs/>
                <w:color w:val="auto"/>
                <w:sz w:val="22"/>
                <w:szCs w:val="24"/>
              </w:rPr>
            </w:pPr>
          </w:p>
        </w:tc>
      </w:tr>
      <w:tr w:rsidRPr="00E5029B" w:rsidR="000270E6" w:rsidTr="61B681C3" w14:paraId="36B2D93E" w14:textId="77777777">
        <w:trPr>
          <w:trHeight w:val="345"/>
        </w:trPr>
        <w:tc>
          <w:tcPr>
            <w:cnfStyle w:val="000000000000" w:firstRow="0" w:lastRow="0" w:firstColumn="0" w:lastColumn="0" w:oddVBand="0" w:evenVBand="0" w:oddHBand="0" w:evenHBand="0" w:firstRowFirstColumn="0" w:firstRowLastColumn="0" w:lastRowFirstColumn="0" w:lastRowLastColumn="0"/>
            <w:tcW w:w="1483" w:type="pct"/>
            <w:tcMar/>
          </w:tcPr>
          <w:p w:rsidRPr="00E5029B" w:rsidR="000270E6" w:rsidP="006930B6" w:rsidRDefault="000270E6" w14:paraId="0C96F662"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27" w:type="pct"/>
            <w:tcMar/>
          </w:tcPr>
          <w:p w:rsidRPr="00E5029B" w:rsidR="000270E6" w:rsidP="006930B6" w:rsidRDefault="000270E6" w14:paraId="1676CF04"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90" w:type="pct"/>
            <w:tcMar/>
          </w:tcPr>
          <w:p w:rsidRPr="00E5029B" w:rsidR="000270E6" w:rsidP="006930B6" w:rsidRDefault="000270E6" w14:paraId="66F095E1" w14:textId="77777777">
            <w:pPr>
              <w:pStyle w:val="nrpsTableheader"/>
              <w:rPr>
                <w:rFonts w:asciiTheme="minorHAnsi" w:hAnsiTheme="minorHAnsi" w:cstheme="minorHAnsi"/>
                <w:b w:val="0"/>
                <w:bCs/>
                <w:color w:val="auto"/>
                <w:sz w:val="22"/>
                <w:szCs w:val="24"/>
              </w:rPr>
            </w:pPr>
          </w:p>
        </w:tc>
      </w:tr>
      <w:tr w:rsidRPr="00E5029B" w:rsidR="009F7454" w:rsidTr="61B681C3" w14:paraId="7E6A9F2D" w14:textId="77777777">
        <w:trPr>
          <w:trHeight w:val="345"/>
        </w:trPr>
        <w:tc>
          <w:tcPr>
            <w:cnfStyle w:val="000000000000" w:firstRow="0" w:lastRow="0" w:firstColumn="0" w:lastColumn="0" w:oddVBand="0" w:evenVBand="0" w:oddHBand="0" w:evenHBand="0" w:firstRowFirstColumn="0" w:firstRowLastColumn="0" w:lastRowFirstColumn="0" w:lastRowLastColumn="0"/>
            <w:tcW w:w="1483" w:type="pct"/>
            <w:tcMar/>
          </w:tcPr>
          <w:p w:rsidRPr="00E5029B" w:rsidR="009F7454" w:rsidP="006930B6" w:rsidRDefault="009F7454" w14:paraId="04C4EA25"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27" w:type="pct"/>
            <w:tcMar/>
          </w:tcPr>
          <w:p w:rsidRPr="00E5029B" w:rsidR="009F7454" w:rsidP="006930B6" w:rsidRDefault="009F7454" w14:paraId="11573827"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90" w:type="pct"/>
            <w:tcMar/>
          </w:tcPr>
          <w:p w:rsidRPr="00E5029B" w:rsidR="009F7454" w:rsidP="006930B6" w:rsidRDefault="009F7454" w14:paraId="5A11F82C" w14:textId="77777777">
            <w:pPr>
              <w:pStyle w:val="nrpsTableheader"/>
              <w:rPr>
                <w:rFonts w:asciiTheme="minorHAnsi" w:hAnsiTheme="minorHAnsi" w:cstheme="minorHAnsi"/>
                <w:b w:val="0"/>
                <w:bCs/>
                <w:color w:val="auto"/>
                <w:sz w:val="22"/>
                <w:szCs w:val="24"/>
              </w:rPr>
            </w:pPr>
          </w:p>
        </w:tc>
      </w:tr>
      <w:tr w:rsidRPr="00E5029B" w:rsidR="004A63E8" w:rsidTr="61B681C3" w14:paraId="4014D50B" w14:textId="77777777">
        <w:trPr>
          <w:trHeight w:val="345"/>
        </w:trPr>
        <w:tc>
          <w:tcPr>
            <w:cnfStyle w:val="000000000000" w:firstRow="0" w:lastRow="0" w:firstColumn="0" w:lastColumn="0" w:oddVBand="0" w:evenVBand="0" w:oddHBand="0" w:evenHBand="0" w:firstRowFirstColumn="0" w:firstRowLastColumn="0" w:lastRowFirstColumn="0" w:lastRowLastColumn="0"/>
            <w:tcW w:w="1483" w:type="pct"/>
            <w:tcMar/>
          </w:tcPr>
          <w:p w:rsidRPr="00E5029B" w:rsidR="004A63E8" w:rsidP="006930B6" w:rsidRDefault="004A63E8" w14:paraId="6F713FD9"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27" w:type="pct"/>
            <w:tcMar/>
          </w:tcPr>
          <w:p w:rsidRPr="00E5029B" w:rsidR="004A63E8" w:rsidP="006930B6" w:rsidRDefault="004A63E8" w14:paraId="66AB6928"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90" w:type="pct"/>
            <w:tcMar/>
          </w:tcPr>
          <w:p w:rsidRPr="00E5029B" w:rsidR="004A63E8" w:rsidP="006930B6" w:rsidRDefault="004A63E8" w14:paraId="58EE1126" w14:textId="77777777">
            <w:pPr>
              <w:pStyle w:val="nrpsTableheader"/>
              <w:rPr>
                <w:rFonts w:asciiTheme="minorHAnsi" w:hAnsiTheme="minorHAnsi" w:cstheme="minorHAnsi"/>
                <w:b w:val="0"/>
                <w:bCs/>
                <w:color w:val="auto"/>
                <w:sz w:val="22"/>
                <w:szCs w:val="24"/>
              </w:rPr>
            </w:pPr>
          </w:p>
        </w:tc>
      </w:tr>
      <w:tr w:rsidRPr="00E5029B" w:rsidR="004A63E8" w:rsidTr="61B681C3" w14:paraId="60561FBE" w14:textId="77777777">
        <w:trPr>
          <w:trHeight w:val="345"/>
        </w:trPr>
        <w:tc>
          <w:tcPr>
            <w:cnfStyle w:val="000000000000" w:firstRow="0" w:lastRow="0" w:firstColumn="0" w:lastColumn="0" w:oddVBand="0" w:evenVBand="0" w:oddHBand="0" w:evenHBand="0" w:firstRowFirstColumn="0" w:firstRowLastColumn="0" w:lastRowFirstColumn="0" w:lastRowLastColumn="0"/>
            <w:tcW w:w="1483" w:type="pct"/>
            <w:tcMar/>
          </w:tcPr>
          <w:p w:rsidRPr="00E5029B" w:rsidR="004A63E8" w:rsidP="006930B6" w:rsidRDefault="004A63E8" w14:paraId="76C84940"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27" w:type="pct"/>
            <w:tcMar/>
          </w:tcPr>
          <w:p w:rsidRPr="00E5029B" w:rsidR="004A63E8" w:rsidP="006930B6" w:rsidRDefault="004A63E8" w14:paraId="7CAF1F4C"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90" w:type="pct"/>
            <w:tcMar/>
          </w:tcPr>
          <w:p w:rsidRPr="00E5029B" w:rsidR="004A63E8" w:rsidP="006930B6" w:rsidRDefault="004A63E8" w14:paraId="65509AF9" w14:textId="77777777">
            <w:pPr>
              <w:pStyle w:val="nrpsTableheader"/>
              <w:rPr>
                <w:rFonts w:asciiTheme="minorHAnsi" w:hAnsiTheme="minorHAnsi" w:cstheme="minorHAnsi"/>
                <w:b w:val="0"/>
                <w:bCs/>
                <w:color w:val="auto"/>
                <w:sz w:val="22"/>
                <w:szCs w:val="24"/>
              </w:rPr>
            </w:pPr>
          </w:p>
        </w:tc>
      </w:tr>
      <w:tr w:rsidRPr="00E5029B" w:rsidR="004A63E8" w:rsidTr="61B681C3" w14:paraId="176EF046" w14:textId="77777777">
        <w:trPr>
          <w:trHeight w:val="345"/>
        </w:trPr>
        <w:tc>
          <w:tcPr>
            <w:cnfStyle w:val="000000000000" w:firstRow="0" w:lastRow="0" w:firstColumn="0" w:lastColumn="0" w:oddVBand="0" w:evenVBand="0" w:oddHBand="0" w:evenHBand="0" w:firstRowFirstColumn="0" w:firstRowLastColumn="0" w:lastRowFirstColumn="0" w:lastRowLastColumn="0"/>
            <w:tcW w:w="1483" w:type="pct"/>
            <w:tcMar/>
          </w:tcPr>
          <w:p w:rsidRPr="00E5029B" w:rsidR="004A63E8" w:rsidP="006930B6" w:rsidRDefault="004A63E8" w14:paraId="6C6AAFDE"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27" w:type="pct"/>
            <w:tcMar/>
          </w:tcPr>
          <w:p w:rsidRPr="00E5029B" w:rsidR="004A63E8" w:rsidP="006930B6" w:rsidRDefault="004A63E8" w14:paraId="53E9BCE0"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90" w:type="pct"/>
            <w:tcMar/>
          </w:tcPr>
          <w:p w:rsidRPr="00E5029B" w:rsidR="004A63E8" w:rsidP="006930B6" w:rsidRDefault="004A63E8" w14:paraId="48FFC680" w14:textId="77777777">
            <w:pPr>
              <w:pStyle w:val="nrpsTableheader"/>
              <w:rPr>
                <w:rFonts w:asciiTheme="minorHAnsi" w:hAnsiTheme="minorHAnsi" w:cstheme="minorHAnsi"/>
                <w:b w:val="0"/>
                <w:bCs/>
                <w:color w:val="auto"/>
                <w:sz w:val="22"/>
                <w:szCs w:val="24"/>
              </w:rPr>
            </w:pPr>
          </w:p>
        </w:tc>
      </w:tr>
      <w:tr w:rsidRPr="00E5029B" w:rsidR="004A63E8" w:rsidTr="61B681C3" w14:paraId="5E9C64A4" w14:textId="77777777">
        <w:trPr>
          <w:trHeight w:val="345"/>
        </w:trPr>
        <w:tc>
          <w:tcPr>
            <w:cnfStyle w:val="000000000000" w:firstRow="0" w:lastRow="0" w:firstColumn="0" w:lastColumn="0" w:oddVBand="0" w:evenVBand="0" w:oddHBand="0" w:evenHBand="0" w:firstRowFirstColumn="0" w:firstRowLastColumn="0" w:lastRowFirstColumn="0" w:lastRowLastColumn="0"/>
            <w:tcW w:w="1483" w:type="pct"/>
            <w:tcMar/>
          </w:tcPr>
          <w:p w:rsidRPr="00E5029B" w:rsidR="004A63E8" w:rsidP="006930B6" w:rsidRDefault="004A63E8" w14:paraId="6C8447D6"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27" w:type="pct"/>
            <w:tcMar/>
          </w:tcPr>
          <w:p w:rsidRPr="00E5029B" w:rsidR="004A63E8" w:rsidP="006930B6" w:rsidRDefault="004A63E8" w14:paraId="29C4BC21"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90" w:type="pct"/>
            <w:tcMar/>
          </w:tcPr>
          <w:p w:rsidRPr="00E5029B" w:rsidR="004A63E8" w:rsidP="006930B6" w:rsidRDefault="004A63E8" w14:paraId="7B71FA4D" w14:textId="77777777">
            <w:pPr>
              <w:pStyle w:val="nrpsTableheader"/>
              <w:rPr>
                <w:rFonts w:asciiTheme="minorHAnsi" w:hAnsiTheme="minorHAnsi" w:cstheme="minorHAnsi"/>
                <w:b w:val="0"/>
                <w:bCs/>
                <w:color w:val="auto"/>
                <w:sz w:val="22"/>
                <w:szCs w:val="24"/>
              </w:rPr>
            </w:pPr>
          </w:p>
        </w:tc>
      </w:tr>
      <w:tr w:rsidRPr="00E5029B" w:rsidR="003D53EC" w:rsidTr="61B681C3" w14:paraId="4D9943BE" w14:textId="77777777">
        <w:trPr>
          <w:trHeight w:val="345"/>
        </w:trPr>
        <w:tc>
          <w:tcPr>
            <w:cnfStyle w:val="000000000000" w:firstRow="0" w:lastRow="0" w:firstColumn="0" w:lastColumn="0" w:oddVBand="0" w:evenVBand="0" w:oddHBand="0" w:evenHBand="0" w:firstRowFirstColumn="0" w:firstRowLastColumn="0" w:lastRowFirstColumn="0" w:lastRowLastColumn="0"/>
            <w:tcW w:w="1483" w:type="pct"/>
            <w:tcMar/>
          </w:tcPr>
          <w:p w:rsidRPr="00E5029B" w:rsidR="003D53EC" w:rsidP="006930B6" w:rsidRDefault="003D53EC" w14:paraId="06D8F2A6"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27" w:type="pct"/>
            <w:tcMar/>
          </w:tcPr>
          <w:p w:rsidRPr="00E5029B" w:rsidR="003D53EC" w:rsidP="006930B6" w:rsidRDefault="003D53EC" w14:paraId="4BE1723E"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90" w:type="pct"/>
            <w:tcMar/>
          </w:tcPr>
          <w:p w:rsidRPr="00E5029B" w:rsidR="003D53EC" w:rsidP="006930B6" w:rsidRDefault="003D53EC" w14:paraId="22E8873F" w14:textId="77777777">
            <w:pPr>
              <w:pStyle w:val="nrpsTableheader"/>
              <w:rPr>
                <w:rFonts w:asciiTheme="minorHAnsi" w:hAnsiTheme="minorHAnsi" w:cstheme="minorHAnsi"/>
                <w:b w:val="0"/>
                <w:bCs/>
                <w:color w:val="auto"/>
                <w:sz w:val="22"/>
                <w:szCs w:val="24"/>
              </w:rPr>
            </w:pPr>
          </w:p>
        </w:tc>
      </w:tr>
      <w:tr w:rsidRPr="00E5029B" w:rsidR="003D53EC" w:rsidTr="61B681C3" w14:paraId="3F8FC7F5" w14:textId="77777777">
        <w:trPr>
          <w:trHeight w:val="345"/>
        </w:trPr>
        <w:tc>
          <w:tcPr>
            <w:cnfStyle w:val="000000000000" w:firstRow="0" w:lastRow="0" w:firstColumn="0" w:lastColumn="0" w:oddVBand="0" w:evenVBand="0" w:oddHBand="0" w:evenHBand="0" w:firstRowFirstColumn="0" w:firstRowLastColumn="0" w:lastRowFirstColumn="0" w:lastRowLastColumn="0"/>
            <w:tcW w:w="1483" w:type="pct"/>
            <w:tcMar/>
          </w:tcPr>
          <w:p w:rsidRPr="00E5029B" w:rsidR="003D53EC" w:rsidP="006930B6" w:rsidRDefault="003D53EC" w14:paraId="797738FD"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27" w:type="pct"/>
            <w:tcMar/>
          </w:tcPr>
          <w:p w:rsidRPr="00E5029B" w:rsidR="003D53EC" w:rsidP="006930B6" w:rsidRDefault="003D53EC" w14:paraId="6DD230BA"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90" w:type="pct"/>
            <w:tcMar/>
          </w:tcPr>
          <w:p w:rsidRPr="00E5029B" w:rsidR="003D53EC" w:rsidP="006930B6" w:rsidRDefault="003D53EC" w14:paraId="33A44249" w14:textId="77777777">
            <w:pPr>
              <w:pStyle w:val="nrpsTableheader"/>
              <w:rPr>
                <w:rFonts w:asciiTheme="minorHAnsi" w:hAnsiTheme="minorHAnsi" w:cstheme="minorHAnsi"/>
                <w:b w:val="0"/>
                <w:bCs/>
                <w:color w:val="auto"/>
                <w:sz w:val="22"/>
                <w:szCs w:val="24"/>
              </w:rPr>
            </w:pPr>
          </w:p>
        </w:tc>
      </w:tr>
      <w:tr w:rsidRPr="00E5029B" w:rsidR="003D53EC" w:rsidTr="61B681C3" w14:paraId="6B49D900" w14:textId="77777777">
        <w:trPr>
          <w:trHeight w:val="345"/>
        </w:trPr>
        <w:tc>
          <w:tcPr>
            <w:cnfStyle w:val="000000000000" w:firstRow="0" w:lastRow="0" w:firstColumn="0" w:lastColumn="0" w:oddVBand="0" w:evenVBand="0" w:oddHBand="0" w:evenHBand="0" w:firstRowFirstColumn="0" w:firstRowLastColumn="0" w:lastRowFirstColumn="0" w:lastRowLastColumn="0"/>
            <w:tcW w:w="1483" w:type="pct"/>
            <w:tcMar/>
          </w:tcPr>
          <w:p w:rsidRPr="00E5029B" w:rsidR="003D53EC" w:rsidP="006930B6" w:rsidRDefault="003D53EC" w14:paraId="745D0384"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27" w:type="pct"/>
            <w:tcMar/>
          </w:tcPr>
          <w:p w:rsidRPr="00E5029B" w:rsidR="003D53EC" w:rsidP="006930B6" w:rsidRDefault="003D53EC" w14:paraId="2F5CD9B0"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90" w:type="pct"/>
            <w:tcMar/>
          </w:tcPr>
          <w:p w:rsidRPr="00E5029B" w:rsidR="003D53EC" w:rsidP="006930B6" w:rsidRDefault="003D53EC" w14:paraId="1817FCCC" w14:textId="77777777">
            <w:pPr>
              <w:pStyle w:val="nrpsTableheader"/>
              <w:rPr>
                <w:rFonts w:asciiTheme="minorHAnsi" w:hAnsiTheme="minorHAnsi" w:cstheme="minorHAnsi"/>
                <w:b w:val="0"/>
                <w:bCs/>
                <w:color w:val="auto"/>
                <w:sz w:val="22"/>
                <w:szCs w:val="24"/>
              </w:rPr>
            </w:pPr>
          </w:p>
        </w:tc>
      </w:tr>
      <w:tr w:rsidRPr="00E5029B" w:rsidR="003D53EC" w:rsidTr="61B681C3" w14:paraId="0F278AD3" w14:textId="77777777">
        <w:trPr>
          <w:trHeight w:val="345"/>
        </w:trPr>
        <w:tc>
          <w:tcPr>
            <w:cnfStyle w:val="000000000000" w:firstRow="0" w:lastRow="0" w:firstColumn="0" w:lastColumn="0" w:oddVBand="0" w:evenVBand="0" w:oddHBand="0" w:evenHBand="0" w:firstRowFirstColumn="0" w:firstRowLastColumn="0" w:lastRowFirstColumn="0" w:lastRowLastColumn="0"/>
            <w:tcW w:w="1483" w:type="pct"/>
            <w:tcMar/>
          </w:tcPr>
          <w:p w:rsidRPr="00E5029B" w:rsidR="003D53EC" w:rsidP="006930B6" w:rsidRDefault="003D53EC" w14:paraId="77257794"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27" w:type="pct"/>
            <w:tcMar/>
          </w:tcPr>
          <w:p w:rsidRPr="00E5029B" w:rsidR="003D53EC" w:rsidP="006930B6" w:rsidRDefault="003D53EC" w14:paraId="736954CF"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90" w:type="pct"/>
            <w:tcMar/>
          </w:tcPr>
          <w:p w:rsidRPr="00E5029B" w:rsidR="003D53EC" w:rsidP="006930B6" w:rsidRDefault="003D53EC" w14:paraId="2AE786B5" w14:textId="77777777">
            <w:pPr>
              <w:pStyle w:val="nrpsTableheader"/>
              <w:rPr>
                <w:rFonts w:asciiTheme="minorHAnsi" w:hAnsiTheme="minorHAnsi" w:cstheme="minorHAnsi"/>
                <w:b w:val="0"/>
                <w:bCs/>
                <w:color w:val="auto"/>
                <w:sz w:val="22"/>
                <w:szCs w:val="24"/>
              </w:rPr>
            </w:pPr>
          </w:p>
        </w:tc>
      </w:tr>
      <w:tr w:rsidRPr="00E5029B" w:rsidR="003D53EC" w:rsidTr="61B681C3" w14:paraId="680660C6" w14:textId="77777777">
        <w:trPr>
          <w:trHeight w:val="345"/>
        </w:trPr>
        <w:tc>
          <w:tcPr>
            <w:cnfStyle w:val="000000000000" w:firstRow="0" w:lastRow="0" w:firstColumn="0" w:lastColumn="0" w:oddVBand="0" w:evenVBand="0" w:oddHBand="0" w:evenHBand="0" w:firstRowFirstColumn="0" w:firstRowLastColumn="0" w:lastRowFirstColumn="0" w:lastRowLastColumn="0"/>
            <w:tcW w:w="1483" w:type="pct"/>
            <w:tcMar/>
          </w:tcPr>
          <w:p w:rsidRPr="00E5029B" w:rsidR="003D53EC" w:rsidP="006930B6" w:rsidRDefault="003D53EC" w14:paraId="01E21BF9"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27" w:type="pct"/>
            <w:tcMar/>
          </w:tcPr>
          <w:p w:rsidRPr="00E5029B" w:rsidR="003D53EC" w:rsidP="006930B6" w:rsidRDefault="003D53EC" w14:paraId="5A57CA8A"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90" w:type="pct"/>
            <w:tcMar/>
          </w:tcPr>
          <w:p w:rsidRPr="00E5029B" w:rsidR="003D53EC" w:rsidP="006930B6" w:rsidRDefault="003D53EC" w14:paraId="7501FAFB" w14:textId="77777777">
            <w:pPr>
              <w:pStyle w:val="nrpsTableheader"/>
              <w:rPr>
                <w:rFonts w:asciiTheme="minorHAnsi" w:hAnsiTheme="minorHAnsi" w:cstheme="minorHAnsi"/>
                <w:b w:val="0"/>
                <w:bCs/>
                <w:color w:val="auto"/>
                <w:sz w:val="22"/>
                <w:szCs w:val="24"/>
              </w:rPr>
            </w:pPr>
          </w:p>
        </w:tc>
      </w:tr>
    </w:tbl>
    <w:p w:rsidRPr="00E5029B" w:rsidR="00084D2E" w:rsidP="00C44E80" w:rsidRDefault="000270E6" w14:paraId="6001026F" w14:textId="1196D045">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rsidR="004A63E8" w:rsidRDefault="004A63E8" w14:paraId="0BB1CB2F" w14:textId="77777777">
      <w:pPr>
        <w:spacing w:after="0" w:line="240" w:lineRule="auto"/>
        <w:rPr>
          <w:rFonts w:ascii="Arial" w:hAnsi="Arial" w:eastAsia="Times New Roman" w:cs="Times New Roman"/>
          <w:b/>
          <w:sz w:val="32"/>
          <w:szCs w:val="18"/>
        </w:rPr>
      </w:pPr>
      <w:r>
        <w:br w:type="page"/>
      </w:r>
    </w:p>
    <w:p w:rsidRPr="00E5029B" w:rsidR="00C50DD5" w:rsidP="007B7652" w:rsidRDefault="00A0793A" w14:paraId="703E10A9" w14:textId="68B7405C">
      <w:pPr>
        <w:pStyle w:val="nrpsHeading1"/>
      </w:pPr>
      <w:r>
        <w:t>Data Release Report</w:t>
      </w:r>
      <w:r w:rsidR="2FBB8A00">
        <w:t xml:space="preserve"> (DRR)</w:t>
      </w:r>
    </w:p>
    <w:p w:rsidRPr="00E5029B" w:rsidR="00C50DD5" w:rsidP="00C50DD5" w:rsidRDefault="00C50DD5" w14:paraId="18120CBF" w14:textId="74C05710">
      <w:pPr>
        <w:pStyle w:val="nrpsNormal"/>
        <w:rPr>
          <w:rFonts w:asciiTheme="minorHAnsi" w:hAnsiTheme="minorHAnsi" w:cstheme="minorHAnsi"/>
        </w:rPr>
      </w:pPr>
      <w:r w:rsidRPr="00E5029B">
        <w:rPr>
          <w:rFonts w:asciiTheme="minorHAnsi" w:hAnsiTheme="minorHAnsi" w:cstheme="minorHAnsi"/>
        </w:rPr>
        <w:t>(</w:t>
      </w:r>
      <w:r w:rsidR="00A0793A">
        <w:rPr>
          <w:rFonts w:asciiTheme="minorHAnsi" w:hAnsiTheme="minorHAnsi" w:cstheme="minorHAnsi"/>
        </w:rPr>
        <w:t>I</w:t>
      </w:r>
      <w:r w:rsidR="006209FA">
        <w:rPr>
          <w:rFonts w:asciiTheme="minorHAnsi" w:hAnsiTheme="minorHAnsi" w:cstheme="minorHAnsi"/>
        </w:rPr>
        <w:t xml:space="preserve">ndicate </w:t>
      </w:r>
      <w:r w:rsidR="00216B90">
        <w:rPr>
          <w:rFonts w:asciiTheme="minorHAnsi" w:hAnsiTheme="minorHAnsi" w:cstheme="minorHAnsi"/>
        </w:rPr>
        <w:t>whether</w:t>
      </w:r>
      <w:r w:rsidR="00A0793A">
        <w:rPr>
          <w:rFonts w:asciiTheme="minorHAnsi" w:hAnsiTheme="minorHAnsi" w:cstheme="minorHAnsi"/>
        </w:rPr>
        <w:t xml:space="preserve"> there is a</w:t>
      </w:r>
      <w:r w:rsidR="006209FA">
        <w:rPr>
          <w:rFonts w:asciiTheme="minorHAnsi" w:hAnsiTheme="minorHAnsi" w:cstheme="minorHAnsi"/>
        </w:rPr>
        <w:t>n associated DRR with your data package.</w:t>
      </w:r>
      <w:r w:rsidR="00F85184">
        <w:rPr>
          <w:rFonts w:asciiTheme="minorHAnsi" w:hAnsiTheme="minorHAnsi" w:cstheme="minorHAnsi"/>
        </w:rPr>
        <w:t>)</w:t>
      </w:r>
      <w:r w:rsidR="006209FA">
        <w:rPr>
          <w:rFonts w:asciiTheme="minorHAnsi" w:hAnsiTheme="minorHAnsi" w:cstheme="minorHAnsi"/>
        </w:rPr>
        <w:t xml:space="preserve"> </w:t>
      </w:r>
    </w:p>
    <w:p w:rsidRPr="00216B90" w:rsidR="00B642F0" w:rsidP="2CEB3AFB" w:rsidRDefault="00822AF6" w14:paraId="7D12F2E3" w14:textId="20B60FD6">
      <w:pPr>
        <w:pStyle w:val="nrpsNormal"/>
        <w:rPr>
          <w:rFonts w:asciiTheme="minorHAnsi" w:hAnsiTheme="minorHAnsi" w:cstheme="minorBidi"/>
          <w:sz w:val="24"/>
          <w:szCs w:val="24"/>
        </w:rPr>
      </w:pPr>
      <w:sdt>
        <w:sdtPr>
          <w:rPr>
            <w:rFonts w:asciiTheme="minorHAnsi" w:hAnsiTheme="minorHAnsi" w:cstheme="minorBidi"/>
            <w:sz w:val="24"/>
            <w:szCs w:val="24"/>
          </w:rPr>
          <w:id w:val="-633255459"/>
          <w14:checkbox>
            <w14:checked w14:val="0"/>
            <w14:checkedState w14:val="2612" w14:font="MS Gothic"/>
            <w14:uncheckedState w14:val="2610" w14:font="MS Gothic"/>
          </w14:checkbox>
        </w:sdtPr>
        <w:sdtEndPr/>
        <w:sdtContent>
          <w:r w:rsidRPr="38EF160D" w:rsidR="21CD5778">
            <w:rPr>
              <w:rFonts w:ascii="MS Gothic" w:hAnsi="MS Gothic" w:eastAsia="MS Gothic" w:cstheme="minorBidi"/>
              <w:sz w:val="24"/>
              <w:szCs w:val="24"/>
            </w:rPr>
            <w:t>☐</w:t>
          </w:r>
        </w:sdtContent>
      </w:sdt>
      <w:r w:rsidRPr="38EF160D" w:rsidR="21CD5778">
        <w:rPr>
          <w:rFonts w:asciiTheme="minorHAnsi" w:hAnsiTheme="minorHAnsi" w:cstheme="minorBidi"/>
          <w:sz w:val="24"/>
          <w:szCs w:val="24"/>
        </w:rPr>
        <w:t xml:space="preserve"> No</w:t>
      </w:r>
      <w:r w:rsidRPr="38EF160D" w:rsidR="776FD536">
        <w:rPr>
          <w:rFonts w:asciiTheme="minorHAnsi" w:hAnsiTheme="minorHAnsi" w:cstheme="minorBidi"/>
          <w:sz w:val="24"/>
          <w:szCs w:val="24"/>
        </w:rPr>
        <w:t xml:space="preserve">  </w:t>
      </w:r>
      <w:sdt>
        <w:sdtPr>
          <w:rPr>
            <w:rFonts w:asciiTheme="minorHAnsi" w:hAnsiTheme="minorHAnsi" w:cstheme="minorBidi"/>
            <w:sz w:val="24"/>
            <w:szCs w:val="24"/>
          </w:rPr>
          <w:id w:val="-203401141"/>
          <w14:checkbox>
            <w14:checked w14:val="0"/>
            <w14:checkedState w14:val="2612" w14:font="MS Gothic"/>
            <w14:uncheckedState w14:val="2610" w14:font="MS Gothic"/>
          </w14:checkbox>
        </w:sdtPr>
        <w:sdtEndPr/>
        <w:sdtContent>
          <w:r w:rsidRPr="38EF160D" w:rsidR="21CD5778">
            <w:rPr>
              <w:rFonts w:ascii="MS Gothic" w:hAnsi="MS Gothic" w:eastAsia="MS Gothic" w:cstheme="minorBidi"/>
              <w:sz w:val="24"/>
              <w:szCs w:val="24"/>
            </w:rPr>
            <w:t>☐</w:t>
          </w:r>
        </w:sdtContent>
      </w:sdt>
      <w:r w:rsidRPr="38EF160D" w:rsidR="21CD5778">
        <w:rPr>
          <w:rFonts w:asciiTheme="minorHAnsi" w:hAnsiTheme="minorHAnsi" w:cstheme="minorBidi"/>
          <w:sz w:val="24"/>
          <w:szCs w:val="24"/>
        </w:rPr>
        <w:t xml:space="preserve"> Yes, </w:t>
      </w:r>
      <w:r w:rsidRPr="38EF160D" w:rsidR="7A663FC2">
        <w:rPr>
          <w:rFonts w:asciiTheme="minorHAnsi" w:hAnsiTheme="minorHAnsi" w:cstheme="minorBidi"/>
          <w:sz w:val="24"/>
          <w:szCs w:val="24"/>
        </w:rPr>
        <w:t xml:space="preserve">it </w:t>
      </w:r>
      <w:r w:rsidRPr="38EF160D" w:rsidR="6C693533">
        <w:rPr>
          <w:rFonts w:asciiTheme="minorHAnsi" w:hAnsiTheme="minorHAnsi" w:cstheme="minorBidi"/>
          <w:sz w:val="24"/>
          <w:szCs w:val="24"/>
        </w:rPr>
        <w:t>already exists</w:t>
      </w:r>
      <w:r w:rsidRPr="38EF160D" w:rsidR="776FD536">
        <w:rPr>
          <w:rFonts w:asciiTheme="minorHAnsi" w:hAnsiTheme="minorHAnsi" w:cstheme="minorBidi"/>
          <w:noProof/>
        </w:rPr>
        <w:t xml:space="preserve">  </w:t>
      </w:r>
      <w:sdt>
        <w:sdtPr>
          <w:rPr>
            <w:rFonts w:asciiTheme="minorHAnsi" w:hAnsiTheme="minorHAnsi" w:cstheme="minorBidi"/>
            <w:sz w:val="24"/>
            <w:szCs w:val="24"/>
          </w:rPr>
          <w:id w:val="-1895194965"/>
          <w14:checkbox>
            <w14:checked w14:val="0"/>
            <w14:checkedState w14:val="2612" w14:font="MS Gothic"/>
            <w14:uncheckedState w14:val="2610" w14:font="MS Gothic"/>
          </w14:checkbox>
        </w:sdtPr>
        <w:sdtEndPr/>
        <w:sdtContent>
          <w:r w:rsidRPr="38EF160D" w:rsidR="21CD5778">
            <w:rPr>
              <w:rFonts w:ascii="MS Gothic" w:hAnsi="MS Gothic" w:eastAsia="MS Gothic" w:cstheme="minorBidi"/>
              <w:sz w:val="24"/>
              <w:szCs w:val="24"/>
            </w:rPr>
            <w:t>☐</w:t>
          </w:r>
        </w:sdtContent>
      </w:sdt>
      <w:r w:rsidRPr="38EF160D" w:rsidR="21CD5778">
        <w:rPr>
          <w:rFonts w:asciiTheme="minorHAnsi" w:hAnsiTheme="minorHAnsi" w:cstheme="minorBidi"/>
          <w:sz w:val="24"/>
          <w:szCs w:val="24"/>
        </w:rPr>
        <w:t xml:space="preserve"> </w:t>
      </w:r>
      <w:r w:rsidRPr="38EF160D" w:rsidR="6C693533">
        <w:rPr>
          <w:rFonts w:asciiTheme="minorHAnsi" w:hAnsiTheme="minorHAnsi" w:cstheme="minorBidi"/>
          <w:sz w:val="24"/>
          <w:szCs w:val="24"/>
        </w:rPr>
        <w:t xml:space="preserve">Yes, plan to </w:t>
      </w:r>
      <w:r w:rsidRPr="38EF160D" w:rsidR="7A663FC2">
        <w:rPr>
          <w:rFonts w:asciiTheme="minorHAnsi" w:hAnsiTheme="minorHAnsi" w:cstheme="minorBidi"/>
          <w:sz w:val="24"/>
          <w:szCs w:val="24"/>
        </w:rPr>
        <w:t>generate on</w:t>
      </w:r>
      <w:r w:rsidRPr="38EF160D" w:rsidR="1E0736C6">
        <w:rPr>
          <w:rFonts w:asciiTheme="minorHAnsi" w:hAnsiTheme="minorHAnsi" w:cstheme="minorBidi"/>
          <w:sz w:val="24"/>
          <w:szCs w:val="24"/>
        </w:rPr>
        <w:t>e with the Data Strike Team</w:t>
      </w:r>
    </w:p>
    <w:p w:rsidRPr="00E5029B" w:rsidR="00AF4665" w:rsidP="2CEB3AFB" w:rsidRDefault="0DFBC54E" w14:paraId="70B059AD" w14:textId="49B39D84">
      <w:pPr>
        <w:pStyle w:val="nrpsNormal"/>
        <w:rPr>
          <w:rFonts w:asciiTheme="minorHAnsi" w:hAnsiTheme="minorHAnsi" w:cstheme="minorBidi"/>
        </w:rPr>
      </w:pPr>
      <w:r w:rsidRPr="2CEB3AFB">
        <w:rPr>
          <w:rFonts w:asciiTheme="minorHAnsi" w:hAnsiTheme="minorHAnsi" w:cstheme="minorBidi"/>
        </w:rPr>
        <w:t xml:space="preserve">(If </w:t>
      </w:r>
      <w:r w:rsidRPr="2CEB3AFB" w:rsidR="031B79CA">
        <w:rPr>
          <w:rFonts w:asciiTheme="minorHAnsi" w:hAnsiTheme="minorHAnsi" w:cstheme="minorBidi"/>
        </w:rPr>
        <w:t xml:space="preserve">you have a DRR and there </w:t>
      </w:r>
      <w:r w:rsidRPr="2CEB3AFB" w:rsidR="3AE08C3C">
        <w:rPr>
          <w:rFonts w:asciiTheme="minorHAnsi" w:hAnsiTheme="minorHAnsi" w:cstheme="minorBidi"/>
        </w:rPr>
        <w:t xml:space="preserve">is an existing reference for it on </w:t>
      </w:r>
      <w:proofErr w:type="spellStart"/>
      <w:r w:rsidRPr="2CEB3AFB" w:rsidR="3AE08C3C">
        <w:rPr>
          <w:rFonts w:asciiTheme="minorHAnsi" w:hAnsiTheme="minorHAnsi" w:cstheme="minorBidi"/>
        </w:rPr>
        <w:t>Data</w:t>
      </w:r>
      <w:r w:rsidRPr="2CEB3AFB" w:rsidR="1EDF37E9">
        <w:rPr>
          <w:rFonts w:asciiTheme="minorHAnsi" w:hAnsiTheme="minorHAnsi" w:cstheme="minorBidi"/>
        </w:rPr>
        <w:t>St</w:t>
      </w:r>
      <w:r w:rsidRPr="2CEB3AFB" w:rsidR="3AE08C3C">
        <w:rPr>
          <w:rFonts w:asciiTheme="minorHAnsi" w:hAnsiTheme="minorHAnsi" w:cstheme="minorBidi"/>
        </w:rPr>
        <w:t>ore</w:t>
      </w:r>
      <w:proofErr w:type="spellEnd"/>
      <w:r w:rsidRPr="2CEB3AFB" w:rsidR="3AE08C3C">
        <w:rPr>
          <w:rFonts w:asciiTheme="minorHAnsi" w:hAnsiTheme="minorHAnsi" w:cstheme="minorBidi"/>
        </w:rPr>
        <w:t>, fill out the table below. Otherwise, you can skip this step</w:t>
      </w:r>
      <w:r w:rsidRPr="2CEB3AFB">
        <w:rPr>
          <w:rFonts w:asciiTheme="minorHAnsi" w:hAnsiTheme="minorHAnsi" w:cstheme="minorBidi"/>
        </w:rPr>
        <w:t xml:space="preserve">.) </w:t>
      </w:r>
    </w:p>
    <w:tbl>
      <w:tblPr>
        <w:tblStyle w:val="NPS1"/>
        <w:tblpPr w:leftFromText="180" w:rightFromText="180" w:vertAnchor="text" w:horzAnchor="margin" w:tblpY="10"/>
        <w:tblW w:w="5000" w:type="pct"/>
        <w:tblLook w:val="04A0" w:firstRow="1" w:lastRow="0" w:firstColumn="1" w:lastColumn="0" w:noHBand="0" w:noVBand="1"/>
      </w:tblPr>
      <w:tblGrid>
        <w:gridCol w:w="6648"/>
        <w:gridCol w:w="7742"/>
      </w:tblGrid>
      <w:tr w:rsidRPr="00E5029B" w:rsidR="00AE7115" w:rsidTr="2F7D6DAB" w14:paraId="49BE01B2" w14:textId="77777777">
        <w:trPr>
          <w:cnfStyle w:val="100000000000" w:firstRow="1" w:lastRow="0" w:firstColumn="0" w:lastColumn="0" w:oddVBand="0" w:evenVBand="0" w:oddHBand="0" w:evenHBand="0" w:firstRowFirstColumn="0" w:firstRowLastColumn="0" w:lastRowFirstColumn="0" w:lastRowLastColumn="0"/>
          <w:trHeight w:val="266"/>
        </w:trPr>
        <w:tc>
          <w:tcPr>
            <w:tcW w:w="2310" w:type="pct"/>
          </w:tcPr>
          <w:p w:rsidRPr="00E5029B" w:rsidR="00AE7115" w:rsidP="2F7D6DAB" w:rsidRDefault="51368C64" w14:paraId="1202A888" w14:textId="39BC5AA6">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Pr="2F7D6DAB" w:rsidR="23CA735A">
              <w:rPr>
                <w:rFonts w:asciiTheme="minorHAnsi" w:hAnsiTheme="minorHAnsi" w:cstheme="minorBidi"/>
                <w:b/>
                <w:color w:val="FFFFFF" w:themeColor="background1"/>
                <w:sz w:val="22"/>
                <w:szCs w:val="22"/>
              </w:rPr>
              <w:t xml:space="preserve">RR </w:t>
            </w:r>
            <w:r w:rsidRPr="2F7D6DAB">
              <w:rPr>
                <w:rFonts w:asciiTheme="minorHAnsi" w:hAnsiTheme="minorHAnsi" w:cstheme="minorBidi"/>
                <w:b/>
                <w:color w:val="FFFFFF" w:themeColor="background1"/>
                <w:sz w:val="22"/>
                <w:szCs w:val="22"/>
              </w:rPr>
              <w:t>Title</w:t>
            </w:r>
          </w:p>
        </w:tc>
        <w:tc>
          <w:tcPr>
            <w:tcW w:w="2690" w:type="pct"/>
          </w:tcPr>
          <w:p w:rsidRPr="00E5029B" w:rsidR="00AE7115" w:rsidP="2F7D6DAB" w:rsidRDefault="51368C64" w14:paraId="0B081EAF" w14:textId="459B5A02">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Pr="2F7D6DAB" w:rsidR="4B9D6AFD">
              <w:rPr>
                <w:rFonts w:asciiTheme="minorHAnsi" w:hAnsiTheme="minorHAnsi" w:cstheme="minorBidi"/>
                <w:b/>
                <w:color w:val="FFFFFF" w:themeColor="background1"/>
                <w:sz w:val="22"/>
                <w:szCs w:val="22"/>
              </w:rPr>
              <w:t xml:space="preserve">RR </w:t>
            </w:r>
            <w:r w:rsidRPr="2F7D6DAB" w:rsidR="229EB965">
              <w:rPr>
                <w:rFonts w:asciiTheme="minorHAnsi" w:hAnsiTheme="minorHAnsi" w:cstheme="minorBidi"/>
                <w:b/>
                <w:color w:val="FFFFFF" w:themeColor="background1"/>
                <w:sz w:val="22"/>
                <w:szCs w:val="22"/>
              </w:rPr>
              <w:t xml:space="preserve">Reference Number (from </w:t>
            </w:r>
            <w:proofErr w:type="spellStart"/>
            <w:r w:rsidRPr="2F7D6DAB" w:rsidR="229EB965">
              <w:rPr>
                <w:rFonts w:asciiTheme="minorHAnsi" w:hAnsiTheme="minorHAnsi" w:cstheme="minorBidi"/>
                <w:b/>
                <w:color w:val="FFFFFF" w:themeColor="background1"/>
                <w:sz w:val="22"/>
                <w:szCs w:val="22"/>
              </w:rPr>
              <w:t>Data</w:t>
            </w:r>
            <w:r w:rsidRPr="2F7D6DAB" w:rsidR="6CBA8BFF">
              <w:rPr>
                <w:rFonts w:asciiTheme="minorHAnsi" w:hAnsiTheme="minorHAnsi" w:cstheme="minorBidi"/>
                <w:b/>
                <w:color w:val="FFFFFF" w:themeColor="background1"/>
                <w:sz w:val="22"/>
                <w:szCs w:val="22"/>
              </w:rPr>
              <w:t>S</w:t>
            </w:r>
            <w:r w:rsidRPr="2F7D6DAB" w:rsidR="229EB965">
              <w:rPr>
                <w:rFonts w:asciiTheme="minorHAnsi" w:hAnsiTheme="minorHAnsi" w:cstheme="minorBidi"/>
                <w:b/>
                <w:color w:val="FFFFFF" w:themeColor="background1"/>
                <w:sz w:val="22"/>
                <w:szCs w:val="22"/>
              </w:rPr>
              <w:t>tore</w:t>
            </w:r>
            <w:proofErr w:type="spellEnd"/>
            <w:r w:rsidRPr="2F7D6DAB" w:rsidR="229EB965">
              <w:rPr>
                <w:rFonts w:asciiTheme="minorHAnsi" w:hAnsiTheme="minorHAnsi" w:cstheme="minorBidi"/>
                <w:b/>
                <w:color w:val="FFFFFF" w:themeColor="background1"/>
                <w:sz w:val="22"/>
                <w:szCs w:val="22"/>
              </w:rPr>
              <w:t>)</w:t>
            </w:r>
          </w:p>
        </w:tc>
      </w:tr>
      <w:tr w:rsidRPr="00E5029B" w:rsidR="00AE7115" w:rsidTr="2F7D6DAB" w14:paraId="7A717E05" w14:textId="77777777">
        <w:trPr>
          <w:trHeight w:val="345"/>
        </w:trPr>
        <w:tc>
          <w:tcPr>
            <w:tcW w:w="2310" w:type="pct"/>
          </w:tcPr>
          <w:p w:rsidRPr="00E5029B" w:rsidR="00AE7115" w:rsidRDefault="00AE7115" w14:paraId="1953E0E2" w14:textId="77777777">
            <w:pPr>
              <w:pStyle w:val="nrpsTableheader"/>
              <w:rPr>
                <w:rFonts w:asciiTheme="minorHAnsi" w:hAnsiTheme="minorHAnsi" w:cstheme="minorHAnsi"/>
                <w:b w:val="0"/>
                <w:bCs/>
                <w:color w:val="auto"/>
                <w:sz w:val="22"/>
                <w:szCs w:val="24"/>
              </w:rPr>
            </w:pPr>
          </w:p>
        </w:tc>
        <w:tc>
          <w:tcPr>
            <w:tcW w:w="2690" w:type="pct"/>
          </w:tcPr>
          <w:p w:rsidRPr="00E5029B" w:rsidR="00AE7115" w:rsidRDefault="00AE7115" w14:paraId="41E70210" w14:textId="77777777">
            <w:pPr>
              <w:pStyle w:val="nrpsTableheader"/>
              <w:rPr>
                <w:rFonts w:asciiTheme="minorHAnsi" w:hAnsiTheme="minorHAnsi" w:cstheme="minorHAnsi"/>
                <w:b w:val="0"/>
                <w:bCs/>
                <w:color w:val="auto"/>
                <w:sz w:val="22"/>
                <w:szCs w:val="24"/>
              </w:rPr>
            </w:pPr>
          </w:p>
        </w:tc>
      </w:tr>
    </w:tbl>
    <w:p w:rsidR="0062571A" w:rsidP="00551D96" w:rsidRDefault="0062571A" w14:paraId="40B67890" w14:textId="77777777">
      <w:pPr>
        <w:pStyle w:val="nrpsHeading1"/>
        <w:rPr>
          <w:rFonts w:asciiTheme="minorHAnsi" w:hAnsiTheme="minorHAnsi" w:cstheme="minorHAnsi"/>
          <w:sz w:val="36"/>
          <w:szCs w:val="20"/>
        </w:rPr>
      </w:pPr>
    </w:p>
    <w:p w:rsidRPr="00E5029B" w:rsidR="00804B5A" w:rsidP="00551D96" w:rsidRDefault="008069EA" w14:paraId="4DDA66C3" w14:textId="2A48AA35">
      <w:pPr>
        <w:pStyle w:val="nrpsHeading1"/>
        <w:rPr>
          <w:rFonts w:asciiTheme="minorHAnsi" w:hAnsiTheme="minorHAnsi" w:cstheme="minorHAnsi"/>
          <w:sz w:val="36"/>
          <w:szCs w:val="20"/>
        </w:rPr>
      </w:pPr>
      <w:r w:rsidRPr="00E5029B">
        <w:rPr>
          <w:rFonts w:asciiTheme="minorHAnsi" w:hAnsiTheme="minorHAnsi" w:cstheme="minorHAnsi"/>
          <w:sz w:val="36"/>
          <w:szCs w:val="20"/>
        </w:rPr>
        <w:t>Additional n</w:t>
      </w:r>
      <w:r w:rsidRPr="00E5029B" w:rsidR="00804B5A">
        <w:rPr>
          <w:rFonts w:asciiTheme="minorHAnsi" w:hAnsiTheme="minorHAnsi" w:cstheme="minorHAnsi"/>
          <w:sz w:val="36"/>
          <w:szCs w:val="20"/>
        </w:rPr>
        <w:t xml:space="preserve">otes and </w:t>
      </w:r>
      <w:r w:rsidRPr="00E5029B">
        <w:rPr>
          <w:rFonts w:asciiTheme="minorHAnsi" w:hAnsiTheme="minorHAnsi" w:cstheme="minorHAnsi"/>
          <w:sz w:val="36"/>
          <w:szCs w:val="20"/>
        </w:rPr>
        <w:t>c</w:t>
      </w:r>
      <w:r w:rsidRPr="00E5029B" w:rsidR="00804B5A">
        <w:rPr>
          <w:rFonts w:asciiTheme="minorHAnsi" w:hAnsiTheme="minorHAnsi" w:cstheme="minorHAnsi"/>
          <w:sz w:val="36"/>
          <w:szCs w:val="20"/>
        </w:rPr>
        <w:t>omments</w:t>
      </w:r>
    </w:p>
    <w:tbl>
      <w:tblPr>
        <w:tblStyle w:val="TableGrid"/>
        <w:tblW w:w="0" w:type="auto"/>
        <w:tblLook w:val="04A0" w:firstRow="1" w:lastRow="0" w:firstColumn="1" w:lastColumn="0" w:noHBand="0" w:noVBand="1"/>
      </w:tblPr>
      <w:tblGrid>
        <w:gridCol w:w="12950"/>
      </w:tblGrid>
      <w:tr w:rsidR="005B58E2" w:rsidTr="005B58E2" w14:paraId="18F17B43" w14:textId="77777777">
        <w:trPr>
          <w:trHeight w:val="3563"/>
        </w:trPr>
        <w:tc>
          <w:tcPr>
            <w:tcW w:w="12950" w:type="dxa"/>
          </w:tcPr>
          <w:p w:rsidR="005B58E2" w:rsidP="00D90BE4" w:rsidRDefault="005B58E2" w14:paraId="3C8D6F3E" w14:textId="77777777">
            <w:pPr>
              <w:pStyle w:val="nrpsNormal"/>
              <w:rPr>
                <w:rFonts w:asciiTheme="minorHAnsi" w:hAnsiTheme="minorHAnsi" w:eastAsiaTheme="minorHAnsi" w:cstheme="minorHAnsi"/>
              </w:rPr>
            </w:pPr>
          </w:p>
        </w:tc>
      </w:tr>
    </w:tbl>
    <w:p w:rsidR="003161CD" w:rsidP="00D90BE4" w:rsidRDefault="003161CD" w14:paraId="5C4D7539" w14:textId="77777777">
      <w:pPr>
        <w:pStyle w:val="nrpsNormal"/>
        <w:rPr>
          <w:rFonts w:asciiTheme="minorHAnsi" w:hAnsiTheme="minorHAnsi" w:eastAsiaTheme="minorHAnsi" w:cstheme="minorHAnsi"/>
        </w:rPr>
      </w:pPr>
    </w:p>
    <w:p w:rsidRPr="00E5029B" w:rsidR="00916683" w:rsidP="00D90BE4" w:rsidRDefault="00916683" w14:paraId="2882A602" w14:textId="77777777">
      <w:pPr>
        <w:pStyle w:val="nrpsNormal"/>
        <w:rPr>
          <w:rFonts w:asciiTheme="minorHAnsi" w:hAnsiTheme="minorHAnsi" w:eastAsiaTheme="minorHAnsi" w:cstheme="minorHAnsi"/>
        </w:rPr>
      </w:pPr>
    </w:p>
    <w:sectPr w:rsidRPr="00E5029B" w:rsidR="00916683" w:rsidSect="00344425">
      <w:footerReference w:type="default" r:id="rId19"/>
      <w:type w:val="continuous"/>
      <w:pgSz w:w="15840" w:h="12240" w:orient="landscape" w:code="1"/>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BL" w:author="Baker, Robert L" w:date="2024-02-12T09:22:00Z" w:id="0">
    <w:p w:rsidR="1B617FD5" w:rsidRDefault="1B617FD5" w14:paraId="4A989970" w14:textId="16DB4ECE">
      <w:pPr>
        <w:pStyle w:val="CommentText"/>
      </w:pPr>
      <w:r>
        <w:t>Its worth gently suggesting that the data manager be included as a creator. I've seen lots of data packages where the data managers who actually create the packages don't list themselves as creators. I'm not 100% sure why - but it sure seems appropriate to me to list them as creators.</w:t>
      </w:r>
      <w:r>
        <w:rPr>
          <w:rStyle w:val="CommentReference"/>
        </w:rPr>
        <w:annotationRef/>
      </w:r>
    </w:p>
  </w:comment>
  <w:comment w:initials="BL" w:author="Baker, Robert L" w:date="2024-02-12T09:19:00Z" w:id="1">
    <w:p w:rsidR="2834ABF6" w:rsidRDefault="2834ABF6" w14:paraId="372E0B1D" w14:textId="28438C86">
      <w:pPr>
        <w:pStyle w:val="CommentText"/>
      </w:pPr>
      <w:r>
        <w:t>I'm planning on adding in the actual CUI codes soon, ideally this week. Might be worth capturing those.</w:t>
      </w:r>
      <w:r>
        <w:rPr>
          <w:rStyle w:val="CommentReference"/>
        </w:rPr>
        <w:annotationRef/>
      </w:r>
    </w:p>
  </w:comment>
  <w:comment w:initials="BL" w:author="Baker, Robert L" w:date="2024-02-12T09:18:00Z" w:id="2">
    <w:p w:rsidR="2834ABF6" w:rsidRDefault="2834ABF6" w14:paraId="7ED4C979" w14:textId="647259A0">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A989970" w15:done="0"/>
  <w15:commentEx w15:paraId="372E0B1D" w15:done="0"/>
  <w15:commentEx w15:paraId="7ED4C9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5EA4D15" w16cex:dateUtc="2024-02-12T16:22:00Z"/>
  <w16cex:commentExtensible w16cex:durableId="19FDE93D" w16cex:dateUtc="2024-02-12T16:19:00Z"/>
  <w16cex:commentExtensible w16cex:durableId="4A9F8ED9" w16cex:dateUtc="2024-02-12T16: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A989970" w16cid:durableId="35EA4D15"/>
  <w16cid:commentId w16cid:paraId="372E0B1D" w16cid:durableId="19FDE93D"/>
  <w16cid:commentId w16cid:paraId="7ED4C979" w16cid:durableId="4A9F8E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935F9" w:rsidRDefault="002935F9" w14:paraId="61982319" w14:textId="77777777">
      <w:r>
        <w:separator/>
      </w:r>
    </w:p>
  </w:endnote>
  <w:endnote w:type="continuationSeparator" w:id="0">
    <w:p w:rsidR="002935F9" w:rsidRDefault="002935F9" w14:paraId="7B33874D" w14:textId="77777777">
      <w:r>
        <w:continuationSeparator/>
      </w:r>
    </w:p>
  </w:endnote>
  <w:endnote w:type="continuationNotice" w:id="1">
    <w:p w:rsidR="002935F9" w:rsidRDefault="002935F9" w14:paraId="16015807"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w:fontKey="{985BF3FD-A570-4189-803D-C1118F12C7ED}" r:id="rId1"/>
    <w:embedBold w:fontKey="{1F44D418-C32E-4A64-8D0A-7047F60D2975}" r:id="rId2"/>
    <w:embedItalic w:fontKey="{0681D2C9-9B11-474B-94CB-2AB9C5E3F125}" r:id="rId3"/>
    <w:embedBoldItalic w:fontKey="{BA67AFAE-B201-406A-8A94-359FF9AC7BC2}" r:id="rId4"/>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w:fontKey="{225B164B-C034-41EF-AEE9-4849DEC63396}" r:id="rId5"/>
    <w:embedBold w:fontKey="{24F87149-2B49-4502-A538-F26CAC3E2E1A}" r:id="rId6"/>
    <w:embedItalic w:fontKey="{BFED2557-BF20-4543-8D34-C5F10FBD4301}" r:id="rId7"/>
  </w:font>
  <w:font w:name="Arial">
    <w:panose1 w:val="020B0604020202020204"/>
    <w:charset w:val="00"/>
    <w:family w:val="swiss"/>
    <w:pitch w:val="variable"/>
    <w:sig w:usb0="E0002EFF" w:usb1="C000785B" w:usb2="00000009" w:usb3="00000000" w:csb0="000001FF" w:csb1="00000000"/>
    <w:embedBold w:fontKey="{BC08F9E1-5A99-4E29-81B7-119B66FD5077}" w:subsetted="1" r:id="rId8"/>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panose1 w:val="00000000000000000000"/>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embedRegular w:fontKey="{34A53FE3-E518-4AC5-BFCB-1034A858371E}" w:subsetted="1" r:id="rId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2119662"/>
      <w:docPartObj>
        <w:docPartGallery w:val="Page Numbers (Bottom of Page)"/>
        <w:docPartUnique/>
      </w:docPartObj>
    </w:sdtPr>
    <w:sdtEndPr>
      <w:rPr>
        <w:noProof/>
      </w:rPr>
    </w:sdtEndPr>
    <w:sdtContent>
      <w:p w:rsidR="00126D48" w:rsidP="00AF07C0" w:rsidRDefault="00126D48" w14:paraId="4A24C638" w14:textId="33D9E260">
        <w:pPr>
          <w:pStyle w:val="Footer"/>
          <w:jc w:val="center"/>
        </w:pPr>
        <w:r>
          <w:fldChar w:fldCharType="begin"/>
        </w:r>
        <w:r>
          <w:instrText xml:space="preserve"> PAGE   \* MERGEFORMAT </w:instrText>
        </w:r>
        <w:r>
          <w:fldChar w:fldCharType="separate"/>
        </w:r>
        <w:r w:rsidR="00967331">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935F9" w:rsidRDefault="002935F9" w14:paraId="48C83574" w14:textId="77777777">
      <w:r>
        <w:separator/>
      </w:r>
    </w:p>
  </w:footnote>
  <w:footnote w:type="continuationSeparator" w:id="0">
    <w:p w:rsidR="002935F9" w:rsidRDefault="002935F9" w14:paraId="71A71654" w14:textId="77777777">
      <w:r>
        <w:continuationSeparator/>
      </w:r>
    </w:p>
  </w:footnote>
  <w:footnote w:type="continuationNotice" w:id="1">
    <w:p w:rsidR="002935F9" w:rsidRDefault="002935F9" w14:paraId="3CB6BB9A"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C94729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C1A30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hint="default" w:ascii="Symbol" w:hAnsi="Symbol"/>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hint="default" w:ascii="Symbol" w:hAnsi="Symbol"/>
      </w:rPr>
    </w:lvl>
  </w:abstractNum>
  <w:abstractNum w:abstractNumId="6" w15:restartNumberingAfterBreak="0">
    <w:nsid w:val="FFFFFF82"/>
    <w:multiLevelType w:val="singleLevel"/>
    <w:tmpl w:val="F16A0C32"/>
    <w:lvl w:ilvl="0">
      <w:start w:val="1"/>
      <w:numFmt w:val="bullet"/>
      <w:pStyle w:val="ListBullet3"/>
      <w:lvlText w:val=""/>
      <w:lvlJc w:val="left"/>
      <w:pPr>
        <w:tabs>
          <w:tab w:val="num" w:pos="1080"/>
        </w:tabs>
        <w:ind w:left="1080" w:hanging="360"/>
      </w:pPr>
      <w:rPr>
        <w:rFonts w:hint="default" w:ascii="Symbol" w:hAnsi="Symbol"/>
      </w:rPr>
    </w:lvl>
  </w:abstractNum>
  <w:abstractNum w:abstractNumId="7" w15:restartNumberingAfterBreak="0">
    <w:nsid w:val="FFFFFF83"/>
    <w:multiLevelType w:val="singleLevel"/>
    <w:tmpl w:val="1F1A6B6E"/>
    <w:lvl w:ilvl="0">
      <w:start w:val="1"/>
      <w:numFmt w:val="bullet"/>
      <w:pStyle w:val="ListBullet2"/>
      <w:lvlText w:val=""/>
      <w:lvlJc w:val="left"/>
      <w:pPr>
        <w:tabs>
          <w:tab w:val="num" w:pos="720"/>
        </w:tabs>
        <w:ind w:left="720" w:hanging="360"/>
      </w:pPr>
      <w:rPr>
        <w:rFonts w:hint="default" w:ascii="Symbol" w:hAnsi="Symbol"/>
      </w:rPr>
    </w:lvl>
  </w:abstractNum>
  <w:abstractNum w:abstractNumId="8" w15:restartNumberingAfterBreak="0">
    <w:nsid w:val="FFFFFF88"/>
    <w:multiLevelType w:val="singleLevel"/>
    <w:tmpl w:val="776CFF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pStyle w:val="ListBullet"/>
      <w:lvlText w:val=""/>
      <w:lvlJc w:val="left"/>
      <w:pPr>
        <w:tabs>
          <w:tab w:val="num" w:pos="360"/>
        </w:tabs>
        <w:ind w:left="360" w:hanging="360"/>
      </w:pPr>
      <w:rPr>
        <w:rFonts w:hint="default" w:ascii="Symbol" w:hAnsi="Symbol"/>
      </w:rPr>
    </w:lvl>
  </w:abstractNum>
  <w:abstractNum w:abstractNumId="10" w15:restartNumberingAfterBreak="0">
    <w:nsid w:val="136A6E05"/>
    <w:multiLevelType w:val="multilevel"/>
    <w:tmpl w:val="F95257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14E9504F"/>
    <w:multiLevelType w:val="hybridMultilevel"/>
    <w:tmpl w:val="77C8ADC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1B7A49F2"/>
    <w:multiLevelType w:val="multilevel"/>
    <w:tmpl w:val="2AC637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22513623"/>
    <w:multiLevelType w:val="multilevel"/>
    <w:tmpl w:val="4AD88F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5CE189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1320E3C"/>
    <w:multiLevelType w:val="hybridMultilevel"/>
    <w:tmpl w:val="B8D65C50"/>
    <w:lvl w:ilvl="0" w:tplc="6C2C7400">
      <w:numFmt w:val="bullet"/>
      <w:lvlText w:val="-"/>
      <w:lvlJc w:val="left"/>
      <w:pPr>
        <w:ind w:left="720" w:hanging="360"/>
      </w:pPr>
      <w:rPr>
        <w:rFonts w:hint="default" w:ascii="Times New Roman" w:hAnsi="Times New Roman" w:eastAsia="Times New Roma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35F66316"/>
    <w:multiLevelType w:val="multilevel"/>
    <w:tmpl w:val="B58EC078"/>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78474CA"/>
    <w:multiLevelType w:val="hybridMultilevel"/>
    <w:tmpl w:val="962ECEC2"/>
    <w:styleLink w:val="ImportedStyle3"/>
    <w:lvl w:ilvl="0" w:tplc="7C4AA63E">
      <w:start w:val="1"/>
      <w:numFmt w:val="bullet"/>
      <w:lvlText w:val="·"/>
      <w:lvlJc w:val="left"/>
      <w:pPr>
        <w:ind w:left="72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34248F2">
      <w:start w:val="1"/>
      <w:numFmt w:val="bullet"/>
      <w:lvlText w:val="o"/>
      <w:lvlJc w:val="left"/>
      <w:pPr>
        <w:ind w:left="144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8A0CD48">
      <w:start w:val="1"/>
      <w:numFmt w:val="bullet"/>
      <w:lvlText w:val="▪"/>
      <w:lvlJc w:val="left"/>
      <w:pPr>
        <w:ind w:left="21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8728A90">
      <w:start w:val="1"/>
      <w:numFmt w:val="bullet"/>
      <w:lvlText w:val="·"/>
      <w:lvlJc w:val="left"/>
      <w:pPr>
        <w:ind w:left="288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80EC796">
      <w:start w:val="1"/>
      <w:numFmt w:val="bullet"/>
      <w:lvlText w:val="o"/>
      <w:lvlJc w:val="left"/>
      <w:pPr>
        <w:ind w:left="360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5643AE4">
      <w:start w:val="1"/>
      <w:numFmt w:val="bullet"/>
      <w:lvlText w:val="▪"/>
      <w:lvlJc w:val="left"/>
      <w:pPr>
        <w:ind w:left="432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6BC39C2">
      <w:start w:val="1"/>
      <w:numFmt w:val="bullet"/>
      <w:lvlText w:val="·"/>
      <w:lvlJc w:val="left"/>
      <w:pPr>
        <w:ind w:left="504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9AAF860">
      <w:start w:val="1"/>
      <w:numFmt w:val="bullet"/>
      <w:lvlText w:val="o"/>
      <w:lvlJc w:val="left"/>
      <w:pPr>
        <w:ind w:left="57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0EEDFD4">
      <w:start w:val="1"/>
      <w:numFmt w:val="bullet"/>
      <w:lvlText w:val="▪"/>
      <w:lvlJc w:val="left"/>
      <w:pPr>
        <w:ind w:left="648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3ADE09E5"/>
    <w:multiLevelType w:val="hybridMultilevel"/>
    <w:tmpl w:val="76C6EEE6"/>
    <w:numStyleLink w:val="ImportedStyle1"/>
  </w:abstractNum>
  <w:abstractNum w:abstractNumId="19" w15:restartNumberingAfterBreak="0">
    <w:nsid w:val="46980279"/>
    <w:multiLevelType w:val="hybridMultilevel"/>
    <w:tmpl w:val="5F46980A"/>
    <w:lvl w:ilvl="0" w:tplc="2B862918">
      <w:start w:val="1"/>
      <w:numFmt w:val="bullet"/>
      <w:pStyle w:val="nrpsBulletlis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hint="default" w:ascii="Courier New" w:hAnsi="Courier New" w:cs="Courier New"/>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cs="Courier New"/>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cs="Courier New"/>
      </w:rPr>
    </w:lvl>
    <w:lvl w:ilvl="8">
      <w:start w:val="1"/>
      <w:numFmt w:val="bullet"/>
      <w:lvlText w:val=""/>
      <w:lvlJc w:val="left"/>
      <w:pPr>
        <w:tabs>
          <w:tab w:val="num" w:pos="6480"/>
        </w:tabs>
        <w:ind w:left="6480" w:hanging="360"/>
      </w:pPr>
      <w:rPr>
        <w:rFonts w:hint="default" w:ascii="Wingdings" w:hAnsi="Wingdings"/>
      </w:rPr>
    </w:lvl>
  </w:abstractNum>
  <w:abstractNum w:abstractNumId="22" w15:restartNumberingAfterBreak="0">
    <w:nsid w:val="4D4B72E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3714A40"/>
    <w:multiLevelType w:val="hybridMultilevel"/>
    <w:tmpl w:val="825EDD5E"/>
    <w:styleLink w:val="ImportedStyle2"/>
    <w:lvl w:ilvl="0" w:tplc="E902939A">
      <w:start w:val="1"/>
      <w:numFmt w:val="bullet"/>
      <w:lvlText w:val="·"/>
      <w:lvlJc w:val="left"/>
      <w:pPr>
        <w:ind w:left="72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4425614">
      <w:start w:val="1"/>
      <w:numFmt w:val="bullet"/>
      <w:lvlText w:val="o"/>
      <w:lvlJc w:val="left"/>
      <w:pPr>
        <w:ind w:left="144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66A727C">
      <w:start w:val="1"/>
      <w:numFmt w:val="bullet"/>
      <w:lvlText w:val="▪"/>
      <w:lvlJc w:val="left"/>
      <w:pPr>
        <w:ind w:left="21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0888A8C">
      <w:start w:val="1"/>
      <w:numFmt w:val="bullet"/>
      <w:lvlText w:val="·"/>
      <w:lvlJc w:val="left"/>
      <w:pPr>
        <w:ind w:left="288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E40F31A">
      <w:start w:val="1"/>
      <w:numFmt w:val="bullet"/>
      <w:lvlText w:val="o"/>
      <w:lvlJc w:val="left"/>
      <w:pPr>
        <w:ind w:left="360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00C0296">
      <w:start w:val="1"/>
      <w:numFmt w:val="bullet"/>
      <w:lvlText w:val="▪"/>
      <w:lvlJc w:val="left"/>
      <w:pPr>
        <w:ind w:left="432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0F44088">
      <w:start w:val="1"/>
      <w:numFmt w:val="bullet"/>
      <w:lvlText w:val="·"/>
      <w:lvlJc w:val="left"/>
      <w:pPr>
        <w:ind w:left="504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D4AA4B8">
      <w:start w:val="1"/>
      <w:numFmt w:val="bullet"/>
      <w:lvlText w:val="o"/>
      <w:lvlJc w:val="left"/>
      <w:pPr>
        <w:ind w:left="57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9A69018">
      <w:start w:val="1"/>
      <w:numFmt w:val="bullet"/>
      <w:lvlText w:val="▪"/>
      <w:lvlJc w:val="left"/>
      <w:pPr>
        <w:ind w:left="648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5DE13AA8"/>
    <w:multiLevelType w:val="hybridMultilevel"/>
    <w:tmpl w:val="825EDD5E"/>
    <w:numStyleLink w:val="ImportedStyle2"/>
  </w:abstractNum>
  <w:abstractNum w:abstractNumId="25" w15:restartNumberingAfterBreak="0">
    <w:nsid w:val="61291EDC"/>
    <w:multiLevelType w:val="hybridMultilevel"/>
    <w:tmpl w:val="962ECEC2"/>
    <w:numStyleLink w:val="ImportedStyle3"/>
  </w:abstractNum>
  <w:abstractNum w:abstractNumId="26" w15:restartNumberingAfterBreak="0">
    <w:nsid w:val="69C15C75"/>
    <w:multiLevelType w:val="hybridMultilevel"/>
    <w:tmpl w:val="9A62101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70CC0E3F"/>
    <w:multiLevelType w:val="hybridMultilevel"/>
    <w:tmpl w:val="76C6EEE6"/>
    <w:styleLink w:val="ImportedStyle1"/>
    <w:lvl w:ilvl="0" w:tplc="7FA20D1C">
      <w:start w:val="1"/>
      <w:numFmt w:val="bullet"/>
      <w:lvlText w:val="·"/>
      <w:lvlJc w:val="left"/>
      <w:pPr>
        <w:ind w:left="72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596088E">
      <w:start w:val="1"/>
      <w:numFmt w:val="bullet"/>
      <w:lvlText w:val="o"/>
      <w:lvlJc w:val="left"/>
      <w:pPr>
        <w:ind w:left="144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9768E16">
      <w:start w:val="1"/>
      <w:numFmt w:val="bullet"/>
      <w:lvlText w:val="▪"/>
      <w:lvlJc w:val="left"/>
      <w:pPr>
        <w:ind w:left="21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3DAE928">
      <w:start w:val="1"/>
      <w:numFmt w:val="bullet"/>
      <w:lvlText w:val="·"/>
      <w:lvlJc w:val="left"/>
      <w:pPr>
        <w:ind w:left="288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6C0B13E">
      <w:start w:val="1"/>
      <w:numFmt w:val="bullet"/>
      <w:lvlText w:val="o"/>
      <w:lvlJc w:val="left"/>
      <w:pPr>
        <w:ind w:left="360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66041C8">
      <w:start w:val="1"/>
      <w:numFmt w:val="bullet"/>
      <w:lvlText w:val="▪"/>
      <w:lvlJc w:val="left"/>
      <w:pPr>
        <w:ind w:left="432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CD8C79C">
      <w:start w:val="1"/>
      <w:numFmt w:val="bullet"/>
      <w:lvlText w:val="·"/>
      <w:lvlJc w:val="left"/>
      <w:pPr>
        <w:ind w:left="504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F5ABD7C">
      <w:start w:val="1"/>
      <w:numFmt w:val="bullet"/>
      <w:lvlText w:val="o"/>
      <w:lvlJc w:val="left"/>
      <w:pPr>
        <w:ind w:left="57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3E47D22">
      <w:start w:val="1"/>
      <w:numFmt w:val="bullet"/>
      <w:lvlText w:val="▪"/>
      <w:lvlJc w:val="left"/>
      <w:pPr>
        <w:ind w:left="648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16cid:durableId="1002659773">
    <w:abstractNumId w:val="14"/>
  </w:num>
  <w:num w:numId="2" w16cid:durableId="150105470">
    <w:abstractNumId w:val="22"/>
  </w:num>
  <w:num w:numId="3" w16cid:durableId="2128038331">
    <w:abstractNumId w:val="16"/>
  </w:num>
  <w:num w:numId="4" w16cid:durableId="436406812">
    <w:abstractNumId w:val="21"/>
  </w:num>
  <w:num w:numId="5" w16cid:durableId="1035152265">
    <w:abstractNumId w:val="9"/>
  </w:num>
  <w:num w:numId="6" w16cid:durableId="1357272956">
    <w:abstractNumId w:val="7"/>
  </w:num>
  <w:num w:numId="7" w16cid:durableId="844831945">
    <w:abstractNumId w:val="6"/>
  </w:num>
  <w:num w:numId="8" w16cid:durableId="1671060636">
    <w:abstractNumId w:val="5"/>
  </w:num>
  <w:num w:numId="9" w16cid:durableId="822431209">
    <w:abstractNumId w:val="4"/>
  </w:num>
  <w:num w:numId="10" w16cid:durableId="1995912252">
    <w:abstractNumId w:val="8"/>
  </w:num>
  <w:num w:numId="11" w16cid:durableId="379474063">
    <w:abstractNumId w:val="3"/>
  </w:num>
  <w:num w:numId="12" w16cid:durableId="1153570894">
    <w:abstractNumId w:val="2"/>
  </w:num>
  <w:num w:numId="13" w16cid:durableId="1409767880">
    <w:abstractNumId w:val="1"/>
  </w:num>
  <w:num w:numId="14" w16cid:durableId="2142502973">
    <w:abstractNumId w:val="0"/>
  </w:num>
  <w:num w:numId="15" w16cid:durableId="22948752">
    <w:abstractNumId w:val="19"/>
  </w:num>
  <w:num w:numId="16" w16cid:durableId="782380145">
    <w:abstractNumId w:val="20"/>
  </w:num>
  <w:num w:numId="17" w16cid:durableId="1928996902">
    <w:abstractNumId w:val="27"/>
  </w:num>
  <w:num w:numId="18" w16cid:durableId="2111469223">
    <w:abstractNumId w:val="18"/>
  </w:num>
  <w:num w:numId="19" w16cid:durableId="1172523246">
    <w:abstractNumId w:val="23"/>
  </w:num>
  <w:num w:numId="20" w16cid:durableId="308170179">
    <w:abstractNumId w:val="24"/>
  </w:num>
  <w:num w:numId="21" w16cid:durableId="1699816102">
    <w:abstractNumId w:val="17"/>
  </w:num>
  <w:num w:numId="22" w16cid:durableId="2099211720">
    <w:abstractNumId w:val="25"/>
  </w:num>
  <w:num w:numId="23" w16cid:durableId="213082108">
    <w:abstractNumId w:val="11"/>
  </w:num>
  <w:num w:numId="24" w16cid:durableId="842546909">
    <w:abstractNumId w:val="26"/>
  </w:num>
  <w:num w:numId="25" w16cid:durableId="2065835301">
    <w:abstractNumId w:val="15"/>
  </w:num>
  <w:num w:numId="26" w16cid:durableId="1852573618">
    <w:abstractNumId w:val="10"/>
  </w:num>
  <w:num w:numId="27" w16cid:durableId="1795635748">
    <w:abstractNumId w:val="13"/>
  </w:num>
  <w:num w:numId="28" w16cid:durableId="734350612">
    <w:abstractNumId w:val="12"/>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aker, Robert L">
    <w15:presenceInfo w15:providerId="AD" w15:userId="S::rlbaker@nps.gov::8b2b60ec-7818-483e-81a7-2bc048d214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embedSystemFonts/>
  <w:saveSubsetFonts/>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trackRevisions w:val="false"/>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1763"/>
    <w:rsid w:val="00004673"/>
    <w:rsid w:val="0000545B"/>
    <w:rsid w:val="00005507"/>
    <w:rsid w:val="00006076"/>
    <w:rsid w:val="00006AC2"/>
    <w:rsid w:val="00006E14"/>
    <w:rsid w:val="00007524"/>
    <w:rsid w:val="000079E7"/>
    <w:rsid w:val="000105F7"/>
    <w:rsid w:val="00010FC4"/>
    <w:rsid w:val="0001170E"/>
    <w:rsid w:val="0001281F"/>
    <w:rsid w:val="00012897"/>
    <w:rsid w:val="00013A62"/>
    <w:rsid w:val="00013B0A"/>
    <w:rsid w:val="00013E4F"/>
    <w:rsid w:val="00014E1A"/>
    <w:rsid w:val="00014E2A"/>
    <w:rsid w:val="000152CF"/>
    <w:rsid w:val="00015E4B"/>
    <w:rsid w:val="00017860"/>
    <w:rsid w:val="00017987"/>
    <w:rsid w:val="00020E1D"/>
    <w:rsid w:val="00020F36"/>
    <w:rsid w:val="000212C9"/>
    <w:rsid w:val="0002168D"/>
    <w:rsid w:val="00023115"/>
    <w:rsid w:val="00024834"/>
    <w:rsid w:val="0002514B"/>
    <w:rsid w:val="00025597"/>
    <w:rsid w:val="000270A0"/>
    <w:rsid w:val="000270E6"/>
    <w:rsid w:val="00030854"/>
    <w:rsid w:val="000309A8"/>
    <w:rsid w:val="000316D1"/>
    <w:rsid w:val="00032186"/>
    <w:rsid w:val="000322CC"/>
    <w:rsid w:val="00032B86"/>
    <w:rsid w:val="00033235"/>
    <w:rsid w:val="00033AC8"/>
    <w:rsid w:val="00034253"/>
    <w:rsid w:val="0003557C"/>
    <w:rsid w:val="000360F0"/>
    <w:rsid w:val="00036E32"/>
    <w:rsid w:val="000373D1"/>
    <w:rsid w:val="0004076C"/>
    <w:rsid w:val="0004091B"/>
    <w:rsid w:val="00040A87"/>
    <w:rsid w:val="000411E5"/>
    <w:rsid w:val="000412B6"/>
    <w:rsid w:val="000412D3"/>
    <w:rsid w:val="00041720"/>
    <w:rsid w:val="00041963"/>
    <w:rsid w:val="00041B48"/>
    <w:rsid w:val="00041BED"/>
    <w:rsid w:val="00042214"/>
    <w:rsid w:val="00042267"/>
    <w:rsid w:val="0004302D"/>
    <w:rsid w:val="000436F7"/>
    <w:rsid w:val="00044B08"/>
    <w:rsid w:val="00045262"/>
    <w:rsid w:val="00045586"/>
    <w:rsid w:val="00045AFA"/>
    <w:rsid w:val="000474EF"/>
    <w:rsid w:val="00047994"/>
    <w:rsid w:val="00047A2A"/>
    <w:rsid w:val="00050E71"/>
    <w:rsid w:val="00052A4E"/>
    <w:rsid w:val="000535DF"/>
    <w:rsid w:val="00053C0E"/>
    <w:rsid w:val="000542A9"/>
    <w:rsid w:val="000546ED"/>
    <w:rsid w:val="00054FDF"/>
    <w:rsid w:val="00055053"/>
    <w:rsid w:val="00055960"/>
    <w:rsid w:val="0005638D"/>
    <w:rsid w:val="00057554"/>
    <w:rsid w:val="00057981"/>
    <w:rsid w:val="000579E1"/>
    <w:rsid w:val="00060139"/>
    <w:rsid w:val="0006105C"/>
    <w:rsid w:val="00061237"/>
    <w:rsid w:val="00061C8C"/>
    <w:rsid w:val="00063174"/>
    <w:rsid w:val="00063EFD"/>
    <w:rsid w:val="00064D29"/>
    <w:rsid w:val="00065079"/>
    <w:rsid w:val="0006508F"/>
    <w:rsid w:val="00065179"/>
    <w:rsid w:val="00065BBD"/>
    <w:rsid w:val="00066E0F"/>
    <w:rsid w:val="000674AB"/>
    <w:rsid w:val="00070FD3"/>
    <w:rsid w:val="000717F1"/>
    <w:rsid w:val="000718E8"/>
    <w:rsid w:val="00071B51"/>
    <w:rsid w:val="000733C7"/>
    <w:rsid w:val="0007361F"/>
    <w:rsid w:val="000739E3"/>
    <w:rsid w:val="0007443D"/>
    <w:rsid w:val="000744AE"/>
    <w:rsid w:val="000749A3"/>
    <w:rsid w:val="00075619"/>
    <w:rsid w:val="00076D39"/>
    <w:rsid w:val="00077369"/>
    <w:rsid w:val="00080163"/>
    <w:rsid w:val="0008018E"/>
    <w:rsid w:val="000803ED"/>
    <w:rsid w:val="00081C64"/>
    <w:rsid w:val="00081E48"/>
    <w:rsid w:val="00082DA0"/>
    <w:rsid w:val="00082DAA"/>
    <w:rsid w:val="0008300F"/>
    <w:rsid w:val="0008421C"/>
    <w:rsid w:val="00084D2E"/>
    <w:rsid w:val="000850A7"/>
    <w:rsid w:val="000850F2"/>
    <w:rsid w:val="00085C63"/>
    <w:rsid w:val="00086713"/>
    <w:rsid w:val="00086995"/>
    <w:rsid w:val="0008709F"/>
    <w:rsid w:val="000871CA"/>
    <w:rsid w:val="00090376"/>
    <w:rsid w:val="00090AE5"/>
    <w:rsid w:val="00091BAF"/>
    <w:rsid w:val="00092499"/>
    <w:rsid w:val="000925C0"/>
    <w:rsid w:val="00092A11"/>
    <w:rsid w:val="000933BA"/>
    <w:rsid w:val="00093461"/>
    <w:rsid w:val="00093511"/>
    <w:rsid w:val="00093AC8"/>
    <w:rsid w:val="00093B07"/>
    <w:rsid w:val="00093ED4"/>
    <w:rsid w:val="000949CD"/>
    <w:rsid w:val="00095A95"/>
    <w:rsid w:val="00096459"/>
    <w:rsid w:val="00096742"/>
    <w:rsid w:val="00096A0E"/>
    <w:rsid w:val="00097D5C"/>
    <w:rsid w:val="000A0C35"/>
    <w:rsid w:val="000A0F92"/>
    <w:rsid w:val="000A2897"/>
    <w:rsid w:val="000A2A19"/>
    <w:rsid w:val="000A2B4A"/>
    <w:rsid w:val="000A3BAE"/>
    <w:rsid w:val="000A3BD3"/>
    <w:rsid w:val="000A3DDB"/>
    <w:rsid w:val="000A40A0"/>
    <w:rsid w:val="000A4B3B"/>
    <w:rsid w:val="000A4D3E"/>
    <w:rsid w:val="000A4DFC"/>
    <w:rsid w:val="000A4F14"/>
    <w:rsid w:val="000A53CC"/>
    <w:rsid w:val="000A5626"/>
    <w:rsid w:val="000A58B8"/>
    <w:rsid w:val="000A66A7"/>
    <w:rsid w:val="000A72B7"/>
    <w:rsid w:val="000A72C1"/>
    <w:rsid w:val="000A7665"/>
    <w:rsid w:val="000B0381"/>
    <w:rsid w:val="000B09BB"/>
    <w:rsid w:val="000B0DD7"/>
    <w:rsid w:val="000B1199"/>
    <w:rsid w:val="000B1235"/>
    <w:rsid w:val="000B406B"/>
    <w:rsid w:val="000B567C"/>
    <w:rsid w:val="000B64FA"/>
    <w:rsid w:val="000B69B2"/>
    <w:rsid w:val="000B71B8"/>
    <w:rsid w:val="000B78BA"/>
    <w:rsid w:val="000C052B"/>
    <w:rsid w:val="000C0CC7"/>
    <w:rsid w:val="000C0CE8"/>
    <w:rsid w:val="000C1486"/>
    <w:rsid w:val="000C173E"/>
    <w:rsid w:val="000C2210"/>
    <w:rsid w:val="000C419E"/>
    <w:rsid w:val="000C4A00"/>
    <w:rsid w:val="000C4C0D"/>
    <w:rsid w:val="000C542B"/>
    <w:rsid w:val="000C5B42"/>
    <w:rsid w:val="000C65D3"/>
    <w:rsid w:val="000C6BC8"/>
    <w:rsid w:val="000C7A3A"/>
    <w:rsid w:val="000C7B77"/>
    <w:rsid w:val="000D000E"/>
    <w:rsid w:val="000D04B0"/>
    <w:rsid w:val="000D0597"/>
    <w:rsid w:val="000D13E8"/>
    <w:rsid w:val="000D21AA"/>
    <w:rsid w:val="000D29ED"/>
    <w:rsid w:val="000D3B06"/>
    <w:rsid w:val="000D3B79"/>
    <w:rsid w:val="000D486E"/>
    <w:rsid w:val="000D4ED2"/>
    <w:rsid w:val="000D78E8"/>
    <w:rsid w:val="000D7D3B"/>
    <w:rsid w:val="000D7EBC"/>
    <w:rsid w:val="000D7F75"/>
    <w:rsid w:val="000E0D44"/>
    <w:rsid w:val="000E1582"/>
    <w:rsid w:val="000E22B3"/>
    <w:rsid w:val="000E2590"/>
    <w:rsid w:val="000E260F"/>
    <w:rsid w:val="000E2C26"/>
    <w:rsid w:val="000E2C59"/>
    <w:rsid w:val="000E2EED"/>
    <w:rsid w:val="000E48CF"/>
    <w:rsid w:val="000E4AC6"/>
    <w:rsid w:val="000E5325"/>
    <w:rsid w:val="000E5AB2"/>
    <w:rsid w:val="000E5C37"/>
    <w:rsid w:val="000E5CFA"/>
    <w:rsid w:val="000E6A1C"/>
    <w:rsid w:val="000E7A4E"/>
    <w:rsid w:val="000E7BC8"/>
    <w:rsid w:val="000F0EFC"/>
    <w:rsid w:val="000F19D8"/>
    <w:rsid w:val="000F220F"/>
    <w:rsid w:val="000F2283"/>
    <w:rsid w:val="000F2CBC"/>
    <w:rsid w:val="000F385F"/>
    <w:rsid w:val="000F45DE"/>
    <w:rsid w:val="000F54FE"/>
    <w:rsid w:val="000F5C8B"/>
    <w:rsid w:val="000F6D3A"/>
    <w:rsid w:val="000F6F08"/>
    <w:rsid w:val="000F7CCE"/>
    <w:rsid w:val="00100743"/>
    <w:rsid w:val="0010075E"/>
    <w:rsid w:val="00100803"/>
    <w:rsid w:val="00100CE7"/>
    <w:rsid w:val="00101A1C"/>
    <w:rsid w:val="00101E59"/>
    <w:rsid w:val="00102078"/>
    <w:rsid w:val="00102214"/>
    <w:rsid w:val="001025E1"/>
    <w:rsid w:val="00103874"/>
    <w:rsid w:val="00104EFC"/>
    <w:rsid w:val="00106660"/>
    <w:rsid w:val="001066CC"/>
    <w:rsid w:val="0010704E"/>
    <w:rsid w:val="00110AEA"/>
    <w:rsid w:val="00111C1D"/>
    <w:rsid w:val="00111C9D"/>
    <w:rsid w:val="0011243D"/>
    <w:rsid w:val="00113C13"/>
    <w:rsid w:val="00113C69"/>
    <w:rsid w:val="001149C6"/>
    <w:rsid w:val="00114C07"/>
    <w:rsid w:val="00114C3E"/>
    <w:rsid w:val="00114E2F"/>
    <w:rsid w:val="001161CE"/>
    <w:rsid w:val="00116A9E"/>
    <w:rsid w:val="00117B10"/>
    <w:rsid w:val="00117C10"/>
    <w:rsid w:val="0012069E"/>
    <w:rsid w:val="0012172E"/>
    <w:rsid w:val="00122B49"/>
    <w:rsid w:val="00122E3B"/>
    <w:rsid w:val="00123118"/>
    <w:rsid w:val="00123345"/>
    <w:rsid w:val="0012499A"/>
    <w:rsid w:val="00125EA1"/>
    <w:rsid w:val="001260A4"/>
    <w:rsid w:val="00126765"/>
    <w:rsid w:val="00126D48"/>
    <w:rsid w:val="00127203"/>
    <w:rsid w:val="001316B0"/>
    <w:rsid w:val="0013406A"/>
    <w:rsid w:val="00134BE5"/>
    <w:rsid w:val="001356D4"/>
    <w:rsid w:val="001358B0"/>
    <w:rsid w:val="00135C8C"/>
    <w:rsid w:val="0013754F"/>
    <w:rsid w:val="00137F46"/>
    <w:rsid w:val="0014023C"/>
    <w:rsid w:val="00140F49"/>
    <w:rsid w:val="00142021"/>
    <w:rsid w:val="00142331"/>
    <w:rsid w:val="001427A3"/>
    <w:rsid w:val="001428D7"/>
    <w:rsid w:val="001434CD"/>
    <w:rsid w:val="0014363C"/>
    <w:rsid w:val="00143669"/>
    <w:rsid w:val="00144B78"/>
    <w:rsid w:val="00144D76"/>
    <w:rsid w:val="001455B4"/>
    <w:rsid w:val="00145862"/>
    <w:rsid w:val="001459E5"/>
    <w:rsid w:val="0014613D"/>
    <w:rsid w:val="00147498"/>
    <w:rsid w:val="001500F6"/>
    <w:rsid w:val="001504AB"/>
    <w:rsid w:val="001508D0"/>
    <w:rsid w:val="001512B8"/>
    <w:rsid w:val="001514BF"/>
    <w:rsid w:val="00151506"/>
    <w:rsid w:val="001517E0"/>
    <w:rsid w:val="00151A8A"/>
    <w:rsid w:val="00151FBA"/>
    <w:rsid w:val="00152153"/>
    <w:rsid w:val="00152DB5"/>
    <w:rsid w:val="00153316"/>
    <w:rsid w:val="00153AD0"/>
    <w:rsid w:val="00154396"/>
    <w:rsid w:val="001548EE"/>
    <w:rsid w:val="0015509C"/>
    <w:rsid w:val="00155883"/>
    <w:rsid w:val="001562A3"/>
    <w:rsid w:val="00157A39"/>
    <w:rsid w:val="00157EBF"/>
    <w:rsid w:val="00160083"/>
    <w:rsid w:val="00163543"/>
    <w:rsid w:val="001642D1"/>
    <w:rsid w:val="00164AA3"/>
    <w:rsid w:val="00164D3D"/>
    <w:rsid w:val="00164F85"/>
    <w:rsid w:val="0016552D"/>
    <w:rsid w:val="00165826"/>
    <w:rsid w:val="001658C5"/>
    <w:rsid w:val="00166D82"/>
    <w:rsid w:val="00167952"/>
    <w:rsid w:val="00167AD4"/>
    <w:rsid w:val="001705DB"/>
    <w:rsid w:val="0017082F"/>
    <w:rsid w:val="001708BA"/>
    <w:rsid w:val="00170914"/>
    <w:rsid w:val="00171CC7"/>
    <w:rsid w:val="00171FBA"/>
    <w:rsid w:val="00172994"/>
    <w:rsid w:val="001730A9"/>
    <w:rsid w:val="001735F3"/>
    <w:rsid w:val="001747CB"/>
    <w:rsid w:val="00174A58"/>
    <w:rsid w:val="00174CB6"/>
    <w:rsid w:val="00175F88"/>
    <w:rsid w:val="001772AF"/>
    <w:rsid w:val="001805A6"/>
    <w:rsid w:val="001810B3"/>
    <w:rsid w:val="0018181A"/>
    <w:rsid w:val="00182320"/>
    <w:rsid w:val="00183882"/>
    <w:rsid w:val="00183AD1"/>
    <w:rsid w:val="001840E1"/>
    <w:rsid w:val="001848BB"/>
    <w:rsid w:val="00184C9C"/>
    <w:rsid w:val="001853CC"/>
    <w:rsid w:val="001859FE"/>
    <w:rsid w:val="00185E07"/>
    <w:rsid w:val="00185E46"/>
    <w:rsid w:val="00185F08"/>
    <w:rsid w:val="00186D82"/>
    <w:rsid w:val="001900C7"/>
    <w:rsid w:val="001902A0"/>
    <w:rsid w:val="0019071C"/>
    <w:rsid w:val="001911D4"/>
    <w:rsid w:val="00191334"/>
    <w:rsid w:val="001929DF"/>
    <w:rsid w:val="0019333C"/>
    <w:rsid w:val="00194BBD"/>
    <w:rsid w:val="00195BF0"/>
    <w:rsid w:val="0019660B"/>
    <w:rsid w:val="001977A9"/>
    <w:rsid w:val="001977EB"/>
    <w:rsid w:val="00197F99"/>
    <w:rsid w:val="001A072B"/>
    <w:rsid w:val="001A3248"/>
    <w:rsid w:val="001A3459"/>
    <w:rsid w:val="001A3A8C"/>
    <w:rsid w:val="001A4263"/>
    <w:rsid w:val="001A456D"/>
    <w:rsid w:val="001A55E2"/>
    <w:rsid w:val="001A562A"/>
    <w:rsid w:val="001A6713"/>
    <w:rsid w:val="001A67EC"/>
    <w:rsid w:val="001A68C8"/>
    <w:rsid w:val="001B0C12"/>
    <w:rsid w:val="001B2290"/>
    <w:rsid w:val="001B259E"/>
    <w:rsid w:val="001B30CF"/>
    <w:rsid w:val="001B31DD"/>
    <w:rsid w:val="001B3CE9"/>
    <w:rsid w:val="001B4471"/>
    <w:rsid w:val="001B4E7F"/>
    <w:rsid w:val="001B5029"/>
    <w:rsid w:val="001B5178"/>
    <w:rsid w:val="001B5AF2"/>
    <w:rsid w:val="001B78DF"/>
    <w:rsid w:val="001B7E74"/>
    <w:rsid w:val="001C09FE"/>
    <w:rsid w:val="001C368B"/>
    <w:rsid w:val="001C3839"/>
    <w:rsid w:val="001C4586"/>
    <w:rsid w:val="001C4E6D"/>
    <w:rsid w:val="001C5E3F"/>
    <w:rsid w:val="001C7205"/>
    <w:rsid w:val="001C79CA"/>
    <w:rsid w:val="001D0385"/>
    <w:rsid w:val="001D0797"/>
    <w:rsid w:val="001D0FA1"/>
    <w:rsid w:val="001D168C"/>
    <w:rsid w:val="001D19A6"/>
    <w:rsid w:val="001D1A8D"/>
    <w:rsid w:val="001D2CC3"/>
    <w:rsid w:val="001D3139"/>
    <w:rsid w:val="001D35B7"/>
    <w:rsid w:val="001D38D5"/>
    <w:rsid w:val="001D44C6"/>
    <w:rsid w:val="001D4B32"/>
    <w:rsid w:val="001D5536"/>
    <w:rsid w:val="001D6805"/>
    <w:rsid w:val="001D71DB"/>
    <w:rsid w:val="001E0395"/>
    <w:rsid w:val="001E0508"/>
    <w:rsid w:val="001E0827"/>
    <w:rsid w:val="001E0F96"/>
    <w:rsid w:val="001E1DA6"/>
    <w:rsid w:val="001E27CC"/>
    <w:rsid w:val="001E2A7F"/>
    <w:rsid w:val="001E2C72"/>
    <w:rsid w:val="001E2DCB"/>
    <w:rsid w:val="001E3053"/>
    <w:rsid w:val="001E36E6"/>
    <w:rsid w:val="001E403F"/>
    <w:rsid w:val="001E48B3"/>
    <w:rsid w:val="001E4DB5"/>
    <w:rsid w:val="001E4F35"/>
    <w:rsid w:val="001E4FA6"/>
    <w:rsid w:val="001E528B"/>
    <w:rsid w:val="001E5427"/>
    <w:rsid w:val="001E5FAE"/>
    <w:rsid w:val="001E6268"/>
    <w:rsid w:val="001F005B"/>
    <w:rsid w:val="001F015A"/>
    <w:rsid w:val="001F0B30"/>
    <w:rsid w:val="001F0D85"/>
    <w:rsid w:val="001F1125"/>
    <w:rsid w:val="001F203A"/>
    <w:rsid w:val="001F25EF"/>
    <w:rsid w:val="001F2C78"/>
    <w:rsid w:val="001F33DA"/>
    <w:rsid w:val="001F3E0F"/>
    <w:rsid w:val="001F4336"/>
    <w:rsid w:val="001F49AB"/>
    <w:rsid w:val="001F4D26"/>
    <w:rsid w:val="001F558E"/>
    <w:rsid w:val="001F5968"/>
    <w:rsid w:val="001F5A50"/>
    <w:rsid w:val="001F6765"/>
    <w:rsid w:val="001F7335"/>
    <w:rsid w:val="001F73B2"/>
    <w:rsid w:val="00200685"/>
    <w:rsid w:val="00201430"/>
    <w:rsid w:val="00201C46"/>
    <w:rsid w:val="002023BB"/>
    <w:rsid w:val="00202520"/>
    <w:rsid w:val="00202914"/>
    <w:rsid w:val="00202C47"/>
    <w:rsid w:val="00203419"/>
    <w:rsid w:val="00203869"/>
    <w:rsid w:val="00203EFE"/>
    <w:rsid w:val="00204B56"/>
    <w:rsid w:val="00204F68"/>
    <w:rsid w:val="002051B0"/>
    <w:rsid w:val="0020538F"/>
    <w:rsid w:val="0020573D"/>
    <w:rsid w:val="00205E2A"/>
    <w:rsid w:val="0020653A"/>
    <w:rsid w:val="0020794E"/>
    <w:rsid w:val="00207CC1"/>
    <w:rsid w:val="0021065E"/>
    <w:rsid w:val="00210856"/>
    <w:rsid w:val="00212378"/>
    <w:rsid w:val="0021237F"/>
    <w:rsid w:val="00212531"/>
    <w:rsid w:val="00212A89"/>
    <w:rsid w:val="00212FAF"/>
    <w:rsid w:val="00213081"/>
    <w:rsid w:val="0021322E"/>
    <w:rsid w:val="00213C72"/>
    <w:rsid w:val="00214A1E"/>
    <w:rsid w:val="002150B2"/>
    <w:rsid w:val="002155B8"/>
    <w:rsid w:val="0021597A"/>
    <w:rsid w:val="00215B80"/>
    <w:rsid w:val="00215E78"/>
    <w:rsid w:val="00216B90"/>
    <w:rsid w:val="00216BBB"/>
    <w:rsid w:val="00216D8B"/>
    <w:rsid w:val="002211E0"/>
    <w:rsid w:val="00221F71"/>
    <w:rsid w:val="00222323"/>
    <w:rsid w:val="00222EB5"/>
    <w:rsid w:val="00223D9E"/>
    <w:rsid w:val="002247FB"/>
    <w:rsid w:val="00224955"/>
    <w:rsid w:val="00224AFA"/>
    <w:rsid w:val="00225140"/>
    <w:rsid w:val="0022549A"/>
    <w:rsid w:val="00227594"/>
    <w:rsid w:val="0022762D"/>
    <w:rsid w:val="00227BA4"/>
    <w:rsid w:val="00230A8C"/>
    <w:rsid w:val="002343D5"/>
    <w:rsid w:val="00235532"/>
    <w:rsid w:val="00235CE9"/>
    <w:rsid w:val="00235F37"/>
    <w:rsid w:val="00236322"/>
    <w:rsid w:val="00237055"/>
    <w:rsid w:val="0023793E"/>
    <w:rsid w:val="0024027F"/>
    <w:rsid w:val="00240DD3"/>
    <w:rsid w:val="00241BB8"/>
    <w:rsid w:val="00241C24"/>
    <w:rsid w:val="002421DD"/>
    <w:rsid w:val="00242255"/>
    <w:rsid w:val="0024291B"/>
    <w:rsid w:val="002433E8"/>
    <w:rsid w:val="00243F78"/>
    <w:rsid w:val="002443A6"/>
    <w:rsid w:val="002443C9"/>
    <w:rsid w:val="002449A5"/>
    <w:rsid w:val="00244B4A"/>
    <w:rsid w:val="002450AF"/>
    <w:rsid w:val="00245718"/>
    <w:rsid w:val="00246088"/>
    <w:rsid w:val="00246242"/>
    <w:rsid w:val="00247651"/>
    <w:rsid w:val="00250843"/>
    <w:rsid w:val="002516C2"/>
    <w:rsid w:val="00251920"/>
    <w:rsid w:val="00252978"/>
    <w:rsid w:val="00253195"/>
    <w:rsid w:val="00254551"/>
    <w:rsid w:val="0025482C"/>
    <w:rsid w:val="0025531A"/>
    <w:rsid w:val="002553C2"/>
    <w:rsid w:val="00255424"/>
    <w:rsid w:val="0025578C"/>
    <w:rsid w:val="00256489"/>
    <w:rsid w:val="002567FA"/>
    <w:rsid w:val="002572D4"/>
    <w:rsid w:val="00257397"/>
    <w:rsid w:val="00257970"/>
    <w:rsid w:val="00257CB2"/>
    <w:rsid w:val="00260013"/>
    <w:rsid w:val="002612FE"/>
    <w:rsid w:val="00261D0E"/>
    <w:rsid w:val="00261EE6"/>
    <w:rsid w:val="00263387"/>
    <w:rsid w:val="0026408C"/>
    <w:rsid w:val="002653C9"/>
    <w:rsid w:val="00265544"/>
    <w:rsid w:val="00265B14"/>
    <w:rsid w:val="00265B30"/>
    <w:rsid w:val="00265F9F"/>
    <w:rsid w:val="0026633D"/>
    <w:rsid w:val="00267AAA"/>
    <w:rsid w:val="002710F5"/>
    <w:rsid w:val="002711DA"/>
    <w:rsid w:val="00271990"/>
    <w:rsid w:val="00271BBB"/>
    <w:rsid w:val="00271F3F"/>
    <w:rsid w:val="00272029"/>
    <w:rsid w:val="0027227C"/>
    <w:rsid w:val="00272693"/>
    <w:rsid w:val="00272860"/>
    <w:rsid w:val="00273CB5"/>
    <w:rsid w:val="00273FEB"/>
    <w:rsid w:val="002741AC"/>
    <w:rsid w:val="0027448E"/>
    <w:rsid w:val="00274C94"/>
    <w:rsid w:val="00274E55"/>
    <w:rsid w:val="00274F44"/>
    <w:rsid w:val="002752DC"/>
    <w:rsid w:val="00275F51"/>
    <w:rsid w:val="002767F8"/>
    <w:rsid w:val="00276AB7"/>
    <w:rsid w:val="0028055E"/>
    <w:rsid w:val="002808B5"/>
    <w:rsid w:val="002828FC"/>
    <w:rsid w:val="0028371D"/>
    <w:rsid w:val="00283C45"/>
    <w:rsid w:val="00283EEC"/>
    <w:rsid w:val="00284825"/>
    <w:rsid w:val="00285D82"/>
    <w:rsid w:val="002860EA"/>
    <w:rsid w:val="00286BDC"/>
    <w:rsid w:val="00287570"/>
    <w:rsid w:val="00287B91"/>
    <w:rsid w:val="002903D6"/>
    <w:rsid w:val="0029083A"/>
    <w:rsid w:val="00290B8D"/>
    <w:rsid w:val="00291792"/>
    <w:rsid w:val="00291A5A"/>
    <w:rsid w:val="002928D6"/>
    <w:rsid w:val="00292995"/>
    <w:rsid w:val="002930B6"/>
    <w:rsid w:val="0029329D"/>
    <w:rsid w:val="002935F9"/>
    <w:rsid w:val="00294357"/>
    <w:rsid w:val="00294C11"/>
    <w:rsid w:val="00295DC4"/>
    <w:rsid w:val="00296F7B"/>
    <w:rsid w:val="00296F95"/>
    <w:rsid w:val="0029725B"/>
    <w:rsid w:val="002972DF"/>
    <w:rsid w:val="0029791A"/>
    <w:rsid w:val="00297CFE"/>
    <w:rsid w:val="002A0E9E"/>
    <w:rsid w:val="002A1BB2"/>
    <w:rsid w:val="002A2726"/>
    <w:rsid w:val="002A376D"/>
    <w:rsid w:val="002A3A4D"/>
    <w:rsid w:val="002A3D4E"/>
    <w:rsid w:val="002A4175"/>
    <w:rsid w:val="002A4B5E"/>
    <w:rsid w:val="002A5DC4"/>
    <w:rsid w:val="002A5EED"/>
    <w:rsid w:val="002A7456"/>
    <w:rsid w:val="002A7BFA"/>
    <w:rsid w:val="002B0055"/>
    <w:rsid w:val="002B0A7D"/>
    <w:rsid w:val="002B1458"/>
    <w:rsid w:val="002B15D9"/>
    <w:rsid w:val="002B1BFC"/>
    <w:rsid w:val="002B3802"/>
    <w:rsid w:val="002B479A"/>
    <w:rsid w:val="002B4A22"/>
    <w:rsid w:val="002B4C98"/>
    <w:rsid w:val="002B594D"/>
    <w:rsid w:val="002B6628"/>
    <w:rsid w:val="002B69B3"/>
    <w:rsid w:val="002B6C07"/>
    <w:rsid w:val="002B7E5A"/>
    <w:rsid w:val="002C01A0"/>
    <w:rsid w:val="002C04F8"/>
    <w:rsid w:val="002C058F"/>
    <w:rsid w:val="002C0DE7"/>
    <w:rsid w:val="002C1248"/>
    <w:rsid w:val="002C1A80"/>
    <w:rsid w:val="002C26BE"/>
    <w:rsid w:val="002C3040"/>
    <w:rsid w:val="002C3BD0"/>
    <w:rsid w:val="002C453E"/>
    <w:rsid w:val="002C45AC"/>
    <w:rsid w:val="002C53BA"/>
    <w:rsid w:val="002C6488"/>
    <w:rsid w:val="002C64F6"/>
    <w:rsid w:val="002C6655"/>
    <w:rsid w:val="002C6D86"/>
    <w:rsid w:val="002D03F1"/>
    <w:rsid w:val="002D1AF1"/>
    <w:rsid w:val="002D2C75"/>
    <w:rsid w:val="002D2D46"/>
    <w:rsid w:val="002D374C"/>
    <w:rsid w:val="002D3C8E"/>
    <w:rsid w:val="002D46BA"/>
    <w:rsid w:val="002D4E29"/>
    <w:rsid w:val="002D6C8E"/>
    <w:rsid w:val="002D794F"/>
    <w:rsid w:val="002D7D4D"/>
    <w:rsid w:val="002D7EC2"/>
    <w:rsid w:val="002D7F16"/>
    <w:rsid w:val="002E03D8"/>
    <w:rsid w:val="002E06A9"/>
    <w:rsid w:val="002E0DC1"/>
    <w:rsid w:val="002E11B8"/>
    <w:rsid w:val="002E1787"/>
    <w:rsid w:val="002E36A1"/>
    <w:rsid w:val="002E3A3F"/>
    <w:rsid w:val="002E4D7A"/>
    <w:rsid w:val="002E5216"/>
    <w:rsid w:val="002E5B05"/>
    <w:rsid w:val="002E7C85"/>
    <w:rsid w:val="002F0154"/>
    <w:rsid w:val="002F3084"/>
    <w:rsid w:val="002F3531"/>
    <w:rsid w:val="002F364D"/>
    <w:rsid w:val="002F3783"/>
    <w:rsid w:val="002F3C09"/>
    <w:rsid w:val="002F3F78"/>
    <w:rsid w:val="002F408A"/>
    <w:rsid w:val="002F4B2F"/>
    <w:rsid w:val="002F5482"/>
    <w:rsid w:val="002F628F"/>
    <w:rsid w:val="002F6487"/>
    <w:rsid w:val="002F67D7"/>
    <w:rsid w:val="002F72C5"/>
    <w:rsid w:val="002F7E18"/>
    <w:rsid w:val="002F7FF8"/>
    <w:rsid w:val="003001DC"/>
    <w:rsid w:val="003002F6"/>
    <w:rsid w:val="00300B5B"/>
    <w:rsid w:val="00303752"/>
    <w:rsid w:val="0030392A"/>
    <w:rsid w:val="003042A5"/>
    <w:rsid w:val="003043DF"/>
    <w:rsid w:val="00305271"/>
    <w:rsid w:val="00305CF6"/>
    <w:rsid w:val="003068F7"/>
    <w:rsid w:val="00306C08"/>
    <w:rsid w:val="003104A0"/>
    <w:rsid w:val="00310B2A"/>
    <w:rsid w:val="00310CCE"/>
    <w:rsid w:val="00312550"/>
    <w:rsid w:val="003130CF"/>
    <w:rsid w:val="0031385C"/>
    <w:rsid w:val="00313AE7"/>
    <w:rsid w:val="00313D96"/>
    <w:rsid w:val="003144D9"/>
    <w:rsid w:val="00314702"/>
    <w:rsid w:val="00314BCA"/>
    <w:rsid w:val="00315873"/>
    <w:rsid w:val="00315FE6"/>
    <w:rsid w:val="003161CD"/>
    <w:rsid w:val="003165D1"/>
    <w:rsid w:val="00317E91"/>
    <w:rsid w:val="00320122"/>
    <w:rsid w:val="0032014F"/>
    <w:rsid w:val="00320940"/>
    <w:rsid w:val="00321DEE"/>
    <w:rsid w:val="00322ED4"/>
    <w:rsid w:val="00323036"/>
    <w:rsid w:val="00324193"/>
    <w:rsid w:val="003243F7"/>
    <w:rsid w:val="00324736"/>
    <w:rsid w:val="00324B29"/>
    <w:rsid w:val="00325153"/>
    <w:rsid w:val="00326033"/>
    <w:rsid w:val="00326921"/>
    <w:rsid w:val="00327122"/>
    <w:rsid w:val="00327A0F"/>
    <w:rsid w:val="00333468"/>
    <w:rsid w:val="003337E6"/>
    <w:rsid w:val="00333A38"/>
    <w:rsid w:val="00333D22"/>
    <w:rsid w:val="00334B4A"/>
    <w:rsid w:val="0033504A"/>
    <w:rsid w:val="003407C7"/>
    <w:rsid w:val="0034091B"/>
    <w:rsid w:val="00340DBC"/>
    <w:rsid w:val="00341096"/>
    <w:rsid w:val="00341BCC"/>
    <w:rsid w:val="00342C46"/>
    <w:rsid w:val="00343C92"/>
    <w:rsid w:val="00344425"/>
    <w:rsid w:val="00344999"/>
    <w:rsid w:val="00344E83"/>
    <w:rsid w:val="00347DC4"/>
    <w:rsid w:val="00347EAE"/>
    <w:rsid w:val="00347F5D"/>
    <w:rsid w:val="00350017"/>
    <w:rsid w:val="0035097C"/>
    <w:rsid w:val="00351D59"/>
    <w:rsid w:val="003550E4"/>
    <w:rsid w:val="0035578D"/>
    <w:rsid w:val="003561E4"/>
    <w:rsid w:val="0035667B"/>
    <w:rsid w:val="00357807"/>
    <w:rsid w:val="00360A7B"/>
    <w:rsid w:val="00361DCB"/>
    <w:rsid w:val="00362092"/>
    <w:rsid w:val="003620CE"/>
    <w:rsid w:val="003629A3"/>
    <w:rsid w:val="003629C1"/>
    <w:rsid w:val="0036326A"/>
    <w:rsid w:val="003646FD"/>
    <w:rsid w:val="00364976"/>
    <w:rsid w:val="00365301"/>
    <w:rsid w:val="0036552F"/>
    <w:rsid w:val="00365B95"/>
    <w:rsid w:val="00365CB6"/>
    <w:rsid w:val="00366220"/>
    <w:rsid w:val="00366737"/>
    <w:rsid w:val="0036704F"/>
    <w:rsid w:val="0036791A"/>
    <w:rsid w:val="00367D37"/>
    <w:rsid w:val="003707B7"/>
    <w:rsid w:val="00370C63"/>
    <w:rsid w:val="00371388"/>
    <w:rsid w:val="003716A5"/>
    <w:rsid w:val="00371BAA"/>
    <w:rsid w:val="003721D0"/>
    <w:rsid w:val="00372889"/>
    <w:rsid w:val="0037385A"/>
    <w:rsid w:val="00373E6E"/>
    <w:rsid w:val="0037413C"/>
    <w:rsid w:val="00374DCA"/>
    <w:rsid w:val="00375127"/>
    <w:rsid w:val="003757B3"/>
    <w:rsid w:val="00375CBA"/>
    <w:rsid w:val="00375F1B"/>
    <w:rsid w:val="00376AD4"/>
    <w:rsid w:val="003777B5"/>
    <w:rsid w:val="00377B01"/>
    <w:rsid w:val="003800AA"/>
    <w:rsid w:val="0038074A"/>
    <w:rsid w:val="00381CF1"/>
    <w:rsid w:val="00381D1E"/>
    <w:rsid w:val="00382329"/>
    <w:rsid w:val="00382FE0"/>
    <w:rsid w:val="00383D63"/>
    <w:rsid w:val="00384549"/>
    <w:rsid w:val="00385BE3"/>
    <w:rsid w:val="00386C45"/>
    <w:rsid w:val="00387247"/>
    <w:rsid w:val="00387E2F"/>
    <w:rsid w:val="003900B4"/>
    <w:rsid w:val="0039084E"/>
    <w:rsid w:val="0039182A"/>
    <w:rsid w:val="0039183E"/>
    <w:rsid w:val="00391D1D"/>
    <w:rsid w:val="00392356"/>
    <w:rsid w:val="00392F7C"/>
    <w:rsid w:val="00393D96"/>
    <w:rsid w:val="00393F4F"/>
    <w:rsid w:val="0039474D"/>
    <w:rsid w:val="00394836"/>
    <w:rsid w:val="00394C8C"/>
    <w:rsid w:val="00395109"/>
    <w:rsid w:val="003953D8"/>
    <w:rsid w:val="00395E1B"/>
    <w:rsid w:val="003961C6"/>
    <w:rsid w:val="003964C9"/>
    <w:rsid w:val="003A22F6"/>
    <w:rsid w:val="003A23DB"/>
    <w:rsid w:val="003A29C0"/>
    <w:rsid w:val="003A2C4F"/>
    <w:rsid w:val="003A2CC3"/>
    <w:rsid w:val="003A2E00"/>
    <w:rsid w:val="003A3434"/>
    <w:rsid w:val="003A349D"/>
    <w:rsid w:val="003A41FF"/>
    <w:rsid w:val="003A4404"/>
    <w:rsid w:val="003A51C8"/>
    <w:rsid w:val="003A5855"/>
    <w:rsid w:val="003A6465"/>
    <w:rsid w:val="003B09EE"/>
    <w:rsid w:val="003B0DA5"/>
    <w:rsid w:val="003B1327"/>
    <w:rsid w:val="003B147A"/>
    <w:rsid w:val="003B1C48"/>
    <w:rsid w:val="003B21C9"/>
    <w:rsid w:val="003B2898"/>
    <w:rsid w:val="003B32DB"/>
    <w:rsid w:val="003B3F78"/>
    <w:rsid w:val="003B410C"/>
    <w:rsid w:val="003B579D"/>
    <w:rsid w:val="003B5D17"/>
    <w:rsid w:val="003B5E8A"/>
    <w:rsid w:val="003B5FDC"/>
    <w:rsid w:val="003B6CB6"/>
    <w:rsid w:val="003B7541"/>
    <w:rsid w:val="003B7B2B"/>
    <w:rsid w:val="003C0563"/>
    <w:rsid w:val="003C0DD8"/>
    <w:rsid w:val="003C106D"/>
    <w:rsid w:val="003C19D9"/>
    <w:rsid w:val="003C1EB4"/>
    <w:rsid w:val="003C3B13"/>
    <w:rsid w:val="003C4D7D"/>
    <w:rsid w:val="003C5216"/>
    <w:rsid w:val="003C5412"/>
    <w:rsid w:val="003C5746"/>
    <w:rsid w:val="003C57C3"/>
    <w:rsid w:val="003C6490"/>
    <w:rsid w:val="003C689E"/>
    <w:rsid w:val="003C6DB7"/>
    <w:rsid w:val="003C7236"/>
    <w:rsid w:val="003D0099"/>
    <w:rsid w:val="003D19A0"/>
    <w:rsid w:val="003D2059"/>
    <w:rsid w:val="003D2F7A"/>
    <w:rsid w:val="003D3B08"/>
    <w:rsid w:val="003D3FAC"/>
    <w:rsid w:val="003D438F"/>
    <w:rsid w:val="003D4FCA"/>
    <w:rsid w:val="003D53EC"/>
    <w:rsid w:val="003D5C80"/>
    <w:rsid w:val="003D6638"/>
    <w:rsid w:val="003D6BAD"/>
    <w:rsid w:val="003D6EFC"/>
    <w:rsid w:val="003D7502"/>
    <w:rsid w:val="003D7A1C"/>
    <w:rsid w:val="003D7E75"/>
    <w:rsid w:val="003E0721"/>
    <w:rsid w:val="003E0AF6"/>
    <w:rsid w:val="003E28BA"/>
    <w:rsid w:val="003E2E02"/>
    <w:rsid w:val="003E32F2"/>
    <w:rsid w:val="003E3A3B"/>
    <w:rsid w:val="003E3F16"/>
    <w:rsid w:val="003E409E"/>
    <w:rsid w:val="003E4E3A"/>
    <w:rsid w:val="003E517F"/>
    <w:rsid w:val="003F08DF"/>
    <w:rsid w:val="003F0AAB"/>
    <w:rsid w:val="003F1764"/>
    <w:rsid w:val="003F1E16"/>
    <w:rsid w:val="003F2F80"/>
    <w:rsid w:val="003F34F0"/>
    <w:rsid w:val="003F3DC5"/>
    <w:rsid w:val="003F46F1"/>
    <w:rsid w:val="003F52B2"/>
    <w:rsid w:val="003F54F8"/>
    <w:rsid w:val="003F56A2"/>
    <w:rsid w:val="003F5A95"/>
    <w:rsid w:val="004000DC"/>
    <w:rsid w:val="004000F9"/>
    <w:rsid w:val="0040056D"/>
    <w:rsid w:val="00401186"/>
    <w:rsid w:val="00401E3C"/>
    <w:rsid w:val="00402001"/>
    <w:rsid w:val="004020BF"/>
    <w:rsid w:val="00402151"/>
    <w:rsid w:val="004027B6"/>
    <w:rsid w:val="00402B17"/>
    <w:rsid w:val="00402E5D"/>
    <w:rsid w:val="004033D1"/>
    <w:rsid w:val="00404A1A"/>
    <w:rsid w:val="00404A6C"/>
    <w:rsid w:val="00405B0F"/>
    <w:rsid w:val="00407930"/>
    <w:rsid w:val="00407973"/>
    <w:rsid w:val="00410479"/>
    <w:rsid w:val="00410B42"/>
    <w:rsid w:val="00410D1C"/>
    <w:rsid w:val="00411746"/>
    <w:rsid w:val="00412514"/>
    <w:rsid w:val="00412825"/>
    <w:rsid w:val="00413819"/>
    <w:rsid w:val="00414A2E"/>
    <w:rsid w:val="00414E8C"/>
    <w:rsid w:val="004161CF"/>
    <w:rsid w:val="00416E55"/>
    <w:rsid w:val="004175A3"/>
    <w:rsid w:val="00417DE5"/>
    <w:rsid w:val="00420043"/>
    <w:rsid w:val="0042169A"/>
    <w:rsid w:val="004220EE"/>
    <w:rsid w:val="00422329"/>
    <w:rsid w:val="00422A19"/>
    <w:rsid w:val="004239FE"/>
    <w:rsid w:val="00424FC6"/>
    <w:rsid w:val="0042501A"/>
    <w:rsid w:val="004252AA"/>
    <w:rsid w:val="0042580A"/>
    <w:rsid w:val="00426C21"/>
    <w:rsid w:val="00426C84"/>
    <w:rsid w:val="00430D80"/>
    <w:rsid w:val="004318BB"/>
    <w:rsid w:val="00432935"/>
    <w:rsid w:val="0043356E"/>
    <w:rsid w:val="00433B7B"/>
    <w:rsid w:val="004340EA"/>
    <w:rsid w:val="00434203"/>
    <w:rsid w:val="00434B4F"/>
    <w:rsid w:val="00434BB2"/>
    <w:rsid w:val="00434DB2"/>
    <w:rsid w:val="00435220"/>
    <w:rsid w:val="00436827"/>
    <w:rsid w:val="004405AE"/>
    <w:rsid w:val="00441081"/>
    <w:rsid w:val="00441332"/>
    <w:rsid w:val="004415B8"/>
    <w:rsid w:val="0044194E"/>
    <w:rsid w:val="004419B9"/>
    <w:rsid w:val="00441A27"/>
    <w:rsid w:val="004423C5"/>
    <w:rsid w:val="004425E0"/>
    <w:rsid w:val="00442697"/>
    <w:rsid w:val="0044289F"/>
    <w:rsid w:val="004429FF"/>
    <w:rsid w:val="00442D19"/>
    <w:rsid w:val="00443959"/>
    <w:rsid w:val="00443AD5"/>
    <w:rsid w:val="0044472A"/>
    <w:rsid w:val="00444BDE"/>
    <w:rsid w:val="00445023"/>
    <w:rsid w:val="0044596B"/>
    <w:rsid w:val="00445BF8"/>
    <w:rsid w:val="00445D55"/>
    <w:rsid w:val="00446589"/>
    <w:rsid w:val="00446AB3"/>
    <w:rsid w:val="00446ECB"/>
    <w:rsid w:val="004501D6"/>
    <w:rsid w:val="00450504"/>
    <w:rsid w:val="00450714"/>
    <w:rsid w:val="0045102E"/>
    <w:rsid w:val="00451ED1"/>
    <w:rsid w:val="004520D8"/>
    <w:rsid w:val="00452524"/>
    <w:rsid w:val="004527CD"/>
    <w:rsid w:val="00452E0F"/>
    <w:rsid w:val="00452EF3"/>
    <w:rsid w:val="00453C00"/>
    <w:rsid w:val="0045554C"/>
    <w:rsid w:val="00455833"/>
    <w:rsid w:val="00456302"/>
    <w:rsid w:val="004567CF"/>
    <w:rsid w:val="00456E59"/>
    <w:rsid w:val="004570C2"/>
    <w:rsid w:val="0045767C"/>
    <w:rsid w:val="00460B66"/>
    <w:rsid w:val="00460BFD"/>
    <w:rsid w:val="00461530"/>
    <w:rsid w:val="004616E8"/>
    <w:rsid w:val="00462093"/>
    <w:rsid w:val="00462827"/>
    <w:rsid w:val="0046303C"/>
    <w:rsid w:val="004635F3"/>
    <w:rsid w:val="004647C7"/>
    <w:rsid w:val="00464D3B"/>
    <w:rsid w:val="00465B8B"/>
    <w:rsid w:val="00465CAF"/>
    <w:rsid w:val="00465EC1"/>
    <w:rsid w:val="004667A4"/>
    <w:rsid w:val="004673BB"/>
    <w:rsid w:val="00467F8B"/>
    <w:rsid w:val="0047016B"/>
    <w:rsid w:val="004703BB"/>
    <w:rsid w:val="004704EC"/>
    <w:rsid w:val="00470C45"/>
    <w:rsid w:val="00471B92"/>
    <w:rsid w:val="00471DDC"/>
    <w:rsid w:val="00472496"/>
    <w:rsid w:val="00472A99"/>
    <w:rsid w:val="00472AFA"/>
    <w:rsid w:val="00472BF3"/>
    <w:rsid w:val="00472C31"/>
    <w:rsid w:val="0047334C"/>
    <w:rsid w:val="004733A0"/>
    <w:rsid w:val="0047372B"/>
    <w:rsid w:val="004748BB"/>
    <w:rsid w:val="004754BE"/>
    <w:rsid w:val="004755ED"/>
    <w:rsid w:val="00475E1E"/>
    <w:rsid w:val="00476EF0"/>
    <w:rsid w:val="00476F36"/>
    <w:rsid w:val="004777E6"/>
    <w:rsid w:val="00477BBA"/>
    <w:rsid w:val="00477BD4"/>
    <w:rsid w:val="00477DC6"/>
    <w:rsid w:val="004809CE"/>
    <w:rsid w:val="0048189C"/>
    <w:rsid w:val="00481A15"/>
    <w:rsid w:val="00481C0F"/>
    <w:rsid w:val="00483CAD"/>
    <w:rsid w:val="00484972"/>
    <w:rsid w:val="00484B2E"/>
    <w:rsid w:val="0048686E"/>
    <w:rsid w:val="00487004"/>
    <w:rsid w:val="004874F2"/>
    <w:rsid w:val="004908D5"/>
    <w:rsid w:val="00490AB4"/>
    <w:rsid w:val="00490DF6"/>
    <w:rsid w:val="00493634"/>
    <w:rsid w:val="00493A4E"/>
    <w:rsid w:val="00495279"/>
    <w:rsid w:val="00495328"/>
    <w:rsid w:val="004955CD"/>
    <w:rsid w:val="00495C62"/>
    <w:rsid w:val="00496588"/>
    <w:rsid w:val="00496EE5"/>
    <w:rsid w:val="00497172"/>
    <w:rsid w:val="00497D5F"/>
    <w:rsid w:val="004A02C0"/>
    <w:rsid w:val="004A0F21"/>
    <w:rsid w:val="004A15FF"/>
    <w:rsid w:val="004A1BA4"/>
    <w:rsid w:val="004A1F20"/>
    <w:rsid w:val="004A238D"/>
    <w:rsid w:val="004A39A9"/>
    <w:rsid w:val="004A3BA4"/>
    <w:rsid w:val="004A45D8"/>
    <w:rsid w:val="004A4F1C"/>
    <w:rsid w:val="004A63E8"/>
    <w:rsid w:val="004A6BDD"/>
    <w:rsid w:val="004A715D"/>
    <w:rsid w:val="004A7705"/>
    <w:rsid w:val="004A79CF"/>
    <w:rsid w:val="004B0825"/>
    <w:rsid w:val="004B1C90"/>
    <w:rsid w:val="004B2322"/>
    <w:rsid w:val="004B2DF6"/>
    <w:rsid w:val="004B36B2"/>
    <w:rsid w:val="004B444F"/>
    <w:rsid w:val="004B5174"/>
    <w:rsid w:val="004B5C6F"/>
    <w:rsid w:val="004B66DE"/>
    <w:rsid w:val="004B670C"/>
    <w:rsid w:val="004B6763"/>
    <w:rsid w:val="004B6797"/>
    <w:rsid w:val="004B7116"/>
    <w:rsid w:val="004B7A07"/>
    <w:rsid w:val="004B7B2D"/>
    <w:rsid w:val="004C0D0E"/>
    <w:rsid w:val="004C1AC2"/>
    <w:rsid w:val="004C1C48"/>
    <w:rsid w:val="004C23E7"/>
    <w:rsid w:val="004C2B0D"/>
    <w:rsid w:val="004C3B95"/>
    <w:rsid w:val="004C40F3"/>
    <w:rsid w:val="004C4285"/>
    <w:rsid w:val="004C56C2"/>
    <w:rsid w:val="004C5A6C"/>
    <w:rsid w:val="004C65D1"/>
    <w:rsid w:val="004C6A76"/>
    <w:rsid w:val="004C7116"/>
    <w:rsid w:val="004C72D4"/>
    <w:rsid w:val="004C7BDE"/>
    <w:rsid w:val="004D1CA4"/>
    <w:rsid w:val="004D26EF"/>
    <w:rsid w:val="004D29F0"/>
    <w:rsid w:val="004D31E7"/>
    <w:rsid w:val="004D345F"/>
    <w:rsid w:val="004D3DA0"/>
    <w:rsid w:val="004D459B"/>
    <w:rsid w:val="004D4D42"/>
    <w:rsid w:val="004D61D4"/>
    <w:rsid w:val="004D6696"/>
    <w:rsid w:val="004D66F3"/>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D31"/>
    <w:rsid w:val="004E656B"/>
    <w:rsid w:val="004E78E0"/>
    <w:rsid w:val="004E7F67"/>
    <w:rsid w:val="004F0418"/>
    <w:rsid w:val="004F09D3"/>
    <w:rsid w:val="004F1CB9"/>
    <w:rsid w:val="004F2B62"/>
    <w:rsid w:val="004F312E"/>
    <w:rsid w:val="004F342A"/>
    <w:rsid w:val="004F3619"/>
    <w:rsid w:val="004F57E8"/>
    <w:rsid w:val="004F6199"/>
    <w:rsid w:val="004F6FAA"/>
    <w:rsid w:val="004F6FD5"/>
    <w:rsid w:val="004F7487"/>
    <w:rsid w:val="004F76E8"/>
    <w:rsid w:val="00501FBC"/>
    <w:rsid w:val="00502D89"/>
    <w:rsid w:val="00502FDE"/>
    <w:rsid w:val="005032AF"/>
    <w:rsid w:val="005057D7"/>
    <w:rsid w:val="00506125"/>
    <w:rsid w:val="005063CA"/>
    <w:rsid w:val="0050697C"/>
    <w:rsid w:val="00507A85"/>
    <w:rsid w:val="00511BB9"/>
    <w:rsid w:val="00512565"/>
    <w:rsid w:val="00513C7F"/>
    <w:rsid w:val="005143FE"/>
    <w:rsid w:val="00514DE0"/>
    <w:rsid w:val="005150FD"/>
    <w:rsid w:val="00515A1F"/>
    <w:rsid w:val="005203B3"/>
    <w:rsid w:val="00520460"/>
    <w:rsid w:val="005213FE"/>
    <w:rsid w:val="00523FB9"/>
    <w:rsid w:val="00524229"/>
    <w:rsid w:val="005248F4"/>
    <w:rsid w:val="00524E71"/>
    <w:rsid w:val="00525442"/>
    <w:rsid w:val="005254AA"/>
    <w:rsid w:val="005257B2"/>
    <w:rsid w:val="00525981"/>
    <w:rsid w:val="00525FF2"/>
    <w:rsid w:val="0052604A"/>
    <w:rsid w:val="005261CD"/>
    <w:rsid w:val="005265E9"/>
    <w:rsid w:val="00527E8C"/>
    <w:rsid w:val="00527F28"/>
    <w:rsid w:val="00530799"/>
    <w:rsid w:val="00531B7D"/>
    <w:rsid w:val="00531F8B"/>
    <w:rsid w:val="0053284B"/>
    <w:rsid w:val="00532ED5"/>
    <w:rsid w:val="00533039"/>
    <w:rsid w:val="00533447"/>
    <w:rsid w:val="005334A0"/>
    <w:rsid w:val="00533C44"/>
    <w:rsid w:val="00534631"/>
    <w:rsid w:val="0053527A"/>
    <w:rsid w:val="0053572C"/>
    <w:rsid w:val="0053573A"/>
    <w:rsid w:val="005360C8"/>
    <w:rsid w:val="00537170"/>
    <w:rsid w:val="00537ADB"/>
    <w:rsid w:val="00537EC9"/>
    <w:rsid w:val="00541561"/>
    <w:rsid w:val="00541BEF"/>
    <w:rsid w:val="005425AE"/>
    <w:rsid w:val="00542984"/>
    <w:rsid w:val="00543E55"/>
    <w:rsid w:val="0054489A"/>
    <w:rsid w:val="00544A09"/>
    <w:rsid w:val="00544B26"/>
    <w:rsid w:val="00545D08"/>
    <w:rsid w:val="00545EFD"/>
    <w:rsid w:val="00546081"/>
    <w:rsid w:val="005467B5"/>
    <w:rsid w:val="00547036"/>
    <w:rsid w:val="005470B2"/>
    <w:rsid w:val="00547838"/>
    <w:rsid w:val="00547D4E"/>
    <w:rsid w:val="005506E1"/>
    <w:rsid w:val="00550C5A"/>
    <w:rsid w:val="00550ECA"/>
    <w:rsid w:val="00551D96"/>
    <w:rsid w:val="0055219A"/>
    <w:rsid w:val="00552B4F"/>
    <w:rsid w:val="005539FD"/>
    <w:rsid w:val="00553F87"/>
    <w:rsid w:val="00555AD9"/>
    <w:rsid w:val="00556635"/>
    <w:rsid w:val="00556BAE"/>
    <w:rsid w:val="0055708F"/>
    <w:rsid w:val="00557264"/>
    <w:rsid w:val="00557578"/>
    <w:rsid w:val="00557B64"/>
    <w:rsid w:val="0056060C"/>
    <w:rsid w:val="00561D4C"/>
    <w:rsid w:val="00561DFC"/>
    <w:rsid w:val="00563CB5"/>
    <w:rsid w:val="0056498D"/>
    <w:rsid w:val="00565B3C"/>
    <w:rsid w:val="00565EA4"/>
    <w:rsid w:val="0056692A"/>
    <w:rsid w:val="00567584"/>
    <w:rsid w:val="00567F95"/>
    <w:rsid w:val="00570088"/>
    <w:rsid w:val="005702B4"/>
    <w:rsid w:val="00573176"/>
    <w:rsid w:val="00573554"/>
    <w:rsid w:val="00574473"/>
    <w:rsid w:val="00577085"/>
    <w:rsid w:val="005807C5"/>
    <w:rsid w:val="00580A85"/>
    <w:rsid w:val="005826DC"/>
    <w:rsid w:val="00582BB7"/>
    <w:rsid w:val="0058326E"/>
    <w:rsid w:val="0058434F"/>
    <w:rsid w:val="00584F6E"/>
    <w:rsid w:val="00586042"/>
    <w:rsid w:val="00586665"/>
    <w:rsid w:val="00586A79"/>
    <w:rsid w:val="005875E1"/>
    <w:rsid w:val="00591092"/>
    <w:rsid w:val="00591204"/>
    <w:rsid w:val="0059229E"/>
    <w:rsid w:val="0059247F"/>
    <w:rsid w:val="005939C7"/>
    <w:rsid w:val="00593EE8"/>
    <w:rsid w:val="0059405F"/>
    <w:rsid w:val="00595A76"/>
    <w:rsid w:val="0059693A"/>
    <w:rsid w:val="00596BDE"/>
    <w:rsid w:val="00597696"/>
    <w:rsid w:val="005979A4"/>
    <w:rsid w:val="00597B6B"/>
    <w:rsid w:val="005A06B7"/>
    <w:rsid w:val="005A191C"/>
    <w:rsid w:val="005A1D69"/>
    <w:rsid w:val="005A2267"/>
    <w:rsid w:val="005A2A89"/>
    <w:rsid w:val="005A2C69"/>
    <w:rsid w:val="005A2CD1"/>
    <w:rsid w:val="005A2E55"/>
    <w:rsid w:val="005A2FA8"/>
    <w:rsid w:val="005A4385"/>
    <w:rsid w:val="005A43BE"/>
    <w:rsid w:val="005A6D89"/>
    <w:rsid w:val="005A7D4F"/>
    <w:rsid w:val="005B078E"/>
    <w:rsid w:val="005B1498"/>
    <w:rsid w:val="005B1BC9"/>
    <w:rsid w:val="005B2406"/>
    <w:rsid w:val="005B2898"/>
    <w:rsid w:val="005B2F84"/>
    <w:rsid w:val="005B3547"/>
    <w:rsid w:val="005B3B2B"/>
    <w:rsid w:val="005B426E"/>
    <w:rsid w:val="005B432B"/>
    <w:rsid w:val="005B4701"/>
    <w:rsid w:val="005B4833"/>
    <w:rsid w:val="005B48B3"/>
    <w:rsid w:val="005B4AA1"/>
    <w:rsid w:val="005B56DF"/>
    <w:rsid w:val="005B58E2"/>
    <w:rsid w:val="005B65D6"/>
    <w:rsid w:val="005B6A40"/>
    <w:rsid w:val="005B7029"/>
    <w:rsid w:val="005C0246"/>
    <w:rsid w:val="005C04C9"/>
    <w:rsid w:val="005C1BC0"/>
    <w:rsid w:val="005C2512"/>
    <w:rsid w:val="005C257A"/>
    <w:rsid w:val="005C29C5"/>
    <w:rsid w:val="005C2D5E"/>
    <w:rsid w:val="005C3309"/>
    <w:rsid w:val="005C3CCE"/>
    <w:rsid w:val="005C4986"/>
    <w:rsid w:val="005C6157"/>
    <w:rsid w:val="005C6165"/>
    <w:rsid w:val="005C633B"/>
    <w:rsid w:val="005D0791"/>
    <w:rsid w:val="005D0E9E"/>
    <w:rsid w:val="005D145E"/>
    <w:rsid w:val="005D1524"/>
    <w:rsid w:val="005D2DD5"/>
    <w:rsid w:val="005D6718"/>
    <w:rsid w:val="005D74DB"/>
    <w:rsid w:val="005E0A8A"/>
    <w:rsid w:val="005E0B35"/>
    <w:rsid w:val="005E123F"/>
    <w:rsid w:val="005E1BEA"/>
    <w:rsid w:val="005E3723"/>
    <w:rsid w:val="005E39E6"/>
    <w:rsid w:val="005E519D"/>
    <w:rsid w:val="005E5D2A"/>
    <w:rsid w:val="005E5DEA"/>
    <w:rsid w:val="005E6823"/>
    <w:rsid w:val="005E74F8"/>
    <w:rsid w:val="005F1014"/>
    <w:rsid w:val="005F1584"/>
    <w:rsid w:val="005F1587"/>
    <w:rsid w:val="005F17E1"/>
    <w:rsid w:val="005F1954"/>
    <w:rsid w:val="005F1B50"/>
    <w:rsid w:val="005F20A0"/>
    <w:rsid w:val="005F27E7"/>
    <w:rsid w:val="005F3B4B"/>
    <w:rsid w:val="005F4FEC"/>
    <w:rsid w:val="005F60F9"/>
    <w:rsid w:val="005F6BE9"/>
    <w:rsid w:val="005F6F44"/>
    <w:rsid w:val="005F7A5F"/>
    <w:rsid w:val="00600C67"/>
    <w:rsid w:val="00600FBB"/>
    <w:rsid w:val="006011FB"/>
    <w:rsid w:val="00601BBE"/>
    <w:rsid w:val="006021CD"/>
    <w:rsid w:val="00602DB0"/>
    <w:rsid w:val="00603D8D"/>
    <w:rsid w:val="00605756"/>
    <w:rsid w:val="006070AF"/>
    <w:rsid w:val="00607C5A"/>
    <w:rsid w:val="00607EAC"/>
    <w:rsid w:val="00610084"/>
    <w:rsid w:val="0061022A"/>
    <w:rsid w:val="00610319"/>
    <w:rsid w:val="00610F7C"/>
    <w:rsid w:val="00611560"/>
    <w:rsid w:val="00611903"/>
    <w:rsid w:val="00611E24"/>
    <w:rsid w:val="006124D8"/>
    <w:rsid w:val="00612AF5"/>
    <w:rsid w:val="00612F13"/>
    <w:rsid w:val="00613023"/>
    <w:rsid w:val="006132C9"/>
    <w:rsid w:val="00613B32"/>
    <w:rsid w:val="00614278"/>
    <w:rsid w:val="00616C51"/>
    <w:rsid w:val="0061773E"/>
    <w:rsid w:val="0061797B"/>
    <w:rsid w:val="006207EE"/>
    <w:rsid w:val="006209FA"/>
    <w:rsid w:val="006220A2"/>
    <w:rsid w:val="00622912"/>
    <w:rsid w:val="00622C19"/>
    <w:rsid w:val="00623413"/>
    <w:rsid w:val="00624340"/>
    <w:rsid w:val="00624DC6"/>
    <w:rsid w:val="00625011"/>
    <w:rsid w:val="0062563F"/>
    <w:rsid w:val="0062571A"/>
    <w:rsid w:val="006258B4"/>
    <w:rsid w:val="00626D4E"/>
    <w:rsid w:val="00626F93"/>
    <w:rsid w:val="006277C1"/>
    <w:rsid w:val="00627A49"/>
    <w:rsid w:val="0063148F"/>
    <w:rsid w:val="00631B91"/>
    <w:rsid w:val="00631BAD"/>
    <w:rsid w:val="006321F7"/>
    <w:rsid w:val="00633108"/>
    <w:rsid w:val="006335C5"/>
    <w:rsid w:val="00633855"/>
    <w:rsid w:val="00633882"/>
    <w:rsid w:val="00634144"/>
    <w:rsid w:val="00634EDC"/>
    <w:rsid w:val="0063517A"/>
    <w:rsid w:val="00635528"/>
    <w:rsid w:val="00635E83"/>
    <w:rsid w:val="0063662E"/>
    <w:rsid w:val="00636736"/>
    <w:rsid w:val="0063679E"/>
    <w:rsid w:val="00636882"/>
    <w:rsid w:val="00636E56"/>
    <w:rsid w:val="00637809"/>
    <w:rsid w:val="00637911"/>
    <w:rsid w:val="00637A01"/>
    <w:rsid w:val="00637B7F"/>
    <w:rsid w:val="00637BAC"/>
    <w:rsid w:val="00641C94"/>
    <w:rsid w:val="006423FC"/>
    <w:rsid w:val="00642B73"/>
    <w:rsid w:val="00642D61"/>
    <w:rsid w:val="00642D9C"/>
    <w:rsid w:val="006433DF"/>
    <w:rsid w:val="00645576"/>
    <w:rsid w:val="00646134"/>
    <w:rsid w:val="00646373"/>
    <w:rsid w:val="00646545"/>
    <w:rsid w:val="0064661A"/>
    <w:rsid w:val="006467F7"/>
    <w:rsid w:val="006469FC"/>
    <w:rsid w:val="006472A6"/>
    <w:rsid w:val="0064737C"/>
    <w:rsid w:val="00647CDC"/>
    <w:rsid w:val="006502DA"/>
    <w:rsid w:val="00650928"/>
    <w:rsid w:val="00650B9B"/>
    <w:rsid w:val="00650D9D"/>
    <w:rsid w:val="00651954"/>
    <w:rsid w:val="006532C1"/>
    <w:rsid w:val="00654BBF"/>
    <w:rsid w:val="00655318"/>
    <w:rsid w:val="00655C4A"/>
    <w:rsid w:val="00655E82"/>
    <w:rsid w:val="006569D7"/>
    <w:rsid w:val="0065789E"/>
    <w:rsid w:val="00657980"/>
    <w:rsid w:val="006579CE"/>
    <w:rsid w:val="006608C8"/>
    <w:rsid w:val="00661C4D"/>
    <w:rsid w:val="00661F04"/>
    <w:rsid w:val="00662E1B"/>
    <w:rsid w:val="00663582"/>
    <w:rsid w:val="00663AE4"/>
    <w:rsid w:val="006652BF"/>
    <w:rsid w:val="00666BB2"/>
    <w:rsid w:val="00666E01"/>
    <w:rsid w:val="006706D3"/>
    <w:rsid w:val="006706DF"/>
    <w:rsid w:val="00670ED4"/>
    <w:rsid w:val="0067137D"/>
    <w:rsid w:val="006718A3"/>
    <w:rsid w:val="00671B4D"/>
    <w:rsid w:val="00671DDD"/>
    <w:rsid w:val="00671E0B"/>
    <w:rsid w:val="00672126"/>
    <w:rsid w:val="006724D4"/>
    <w:rsid w:val="00672FDE"/>
    <w:rsid w:val="00673CD6"/>
    <w:rsid w:val="00674093"/>
    <w:rsid w:val="00674AA2"/>
    <w:rsid w:val="0067504C"/>
    <w:rsid w:val="006767E3"/>
    <w:rsid w:val="00676B67"/>
    <w:rsid w:val="00676DB8"/>
    <w:rsid w:val="00677D1B"/>
    <w:rsid w:val="00677DC7"/>
    <w:rsid w:val="0068064B"/>
    <w:rsid w:val="006828C8"/>
    <w:rsid w:val="00683230"/>
    <w:rsid w:val="0068398A"/>
    <w:rsid w:val="00683A07"/>
    <w:rsid w:val="00683DC4"/>
    <w:rsid w:val="00684056"/>
    <w:rsid w:val="00685B0E"/>
    <w:rsid w:val="00686232"/>
    <w:rsid w:val="00686375"/>
    <w:rsid w:val="00686741"/>
    <w:rsid w:val="00687490"/>
    <w:rsid w:val="00690AA1"/>
    <w:rsid w:val="00690AB7"/>
    <w:rsid w:val="00690B3B"/>
    <w:rsid w:val="00691471"/>
    <w:rsid w:val="00691A11"/>
    <w:rsid w:val="00691CF6"/>
    <w:rsid w:val="006930B6"/>
    <w:rsid w:val="00693257"/>
    <w:rsid w:val="006942A6"/>
    <w:rsid w:val="00694AEE"/>
    <w:rsid w:val="006952AD"/>
    <w:rsid w:val="006976A5"/>
    <w:rsid w:val="006979AC"/>
    <w:rsid w:val="006A0E3A"/>
    <w:rsid w:val="006A1617"/>
    <w:rsid w:val="006A26C4"/>
    <w:rsid w:val="006A29A3"/>
    <w:rsid w:val="006A3842"/>
    <w:rsid w:val="006A3999"/>
    <w:rsid w:val="006A3ED6"/>
    <w:rsid w:val="006A4863"/>
    <w:rsid w:val="006A4F5E"/>
    <w:rsid w:val="006A60F2"/>
    <w:rsid w:val="006A62D1"/>
    <w:rsid w:val="006A7436"/>
    <w:rsid w:val="006A79F3"/>
    <w:rsid w:val="006A7BFC"/>
    <w:rsid w:val="006B30CF"/>
    <w:rsid w:val="006B345F"/>
    <w:rsid w:val="006B3E74"/>
    <w:rsid w:val="006B50A2"/>
    <w:rsid w:val="006B5AA1"/>
    <w:rsid w:val="006B5BE1"/>
    <w:rsid w:val="006B62D5"/>
    <w:rsid w:val="006B664B"/>
    <w:rsid w:val="006B785F"/>
    <w:rsid w:val="006B7E76"/>
    <w:rsid w:val="006B7FBC"/>
    <w:rsid w:val="006B7FF3"/>
    <w:rsid w:val="006C0F23"/>
    <w:rsid w:val="006C187F"/>
    <w:rsid w:val="006C218E"/>
    <w:rsid w:val="006C3B74"/>
    <w:rsid w:val="006C57DC"/>
    <w:rsid w:val="006C7322"/>
    <w:rsid w:val="006D031F"/>
    <w:rsid w:val="006D1831"/>
    <w:rsid w:val="006D1B0C"/>
    <w:rsid w:val="006D1CF5"/>
    <w:rsid w:val="006D23A0"/>
    <w:rsid w:val="006D24A2"/>
    <w:rsid w:val="006D2558"/>
    <w:rsid w:val="006D2C91"/>
    <w:rsid w:val="006D3D65"/>
    <w:rsid w:val="006D3E9B"/>
    <w:rsid w:val="006D4624"/>
    <w:rsid w:val="006D4FBB"/>
    <w:rsid w:val="006D506F"/>
    <w:rsid w:val="006D526B"/>
    <w:rsid w:val="006D7186"/>
    <w:rsid w:val="006D7641"/>
    <w:rsid w:val="006E0218"/>
    <w:rsid w:val="006E0404"/>
    <w:rsid w:val="006E05F5"/>
    <w:rsid w:val="006E07A2"/>
    <w:rsid w:val="006E1C62"/>
    <w:rsid w:val="006E226B"/>
    <w:rsid w:val="006E25E2"/>
    <w:rsid w:val="006E40D7"/>
    <w:rsid w:val="006E55F4"/>
    <w:rsid w:val="006E65DE"/>
    <w:rsid w:val="006E6F99"/>
    <w:rsid w:val="006E73AD"/>
    <w:rsid w:val="006E7606"/>
    <w:rsid w:val="006F080F"/>
    <w:rsid w:val="006F0BF6"/>
    <w:rsid w:val="006F187C"/>
    <w:rsid w:val="006F3733"/>
    <w:rsid w:val="006F3A99"/>
    <w:rsid w:val="006F3CDA"/>
    <w:rsid w:val="006F3D1A"/>
    <w:rsid w:val="006F4421"/>
    <w:rsid w:val="006F488B"/>
    <w:rsid w:val="006F4ACA"/>
    <w:rsid w:val="006F63F7"/>
    <w:rsid w:val="006F6DA5"/>
    <w:rsid w:val="007002CD"/>
    <w:rsid w:val="00701813"/>
    <w:rsid w:val="007027D7"/>
    <w:rsid w:val="00702C1B"/>
    <w:rsid w:val="0070359C"/>
    <w:rsid w:val="00703B25"/>
    <w:rsid w:val="00704F3F"/>
    <w:rsid w:val="007053F9"/>
    <w:rsid w:val="00706421"/>
    <w:rsid w:val="0070651D"/>
    <w:rsid w:val="007069D8"/>
    <w:rsid w:val="007070D2"/>
    <w:rsid w:val="00707162"/>
    <w:rsid w:val="0070724A"/>
    <w:rsid w:val="007078AE"/>
    <w:rsid w:val="00710723"/>
    <w:rsid w:val="0071072C"/>
    <w:rsid w:val="007108ED"/>
    <w:rsid w:val="00712118"/>
    <w:rsid w:val="00712DC6"/>
    <w:rsid w:val="00714685"/>
    <w:rsid w:val="00714AD7"/>
    <w:rsid w:val="00714F25"/>
    <w:rsid w:val="0071543F"/>
    <w:rsid w:val="0071564B"/>
    <w:rsid w:val="007168A0"/>
    <w:rsid w:val="00716BEE"/>
    <w:rsid w:val="00717B14"/>
    <w:rsid w:val="00717BFD"/>
    <w:rsid w:val="00722E66"/>
    <w:rsid w:val="00722EF7"/>
    <w:rsid w:val="007251AA"/>
    <w:rsid w:val="00725422"/>
    <w:rsid w:val="00727BD4"/>
    <w:rsid w:val="00730140"/>
    <w:rsid w:val="007302EE"/>
    <w:rsid w:val="00731C65"/>
    <w:rsid w:val="007328BA"/>
    <w:rsid w:val="00732C1F"/>
    <w:rsid w:val="007335AE"/>
    <w:rsid w:val="00733A06"/>
    <w:rsid w:val="00733B50"/>
    <w:rsid w:val="00734245"/>
    <w:rsid w:val="00734552"/>
    <w:rsid w:val="00736419"/>
    <w:rsid w:val="00736B29"/>
    <w:rsid w:val="00736E5F"/>
    <w:rsid w:val="00736EF7"/>
    <w:rsid w:val="00737A9C"/>
    <w:rsid w:val="00737B6D"/>
    <w:rsid w:val="00740408"/>
    <w:rsid w:val="00740AC8"/>
    <w:rsid w:val="00741897"/>
    <w:rsid w:val="007419AF"/>
    <w:rsid w:val="00742386"/>
    <w:rsid w:val="0074252C"/>
    <w:rsid w:val="0074256F"/>
    <w:rsid w:val="00742CB2"/>
    <w:rsid w:val="00743CEB"/>
    <w:rsid w:val="00744140"/>
    <w:rsid w:val="007447C4"/>
    <w:rsid w:val="0074490B"/>
    <w:rsid w:val="00744B55"/>
    <w:rsid w:val="007450E9"/>
    <w:rsid w:val="0074540D"/>
    <w:rsid w:val="00746740"/>
    <w:rsid w:val="00747FF5"/>
    <w:rsid w:val="0075024F"/>
    <w:rsid w:val="00750E0C"/>
    <w:rsid w:val="00751759"/>
    <w:rsid w:val="00751887"/>
    <w:rsid w:val="007524A2"/>
    <w:rsid w:val="0075255D"/>
    <w:rsid w:val="007526AA"/>
    <w:rsid w:val="00752E17"/>
    <w:rsid w:val="0075458B"/>
    <w:rsid w:val="00754831"/>
    <w:rsid w:val="00754FF0"/>
    <w:rsid w:val="0075569A"/>
    <w:rsid w:val="007557DD"/>
    <w:rsid w:val="007558A5"/>
    <w:rsid w:val="00755960"/>
    <w:rsid w:val="0075631E"/>
    <w:rsid w:val="00756C5A"/>
    <w:rsid w:val="00756D79"/>
    <w:rsid w:val="00760794"/>
    <w:rsid w:val="00761B13"/>
    <w:rsid w:val="00761BEF"/>
    <w:rsid w:val="007625E2"/>
    <w:rsid w:val="0076267F"/>
    <w:rsid w:val="00762987"/>
    <w:rsid w:val="00763445"/>
    <w:rsid w:val="00763DB6"/>
    <w:rsid w:val="00763F97"/>
    <w:rsid w:val="00766213"/>
    <w:rsid w:val="00766BD0"/>
    <w:rsid w:val="00770103"/>
    <w:rsid w:val="0077019C"/>
    <w:rsid w:val="00770942"/>
    <w:rsid w:val="00770E37"/>
    <w:rsid w:val="00771681"/>
    <w:rsid w:val="00772787"/>
    <w:rsid w:val="007728A2"/>
    <w:rsid w:val="00772BFE"/>
    <w:rsid w:val="00773451"/>
    <w:rsid w:val="007757DC"/>
    <w:rsid w:val="00776AE9"/>
    <w:rsid w:val="00777004"/>
    <w:rsid w:val="00780AC0"/>
    <w:rsid w:val="0078162D"/>
    <w:rsid w:val="0078266E"/>
    <w:rsid w:val="007826C3"/>
    <w:rsid w:val="00782D04"/>
    <w:rsid w:val="00783092"/>
    <w:rsid w:val="00784AA0"/>
    <w:rsid w:val="00784AA7"/>
    <w:rsid w:val="00786000"/>
    <w:rsid w:val="0078689A"/>
    <w:rsid w:val="007873D7"/>
    <w:rsid w:val="0079063F"/>
    <w:rsid w:val="00791227"/>
    <w:rsid w:val="0079128E"/>
    <w:rsid w:val="00791D8A"/>
    <w:rsid w:val="007930E7"/>
    <w:rsid w:val="00793518"/>
    <w:rsid w:val="007937A2"/>
    <w:rsid w:val="007937D7"/>
    <w:rsid w:val="0079418E"/>
    <w:rsid w:val="00794BB3"/>
    <w:rsid w:val="00794DF2"/>
    <w:rsid w:val="00795AB4"/>
    <w:rsid w:val="0079704E"/>
    <w:rsid w:val="0079785C"/>
    <w:rsid w:val="007979BD"/>
    <w:rsid w:val="00797C55"/>
    <w:rsid w:val="007A1025"/>
    <w:rsid w:val="007A103D"/>
    <w:rsid w:val="007A1756"/>
    <w:rsid w:val="007A197D"/>
    <w:rsid w:val="007A21F3"/>
    <w:rsid w:val="007A26E1"/>
    <w:rsid w:val="007A2F3C"/>
    <w:rsid w:val="007A365A"/>
    <w:rsid w:val="007A4357"/>
    <w:rsid w:val="007A5013"/>
    <w:rsid w:val="007A767A"/>
    <w:rsid w:val="007B0B8C"/>
    <w:rsid w:val="007B0C5A"/>
    <w:rsid w:val="007B138F"/>
    <w:rsid w:val="007B1A93"/>
    <w:rsid w:val="007B260D"/>
    <w:rsid w:val="007B2BEC"/>
    <w:rsid w:val="007B2E66"/>
    <w:rsid w:val="007B2FCF"/>
    <w:rsid w:val="007B3247"/>
    <w:rsid w:val="007B38B6"/>
    <w:rsid w:val="007B448F"/>
    <w:rsid w:val="007B4751"/>
    <w:rsid w:val="007B4CF1"/>
    <w:rsid w:val="007B57BB"/>
    <w:rsid w:val="007B6520"/>
    <w:rsid w:val="007B6D2B"/>
    <w:rsid w:val="007B7652"/>
    <w:rsid w:val="007B7D01"/>
    <w:rsid w:val="007C0547"/>
    <w:rsid w:val="007C0681"/>
    <w:rsid w:val="007C0D59"/>
    <w:rsid w:val="007C1839"/>
    <w:rsid w:val="007C1D36"/>
    <w:rsid w:val="007C1EEF"/>
    <w:rsid w:val="007C256C"/>
    <w:rsid w:val="007C3818"/>
    <w:rsid w:val="007C39A5"/>
    <w:rsid w:val="007C3C9A"/>
    <w:rsid w:val="007C3E20"/>
    <w:rsid w:val="007C3F05"/>
    <w:rsid w:val="007C53ED"/>
    <w:rsid w:val="007C5BCA"/>
    <w:rsid w:val="007C5E74"/>
    <w:rsid w:val="007C6D9F"/>
    <w:rsid w:val="007C77F1"/>
    <w:rsid w:val="007C7C5F"/>
    <w:rsid w:val="007C7FEB"/>
    <w:rsid w:val="007D04EB"/>
    <w:rsid w:val="007D09B9"/>
    <w:rsid w:val="007D09E1"/>
    <w:rsid w:val="007D2C83"/>
    <w:rsid w:val="007D2E57"/>
    <w:rsid w:val="007D2FDC"/>
    <w:rsid w:val="007D303C"/>
    <w:rsid w:val="007D3B2E"/>
    <w:rsid w:val="007D4554"/>
    <w:rsid w:val="007D4623"/>
    <w:rsid w:val="007D58D2"/>
    <w:rsid w:val="007D5DF9"/>
    <w:rsid w:val="007D63E6"/>
    <w:rsid w:val="007D6A4C"/>
    <w:rsid w:val="007D6D6C"/>
    <w:rsid w:val="007D787A"/>
    <w:rsid w:val="007E10DA"/>
    <w:rsid w:val="007E2266"/>
    <w:rsid w:val="007E312D"/>
    <w:rsid w:val="007E3AC6"/>
    <w:rsid w:val="007E4271"/>
    <w:rsid w:val="007E47C5"/>
    <w:rsid w:val="007E4872"/>
    <w:rsid w:val="007E56A4"/>
    <w:rsid w:val="007E57D9"/>
    <w:rsid w:val="007E59C8"/>
    <w:rsid w:val="007E5A82"/>
    <w:rsid w:val="007E6455"/>
    <w:rsid w:val="007E6FC1"/>
    <w:rsid w:val="007E7CD5"/>
    <w:rsid w:val="007F07FE"/>
    <w:rsid w:val="007F0E27"/>
    <w:rsid w:val="007F1524"/>
    <w:rsid w:val="007F3160"/>
    <w:rsid w:val="007F3886"/>
    <w:rsid w:val="007F3890"/>
    <w:rsid w:val="007F4768"/>
    <w:rsid w:val="007F5804"/>
    <w:rsid w:val="007F5A64"/>
    <w:rsid w:val="007F5B0A"/>
    <w:rsid w:val="007F605C"/>
    <w:rsid w:val="007F60FF"/>
    <w:rsid w:val="007F6296"/>
    <w:rsid w:val="007F64E7"/>
    <w:rsid w:val="007F73F8"/>
    <w:rsid w:val="007F7FD5"/>
    <w:rsid w:val="00801649"/>
    <w:rsid w:val="0080196C"/>
    <w:rsid w:val="0080314A"/>
    <w:rsid w:val="008045C1"/>
    <w:rsid w:val="00804B00"/>
    <w:rsid w:val="00804B5A"/>
    <w:rsid w:val="008050EF"/>
    <w:rsid w:val="0080588E"/>
    <w:rsid w:val="008069EA"/>
    <w:rsid w:val="00806B07"/>
    <w:rsid w:val="00807320"/>
    <w:rsid w:val="0080762E"/>
    <w:rsid w:val="008078CC"/>
    <w:rsid w:val="008079F6"/>
    <w:rsid w:val="00807FD4"/>
    <w:rsid w:val="008101C4"/>
    <w:rsid w:val="0081089C"/>
    <w:rsid w:val="00810AC6"/>
    <w:rsid w:val="00811BD4"/>
    <w:rsid w:val="008120A1"/>
    <w:rsid w:val="00812EE6"/>
    <w:rsid w:val="008134A7"/>
    <w:rsid w:val="00814B89"/>
    <w:rsid w:val="0081528C"/>
    <w:rsid w:val="00816238"/>
    <w:rsid w:val="00816380"/>
    <w:rsid w:val="008165D9"/>
    <w:rsid w:val="00817F90"/>
    <w:rsid w:val="00820939"/>
    <w:rsid w:val="00821703"/>
    <w:rsid w:val="00822A46"/>
    <w:rsid w:val="00822AF6"/>
    <w:rsid w:val="00823D8F"/>
    <w:rsid w:val="00825A87"/>
    <w:rsid w:val="00826B80"/>
    <w:rsid w:val="0082728C"/>
    <w:rsid w:val="00827B63"/>
    <w:rsid w:val="008306B1"/>
    <w:rsid w:val="008307E1"/>
    <w:rsid w:val="0083099E"/>
    <w:rsid w:val="00830A95"/>
    <w:rsid w:val="00830FAA"/>
    <w:rsid w:val="00830FCE"/>
    <w:rsid w:val="008314AA"/>
    <w:rsid w:val="008327EB"/>
    <w:rsid w:val="0083295D"/>
    <w:rsid w:val="00833806"/>
    <w:rsid w:val="00833AD8"/>
    <w:rsid w:val="00833D29"/>
    <w:rsid w:val="00834AE8"/>
    <w:rsid w:val="00834DA3"/>
    <w:rsid w:val="0083533C"/>
    <w:rsid w:val="00835793"/>
    <w:rsid w:val="008363CB"/>
    <w:rsid w:val="00840009"/>
    <w:rsid w:val="0084000A"/>
    <w:rsid w:val="008401E5"/>
    <w:rsid w:val="00840E1D"/>
    <w:rsid w:val="00841599"/>
    <w:rsid w:val="0084161A"/>
    <w:rsid w:val="0084283D"/>
    <w:rsid w:val="00843381"/>
    <w:rsid w:val="008434DB"/>
    <w:rsid w:val="008435A0"/>
    <w:rsid w:val="00843E74"/>
    <w:rsid w:val="00843F3A"/>
    <w:rsid w:val="0084467B"/>
    <w:rsid w:val="00844998"/>
    <w:rsid w:val="00846041"/>
    <w:rsid w:val="008466F1"/>
    <w:rsid w:val="00850637"/>
    <w:rsid w:val="00850DC3"/>
    <w:rsid w:val="00851521"/>
    <w:rsid w:val="00852C96"/>
    <w:rsid w:val="00852F0F"/>
    <w:rsid w:val="00852F52"/>
    <w:rsid w:val="008535C4"/>
    <w:rsid w:val="008540A5"/>
    <w:rsid w:val="0085447B"/>
    <w:rsid w:val="00854EDD"/>
    <w:rsid w:val="00855655"/>
    <w:rsid w:val="00855E6F"/>
    <w:rsid w:val="00856761"/>
    <w:rsid w:val="00856D11"/>
    <w:rsid w:val="00856D28"/>
    <w:rsid w:val="008572C2"/>
    <w:rsid w:val="00857383"/>
    <w:rsid w:val="0085790B"/>
    <w:rsid w:val="00860DB1"/>
    <w:rsid w:val="00860F14"/>
    <w:rsid w:val="00861206"/>
    <w:rsid w:val="008614FC"/>
    <w:rsid w:val="00861C7D"/>
    <w:rsid w:val="008624CA"/>
    <w:rsid w:val="00862D34"/>
    <w:rsid w:val="00863700"/>
    <w:rsid w:val="008643BC"/>
    <w:rsid w:val="00864CD5"/>
    <w:rsid w:val="008656E7"/>
    <w:rsid w:val="00865963"/>
    <w:rsid w:val="00865EF0"/>
    <w:rsid w:val="00866B13"/>
    <w:rsid w:val="00867725"/>
    <w:rsid w:val="00867A5B"/>
    <w:rsid w:val="008706DF"/>
    <w:rsid w:val="00871A97"/>
    <w:rsid w:val="008723EA"/>
    <w:rsid w:val="008724DD"/>
    <w:rsid w:val="00873008"/>
    <w:rsid w:val="00873A0D"/>
    <w:rsid w:val="00873F34"/>
    <w:rsid w:val="00874747"/>
    <w:rsid w:val="0087492E"/>
    <w:rsid w:val="00875049"/>
    <w:rsid w:val="008760A2"/>
    <w:rsid w:val="0087613E"/>
    <w:rsid w:val="00876C08"/>
    <w:rsid w:val="00877164"/>
    <w:rsid w:val="0088083C"/>
    <w:rsid w:val="00880CCA"/>
    <w:rsid w:val="008814AD"/>
    <w:rsid w:val="00883381"/>
    <w:rsid w:val="008844C7"/>
    <w:rsid w:val="00884EA8"/>
    <w:rsid w:val="00885919"/>
    <w:rsid w:val="00886239"/>
    <w:rsid w:val="008904F3"/>
    <w:rsid w:val="0089082D"/>
    <w:rsid w:val="00890B7A"/>
    <w:rsid w:val="00890CF6"/>
    <w:rsid w:val="00891AD2"/>
    <w:rsid w:val="00891EDF"/>
    <w:rsid w:val="00892342"/>
    <w:rsid w:val="00892A91"/>
    <w:rsid w:val="00893481"/>
    <w:rsid w:val="00893ABE"/>
    <w:rsid w:val="00893C86"/>
    <w:rsid w:val="00893F48"/>
    <w:rsid w:val="00894F22"/>
    <w:rsid w:val="008954BC"/>
    <w:rsid w:val="008955A3"/>
    <w:rsid w:val="00895BF0"/>
    <w:rsid w:val="00896BE6"/>
    <w:rsid w:val="00897D70"/>
    <w:rsid w:val="008A00DD"/>
    <w:rsid w:val="008A0380"/>
    <w:rsid w:val="008A1C10"/>
    <w:rsid w:val="008A2B9A"/>
    <w:rsid w:val="008A31D7"/>
    <w:rsid w:val="008A3247"/>
    <w:rsid w:val="008A3675"/>
    <w:rsid w:val="008A4088"/>
    <w:rsid w:val="008A4965"/>
    <w:rsid w:val="008A4DE2"/>
    <w:rsid w:val="008A6763"/>
    <w:rsid w:val="008A7C21"/>
    <w:rsid w:val="008B056A"/>
    <w:rsid w:val="008B1D5A"/>
    <w:rsid w:val="008B20BC"/>
    <w:rsid w:val="008B3E0B"/>
    <w:rsid w:val="008B521F"/>
    <w:rsid w:val="008B53EC"/>
    <w:rsid w:val="008B6A94"/>
    <w:rsid w:val="008B6C4E"/>
    <w:rsid w:val="008B6CC9"/>
    <w:rsid w:val="008B7E23"/>
    <w:rsid w:val="008C138D"/>
    <w:rsid w:val="008C2373"/>
    <w:rsid w:val="008C5103"/>
    <w:rsid w:val="008C6666"/>
    <w:rsid w:val="008C6B04"/>
    <w:rsid w:val="008C6C59"/>
    <w:rsid w:val="008C714C"/>
    <w:rsid w:val="008D0192"/>
    <w:rsid w:val="008D0676"/>
    <w:rsid w:val="008D0A03"/>
    <w:rsid w:val="008D0EFF"/>
    <w:rsid w:val="008D1D73"/>
    <w:rsid w:val="008D2298"/>
    <w:rsid w:val="008D4164"/>
    <w:rsid w:val="008D4A4F"/>
    <w:rsid w:val="008D4A75"/>
    <w:rsid w:val="008D5949"/>
    <w:rsid w:val="008D5A18"/>
    <w:rsid w:val="008D5AAC"/>
    <w:rsid w:val="008D641A"/>
    <w:rsid w:val="008D7BBE"/>
    <w:rsid w:val="008D7DAA"/>
    <w:rsid w:val="008E0855"/>
    <w:rsid w:val="008E0B40"/>
    <w:rsid w:val="008E0D9C"/>
    <w:rsid w:val="008E1135"/>
    <w:rsid w:val="008E1876"/>
    <w:rsid w:val="008E214E"/>
    <w:rsid w:val="008E2262"/>
    <w:rsid w:val="008E293F"/>
    <w:rsid w:val="008E5DED"/>
    <w:rsid w:val="008E5FE3"/>
    <w:rsid w:val="008E6755"/>
    <w:rsid w:val="008E6984"/>
    <w:rsid w:val="008E771C"/>
    <w:rsid w:val="008E7A8A"/>
    <w:rsid w:val="008F1305"/>
    <w:rsid w:val="008F1AB3"/>
    <w:rsid w:val="008F1F1E"/>
    <w:rsid w:val="008F2455"/>
    <w:rsid w:val="008F25F1"/>
    <w:rsid w:val="008F27FF"/>
    <w:rsid w:val="008F2B87"/>
    <w:rsid w:val="008F38BA"/>
    <w:rsid w:val="008F4456"/>
    <w:rsid w:val="008F4A87"/>
    <w:rsid w:val="008F69B9"/>
    <w:rsid w:val="009011A1"/>
    <w:rsid w:val="00901C90"/>
    <w:rsid w:val="0090222F"/>
    <w:rsid w:val="00902C72"/>
    <w:rsid w:val="00903583"/>
    <w:rsid w:val="00903D41"/>
    <w:rsid w:val="00904960"/>
    <w:rsid w:val="009068E7"/>
    <w:rsid w:val="00906919"/>
    <w:rsid w:val="00906983"/>
    <w:rsid w:val="00910591"/>
    <w:rsid w:val="009109E9"/>
    <w:rsid w:val="00910D19"/>
    <w:rsid w:val="00911DEC"/>
    <w:rsid w:val="00912034"/>
    <w:rsid w:val="00912049"/>
    <w:rsid w:val="0091282D"/>
    <w:rsid w:val="009134D2"/>
    <w:rsid w:val="00913603"/>
    <w:rsid w:val="00913A28"/>
    <w:rsid w:val="009146E1"/>
    <w:rsid w:val="0091492A"/>
    <w:rsid w:val="0091533F"/>
    <w:rsid w:val="00916683"/>
    <w:rsid w:val="0091704E"/>
    <w:rsid w:val="00917A5C"/>
    <w:rsid w:val="009204F9"/>
    <w:rsid w:val="00921FB0"/>
    <w:rsid w:val="00922297"/>
    <w:rsid w:val="00923D9F"/>
    <w:rsid w:val="00925649"/>
    <w:rsid w:val="009259F4"/>
    <w:rsid w:val="00925BEC"/>
    <w:rsid w:val="00926551"/>
    <w:rsid w:val="00930204"/>
    <w:rsid w:val="0093079E"/>
    <w:rsid w:val="0093171E"/>
    <w:rsid w:val="0093239F"/>
    <w:rsid w:val="00932AC2"/>
    <w:rsid w:val="00933442"/>
    <w:rsid w:val="00933A54"/>
    <w:rsid w:val="009340FF"/>
    <w:rsid w:val="009341C1"/>
    <w:rsid w:val="0093444E"/>
    <w:rsid w:val="00935162"/>
    <w:rsid w:val="009362B3"/>
    <w:rsid w:val="00936861"/>
    <w:rsid w:val="00937354"/>
    <w:rsid w:val="009401F5"/>
    <w:rsid w:val="0094096B"/>
    <w:rsid w:val="00942A7C"/>
    <w:rsid w:val="00942C1D"/>
    <w:rsid w:val="009431EC"/>
    <w:rsid w:val="00946D12"/>
    <w:rsid w:val="00947A7B"/>
    <w:rsid w:val="00947C82"/>
    <w:rsid w:val="00947FD1"/>
    <w:rsid w:val="0095003B"/>
    <w:rsid w:val="00951B82"/>
    <w:rsid w:val="00951F68"/>
    <w:rsid w:val="0095234E"/>
    <w:rsid w:val="00952CEE"/>
    <w:rsid w:val="009532D1"/>
    <w:rsid w:val="00953603"/>
    <w:rsid w:val="0095363C"/>
    <w:rsid w:val="009539A8"/>
    <w:rsid w:val="00955F3C"/>
    <w:rsid w:val="0095609A"/>
    <w:rsid w:val="0095652A"/>
    <w:rsid w:val="00956866"/>
    <w:rsid w:val="00957689"/>
    <w:rsid w:val="00957E15"/>
    <w:rsid w:val="00961A94"/>
    <w:rsid w:val="00961B4F"/>
    <w:rsid w:val="009642D0"/>
    <w:rsid w:val="00964829"/>
    <w:rsid w:val="009649A8"/>
    <w:rsid w:val="00964AE0"/>
    <w:rsid w:val="009652D2"/>
    <w:rsid w:val="0096572B"/>
    <w:rsid w:val="00965ACC"/>
    <w:rsid w:val="009667DB"/>
    <w:rsid w:val="009668FF"/>
    <w:rsid w:val="00967133"/>
    <w:rsid w:val="00967331"/>
    <w:rsid w:val="00967650"/>
    <w:rsid w:val="00970750"/>
    <w:rsid w:val="009709E1"/>
    <w:rsid w:val="00970E72"/>
    <w:rsid w:val="00971481"/>
    <w:rsid w:val="00971DFC"/>
    <w:rsid w:val="0097267E"/>
    <w:rsid w:val="00973CF2"/>
    <w:rsid w:val="009744F4"/>
    <w:rsid w:val="0097453A"/>
    <w:rsid w:val="00974CF4"/>
    <w:rsid w:val="00974EE0"/>
    <w:rsid w:val="00975ADE"/>
    <w:rsid w:val="0097620C"/>
    <w:rsid w:val="00976611"/>
    <w:rsid w:val="009767D5"/>
    <w:rsid w:val="00977BC5"/>
    <w:rsid w:val="00977D6C"/>
    <w:rsid w:val="009803A5"/>
    <w:rsid w:val="00980402"/>
    <w:rsid w:val="00982F32"/>
    <w:rsid w:val="0098354D"/>
    <w:rsid w:val="00983554"/>
    <w:rsid w:val="00984246"/>
    <w:rsid w:val="009845BD"/>
    <w:rsid w:val="009849B7"/>
    <w:rsid w:val="0098505D"/>
    <w:rsid w:val="00987CD0"/>
    <w:rsid w:val="009911AE"/>
    <w:rsid w:val="00991323"/>
    <w:rsid w:val="0099158C"/>
    <w:rsid w:val="009915FE"/>
    <w:rsid w:val="009919CA"/>
    <w:rsid w:val="00991E67"/>
    <w:rsid w:val="00991F83"/>
    <w:rsid w:val="00992870"/>
    <w:rsid w:val="00992AEC"/>
    <w:rsid w:val="00992C1F"/>
    <w:rsid w:val="00992E11"/>
    <w:rsid w:val="00993969"/>
    <w:rsid w:val="00993BC1"/>
    <w:rsid w:val="00994435"/>
    <w:rsid w:val="00994B8D"/>
    <w:rsid w:val="00995E6C"/>
    <w:rsid w:val="00996186"/>
    <w:rsid w:val="00997745"/>
    <w:rsid w:val="009977D0"/>
    <w:rsid w:val="009A0BB9"/>
    <w:rsid w:val="009A26C5"/>
    <w:rsid w:val="009A3394"/>
    <w:rsid w:val="009A3EFA"/>
    <w:rsid w:val="009A40AA"/>
    <w:rsid w:val="009A46EE"/>
    <w:rsid w:val="009A4793"/>
    <w:rsid w:val="009A5107"/>
    <w:rsid w:val="009A62C5"/>
    <w:rsid w:val="009A6652"/>
    <w:rsid w:val="009A6AA2"/>
    <w:rsid w:val="009A6B1B"/>
    <w:rsid w:val="009B0763"/>
    <w:rsid w:val="009B0F29"/>
    <w:rsid w:val="009B13C6"/>
    <w:rsid w:val="009B1BBC"/>
    <w:rsid w:val="009B1BCD"/>
    <w:rsid w:val="009B3448"/>
    <w:rsid w:val="009B39C4"/>
    <w:rsid w:val="009B3B87"/>
    <w:rsid w:val="009B40FB"/>
    <w:rsid w:val="009B4A1F"/>
    <w:rsid w:val="009B4AC4"/>
    <w:rsid w:val="009B4F3F"/>
    <w:rsid w:val="009B5930"/>
    <w:rsid w:val="009B70F9"/>
    <w:rsid w:val="009B745A"/>
    <w:rsid w:val="009B7788"/>
    <w:rsid w:val="009C0A3F"/>
    <w:rsid w:val="009C1029"/>
    <w:rsid w:val="009C159B"/>
    <w:rsid w:val="009C22DA"/>
    <w:rsid w:val="009C24D1"/>
    <w:rsid w:val="009C27CC"/>
    <w:rsid w:val="009C2820"/>
    <w:rsid w:val="009C2863"/>
    <w:rsid w:val="009C2F87"/>
    <w:rsid w:val="009C3B17"/>
    <w:rsid w:val="009C3E1A"/>
    <w:rsid w:val="009C4432"/>
    <w:rsid w:val="009C4EB1"/>
    <w:rsid w:val="009C5C44"/>
    <w:rsid w:val="009C638B"/>
    <w:rsid w:val="009C64C3"/>
    <w:rsid w:val="009C6CF4"/>
    <w:rsid w:val="009C75A9"/>
    <w:rsid w:val="009C7873"/>
    <w:rsid w:val="009C78BB"/>
    <w:rsid w:val="009CC070"/>
    <w:rsid w:val="009D0D3C"/>
    <w:rsid w:val="009D186F"/>
    <w:rsid w:val="009D1DD0"/>
    <w:rsid w:val="009D28A9"/>
    <w:rsid w:val="009D2A7C"/>
    <w:rsid w:val="009D2D43"/>
    <w:rsid w:val="009D4D75"/>
    <w:rsid w:val="009D575E"/>
    <w:rsid w:val="009D619F"/>
    <w:rsid w:val="009D79DF"/>
    <w:rsid w:val="009D7B48"/>
    <w:rsid w:val="009E01E6"/>
    <w:rsid w:val="009E05CA"/>
    <w:rsid w:val="009E0B8E"/>
    <w:rsid w:val="009E0EFC"/>
    <w:rsid w:val="009E1D72"/>
    <w:rsid w:val="009E1EF5"/>
    <w:rsid w:val="009E22C4"/>
    <w:rsid w:val="009E2876"/>
    <w:rsid w:val="009E2AA6"/>
    <w:rsid w:val="009E58FB"/>
    <w:rsid w:val="009E5CE1"/>
    <w:rsid w:val="009E65B1"/>
    <w:rsid w:val="009E709D"/>
    <w:rsid w:val="009E7C9B"/>
    <w:rsid w:val="009F0703"/>
    <w:rsid w:val="009F07A0"/>
    <w:rsid w:val="009F1466"/>
    <w:rsid w:val="009F1B2A"/>
    <w:rsid w:val="009F1C63"/>
    <w:rsid w:val="009F36FD"/>
    <w:rsid w:val="009F382A"/>
    <w:rsid w:val="009F3CB7"/>
    <w:rsid w:val="009F4709"/>
    <w:rsid w:val="009F4D97"/>
    <w:rsid w:val="009F6437"/>
    <w:rsid w:val="009F6D17"/>
    <w:rsid w:val="009F7454"/>
    <w:rsid w:val="00A014CE"/>
    <w:rsid w:val="00A01C9A"/>
    <w:rsid w:val="00A01EFA"/>
    <w:rsid w:val="00A0278A"/>
    <w:rsid w:val="00A0284D"/>
    <w:rsid w:val="00A02E1D"/>
    <w:rsid w:val="00A03BD3"/>
    <w:rsid w:val="00A04BE2"/>
    <w:rsid w:val="00A05356"/>
    <w:rsid w:val="00A05A4E"/>
    <w:rsid w:val="00A05ADC"/>
    <w:rsid w:val="00A06003"/>
    <w:rsid w:val="00A06A8A"/>
    <w:rsid w:val="00A06AC0"/>
    <w:rsid w:val="00A06E9B"/>
    <w:rsid w:val="00A07800"/>
    <w:rsid w:val="00A07869"/>
    <w:rsid w:val="00A0793A"/>
    <w:rsid w:val="00A118E4"/>
    <w:rsid w:val="00A12599"/>
    <w:rsid w:val="00A1425B"/>
    <w:rsid w:val="00A142AB"/>
    <w:rsid w:val="00A14ED7"/>
    <w:rsid w:val="00A1689C"/>
    <w:rsid w:val="00A17F27"/>
    <w:rsid w:val="00A202D8"/>
    <w:rsid w:val="00A20AB1"/>
    <w:rsid w:val="00A20EB8"/>
    <w:rsid w:val="00A214FB"/>
    <w:rsid w:val="00A21C54"/>
    <w:rsid w:val="00A22B4C"/>
    <w:rsid w:val="00A249FD"/>
    <w:rsid w:val="00A24C6C"/>
    <w:rsid w:val="00A25F85"/>
    <w:rsid w:val="00A264F5"/>
    <w:rsid w:val="00A27A95"/>
    <w:rsid w:val="00A30765"/>
    <w:rsid w:val="00A31483"/>
    <w:rsid w:val="00A3153C"/>
    <w:rsid w:val="00A319D6"/>
    <w:rsid w:val="00A31EB5"/>
    <w:rsid w:val="00A324AA"/>
    <w:rsid w:val="00A32A38"/>
    <w:rsid w:val="00A337F3"/>
    <w:rsid w:val="00A33A5D"/>
    <w:rsid w:val="00A34BE7"/>
    <w:rsid w:val="00A35185"/>
    <w:rsid w:val="00A35BC9"/>
    <w:rsid w:val="00A35FA6"/>
    <w:rsid w:val="00A36868"/>
    <w:rsid w:val="00A36EC2"/>
    <w:rsid w:val="00A3700D"/>
    <w:rsid w:val="00A37047"/>
    <w:rsid w:val="00A37322"/>
    <w:rsid w:val="00A41140"/>
    <w:rsid w:val="00A41704"/>
    <w:rsid w:val="00A41E1C"/>
    <w:rsid w:val="00A425A2"/>
    <w:rsid w:val="00A426B7"/>
    <w:rsid w:val="00A42C00"/>
    <w:rsid w:val="00A4392D"/>
    <w:rsid w:val="00A43BCD"/>
    <w:rsid w:val="00A47693"/>
    <w:rsid w:val="00A47B8E"/>
    <w:rsid w:val="00A500CA"/>
    <w:rsid w:val="00A50266"/>
    <w:rsid w:val="00A5087F"/>
    <w:rsid w:val="00A50CFB"/>
    <w:rsid w:val="00A5138B"/>
    <w:rsid w:val="00A51A30"/>
    <w:rsid w:val="00A51DBE"/>
    <w:rsid w:val="00A52B1D"/>
    <w:rsid w:val="00A53754"/>
    <w:rsid w:val="00A53902"/>
    <w:rsid w:val="00A53C06"/>
    <w:rsid w:val="00A5450E"/>
    <w:rsid w:val="00A54AA9"/>
    <w:rsid w:val="00A54C80"/>
    <w:rsid w:val="00A56162"/>
    <w:rsid w:val="00A5631C"/>
    <w:rsid w:val="00A5634E"/>
    <w:rsid w:val="00A56E87"/>
    <w:rsid w:val="00A56E9D"/>
    <w:rsid w:val="00A5702A"/>
    <w:rsid w:val="00A57128"/>
    <w:rsid w:val="00A57147"/>
    <w:rsid w:val="00A57B4B"/>
    <w:rsid w:val="00A57B80"/>
    <w:rsid w:val="00A57C5D"/>
    <w:rsid w:val="00A57E81"/>
    <w:rsid w:val="00A57E83"/>
    <w:rsid w:val="00A60271"/>
    <w:rsid w:val="00A61101"/>
    <w:rsid w:val="00A6148B"/>
    <w:rsid w:val="00A61656"/>
    <w:rsid w:val="00A6169C"/>
    <w:rsid w:val="00A63185"/>
    <w:rsid w:val="00A6412F"/>
    <w:rsid w:val="00A64716"/>
    <w:rsid w:val="00A651B3"/>
    <w:rsid w:val="00A652BD"/>
    <w:rsid w:val="00A655EC"/>
    <w:rsid w:val="00A65DFA"/>
    <w:rsid w:val="00A66807"/>
    <w:rsid w:val="00A66B49"/>
    <w:rsid w:val="00A67443"/>
    <w:rsid w:val="00A67558"/>
    <w:rsid w:val="00A677F7"/>
    <w:rsid w:val="00A701AF"/>
    <w:rsid w:val="00A70ACE"/>
    <w:rsid w:val="00A714BE"/>
    <w:rsid w:val="00A71E24"/>
    <w:rsid w:val="00A72666"/>
    <w:rsid w:val="00A7282C"/>
    <w:rsid w:val="00A73C2F"/>
    <w:rsid w:val="00A74178"/>
    <w:rsid w:val="00A74B3C"/>
    <w:rsid w:val="00A756FF"/>
    <w:rsid w:val="00A75968"/>
    <w:rsid w:val="00A76A19"/>
    <w:rsid w:val="00A76E2C"/>
    <w:rsid w:val="00A77C57"/>
    <w:rsid w:val="00A80264"/>
    <w:rsid w:val="00A80459"/>
    <w:rsid w:val="00A81869"/>
    <w:rsid w:val="00A824E4"/>
    <w:rsid w:val="00A825DE"/>
    <w:rsid w:val="00A828F5"/>
    <w:rsid w:val="00A82C57"/>
    <w:rsid w:val="00A834C8"/>
    <w:rsid w:val="00A8421B"/>
    <w:rsid w:val="00A84D72"/>
    <w:rsid w:val="00A84E55"/>
    <w:rsid w:val="00A86D25"/>
    <w:rsid w:val="00A903AB"/>
    <w:rsid w:val="00A90580"/>
    <w:rsid w:val="00A90779"/>
    <w:rsid w:val="00A909B0"/>
    <w:rsid w:val="00A91D02"/>
    <w:rsid w:val="00A94466"/>
    <w:rsid w:val="00A95547"/>
    <w:rsid w:val="00A95549"/>
    <w:rsid w:val="00A95D60"/>
    <w:rsid w:val="00A95D9B"/>
    <w:rsid w:val="00A96877"/>
    <w:rsid w:val="00A974ED"/>
    <w:rsid w:val="00A97843"/>
    <w:rsid w:val="00AA01FF"/>
    <w:rsid w:val="00AA1A4F"/>
    <w:rsid w:val="00AA1C18"/>
    <w:rsid w:val="00AA2213"/>
    <w:rsid w:val="00AA2B34"/>
    <w:rsid w:val="00AA3762"/>
    <w:rsid w:val="00AA38A4"/>
    <w:rsid w:val="00AA5AD1"/>
    <w:rsid w:val="00AA67C9"/>
    <w:rsid w:val="00AA680E"/>
    <w:rsid w:val="00AA6825"/>
    <w:rsid w:val="00AA6D45"/>
    <w:rsid w:val="00AA7405"/>
    <w:rsid w:val="00AA7900"/>
    <w:rsid w:val="00AB0A97"/>
    <w:rsid w:val="00AB0C1D"/>
    <w:rsid w:val="00AB237A"/>
    <w:rsid w:val="00AB2CD4"/>
    <w:rsid w:val="00AB35F5"/>
    <w:rsid w:val="00AB36E7"/>
    <w:rsid w:val="00AB395E"/>
    <w:rsid w:val="00AB451B"/>
    <w:rsid w:val="00AB52E0"/>
    <w:rsid w:val="00AB56CB"/>
    <w:rsid w:val="00AB586F"/>
    <w:rsid w:val="00AB5CA7"/>
    <w:rsid w:val="00AB6C2C"/>
    <w:rsid w:val="00AC1B50"/>
    <w:rsid w:val="00AC1DF6"/>
    <w:rsid w:val="00AC1F7F"/>
    <w:rsid w:val="00AC2BAD"/>
    <w:rsid w:val="00AC2DE5"/>
    <w:rsid w:val="00AC31D6"/>
    <w:rsid w:val="00AC3213"/>
    <w:rsid w:val="00AC3601"/>
    <w:rsid w:val="00AC3AC7"/>
    <w:rsid w:val="00AC43FC"/>
    <w:rsid w:val="00AC542E"/>
    <w:rsid w:val="00AC5A6E"/>
    <w:rsid w:val="00AC66E8"/>
    <w:rsid w:val="00AC745E"/>
    <w:rsid w:val="00AD013D"/>
    <w:rsid w:val="00AD189B"/>
    <w:rsid w:val="00AD2F4D"/>
    <w:rsid w:val="00AD32A6"/>
    <w:rsid w:val="00AD38C1"/>
    <w:rsid w:val="00AD3C78"/>
    <w:rsid w:val="00AD5B6C"/>
    <w:rsid w:val="00AD5C1B"/>
    <w:rsid w:val="00AD6622"/>
    <w:rsid w:val="00AD79BA"/>
    <w:rsid w:val="00AE0091"/>
    <w:rsid w:val="00AE12C2"/>
    <w:rsid w:val="00AE26CB"/>
    <w:rsid w:val="00AE28F7"/>
    <w:rsid w:val="00AE2CF7"/>
    <w:rsid w:val="00AE434E"/>
    <w:rsid w:val="00AE4560"/>
    <w:rsid w:val="00AE480E"/>
    <w:rsid w:val="00AE4FA6"/>
    <w:rsid w:val="00AE50A7"/>
    <w:rsid w:val="00AE5696"/>
    <w:rsid w:val="00AE5E9A"/>
    <w:rsid w:val="00AE5FE6"/>
    <w:rsid w:val="00AE7115"/>
    <w:rsid w:val="00AE72D9"/>
    <w:rsid w:val="00AE72E3"/>
    <w:rsid w:val="00AE7430"/>
    <w:rsid w:val="00AF0760"/>
    <w:rsid w:val="00AF07C0"/>
    <w:rsid w:val="00AF217F"/>
    <w:rsid w:val="00AF2232"/>
    <w:rsid w:val="00AF279D"/>
    <w:rsid w:val="00AF334F"/>
    <w:rsid w:val="00AF4665"/>
    <w:rsid w:val="00AF540B"/>
    <w:rsid w:val="00AF63FB"/>
    <w:rsid w:val="00AF6861"/>
    <w:rsid w:val="00AF6AB0"/>
    <w:rsid w:val="00AF7D36"/>
    <w:rsid w:val="00B00408"/>
    <w:rsid w:val="00B015AC"/>
    <w:rsid w:val="00B0213A"/>
    <w:rsid w:val="00B02DDE"/>
    <w:rsid w:val="00B0310B"/>
    <w:rsid w:val="00B0336B"/>
    <w:rsid w:val="00B0394B"/>
    <w:rsid w:val="00B03BE3"/>
    <w:rsid w:val="00B0415B"/>
    <w:rsid w:val="00B05485"/>
    <w:rsid w:val="00B05C64"/>
    <w:rsid w:val="00B07F7C"/>
    <w:rsid w:val="00B10945"/>
    <w:rsid w:val="00B1139E"/>
    <w:rsid w:val="00B1179C"/>
    <w:rsid w:val="00B11B70"/>
    <w:rsid w:val="00B11B8A"/>
    <w:rsid w:val="00B14286"/>
    <w:rsid w:val="00B15CF0"/>
    <w:rsid w:val="00B16907"/>
    <w:rsid w:val="00B169B6"/>
    <w:rsid w:val="00B2017D"/>
    <w:rsid w:val="00B20186"/>
    <w:rsid w:val="00B20F2E"/>
    <w:rsid w:val="00B21DBD"/>
    <w:rsid w:val="00B2274C"/>
    <w:rsid w:val="00B2305C"/>
    <w:rsid w:val="00B240E8"/>
    <w:rsid w:val="00B2468E"/>
    <w:rsid w:val="00B247D0"/>
    <w:rsid w:val="00B24A21"/>
    <w:rsid w:val="00B254B1"/>
    <w:rsid w:val="00B25B24"/>
    <w:rsid w:val="00B2620B"/>
    <w:rsid w:val="00B27836"/>
    <w:rsid w:val="00B30034"/>
    <w:rsid w:val="00B315DA"/>
    <w:rsid w:val="00B319E5"/>
    <w:rsid w:val="00B31B1E"/>
    <w:rsid w:val="00B31C57"/>
    <w:rsid w:val="00B31E08"/>
    <w:rsid w:val="00B32799"/>
    <w:rsid w:val="00B32DB4"/>
    <w:rsid w:val="00B33779"/>
    <w:rsid w:val="00B33BFA"/>
    <w:rsid w:val="00B34209"/>
    <w:rsid w:val="00B342AE"/>
    <w:rsid w:val="00B34917"/>
    <w:rsid w:val="00B349E7"/>
    <w:rsid w:val="00B34F3A"/>
    <w:rsid w:val="00B35713"/>
    <w:rsid w:val="00B362AA"/>
    <w:rsid w:val="00B37224"/>
    <w:rsid w:val="00B4024B"/>
    <w:rsid w:val="00B408B9"/>
    <w:rsid w:val="00B40BE2"/>
    <w:rsid w:val="00B41A6B"/>
    <w:rsid w:val="00B43344"/>
    <w:rsid w:val="00B4564F"/>
    <w:rsid w:val="00B457F0"/>
    <w:rsid w:val="00B459B8"/>
    <w:rsid w:val="00B46139"/>
    <w:rsid w:val="00B4731A"/>
    <w:rsid w:val="00B47811"/>
    <w:rsid w:val="00B502EC"/>
    <w:rsid w:val="00B51B11"/>
    <w:rsid w:val="00B51E1C"/>
    <w:rsid w:val="00B5298F"/>
    <w:rsid w:val="00B53820"/>
    <w:rsid w:val="00B53A2B"/>
    <w:rsid w:val="00B53B1A"/>
    <w:rsid w:val="00B53CA2"/>
    <w:rsid w:val="00B54967"/>
    <w:rsid w:val="00B552C4"/>
    <w:rsid w:val="00B553D2"/>
    <w:rsid w:val="00B554A9"/>
    <w:rsid w:val="00B55558"/>
    <w:rsid w:val="00B55E33"/>
    <w:rsid w:val="00B61264"/>
    <w:rsid w:val="00B61289"/>
    <w:rsid w:val="00B62395"/>
    <w:rsid w:val="00B62AB7"/>
    <w:rsid w:val="00B62B0E"/>
    <w:rsid w:val="00B62F24"/>
    <w:rsid w:val="00B635B2"/>
    <w:rsid w:val="00B63ACA"/>
    <w:rsid w:val="00B63B13"/>
    <w:rsid w:val="00B642F0"/>
    <w:rsid w:val="00B65BC5"/>
    <w:rsid w:val="00B70F84"/>
    <w:rsid w:val="00B72EB4"/>
    <w:rsid w:val="00B72EFB"/>
    <w:rsid w:val="00B72FE0"/>
    <w:rsid w:val="00B734F2"/>
    <w:rsid w:val="00B735F1"/>
    <w:rsid w:val="00B73668"/>
    <w:rsid w:val="00B74E9D"/>
    <w:rsid w:val="00B754D5"/>
    <w:rsid w:val="00B757E3"/>
    <w:rsid w:val="00B75E1D"/>
    <w:rsid w:val="00B76198"/>
    <w:rsid w:val="00B7681E"/>
    <w:rsid w:val="00B76DC2"/>
    <w:rsid w:val="00B777E1"/>
    <w:rsid w:val="00B806BF"/>
    <w:rsid w:val="00B80D03"/>
    <w:rsid w:val="00B8111A"/>
    <w:rsid w:val="00B82CC8"/>
    <w:rsid w:val="00B82ECF"/>
    <w:rsid w:val="00B84332"/>
    <w:rsid w:val="00B84CD7"/>
    <w:rsid w:val="00B85637"/>
    <w:rsid w:val="00B861F3"/>
    <w:rsid w:val="00B866F9"/>
    <w:rsid w:val="00B86863"/>
    <w:rsid w:val="00B86E72"/>
    <w:rsid w:val="00B86F34"/>
    <w:rsid w:val="00B87460"/>
    <w:rsid w:val="00B90AEF"/>
    <w:rsid w:val="00B92A2B"/>
    <w:rsid w:val="00B92B69"/>
    <w:rsid w:val="00B92BBD"/>
    <w:rsid w:val="00B92BF4"/>
    <w:rsid w:val="00B92ECD"/>
    <w:rsid w:val="00B9305C"/>
    <w:rsid w:val="00B938D7"/>
    <w:rsid w:val="00B93A87"/>
    <w:rsid w:val="00B95733"/>
    <w:rsid w:val="00B958A5"/>
    <w:rsid w:val="00B966EC"/>
    <w:rsid w:val="00B969A4"/>
    <w:rsid w:val="00B96DCB"/>
    <w:rsid w:val="00B972A2"/>
    <w:rsid w:val="00B97849"/>
    <w:rsid w:val="00B97A58"/>
    <w:rsid w:val="00B97F5F"/>
    <w:rsid w:val="00BA029E"/>
    <w:rsid w:val="00BA07F6"/>
    <w:rsid w:val="00BA0AF7"/>
    <w:rsid w:val="00BA0E51"/>
    <w:rsid w:val="00BA2085"/>
    <w:rsid w:val="00BA220B"/>
    <w:rsid w:val="00BA22E3"/>
    <w:rsid w:val="00BA2323"/>
    <w:rsid w:val="00BA2873"/>
    <w:rsid w:val="00BA2916"/>
    <w:rsid w:val="00BA306D"/>
    <w:rsid w:val="00BA3235"/>
    <w:rsid w:val="00BA482D"/>
    <w:rsid w:val="00BA514C"/>
    <w:rsid w:val="00BA5150"/>
    <w:rsid w:val="00BA5B95"/>
    <w:rsid w:val="00BA6925"/>
    <w:rsid w:val="00BA697C"/>
    <w:rsid w:val="00BA70FF"/>
    <w:rsid w:val="00BA7149"/>
    <w:rsid w:val="00BA792A"/>
    <w:rsid w:val="00BB2FD0"/>
    <w:rsid w:val="00BB3C65"/>
    <w:rsid w:val="00BB488C"/>
    <w:rsid w:val="00BB4F67"/>
    <w:rsid w:val="00BB5057"/>
    <w:rsid w:val="00BB556B"/>
    <w:rsid w:val="00BB58DD"/>
    <w:rsid w:val="00BB6822"/>
    <w:rsid w:val="00BB7F91"/>
    <w:rsid w:val="00BC002B"/>
    <w:rsid w:val="00BC1242"/>
    <w:rsid w:val="00BC1E52"/>
    <w:rsid w:val="00BC1FA3"/>
    <w:rsid w:val="00BC2DA2"/>
    <w:rsid w:val="00BC46C9"/>
    <w:rsid w:val="00BC4C28"/>
    <w:rsid w:val="00BC5A35"/>
    <w:rsid w:val="00BC5B1E"/>
    <w:rsid w:val="00BC5C2F"/>
    <w:rsid w:val="00BC5EC7"/>
    <w:rsid w:val="00BC6989"/>
    <w:rsid w:val="00BC7069"/>
    <w:rsid w:val="00BC707F"/>
    <w:rsid w:val="00BC727F"/>
    <w:rsid w:val="00BC741E"/>
    <w:rsid w:val="00BC7D58"/>
    <w:rsid w:val="00BD0500"/>
    <w:rsid w:val="00BD0AEE"/>
    <w:rsid w:val="00BD0B62"/>
    <w:rsid w:val="00BD3782"/>
    <w:rsid w:val="00BD3A0B"/>
    <w:rsid w:val="00BD3C91"/>
    <w:rsid w:val="00BD42E0"/>
    <w:rsid w:val="00BD506B"/>
    <w:rsid w:val="00BD6057"/>
    <w:rsid w:val="00BE09FD"/>
    <w:rsid w:val="00BE18C3"/>
    <w:rsid w:val="00BE2290"/>
    <w:rsid w:val="00BE260F"/>
    <w:rsid w:val="00BE2F28"/>
    <w:rsid w:val="00BE348D"/>
    <w:rsid w:val="00BE41FA"/>
    <w:rsid w:val="00BE4308"/>
    <w:rsid w:val="00BE43DB"/>
    <w:rsid w:val="00BE4B02"/>
    <w:rsid w:val="00BE4BF6"/>
    <w:rsid w:val="00BE4C6F"/>
    <w:rsid w:val="00BE4EEC"/>
    <w:rsid w:val="00BE51CA"/>
    <w:rsid w:val="00BE5336"/>
    <w:rsid w:val="00BE60F8"/>
    <w:rsid w:val="00BE6444"/>
    <w:rsid w:val="00BE687B"/>
    <w:rsid w:val="00BE73B6"/>
    <w:rsid w:val="00BF0098"/>
    <w:rsid w:val="00BF07D3"/>
    <w:rsid w:val="00BF0C39"/>
    <w:rsid w:val="00BF2828"/>
    <w:rsid w:val="00BF5406"/>
    <w:rsid w:val="00BF5DBE"/>
    <w:rsid w:val="00BF6127"/>
    <w:rsid w:val="00BF7E34"/>
    <w:rsid w:val="00C002BA"/>
    <w:rsid w:val="00C01442"/>
    <w:rsid w:val="00C01B87"/>
    <w:rsid w:val="00C0223B"/>
    <w:rsid w:val="00C0372A"/>
    <w:rsid w:val="00C03A0D"/>
    <w:rsid w:val="00C03CEA"/>
    <w:rsid w:val="00C03F82"/>
    <w:rsid w:val="00C03FA9"/>
    <w:rsid w:val="00C05108"/>
    <w:rsid w:val="00C06212"/>
    <w:rsid w:val="00C078C3"/>
    <w:rsid w:val="00C07DA8"/>
    <w:rsid w:val="00C10E3D"/>
    <w:rsid w:val="00C10F60"/>
    <w:rsid w:val="00C1131F"/>
    <w:rsid w:val="00C119C4"/>
    <w:rsid w:val="00C11A50"/>
    <w:rsid w:val="00C13DB7"/>
    <w:rsid w:val="00C1431D"/>
    <w:rsid w:val="00C143C2"/>
    <w:rsid w:val="00C150B6"/>
    <w:rsid w:val="00C153FD"/>
    <w:rsid w:val="00C15CE9"/>
    <w:rsid w:val="00C15E31"/>
    <w:rsid w:val="00C17259"/>
    <w:rsid w:val="00C17CC0"/>
    <w:rsid w:val="00C17E3F"/>
    <w:rsid w:val="00C21644"/>
    <w:rsid w:val="00C21BD1"/>
    <w:rsid w:val="00C22511"/>
    <w:rsid w:val="00C22D10"/>
    <w:rsid w:val="00C23550"/>
    <w:rsid w:val="00C23858"/>
    <w:rsid w:val="00C254DC"/>
    <w:rsid w:val="00C26772"/>
    <w:rsid w:val="00C27935"/>
    <w:rsid w:val="00C27FB8"/>
    <w:rsid w:val="00C309E4"/>
    <w:rsid w:val="00C30A24"/>
    <w:rsid w:val="00C31257"/>
    <w:rsid w:val="00C315F5"/>
    <w:rsid w:val="00C321DF"/>
    <w:rsid w:val="00C32FF3"/>
    <w:rsid w:val="00C33220"/>
    <w:rsid w:val="00C335E2"/>
    <w:rsid w:val="00C33C08"/>
    <w:rsid w:val="00C36A2D"/>
    <w:rsid w:val="00C36B72"/>
    <w:rsid w:val="00C37D3F"/>
    <w:rsid w:val="00C40C04"/>
    <w:rsid w:val="00C41F7D"/>
    <w:rsid w:val="00C421C9"/>
    <w:rsid w:val="00C42353"/>
    <w:rsid w:val="00C42ED0"/>
    <w:rsid w:val="00C43AF5"/>
    <w:rsid w:val="00C44E80"/>
    <w:rsid w:val="00C44F1B"/>
    <w:rsid w:val="00C451E1"/>
    <w:rsid w:val="00C45DDA"/>
    <w:rsid w:val="00C45E68"/>
    <w:rsid w:val="00C46EC1"/>
    <w:rsid w:val="00C47310"/>
    <w:rsid w:val="00C4732C"/>
    <w:rsid w:val="00C475D7"/>
    <w:rsid w:val="00C47A88"/>
    <w:rsid w:val="00C50D23"/>
    <w:rsid w:val="00C50D9C"/>
    <w:rsid w:val="00C50DD5"/>
    <w:rsid w:val="00C521D3"/>
    <w:rsid w:val="00C525C7"/>
    <w:rsid w:val="00C528A2"/>
    <w:rsid w:val="00C52CA6"/>
    <w:rsid w:val="00C53217"/>
    <w:rsid w:val="00C53499"/>
    <w:rsid w:val="00C54D9D"/>
    <w:rsid w:val="00C56EF0"/>
    <w:rsid w:val="00C572B4"/>
    <w:rsid w:val="00C57551"/>
    <w:rsid w:val="00C57FD6"/>
    <w:rsid w:val="00C62619"/>
    <w:rsid w:val="00C63204"/>
    <w:rsid w:val="00C6398E"/>
    <w:rsid w:val="00C65CA6"/>
    <w:rsid w:val="00C66824"/>
    <w:rsid w:val="00C66F6C"/>
    <w:rsid w:val="00C670D9"/>
    <w:rsid w:val="00C67642"/>
    <w:rsid w:val="00C67734"/>
    <w:rsid w:val="00C70310"/>
    <w:rsid w:val="00C71362"/>
    <w:rsid w:val="00C713A7"/>
    <w:rsid w:val="00C715B9"/>
    <w:rsid w:val="00C71D8C"/>
    <w:rsid w:val="00C72479"/>
    <w:rsid w:val="00C74794"/>
    <w:rsid w:val="00C757E1"/>
    <w:rsid w:val="00C761AB"/>
    <w:rsid w:val="00C768B1"/>
    <w:rsid w:val="00C77FA5"/>
    <w:rsid w:val="00C808AB"/>
    <w:rsid w:val="00C81185"/>
    <w:rsid w:val="00C82576"/>
    <w:rsid w:val="00C826A1"/>
    <w:rsid w:val="00C83352"/>
    <w:rsid w:val="00C84C45"/>
    <w:rsid w:val="00C84DB7"/>
    <w:rsid w:val="00C84DF5"/>
    <w:rsid w:val="00C85272"/>
    <w:rsid w:val="00C8560B"/>
    <w:rsid w:val="00C85CDD"/>
    <w:rsid w:val="00C8609D"/>
    <w:rsid w:val="00C86121"/>
    <w:rsid w:val="00C86202"/>
    <w:rsid w:val="00C862AF"/>
    <w:rsid w:val="00C86775"/>
    <w:rsid w:val="00C86F60"/>
    <w:rsid w:val="00C870CA"/>
    <w:rsid w:val="00C87384"/>
    <w:rsid w:val="00C87AEB"/>
    <w:rsid w:val="00C905AD"/>
    <w:rsid w:val="00C90660"/>
    <w:rsid w:val="00C90761"/>
    <w:rsid w:val="00C907A8"/>
    <w:rsid w:val="00C90E3D"/>
    <w:rsid w:val="00C91C8C"/>
    <w:rsid w:val="00C91DBE"/>
    <w:rsid w:val="00C91E01"/>
    <w:rsid w:val="00C939A9"/>
    <w:rsid w:val="00C93FAB"/>
    <w:rsid w:val="00C94622"/>
    <w:rsid w:val="00C957A4"/>
    <w:rsid w:val="00C96B7A"/>
    <w:rsid w:val="00C9761D"/>
    <w:rsid w:val="00C97737"/>
    <w:rsid w:val="00CA065C"/>
    <w:rsid w:val="00CA169D"/>
    <w:rsid w:val="00CA1828"/>
    <w:rsid w:val="00CA1AA7"/>
    <w:rsid w:val="00CA27B6"/>
    <w:rsid w:val="00CA30E4"/>
    <w:rsid w:val="00CA379C"/>
    <w:rsid w:val="00CA38C5"/>
    <w:rsid w:val="00CA40E3"/>
    <w:rsid w:val="00CA4106"/>
    <w:rsid w:val="00CA4459"/>
    <w:rsid w:val="00CA4552"/>
    <w:rsid w:val="00CA4830"/>
    <w:rsid w:val="00CA4EEE"/>
    <w:rsid w:val="00CA5EFC"/>
    <w:rsid w:val="00CA6830"/>
    <w:rsid w:val="00CA7260"/>
    <w:rsid w:val="00CA7474"/>
    <w:rsid w:val="00CA751A"/>
    <w:rsid w:val="00CB0B61"/>
    <w:rsid w:val="00CB1114"/>
    <w:rsid w:val="00CB1AAA"/>
    <w:rsid w:val="00CB20BD"/>
    <w:rsid w:val="00CB2D78"/>
    <w:rsid w:val="00CB30EA"/>
    <w:rsid w:val="00CB320F"/>
    <w:rsid w:val="00CB3499"/>
    <w:rsid w:val="00CB3787"/>
    <w:rsid w:val="00CB3795"/>
    <w:rsid w:val="00CB3F73"/>
    <w:rsid w:val="00CB4183"/>
    <w:rsid w:val="00CB49A5"/>
    <w:rsid w:val="00CB5616"/>
    <w:rsid w:val="00CB5938"/>
    <w:rsid w:val="00CB6EC3"/>
    <w:rsid w:val="00CB7412"/>
    <w:rsid w:val="00CB7DCD"/>
    <w:rsid w:val="00CC243E"/>
    <w:rsid w:val="00CC269B"/>
    <w:rsid w:val="00CC28D8"/>
    <w:rsid w:val="00CC2A83"/>
    <w:rsid w:val="00CC369D"/>
    <w:rsid w:val="00CC4259"/>
    <w:rsid w:val="00CC432A"/>
    <w:rsid w:val="00CC5E10"/>
    <w:rsid w:val="00CC6410"/>
    <w:rsid w:val="00CC6AA7"/>
    <w:rsid w:val="00CC6B4C"/>
    <w:rsid w:val="00CC7A6E"/>
    <w:rsid w:val="00CD03CE"/>
    <w:rsid w:val="00CD0914"/>
    <w:rsid w:val="00CD0A88"/>
    <w:rsid w:val="00CD0E7B"/>
    <w:rsid w:val="00CD12FF"/>
    <w:rsid w:val="00CD3570"/>
    <w:rsid w:val="00CD45AE"/>
    <w:rsid w:val="00CD49F9"/>
    <w:rsid w:val="00CD55A0"/>
    <w:rsid w:val="00CD5B70"/>
    <w:rsid w:val="00CD5C8C"/>
    <w:rsid w:val="00CD67DE"/>
    <w:rsid w:val="00CD6B3C"/>
    <w:rsid w:val="00CD6DB7"/>
    <w:rsid w:val="00CD78FD"/>
    <w:rsid w:val="00CE06EA"/>
    <w:rsid w:val="00CE0BDE"/>
    <w:rsid w:val="00CE18F8"/>
    <w:rsid w:val="00CE1B95"/>
    <w:rsid w:val="00CE31D8"/>
    <w:rsid w:val="00CE501B"/>
    <w:rsid w:val="00CE582F"/>
    <w:rsid w:val="00CE5CA2"/>
    <w:rsid w:val="00CE6450"/>
    <w:rsid w:val="00CE6F38"/>
    <w:rsid w:val="00CF0187"/>
    <w:rsid w:val="00CF052A"/>
    <w:rsid w:val="00CF0C8F"/>
    <w:rsid w:val="00CF1B45"/>
    <w:rsid w:val="00CF1E24"/>
    <w:rsid w:val="00CF1F47"/>
    <w:rsid w:val="00CF2281"/>
    <w:rsid w:val="00CF24A8"/>
    <w:rsid w:val="00CF25A0"/>
    <w:rsid w:val="00CF2D45"/>
    <w:rsid w:val="00CF2D77"/>
    <w:rsid w:val="00CF388B"/>
    <w:rsid w:val="00CF397E"/>
    <w:rsid w:val="00CF3A3C"/>
    <w:rsid w:val="00CF3F6A"/>
    <w:rsid w:val="00CF4C3B"/>
    <w:rsid w:val="00CF58E4"/>
    <w:rsid w:val="00CF5A4E"/>
    <w:rsid w:val="00D005D4"/>
    <w:rsid w:val="00D00B6C"/>
    <w:rsid w:val="00D014F5"/>
    <w:rsid w:val="00D0223E"/>
    <w:rsid w:val="00D02471"/>
    <w:rsid w:val="00D025F0"/>
    <w:rsid w:val="00D02AB1"/>
    <w:rsid w:val="00D0370C"/>
    <w:rsid w:val="00D04AA0"/>
    <w:rsid w:val="00D04B96"/>
    <w:rsid w:val="00D05623"/>
    <w:rsid w:val="00D05CB6"/>
    <w:rsid w:val="00D06172"/>
    <w:rsid w:val="00D07107"/>
    <w:rsid w:val="00D11E3D"/>
    <w:rsid w:val="00D11F32"/>
    <w:rsid w:val="00D12523"/>
    <w:rsid w:val="00D1299E"/>
    <w:rsid w:val="00D12A58"/>
    <w:rsid w:val="00D133FB"/>
    <w:rsid w:val="00D135D8"/>
    <w:rsid w:val="00D14744"/>
    <w:rsid w:val="00D14DE1"/>
    <w:rsid w:val="00D16398"/>
    <w:rsid w:val="00D16B8E"/>
    <w:rsid w:val="00D17527"/>
    <w:rsid w:val="00D17D0C"/>
    <w:rsid w:val="00D20B85"/>
    <w:rsid w:val="00D20F3F"/>
    <w:rsid w:val="00D20F68"/>
    <w:rsid w:val="00D20F8F"/>
    <w:rsid w:val="00D2252E"/>
    <w:rsid w:val="00D23362"/>
    <w:rsid w:val="00D234EA"/>
    <w:rsid w:val="00D240E1"/>
    <w:rsid w:val="00D2499A"/>
    <w:rsid w:val="00D24A65"/>
    <w:rsid w:val="00D251D9"/>
    <w:rsid w:val="00D25C60"/>
    <w:rsid w:val="00D26205"/>
    <w:rsid w:val="00D26964"/>
    <w:rsid w:val="00D27D78"/>
    <w:rsid w:val="00D302C4"/>
    <w:rsid w:val="00D30509"/>
    <w:rsid w:val="00D305C0"/>
    <w:rsid w:val="00D30BAE"/>
    <w:rsid w:val="00D30BF8"/>
    <w:rsid w:val="00D314B4"/>
    <w:rsid w:val="00D3192C"/>
    <w:rsid w:val="00D31E63"/>
    <w:rsid w:val="00D3240C"/>
    <w:rsid w:val="00D329EB"/>
    <w:rsid w:val="00D32BE7"/>
    <w:rsid w:val="00D33601"/>
    <w:rsid w:val="00D33D6E"/>
    <w:rsid w:val="00D345A5"/>
    <w:rsid w:val="00D35525"/>
    <w:rsid w:val="00D362A6"/>
    <w:rsid w:val="00D36365"/>
    <w:rsid w:val="00D36769"/>
    <w:rsid w:val="00D36A4F"/>
    <w:rsid w:val="00D372A3"/>
    <w:rsid w:val="00D4034A"/>
    <w:rsid w:val="00D41DE2"/>
    <w:rsid w:val="00D424B7"/>
    <w:rsid w:val="00D42B5B"/>
    <w:rsid w:val="00D42E0C"/>
    <w:rsid w:val="00D43684"/>
    <w:rsid w:val="00D43A18"/>
    <w:rsid w:val="00D45132"/>
    <w:rsid w:val="00D455B6"/>
    <w:rsid w:val="00D45659"/>
    <w:rsid w:val="00D457F0"/>
    <w:rsid w:val="00D464AD"/>
    <w:rsid w:val="00D4678B"/>
    <w:rsid w:val="00D467F3"/>
    <w:rsid w:val="00D46D89"/>
    <w:rsid w:val="00D47278"/>
    <w:rsid w:val="00D474D8"/>
    <w:rsid w:val="00D4761A"/>
    <w:rsid w:val="00D50540"/>
    <w:rsid w:val="00D5055F"/>
    <w:rsid w:val="00D50E5D"/>
    <w:rsid w:val="00D51AEF"/>
    <w:rsid w:val="00D520FA"/>
    <w:rsid w:val="00D530FF"/>
    <w:rsid w:val="00D53422"/>
    <w:rsid w:val="00D549F6"/>
    <w:rsid w:val="00D54C41"/>
    <w:rsid w:val="00D54FC0"/>
    <w:rsid w:val="00D568DB"/>
    <w:rsid w:val="00D57BF3"/>
    <w:rsid w:val="00D60C44"/>
    <w:rsid w:val="00D6153D"/>
    <w:rsid w:val="00D625B1"/>
    <w:rsid w:val="00D6319A"/>
    <w:rsid w:val="00D63457"/>
    <w:rsid w:val="00D63B2B"/>
    <w:rsid w:val="00D643CA"/>
    <w:rsid w:val="00D650C6"/>
    <w:rsid w:val="00D6568C"/>
    <w:rsid w:val="00D65A54"/>
    <w:rsid w:val="00D660A8"/>
    <w:rsid w:val="00D66127"/>
    <w:rsid w:val="00D6625A"/>
    <w:rsid w:val="00D666D6"/>
    <w:rsid w:val="00D6684E"/>
    <w:rsid w:val="00D6765A"/>
    <w:rsid w:val="00D6771E"/>
    <w:rsid w:val="00D7128E"/>
    <w:rsid w:val="00D71BED"/>
    <w:rsid w:val="00D71CB8"/>
    <w:rsid w:val="00D71DF4"/>
    <w:rsid w:val="00D73D11"/>
    <w:rsid w:val="00D748D6"/>
    <w:rsid w:val="00D7491A"/>
    <w:rsid w:val="00D74EFC"/>
    <w:rsid w:val="00D75113"/>
    <w:rsid w:val="00D75385"/>
    <w:rsid w:val="00D75742"/>
    <w:rsid w:val="00D77423"/>
    <w:rsid w:val="00D81970"/>
    <w:rsid w:val="00D81AA2"/>
    <w:rsid w:val="00D82CCE"/>
    <w:rsid w:val="00D84CCB"/>
    <w:rsid w:val="00D85369"/>
    <w:rsid w:val="00D86DF1"/>
    <w:rsid w:val="00D8721D"/>
    <w:rsid w:val="00D87894"/>
    <w:rsid w:val="00D9091A"/>
    <w:rsid w:val="00D90BE4"/>
    <w:rsid w:val="00D91D52"/>
    <w:rsid w:val="00D929FC"/>
    <w:rsid w:val="00D92DFE"/>
    <w:rsid w:val="00D93641"/>
    <w:rsid w:val="00D944DB"/>
    <w:rsid w:val="00D963E4"/>
    <w:rsid w:val="00D96CC9"/>
    <w:rsid w:val="00D96D63"/>
    <w:rsid w:val="00D97AFC"/>
    <w:rsid w:val="00DA0308"/>
    <w:rsid w:val="00DA0A17"/>
    <w:rsid w:val="00DA14A8"/>
    <w:rsid w:val="00DA1C69"/>
    <w:rsid w:val="00DA2216"/>
    <w:rsid w:val="00DA59E8"/>
    <w:rsid w:val="00DA6902"/>
    <w:rsid w:val="00DA6F74"/>
    <w:rsid w:val="00DA70CE"/>
    <w:rsid w:val="00DA712D"/>
    <w:rsid w:val="00DA7A2C"/>
    <w:rsid w:val="00DA7C37"/>
    <w:rsid w:val="00DA7F15"/>
    <w:rsid w:val="00DB0420"/>
    <w:rsid w:val="00DB11E8"/>
    <w:rsid w:val="00DB1D6F"/>
    <w:rsid w:val="00DB275B"/>
    <w:rsid w:val="00DB2DC8"/>
    <w:rsid w:val="00DB300A"/>
    <w:rsid w:val="00DB3474"/>
    <w:rsid w:val="00DB3EE1"/>
    <w:rsid w:val="00DB4260"/>
    <w:rsid w:val="00DB4821"/>
    <w:rsid w:val="00DB4B47"/>
    <w:rsid w:val="00DB4DAF"/>
    <w:rsid w:val="00DB57FF"/>
    <w:rsid w:val="00DB5ACB"/>
    <w:rsid w:val="00DB65CE"/>
    <w:rsid w:val="00DB6929"/>
    <w:rsid w:val="00DB6A8C"/>
    <w:rsid w:val="00DB70D8"/>
    <w:rsid w:val="00DB7D5D"/>
    <w:rsid w:val="00DB7D71"/>
    <w:rsid w:val="00DC0147"/>
    <w:rsid w:val="00DC0589"/>
    <w:rsid w:val="00DC092A"/>
    <w:rsid w:val="00DC13FE"/>
    <w:rsid w:val="00DC17AA"/>
    <w:rsid w:val="00DC21CB"/>
    <w:rsid w:val="00DC3FA7"/>
    <w:rsid w:val="00DC48AD"/>
    <w:rsid w:val="00DC601F"/>
    <w:rsid w:val="00DC7B7D"/>
    <w:rsid w:val="00DC7C4B"/>
    <w:rsid w:val="00DC7E2E"/>
    <w:rsid w:val="00DD02FC"/>
    <w:rsid w:val="00DD0394"/>
    <w:rsid w:val="00DD0CD5"/>
    <w:rsid w:val="00DD0E17"/>
    <w:rsid w:val="00DD18D7"/>
    <w:rsid w:val="00DD2006"/>
    <w:rsid w:val="00DD2CCE"/>
    <w:rsid w:val="00DD48DA"/>
    <w:rsid w:val="00DD4A3E"/>
    <w:rsid w:val="00DD4C6D"/>
    <w:rsid w:val="00DD4EBB"/>
    <w:rsid w:val="00DD6436"/>
    <w:rsid w:val="00DD6902"/>
    <w:rsid w:val="00DD694B"/>
    <w:rsid w:val="00DD6C88"/>
    <w:rsid w:val="00DD7367"/>
    <w:rsid w:val="00DD7584"/>
    <w:rsid w:val="00DD7736"/>
    <w:rsid w:val="00DD7A2A"/>
    <w:rsid w:val="00DD7F19"/>
    <w:rsid w:val="00DE0BA7"/>
    <w:rsid w:val="00DE19EC"/>
    <w:rsid w:val="00DE1EFE"/>
    <w:rsid w:val="00DE29C7"/>
    <w:rsid w:val="00DE53CD"/>
    <w:rsid w:val="00DE5C68"/>
    <w:rsid w:val="00DE6355"/>
    <w:rsid w:val="00DE7554"/>
    <w:rsid w:val="00DF100C"/>
    <w:rsid w:val="00DF1FD5"/>
    <w:rsid w:val="00DF2044"/>
    <w:rsid w:val="00DF31FD"/>
    <w:rsid w:val="00DF33A4"/>
    <w:rsid w:val="00DF351D"/>
    <w:rsid w:val="00DF368F"/>
    <w:rsid w:val="00DF3C7B"/>
    <w:rsid w:val="00DF461D"/>
    <w:rsid w:val="00DF4801"/>
    <w:rsid w:val="00DF5DDF"/>
    <w:rsid w:val="00DF5E13"/>
    <w:rsid w:val="00DF77C4"/>
    <w:rsid w:val="00E00145"/>
    <w:rsid w:val="00E006FB"/>
    <w:rsid w:val="00E00CB7"/>
    <w:rsid w:val="00E01D81"/>
    <w:rsid w:val="00E039FC"/>
    <w:rsid w:val="00E03AFD"/>
    <w:rsid w:val="00E04BDD"/>
    <w:rsid w:val="00E05BCF"/>
    <w:rsid w:val="00E05C83"/>
    <w:rsid w:val="00E06100"/>
    <w:rsid w:val="00E06519"/>
    <w:rsid w:val="00E0698C"/>
    <w:rsid w:val="00E06D7E"/>
    <w:rsid w:val="00E06D98"/>
    <w:rsid w:val="00E071A8"/>
    <w:rsid w:val="00E07B84"/>
    <w:rsid w:val="00E10A21"/>
    <w:rsid w:val="00E12E36"/>
    <w:rsid w:val="00E14B80"/>
    <w:rsid w:val="00E15DA2"/>
    <w:rsid w:val="00E16366"/>
    <w:rsid w:val="00E16E94"/>
    <w:rsid w:val="00E2161B"/>
    <w:rsid w:val="00E22583"/>
    <w:rsid w:val="00E228F5"/>
    <w:rsid w:val="00E23C52"/>
    <w:rsid w:val="00E24881"/>
    <w:rsid w:val="00E24CB5"/>
    <w:rsid w:val="00E250A1"/>
    <w:rsid w:val="00E2561E"/>
    <w:rsid w:val="00E26379"/>
    <w:rsid w:val="00E26F00"/>
    <w:rsid w:val="00E270C2"/>
    <w:rsid w:val="00E27124"/>
    <w:rsid w:val="00E27771"/>
    <w:rsid w:val="00E301AA"/>
    <w:rsid w:val="00E304BD"/>
    <w:rsid w:val="00E30E85"/>
    <w:rsid w:val="00E314D0"/>
    <w:rsid w:val="00E31D05"/>
    <w:rsid w:val="00E32A04"/>
    <w:rsid w:val="00E32D0B"/>
    <w:rsid w:val="00E3322A"/>
    <w:rsid w:val="00E336B5"/>
    <w:rsid w:val="00E33B8B"/>
    <w:rsid w:val="00E3427B"/>
    <w:rsid w:val="00E348A7"/>
    <w:rsid w:val="00E3534E"/>
    <w:rsid w:val="00E3665F"/>
    <w:rsid w:val="00E366FD"/>
    <w:rsid w:val="00E36BD7"/>
    <w:rsid w:val="00E371A8"/>
    <w:rsid w:val="00E37226"/>
    <w:rsid w:val="00E37D68"/>
    <w:rsid w:val="00E37EE2"/>
    <w:rsid w:val="00E407FB"/>
    <w:rsid w:val="00E41B7E"/>
    <w:rsid w:val="00E42035"/>
    <w:rsid w:val="00E42092"/>
    <w:rsid w:val="00E43CE6"/>
    <w:rsid w:val="00E445BC"/>
    <w:rsid w:val="00E44A62"/>
    <w:rsid w:val="00E44CF2"/>
    <w:rsid w:val="00E44F58"/>
    <w:rsid w:val="00E452E5"/>
    <w:rsid w:val="00E45E2E"/>
    <w:rsid w:val="00E4679D"/>
    <w:rsid w:val="00E46858"/>
    <w:rsid w:val="00E468AC"/>
    <w:rsid w:val="00E47E01"/>
    <w:rsid w:val="00E47FDE"/>
    <w:rsid w:val="00E50282"/>
    <w:rsid w:val="00E5029B"/>
    <w:rsid w:val="00E503DB"/>
    <w:rsid w:val="00E50576"/>
    <w:rsid w:val="00E50842"/>
    <w:rsid w:val="00E5147B"/>
    <w:rsid w:val="00E51B06"/>
    <w:rsid w:val="00E523D1"/>
    <w:rsid w:val="00E527FD"/>
    <w:rsid w:val="00E52A14"/>
    <w:rsid w:val="00E52D01"/>
    <w:rsid w:val="00E54B90"/>
    <w:rsid w:val="00E55090"/>
    <w:rsid w:val="00E5612B"/>
    <w:rsid w:val="00E562D3"/>
    <w:rsid w:val="00E56879"/>
    <w:rsid w:val="00E56B9C"/>
    <w:rsid w:val="00E5757E"/>
    <w:rsid w:val="00E57F56"/>
    <w:rsid w:val="00E6202C"/>
    <w:rsid w:val="00E62336"/>
    <w:rsid w:val="00E62BBB"/>
    <w:rsid w:val="00E63405"/>
    <w:rsid w:val="00E6454D"/>
    <w:rsid w:val="00E64722"/>
    <w:rsid w:val="00E64EC2"/>
    <w:rsid w:val="00E65340"/>
    <w:rsid w:val="00E65D36"/>
    <w:rsid w:val="00E66252"/>
    <w:rsid w:val="00E667EC"/>
    <w:rsid w:val="00E66EFE"/>
    <w:rsid w:val="00E67368"/>
    <w:rsid w:val="00E67668"/>
    <w:rsid w:val="00E6767C"/>
    <w:rsid w:val="00E702D2"/>
    <w:rsid w:val="00E7051F"/>
    <w:rsid w:val="00E70FB8"/>
    <w:rsid w:val="00E71C4D"/>
    <w:rsid w:val="00E73C08"/>
    <w:rsid w:val="00E74FCE"/>
    <w:rsid w:val="00E753B9"/>
    <w:rsid w:val="00E76DFF"/>
    <w:rsid w:val="00E80232"/>
    <w:rsid w:val="00E803F2"/>
    <w:rsid w:val="00E8063A"/>
    <w:rsid w:val="00E806FA"/>
    <w:rsid w:val="00E808CA"/>
    <w:rsid w:val="00E8207B"/>
    <w:rsid w:val="00E823E4"/>
    <w:rsid w:val="00E834E2"/>
    <w:rsid w:val="00E83DD0"/>
    <w:rsid w:val="00E85741"/>
    <w:rsid w:val="00E862C2"/>
    <w:rsid w:val="00E86585"/>
    <w:rsid w:val="00E87116"/>
    <w:rsid w:val="00E87E97"/>
    <w:rsid w:val="00E87ECA"/>
    <w:rsid w:val="00E9096C"/>
    <w:rsid w:val="00E917FA"/>
    <w:rsid w:val="00E91A65"/>
    <w:rsid w:val="00E92151"/>
    <w:rsid w:val="00E9263F"/>
    <w:rsid w:val="00E926F2"/>
    <w:rsid w:val="00E92B47"/>
    <w:rsid w:val="00E92ECF"/>
    <w:rsid w:val="00E93155"/>
    <w:rsid w:val="00E935E1"/>
    <w:rsid w:val="00E94315"/>
    <w:rsid w:val="00E94721"/>
    <w:rsid w:val="00E94E00"/>
    <w:rsid w:val="00E96E05"/>
    <w:rsid w:val="00E97835"/>
    <w:rsid w:val="00EA15CE"/>
    <w:rsid w:val="00EA33C1"/>
    <w:rsid w:val="00EA3560"/>
    <w:rsid w:val="00EA3714"/>
    <w:rsid w:val="00EA3D9C"/>
    <w:rsid w:val="00EA3F68"/>
    <w:rsid w:val="00EA5E64"/>
    <w:rsid w:val="00EA5F8F"/>
    <w:rsid w:val="00EA6E29"/>
    <w:rsid w:val="00EA752B"/>
    <w:rsid w:val="00EB096E"/>
    <w:rsid w:val="00EB2896"/>
    <w:rsid w:val="00EB2902"/>
    <w:rsid w:val="00EB2D76"/>
    <w:rsid w:val="00EB2DEF"/>
    <w:rsid w:val="00EB3FC1"/>
    <w:rsid w:val="00EB51F6"/>
    <w:rsid w:val="00EB537B"/>
    <w:rsid w:val="00EB57D3"/>
    <w:rsid w:val="00EB7064"/>
    <w:rsid w:val="00EB73AE"/>
    <w:rsid w:val="00EB75C7"/>
    <w:rsid w:val="00EB7912"/>
    <w:rsid w:val="00EB7D30"/>
    <w:rsid w:val="00EC05E0"/>
    <w:rsid w:val="00EC0AD6"/>
    <w:rsid w:val="00EC1496"/>
    <w:rsid w:val="00EC1576"/>
    <w:rsid w:val="00EC26AA"/>
    <w:rsid w:val="00EC2989"/>
    <w:rsid w:val="00EC2B8E"/>
    <w:rsid w:val="00EC2E8E"/>
    <w:rsid w:val="00EC4549"/>
    <w:rsid w:val="00EC4F2A"/>
    <w:rsid w:val="00EC5E3B"/>
    <w:rsid w:val="00EC66F6"/>
    <w:rsid w:val="00EC68A1"/>
    <w:rsid w:val="00EC79C7"/>
    <w:rsid w:val="00ED0BE1"/>
    <w:rsid w:val="00ED0CB7"/>
    <w:rsid w:val="00ED21CC"/>
    <w:rsid w:val="00ED2E6E"/>
    <w:rsid w:val="00ED4425"/>
    <w:rsid w:val="00ED46C4"/>
    <w:rsid w:val="00ED4E58"/>
    <w:rsid w:val="00ED51BE"/>
    <w:rsid w:val="00ED5A21"/>
    <w:rsid w:val="00ED5DF6"/>
    <w:rsid w:val="00EE2308"/>
    <w:rsid w:val="00EE2380"/>
    <w:rsid w:val="00EE259F"/>
    <w:rsid w:val="00EE2C05"/>
    <w:rsid w:val="00EE5E96"/>
    <w:rsid w:val="00EE7074"/>
    <w:rsid w:val="00EE7660"/>
    <w:rsid w:val="00EF3900"/>
    <w:rsid w:val="00EF3C48"/>
    <w:rsid w:val="00EF51DD"/>
    <w:rsid w:val="00EF6BE9"/>
    <w:rsid w:val="00EF77E1"/>
    <w:rsid w:val="00EF7829"/>
    <w:rsid w:val="00EF7AA4"/>
    <w:rsid w:val="00EF7EBD"/>
    <w:rsid w:val="00F0184C"/>
    <w:rsid w:val="00F01E71"/>
    <w:rsid w:val="00F027B0"/>
    <w:rsid w:val="00F02ABF"/>
    <w:rsid w:val="00F03FE3"/>
    <w:rsid w:val="00F0421C"/>
    <w:rsid w:val="00F045AF"/>
    <w:rsid w:val="00F04B9F"/>
    <w:rsid w:val="00F05289"/>
    <w:rsid w:val="00F061BF"/>
    <w:rsid w:val="00F0654E"/>
    <w:rsid w:val="00F067D9"/>
    <w:rsid w:val="00F07329"/>
    <w:rsid w:val="00F07862"/>
    <w:rsid w:val="00F07C7F"/>
    <w:rsid w:val="00F10060"/>
    <w:rsid w:val="00F1137D"/>
    <w:rsid w:val="00F11DFD"/>
    <w:rsid w:val="00F144ED"/>
    <w:rsid w:val="00F146A2"/>
    <w:rsid w:val="00F14726"/>
    <w:rsid w:val="00F14B67"/>
    <w:rsid w:val="00F15093"/>
    <w:rsid w:val="00F16610"/>
    <w:rsid w:val="00F170F0"/>
    <w:rsid w:val="00F17747"/>
    <w:rsid w:val="00F17B0C"/>
    <w:rsid w:val="00F202CC"/>
    <w:rsid w:val="00F20792"/>
    <w:rsid w:val="00F20819"/>
    <w:rsid w:val="00F20E15"/>
    <w:rsid w:val="00F22DF7"/>
    <w:rsid w:val="00F23064"/>
    <w:rsid w:val="00F244CA"/>
    <w:rsid w:val="00F24AF2"/>
    <w:rsid w:val="00F24D44"/>
    <w:rsid w:val="00F25226"/>
    <w:rsid w:val="00F257CD"/>
    <w:rsid w:val="00F25B3C"/>
    <w:rsid w:val="00F2664D"/>
    <w:rsid w:val="00F2741E"/>
    <w:rsid w:val="00F30E3E"/>
    <w:rsid w:val="00F3179B"/>
    <w:rsid w:val="00F3183C"/>
    <w:rsid w:val="00F31BC0"/>
    <w:rsid w:val="00F339EE"/>
    <w:rsid w:val="00F33B1A"/>
    <w:rsid w:val="00F33BE6"/>
    <w:rsid w:val="00F343DB"/>
    <w:rsid w:val="00F344C4"/>
    <w:rsid w:val="00F3470F"/>
    <w:rsid w:val="00F34995"/>
    <w:rsid w:val="00F3721F"/>
    <w:rsid w:val="00F375A1"/>
    <w:rsid w:val="00F425C5"/>
    <w:rsid w:val="00F4523C"/>
    <w:rsid w:val="00F459EF"/>
    <w:rsid w:val="00F4693E"/>
    <w:rsid w:val="00F47220"/>
    <w:rsid w:val="00F47252"/>
    <w:rsid w:val="00F472AE"/>
    <w:rsid w:val="00F477B0"/>
    <w:rsid w:val="00F47E4B"/>
    <w:rsid w:val="00F47F4F"/>
    <w:rsid w:val="00F51523"/>
    <w:rsid w:val="00F517BA"/>
    <w:rsid w:val="00F52C83"/>
    <w:rsid w:val="00F533B8"/>
    <w:rsid w:val="00F542FE"/>
    <w:rsid w:val="00F556F4"/>
    <w:rsid w:val="00F57C4F"/>
    <w:rsid w:val="00F57CF3"/>
    <w:rsid w:val="00F57F52"/>
    <w:rsid w:val="00F61A5F"/>
    <w:rsid w:val="00F61D08"/>
    <w:rsid w:val="00F61D9E"/>
    <w:rsid w:val="00F626A8"/>
    <w:rsid w:val="00F62D89"/>
    <w:rsid w:val="00F62FB3"/>
    <w:rsid w:val="00F63776"/>
    <w:rsid w:val="00F63FB6"/>
    <w:rsid w:val="00F64439"/>
    <w:rsid w:val="00F6466D"/>
    <w:rsid w:val="00F64AD2"/>
    <w:rsid w:val="00F65E40"/>
    <w:rsid w:val="00F668B3"/>
    <w:rsid w:val="00F66E0D"/>
    <w:rsid w:val="00F673B6"/>
    <w:rsid w:val="00F67803"/>
    <w:rsid w:val="00F6795B"/>
    <w:rsid w:val="00F67AD4"/>
    <w:rsid w:val="00F67E01"/>
    <w:rsid w:val="00F71114"/>
    <w:rsid w:val="00F71268"/>
    <w:rsid w:val="00F71483"/>
    <w:rsid w:val="00F7163E"/>
    <w:rsid w:val="00F738ED"/>
    <w:rsid w:val="00F74A5E"/>
    <w:rsid w:val="00F763F5"/>
    <w:rsid w:val="00F766D3"/>
    <w:rsid w:val="00F76AF1"/>
    <w:rsid w:val="00F7753E"/>
    <w:rsid w:val="00F81E46"/>
    <w:rsid w:val="00F8217F"/>
    <w:rsid w:val="00F827EB"/>
    <w:rsid w:val="00F82EA7"/>
    <w:rsid w:val="00F82FAC"/>
    <w:rsid w:val="00F83708"/>
    <w:rsid w:val="00F83D5D"/>
    <w:rsid w:val="00F84808"/>
    <w:rsid w:val="00F849AF"/>
    <w:rsid w:val="00F84D43"/>
    <w:rsid w:val="00F85184"/>
    <w:rsid w:val="00F85254"/>
    <w:rsid w:val="00F85813"/>
    <w:rsid w:val="00F85A26"/>
    <w:rsid w:val="00F85AC7"/>
    <w:rsid w:val="00F8612B"/>
    <w:rsid w:val="00F86751"/>
    <w:rsid w:val="00F8745B"/>
    <w:rsid w:val="00F87D7B"/>
    <w:rsid w:val="00F90061"/>
    <w:rsid w:val="00F91357"/>
    <w:rsid w:val="00F9158E"/>
    <w:rsid w:val="00F91705"/>
    <w:rsid w:val="00F91D56"/>
    <w:rsid w:val="00F92456"/>
    <w:rsid w:val="00F9245A"/>
    <w:rsid w:val="00F924B5"/>
    <w:rsid w:val="00F92A3D"/>
    <w:rsid w:val="00F93096"/>
    <w:rsid w:val="00F9429D"/>
    <w:rsid w:val="00F950EC"/>
    <w:rsid w:val="00F96003"/>
    <w:rsid w:val="00F965FA"/>
    <w:rsid w:val="00F96A1D"/>
    <w:rsid w:val="00F96DD7"/>
    <w:rsid w:val="00FA009D"/>
    <w:rsid w:val="00FA13F4"/>
    <w:rsid w:val="00FA1DBD"/>
    <w:rsid w:val="00FA206D"/>
    <w:rsid w:val="00FA2647"/>
    <w:rsid w:val="00FA3DEB"/>
    <w:rsid w:val="00FA3E35"/>
    <w:rsid w:val="00FA4651"/>
    <w:rsid w:val="00FA60C4"/>
    <w:rsid w:val="00FA669D"/>
    <w:rsid w:val="00FA6DAC"/>
    <w:rsid w:val="00FA7083"/>
    <w:rsid w:val="00FA7178"/>
    <w:rsid w:val="00FA7500"/>
    <w:rsid w:val="00FA775E"/>
    <w:rsid w:val="00FB09F0"/>
    <w:rsid w:val="00FB0EEB"/>
    <w:rsid w:val="00FB11FE"/>
    <w:rsid w:val="00FB175C"/>
    <w:rsid w:val="00FB1A93"/>
    <w:rsid w:val="00FB1AB5"/>
    <w:rsid w:val="00FB1B4B"/>
    <w:rsid w:val="00FB1EDE"/>
    <w:rsid w:val="00FB290D"/>
    <w:rsid w:val="00FB2B9C"/>
    <w:rsid w:val="00FB3FE0"/>
    <w:rsid w:val="00FB5082"/>
    <w:rsid w:val="00FB53B2"/>
    <w:rsid w:val="00FB5488"/>
    <w:rsid w:val="00FB58B9"/>
    <w:rsid w:val="00FB5DA6"/>
    <w:rsid w:val="00FB6145"/>
    <w:rsid w:val="00FB6182"/>
    <w:rsid w:val="00FB62F9"/>
    <w:rsid w:val="00FB64EE"/>
    <w:rsid w:val="00FB65A5"/>
    <w:rsid w:val="00FB6E5E"/>
    <w:rsid w:val="00FB72FA"/>
    <w:rsid w:val="00FB74CA"/>
    <w:rsid w:val="00FB7BCE"/>
    <w:rsid w:val="00FB7C45"/>
    <w:rsid w:val="00FC0F07"/>
    <w:rsid w:val="00FC1C3C"/>
    <w:rsid w:val="00FC2853"/>
    <w:rsid w:val="00FC3371"/>
    <w:rsid w:val="00FC3D53"/>
    <w:rsid w:val="00FC3FB6"/>
    <w:rsid w:val="00FC4B36"/>
    <w:rsid w:val="00FC4D20"/>
    <w:rsid w:val="00FC5FA6"/>
    <w:rsid w:val="00FC682E"/>
    <w:rsid w:val="00FC7B0A"/>
    <w:rsid w:val="00FD0A32"/>
    <w:rsid w:val="00FD3FB3"/>
    <w:rsid w:val="00FD4E44"/>
    <w:rsid w:val="00FD50F2"/>
    <w:rsid w:val="00FD55FA"/>
    <w:rsid w:val="00FD58D9"/>
    <w:rsid w:val="00FD64D4"/>
    <w:rsid w:val="00FE043E"/>
    <w:rsid w:val="00FE0837"/>
    <w:rsid w:val="00FE1730"/>
    <w:rsid w:val="00FE1F5F"/>
    <w:rsid w:val="00FE2144"/>
    <w:rsid w:val="00FE265B"/>
    <w:rsid w:val="00FE3682"/>
    <w:rsid w:val="00FE3BDB"/>
    <w:rsid w:val="00FE3CFB"/>
    <w:rsid w:val="00FE478D"/>
    <w:rsid w:val="00FE4D57"/>
    <w:rsid w:val="00FE5319"/>
    <w:rsid w:val="00FE58CE"/>
    <w:rsid w:val="00FE5A94"/>
    <w:rsid w:val="00FE64A4"/>
    <w:rsid w:val="00FE64E1"/>
    <w:rsid w:val="00FE660B"/>
    <w:rsid w:val="00FE75C9"/>
    <w:rsid w:val="00FF2165"/>
    <w:rsid w:val="00FF277F"/>
    <w:rsid w:val="00FF296A"/>
    <w:rsid w:val="00FF2C85"/>
    <w:rsid w:val="00FF2E6A"/>
    <w:rsid w:val="00FF31F2"/>
    <w:rsid w:val="00FF3D73"/>
    <w:rsid w:val="00FF452B"/>
    <w:rsid w:val="00FF48D3"/>
    <w:rsid w:val="00FF5235"/>
    <w:rsid w:val="00FF5CC3"/>
    <w:rsid w:val="00FF6184"/>
    <w:rsid w:val="00FF6204"/>
    <w:rsid w:val="00FF665E"/>
    <w:rsid w:val="00FF743B"/>
    <w:rsid w:val="010FAE32"/>
    <w:rsid w:val="015F18C3"/>
    <w:rsid w:val="01DE778B"/>
    <w:rsid w:val="022E0789"/>
    <w:rsid w:val="0249D72C"/>
    <w:rsid w:val="02B631D2"/>
    <w:rsid w:val="031B79CA"/>
    <w:rsid w:val="03D350DA"/>
    <w:rsid w:val="04BDFD93"/>
    <w:rsid w:val="04C98D97"/>
    <w:rsid w:val="0533F69B"/>
    <w:rsid w:val="05D4D0B7"/>
    <w:rsid w:val="05F99893"/>
    <w:rsid w:val="0649EB3C"/>
    <w:rsid w:val="0732020A"/>
    <w:rsid w:val="076D02D2"/>
    <w:rsid w:val="07743330"/>
    <w:rsid w:val="077DEF2B"/>
    <w:rsid w:val="07AA1F0D"/>
    <w:rsid w:val="07EA6B6E"/>
    <w:rsid w:val="099B341F"/>
    <w:rsid w:val="0A1ABABE"/>
    <w:rsid w:val="0A33884F"/>
    <w:rsid w:val="0AA061D5"/>
    <w:rsid w:val="0AE91462"/>
    <w:rsid w:val="0AF5E28B"/>
    <w:rsid w:val="0B14B1E8"/>
    <w:rsid w:val="0BD2FDD3"/>
    <w:rsid w:val="0C746A88"/>
    <w:rsid w:val="0C7A14EE"/>
    <w:rsid w:val="0CF7998D"/>
    <w:rsid w:val="0CFBCDDB"/>
    <w:rsid w:val="0DA07A39"/>
    <w:rsid w:val="0DEEC8A7"/>
    <w:rsid w:val="0DFBC54E"/>
    <w:rsid w:val="0E8D5070"/>
    <w:rsid w:val="0F53F155"/>
    <w:rsid w:val="0FB05A30"/>
    <w:rsid w:val="0FEC458E"/>
    <w:rsid w:val="0FF130C1"/>
    <w:rsid w:val="10428ED4"/>
    <w:rsid w:val="109DE18E"/>
    <w:rsid w:val="10C8F302"/>
    <w:rsid w:val="10E6D261"/>
    <w:rsid w:val="1109269A"/>
    <w:rsid w:val="113C4B3A"/>
    <w:rsid w:val="116800D6"/>
    <w:rsid w:val="11764379"/>
    <w:rsid w:val="118C1977"/>
    <w:rsid w:val="122F6916"/>
    <w:rsid w:val="126E7FDD"/>
    <w:rsid w:val="1285BDAB"/>
    <w:rsid w:val="12A4F6FB"/>
    <w:rsid w:val="13022952"/>
    <w:rsid w:val="130ABDF3"/>
    <w:rsid w:val="13B88DD8"/>
    <w:rsid w:val="13F348EC"/>
    <w:rsid w:val="14218E0C"/>
    <w:rsid w:val="159F4418"/>
    <w:rsid w:val="15AB8C1E"/>
    <w:rsid w:val="15DCE2CF"/>
    <w:rsid w:val="1611636D"/>
    <w:rsid w:val="163A5BFF"/>
    <w:rsid w:val="16F06537"/>
    <w:rsid w:val="173621A8"/>
    <w:rsid w:val="176F7E1F"/>
    <w:rsid w:val="177A5D52"/>
    <w:rsid w:val="17AB8CBE"/>
    <w:rsid w:val="17D7425A"/>
    <w:rsid w:val="18DFB158"/>
    <w:rsid w:val="193CC51F"/>
    <w:rsid w:val="199F9D4E"/>
    <w:rsid w:val="19F46C12"/>
    <w:rsid w:val="1ACD9FBB"/>
    <w:rsid w:val="1B1E0182"/>
    <w:rsid w:val="1B617FD5"/>
    <w:rsid w:val="1BA59156"/>
    <w:rsid w:val="1C1DF319"/>
    <w:rsid w:val="1C790F5D"/>
    <w:rsid w:val="1CB8367A"/>
    <w:rsid w:val="1CE5B8BA"/>
    <w:rsid w:val="1D87B260"/>
    <w:rsid w:val="1DB27AB6"/>
    <w:rsid w:val="1DC57E10"/>
    <w:rsid w:val="1DDD6EE8"/>
    <w:rsid w:val="1E0736C6"/>
    <w:rsid w:val="1E4C1C92"/>
    <w:rsid w:val="1E8FCB84"/>
    <w:rsid w:val="1EDF37E9"/>
    <w:rsid w:val="1EE00B24"/>
    <w:rsid w:val="1F1C4D90"/>
    <w:rsid w:val="1F28663A"/>
    <w:rsid w:val="1F4C5A3F"/>
    <w:rsid w:val="1F6381FD"/>
    <w:rsid w:val="1FB69EA3"/>
    <w:rsid w:val="1FF7B7D2"/>
    <w:rsid w:val="2026AAE1"/>
    <w:rsid w:val="20463157"/>
    <w:rsid w:val="204665D6"/>
    <w:rsid w:val="2075CD91"/>
    <w:rsid w:val="20A27410"/>
    <w:rsid w:val="20DFF9D1"/>
    <w:rsid w:val="21300A3C"/>
    <w:rsid w:val="213C64E7"/>
    <w:rsid w:val="2156537B"/>
    <w:rsid w:val="21896819"/>
    <w:rsid w:val="219B9D02"/>
    <w:rsid w:val="21CD5778"/>
    <w:rsid w:val="21E15415"/>
    <w:rsid w:val="21E201B8"/>
    <w:rsid w:val="227CEA8D"/>
    <w:rsid w:val="229EB965"/>
    <w:rsid w:val="22ED473B"/>
    <w:rsid w:val="22F55094"/>
    <w:rsid w:val="23998A2C"/>
    <w:rsid w:val="23CA735A"/>
    <w:rsid w:val="23D12647"/>
    <w:rsid w:val="23DCE854"/>
    <w:rsid w:val="23F5A54B"/>
    <w:rsid w:val="2425CA57"/>
    <w:rsid w:val="2435B132"/>
    <w:rsid w:val="252542B7"/>
    <w:rsid w:val="2580B508"/>
    <w:rsid w:val="25D2C381"/>
    <w:rsid w:val="25E18402"/>
    <w:rsid w:val="26090F23"/>
    <w:rsid w:val="26374BD0"/>
    <w:rsid w:val="26507FC9"/>
    <w:rsid w:val="265AE5E4"/>
    <w:rsid w:val="26803DE3"/>
    <w:rsid w:val="26A0B539"/>
    <w:rsid w:val="26C69826"/>
    <w:rsid w:val="271C474E"/>
    <w:rsid w:val="27979A9E"/>
    <w:rsid w:val="27C8505E"/>
    <w:rsid w:val="281D856D"/>
    <w:rsid w:val="2834ABF6"/>
    <w:rsid w:val="286835BE"/>
    <w:rsid w:val="2897B99F"/>
    <w:rsid w:val="28C7F54C"/>
    <w:rsid w:val="2913027F"/>
    <w:rsid w:val="291BEBC1"/>
    <w:rsid w:val="2A4D19B8"/>
    <w:rsid w:val="2A5F1FC7"/>
    <w:rsid w:val="2AF9514A"/>
    <w:rsid w:val="2B98EE2E"/>
    <w:rsid w:val="2BE78ED3"/>
    <w:rsid w:val="2C584302"/>
    <w:rsid w:val="2CE391EC"/>
    <w:rsid w:val="2CEB3AFB"/>
    <w:rsid w:val="2CF9536C"/>
    <w:rsid w:val="2D1F6327"/>
    <w:rsid w:val="2D794B5F"/>
    <w:rsid w:val="2E1E229A"/>
    <w:rsid w:val="2E501214"/>
    <w:rsid w:val="2F5F44DD"/>
    <w:rsid w:val="2F6180FF"/>
    <w:rsid w:val="2F7277F2"/>
    <w:rsid w:val="2F7D6DAB"/>
    <w:rsid w:val="2FBB8A00"/>
    <w:rsid w:val="30007305"/>
    <w:rsid w:val="3042CE51"/>
    <w:rsid w:val="30946F7B"/>
    <w:rsid w:val="3098D131"/>
    <w:rsid w:val="312E00FF"/>
    <w:rsid w:val="31CDC24E"/>
    <w:rsid w:val="32B0AF53"/>
    <w:rsid w:val="32C338FF"/>
    <w:rsid w:val="32C46645"/>
    <w:rsid w:val="33E26016"/>
    <w:rsid w:val="34E46ACE"/>
    <w:rsid w:val="352CC654"/>
    <w:rsid w:val="36AF46ED"/>
    <w:rsid w:val="36BA7CE8"/>
    <w:rsid w:val="375CBE92"/>
    <w:rsid w:val="38EF160D"/>
    <w:rsid w:val="3918CC0A"/>
    <w:rsid w:val="3ABBE829"/>
    <w:rsid w:val="3AE08C3C"/>
    <w:rsid w:val="3B2990FD"/>
    <w:rsid w:val="3B55A52F"/>
    <w:rsid w:val="3B73377F"/>
    <w:rsid w:val="3BA36D0C"/>
    <w:rsid w:val="3BB93874"/>
    <w:rsid w:val="3BBD43B1"/>
    <w:rsid w:val="3BD37C25"/>
    <w:rsid w:val="3BFD62AC"/>
    <w:rsid w:val="3C3C31DA"/>
    <w:rsid w:val="3C8B74AD"/>
    <w:rsid w:val="3CF6C9D9"/>
    <w:rsid w:val="3D641E40"/>
    <w:rsid w:val="3D6880BE"/>
    <w:rsid w:val="3DAB92B6"/>
    <w:rsid w:val="3DD4D037"/>
    <w:rsid w:val="3DD74968"/>
    <w:rsid w:val="3DF87613"/>
    <w:rsid w:val="3EAC4556"/>
    <w:rsid w:val="3F21B06C"/>
    <w:rsid w:val="3F7568A7"/>
    <w:rsid w:val="3F7E4C78"/>
    <w:rsid w:val="3FB930A6"/>
    <w:rsid w:val="3FBE8DFD"/>
    <w:rsid w:val="3FCF5175"/>
    <w:rsid w:val="4028009E"/>
    <w:rsid w:val="4074F550"/>
    <w:rsid w:val="40BE2E70"/>
    <w:rsid w:val="411DA00B"/>
    <w:rsid w:val="41905FB1"/>
    <w:rsid w:val="41A82C13"/>
    <w:rsid w:val="41AF14BE"/>
    <w:rsid w:val="41C876F0"/>
    <w:rsid w:val="41ED1E39"/>
    <w:rsid w:val="41FBB73F"/>
    <w:rsid w:val="4215892F"/>
    <w:rsid w:val="4225D89E"/>
    <w:rsid w:val="4268121F"/>
    <w:rsid w:val="427C5E7D"/>
    <w:rsid w:val="429C9546"/>
    <w:rsid w:val="42DE47D6"/>
    <w:rsid w:val="42FA8768"/>
    <w:rsid w:val="43049BF5"/>
    <w:rsid w:val="43A8216F"/>
    <w:rsid w:val="43DEF9C1"/>
    <w:rsid w:val="4428C4B1"/>
    <w:rsid w:val="4430FAAC"/>
    <w:rsid w:val="444A02C7"/>
    <w:rsid w:val="4451FFDD"/>
    <w:rsid w:val="445CE64C"/>
    <w:rsid w:val="44D5AFA7"/>
    <w:rsid w:val="450E972D"/>
    <w:rsid w:val="45138424"/>
    <w:rsid w:val="457D7087"/>
    <w:rsid w:val="45A171E2"/>
    <w:rsid w:val="45BFD08F"/>
    <w:rsid w:val="46781803"/>
    <w:rsid w:val="46A66A63"/>
    <w:rsid w:val="46EA4C46"/>
    <w:rsid w:val="472D6C29"/>
    <w:rsid w:val="47A5900D"/>
    <w:rsid w:val="480CD310"/>
    <w:rsid w:val="4839C913"/>
    <w:rsid w:val="483C15BD"/>
    <w:rsid w:val="487467B5"/>
    <w:rsid w:val="48BD137B"/>
    <w:rsid w:val="48C5B365"/>
    <w:rsid w:val="49871BC5"/>
    <w:rsid w:val="49A5F23E"/>
    <w:rsid w:val="49C248CA"/>
    <w:rsid w:val="49C97928"/>
    <w:rsid w:val="49DEC24F"/>
    <w:rsid w:val="4A3F4A8E"/>
    <w:rsid w:val="4A586084"/>
    <w:rsid w:val="4B4FF942"/>
    <w:rsid w:val="4B5375D9"/>
    <w:rsid w:val="4B9D6AFD"/>
    <w:rsid w:val="4BC3508A"/>
    <w:rsid w:val="4BC85D14"/>
    <w:rsid w:val="4C4D9009"/>
    <w:rsid w:val="4C85CB34"/>
    <w:rsid w:val="4CB116DD"/>
    <w:rsid w:val="4CD544BC"/>
    <w:rsid w:val="4D3D9E62"/>
    <w:rsid w:val="4D5CB741"/>
    <w:rsid w:val="4D5F74E2"/>
    <w:rsid w:val="4D6BA0D5"/>
    <w:rsid w:val="4DB568A0"/>
    <w:rsid w:val="4ECF6D59"/>
    <w:rsid w:val="4F3B118F"/>
    <w:rsid w:val="4F4BEA2C"/>
    <w:rsid w:val="4F674C7A"/>
    <w:rsid w:val="4FBC0606"/>
    <w:rsid w:val="5028DF2E"/>
    <w:rsid w:val="5064A7B7"/>
    <w:rsid w:val="50F5D024"/>
    <w:rsid w:val="51368C64"/>
    <w:rsid w:val="518CA575"/>
    <w:rsid w:val="51E1E24F"/>
    <w:rsid w:val="521B3C0F"/>
    <w:rsid w:val="52A20220"/>
    <w:rsid w:val="52C56FCB"/>
    <w:rsid w:val="536770A6"/>
    <w:rsid w:val="53ADBD85"/>
    <w:rsid w:val="541EDE67"/>
    <w:rsid w:val="5484F423"/>
    <w:rsid w:val="548739D9"/>
    <w:rsid w:val="54A4BDD1"/>
    <w:rsid w:val="54BF70B2"/>
    <w:rsid w:val="54F3C3B6"/>
    <w:rsid w:val="55169B2D"/>
    <w:rsid w:val="55453867"/>
    <w:rsid w:val="558E41AC"/>
    <w:rsid w:val="55AE605E"/>
    <w:rsid w:val="55CCB87B"/>
    <w:rsid w:val="560B6B12"/>
    <w:rsid w:val="56187DEA"/>
    <w:rsid w:val="5691D448"/>
    <w:rsid w:val="56DA2DE8"/>
    <w:rsid w:val="56FB0567"/>
    <w:rsid w:val="56FE3688"/>
    <w:rsid w:val="5722684F"/>
    <w:rsid w:val="5725456A"/>
    <w:rsid w:val="573F4F39"/>
    <w:rsid w:val="575B5EE4"/>
    <w:rsid w:val="57930609"/>
    <w:rsid w:val="57AEB6F3"/>
    <w:rsid w:val="58186980"/>
    <w:rsid w:val="5858108F"/>
    <w:rsid w:val="58968FCC"/>
    <w:rsid w:val="58E9D78A"/>
    <w:rsid w:val="59D5590D"/>
    <w:rsid w:val="59FD0305"/>
    <w:rsid w:val="5A0D094D"/>
    <w:rsid w:val="5A86ACF1"/>
    <w:rsid w:val="5AAAED3D"/>
    <w:rsid w:val="5BDAEB94"/>
    <w:rsid w:val="5BFF727D"/>
    <w:rsid w:val="5C33DE5B"/>
    <w:rsid w:val="5C3E4D66"/>
    <w:rsid w:val="5C5F1E15"/>
    <w:rsid w:val="5C65B1EE"/>
    <w:rsid w:val="5CA341EC"/>
    <w:rsid w:val="5CCEF484"/>
    <w:rsid w:val="5CF8DF5A"/>
    <w:rsid w:val="5D0E3999"/>
    <w:rsid w:val="5D504A4C"/>
    <w:rsid w:val="5D6F49B1"/>
    <w:rsid w:val="5DB74090"/>
    <w:rsid w:val="5E386D02"/>
    <w:rsid w:val="5E5A26C3"/>
    <w:rsid w:val="5E809F8D"/>
    <w:rsid w:val="5EA73CFA"/>
    <w:rsid w:val="5EAB354F"/>
    <w:rsid w:val="5EBDC073"/>
    <w:rsid w:val="5F412567"/>
    <w:rsid w:val="5FE6BFB4"/>
    <w:rsid w:val="60D52B32"/>
    <w:rsid w:val="612814FB"/>
    <w:rsid w:val="61356BD8"/>
    <w:rsid w:val="615A3A8E"/>
    <w:rsid w:val="61B681C3"/>
    <w:rsid w:val="61CC507D"/>
    <w:rsid w:val="628ED8B0"/>
    <w:rsid w:val="62AAFBFC"/>
    <w:rsid w:val="62B98E85"/>
    <w:rsid w:val="62D13C39"/>
    <w:rsid w:val="63802DC4"/>
    <w:rsid w:val="63A39703"/>
    <w:rsid w:val="63FEF375"/>
    <w:rsid w:val="65D2028B"/>
    <w:rsid w:val="6685C3CB"/>
    <w:rsid w:val="66BF756A"/>
    <w:rsid w:val="66C946DB"/>
    <w:rsid w:val="66CA6CA1"/>
    <w:rsid w:val="672DB9D9"/>
    <w:rsid w:val="673C4FD7"/>
    <w:rsid w:val="6747CF0E"/>
    <w:rsid w:val="67487BB6"/>
    <w:rsid w:val="6776016F"/>
    <w:rsid w:val="67EB9448"/>
    <w:rsid w:val="682C3E6F"/>
    <w:rsid w:val="683B9201"/>
    <w:rsid w:val="6842A330"/>
    <w:rsid w:val="6859D156"/>
    <w:rsid w:val="68D118FF"/>
    <w:rsid w:val="68FE1A34"/>
    <w:rsid w:val="6929CF8A"/>
    <w:rsid w:val="693F3C62"/>
    <w:rsid w:val="6986BFE6"/>
    <w:rsid w:val="69C81F6D"/>
    <w:rsid w:val="69D76262"/>
    <w:rsid w:val="6A81FE7B"/>
    <w:rsid w:val="6AA13E49"/>
    <w:rsid w:val="6AD47B90"/>
    <w:rsid w:val="6ADB3531"/>
    <w:rsid w:val="6AECFF97"/>
    <w:rsid w:val="6B16F00A"/>
    <w:rsid w:val="6B7545B6"/>
    <w:rsid w:val="6BDAF030"/>
    <w:rsid w:val="6C331102"/>
    <w:rsid w:val="6C693533"/>
    <w:rsid w:val="6C9C866E"/>
    <w:rsid w:val="6CBA8BFF"/>
    <w:rsid w:val="6CC8FEDF"/>
    <w:rsid w:val="6D039AEF"/>
    <w:rsid w:val="6D2A8381"/>
    <w:rsid w:val="6E1F8D96"/>
    <w:rsid w:val="6E91AB28"/>
    <w:rsid w:val="6EA34372"/>
    <w:rsid w:val="702D7B89"/>
    <w:rsid w:val="71009FC4"/>
    <w:rsid w:val="7134E16F"/>
    <w:rsid w:val="71475B6A"/>
    <w:rsid w:val="716D018A"/>
    <w:rsid w:val="727BAF93"/>
    <w:rsid w:val="72EA7A3F"/>
    <w:rsid w:val="737FF2F4"/>
    <w:rsid w:val="73ABCE0F"/>
    <w:rsid w:val="73C474C3"/>
    <w:rsid w:val="7414FE0D"/>
    <w:rsid w:val="7452545D"/>
    <w:rsid w:val="7497BA46"/>
    <w:rsid w:val="754CA231"/>
    <w:rsid w:val="7554A4E7"/>
    <w:rsid w:val="760C2C49"/>
    <w:rsid w:val="76463F16"/>
    <w:rsid w:val="767B539B"/>
    <w:rsid w:val="76B72360"/>
    <w:rsid w:val="76BCA348"/>
    <w:rsid w:val="76C73193"/>
    <w:rsid w:val="76E87292"/>
    <w:rsid w:val="77144718"/>
    <w:rsid w:val="771D8351"/>
    <w:rsid w:val="77430DAF"/>
    <w:rsid w:val="776FD536"/>
    <w:rsid w:val="778AD8BC"/>
    <w:rsid w:val="779D1620"/>
    <w:rsid w:val="77CF5B08"/>
    <w:rsid w:val="77DF66EF"/>
    <w:rsid w:val="77F64925"/>
    <w:rsid w:val="781F8EA5"/>
    <w:rsid w:val="782FA857"/>
    <w:rsid w:val="78C52580"/>
    <w:rsid w:val="79284402"/>
    <w:rsid w:val="792C5061"/>
    <w:rsid w:val="79533042"/>
    <w:rsid w:val="799965D0"/>
    <w:rsid w:val="7A663FC2"/>
    <w:rsid w:val="7AC571F2"/>
    <w:rsid w:val="7AE35C12"/>
    <w:rsid w:val="7B3F379C"/>
    <w:rsid w:val="7BA3D152"/>
    <w:rsid w:val="7BE949D3"/>
    <w:rsid w:val="7BEE860D"/>
    <w:rsid w:val="7C9B5CBB"/>
    <w:rsid w:val="7CAFC389"/>
    <w:rsid w:val="7CB19E8A"/>
    <w:rsid w:val="7CB1C7FA"/>
    <w:rsid w:val="7D64BCBD"/>
    <w:rsid w:val="7E18D7D3"/>
    <w:rsid w:val="7E5A25D6"/>
    <w:rsid w:val="7E671D6A"/>
    <w:rsid w:val="7E8A0EDF"/>
    <w:rsid w:val="7EEBC1EC"/>
    <w:rsid w:val="7F61A95F"/>
    <w:rsid w:val="7FB7225E"/>
    <w:rsid w:val="7FC63187"/>
    <w:rsid w:val="7FEB6A8B"/>
    <w:rsid w:val="7FFFFC3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D752CA"/>
  <w14:defaultImageDpi w14:val="330"/>
  <w15:docId w15:val="{A237BC8C-7219-4AB8-B122-EBE593C1C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hAnsi="Times New Roman" w:eastAsia="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uiPriority="0" w:semiHidden="1" w:unhideWhenUsed="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uiPriority="0"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semiHidden="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semiHidden="1"/>
    <w:lsdException w:name="Intense Quote" w:uiPriority="30"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lsdException w:name="Intense Emphasis" w:uiPriority="21" w:semiHidden="1"/>
    <w:lsdException w:name="Subtle Reference" w:uiPriority="31" w:semiHidden="1"/>
    <w:lsdException w:name="Intense Reference" w:uiPriority="32" w:semiHidden="1"/>
    <w:lsdException w:name="Book Title" w:uiPriority="33" w:semiHidden="1"/>
    <w:lsdException w:name="Bibliography" w:uiPriority="37" w:semiHidden="1" w:unhideWhenUsed="1"/>
    <w:lsdException w:name="TOC Heading" w:uiPriority="39"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rsid w:val="005E0A8A"/>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locked/>
    <w:rsid w:val="00D314B4"/>
    <w:pPr>
      <w:keepNext/>
      <w:spacing w:after="240"/>
      <w:outlineLvl w:val="0"/>
    </w:pPr>
    <w:rPr>
      <w:rFonts w:ascii="Arial" w:hAnsi="Arial" w:eastAsia="Times New Roman" w:cs="Times New Roman"/>
      <w:b/>
      <w:sz w:val="32"/>
      <w:szCs w:val="18"/>
    </w:rPr>
  </w:style>
  <w:style w:type="paragraph" w:styleId="Heading2">
    <w:name w:val="heading 2"/>
    <w:basedOn w:val="Normal"/>
    <w:next w:val="Normal"/>
    <w:link w:val="Heading2Char"/>
    <w:locked/>
    <w:rsid w:val="00D314B4"/>
    <w:pPr>
      <w:keepNext/>
      <w:spacing w:after="0"/>
      <w:outlineLvl w:val="1"/>
    </w:pPr>
    <w:rPr>
      <w:rFonts w:ascii="Arial" w:hAnsi="Arial" w:eastAsia="Times New Roman" w:cs="Arial"/>
      <w:b/>
      <w:bCs/>
      <w:iCs/>
      <w:szCs w:val="28"/>
    </w:rPr>
  </w:style>
  <w:style w:type="paragraph" w:styleId="Heading3">
    <w:name w:val="heading 3"/>
    <w:basedOn w:val="Normal"/>
    <w:next w:val="Normal"/>
    <w:link w:val="Heading3Char"/>
    <w:locked/>
    <w:rsid w:val="00D314B4"/>
    <w:pPr>
      <w:keepNext/>
      <w:autoSpaceDE w:val="0"/>
      <w:autoSpaceDN w:val="0"/>
      <w:adjustRightInd w:val="0"/>
      <w:spacing w:after="0"/>
      <w:outlineLvl w:val="2"/>
    </w:pPr>
    <w:rPr>
      <w:rFonts w:ascii="Arial" w:hAnsi="Arial" w:eastAsia="MS Mincho" w:cs="Times New Roman"/>
      <w:b/>
      <w:bCs/>
      <w:i/>
      <w:sz w:val="21"/>
      <w:szCs w:val="24"/>
    </w:rPr>
  </w:style>
  <w:style w:type="paragraph" w:styleId="Heading4">
    <w:name w:val="heading 4"/>
    <w:basedOn w:val="Normal"/>
    <w:next w:val="Normal"/>
    <w:link w:val="Heading4Char"/>
    <w:autoRedefine/>
    <w:locked/>
    <w:rsid w:val="00D314B4"/>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locked/>
    <w:rsid w:val="00D314B4"/>
    <w:pPr>
      <w:outlineLvl w:val="4"/>
    </w:pPr>
    <w:rPr>
      <w:bCs/>
      <w:i/>
      <w:iCs/>
      <w:szCs w:val="26"/>
    </w:rPr>
  </w:style>
  <w:style w:type="paragraph" w:styleId="Heading6">
    <w:name w:val="heading 6"/>
    <w:basedOn w:val="Normal"/>
    <w:next w:val="Normal"/>
    <w:link w:val="Heading6Char"/>
    <w:unhideWhenUsed/>
    <w:rsid w:val="00D314B4"/>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D314B4"/>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D314B4"/>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D314B4"/>
    <w:pPr>
      <w:spacing w:before="240" w:after="60"/>
      <w:outlineLvl w:val="8"/>
    </w:pPr>
    <w:rPr>
      <w:rFonts w:ascii="Cambria" w:hAnsi="Cambria"/>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59"/>
    <w:rsid w:val="00D314B4"/>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Hyperlink">
    <w:name w:val="Hyperlink"/>
    <w:basedOn w:val="DefaultParagraphFont"/>
    <w:uiPriority w:val="99"/>
    <w:rsid w:val="00D314B4"/>
    <w:rPr>
      <w:i w:val="0"/>
      <w:color w:val="0000FF"/>
      <w:u w:val="single"/>
    </w:rPr>
  </w:style>
  <w:style w:type="paragraph" w:styleId="EndnoteText">
    <w:name w:val="endnote text"/>
    <w:basedOn w:val="Normal"/>
    <w:link w:val="EndnoteTextChar"/>
    <w:semiHidden/>
    <w:rsid w:val="00D314B4"/>
    <w:pPr>
      <w:widowControl w:val="0"/>
    </w:pPr>
    <w:rPr>
      <w:rFonts w:ascii="Press Rmn 12pt" w:hAnsi="Press Rmn 12pt"/>
      <w:szCs w:val="20"/>
    </w:rPr>
  </w:style>
  <w:style w:type="paragraph" w:styleId="nrpsBannerline1" w:customStyle="1">
    <w:name w:val="nrps Banner line 1"/>
    <w:link w:val="nrpsBannerline1Char"/>
    <w:semiHidden/>
    <w:locked/>
    <w:rsid w:val="00D314B4"/>
    <w:pPr>
      <w:spacing w:before="80" w:line="276" w:lineRule="auto"/>
      <w:ind w:left="115"/>
    </w:pPr>
    <w:rPr>
      <w:rFonts w:ascii="Arial" w:hAnsi="Arial"/>
      <w:b/>
      <w:bCs/>
      <w:color w:val="000000" w:themeColor="text1"/>
      <w:sz w:val="16"/>
    </w:rPr>
  </w:style>
  <w:style w:type="numbering" w:styleId="Bulleted" w:customStyle="1">
    <w:name w:val="Bulleted"/>
    <w:basedOn w:val="NoList"/>
    <w:rsid w:val="00D314B4"/>
    <w:pPr>
      <w:numPr>
        <w:numId w:val="4"/>
      </w:numPr>
    </w:pPr>
  </w:style>
  <w:style w:type="paragraph" w:styleId="nrpsLogo" w:customStyle="1">
    <w:name w:val="nrps Logo"/>
    <w:basedOn w:val="Normal"/>
    <w:semiHidden/>
    <w:rsid w:val="00D314B4"/>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D314B4"/>
    <w:rPr>
      <w:color w:val="800080"/>
      <w:u w:val="single"/>
    </w:rPr>
  </w:style>
  <w:style w:type="paragraph" w:styleId="nrpsBannerline2" w:customStyle="1">
    <w:name w:val="nrps Banner line 2"/>
    <w:link w:val="nrpsBannerline2Char"/>
    <w:semiHidden/>
    <w:locked/>
    <w:rsid w:val="00D314B4"/>
    <w:pPr>
      <w:spacing w:line="276" w:lineRule="auto"/>
      <w:ind w:left="115"/>
    </w:pPr>
    <w:rPr>
      <w:rFonts w:ascii="Arial" w:hAnsi="Arial"/>
      <w:b/>
      <w:bCs/>
      <w:sz w:val="16"/>
      <w:szCs w:val="24"/>
    </w:rPr>
  </w:style>
  <w:style w:type="paragraph" w:styleId="Bibliography">
    <w:name w:val="Bibliography"/>
    <w:basedOn w:val="Normal"/>
    <w:next w:val="Normal"/>
    <w:uiPriority w:val="37"/>
    <w:semiHidden/>
    <w:rsid w:val="00D314B4"/>
  </w:style>
  <w:style w:type="character" w:styleId="CommentReference">
    <w:name w:val="annotation reference"/>
    <w:basedOn w:val="DefaultParagraphFont"/>
    <w:uiPriority w:val="99"/>
    <w:semiHidden/>
    <w:unhideWhenUsed/>
    <w:rsid w:val="00D314B4"/>
    <w:rPr>
      <w:sz w:val="16"/>
      <w:szCs w:val="16"/>
    </w:rPr>
  </w:style>
  <w:style w:type="paragraph" w:styleId="BlockText">
    <w:name w:val="Block Text"/>
    <w:basedOn w:val="Normal"/>
    <w:uiPriority w:val="99"/>
    <w:semiHidden/>
    <w:rsid w:val="00D314B4"/>
    <w:pPr>
      <w:spacing w:after="120"/>
      <w:ind w:left="1440" w:right="1440"/>
    </w:pPr>
  </w:style>
  <w:style w:type="character" w:styleId="Heading2Char" w:customStyle="1">
    <w:name w:val="Heading 2 Char"/>
    <w:basedOn w:val="DefaultParagraphFont"/>
    <w:link w:val="Heading2"/>
    <w:rsid w:val="00D314B4"/>
    <w:rPr>
      <w:rFonts w:ascii="Arial" w:hAnsi="Arial" w:cs="Arial"/>
      <w:b/>
      <w:bCs/>
      <w:iCs/>
      <w:color w:val="000000" w:themeColor="text1"/>
      <w:sz w:val="23"/>
      <w:szCs w:val="28"/>
    </w:rPr>
  </w:style>
  <w:style w:type="paragraph" w:styleId="CommentText">
    <w:name w:val="annotation text"/>
    <w:basedOn w:val="Normal"/>
    <w:link w:val="CommentTextChar"/>
    <w:uiPriority w:val="99"/>
    <w:semiHidden/>
    <w:rsid w:val="00D314B4"/>
    <w:rPr>
      <w:sz w:val="20"/>
      <w:szCs w:val="20"/>
    </w:rPr>
  </w:style>
  <w:style w:type="character" w:styleId="CommentTextChar" w:customStyle="1">
    <w:name w:val="Comment Text Char"/>
    <w:basedOn w:val="DefaultParagraphFont"/>
    <w:link w:val="CommentText"/>
    <w:uiPriority w:val="99"/>
    <w:semiHidden/>
    <w:rsid w:val="00D314B4"/>
    <w:rPr>
      <w:rFonts w:eastAsiaTheme="minorHAnsi" w:cstheme="minorBidi"/>
      <w:color w:val="000000" w:themeColor="text1"/>
    </w:rPr>
  </w:style>
  <w:style w:type="paragraph" w:styleId="nrpsTablecell" w:customStyle="1">
    <w:name w:val="nrps Table cell"/>
    <w:qFormat/>
    <w:rsid w:val="00D314B4"/>
    <w:pPr>
      <w:spacing w:before="20" w:after="20" w:line="276" w:lineRule="auto"/>
    </w:pPr>
    <w:rPr>
      <w:rFonts w:ascii="Arial" w:hAnsi="Arial"/>
      <w:color w:val="000000" w:themeColor="text1"/>
      <w:sz w:val="18"/>
    </w:rPr>
  </w:style>
  <w:style w:type="paragraph" w:styleId="nrpsTablecellindent" w:customStyle="1">
    <w:name w:val="nrps Table cell indent"/>
    <w:basedOn w:val="nrpsTablecell"/>
    <w:rsid w:val="00D314B4"/>
    <w:pPr>
      <w:ind w:left="360"/>
    </w:pPr>
  </w:style>
  <w:style w:type="paragraph" w:styleId="CommentSubject">
    <w:name w:val="annotation subject"/>
    <w:basedOn w:val="CommentText"/>
    <w:next w:val="CommentText"/>
    <w:link w:val="CommentSubjectChar"/>
    <w:uiPriority w:val="99"/>
    <w:semiHidden/>
    <w:unhideWhenUsed/>
    <w:rsid w:val="00D314B4"/>
    <w:rPr>
      <w:b/>
      <w:bCs/>
    </w:rPr>
  </w:style>
  <w:style w:type="character" w:styleId="CommentSubjectChar" w:customStyle="1">
    <w:name w:val="Comment Subject Char"/>
    <w:basedOn w:val="CommentTextChar"/>
    <w:link w:val="CommentSubject"/>
    <w:uiPriority w:val="99"/>
    <w:semiHidden/>
    <w:rsid w:val="00D314B4"/>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ableofFigures">
    <w:name w:val="table of figures"/>
    <w:basedOn w:val="Normal"/>
    <w:next w:val="Normal"/>
    <w:uiPriority w:val="99"/>
    <w:rsid w:val="00D314B4"/>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D314B4"/>
    <w:rPr>
      <w:rFonts w:ascii="Tahoma" w:hAnsi="Tahoma" w:cs="Tahoma"/>
      <w:sz w:val="16"/>
      <w:szCs w:val="16"/>
    </w:rPr>
  </w:style>
  <w:style w:type="character" w:styleId="BalloonTextChar" w:customStyle="1">
    <w:name w:val="Balloon Text Char"/>
    <w:basedOn w:val="DefaultParagraphFont"/>
    <w:link w:val="BalloonText"/>
    <w:uiPriority w:val="99"/>
    <w:semiHidden/>
    <w:rsid w:val="00D314B4"/>
    <w:rPr>
      <w:rFonts w:ascii="Tahoma" w:hAnsi="Tahoma" w:cs="Tahoma" w:eastAsiaTheme="minorHAnsi"/>
      <w:color w:val="000000" w:themeColor="text1"/>
      <w:sz w:val="16"/>
      <w:szCs w:val="16"/>
    </w:rPr>
  </w:style>
  <w:style w:type="paragraph" w:styleId="BodyText">
    <w:name w:val="Body Text"/>
    <w:basedOn w:val="Normal"/>
    <w:link w:val="BodyTextChar"/>
    <w:uiPriority w:val="99"/>
    <w:semiHidden/>
    <w:rsid w:val="00D314B4"/>
    <w:pPr>
      <w:spacing w:after="120"/>
    </w:pPr>
  </w:style>
  <w:style w:type="character" w:styleId="BodyTextChar" w:customStyle="1">
    <w:name w:val="Body Text Char"/>
    <w:basedOn w:val="DefaultParagraphFont"/>
    <w:link w:val="BodyText"/>
    <w:uiPriority w:val="99"/>
    <w:semiHidden/>
    <w:rsid w:val="00D314B4"/>
    <w:rPr>
      <w:rFonts w:eastAsiaTheme="minorHAnsi" w:cstheme="minorBidi"/>
      <w:color w:val="000000" w:themeColor="text1"/>
      <w:sz w:val="23"/>
      <w:szCs w:val="22"/>
    </w:rPr>
  </w:style>
  <w:style w:type="paragraph" w:styleId="BodyText2">
    <w:name w:val="Body Text 2"/>
    <w:basedOn w:val="Normal"/>
    <w:link w:val="BodyText2Char"/>
    <w:uiPriority w:val="99"/>
    <w:semiHidden/>
    <w:rsid w:val="00D314B4"/>
    <w:pPr>
      <w:spacing w:after="120" w:line="480" w:lineRule="auto"/>
    </w:pPr>
  </w:style>
  <w:style w:type="character" w:styleId="BodyText2Char" w:customStyle="1">
    <w:name w:val="Body Text 2 Char"/>
    <w:basedOn w:val="DefaultParagraphFont"/>
    <w:link w:val="BodyText2"/>
    <w:uiPriority w:val="99"/>
    <w:semiHidden/>
    <w:rsid w:val="00D314B4"/>
    <w:rPr>
      <w:rFonts w:eastAsiaTheme="minorHAnsi" w:cstheme="minorBidi"/>
      <w:color w:val="000000" w:themeColor="text1"/>
      <w:sz w:val="23"/>
      <w:szCs w:val="22"/>
    </w:rPr>
  </w:style>
  <w:style w:type="paragraph" w:styleId="BodyText3">
    <w:name w:val="Body Text 3"/>
    <w:basedOn w:val="Normal"/>
    <w:link w:val="BodyText3Char"/>
    <w:uiPriority w:val="99"/>
    <w:semiHidden/>
    <w:rsid w:val="00D314B4"/>
    <w:pPr>
      <w:spacing w:after="120"/>
    </w:pPr>
    <w:rPr>
      <w:sz w:val="16"/>
      <w:szCs w:val="16"/>
    </w:rPr>
  </w:style>
  <w:style w:type="character" w:styleId="BodyText3Char" w:customStyle="1">
    <w:name w:val="Body Text 3 Char"/>
    <w:basedOn w:val="DefaultParagraphFont"/>
    <w:link w:val="BodyText3"/>
    <w:uiPriority w:val="99"/>
    <w:semiHidden/>
    <w:rsid w:val="00D314B4"/>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D314B4"/>
    <w:pPr>
      <w:ind w:firstLine="210"/>
    </w:pPr>
  </w:style>
  <w:style w:type="character" w:styleId="BodyTextFirstIndentChar" w:customStyle="1">
    <w:name w:val="Body Text First Indent Char"/>
    <w:basedOn w:val="BodyTextChar"/>
    <w:link w:val="BodyTextFirstIndent"/>
    <w:uiPriority w:val="99"/>
    <w:semiHidden/>
    <w:rsid w:val="00D314B4"/>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D314B4"/>
    <w:pPr>
      <w:spacing w:after="120"/>
      <w:ind w:left="360"/>
    </w:pPr>
  </w:style>
  <w:style w:type="character" w:styleId="BodyTextIndentChar" w:customStyle="1">
    <w:name w:val="Body Text Indent Char"/>
    <w:basedOn w:val="DefaultParagraphFont"/>
    <w:link w:val="BodyTextIndent"/>
    <w:uiPriority w:val="99"/>
    <w:semiHidden/>
    <w:rsid w:val="00D314B4"/>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D314B4"/>
    <w:pPr>
      <w:ind w:firstLine="210"/>
    </w:pPr>
  </w:style>
  <w:style w:type="character" w:styleId="BodyTextFirstIndent2Char" w:customStyle="1">
    <w:name w:val="Body Text First Indent 2 Char"/>
    <w:basedOn w:val="BodyTextIndentChar"/>
    <w:link w:val="BodyTextFirstIndent2"/>
    <w:uiPriority w:val="99"/>
    <w:semiHidden/>
    <w:rsid w:val="00D314B4"/>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D314B4"/>
    <w:pPr>
      <w:spacing w:after="120" w:line="480" w:lineRule="auto"/>
      <w:ind w:left="360"/>
    </w:pPr>
  </w:style>
  <w:style w:type="character" w:styleId="BodyTextIndent2Char" w:customStyle="1">
    <w:name w:val="Body Text Indent 2 Char"/>
    <w:basedOn w:val="DefaultParagraphFont"/>
    <w:link w:val="BodyTextIndent2"/>
    <w:uiPriority w:val="99"/>
    <w:semiHidden/>
    <w:rsid w:val="00D314B4"/>
    <w:rPr>
      <w:rFonts w:eastAsiaTheme="minorHAnsi" w:cstheme="minorBidi"/>
      <w:color w:val="000000" w:themeColor="text1"/>
      <w:sz w:val="23"/>
      <w:szCs w:val="22"/>
    </w:rPr>
  </w:style>
  <w:style w:type="character" w:styleId="nrpsBannerline1Char" w:customStyle="1">
    <w:name w:val="nrps Banner line 1 Char"/>
    <w:basedOn w:val="DefaultParagraphFont"/>
    <w:link w:val="nrpsBannerline1"/>
    <w:semiHidden/>
    <w:rsid w:val="00D314B4"/>
    <w:rPr>
      <w:rFonts w:ascii="Arial" w:hAnsi="Arial"/>
      <w:b/>
      <w:bCs/>
      <w:color w:val="000000" w:themeColor="text1"/>
      <w:sz w:val="16"/>
    </w:rPr>
  </w:style>
  <w:style w:type="paragraph" w:styleId="nrpsBannerline3" w:customStyle="1">
    <w:name w:val="nrps Banner line 3"/>
    <w:link w:val="nrpsBannerline3Char"/>
    <w:semiHidden/>
    <w:qFormat/>
    <w:locked/>
    <w:rsid w:val="00D314B4"/>
    <w:pPr>
      <w:spacing w:line="276" w:lineRule="auto"/>
      <w:ind w:left="115"/>
    </w:pPr>
    <w:rPr>
      <w:rFonts w:ascii="Arial" w:hAnsi="Arial"/>
      <w:b/>
      <w:bCs/>
      <w:color w:val="000000" w:themeColor="text1"/>
      <w:sz w:val="16"/>
    </w:rPr>
  </w:style>
  <w:style w:type="paragraph" w:styleId="BodyTextIndent3">
    <w:name w:val="Body Text Indent 3"/>
    <w:basedOn w:val="Normal"/>
    <w:link w:val="BodyTextIndent3Char"/>
    <w:uiPriority w:val="99"/>
    <w:semiHidden/>
    <w:rsid w:val="00D314B4"/>
    <w:pPr>
      <w:spacing w:after="120"/>
      <w:ind w:left="360"/>
    </w:pPr>
    <w:rPr>
      <w:sz w:val="16"/>
      <w:szCs w:val="16"/>
    </w:rPr>
  </w:style>
  <w:style w:type="paragraph" w:styleId="nrpsNormal" w:customStyle="1">
    <w:name w:val="nrps Normal"/>
    <w:basedOn w:val="Normal"/>
    <w:link w:val="nrpsNormalChar"/>
    <w:qFormat/>
    <w:rsid w:val="00D314B4"/>
    <w:rPr>
      <w:rFonts w:eastAsia="Times New Roman" w:cs="Times New Roman"/>
      <w:szCs w:val="20"/>
    </w:rPr>
  </w:style>
  <w:style w:type="character" w:styleId="nrpsBannerline2Char" w:customStyle="1">
    <w:name w:val="nrps Banner line 2 Char"/>
    <w:basedOn w:val="DefaultParagraphFont"/>
    <w:link w:val="nrpsBannerline2"/>
    <w:semiHidden/>
    <w:rsid w:val="00D314B4"/>
    <w:rPr>
      <w:rFonts w:ascii="Arial" w:hAnsi="Arial"/>
      <w:b/>
      <w:bCs/>
      <w:sz w:val="16"/>
      <w:szCs w:val="24"/>
    </w:rPr>
  </w:style>
  <w:style w:type="character" w:styleId="BodyTextIndent3Char" w:customStyle="1">
    <w:name w:val="Body Text Indent 3 Char"/>
    <w:basedOn w:val="DefaultParagraphFont"/>
    <w:link w:val="BodyTextIndent3"/>
    <w:uiPriority w:val="99"/>
    <w:semiHidden/>
    <w:rsid w:val="00D314B4"/>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D314B4"/>
    <w:pPr>
      <w:ind w:left="4320"/>
    </w:pPr>
  </w:style>
  <w:style w:type="character" w:styleId="ClosingChar" w:customStyle="1">
    <w:name w:val="Closing Char"/>
    <w:basedOn w:val="DefaultParagraphFont"/>
    <w:link w:val="Closing"/>
    <w:uiPriority w:val="99"/>
    <w:semiHidden/>
    <w:rsid w:val="00D314B4"/>
    <w:rPr>
      <w:rFonts w:eastAsiaTheme="minorHAnsi" w:cstheme="minorBidi"/>
      <w:color w:val="000000" w:themeColor="text1"/>
      <w:sz w:val="23"/>
      <w:szCs w:val="22"/>
    </w:rPr>
  </w:style>
  <w:style w:type="character" w:styleId="nrpsBannerline3Char" w:customStyle="1">
    <w:name w:val="nrps Banner line 3 Char"/>
    <w:basedOn w:val="DefaultParagraphFont"/>
    <w:link w:val="nrpsBannerline3"/>
    <w:semiHidden/>
    <w:rsid w:val="00D314B4"/>
    <w:rPr>
      <w:rFonts w:ascii="Arial" w:hAnsi="Arial"/>
      <w:b/>
      <w:bCs/>
      <w:color w:val="000000" w:themeColor="text1"/>
      <w:sz w:val="16"/>
    </w:rPr>
  </w:style>
  <w:style w:type="paragraph" w:styleId="Date">
    <w:name w:val="Date"/>
    <w:basedOn w:val="Normal"/>
    <w:next w:val="Normal"/>
    <w:link w:val="DateChar"/>
    <w:uiPriority w:val="99"/>
    <w:semiHidden/>
    <w:unhideWhenUsed/>
    <w:rsid w:val="00D314B4"/>
  </w:style>
  <w:style w:type="paragraph" w:styleId="nrpsHeading1" w:customStyle="1">
    <w:name w:val="nrps Heading 1"/>
    <w:basedOn w:val="Heading1"/>
    <w:next w:val="nrpsNormal"/>
    <w:link w:val="nrpsHeading1Char"/>
    <w:qFormat/>
    <w:rsid w:val="00D314B4"/>
    <w:pPr>
      <w:tabs>
        <w:tab w:val="left" w:pos="5310"/>
      </w:tabs>
      <w:spacing w:after="200"/>
    </w:pPr>
  </w:style>
  <w:style w:type="paragraph" w:styleId="nrpsLiteraturecited" w:customStyle="1">
    <w:name w:val="nrps Literature cited"/>
    <w:link w:val="nrpsLiteraturecitedChar"/>
    <w:qFormat/>
    <w:rsid w:val="00D314B4"/>
    <w:pPr>
      <w:spacing w:after="200" w:line="276" w:lineRule="auto"/>
      <w:ind w:left="360" w:hanging="360"/>
    </w:pPr>
    <w:rPr>
      <w:color w:val="000000" w:themeColor="text1"/>
      <w:sz w:val="23"/>
      <w:szCs w:val="24"/>
    </w:rPr>
  </w:style>
  <w:style w:type="paragraph" w:styleId="nrpsHeading3" w:customStyle="1">
    <w:name w:val="nrps Heading 3"/>
    <w:basedOn w:val="Heading3"/>
    <w:next w:val="nrpsNormal"/>
    <w:link w:val="nrpsHeading3Char"/>
    <w:qFormat/>
    <w:rsid w:val="00D314B4"/>
    <w:pPr>
      <w:spacing w:before="80"/>
    </w:pPr>
    <w:rPr>
      <w:bCs w:val="0"/>
      <w:szCs w:val="22"/>
    </w:rPr>
  </w:style>
  <w:style w:type="character" w:styleId="nrpsLiteraturecitedChar" w:customStyle="1">
    <w:name w:val="nrps Literature cited Char"/>
    <w:basedOn w:val="DefaultParagraphFont"/>
    <w:link w:val="nrpsLiteraturecited"/>
    <w:rsid w:val="00D314B4"/>
    <w:rPr>
      <w:color w:val="000000" w:themeColor="text1"/>
      <w:sz w:val="23"/>
      <w:szCs w:val="24"/>
    </w:rPr>
  </w:style>
  <w:style w:type="character" w:styleId="nrpsNormalChar" w:customStyle="1">
    <w:name w:val="nrps Normal Char"/>
    <w:basedOn w:val="DefaultParagraphFont"/>
    <w:link w:val="nrpsNormal"/>
    <w:rsid w:val="00D314B4"/>
    <w:rPr>
      <w:color w:val="000000" w:themeColor="text1"/>
      <w:sz w:val="23"/>
    </w:rPr>
  </w:style>
  <w:style w:type="character" w:styleId="Heading3Char" w:customStyle="1">
    <w:name w:val="Heading 3 Char"/>
    <w:basedOn w:val="DefaultParagraphFont"/>
    <w:link w:val="Heading3"/>
    <w:rsid w:val="00D314B4"/>
    <w:rPr>
      <w:rFonts w:ascii="Arial" w:hAnsi="Arial" w:eastAsia="MS Mincho"/>
      <w:b/>
      <w:bCs/>
      <w:i/>
      <w:color w:val="000000" w:themeColor="text1"/>
      <w:sz w:val="21"/>
      <w:szCs w:val="24"/>
    </w:rPr>
  </w:style>
  <w:style w:type="character" w:styleId="nrpsHeading3Char" w:customStyle="1">
    <w:name w:val="nrps Heading 3 Char"/>
    <w:basedOn w:val="DefaultParagraphFont"/>
    <w:link w:val="nrpsHeading3"/>
    <w:rsid w:val="00D314B4"/>
    <w:rPr>
      <w:rFonts w:ascii="Arial" w:hAnsi="Arial" w:eastAsia="MS Mincho"/>
      <w:b/>
      <w:i/>
      <w:color w:val="000000" w:themeColor="text1"/>
      <w:sz w:val="21"/>
      <w:szCs w:val="22"/>
    </w:rPr>
  </w:style>
  <w:style w:type="paragraph" w:styleId="nrpsHeading2" w:customStyle="1">
    <w:name w:val="nrps Heading 2"/>
    <w:basedOn w:val="Heading2"/>
    <w:next w:val="nrpsNormal"/>
    <w:link w:val="nrpsHeading2Char"/>
    <w:qFormat/>
    <w:rsid w:val="00D314B4"/>
    <w:pPr>
      <w:spacing w:before="80"/>
    </w:pPr>
    <w:rPr>
      <w:bCs w:val="0"/>
      <w:iCs w:val="0"/>
    </w:rPr>
  </w:style>
  <w:style w:type="character" w:styleId="Heading1Char" w:customStyle="1">
    <w:name w:val="Heading 1 Char"/>
    <w:basedOn w:val="DefaultParagraphFont"/>
    <w:link w:val="Heading1"/>
    <w:rsid w:val="00D314B4"/>
    <w:rPr>
      <w:rFonts w:ascii="Arial" w:hAnsi="Arial"/>
      <w:b/>
      <w:color w:val="000000" w:themeColor="text1"/>
      <w:sz w:val="32"/>
      <w:szCs w:val="18"/>
    </w:rPr>
  </w:style>
  <w:style w:type="character" w:styleId="nrpsHeading1Char" w:customStyle="1">
    <w:name w:val="nrps Heading 1 Char"/>
    <w:basedOn w:val="DefaultParagraphFont"/>
    <w:link w:val="nrpsHeading1"/>
    <w:rsid w:val="00D314B4"/>
    <w:rPr>
      <w:rFonts w:ascii="Arial" w:hAnsi="Arial"/>
      <w:b/>
      <w:color w:val="000000" w:themeColor="text1"/>
      <w:sz w:val="32"/>
      <w:szCs w:val="18"/>
    </w:rPr>
  </w:style>
  <w:style w:type="paragraph" w:styleId="nrpsHeading4" w:customStyle="1">
    <w:name w:val="nrps Heading 4"/>
    <w:basedOn w:val="Heading4"/>
    <w:next w:val="nrpsNormal"/>
    <w:link w:val="nrpsHeading4Char"/>
    <w:qFormat/>
    <w:rsid w:val="00D314B4"/>
    <w:pPr>
      <w:spacing w:before="80"/>
    </w:pPr>
    <w:rPr>
      <w:bCs w:val="0"/>
      <w:sz w:val="23"/>
    </w:rPr>
  </w:style>
  <w:style w:type="character" w:styleId="nrpsHeading2Char" w:customStyle="1">
    <w:name w:val="nrps Heading 2 Char"/>
    <w:basedOn w:val="DefaultParagraphFont"/>
    <w:link w:val="nrpsHeading2"/>
    <w:rsid w:val="00D314B4"/>
    <w:rPr>
      <w:rFonts w:ascii="Arial" w:hAnsi="Arial" w:cs="Arial"/>
      <w:b/>
      <w:color w:val="000000" w:themeColor="text1"/>
      <w:sz w:val="23"/>
      <w:szCs w:val="28"/>
    </w:rPr>
  </w:style>
  <w:style w:type="paragraph" w:styleId="nrpsHeading5" w:customStyle="1">
    <w:name w:val="nrps Heading 5"/>
    <w:basedOn w:val="Heading5"/>
    <w:next w:val="nrpsNormal"/>
    <w:link w:val="nrpsHeading5Char"/>
    <w:rsid w:val="00D314B4"/>
    <w:pPr>
      <w:keepNext/>
      <w:spacing w:before="80" w:after="0"/>
      <w:ind w:left="360"/>
    </w:pPr>
    <w:rPr>
      <w:bCs w:val="0"/>
      <w:iCs w:val="0"/>
      <w:sz w:val="21"/>
    </w:rPr>
  </w:style>
  <w:style w:type="character" w:styleId="Heading4Char" w:customStyle="1">
    <w:name w:val="Heading 4 Char"/>
    <w:basedOn w:val="DefaultParagraphFont"/>
    <w:link w:val="Heading4"/>
    <w:rsid w:val="00D314B4"/>
    <w:rPr>
      <w:bCs/>
      <w:color w:val="000000" w:themeColor="text1"/>
      <w:sz w:val="24"/>
      <w:szCs w:val="28"/>
      <w:u w:val="single"/>
    </w:rPr>
  </w:style>
  <w:style w:type="character" w:styleId="nrpsHeading4Char" w:customStyle="1">
    <w:name w:val="nrps Heading 4 Char"/>
    <w:basedOn w:val="DefaultParagraphFont"/>
    <w:link w:val="nrpsHeading4"/>
    <w:rsid w:val="00D314B4"/>
    <w:rPr>
      <w:color w:val="000000" w:themeColor="text1"/>
      <w:sz w:val="23"/>
      <w:szCs w:val="28"/>
      <w:u w:val="single"/>
    </w:rPr>
  </w:style>
  <w:style w:type="paragraph" w:styleId="nrpsFigurecaption" w:customStyle="1">
    <w:name w:val="nrps Figure caption"/>
    <w:next w:val="nrpsNormal"/>
    <w:link w:val="nrpsFigurecaptionChar"/>
    <w:qFormat/>
    <w:rsid w:val="00D314B4"/>
    <w:pPr>
      <w:spacing w:before="80" w:after="360" w:line="276" w:lineRule="auto"/>
    </w:pPr>
    <w:rPr>
      <w:rFonts w:ascii="Arial" w:hAnsi="Arial"/>
      <w:bCs/>
      <w:color w:val="000000" w:themeColor="text1"/>
    </w:rPr>
  </w:style>
  <w:style w:type="character" w:styleId="Heading5Char" w:customStyle="1">
    <w:name w:val="Heading 5 Char"/>
    <w:basedOn w:val="DefaultParagraphFont"/>
    <w:link w:val="Heading5"/>
    <w:rsid w:val="00D314B4"/>
    <w:rPr>
      <w:rFonts w:eastAsiaTheme="minorHAnsi" w:cstheme="minorBidi"/>
      <w:bCs/>
      <w:i/>
      <w:iCs/>
      <w:color w:val="000000" w:themeColor="text1"/>
      <w:sz w:val="23"/>
      <w:szCs w:val="26"/>
    </w:rPr>
  </w:style>
  <w:style w:type="character" w:styleId="nrpsHeading5Char" w:customStyle="1">
    <w:name w:val="nrps Heading 5 Char"/>
    <w:basedOn w:val="DefaultParagraphFont"/>
    <w:link w:val="nrpsHeading5"/>
    <w:rsid w:val="00D314B4"/>
    <w:rPr>
      <w:rFonts w:eastAsiaTheme="minorHAnsi" w:cstheme="minorBidi"/>
      <w:i/>
      <w:color w:val="000000" w:themeColor="text1"/>
      <w:sz w:val="21"/>
      <w:szCs w:val="26"/>
    </w:rPr>
  </w:style>
  <w:style w:type="paragraph" w:styleId="nrpsTablecaption" w:customStyle="1">
    <w:name w:val="nrps Table caption"/>
    <w:next w:val="nrpsNormal"/>
    <w:link w:val="nrpsTablecaptionChar"/>
    <w:qFormat/>
    <w:rsid w:val="00D314B4"/>
    <w:pPr>
      <w:keepNext/>
      <w:spacing w:before="360" w:after="80" w:line="276" w:lineRule="auto"/>
    </w:pPr>
    <w:rPr>
      <w:rFonts w:ascii="Arial" w:hAnsi="Arial"/>
      <w:bCs/>
      <w:color w:val="000000" w:themeColor="text1"/>
    </w:rPr>
  </w:style>
  <w:style w:type="character" w:styleId="nrpsFigurecaptionChar" w:customStyle="1">
    <w:name w:val="nrps Figure caption Char"/>
    <w:basedOn w:val="DefaultParagraphFont"/>
    <w:link w:val="nrpsFigurecaption"/>
    <w:rsid w:val="00D314B4"/>
    <w:rPr>
      <w:rFonts w:ascii="Arial" w:hAnsi="Arial"/>
      <w:bCs/>
      <w:color w:val="000000" w:themeColor="text1"/>
    </w:rPr>
  </w:style>
  <w:style w:type="paragraph" w:styleId="nrpsTableheader" w:customStyle="1">
    <w:name w:val="nrps Table header"/>
    <w:link w:val="nrpsTableheaderChar"/>
    <w:qFormat/>
    <w:rsid w:val="00D314B4"/>
    <w:pPr>
      <w:spacing w:before="20" w:after="20" w:line="276" w:lineRule="auto"/>
    </w:pPr>
    <w:rPr>
      <w:rFonts w:ascii="Arial" w:hAnsi="Arial" w:cs="Arial"/>
      <w:b/>
      <w:color w:val="000000" w:themeColor="text1"/>
      <w:sz w:val="18"/>
    </w:rPr>
  </w:style>
  <w:style w:type="character" w:styleId="nrpsTablecaptionChar" w:customStyle="1">
    <w:name w:val="nrps Table caption Char"/>
    <w:basedOn w:val="DefaultParagraphFont"/>
    <w:link w:val="nrpsTablecaption"/>
    <w:rsid w:val="00D314B4"/>
    <w:rPr>
      <w:rFonts w:ascii="Arial" w:hAnsi="Arial"/>
      <w:bCs/>
      <w:color w:val="000000" w:themeColor="text1"/>
    </w:rPr>
  </w:style>
  <w:style w:type="character" w:styleId="DateChar" w:customStyle="1">
    <w:name w:val="Date Char"/>
    <w:basedOn w:val="DefaultParagraphFont"/>
    <w:link w:val="Date"/>
    <w:uiPriority w:val="99"/>
    <w:semiHidden/>
    <w:rsid w:val="00D314B4"/>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D314B4"/>
    <w:rPr>
      <w:rFonts w:ascii="Tahoma" w:hAnsi="Tahoma" w:cs="Tahoma"/>
      <w:sz w:val="16"/>
      <w:szCs w:val="16"/>
    </w:rPr>
  </w:style>
  <w:style w:type="character" w:styleId="nrpsTableheaderChar" w:customStyle="1">
    <w:name w:val="nrps Table header Char"/>
    <w:basedOn w:val="DefaultParagraphFont"/>
    <w:link w:val="nrpsTableheader"/>
    <w:rsid w:val="00D314B4"/>
    <w:rPr>
      <w:rFonts w:ascii="Arial" w:hAnsi="Arial" w:cs="Arial"/>
      <w:b/>
      <w:color w:val="000000" w:themeColor="text1"/>
      <w:sz w:val="18"/>
    </w:rPr>
  </w:style>
  <w:style w:type="character" w:styleId="nrpsBackcoveraddress" w:customStyle="1">
    <w:name w:val="nrps Backcover address"/>
    <w:basedOn w:val="nrpsBannerline1Char"/>
    <w:semiHidden/>
    <w:locked/>
    <w:rsid w:val="00D314B4"/>
    <w:rPr>
      <w:rFonts w:ascii="Arial" w:hAnsi="Arial" w:eastAsia="Times New Roman" w:cs="Times New Roman"/>
      <w:b/>
      <w:bCs w:val="0"/>
      <w:color w:val="000000" w:themeColor="text1"/>
      <w:sz w:val="18"/>
      <w:szCs w:val="20"/>
    </w:rPr>
  </w:style>
  <w:style w:type="paragraph" w:styleId="nrpsInstructions" w:customStyle="1">
    <w:name w:val="nrps Instructions"/>
    <w:link w:val="nrpsInstructionsChar"/>
    <w:locked/>
    <w:rsid w:val="00D314B4"/>
    <w:pPr>
      <w:spacing w:line="276" w:lineRule="auto"/>
    </w:pPr>
    <w:rPr>
      <w:rFonts w:ascii="Arial" w:hAnsi="Arial"/>
      <w:color w:val="800000"/>
      <w:sz w:val="23"/>
    </w:rPr>
  </w:style>
  <w:style w:type="paragraph" w:styleId="nrpsHorizontalrule" w:customStyle="1">
    <w:name w:val="nrps Horizontal rule"/>
    <w:basedOn w:val="Normal"/>
    <w:semiHidden/>
    <w:locked/>
    <w:rsid w:val="00D314B4"/>
    <w:pPr>
      <w:pBdr>
        <w:bottom w:val="single" w:color="auto" w:sz="4" w:space="0"/>
      </w:pBdr>
      <w:spacing w:after="0" w:line="240" w:lineRule="auto"/>
    </w:pPr>
    <w:rPr>
      <w:rFonts w:eastAsia="Times New Roman" w:cs="Times New Roman"/>
      <w:sz w:val="24"/>
      <w:szCs w:val="20"/>
    </w:rPr>
  </w:style>
  <w:style w:type="character" w:styleId="nrpsInstructionsChar" w:customStyle="1">
    <w:name w:val="nrps Instructions Char"/>
    <w:basedOn w:val="nrpsNormalChar"/>
    <w:link w:val="nrpsInstructions"/>
    <w:rsid w:val="00D314B4"/>
    <w:rPr>
      <w:rFonts w:ascii="Arial" w:hAnsi="Arial"/>
      <w:color w:val="800000"/>
      <w:sz w:val="23"/>
    </w:rPr>
  </w:style>
  <w:style w:type="character" w:styleId="DocumentMapChar" w:customStyle="1">
    <w:name w:val="Document Map Char"/>
    <w:basedOn w:val="DefaultParagraphFont"/>
    <w:link w:val="DocumentMap"/>
    <w:uiPriority w:val="99"/>
    <w:semiHidden/>
    <w:rsid w:val="00D314B4"/>
    <w:rPr>
      <w:rFonts w:ascii="Tahoma" w:hAnsi="Tahoma" w:cs="Tahoma" w:eastAsiaTheme="minorHAnsi"/>
      <w:color w:val="000000" w:themeColor="text1"/>
      <w:sz w:val="16"/>
      <w:szCs w:val="16"/>
    </w:rPr>
  </w:style>
  <w:style w:type="paragraph" w:styleId="E-mailSignature">
    <w:name w:val="E-mail Signature"/>
    <w:basedOn w:val="Normal"/>
    <w:link w:val="E-mailSignatureChar"/>
    <w:uiPriority w:val="99"/>
    <w:semiHidden/>
    <w:unhideWhenUsed/>
    <w:rsid w:val="00D314B4"/>
  </w:style>
  <w:style w:type="character" w:styleId="E-mailSignatureChar" w:customStyle="1">
    <w:name w:val="E-mail Signature Char"/>
    <w:basedOn w:val="DefaultParagraphFont"/>
    <w:link w:val="E-mailSignature"/>
    <w:uiPriority w:val="99"/>
    <w:semiHidden/>
    <w:rsid w:val="00D314B4"/>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D314B4"/>
    <w:pPr>
      <w:framePr w:w="7920" w:h="1980" w:hSpace="180" w:wrap="auto" w:hAnchor="page" w:xAlign="center" w:yAlign="bottom" w:hRule="exact"/>
      <w:ind w:left="2880"/>
    </w:pPr>
    <w:rPr>
      <w:rFonts w:ascii="Cambria" w:hAnsi="Cambria"/>
    </w:rPr>
  </w:style>
  <w:style w:type="paragraph" w:styleId="EnvelopeReturn">
    <w:name w:val="envelope return"/>
    <w:basedOn w:val="Normal"/>
    <w:uiPriority w:val="99"/>
    <w:semiHidden/>
    <w:unhideWhenUsed/>
    <w:rsid w:val="00D314B4"/>
    <w:rPr>
      <w:rFonts w:ascii="Cambria" w:hAnsi="Cambria"/>
      <w:sz w:val="20"/>
      <w:szCs w:val="20"/>
    </w:rPr>
  </w:style>
  <w:style w:type="paragraph" w:styleId="FootnoteText">
    <w:name w:val="footnote text"/>
    <w:basedOn w:val="Normal"/>
    <w:link w:val="FootnoteTextChar"/>
    <w:unhideWhenUsed/>
    <w:rsid w:val="00D314B4"/>
    <w:rPr>
      <w:sz w:val="20"/>
      <w:szCs w:val="20"/>
    </w:rPr>
  </w:style>
  <w:style w:type="character" w:styleId="FootnoteTextChar" w:customStyle="1">
    <w:name w:val="Footnote Text Char"/>
    <w:basedOn w:val="DefaultParagraphFont"/>
    <w:link w:val="FootnoteText"/>
    <w:uiPriority w:val="99"/>
    <w:semiHidden/>
    <w:rsid w:val="00D314B4"/>
    <w:rPr>
      <w:rFonts w:eastAsiaTheme="minorHAnsi" w:cstheme="minorBidi"/>
      <w:color w:val="000000" w:themeColor="text1"/>
    </w:rPr>
  </w:style>
  <w:style w:type="character" w:styleId="Heading6Char" w:customStyle="1">
    <w:name w:val="Heading 6 Char"/>
    <w:basedOn w:val="DefaultParagraphFont"/>
    <w:link w:val="Heading6"/>
    <w:rsid w:val="00D314B4"/>
    <w:rPr>
      <w:rFonts w:ascii="Calibri" w:hAnsi="Calibri" w:eastAsiaTheme="minorHAnsi" w:cstheme="minorBidi"/>
      <w:b/>
      <w:bCs/>
      <w:color w:val="000000" w:themeColor="text1"/>
      <w:sz w:val="23"/>
      <w:szCs w:val="22"/>
    </w:rPr>
  </w:style>
  <w:style w:type="character" w:styleId="Heading7Char" w:customStyle="1">
    <w:name w:val="Heading 7 Char"/>
    <w:basedOn w:val="DefaultParagraphFont"/>
    <w:link w:val="Heading7"/>
    <w:uiPriority w:val="9"/>
    <w:semiHidden/>
    <w:rsid w:val="00D314B4"/>
    <w:rPr>
      <w:rFonts w:ascii="Calibri" w:hAnsi="Calibri" w:eastAsiaTheme="minorHAnsi" w:cstheme="minorBidi"/>
      <w:color w:val="000000" w:themeColor="text1"/>
      <w:sz w:val="23"/>
      <w:szCs w:val="22"/>
    </w:rPr>
  </w:style>
  <w:style w:type="character" w:styleId="Heading8Char" w:customStyle="1">
    <w:name w:val="Heading 8 Char"/>
    <w:basedOn w:val="DefaultParagraphFont"/>
    <w:link w:val="Heading8"/>
    <w:uiPriority w:val="9"/>
    <w:semiHidden/>
    <w:rsid w:val="00D314B4"/>
    <w:rPr>
      <w:rFonts w:ascii="Calibri" w:hAnsi="Calibri" w:eastAsiaTheme="minorHAnsi" w:cstheme="minorBidi"/>
      <w:i/>
      <w:iCs/>
      <w:color w:val="000000" w:themeColor="text1"/>
      <w:sz w:val="23"/>
      <w:szCs w:val="22"/>
    </w:rPr>
  </w:style>
  <w:style w:type="character" w:styleId="Heading9Char" w:customStyle="1">
    <w:name w:val="Heading 9 Char"/>
    <w:basedOn w:val="DefaultParagraphFont"/>
    <w:link w:val="Heading9"/>
    <w:uiPriority w:val="9"/>
    <w:semiHidden/>
    <w:rsid w:val="00D314B4"/>
    <w:rPr>
      <w:rFonts w:ascii="Cambria" w:hAnsi="Cambria" w:eastAsiaTheme="minorHAnsi" w:cstheme="minorBidi"/>
      <w:color w:val="000000" w:themeColor="text1"/>
      <w:sz w:val="23"/>
      <w:szCs w:val="22"/>
    </w:rPr>
  </w:style>
  <w:style w:type="paragraph" w:styleId="HTMLAddress">
    <w:name w:val="HTML Address"/>
    <w:basedOn w:val="Normal"/>
    <w:link w:val="HTMLAddressChar"/>
    <w:uiPriority w:val="99"/>
    <w:semiHidden/>
    <w:unhideWhenUsed/>
    <w:rsid w:val="00D314B4"/>
    <w:rPr>
      <w:i/>
      <w:iCs/>
    </w:rPr>
  </w:style>
  <w:style w:type="character" w:styleId="HTMLAddressChar" w:customStyle="1">
    <w:name w:val="HTML Address Char"/>
    <w:basedOn w:val="DefaultParagraphFont"/>
    <w:link w:val="HTMLAddress"/>
    <w:uiPriority w:val="99"/>
    <w:semiHidden/>
    <w:rsid w:val="00D314B4"/>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D314B4"/>
    <w:rPr>
      <w:rFonts w:ascii="Courier New" w:hAnsi="Courier New" w:cs="Courier New"/>
      <w:sz w:val="20"/>
      <w:szCs w:val="20"/>
    </w:rPr>
  </w:style>
  <w:style w:type="character" w:styleId="HTMLPreformattedChar" w:customStyle="1">
    <w:name w:val="HTML Preformatted Char"/>
    <w:basedOn w:val="DefaultParagraphFont"/>
    <w:link w:val="HTMLPreformatted"/>
    <w:uiPriority w:val="99"/>
    <w:semiHidden/>
    <w:rsid w:val="00D314B4"/>
    <w:rPr>
      <w:rFonts w:ascii="Courier New" w:hAnsi="Courier New" w:cs="Courier New" w:eastAsiaTheme="minorHAnsi"/>
      <w:color w:val="000000" w:themeColor="text1"/>
    </w:rPr>
  </w:style>
  <w:style w:type="paragraph" w:styleId="Index1">
    <w:name w:val="index 1"/>
    <w:basedOn w:val="Normal"/>
    <w:next w:val="Normal"/>
    <w:autoRedefine/>
    <w:uiPriority w:val="99"/>
    <w:semiHidden/>
    <w:unhideWhenUsed/>
    <w:rsid w:val="00D314B4"/>
    <w:pPr>
      <w:ind w:left="240" w:hanging="240"/>
    </w:pPr>
  </w:style>
  <w:style w:type="paragraph" w:styleId="Index2">
    <w:name w:val="index 2"/>
    <w:basedOn w:val="Normal"/>
    <w:next w:val="Normal"/>
    <w:autoRedefine/>
    <w:uiPriority w:val="99"/>
    <w:semiHidden/>
    <w:unhideWhenUsed/>
    <w:rsid w:val="00D314B4"/>
    <w:pPr>
      <w:ind w:left="480" w:hanging="240"/>
    </w:pPr>
  </w:style>
  <w:style w:type="paragraph" w:styleId="Index3">
    <w:name w:val="index 3"/>
    <w:basedOn w:val="Normal"/>
    <w:next w:val="Normal"/>
    <w:autoRedefine/>
    <w:uiPriority w:val="99"/>
    <w:semiHidden/>
    <w:unhideWhenUsed/>
    <w:rsid w:val="00D314B4"/>
    <w:pPr>
      <w:ind w:left="720" w:hanging="240"/>
    </w:pPr>
  </w:style>
  <w:style w:type="paragraph" w:styleId="Index4">
    <w:name w:val="index 4"/>
    <w:basedOn w:val="Normal"/>
    <w:next w:val="Normal"/>
    <w:autoRedefine/>
    <w:uiPriority w:val="99"/>
    <w:semiHidden/>
    <w:unhideWhenUsed/>
    <w:rsid w:val="00D314B4"/>
    <w:pPr>
      <w:ind w:left="960" w:hanging="240"/>
    </w:pPr>
  </w:style>
  <w:style w:type="paragraph" w:styleId="Index5">
    <w:name w:val="index 5"/>
    <w:basedOn w:val="Normal"/>
    <w:next w:val="Normal"/>
    <w:autoRedefine/>
    <w:uiPriority w:val="99"/>
    <w:semiHidden/>
    <w:unhideWhenUsed/>
    <w:rsid w:val="00D314B4"/>
    <w:pPr>
      <w:ind w:left="1200" w:hanging="240"/>
    </w:pPr>
  </w:style>
  <w:style w:type="paragraph" w:styleId="Index6">
    <w:name w:val="index 6"/>
    <w:basedOn w:val="Normal"/>
    <w:next w:val="Normal"/>
    <w:autoRedefine/>
    <w:uiPriority w:val="99"/>
    <w:semiHidden/>
    <w:unhideWhenUsed/>
    <w:rsid w:val="00D314B4"/>
    <w:pPr>
      <w:ind w:left="1440" w:hanging="240"/>
    </w:pPr>
  </w:style>
  <w:style w:type="paragraph" w:styleId="Index7">
    <w:name w:val="index 7"/>
    <w:basedOn w:val="Normal"/>
    <w:next w:val="Normal"/>
    <w:autoRedefine/>
    <w:uiPriority w:val="99"/>
    <w:semiHidden/>
    <w:unhideWhenUsed/>
    <w:rsid w:val="00D314B4"/>
    <w:pPr>
      <w:ind w:left="1680" w:hanging="240"/>
    </w:pPr>
  </w:style>
  <w:style w:type="paragraph" w:styleId="Index8">
    <w:name w:val="index 8"/>
    <w:basedOn w:val="Normal"/>
    <w:next w:val="Normal"/>
    <w:autoRedefine/>
    <w:uiPriority w:val="99"/>
    <w:semiHidden/>
    <w:unhideWhenUsed/>
    <w:rsid w:val="00D314B4"/>
    <w:pPr>
      <w:ind w:left="1920" w:hanging="240"/>
    </w:pPr>
  </w:style>
  <w:style w:type="paragraph" w:styleId="Index9">
    <w:name w:val="index 9"/>
    <w:basedOn w:val="Normal"/>
    <w:next w:val="Normal"/>
    <w:autoRedefine/>
    <w:uiPriority w:val="99"/>
    <w:semiHidden/>
    <w:unhideWhenUsed/>
    <w:rsid w:val="00D314B4"/>
    <w:pPr>
      <w:ind w:left="2160" w:hanging="240"/>
    </w:pPr>
  </w:style>
  <w:style w:type="paragraph" w:styleId="IndexHeading">
    <w:name w:val="index heading"/>
    <w:basedOn w:val="Normal"/>
    <w:next w:val="Index1"/>
    <w:uiPriority w:val="99"/>
    <w:semiHidden/>
    <w:unhideWhenUsed/>
    <w:rsid w:val="00D314B4"/>
    <w:rPr>
      <w:rFonts w:ascii="Cambria" w:hAnsi="Cambria"/>
      <w:b/>
      <w:bCs/>
    </w:rPr>
  </w:style>
  <w:style w:type="paragraph" w:styleId="ListParagraph">
    <w:name w:val="List Paragraph"/>
    <w:basedOn w:val="nrpsNormalsingleline"/>
    <w:qFormat/>
    <w:rsid w:val="00D314B4"/>
    <w:pPr>
      <w:ind w:left="720"/>
    </w:pPr>
  </w:style>
  <w:style w:type="paragraph" w:styleId="List">
    <w:name w:val="List"/>
    <w:basedOn w:val="Normal"/>
    <w:uiPriority w:val="99"/>
    <w:semiHidden/>
    <w:unhideWhenUsed/>
    <w:rsid w:val="00D314B4"/>
    <w:pPr>
      <w:ind w:left="360" w:hanging="360"/>
      <w:contextualSpacing/>
    </w:pPr>
  </w:style>
  <w:style w:type="paragraph" w:styleId="List2">
    <w:name w:val="List 2"/>
    <w:basedOn w:val="Normal"/>
    <w:uiPriority w:val="99"/>
    <w:semiHidden/>
    <w:unhideWhenUsed/>
    <w:rsid w:val="00D314B4"/>
    <w:pPr>
      <w:ind w:left="720" w:hanging="360"/>
      <w:contextualSpacing/>
    </w:pPr>
  </w:style>
  <w:style w:type="paragraph" w:styleId="List3">
    <w:name w:val="List 3"/>
    <w:basedOn w:val="Normal"/>
    <w:uiPriority w:val="99"/>
    <w:semiHidden/>
    <w:unhideWhenUsed/>
    <w:rsid w:val="00D314B4"/>
    <w:pPr>
      <w:ind w:left="1080" w:hanging="360"/>
      <w:contextualSpacing/>
    </w:pPr>
  </w:style>
  <w:style w:type="paragraph" w:styleId="List4">
    <w:name w:val="List 4"/>
    <w:basedOn w:val="Normal"/>
    <w:uiPriority w:val="99"/>
    <w:semiHidden/>
    <w:unhideWhenUsed/>
    <w:rsid w:val="00D314B4"/>
    <w:pPr>
      <w:ind w:left="1440" w:hanging="360"/>
      <w:contextualSpacing/>
    </w:pPr>
  </w:style>
  <w:style w:type="paragraph" w:styleId="List5">
    <w:name w:val="List 5"/>
    <w:basedOn w:val="Normal"/>
    <w:uiPriority w:val="99"/>
    <w:semiHidden/>
    <w:unhideWhenUsed/>
    <w:rsid w:val="00D314B4"/>
    <w:pPr>
      <w:ind w:left="1800" w:hanging="360"/>
      <w:contextualSpacing/>
    </w:pPr>
  </w:style>
  <w:style w:type="paragraph" w:styleId="ListBullet">
    <w:name w:val="List Bullet"/>
    <w:basedOn w:val="Normal"/>
    <w:uiPriority w:val="99"/>
    <w:semiHidden/>
    <w:unhideWhenUsed/>
    <w:rsid w:val="00D314B4"/>
    <w:pPr>
      <w:numPr>
        <w:numId w:val="5"/>
      </w:numPr>
      <w:contextualSpacing/>
    </w:pPr>
  </w:style>
  <w:style w:type="paragraph" w:styleId="ListBullet2">
    <w:name w:val="List Bullet 2"/>
    <w:basedOn w:val="Normal"/>
    <w:uiPriority w:val="99"/>
    <w:semiHidden/>
    <w:unhideWhenUsed/>
    <w:rsid w:val="00D314B4"/>
    <w:pPr>
      <w:numPr>
        <w:numId w:val="6"/>
      </w:numPr>
      <w:contextualSpacing/>
    </w:pPr>
  </w:style>
  <w:style w:type="paragraph" w:styleId="ListBullet3">
    <w:name w:val="List Bullet 3"/>
    <w:basedOn w:val="Normal"/>
    <w:uiPriority w:val="99"/>
    <w:semiHidden/>
    <w:unhideWhenUsed/>
    <w:rsid w:val="00D314B4"/>
    <w:pPr>
      <w:numPr>
        <w:numId w:val="7"/>
      </w:numPr>
      <w:contextualSpacing/>
    </w:pPr>
  </w:style>
  <w:style w:type="paragraph" w:styleId="ListBullet4">
    <w:name w:val="List Bullet 4"/>
    <w:basedOn w:val="Normal"/>
    <w:uiPriority w:val="99"/>
    <w:semiHidden/>
    <w:unhideWhenUsed/>
    <w:rsid w:val="00D314B4"/>
    <w:pPr>
      <w:numPr>
        <w:numId w:val="8"/>
      </w:numPr>
      <w:contextualSpacing/>
    </w:pPr>
  </w:style>
  <w:style w:type="paragraph" w:styleId="ListBullet5">
    <w:name w:val="List Bullet 5"/>
    <w:basedOn w:val="Normal"/>
    <w:uiPriority w:val="99"/>
    <w:semiHidden/>
    <w:unhideWhenUsed/>
    <w:rsid w:val="00D314B4"/>
    <w:pPr>
      <w:numPr>
        <w:numId w:val="9"/>
      </w:numPr>
      <w:contextualSpacing/>
    </w:pPr>
  </w:style>
  <w:style w:type="paragraph" w:styleId="ListContinue">
    <w:name w:val="List Continue"/>
    <w:basedOn w:val="Normal"/>
    <w:uiPriority w:val="99"/>
    <w:semiHidden/>
    <w:unhideWhenUsed/>
    <w:rsid w:val="00D314B4"/>
    <w:pPr>
      <w:spacing w:after="120"/>
      <w:ind w:left="360"/>
      <w:contextualSpacing/>
    </w:pPr>
  </w:style>
  <w:style w:type="paragraph" w:styleId="ListContinue2">
    <w:name w:val="List Continue 2"/>
    <w:basedOn w:val="Normal"/>
    <w:uiPriority w:val="99"/>
    <w:semiHidden/>
    <w:unhideWhenUsed/>
    <w:rsid w:val="00D314B4"/>
    <w:pPr>
      <w:spacing w:after="120"/>
      <w:ind w:left="720"/>
      <w:contextualSpacing/>
    </w:pPr>
  </w:style>
  <w:style w:type="paragraph" w:styleId="ListContinue3">
    <w:name w:val="List Continue 3"/>
    <w:basedOn w:val="Normal"/>
    <w:uiPriority w:val="99"/>
    <w:semiHidden/>
    <w:unhideWhenUsed/>
    <w:rsid w:val="00D314B4"/>
    <w:pPr>
      <w:spacing w:after="120"/>
      <w:ind w:left="1080"/>
      <w:contextualSpacing/>
    </w:pPr>
  </w:style>
  <w:style w:type="paragraph" w:styleId="ListContinue4">
    <w:name w:val="List Continue 4"/>
    <w:basedOn w:val="Normal"/>
    <w:uiPriority w:val="99"/>
    <w:semiHidden/>
    <w:unhideWhenUsed/>
    <w:rsid w:val="00D314B4"/>
    <w:pPr>
      <w:spacing w:after="120"/>
      <w:ind w:left="1440"/>
      <w:contextualSpacing/>
    </w:pPr>
  </w:style>
  <w:style w:type="paragraph" w:styleId="ListContinue5">
    <w:name w:val="List Continue 5"/>
    <w:basedOn w:val="Normal"/>
    <w:uiPriority w:val="99"/>
    <w:semiHidden/>
    <w:unhideWhenUsed/>
    <w:rsid w:val="00D314B4"/>
    <w:pPr>
      <w:spacing w:after="120"/>
      <w:ind w:left="1800"/>
      <w:contextualSpacing/>
    </w:pPr>
  </w:style>
  <w:style w:type="paragraph" w:styleId="ListNumber">
    <w:name w:val="List Number"/>
    <w:basedOn w:val="Normal"/>
    <w:uiPriority w:val="99"/>
    <w:semiHidden/>
    <w:unhideWhenUsed/>
    <w:rsid w:val="00D314B4"/>
    <w:pPr>
      <w:numPr>
        <w:numId w:val="10"/>
      </w:numPr>
      <w:contextualSpacing/>
    </w:pPr>
  </w:style>
  <w:style w:type="paragraph" w:styleId="ListNumber2">
    <w:name w:val="List Number 2"/>
    <w:basedOn w:val="Normal"/>
    <w:uiPriority w:val="99"/>
    <w:semiHidden/>
    <w:unhideWhenUsed/>
    <w:rsid w:val="00D314B4"/>
    <w:pPr>
      <w:numPr>
        <w:numId w:val="11"/>
      </w:numPr>
      <w:contextualSpacing/>
    </w:pPr>
  </w:style>
  <w:style w:type="paragraph" w:styleId="ListNumber3">
    <w:name w:val="List Number 3"/>
    <w:basedOn w:val="Normal"/>
    <w:uiPriority w:val="99"/>
    <w:semiHidden/>
    <w:unhideWhenUsed/>
    <w:rsid w:val="00D314B4"/>
    <w:pPr>
      <w:numPr>
        <w:numId w:val="12"/>
      </w:numPr>
      <w:contextualSpacing/>
    </w:pPr>
  </w:style>
  <w:style w:type="paragraph" w:styleId="ListNumber4">
    <w:name w:val="List Number 4"/>
    <w:basedOn w:val="Normal"/>
    <w:uiPriority w:val="99"/>
    <w:semiHidden/>
    <w:unhideWhenUsed/>
    <w:rsid w:val="00D314B4"/>
    <w:pPr>
      <w:numPr>
        <w:numId w:val="13"/>
      </w:numPr>
      <w:contextualSpacing/>
    </w:pPr>
  </w:style>
  <w:style w:type="paragraph" w:styleId="ListNumber5">
    <w:name w:val="List Number 5"/>
    <w:basedOn w:val="Normal"/>
    <w:uiPriority w:val="99"/>
    <w:semiHidden/>
    <w:unhideWhenUsed/>
    <w:rsid w:val="00D314B4"/>
    <w:pPr>
      <w:numPr>
        <w:numId w:val="14"/>
      </w:numPr>
      <w:contextualSpacing/>
    </w:pPr>
  </w:style>
  <w:style w:type="paragraph" w:styleId="MacroText">
    <w:name w:val="macro"/>
    <w:link w:val="MacroTextChar"/>
    <w:uiPriority w:val="99"/>
    <w:semiHidden/>
    <w:unhideWhenUsed/>
    <w:rsid w:val="00D314B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styleId="MacroTextChar" w:customStyle="1">
    <w:name w:val="Macro Text Char"/>
    <w:basedOn w:val="DefaultParagraphFont"/>
    <w:link w:val="MacroText"/>
    <w:uiPriority w:val="99"/>
    <w:semiHidden/>
    <w:rsid w:val="00D314B4"/>
    <w:rPr>
      <w:rFonts w:ascii="Courier New" w:hAnsi="Courier New" w:cs="Courier New"/>
    </w:rPr>
  </w:style>
  <w:style w:type="paragraph" w:styleId="MessageHeader">
    <w:name w:val="Message Header"/>
    <w:basedOn w:val="Normal"/>
    <w:link w:val="MessageHeaderChar"/>
    <w:uiPriority w:val="99"/>
    <w:semiHidden/>
    <w:unhideWhenUsed/>
    <w:rsid w:val="00D314B4"/>
    <w:pPr>
      <w:pBdr>
        <w:top w:val="single" w:color="auto" w:sz="6" w:space="1"/>
        <w:left w:val="single" w:color="auto" w:sz="6" w:space="1"/>
        <w:bottom w:val="single" w:color="auto" w:sz="6" w:space="1"/>
        <w:right w:val="single" w:color="auto" w:sz="6" w:space="1"/>
      </w:pBdr>
      <w:shd w:val="pct20" w:color="auto" w:fill="auto"/>
      <w:ind w:left="1080" w:hanging="1080"/>
    </w:pPr>
    <w:rPr>
      <w:rFonts w:ascii="Cambria" w:hAnsi="Cambria"/>
    </w:rPr>
  </w:style>
  <w:style w:type="character" w:styleId="MessageHeaderChar" w:customStyle="1">
    <w:name w:val="Message Header Char"/>
    <w:basedOn w:val="DefaultParagraphFont"/>
    <w:link w:val="MessageHeader"/>
    <w:uiPriority w:val="99"/>
    <w:semiHidden/>
    <w:rsid w:val="00D314B4"/>
    <w:rPr>
      <w:rFonts w:ascii="Cambria" w:hAnsi="Cambria" w:eastAsiaTheme="minorHAnsi" w:cstheme="minorBidi"/>
      <w:color w:val="000000" w:themeColor="text1"/>
      <w:sz w:val="23"/>
      <w:szCs w:val="22"/>
      <w:shd w:val="pct20" w:color="auto" w:fill="auto"/>
    </w:rPr>
  </w:style>
  <w:style w:type="paragraph" w:styleId="NormalWeb">
    <w:name w:val="Normal (Web)"/>
    <w:basedOn w:val="Normal"/>
    <w:uiPriority w:val="99"/>
    <w:semiHidden/>
    <w:unhideWhenUsed/>
    <w:rsid w:val="00D314B4"/>
  </w:style>
  <w:style w:type="paragraph" w:styleId="NormalIndent">
    <w:name w:val="Normal Indent"/>
    <w:basedOn w:val="Normal"/>
    <w:uiPriority w:val="99"/>
    <w:semiHidden/>
    <w:unhideWhenUsed/>
    <w:rsid w:val="00D314B4"/>
    <w:pPr>
      <w:ind w:left="720"/>
    </w:pPr>
  </w:style>
  <w:style w:type="paragraph" w:styleId="NoteHeading">
    <w:name w:val="Note Heading"/>
    <w:basedOn w:val="Normal"/>
    <w:next w:val="Normal"/>
    <w:link w:val="NoteHeadingChar"/>
    <w:uiPriority w:val="99"/>
    <w:semiHidden/>
    <w:unhideWhenUsed/>
    <w:rsid w:val="00D314B4"/>
  </w:style>
  <w:style w:type="character" w:styleId="NoteHeadingChar" w:customStyle="1">
    <w:name w:val="Note Heading Char"/>
    <w:basedOn w:val="DefaultParagraphFont"/>
    <w:link w:val="NoteHeading"/>
    <w:uiPriority w:val="99"/>
    <w:semiHidden/>
    <w:rsid w:val="00D314B4"/>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D314B4"/>
    <w:rPr>
      <w:rFonts w:ascii="Courier New" w:hAnsi="Courier New" w:cs="Courier New"/>
      <w:sz w:val="20"/>
      <w:szCs w:val="20"/>
    </w:rPr>
  </w:style>
  <w:style w:type="character" w:styleId="PlainTextChar" w:customStyle="1">
    <w:name w:val="Plain Text Char"/>
    <w:basedOn w:val="DefaultParagraphFont"/>
    <w:link w:val="PlainText"/>
    <w:uiPriority w:val="99"/>
    <w:rsid w:val="00D314B4"/>
    <w:rPr>
      <w:rFonts w:ascii="Courier New" w:hAnsi="Courier New" w:cs="Courier New" w:eastAsiaTheme="minorHAnsi"/>
      <w:color w:val="000000" w:themeColor="text1"/>
    </w:rPr>
  </w:style>
  <w:style w:type="paragraph" w:styleId="Salutation">
    <w:name w:val="Salutation"/>
    <w:basedOn w:val="Normal"/>
    <w:next w:val="Normal"/>
    <w:link w:val="SalutationChar"/>
    <w:uiPriority w:val="99"/>
    <w:semiHidden/>
    <w:unhideWhenUsed/>
    <w:rsid w:val="00D314B4"/>
  </w:style>
  <w:style w:type="character" w:styleId="SalutationChar" w:customStyle="1">
    <w:name w:val="Salutation Char"/>
    <w:basedOn w:val="DefaultParagraphFont"/>
    <w:link w:val="Salutation"/>
    <w:uiPriority w:val="99"/>
    <w:semiHidden/>
    <w:rsid w:val="00D314B4"/>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D314B4"/>
    <w:pPr>
      <w:ind w:left="4320"/>
    </w:pPr>
  </w:style>
  <w:style w:type="character" w:styleId="SignatureChar" w:customStyle="1">
    <w:name w:val="Signature Char"/>
    <w:basedOn w:val="DefaultParagraphFont"/>
    <w:link w:val="Signature"/>
    <w:uiPriority w:val="99"/>
    <w:semiHidden/>
    <w:rsid w:val="00D314B4"/>
    <w:rPr>
      <w:rFonts w:eastAsiaTheme="minorHAnsi" w:cstheme="minorBidi"/>
      <w:color w:val="000000" w:themeColor="text1"/>
      <w:sz w:val="23"/>
      <w:szCs w:val="22"/>
    </w:rPr>
  </w:style>
  <w:style w:type="paragraph" w:styleId="Subtitle">
    <w:name w:val="Subtitle"/>
    <w:basedOn w:val="Normal"/>
    <w:next w:val="Normal"/>
    <w:link w:val="SubtitleChar"/>
    <w:rsid w:val="00D314B4"/>
    <w:pPr>
      <w:spacing w:after="60"/>
      <w:jc w:val="center"/>
      <w:outlineLvl w:val="1"/>
    </w:pPr>
    <w:rPr>
      <w:rFonts w:ascii="Cambria" w:hAnsi="Cambria"/>
    </w:rPr>
  </w:style>
  <w:style w:type="character" w:styleId="SubtitleChar" w:customStyle="1">
    <w:name w:val="Subtitle Char"/>
    <w:basedOn w:val="DefaultParagraphFont"/>
    <w:link w:val="Subtitle"/>
    <w:rsid w:val="00D314B4"/>
    <w:rPr>
      <w:rFonts w:ascii="Cambria" w:hAnsi="Cambria" w:eastAsiaTheme="minorHAnsi" w:cstheme="minorBidi"/>
      <w:color w:val="000000" w:themeColor="text1"/>
      <w:sz w:val="23"/>
      <w:szCs w:val="22"/>
    </w:rPr>
  </w:style>
  <w:style w:type="paragraph" w:styleId="TableofAuthorities">
    <w:name w:val="table of authorities"/>
    <w:basedOn w:val="Normal"/>
    <w:next w:val="Normal"/>
    <w:uiPriority w:val="99"/>
    <w:semiHidden/>
    <w:unhideWhenUsed/>
    <w:rsid w:val="00D314B4"/>
    <w:pPr>
      <w:ind w:left="240" w:hanging="240"/>
    </w:pPr>
  </w:style>
  <w:style w:type="paragraph" w:styleId="Title">
    <w:name w:val="Title"/>
    <w:basedOn w:val="Normal"/>
    <w:next w:val="Normal"/>
    <w:link w:val="TitleChar"/>
    <w:rsid w:val="00D314B4"/>
    <w:pPr>
      <w:spacing w:before="240" w:after="60"/>
      <w:jc w:val="center"/>
      <w:outlineLvl w:val="0"/>
    </w:pPr>
    <w:rPr>
      <w:rFonts w:ascii="Cambria" w:hAnsi="Cambria"/>
      <w:b/>
      <w:bCs/>
      <w:kern w:val="28"/>
      <w:sz w:val="32"/>
      <w:szCs w:val="32"/>
    </w:rPr>
  </w:style>
  <w:style w:type="character" w:styleId="TitleChar" w:customStyle="1">
    <w:name w:val="Title Char"/>
    <w:basedOn w:val="DefaultParagraphFont"/>
    <w:link w:val="Title"/>
    <w:rsid w:val="00D314B4"/>
    <w:rPr>
      <w:rFonts w:ascii="Cambria" w:hAnsi="Cambria" w:eastAsiaTheme="minorHAnsi" w:cstheme="minorBidi"/>
      <w:b/>
      <w:bCs/>
      <w:color w:val="000000" w:themeColor="text1"/>
      <w:kern w:val="28"/>
      <w:sz w:val="32"/>
      <w:szCs w:val="32"/>
    </w:rPr>
  </w:style>
  <w:style w:type="paragraph" w:styleId="TOAHeading">
    <w:name w:val="toa heading"/>
    <w:basedOn w:val="Normal"/>
    <w:next w:val="Normal"/>
    <w:uiPriority w:val="99"/>
    <w:semiHidden/>
    <w:unhideWhenUsed/>
    <w:rsid w:val="00D314B4"/>
    <w:pPr>
      <w:spacing w:before="120"/>
    </w:pPr>
    <w:rPr>
      <w:rFonts w:ascii="Cambria" w:hAnsi="Cambria"/>
      <w:b/>
      <w:bCs/>
    </w:rPr>
  </w:style>
  <w:style w:type="paragraph" w:styleId="PageRight" w:customStyle="1">
    <w:name w:val="Page Right"/>
    <w:next w:val="nrpsNormal"/>
    <w:rsid w:val="00D314B4"/>
    <w:pPr>
      <w:spacing w:after="160" w:line="276" w:lineRule="auto"/>
      <w:jc w:val="right"/>
    </w:pPr>
    <w:rPr>
      <w:color w:val="000000" w:themeColor="text1"/>
      <w:sz w:val="23"/>
    </w:rPr>
  </w:style>
  <w:style w:type="paragraph" w:styleId="TableHeader" w:customStyle="1">
    <w:name w:val="Table Header"/>
    <w:basedOn w:val="Normal"/>
    <w:rsid w:val="00D314B4"/>
    <w:pPr>
      <w:jc w:val="center"/>
    </w:pPr>
    <w:rPr>
      <w:szCs w:val="20"/>
    </w:rPr>
  </w:style>
  <w:style w:type="paragraph" w:styleId="nrpsTablenote" w:customStyle="1">
    <w:name w:val="nrps Table note"/>
    <w:qFormat/>
    <w:rsid w:val="00D314B4"/>
    <w:pPr>
      <w:spacing w:before="80" w:line="276" w:lineRule="auto"/>
      <w:ind w:left="360"/>
    </w:pPr>
    <w:rPr>
      <w:rFonts w:ascii="Arial" w:hAnsi="Arial"/>
      <w:bCs/>
      <w:color w:val="000000" w:themeColor="text1"/>
      <w:sz w:val="18"/>
    </w:rPr>
  </w:style>
  <w:style w:type="character" w:styleId="PageNumber">
    <w:name w:val="page number"/>
    <w:basedOn w:val="DefaultParagraphFont"/>
    <w:uiPriority w:val="99"/>
    <w:semiHidden/>
    <w:unhideWhenUsed/>
    <w:rsid w:val="00D314B4"/>
    <w:rPr>
      <w:color w:val="000000" w:themeColor="text1"/>
    </w:rPr>
  </w:style>
  <w:style w:type="paragraph" w:styleId="Header">
    <w:name w:val="header"/>
    <w:basedOn w:val="Normal"/>
    <w:link w:val="HeaderChar"/>
    <w:uiPriority w:val="99"/>
    <w:unhideWhenUsed/>
    <w:rsid w:val="00D314B4"/>
    <w:pPr>
      <w:tabs>
        <w:tab w:val="center" w:pos="4680"/>
        <w:tab w:val="right" w:pos="9360"/>
      </w:tabs>
      <w:spacing w:after="0"/>
    </w:pPr>
  </w:style>
  <w:style w:type="paragraph" w:styleId="Footer">
    <w:name w:val="footer"/>
    <w:basedOn w:val="Normal"/>
    <w:link w:val="FooterChar"/>
    <w:uiPriority w:val="99"/>
    <w:unhideWhenUsed/>
    <w:rsid w:val="00D314B4"/>
    <w:pPr>
      <w:tabs>
        <w:tab w:val="center" w:pos="4680"/>
        <w:tab w:val="right" w:pos="9360"/>
      </w:tabs>
      <w:spacing w:after="0"/>
    </w:pPr>
  </w:style>
  <w:style w:type="character" w:styleId="FooterChar" w:customStyle="1">
    <w:name w:val="Footer Char"/>
    <w:basedOn w:val="DefaultParagraphFont"/>
    <w:link w:val="Footer"/>
    <w:uiPriority w:val="99"/>
    <w:rsid w:val="00D314B4"/>
    <w:rPr>
      <w:rFonts w:eastAsiaTheme="minorHAnsi" w:cstheme="minorBidi"/>
      <w:color w:val="000000" w:themeColor="text1"/>
      <w:sz w:val="23"/>
      <w:szCs w:val="22"/>
    </w:rPr>
  </w:style>
  <w:style w:type="paragraph" w:styleId="nrpsBannertop" w:customStyle="1">
    <w:name w:val="nrps Banner top"/>
    <w:basedOn w:val="nrpsNormalsingleline"/>
    <w:semiHidden/>
    <w:qFormat/>
    <w:locked/>
    <w:rsid w:val="00D314B4"/>
    <w:pPr>
      <w:spacing w:line="240" w:lineRule="auto"/>
    </w:pPr>
    <w:rPr>
      <w:noProof/>
      <w:sz w:val="24"/>
    </w:rPr>
  </w:style>
  <w:style w:type="character" w:styleId="HeaderChar" w:customStyle="1">
    <w:name w:val="Header Char"/>
    <w:basedOn w:val="DefaultParagraphFont"/>
    <w:link w:val="Header"/>
    <w:uiPriority w:val="99"/>
    <w:rsid w:val="00D314B4"/>
    <w:rPr>
      <w:rFonts w:eastAsiaTheme="minorHAnsi" w:cstheme="minorBidi"/>
      <w:color w:val="000000" w:themeColor="text1"/>
      <w:sz w:val="23"/>
      <w:szCs w:val="22"/>
    </w:rPr>
  </w:style>
  <w:style w:type="table" w:styleId="TableGrid1" w:customStyle="1">
    <w:name w:val="Table Grid1"/>
    <w:basedOn w:val="TableNormal"/>
    <w:next w:val="TableGrid"/>
    <w:uiPriority w:val="59"/>
    <w:rsid w:val="00D314B4"/>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EndnoteTextChar" w:customStyle="1">
    <w:name w:val="Endnote Text Char"/>
    <w:basedOn w:val="DefaultParagraphFont"/>
    <w:link w:val="EndnoteText"/>
    <w:semiHidden/>
    <w:rsid w:val="00D314B4"/>
    <w:rPr>
      <w:rFonts w:ascii="Press Rmn 12pt" w:hAnsi="Press Rmn 12pt" w:eastAsiaTheme="minorHAnsi" w:cstheme="minorBidi"/>
      <w:color w:val="000000" w:themeColor="text1"/>
      <w:sz w:val="23"/>
    </w:rPr>
  </w:style>
  <w:style w:type="paragraph" w:styleId="nrpsInstructionsh1" w:customStyle="1">
    <w:name w:val="nrps Instructions h1"/>
    <w:basedOn w:val="nrpsHeading1"/>
    <w:rsid w:val="00D314B4"/>
    <w:rPr>
      <w:color w:val="800000"/>
    </w:rPr>
  </w:style>
  <w:style w:type="paragraph" w:styleId="nrpsInstructionsh2" w:customStyle="1">
    <w:name w:val="nrps Instructions h2"/>
    <w:basedOn w:val="nrpsHeading2"/>
    <w:rsid w:val="00D314B4"/>
    <w:rPr>
      <w:color w:val="800000"/>
      <w:sz w:val="24"/>
    </w:rPr>
  </w:style>
  <w:style w:type="paragraph" w:styleId="nrpsPhotocaption" w:customStyle="1">
    <w:name w:val="nrps Photo caption"/>
    <w:basedOn w:val="nrpsFigurecaption"/>
    <w:qFormat/>
    <w:rsid w:val="00D314B4"/>
  </w:style>
  <w:style w:type="character" w:styleId="Strong">
    <w:name w:val="Strong"/>
    <w:basedOn w:val="DefaultParagraphFont"/>
    <w:uiPriority w:val="22"/>
    <w:rsid w:val="00D314B4"/>
    <w:rPr>
      <w:b/>
      <w:bCs/>
    </w:rPr>
  </w:style>
  <w:style w:type="paragraph" w:styleId="nrpsHeading6" w:customStyle="1">
    <w:name w:val="nrps Heading 6"/>
    <w:basedOn w:val="Heading6"/>
    <w:next w:val="nrpsNormal"/>
    <w:rsid w:val="00D314B4"/>
    <w:pPr>
      <w:keepNext/>
      <w:spacing w:before="80" w:after="0"/>
      <w:ind w:left="720"/>
    </w:pPr>
    <w:rPr>
      <w:rFonts w:ascii="Arial" w:hAnsi="Arial" w:cs="Times New Roman"/>
      <w:b w:val="0"/>
      <w:i/>
      <w:sz w:val="19"/>
      <w:u w:val="single"/>
    </w:rPr>
  </w:style>
  <w:style w:type="paragraph" w:styleId="Caption">
    <w:name w:val="caption"/>
    <w:basedOn w:val="Normal"/>
    <w:next w:val="Normal"/>
    <w:uiPriority w:val="35"/>
    <w:semiHidden/>
    <w:qFormat/>
    <w:rsid w:val="00D314B4"/>
    <w:rPr>
      <w:rFonts w:ascii="Frutiger LT Std 45 Light" w:hAnsi="Frutiger LT Std 45 Light" w:eastAsia="Times New Roman" w:cs="Times New Roman"/>
      <w:color w:val="948A54" w:themeColor="background2" w:themeShade="80"/>
      <w:sz w:val="20"/>
    </w:rPr>
  </w:style>
  <w:style w:type="table" w:styleId="LightGrid-Accent3">
    <w:name w:val="Light Grid Accent 3"/>
    <w:basedOn w:val="TableNormal"/>
    <w:uiPriority w:val="62"/>
    <w:rsid w:val="00D314B4"/>
    <w:rPr>
      <w:rFonts w:asciiTheme="minorHAnsi" w:hAnsiTheme="minorHAnsi" w:eastAsiaTheme="minorEastAsia" w:cstheme="minorBidi"/>
      <w:sz w:val="24"/>
      <w:szCs w:val="24"/>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color="9BBB59" w:themeColor="accent3"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color="9BBB59" w:themeColor="accent3"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tcPr>
    </w:tblStylePr>
  </w:style>
  <w:style w:type="table" w:styleId="LightShading-Accent3">
    <w:name w:val="Light Shading Accent 3"/>
    <w:basedOn w:val="TableNormal"/>
    <w:uiPriority w:val="60"/>
    <w:rsid w:val="00D314B4"/>
    <w:rPr>
      <w:rFonts w:asciiTheme="minorHAnsi" w:hAnsiTheme="minorHAnsi" w:eastAsiaTheme="minorEastAsia" w:cstheme="minorBidi"/>
      <w:color w:val="76923C" w:themeColor="accent3" w:themeShade="BF"/>
      <w:sz w:val="24"/>
      <w:szCs w:val="24"/>
    </w:rPr>
    <w:tblPr>
      <w:tblStyleRowBandSize w:val="1"/>
      <w:tblStyleColBandSize w:val="1"/>
      <w:tblBorders>
        <w:top w:val="single" w:color="9BBB59" w:themeColor="accent3" w:sz="8" w:space="0"/>
        <w:bottom w:val="single" w:color="9BBB59" w:themeColor="accent3" w:sz="8" w:space="0"/>
      </w:tblBorders>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Tables" w:customStyle="1">
    <w:name w:val="Tables"/>
    <w:basedOn w:val="Normal"/>
    <w:rsid w:val="00D314B4"/>
    <w:pPr>
      <w:tabs>
        <w:tab w:val="left" w:pos="-2610"/>
      </w:tabs>
      <w:spacing w:after="0"/>
    </w:pPr>
    <w:rPr>
      <w:rFonts w:ascii="Frutiger LT Std 45 Light" w:hAnsi="Frutiger LT Std 45 Light" w:eastAsia="Times New Roman" w:cs="Arial"/>
      <w:bCs/>
      <w:color w:val="auto"/>
      <w:sz w:val="20"/>
    </w:rPr>
  </w:style>
  <w:style w:type="table" w:styleId="DarkList-Accent4">
    <w:name w:val="Dark List Accent 4"/>
    <w:basedOn w:val="TableNormal"/>
    <w:uiPriority w:val="66"/>
    <w:rsid w:val="00D314B4"/>
    <w:rPr>
      <w:rFonts w:ascii="Calibri" w:hAnsi="Calibri" w:eastAsia="MS Gothic"/>
      <w:color w:val="000000"/>
    </w:rPr>
    <w:tblPr>
      <w:tblStyleRowBandSize w:val="1"/>
      <w:tblStyleColBandSize w:val="1"/>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nil"/>
          <w:bottom w:val="single" w:color="9BBB59" w:sz="24" w:space="0"/>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single" w:color="9BBB59" w:sz="8" w:space="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styleId="FigureAlignment" w:customStyle="1">
    <w:name w:val="Figure Alignment"/>
    <w:basedOn w:val="Normal"/>
    <w:semiHidden/>
    <w:qFormat/>
    <w:rsid w:val="00D314B4"/>
    <w:rPr>
      <w:rFonts w:eastAsia="Times New Roman" w:cs="Times New Roman"/>
      <w:noProof/>
    </w:rPr>
  </w:style>
  <w:style w:type="paragraph" w:styleId="TOC" w:customStyle="1">
    <w:name w:val="TOC"/>
    <w:basedOn w:val="TOC1"/>
    <w:rsid w:val="00D314B4"/>
  </w:style>
  <w:style w:type="table" w:styleId="LightShading1" w:customStyle="1">
    <w:name w:val="Light Shading1"/>
    <w:basedOn w:val="TableNormal"/>
    <w:uiPriority w:val="60"/>
    <w:rsid w:val="00D314B4"/>
    <w:rPr>
      <w:rFonts w:asciiTheme="minorHAnsi" w:hAnsiTheme="minorHAnsi" w:eastAsiaTheme="minorEastAsia" w:cstheme="minorBidi"/>
      <w:color w:val="000000" w:themeColor="text1" w:themeShade="BF"/>
      <w:sz w:val="24"/>
      <w:szCs w:val="24"/>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1" w:customStyle="1">
    <w:name w:val="Light Shading - Accent 11"/>
    <w:basedOn w:val="TableNormal"/>
    <w:uiPriority w:val="60"/>
    <w:rsid w:val="00D314B4"/>
    <w:rPr>
      <w:rFonts w:asciiTheme="minorHAnsi" w:hAnsiTheme="minorHAnsi" w:eastAsiaTheme="minorEastAsia" w:cstheme="minorBidi"/>
      <w:color w:val="365F91" w:themeColor="accent1" w:themeShade="BF"/>
      <w:sz w:val="24"/>
      <w:szCs w:val="24"/>
    </w:rPr>
    <w:tblPr>
      <w:tblStyleRowBandSize w:val="1"/>
      <w:tblStyleColBandSize w:val="1"/>
      <w:tblBorders>
        <w:top w:val="single" w:color="4F81BD" w:themeColor="accent1" w:sz="8" w:space="0"/>
        <w:bottom w:val="single" w:color="4F81BD" w:themeColor="accent1" w:sz="8" w:space="0"/>
      </w:tblBorders>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D314B4"/>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LightList1" w:customStyle="1">
    <w:name w:val="Light List1"/>
    <w:basedOn w:val="TableNormal"/>
    <w:uiPriority w:val="61"/>
    <w:rsid w:val="00D314B4"/>
    <w:rPr>
      <w:rFonts w:asciiTheme="minorHAnsi" w:hAnsiTheme="minorHAnsi" w:eastAsiaTheme="minorEastAsia" w:cstheme="minorBidi"/>
      <w:sz w:val="24"/>
      <w:szCs w:val="24"/>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LightShading-Accent5">
    <w:name w:val="Light Shading Accent 5"/>
    <w:basedOn w:val="TableNormal"/>
    <w:uiPriority w:val="60"/>
    <w:rsid w:val="00D314B4"/>
    <w:rPr>
      <w:rFonts w:asciiTheme="minorHAnsi" w:hAnsiTheme="minorHAnsi" w:eastAsiaTheme="minorEastAsia" w:cstheme="minorBidi"/>
      <w:color w:val="31849B" w:themeColor="accent5" w:themeShade="BF"/>
      <w:sz w:val="24"/>
      <w:szCs w:val="24"/>
    </w:rPr>
    <w:tblPr>
      <w:tblStyleRowBandSize w:val="1"/>
      <w:tblStyleColBandSize w:val="1"/>
      <w:tblBorders>
        <w:top w:val="single" w:color="4BACC6" w:themeColor="accent5" w:sz="8" w:space="0"/>
        <w:bottom w:val="single" w:color="4BACC6" w:themeColor="accent5" w:sz="8" w:space="0"/>
      </w:tblBorders>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D314B4"/>
    <w:pPr>
      <w:spacing w:after="200" w:line="276" w:lineRule="auto"/>
    </w:pPr>
    <w:tblPr>
      <w:tblStyleRowBandSize w:val="1"/>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cBorders>
        <w:shd w:val="solid" w:color="C0C0C0" w:fill="FFFFFF"/>
      </w:tcPr>
    </w:tblStylePr>
    <w:tblStylePr w:type="lastRow">
      <w:tblPr/>
      <w:tcPr>
        <w:tcBorders>
          <w:top w:val="single" w:color="000000" w:sz="6" w:space="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D314B4"/>
    <w:rPr>
      <w:rFonts w:asciiTheme="minorHAnsi" w:hAnsiTheme="minorHAnsi" w:eastAsiaTheme="minorEastAsia" w:cstheme="minorBidi"/>
      <w:sz w:val="24"/>
      <w:szCs w:val="24"/>
    </w:rPr>
    <w:tblPr>
      <w:tblStyleRowBandSize w:val="1"/>
      <w:tblStyleColBandSize w:val="1"/>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tblBorders>
    </w:tblPr>
    <w:tblStylePr w:type="firstRow">
      <w:pPr>
        <w:spacing w:before="0" w:after="0" w:line="240" w:lineRule="auto"/>
      </w:pPr>
      <w:rPr>
        <w:b/>
        <w:bCs/>
        <w:color w:val="FFFFFF" w:themeColor="background1"/>
      </w:rPr>
      <w:tblPr/>
      <w:tcPr>
        <w:tc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3CC82" w:themeColor="accent3" w:themeTint="BF" w:sz="6" w:space="0"/>
          <w:left w:val="single" w:color="B3CC82" w:themeColor="accent3" w:themeTint="BF" w:sz="8" w:space="0"/>
          <w:bottom w:val="single" w:color="B3CC82" w:themeColor="accent3" w:themeTint="BF" w:sz="8" w:space="0"/>
          <w:right w:val="single" w:color="B3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D314B4"/>
    <w:tblPr>
      <w:tblStyleRowBandSize w:val="1"/>
      <w:tblStyleColBandSize w:val="1"/>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paragraph" w:styleId="NoSpacing">
    <w:name w:val="No Spacing"/>
    <w:uiPriority w:val="1"/>
    <w:rsid w:val="00D314B4"/>
    <w:rPr>
      <w:rFonts w:asciiTheme="minorHAnsi" w:hAnsiTheme="minorHAnsi" w:eastAsiaTheme="minorHAnsi" w:cstheme="minorBidi"/>
      <w:sz w:val="22"/>
      <w:szCs w:val="22"/>
    </w:rPr>
  </w:style>
  <w:style w:type="character" w:styleId="citationsource-journal" w:customStyle="1">
    <w:name w:val="citation_source-journal"/>
    <w:basedOn w:val="DefaultParagraphFont"/>
    <w:semiHidden/>
    <w:rsid w:val="00D314B4"/>
  </w:style>
  <w:style w:type="table" w:styleId="TableGrid11" w:customStyle="1">
    <w:name w:val="Table Grid11"/>
    <w:basedOn w:val="TableNormal"/>
    <w:uiPriority w:val="59"/>
    <w:rsid w:val="00D314B4"/>
    <w:rPr>
      <w:rFonts w:asciiTheme="minorHAnsi" w:hAnsiTheme="minorHAnsi" w:eastAsiaTheme="minorEastAsia" w:cstheme="minorBidi"/>
      <w:sz w:val="22"/>
      <w:szCs w:val="22"/>
      <w:lang w:val="es-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rpsImageline" w:customStyle="1">
    <w:name w:val="nrps Image line"/>
    <w:basedOn w:val="nrpsNormalsingleline"/>
    <w:qFormat/>
    <w:rsid w:val="00D314B4"/>
    <w:pPr>
      <w:keepNext/>
      <w:spacing w:before="360"/>
    </w:pPr>
  </w:style>
  <w:style w:type="paragraph" w:styleId="nrpsNormalsingleline" w:customStyle="1">
    <w:name w:val="nrps Normal single line"/>
    <w:rsid w:val="00D314B4"/>
    <w:pPr>
      <w:spacing w:line="276" w:lineRule="auto"/>
    </w:pPr>
    <w:rPr>
      <w:color w:val="000000" w:themeColor="text1"/>
      <w:sz w:val="23"/>
    </w:rPr>
  </w:style>
  <w:style w:type="paragraph" w:styleId="nrpsBulletlist" w:customStyle="1">
    <w:name w:val="nrps Bullet list"/>
    <w:basedOn w:val="nrpsNormal"/>
    <w:link w:val="nrpsBulletlistChar"/>
    <w:rsid w:val="00D314B4"/>
    <w:pPr>
      <w:numPr>
        <w:numId w:val="15"/>
      </w:numPr>
    </w:pPr>
  </w:style>
  <w:style w:type="character" w:styleId="nrpsBulletlistChar" w:customStyle="1">
    <w:name w:val="nrps Bullet list Char"/>
    <w:basedOn w:val="nrpsNormalChar"/>
    <w:link w:val="nrpsBulletlist"/>
    <w:rsid w:val="00D314B4"/>
    <w:rPr>
      <w:color w:val="000000" w:themeColor="text1"/>
      <w:sz w:val="23"/>
    </w:rPr>
  </w:style>
  <w:style w:type="paragraph" w:styleId="nrpsContents" w:customStyle="1">
    <w:name w:val="nrps Contents"/>
    <w:basedOn w:val="Heading1"/>
    <w:next w:val="nrpsNormal"/>
    <w:rsid w:val="00D314B4"/>
    <w:pPr>
      <w:spacing w:after="160"/>
    </w:pPr>
    <w:rPr>
      <w:szCs w:val="24"/>
    </w:rPr>
  </w:style>
  <w:style w:type="paragraph" w:styleId="nrpsContentsH2" w:customStyle="1">
    <w:name w:val="nrps Contents H2"/>
    <w:basedOn w:val="Heading2"/>
    <w:rsid w:val="00D314B4"/>
    <w:pPr>
      <w:spacing w:after="160"/>
    </w:pPr>
    <w:rPr>
      <w:sz w:val="32"/>
    </w:rPr>
  </w:style>
  <w:style w:type="paragraph" w:styleId="nrpsContentsSOP" w:customStyle="1">
    <w:name w:val="nrps Contents SOP"/>
    <w:next w:val="nrpsNormal"/>
    <w:rsid w:val="00D314B4"/>
    <w:rPr>
      <w:b/>
      <w:color w:val="000000" w:themeColor="text1"/>
      <w:sz w:val="23"/>
      <w:szCs w:val="24"/>
    </w:rPr>
  </w:style>
  <w:style w:type="paragraph" w:styleId="nrpsFigurecaptionSOP" w:customStyle="1">
    <w:name w:val="nrps Figure caption SOP"/>
    <w:next w:val="nrpsNormal"/>
    <w:rsid w:val="00D314B4"/>
    <w:pPr>
      <w:spacing w:before="80" w:after="360"/>
    </w:pPr>
    <w:rPr>
      <w:rFonts w:ascii="Arial" w:hAnsi="Arial"/>
      <w:color w:val="000000" w:themeColor="text1"/>
    </w:rPr>
  </w:style>
  <w:style w:type="paragraph" w:styleId="nrpsHeading1appendix" w:customStyle="1">
    <w:name w:val="nrps Heading 1 appendix"/>
    <w:basedOn w:val="nrpsHeading1"/>
    <w:next w:val="nrpsNormal"/>
    <w:rsid w:val="00D314B4"/>
    <w:rPr>
      <w:szCs w:val="24"/>
    </w:rPr>
  </w:style>
  <w:style w:type="paragraph" w:styleId="nrpsHeading1SOP" w:customStyle="1">
    <w:name w:val="nrps Heading 1 SOP"/>
    <w:basedOn w:val="nrpsHeading1"/>
    <w:next w:val="nrpsNormal"/>
    <w:rsid w:val="00D314B4"/>
  </w:style>
  <w:style w:type="paragraph" w:styleId="nrpsHeading2appendix" w:customStyle="1">
    <w:name w:val="nrps Heading 2 appendix"/>
    <w:basedOn w:val="nrpsHeading2"/>
    <w:next w:val="nrpsNormal"/>
    <w:rsid w:val="00D314B4"/>
  </w:style>
  <w:style w:type="paragraph" w:styleId="nrpsHeading2SOP" w:customStyle="1">
    <w:name w:val="nrps Heading 2 SOP"/>
    <w:basedOn w:val="nrpsHeading2"/>
    <w:next w:val="nrpsNormal"/>
    <w:rsid w:val="00D314B4"/>
    <w:rPr>
      <w:bCs/>
      <w:iCs/>
    </w:rPr>
  </w:style>
  <w:style w:type="paragraph" w:styleId="nrpsHeading3appendix" w:customStyle="1">
    <w:name w:val="nrps Heading 3 appendix"/>
    <w:basedOn w:val="nrpsHeading3"/>
    <w:next w:val="nrpsNormal"/>
    <w:rsid w:val="00D314B4"/>
  </w:style>
  <w:style w:type="paragraph" w:styleId="nrpsHeading3SOP" w:customStyle="1">
    <w:name w:val="nrps Heading 3 SOP"/>
    <w:basedOn w:val="nrpsHeading3"/>
    <w:next w:val="nrpsNormal"/>
    <w:rsid w:val="00D314B4"/>
  </w:style>
  <w:style w:type="paragraph" w:styleId="nrpsHeading4appendix" w:customStyle="1">
    <w:name w:val="nrps Heading 4 appendix"/>
    <w:basedOn w:val="nrpsHeading4"/>
    <w:next w:val="nrpsNormal"/>
    <w:rsid w:val="00D314B4"/>
    <w:rPr>
      <w:bCs/>
    </w:rPr>
  </w:style>
  <w:style w:type="paragraph" w:styleId="nrpsHeading4SOP" w:customStyle="1">
    <w:name w:val="nrps Heading 4 SOP"/>
    <w:basedOn w:val="nrpsHeading4"/>
    <w:next w:val="nrpsNormal"/>
    <w:rsid w:val="00D314B4"/>
    <w:rPr>
      <w:bCs/>
    </w:rPr>
  </w:style>
  <w:style w:type="paragraph" w:styleId="nrpsHyperlink" w:customStyle="1">
    <w:name w:val="nrps Hyperlink"/>
    <w:basedOn w:val="nrpsNormal"/>
    <w:link w:val="nrpsHyperlinkChar"/>
    <w:rsid w:val="00D314B4"/>
  </w:style>
  <w:style w:type="character" w:styleId="nrpsHyperlinkChar" w:customStyle="1">
    <w:name w:val="nrps Hyperlink Char"/>
    <w:basedOn w:val="nrpsNormalChar"/>
    <w:link w:val="nrpsHyperlink"/>
    <w:rsid w:val="00D314B4"/>
    <w:rPr>
      <w:color w:val="000000" w:themeColor="text1"/>
      <w:sz w:val="23"/>
    </w:rPr>
  </w:style>
  <w:style w:type="paragraph" w:styleId="nrpsInsidecovers" w:customStyle="1">
    <w:name w:val="nrps Inside covers"/>
    <w:basedOn w:val="Normal"/>
    <w:link w:val="nrpsInsidecoversChar"/>
    <w:rsid w:val="00D314B4"/>
    <w:pPr>
      <w:spacing w:after="0"/>
    </w:pPr>
    <w:rPr>
      <w:rFonts w:eastAsia="Times New Roman" w:cs="Times New Roman"/>
      <w:sz w:val="18"/>
      <w:szCs w:val="24"/>
    </w:rPr>
  </w:style>
  <w:style w:type="character" w:styleId="nrpsInsidecoversChar" w:customStyle="1">
    <w:name w:val="nrps Inside covers Char"/>
    <w:basedOn w:val="DefaultParagraphFont"/>
    <w:link w:val="nrpsInsidecovers"/>
    <w:rsid w:val="00D314B4"/>
    <w:rPr>
      <w:color w:val="000000" w:themeColor="text1"/>
      <w:sz w:val="18"/>
      <w:szCs w:val="24"/>
    </w:rPr>
  </w:style>
  <w:style w:type="paragraph" w:styleId="nrpsNormalcode" w:customStyle="1">
    <w:name w:val="nrps Normal code"/>
    <w:basedOn w:val="nrpsNormalsingleline"/>
    <w:rsid w:val="00D314B4"/>
    <w:rPr>
      <w:rFonts w:ascii="Courier New" w:hAnsi="Courier New"/>
      <w:i/>
      <w:color w:val="800000"/>
    </w:rPr>
  </w:style>
  <w:style w:type="numbering" w:styleId="nrpsNumlist" w:customStyle="1">
    <w:name w:val="nrps Num list"/>
    <w:basedOn w:val="NoList"/>
    <w:rsid w:val="00D314B4"/>
    <w:pPr>
      <w:numPr>
        <w:numId w:val="16"/>
      </w:numPr>
    </w:pPr>
  </w:style>
  <w:style w:type="paragraph" w:styleId="nrpsSeriesnamenumber" w:customStyle="1">
    <w:name w:val="nrps Series name/number"/>
    <w:qFormat/>
    <w:rsid w:val="00D314B4"/>
    <w:pPr>
      <w:spacing w:before="200" w:after="480" w:line="276" w:lineRule="auto"/>
    </w:pPr>
    <w:rPr>
      <w:color w:val="000000" w:themeColor="text1"/>
      <w:sz w:val="24"/>
    </w:rPr>
  </w:style>
  <w:style w:type="paragraph" w:styleId="nrpsSubtitle" w:customStyle="1">
    <w:name w:val="nrps Subtitle"/>
    <w:basedOn w:val="Heading1"/>
    <w:next w:val="nrpsSeriesnamenumber"/>
    <w:link w:val="nrpsSubtitleChar"/>
    <w:qFormat/>
    <w:rsid w:val="00D314B4"/>
    <w:pPr>
      <w:tabs>
        <w:tab w:val="left" w:pos="9360"/>
      </w:tabs>
      <w:spacing w:before="80"/>
      <w:ind w:right="720"/>
    </w:pPr>
    <w:rPr>
      <w:rFonts w:ascii="Times New Roman" w:hAnsi="Times New Roman"/>
      <w:bCs/>
      <w:i/>
      <w:sz w:val="36"/>
      <w:szCs w:val="36"/>
    </w:rPr>
  </w:style>
  <w:style w:type="character" w:styleId="nrpsSubtitleChar" w:customStyle="1">
    <w:name w:val="nrps Subtitle Char"/>
    <w:basedOn w:val="DefaultParagraphFont"/>
    <w:link w:val="nrpsSubtitle"/>
    <w:rsid w:val="00D314B4"/>
    <w:rPr>
      <w:b/>
      <w:bCs/>
      <w:i/>
      <w:color w:val="000000" w:themeColor="text1"/>
      <w:sz w:val="36"/>
      <w:szCs w:val="36"/>
    </w:rPr>
  </w:style>
  <w:style w:type="paragraph" w:styleId="nrpsTablecaptioncontinued" w:customStyle="1">
    <w:name w:val="nrps Table caption continued"/>
    <w:next w:val="nrpsNormal"/>
    <w:rsid w:val="00D314B4"/>
    <w:pPr>
      <w:spacing w:before="360" w:after="80" w:line="276" w:lineRule="auto"/>
    </w:pPr>
    <w:rPr>
      <w:rFonts w:ascii="Arial" w:hAnsi="Arial"/>
      <w:bCs/>
      <w:color w:val="000000" w:themeColor="text1"/>
    </w:rPr>
  </w:style>
  <w:style w:type="paragraph" w:styleId="nrpsTablecaptionSOP" w:customStyle="1">
    <w:name w:val="nrps Table caption SOP"/>
    <w:next w:val="nrpsNormal"/>
    <w:rsid w:val="00D314B4"/>
    <w:pPr>
      <w:spacing w:before="360" w:after="80" w:line="276" w:lineRule="auto"/>
    </w:pPr>
    <w:rPr>
      <w:rFonts w:ascii="Arial" w:hAnsi="Arial"/>
      <w:bCs/>
      <w:color w:val="000000" w:themeColor="text1"/>
    </w:rPr>
  </w:style>
  <w:style w:type="paragraph" w:styleId="nrpsTitle" w:customStyle="1">
    <w:name w:val="nrps Title"/>
    <w:basedOn w:val="Heading1"/>
    <w:next w:val="nrpsSubtitle"/>
    <w:link w:val="nrpsTitleChar"/>
    <w:qFormat/>
    <w:rsid w:val="00D314B4"/>
    <w:pPr>
      <w:tabs>
        <w:tab w:val="left" w:pos="9360"/>
      </w:tabs>
      <w:spacing w:before="240" w:after="0"/>
    </w:pPr>
    <w:rPr>
      <w:rFonts w:ascii="Times New Roman" w:hAnsi="Times New Roman"/>
      <w:bCs/>
      <w:sz w:val="40"/>
      <w:szCs w:val="40"/>
    </w:rPr>
  </w:style>
  <w:style w:type="character" w:styleId="nrpsTitleChar" w:customStyle="1">
    <w:name w:val="nrps Title Char"/>
    <w:basedOn w:val="DefaultParagraphFont"/>
    <w:link w:val="nrpsTitle"/>
    <w:rsid w:val="00D314B4"/>
    <w:rPr>
      <w:b/>
      <w:bCs/>
      <w:color w:val="000000" w:themeColor="text1"/>
      <w:sz w:val="40"/>
      <w:szCs w:val="40"/>
    </w:rPr>
  </w:style>
  <w:style w:type="paragraph" w:styleId="TableCell-Centered" w:customStyle="1">
    <w:name w:val="TableCell-Centered"/>
    <w:basedOn w:val="Normal"/>
    <w:rsid w:val="00D314B4"/>
    <w:pPr>
      <w:jc w:val="center"/>
    </w:pPr>
    <w:rPr>
      <w:szCs w:val="20"/>
    </w:rPr>
  </w:style>
  <w:style w:type="paragraph" w:styleId="TableCell-Indent" w:customStyle="1">
    <w:name w:val="TableCell-Indent"/>
    <w:basedOn w:val="Normal"/>
    <w:autoRedefine/>
    <w:rsid w:val="00D314B4"/>
    <w:pPr>
      <w:ind w:left="360"/>
    </w:pPr>
    <w:rPr>
      <w:szCs w:val="20"/>
    </w:rPr>
  </w:style>
  <w:style w:type="paragraph" w:styleId="TOC1">
    <w:name w:val="toc 1"/>
    <w:next w:val="nrpsNormal"/>
    <w:uiPriority w:val="39"/>
    <w:rsid w:val="00D314B4"/>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D314B4"/>
    <w:pPr>
      <w:tabs>
        <w:tab w:val="right" w:leader="dot" w:pos="9350"/>
      </w:tabs>
      <w:ind w:left="432"/>
    </w:pPr>
  </w:style>
  <w:style w:type="character" w:styleId="TOC2Char" w:customStyle="1">
    <w:name w:val="TOC 2 Char"/>
    <w:basedOn w:val="DefaultParagraphFont"/>
    <w:link w:val="TOC2"/>
    <w:uiPriority w:val="39"/>
    <w:rsid w:val="00D314B4"/>
    <w:rPr>
      <w:noProof/>
      <w:color w:val="000000" w:themeColor="text1"/>
      <w:sz w:val="23"/>
      <w:szCs w:val="24"/>
    </w:rPr>
  </w:style>
  <w:style w:type="paragraph" w:styleId="TOC3">
    <w:name w:val="toc 3"/>
    <w:basedOn w:val="TOC2"/>
    <w:next w:val="nrpsNormal"/>
    <w:link w:val="TOC3Char"/>
    <w:uiPriority w:val="39"/>
    <w:rsid w:val="00D314B4"/>
    <w:pPr>
      <w:ind w:left="720"/>
    </w:pPr>
  </w:style>
  <w:style w:type="character" w:styleId="TOC3Char" w:customStyle="1">
    <w:name w:val="TOC 3 Char"/>
    <w:basedOn w:val="TOC2Char"/>
    <w:link w:val="TOC3"/>
    <w:uiPriority w:val="39"/>
    <w:rsid w:val="00D314B4"/>
    <w:rPr>
      <w:noProof/>
      <w:color w:val="000000" w:themeColor="text1"/>
      <w:sz w:val="23"/>
      <w:szCs w:val="24"/>
    </w:rPr>
  </w:style>
  <w:style w:type="paragraph" w:styleId="TOC4">
    <w:name w:val="toc 4"/>
    <w:basedOn w:val="nrpsNormal"/>
    <w:next w:val="nrpsNormal"/>
    <w:autoRedefine/>
    <w:uiPriority w:val="39"/>
    <w:unhideWhenUsed/>
    <w:rsid w:val="00D314B4"/>
    <w:pPr>
      <w:ind w:left="1152" w:right="720"/>
    </w:pPr>
  </w:style>
  <w:style w:type="paragraph" w:styleId="TOC5">
    <w:name w:val="toc 5"/>
    <w:basedOn w:val="nrpsNormal"/>
    <w:next w:val="nrpsNormal"/>
    <w:autoRedefine/>
    <w:uiPriority w:val="39"/>
    <w:unhideWhenUsed/>
    <w:rsid w:val="00D314B4"/>
    <w:pPr>
      <w:ind w:left="960"/>
    </w:pPr>
  </w:style>
  <w:style w:type="paragraph" w:styleId="TOC6">
    <w:name w:val="toc 6"/>
    <w:basedOn w:val="nrpsNormal"/>
    <w:next w:val="Normal"/>
    <w:autoRedefine/>
    <w:uiPriority w:val="39"/>
    <w:unhideWhenUsed/>
    <w:rsid w:val="00D314B4"/>
    <w:pPr>
      <w:tabs>
        <w:tab w:val="right" w:leader="dot" w:pos="9350"/>
      </w:tabs>
      <w:spacing w:after="160"/>
      <w:ind w:right="1800"/>
    </w:pPr>
  </w:style>
  <w:style w:type="paragraph" w:styleId="TOC7">
    <w:name w:val="toc 7"/>
    <w:basedOn w:val="nrpsNormal"/>
    <w:next w:val="Normal"/>
    <w:autoRedefine/>
    <w:uiPriority w:val="39"/>
    <w:unhideWhenUsed/>
    <w:rsid w:val="00D314B4"/>
    <w:pPr>
      <w:spacing w:after="160"/>
      <w:ind w:left="432" w:right="2160"/>
    </w:pPr>
  </w:style>
  <w:style w:type="paragraph" w:styleId="TOC8">
    <w:name w:val="toc 8"/>
    <w:basedOn w:val="Normal"/>
    <w:next w:val="nrpsNormal"/>
    <w:autoRedefine/>
    <w:uiPriority w:val="39"/>
    <w:unhideWhenUsed/>
    <w:rsid w:val="00D314B4"/>
    <w:pPr>
      <w:tabs>
        <w:tab w:val="right" w:leader="dot" w:pos="9350"/>
      </w:tabs>
      <w:spacing w:after="160"/>
      <w:ind w:left="720" w:right="2160"/>
    </w:pPr>
  </w:style>
  <w:style w:type="paragraph" w:styleId="TOC9">
    <w:name w:val="toc 9"/>
    <w:basedOn w:val="Normal"/>
    <w:next w:val="Normal"/>
    <w:autoRedefine/>
    <w:uiPriority w:val="39"/>
    <w:unhideWhenUsed/>
    <w:rsid w:val="00D314B4"/>
    <w:pPr>
      <w:ind w:left="1920"/>
    </w:pPr>
  </w:style>
  <w:style w:type="paragraph" w:styleId="TOCHeading">
    <w:name w:val="TOC Heading"/>
    <w:basedOn w:val="Heading1"/>
    <w:next w:val="Normal"/>
    <w:uiPriority w:val="39"/>
    <w:unhideWhenUsed/>
    <w:rsid w:val="00D314B4"/>
    <w:pPr>
      <w:spacing w:before="240" w:after="60"/>
      <w:outlineLvl w:val="9"/>
    </w:pPr>
    <w:rPr>
      <w:rFonts w:ascii="Cambria" w:hAnsi="Cambria"/>
      <w:bCs/>
      <w:kern w:val="32"/>
      <w:szCs w:val="32"/>
    </w:rPr>
  </w:style>
  <w:style w:type="paragraph" w:styleId="IntenseQuote">
    <w:name w:val="Intense Quote"/>
    <w:basedOn w:val="Normal"/>
    <w:next w:val="Normal"/>
    <w:link w:val="IntenseQuoteChar"/>
    <w:uiPriority w:val="30"/>
    <w:rsid w:val="00D314B4"/>
    <w:pPr>
      <w:pBdr>
        <w:top w:val="single" w:color="4F81BD" w:themeColor="accent1" w:sz="4" w:space="10"/>
        <w:bottom w:val="single" w:color="4F81BD" w:themeColor="accent1" w:sz="4" w:space="10"/>
      </w:pBdr>
      <w:spacing w:before="360" w:after="360"/>
      <w:ind w:left="864" w:right="864"/>
      <w:jc w:val="center"/>
    </w:pPr>
    <w:rPr>
      <w:i/>
      <w:iCs/>
      <w:color w:val="4F81BD" w:themeColor="accent1"/>
    </w:rPr>
  </w:style>
  <w:style w:type="character" w:styleId="IntenseQuoteChar" w:customStyle="1">
    <w:name w:val="Intense Quote Char"/>
    <w:basedOn w:val="DefaultParagraphFont"/>
    <w:link w:val="IntenseQuote"/>
    <w:uiPriority w:val="30"/>
    <w:rsid w:val="00D314B4"/>
    <w:rPr>
      <w:rFonts w:eastAsiaTheme="minorHAnsi" w:cstheme="minorBidi"/>
      <w:i/>
      <w:iCs/>
      <w:color w:val="4F81BD" w:themeColor="accent1"/>
      <w:sz w:val="23"/>
      <w:szCs w:val="22"/>
    </w:rPr>
  </w:style>
  <w:style w:type="paragraph" w:styleId="Quote">
    <w:name w:val="Quote"/>
    <w:basedOn w:val="Normal"/>
    <w:next w:val="Normal"/>
    <w:link w:val="QuoteChar"/>
    <w:uiPriority w:val="29"/>
    <w:rsid w:val="00D314B4"/>
    <w:pPr>
      <w:spacing w:before="200" w:after="160"/>
      <w:ind w:left="864" w:right="864"/>
      <w:jc w:val="center"/>
    </w:pPr>
    <w:rPr>
      <w:i/>
      <w:iCs/>
      <w:color w:val="404040" w:themeColor="text1" w:themeTint="BF"/>
    </w:rPr>
  </w:style>
  <w:style w:type="character" w:styleId="QuoteChar" w:customStyle="1">
    <w:name w:val="Quote Char"/>
    <w:basedOn w:val="DefaultParagraphFont"/>
    <w:link w:val="Quote"/>
    <w:uiPriority w:val="29"/>
    <w:rsid w:val="00D314B4"/>
    <w:rPr>
      <w:rFonts w:eastAsiaTheme="minorHAnsi" w:cstheme="minorBidi"/>
      <w:i/>
      <w:iCs/>
      <w:color w:val="404040" w:themeColor="text1" w:themeTint="BF"/>
      <w:sz w:val="23"/>
      <w:szCs w:val="22"/>
    </w:rPr>
  </w:style>
  <w:style w:type="paragraph" w:styleId="Heading" w:customStyle="1">
    <w:name w:val="Heading"/>
    <w:next w:val="Body"/>
    <w:rsid w:val="00804B5A"/>
    <w:pPr>
      <w:keepNext/>
      <w:keepLines/>
      <w:pBdr>
        <w:top w:val="nil"/>
        <w:left w:val="nil"/>
        <w:bottom w:val="nil"/>
        <w:right w:val="nil"/>
        <w:between w:val="nil"/>
        <w:bar w:val="nil"/>
      </w:pBdr>
      <w:spacing w:before="480" w:line="276" w:lineRule="auto"/>
      <w:outlineLvl w:val="0"/>
    </w:pPr>
    <w:rPr>
      <w:rFonts w:ascii="Cambria" w:hAnsi="Cambria" w:eastAsia="Arial Unicode MS" w:cs="Arial Unicode MS"/>
      <w:b/>
      <w:bCs/>
      <w:color w:val="365F91"/>
      <w:sz w:val="28"/>
      <w:szCs w:val="28"/>
      <w:u w:color="365F91"/>
      <w:bdr w:val="nil"/>
      <w:lang w:val="pt-PT"/>
      <w14:textOutline w14:w="0" w14:cap="flat" w14:cmpd="sng" w14:algn="ctr">
        <w14:noFill/>
        <w14:prstDash w14:val="solid"/>
        <w14:bevel/>
      </w14:textOutline>
    </w:rPr>
  </w:style>
  <w:style w:type="paragraph" w:styleId="Body" w:customStyle="1">
    <w:name w:val="Body"/>
    <w:rsid w:val="00804B5A"/>
    <w:pPr>
      <w:pBdr>
        <w:top w:val="nil"/>
        <w:left w:val="nil"/>
        <w:bottom w:val="nil"/>
        <w:right w:val="nil"/>
        <w:between w:val="nil"/>
        <w:bar w:val="nil"/>
      </w:pBdr>
      <w:spacing w:after="200" w:line="276" w:lineRule="auto"/>
    </w:pPr>
    <w:rPr>
      <w:rFonts w:ascii="Calibri" w:hAnsi="Calibri" w:eastAsia="Arial Unicode MS" w:cs="Arial Unicode MS"/>
      <w:color w:val="000000"/>
      <w:sz w:val="22"/>
      <w:szCs w:val="22"/>
      <w:u w:color="000000"/>
      <w:bdr w:val="nil"/>
      <w:lang w:val="pt-PT"/>
      <w14:textOutline w14:w="0" w14:cap="flat" w14:cmpd="sng" w14:algn="ctr">
        <w14:noFill/>
        <w14:prstDash w14:val="solid"/>
        <w14:bevel/>
      </w14:textOutline>
    </w:rPr>
  </w:style>
  <w:style w:type="character" w:styleId="Hyperlink0" w:customStyle="1">
    <w:name w:val="Hyperlink.0"/>
    <w:basedOn w:val="Hyperlink"/>
    <w:rsid w:val="00804B5A"/>
    <w:rPr>
      <w:i w:val="0"/>
      <w:outline w:val="0"/>
      <w:color w:val="0000FF"/>
      <w:u w:val="single" w:color="0000FF"/>
    </w:rPr>
  </w:style>
  <w:style w:type="character" w:styleId="Hyperlink1" w:customStyle="1">
    <w:name w:val="Hyperlink.1"/>
    <w:basedOn w:val="Hyperlink0"/>
    <w:rsid w:val="00804B5A"/>
    <w:rPr>
      <w:rFonts w:ascii="Calibri" w:hAnsi="Calibri" w:eastAsia="Calibri" w:cs="Calibri"/>
      <w:b/>
      <w:bCs/>
      <w:i w:val="0"/>
      <w:outline w:val="0"/>
      <w:color w:val="0000FF"/>
      <w:u w:val="single" w:color="0000FF"/>
    </w:rPr>
  </w:style>
  <w:style w:type="numbering" w:styleId="ImportedStyle1" w:customStyle="1">
    <w:name w:val="Imported Style 1"/>
    <w:rsid w:val="00804B5A"/>
    <w:pPr>
      <w:numPr>
        <w:numId w:val="17"/>
      </w:numPr>
    </w:pPr>
  </w:style>
  <w:style w:type="numbering" w:styleId="ImportedStyle2" w:customStyle="1">
    <w:name w:val="Imported Style 2"/>
    <w:rsid w:val="00804B5A"/>
    <w:pPr>
      <w:numPr>
        <w:numId w:val="19"/>
      </w:numPr>
    </w:pPr>
  </w:style>
  <w:style w:type="numbering" w:styleId="ImportedStyle3" w:customStyle="1">
    <w:name w:val="Imported Style 3"/>
    <w:rsid w:val="00804B5A"/>
    <w:pPr>
      <w:numPr>
        <w:numId w:val="21"/>
      </w:numPr>
    </w:pPr>
  </w:style>
  <w:style w:type="table" w:styleId="NPS" w:customStyle="1">
    <w:name w:val="NPS"/>
    <w:basedOn w:val="ListTable3"/>
    <w:uiPriority w:val="99"/>
    <w:rsid w:val="00930204"/>
    <w:tblPr>
      <w:tblBorders>
        <w:top w:val="single" w:color="336600" w:sz="4" w:space="0"/>
        <w:left w:val="single" w:color="336600" w:sz="4" w:space="0"/>
        <w:bottom w:val="single" w:color="336600" w:sz="4" w:space="0"/>
        <w:right w:val="single" w:color="336600" w:sz="4" w:space="0"/>
        <w:insideH w:val="single" w:color="336600" w:sz="4" w:space="0"/>
        <w:insideV w:val="single" w:color="336600" w:sz="4" w:space="0"/>
      </w:tblBorders>
    </w:tblPr>
    <w:tcPr>
      <w:shd w:val="clear" w:color="auto" w:fill="auto"/>
    </w:tcPr>
    <w:tblStylePr w:type="firstRow">
      <w:rPr>
        <w:b/>
        <w:bCs/>
        <w:color w:val="FFFFFF" w:themeColor="background1"/>
      </w:rPr>
      <w:tblPr/>
      <w:tcPr>
        <w:shd w:val="clear" w:color="auto" w:fill="000000" w:themeFill="text1"/>
      </w:tcPr>
    </w:tblStylePr>
    <w:tblStylePr w:type="lastRow">
      <w:rPr>
        <w:b/>
        <w:bCs/>
      </w:rPr>
      <w:tblPr/>
      <w:tcPr>
        <w:tcBorders>
          <w:top w:val="double" w:color="000000" w:themeColor="tex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00000" w:themeColor="text1" w:sz="4" w:space="0"/>
          <w:right w:val="single" w:color="000000" w:themeColor="text1" w:sz="4" w:space="0"/>
        </w:tcBorders>
      </w:tcPr>
    </w:tblStylePr>
    <w:tblStylePr w:type="band1Horz">
      <w:tblPr/>
      <w:tcPr>
        <w:tcBorders>
          <w:top w:val="single" w:color="000000" w:themeColor="text1" w:sz="4" w:space="0"/>
          <w:bottom w:val="single" w:color="000000" w:themeColor="tex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00000" w:themeColor="text1" w:sz="4" w:space="0"/>
          <w:left w:val="nil"/>
        </w:tcBorders>
      </w:tcPr>
    </w:tblStylePr>
    <w:tblStylePr w:type="swCell">
      <w:tblPr/>
      <w:tcPr>
        <w:tcBorders>
          <w:top w:val="double" w:color="000000" w:themeColor="text1" w:sz="4" w:space="0"/>
          <w:right w:val="nil"/>
        </w:tcBorders>
      </w:tcPr>
    </w:tblStylePr>
  </w:style>
  <w:style w:type="table" w:styleId="ListTable3">
    <w:name w:val="List Table 3"/>
    <w:basedOn w:val="TableNormal"/>
    <w:uiPriority w:val="48"/>
    <w:rsid w:val="00930204"/>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rPr>
      <w:tblPr/>
      <w:tcPr>
        <w:shd w:val="clear" w:color="auto" w:fill="000000" w:themeFill="text1"/>
      </w:tcPr>
    </w:tblStylePr>
    <w:tblStylePr w:type="lastRow">
      <w:rPr>
        <w:b/>
        <w:bCs/>
      </w:rPr>
      <w:tblPr/>
      <w:tcPr>
        <w:tcBorders>
          <w:top w:val="double" w:color="000000" w:themeColor="tex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00000" w:themeColor="text1" w:sz="4" w:space="0"/>
          <w:right w:val="single" w:color="000000" w:themeColor="text1" w:sz="4" w:space="0"/>
        </w:tcBorders>
      </w:tcPr>
    </w:tblStylePr>
    <w:tblStylePr w:type="band1Horz">
      <w:tblPr/>
      <w:tcPr>
        <w:tcBorders>
          <w:top w:val="single" w:color="000000" w:themeColor="text1" w:sz="4" w:space="0"/>
          <w:bottom w:val="single" w:color="000000" w:themeColor="tex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00000" w:themeColor="text1" w:sz="4" w:space="0"/>
          <w:left w:val="nil"/>
        </w:tcBorders>
      </w:tcPr>
    </w:tblStylePr>
    <w:tblStylePr w:type="swCell">
      <w:tblPr/>
      <w:tcPr>
        <w:tcBorders>
          <w:top w:val="double" w:color="000000" w:themeColor="text1" w:sz="4" w:space="0"/>
          <w:right w:val="nil"/>
        </w:tcBorders>
      </w:tcPr>
    </w:tblStylePr>
  </w:style>
  <w:style w:type="table" w:styleId="NPS1" w:customStyle="1">
    <w:name w:val="NPS1"/>
    <w:basedOn w:val="TableList4"/>
    <w:uiPriority w:val="99"/>
    <w:rsid w:val="00903D41"/>
    <w:rPr>
      <w:rFonts w:ascii="Arial" w:hAnsi="Arial"/>
      <w:sz w:val="18"/>
      <w:lang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auto"/>
    </w:tcPr>
    <w:tblStylePr w:type="firstRow">
      <w:rPr>
        <w:rFonts w:ascii="Arial" w:hAnsi="Arial"/>
        <w:b/>
        <w:bCs/>
        <w:color w:val="FFFFFF" w:themeColor="background1"/>
        <w:sz w:val="23"/>
      </w:rPr>
      <w:tblPr/>
      <w:tcPr>
        <w:tcBorders>
          <w:bottom w:val="single" w:color="000000" w:themeColor="text1" w:sz="4" w:space="0"/>
          <w:tl2br w:val="none" w:color="auto" w:sz="0" w:space="0"/>
          <w:tr2bl w:val="none" w:color="auto" w:sz="0" w:space="0"/>
        </w:tcBorders>
        <w:shd w:val="clear" w:color="auto" w:fill="336600"/>
      </w:tcPr>
    </w:tblStylePr>
  </w:style>
  <w:style w:type="table" w:styleId="TableList4">
    <w:name w:val="Table List 4"/>
    <w:basedOn w:val="TableNormal"/>
    <w:uiPriority w:val="99"/>
    <w:semiHidden/>
    <w:unhideWhenUsed/>
    <w:rsid w:val="00930204"/>
    <w:pPr>
      <w:spacing w:after="200" w:line="276" w:lineRule="auto"/>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one" w:color="auto" w:sz="0" w:space="0"/>
          <w:tr2bl w:val="none" w:color="auto" w:sz="0" w:space="0"/>
        </w:tcBorders>
        <w:shd w:val="solid" w:color="808080" w:fill="FFFFFF"/>
      </w:tcPr>
    </w:tblStylePr>
  </w:style>
  <w:style w:type="character" w:styleId="UnresolvedMention">
    <w:name w:val="Unresolved Mention"/>
    <w:basedOn w:val="DefaultParagraphFont"/>
    <w:uiPriority w:val="99"/>
    <w:semiHidden/>
    <w:unhideWhenUsed/>
    <w:rsid w:val="00AA6D45"/>
    <w:rPr>
      <w:color w:val="605E5C"/>
      <w:shd w:val="clear" w:color="auto" w:fill="E1DFDD"/>
    </w:rPr>
  </w:style>
  <w:style w:type="table" w:styleId="NPS11" w:customStyle="1">
    <w:name w:val="NPS11"/>
    <w:basedOn w:val="TableList4"/>
    <w:uiPriority w:val="99"/>
    <w:rsid w:val="006E25E2"/>
    <w:rPr>
      <w:rFonts w:ascii="Arial" w:hAnsi="Arial"/>
      <w:sz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auto"/>
    </w:tcPr>
    <w:tblStylePr w:type="firstRow">
      <w:rPr>
        <w:rFonts w:ascii="Arial" w:hAnsi="Arial"/>
        <w:b/>
        <w:bCs/>
        <w:color w:val="FFFFFF" w:themeColor="background1"/>
        <w:sz w:val="23"/>
      </w:rPr>
      <w:tblPr/>
      <w:tcPr>
        <w:tcBorders>
          <w:bottom w:val="single" w:color="000000" w:themeColor="text1" w:sz="4" w:space="0"/>
          <w:tl2br w:val="none" w:color="auto" w:sz="0" w:space="0"/>
          <w:tr2bl w:val="none" w:color="auto" w:sz="0" w:space="0"/>
        </w:tcBorders>
        <w:shd w:val="clear" w:color="auto" w:fill="336600"/>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118035463">
      <w:bodyDiv w:val="1"/>
      <w:marLeft w:val="0"/>
      <w:marRight w:val="0"/>
      <w:marTop w:val="0"/>
      <w:marBottom w:val="0"/>
      <w:divBdr>
        <w:top w:val="none" w:sz="0" w:space="0" w:color="auto"/>
        <w:left w:val="none" w:sz="0" w:space="0" w:color="auto"/>
        <w:bottom w:val="none" w:sz="0" w:space="0" w:color="auto"/>
        <w:right w:val="none" w:sz="0" w:space="0" w:color="auto"/>
      </w:divBdr>
    </w:div>
    <w:div w:id="144127015">
      <w:bodyDiv w:val="1"/>
      <w:marLeft w:val="0"/>
      <w:marRight w:val="0"/>
      <w:marTop w:val="0"/>
      <w:marBottom w:val="0"/>
      <w:divBdr>
        <w:top w:val="none" w:sz="0" w:space="0" w:color="auto"/>
        <w:left w:val="none" w:sz="0" w:space="0" w:color="auto"/>
        <w:bottom w:val="none" w:sz="0" w:space="0" w:color="auto"/>
        <w:right w:val="none" w:sz="0" w:space="0" w:color="auto"/>
      </w:divBdr>
    </w:div>
    <w:div w:id="181866862">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275871364">
      <w:bodyDiv w:val="1"/>
      <w:marLeft w:val="0"/>
      <w:marRight w:val="0"/>
      <w:marTop w:val="0"/>
      <w:marBottom w:val="0"/>
      <w:divBdr>
        <w:top w:val="none" w:sz="0" w:space="0" w:color="auto"/>
        <w:left w:val="none" w:sz="0" w:space="0" w:color="auto"/>
        <w:bottom w:val="none" w:sz="0" w:space="0" w:color="auto"/>
        <w:right w:val="none" w:sz="0" w:space="0" w:color="auto"/>
      </w:divBdr>
    </w:div>
    <w:div w:id="283728935">
      <w:bodyDiv w:val="1"/>
      <w:marLeft w:val="0"/>
      <w:marRight w:val="0"/>
      <w:marTop w:val="0"/>
      <w:marBottom w:val="0"/>
      <w:divBdr>
        <w:top w:val="none" w:sz="0" w:space="0" w:color="auto"/>
        <w:left w:val="none" w:sz="0" w:space="0" w:color="auto"/>
        <w:bottom w:val="none" w:sz="0" w:space="0" w:color="auto"/>
        <w:right w:val="none" w:sz="0" w:space="0" w:color="auto"/>
      </w:divBdr>
    </w:div>
    <w:div w:id="350650256">
      <w:bodyDiv w:val="1"/>
      <w:marLeft w:val="0"/>
      <w:marRight w:val="0"/>
      <w:marTop w:val="0"/>
      <w:marBottom w:val="0"/>
      <w:divBdr>
        <w:top w:val="none" w:sz="0" w:space="0" w:color="auto"/>
        <w:left w:val="none" w:sz="0" w:space="0" w:color="auto"/>
        <w:bottom w:val="none" w:sz="0" w:space="0" w:color="auto"/>
        <w:right w:val="none" w:sz="0" w:space="0" w:color="auto"/>
      </w:divBdr>
    </w:div>
    <w:div w:id="395516308">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840854247">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960840471">
      <w:bodyDiv w:val="1"/>
      <w:marLeft w:val="0"/>
      <w:marRight w:val="0"/>
      <w:marTop w:val="0"/>
      <w:marBottom w:val="0"/>
      <w:divBdr>
        <w:top w:val="none" w:sz="0" w:space="0" w:color="auto"/>
        <w:left w:val="none" w:sz="0" w:space="0" w:color="auto"/>
        <w:bottom w:val="none" w:sz="0" w:space="0" w:color="auto"/>
        <w:right w:val="none" w:sz="0" w:space="0" w:color="auto"/>
      </w:divBdr>
    </w:div>
    <w:div w:id="1007293780">
      <w:bodyDiv w:val="1"/>
      <w:marLeft w:val="0"/>
      <w:marRight w:val="0"/>
      <w:marTop w:val="0"/>
      <w:marBottom w:val="0"/>
      <w:divBdr>
        <w:top w:val="none" w:sz="0" w:space="0" w:color="auto"/>
        <w:left w:val="none" w:sz="0" w:space="0" w:color="auto"/>
        <w:bottom w:val="none" w:sz="0" w:space="0" w:color="auto"/>
        <w:right w:val="none" w:sz="0" w:space="0" w:color="auto"/>
      </w:divBdr>
    </w:div>
    <w:div w:id="1012999314">
      <w:bodyDiv w:val="1"/>
      <w:marLeft w:val="0"/>
      <w:marRight w:val="0"/>
      <w:marTop w:val="0"/>
      <w:marBottom w:val="0"/>
      <w:divBdr>
        <w:top w:val="none" w:sz="0" w:space="0" w:color="auto"/>
        <w:left w:val="none" w:sz="0" w:space="0" w:color="auto"/>
        <w:bottom w:val="none" w:sz="0" w:space="0" w:color="auto"/>
        <w:right w:val="none" w:sz="0" w:space="0" w:color="auto"/>
      </w:divBdr>
    </w:div>
    <w:div w:id="1083993605">
      <w:bodyDiv w:val="1"/>
      <w:marLeft w:val="0"/>
      <w:marRight w:val="0"/>
      <w:marTop w:val="0"/>
      <w:marBottom w:val="0"/>
      <w:divBdr>
        <w:top w:val="none" w:sz="0" w:space="0" w:color="auto"/>
        <w:left w:val="none" w:sz="0" w:space="0" w:color="auto"/>
        <w:bottom w:val="none" w:sz="0" w:space="0" w:color="auto"/>
        <w:right w:val="none" w:sz="0" w:space="0" w:color="auto"/>
      </w:divBdr>
    </w:div>
    <w:div w:id="1101532287">
      <w:bodyDiv w:val="1"/>
      <w:marLeft w:val="0"/>
      <w:marRight w:val="0"/>
      <w:marTop w:val="0"/>
      <w:marBottom w:val="0"/>
      <w:divBdr>
        <w:top w:val="none" w:sz="0" w:space="0" w:color="auto"/>
        <w:left w:val="none" w:sz="0" w:space="0" w:color="auto"/>
        <w:bottom w:val="none" w:sz="0" w:space="0" w:color="auto"/>
        <w:right w:val="none" w:sz="0" w:space="0" w:color="auto"/>
      </w:divBdr>
    </w:div>
    <w:div w:id="1108935394">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274169603">
      <w:bodyDiv w:val="1"/>
      <w:marLeft w:val="0"/>
      <w:marRight w:val="0"/>
      <w:marTop w:val="0"/>
      <w:marBottom w:val="0"/>
      <w:divBdr>
        <w:top w:val="none" w:sz="0" w:space="0" w:color="auto"/>
        <w:left w:val="none" w:sz="0" w:space="0" w:color="auto"/>
        <w:bottom w:val="none" w:sz="0" w:space="0" w:color="auto"/>
        <w:right w:val="none" w:sz="0" w:space="0" w:color="auto"/>
      </w:divBdr>
    </w:div>
    <w:div w:id="1402290219">
      <w:bodyDiv w:val="1"/>
      <w:marLeft w:val="0"/>
      <w:marRight w:val="0"/>
      <w:marTop w:val="0"/>
      <w:marBottom w:val="0"/>
      <w:divBdr>
        <w:top w:val="none" w:sz="0" w:space="0" w:color="auto"/>
        <w:left w:val="none" w:sz="0" w:space="0" w:color="auto"/>
        <w:bottom w:val="none" w:sz="0" w:space="0" w:color="auto"/>
        <w:right w:val="none" w:sz="0" w:space="0" w:color="auto"/>
      </w:divBdr>
    </w:div>
    <w:div w:id="1438598370">
      <w:bodyDiv w:val="1"/>
      <w:marLeft w:val="0"/>
      <w:marRight w:val="0"/>
      <w:marTop w:val="0"/>
      <w:marBottom w:val="0"/>
      <w:divBdr>
        <w:top w:val="none" w:sz="0" w:space="0" w:color="auto"/>
        <w:left w:val="none" w:sz="0" w:space="0" w:color="auto"/>
        <w:bottom w:val="none" w:sz="0" w:space="0" w:color="auto"/>
        <w:right w:val="none" w:sz="0" w:space="0" w:color="auto"/>
      </w:divBdr>
    </w:div>
    <w:div w:id="1518621512">
      <w:bodyDiv w:val="1"/>
      <w:marLeft w:val="0"/>
      <w:marRight w:val="0"/>
      <w:marTop w:val="0"/>
      <w:marBottom w:val="0"/>
      <w:divBdr>
        <w:top w:val="none" w:sz="0" w:space="0" w:color="auto"/>
        <w:left w:val="none" w:sz="0" w:space="0" w:color="auto"/>
        <w:bottom w:val="none" w:sz="0" w:space="0" w:color="auto"/>
        <w:right w:val="none" w:sz="0" w:space="0" w:color="auto"/>
      </w:divBdr>
    </w:div>
    <w:div w:id="1526401426">
      <w:bodyDiv w:val="1"/>
      <w:marLeft w:val="0"/>
      <w:marRight w:val="0"/>
      <w:marTop w:val="0"/>
      <w:marBottom w:val="0"/>
      <w:divBdr>
        <w:top w:val="none" w:sz="0" w:space="0" w:color="auto"/>
        <w:left w:val="none" w:sz="0" w:space="0" w:color="auto"/>
        <w:bottom w:val="none" w:sz="0" w:space="0" w:color="auto"/>
        <w:right w:val="none" w:sz="0" w:space="0" w:color="auto"/>
      </w:divBdr>
    </w:div>
    <w:div w:id="1569732639">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14427140">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 w:id="2044474537">
      <w:bodyDiv w:val="1"/>
      <w:marLeft w:val="0"/>
      <w:marRight w:val="0"/>
      <w:marTop w:val="0"/>
      <w:marBottom w:val="0"/>
      <w:divBdr>
        <w:top w:val="none" w:sz="0" w:space="0" w:color="auto"/>
        <w:left w:val="none" w:sz="0" w:space="0" w:color="auto"/>
        <w:bottom w:val="none" w:sz="0" w:space="0" w:color="auto"/>
        <w:right w:val="none" w:sz="0" w:space="0" w:color="auto"/>
      </w:divBdr>
    </w:div>
    <w:div w:id="2067798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comments" Target="comments.xml" Id="rId13" /><Relationship Type="http://schemas.openxmlformats.org/officeDocument/2006/relationships/hyperlink" Target="http://vocab.lternet.edu/vocab/vocab/index.php" TargetMode="External" Id="rId18" /><Relationship Type="http://schemas.openxmlformats.org/officeDocument/2006/relationships/customXml" Target="../customXml/item3.xml" Id="rId3" /><Relationship Type="http://schemas.microsoft.com/office/2011/relationships/people" Target="people.xml" Id="rId21" /><Relationship Type="http://schemas.openxmlformats.org/officeDocument/2006/relationships/settings" Target="settings.xml" Id="rId7" /><Relationship Type="http://schemas.openxmlformats.org/officeDocument/2006/relationships/hyperlink" Target="https://nationalparkservice.github.io/QCkit/" TargetMode="External" Id="rId12" /><Relationship Type="http://schemas.openxmlformats.org/officeDocument/2006/relationships/hyperlink" Target="https://www.archives.gov/cui/registry/limited-dissemination" TargetMode="External" Id="rId17" /><Relationship Type="http://schemas.openxmlformats.org/officeDocument/2006/relationships/customXml" Target="../customXml/item2.xml" Id="rId2" /><Relationship Type="http://schemas.microsoft.com/office/2018/08/relationships/commentsExtensible" Target="commentsExtensible.xml" Id="rId16" /><Relationship Type="http://schemas.openxmlformats.org/officeDocument/2006/relationships/fontTable" Target="fontTable.xml"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numbering" Target="numbering.xml" Id="rId5" /><Relationship Type="http://schemas.microsoft.com/office/2016/09/relationships/commentsIds" Target="commentsIds.xml" Id="rId15" /><Relationship Type="http://schemas.openxmlformats.org/officeDocument/2006/relationships/endnotes" Target="endnotes.xml" Id="rId10" /><Relationship Type="http://schemas.openxmlformats.org/officeDocument/2006/relationships/footer" Target="footer1.xml" Id="rId19" /><Relationship Type="http://schemas.openxmlformats.org/officeDocument/2006/relationships/customXml" Target="../customXml/item4.xml" Id="rId4" /><Relationship Type="http://schemas.openxmlformats.org/officeDocument/2006/relationships/footnotes" Target="footnotes.xml" Id="rId9" /><Relationship Type="http://schemas.microsoft.com/office/2011/relationships/commentsExtended" Target="commentsExtended.xml" Id="rId14" /><Relationship Type="http://schemas.openxmlformats.org/officeDocument/2006/relationships/theme" Target="theme/theme1.xml" Id="rId22" /><Relationship Type="http://schemas.openxmlformats.org/officeDocument/2006/relationships/glossaryDocument" Target="glossary/document.xml" Id="R6d935e2ad51145e3"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Reports%20Procedures\templates\NRR_Template_v2.3.dotx" TargetMode="External"/></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888a3761-20da-4888-8f11-798892ffd5f0}"/>
      </w:docPartPr>
      <w:docPartBody>
        <w:p w14:paraId="73B7018E">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d085b6c-7437-411b-8b38-47c968abd347">
      <Terms xmlns="http://schemas.microsoft.com/office/infopath/2007/PartnerControls"/>
    </lcf76f155ced4ddcb4097134ff3c332f>
    <TaxCatchAll xmlns="31062a0d-ede8-4112-b4bb-00a9c1bc8e1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82CD3E31919CD4D8655811E15D5BC27" ma:contentTypeVersion="15" ma:contentTypeDescription="Create a new document." ma:contentTypeScope="" ma:versionID="729ac04ea1630219c040c2ff78caacb6">
  <xsd:schema xmlns:xsd="http://www.w3.org/2001/XMLSchema" xmlns:xs="http://www.w3.org/2001/XMLSchema" xmlns:p="http://schemas.microsoft.com/office/2006/metadata/properties" xmlns:ns2="ad085b6c-7437-411b-8b38-47c968abd347" xmlns:ns3="4671cff1-bb98-4362-b999-0807e48a599e" xmlns:ns4="31062a0d-ede8-4112-b4bb-00a9c1bc8e16" targetNamespace="http://schemas.microsoft.com/office/2006/metadata/properties" ma:root="true" ma:fieldsID="241d4379ad00e4ac2cac03ddcde72730" ns2:_="" ns3:_="" ns4:_="">
    <xsd:import namespace="ad085b6c-7437-411b-8b38-47c968abd347"/>
    <xsd:import namespace="4671cff1-bb98-4362-b999-0807e48a599e"/>
    <xsd:import namespace="31062a0d-ede8-4112-b4bb-00a9c1bc8e1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4: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MediaServiceSearchPropertie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085b6c-7437-411b-8b38-47c968abd34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c5df3ad-b4e5-45d1-88c9-23db5f1fe618"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671cff1-bb98-4362-b999-0807e48a599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1062a0d-ede8-4112-b4bb-00a9c1bc8e1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bc52ef4-7f3c-430d-a9c0-6a3686a4303a}" ma:internalName="TaxCatchAll" ma:showField="CatchAllData" ma:web="4671cff1-bb98-4362-b999-0807e48a599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1985B77-ED30-445F-9903-350DEE43E8B9}">
  <ds:schemaRefs>
    <ds:schemaRef ds:uri="http://schemas.openxmlformats.org/officeDocument/2006/bibliography"/>
  </ds:schemaRefs>
</ds:datastoreItem>
</file>

<file path=customXml/itemProps2.xml><?xml version="1.0" encoding="utf-8"?>
<ds:datastoreItem xmlns:ds="http://schemas.openxmlformats.org/officeDocument/2006/customXml" ds:itemID="{579CF109-9087-4B9B-93A6-84EDB66CF672}">
  <ds:schemaRefs>
    <ds:schemaRef ds:uri="http://schemas.microsoft.com/office/2006/metadata/properties"/>
    <ds:schemaRef ds:uri="http://schemas.microsoft.com/office/infopath/2007/PartnerControls"/>
    <ds:schemaRef ds:uri="ad085b6c-7437-411b-8b38-47c968abd347"/>
    <ds:schemaRef ds:uri="31062a0d-ede8-4112-b4bb-00a9c1bc8e16"/>
  </ds:schemaRefs>
</ds:datastoreItem>
</file>

<file path=customXml/itemProps3.xml><?xml version="1.0" encoding="utf-8"?>
<ds:datastoreItem xmlns:ds="http://schemas.openxmlformats.org/officeDocument/2006/customXml" ds:itemID="{FDBC9A3E-C655-44C6-9AF9-7C74831ABBBF}"/>
</file>

<file path=customXml/itemProps4.xml><?xml version="1.0" encoding="utf-8"?>
<ds:datastoreItem xmlns:ds="http://schemas.openxmlformats.org/officeDocument/2006/customXml" ds:itemID="{6E1A0320-4444-4762-83A4-2819E14232C9}">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NRR_Template_v2.3.dotx</ap:Template>
  <ap:Application>Microsoft Word for the web</ap:Application>
  <ap:DocSecurity>4</ap:DocSecurity>
  <ap:ScaleCrop>false</ap:ScaleCrop>
  <ap:Company>National Park Service</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subject/>
  <dc:creator>cfjohnson</dc:creator>
  <cp:keywords/>
  <dc:description/>
  <cp:lastModifiedBy>Haack-Gaynor, Jennifer L</cp:lastModifiedBy>
  <cp:revision>298</cp:revision>
  <cp:lastPrinted>2016-06-02T17:28:00Z</cp:lastPrinted>
  <dcterms:created xsi:type="dcterms:W3CDTF">2024-01-26T00:23:00Z</dcterms:created>
  <dcterms:modified xsi:type="dcterms:W3CDTF">2024-03-21T12:19:09Z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0x010100082CD3E31919CD4D8655811E15D5BC27</vt:lpwstr>
  </property>
  <property fmtid="{D5CDD505-2E9C-101B-9397-08002B2CF9AE}" pid="3" name="MediaServiceImageTags">
    <vt:lpwstr/>
  </property>
</Properties>
</file>