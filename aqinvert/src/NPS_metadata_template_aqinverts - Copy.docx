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004B2322">
        <w:tc>
          <w:tcPr>
            <w:tcW w:w="12950" w:type="dxa"/>
          </w:tcPr>
          <w:p w14:paraId="3481C2D3" w14:textId="3F8936AB" w:rsidR="004B2322" w:rsidRDefault="00F6492F" w:rsidP="00F84D43">
            <w:pPr>
              <w:pStyle w:val="nrpsNormal"/>
              <w:rPr>
                <w:rFonts w:asciiTheme="minorHAnsi" w:hAnsiTheme="minorHAnsi" w:cstheme="minorHAnsi"/>
                <w:szCs w:val="23"/>
              </w:rPr>
            </w:pPr>
            <w:r>
              <w:rPr>
                <w:rFonts w:asciiTheme="minorHAnsi" w:hAnsiTheme="minorHAnsi" w:cstheme="minorHAnsi"/>
                <w:szCs w:val="23"/>
              </w:rPr>
              <w:t>Aquatic Invertebrate</w:t>
            </w:r>
            <w:r w:rsidRPr="00F6492F">
              <w:rPr>
                <w:rFonts w:asciiTheme="minorHAnsi" w:hAnsiTheme="minorHAnsi" w:cstheme="minorHAnsi"/>
                <w:szCs w:val="23"/>
              </w:rPr>
              <w:t xml:space="preserve"> Monitoring for the Heartland Inventory and Monitoring Network: 2005-2023 - Data Package</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005C6165">
        <w:tc>
          <w:tcPr>
            <w:tcW w:w="12950" w:type="dxa"/>
          </w:tcPr>
          <w:p w14:paraId="32068189" w14:textId="77777777" w:rsidR="005C6165" w:rsidRDefault="005C6165" w:rsidP="0087613E">
            <w:pPr>
              <w:pStyle w:val="nrpsNormal"/>
              <w:rPr>
                <w:rFonts w:asciiTheme="minorHAnsi" w:hAnsiTheme="minorHAnsi" w:cstheme="minorHAnsi"/>
                <w:szCs w:val="23"/>
              </w:rPr>
            </w:pP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 xml:space="preserve">List </w:t>
      </w:r>
      <w:proofErr w:type="spellStart"/>
      <w:r w:rsidR="002752DC" w:rsidRPr="00E5029B">
        <w:rPr>
          <w:rFonts w:asciiTheme="minorHAnsi" w:hAnsiTheme="minorHAnsi" w:cstheme="minorHAnsi"/>
          <w:lang w:val="fr-FR"/>
        </w:rPr>
        <w:t>your</w:t>
      </w:r>
      <w:proofErr w:type="spellEnd"/>
      <w:r w:rsidR="002752DC" w:rsidRPr="00E5029B">
        <w:rPr>
          <w:rFonts w:asciiTheme="minorHAnsi" w:hAnsiTheme="minorHAnsi" w:cstheme="minorHAnsi"/>
          <w:lang w:val="fr-FR"/>
        </w:rPr>
        <w:t xml:space="preserve">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2913027F">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002433E8" w:rsidRPr="2913027F">
              <w:rPr>
                <w:rFonts w:asciiTheme="minorHAnsi" w:hAnsiTheme="minorHAnsi" w:cstheme="minorBidi"/>
                <w:b/>
                <w:color w:val="FFFFFF" w:themeColor="background1"/>
                <w:sz w:val="22"/>
                <w:szCs w:val="22"/>
              </w:rPr>
              <w:t>Biological</w:t>
            </w:r>
            <w:proofErr w:type="gramEnd"/>
            <w:r w:rsidR="002433E8" w:rsidRPr="2913027F">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2913027F">
        <w:trPr>
          <w:trHeight w:val="366"/>
        </w:trPr>
        <w:tc>
          <w:tcPr>
            <w:tcW w:w="1308" w:type="pct"/>
          </w:tcPr>
          <w:p w14:paraId="697F7CBA" w14:textId="0B0ACA90"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5AE0CC3A" w14:textId="4055613D"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7D07B30B" w14:textId="0A6C9F96" w:rsidR="008F4456" w:rsidRPr="00E5029B" w:rsidRDefault="008F4456">
            <w:pPr>
              <w:pStyle w:val="nrpsTableheader"/>
              <w:rPr>
                <w:rFonts w:asciiTheme="minorHAnsi" w:hAnsiTheme="minorHAnsi" w:cstheme="minorHAnsi"/>
                <w:b w:val="0"/>
                <w:bCs/>
                <w:color w:val="auto"/>
                <w:sz w:val="22"/>
                <w:szCs w:val="24"/>
              </w:rPr>
            </w:pPr>
          </w:p>
        </w:tc>
      </w:tr>
      <w:tr w:rsidR="008F4456" w:rsidRPr="00E5029B" w14:paraId="7F2307A7" w14:textId="77777777" w:rsidTr="2913027F">
        <w:trPr>
          <w:trHeight w:val="366"/>
        </w:trPr>
        <w:tc>
          <w:tcPr>
            <w:tcW w:w="1308" w:type="pct"/>
          </w:tcPr>
          <w:p w14:paraId="5F5E3E05" w14:textId="77777777"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3D7E3310" w14:textId="77777777"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2D79C036" w14:textId="77777777" w:rsidR="008F4456" w:rsidRPr="00E5029B" w:rsidRDefault="008F4456">
            <w:pPr>
              <w:pStyle w:val="nrpsTableheader"/>
              <w:rPr>
                <w:rFonts w:asciiTheme="minorHAnsi" w:hAnsiTheme="minorHAnsi" w:cstheme="minorHAnsi"/>
                <w:b w:val="0"/>
                <w:bCs/>
                <w:color w:val="auto"/>
                <w:sz w:val="22"/>
                <w:szCs w:val="24"/>
              </w:rPr>
            </w:pPr>
          </w:p>
        </w:tc>
      </w:tr>
      <w:tr w:rsidR="006A3999" w:rsidRPr="00E5029B" w14:paraId="1EC702C1" w14:textId="77777777" w:rsidTr="2913027F">
        <w:trPr>
          <w:trHeight w:val="366"/>
        </w:trPr>
        <w:tc>
          <w:tcPr>
            <w:tcW w:w="1308" w:type="pct"/>
          </w:tcPr>
          <w:p w14:paraId="3E30B04C"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6CE8285A"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2160EF3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6B66D758" w14:textId="77777777" w:rsidTr="2913027F">
        <w:trPr>
          <w:trHeight w:val="366"/>
        </w:trPr>
        <w:tc>
          <w:tcPr>
            <w:tcW w:w="1308" w:type="pct"/>
          </w:tcPr>
          <w:p w14:paraId="0FEA8CB7"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3424FBE2"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9DFD7C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0B77542F" w14:textId="77777777" w:rsidTr="2913027F">
        <w:trPr>
          <w:trHeight w:val="366"/>
        </w:trPr>
        <w:tc>
          <w:tcPr>
            <w:tcW w:w="1308" w:type="pct"/>
          </w:tcPr>
          <w:p w14:paraId="65A15D0E"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7A7BD699"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7BE496BA"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3A2AF162" w14:textId="77777777" w:rsidTr="2913027F">
        <w:trPr>
          <w:trHeight w:val="366"/>
        </w:trPr>
        <w:tc>
          <w:tcPr>
            <w:tcW w:w="1308" w:type="pct"/>
          </w:tcPr>
          <w:p w14:paraId="6228E80F"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565B646F"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B28E020" w14:textId="77777777" w:rsidR="006A3999" w:rsidRPr="00E5029B" w:rsidRDefault="006A3999">
            <w:pPr>
              <w:pStyle w:val="nrpsTableheader"/>
              <w:rPr>
                <w:rFonts w:asciiTheme="minorHAnsi" w:hAnsiTheme="minorHAnsi" w:cstheme="minorHAnsi"/>
                <w:b w:val="0"/>
                <w:bCs/>
                <w:color w:val="auto"/>
                <w:sz w:val="22"/>
                <w:szCs w:val="24"/>
              </w:rPr>
            </w:pP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w:t>
      </w:r>
      <w:proofErr w:type="spellStart"/>
      <w:r w:rsidR="00393F4F" w:rsidRPr="00E5029B">
        <w:rPr>
          <w:rFonts w:asciiTheme="minorHAnsi" w:hAnsiTheme="minorHAnsi" w:cstheme="minorHAnsi"/>
          <w:lang w:val="fr-FR"/>
        </w:rPr>
        <w:t>your</w:t>
      </w:r>
      <w:proofErr w:type="spellEnd"/>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rsidR="0047367E">
        <w:fldChar w:fldCharType="begin"/>
      </w:r>
      <w:r w:rsidR="0047367E">
        <w:instrText>HYPERLINK "https://dwc.tdwg.org/terms"</w:instrText>
      </w:r>
      <w:r w:rsidR="0047367E">
        <w:fldChar w:fldCharType="separate"/>
      </w:r>
      <w:r w:rsidR="003C1EB4" w:rsidRPr="003C1EB4">
        <w:rPr>
          <w:rStyle w:val="Hyperlink"/>
          <w:rFonts w:asciiTheme="minorHAnsi" w:hAnsiTheme="minorHAnsi" w:cstheme="minorHAnsi"/>
        </w:rPr>
        <w:t>DarwinCore</w:t>
      </w:r>
      <w:proofErr w:type="spellEnd"/>
      <w:r w:rsidR="0047367E">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00147498">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00147498">
        <w:trPr>
          <w:trHeight w:val="366"/>
        </w:trPr>
        <w:tc>
          <w:tcPr>
            <w:tcW w:w="2361" w:type="pct"/>
          </w:tcPr>
          <w:p w14:paraId="079BA400" w14:textId="77777777" w:rsidR="00147498" w:rsidRPr="00E5029B" w:rsidRDefault="00147498">
            <w:pPr>
              <w:pStyle w:val="nrpsTableheader"/>
              <w:rPr>
                <w:rFonts w:asciiTheme="minorHAnsi" w:hAnsiTheme="minorHAnsi" w:cstheme="minorHAnsi"/>
                <w:b w:val="0"/>
                <w:bCs/>
                <w:color w:val="auto"/>
                <w:sz w:val="22"/>
                <w:szCs w:val="24"/>
              </w:rPr>
            </w:pPr>
          </w:p>
        </w:tc>
        <w:tc>
          <w:tcPr>
            <w:tcW w:w="2639" w:type="pct"/>
          </w:tcPr>
          <w:p w14:paraId="78EF4ED1" w14:textId="77777777" w:rsidR="00147498" w:rsidRPr="00E5029B" w:rsidRDefault="00147498">
            <w:pPr>
              <w:pStyle w:val="nrpsTableheader"/>
              <w:rPr>
                <w:rFonts w:asciiTheme="minorHAnsi" w:hAnsiTheme="minorHAnsi" w:cstheme="minorHAnsi"/>
                <w:b w:val="0"/>
                <w:bCs/>
                <w:color w:val="auto"/>
                <w:sz w:val="22"/>
                <w:szCs w:val="24"/>
              </w:rPr>
            </w:pP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your</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rsidR="0047367E">
        <w:fldChar w:fldCharType="begin"/>
      </w:r>
      <w:r w:rsidR="0047367E">
        <w:instrText>HYPERLINK "https://nationalparkservice.github.io/QCkit/reference/convert_utm_to_ll.html"</w:instrText>
      </w:r>
      <w:r w:rsidR="0047367E">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sidR="0047367E">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00CC243E">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00CC243E">
        <w:trPr>
          <w:trHeight w:val="366"/>
        </w:trPr>
        <w:tc>
          <w:tcPr>
            <w:tcW w:w="1249" w:type="pct"/>
          </w:tcPr>
          <w:p w14:paraId="1C3EF866" w14:textId="77777777" w:rsidR="0029725B" w:rsidRPr="00E5029B" w:rsidRDefault="0029725B">
            <w:pPr>
              <w:pStyle w:val="nrpsTableheader"/>
              <w:rPr>
                <w:rFonts w:asciiTheme="minorHAnsi" w:hAnsiTheme="minorHAnsi" w:cstheme="minorHAnsi"/>
                <w:b w:val="0"/>
                <w:bCs/>
                <w:color w:val="auto"/>
                <w:sz w:val="22"/>
                <w:szCs w:val="24"/>
              </w:rPr>
            </w:pPr>
          </w:p>
        </w:tc>
        <w:tc>
          <w:tcPr>
            <w:tcW w:w="1112" w:type="pct"/>
          </w:tcPr>
          <w:p w14:paraId="36CC1AFA" w14:textId="77777777" w:rsidR="0029725B" w:rsidRPr="00E5029B" w:rsidRDefault="0029725B">
            <w:pPr>
              <w:pStyle w:val="nrpsTableheader"/>
              <w:rPr>
                <w:rFonts w:asciiTheme="minorHAnsi" w:hAnsiTheme="minorHAnsi" w:cstheme="minorHAnsi"/>
                <w:b w:val="0"/>
                <w:bCs/>
                <w:color w:val="auto"/>
                <w:sz w:val="22"/>
                <w:szCs w:val="24"/>
              </w:rPr>
            </w:pPr>
          </w:p>
        </w:tc>
        <w:tc>
          <w:tcPr>
            <w:tcW w:w="1355" w:type="pct"/>
          </w:tcPr>
          <w:p w14:paraId="4F33ABF5" w14:textId="77777777" w:rsidR="0029725B" w:rsidRPr="00E5029B" w:rsidRDefault="0029725B">
            <w:pPr>
              <w:pStyle w:val="nrpsTableheader"/>
              <w:rPr>
                <w:rFonts w:asciiTheme="minorHAnsi" w:hAnsiTheme="minorHAnsi" w:cstheme="minorHAnsi"/>
                <w:b w:val="0"/>
                <w:bCs/>
                <w:color w:val="auto"/>
                <w:sz w:val="22"/>
                <w:szCs w:val="24"/>
              </w:rPr>
            </w:pPr>
          </w:p>
        </w:tc>
        <w:tc>
          <w:tcPr>
            <w:tcW w:w="1284" w:type="pct"/>
          </w:tcPr>
          <w:p w14:paraId="7333A233" w14:textId="77777777" w:rsidR="0029725B" w:rsidRPr="00E5029B" w:rsidRDefault="0029725B">
            <w:pPr>
              <w:pStyle w:val="nrpsTableheader"/>
              <w:rPr>
                <w:rFonts w:asciiTheme="minorHAnsi" w:hAnsiTheme="minorHAnsi" w:cstheme="minorHAnsi"/>
                <w:b w:val="0"/>
                <w:bCs/>
                <w:color w:val="auto"/>
                <w:sz w:val="22"/>
                <w:szCs w:val="24"/>
              </w:rPr>
            </w:pP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01DE778B">
        <w:trPr>
          <w:trHeight w:val="300"/>
        </w:trPr>
        <w:tc>
          <w:tcPr>
            <w:tcW w:w="12960" w:type="dxa"/>
          </w:tcPr>
          <w:p w14:paraId="47CD6CF7" w14:textId="63D3071C" w:rsidR="01DE778B" w:rsidRDefault="01DE778B" w:rsidP="01DE778B">
            <w:pPr>
              <w:pStyle w:val="nrpsNormal"/>
              <w:rPr>
                <w:rFonts w:asciiTheme="minorHAnsi" w:hAnsiTheme="minorHAnsi" w:cstheme="minorBidi"/>
              </w:rPr>
            </w:pP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7BE949D3">
        <w:trPr>
          <w:trHeight w:val="300"/>
        </w:trPr>
        <w:tc>
          <w:tcPr>
            <w:tcW w:w="12960" w:type="dxa"/>
          </w:tcPr>
          <w:p w14:paraId="03804E4A" w14:textId="66DA2E41" w:rsidR="7BE949D3" w:rsidRDefault="7BE949D3" w:rsidP="7BE949D3">
            <w:pPr>
              <w:pStyle w:val="nrpsHeading1"/>
              <w:rPr>
                <w:rFonts w:asciiTheme="minorHAnsi" w:hAnsiTheme="minorHAnsi" w:cstheme="minorBidi"/>
                <w:sz w:val="23"/>
                <w:szCs w:val="23"/>
              </w:rPr>
            </w:pP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7A737982" w:rsidR="00762987" w:rsidRPr="00E5029B" w:rsidRDefault="00000000" w:rsidP="2F7D6DAB">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0"/>
            <w14:checkedState w14:val="2612" w14:font="MS Gothic"/>
            <w14:uncheckedState w14:val="2610" w14:font="MS Gothic"/>
          </w14:checkbox>
        </w:sdt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Ongoing</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Complete</w:t>
      </w:r>
      <w:r w:rsidR="009C1029" w:rsidRPr="2F7D6DAB">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00806B07">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trPr>
          <w:trHeight w:val="366"/>
        </w:trPr>
        <w:tc>
          <w:tcPr>
            <w:tcW w:w="2361" w:type="pct"/>
          </w:tcPr>
          <w:p w14:paraId="73453B54" w14:textId="77777777" w:rsidR="00806B07" w:rsidRPr="00E5029B" w:rsidRDefault="00806B07">
            <w:pPr>
              <w:pStyle w:val="nrpsTableheader"/>
              <w:rPr>
                <w:rFonts w:asciiTheme="minorHAnsi" w:hAnsiTheme="minorHAnsi" w:cstheme="minorHAnsi"/>
                <w:b w:val="0"/>
                <w:bCs/>
                <w:color w:val="auto"/>
                <w:sz w:val="22"/>
                <w:szCs w:val="24"/>
              </w:rPr>
            </w:pP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006D1B0C">
        <w:trPr>
          <w:trHeight w:val="3050"/>
        </w:trPr>
        <w:tc>
          <w:tcPr>
            <w:tcW w:w="12950" w:type="dxa"/>
          </w:tcPr>
          <w:p w14:paraId="0D7F965F" w14:textId="77777777" w:rsidR="00806B07" w:rsidRDefault="00806B07">
            <w:pPr>
              <w:spacing w:after="0" w:line="240" w:lineRule="auto"/>
              <w:rPr>
                <w:rFonts w:asciiTheme="minorHAnsi" w:eastAsia="Times New Roman" w:hAnsiTheme="minorHAnsi" w:cstheme="minorHAnsi"/>
                <w:bCs/>
                <w:szCs w:val="23"/>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00806B07">
        <w:trPr>
          <w:trHeight w:val="3347"/>
        </w:trPr>
        <w:tc>
          <w:tcPr>
            <w:tcW w:w="12950" w:type="dxa"/>
          </w:tcPr>
          <w:p w14:paraId="331F181E" w14:textId="77777777" w:rsidR="00806B07" w:rsidRDefault="00806B07" w:rsidP="00F47252">
            <w:pPr>
              <w:pStyle w:val="nrpsNormal"/>
              <w:rPr>
                <w:rFonts w:asciiTheme="minorHAnsi" w:hAnsiTheme="minorHAnsi" w:cstheme="minorHAnsi"/>
              </w:rPr>
            </w:pP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366"/>
        <w:gridCol w:w="3240"/>
        <w:gridCol w:w="1980"/>
      </w:tblGrid>
      <w:tr w:rsidR="00BF7E34" w:rsidRPr="00E5029B" w14:paraId="3DE6444F" w14:textId="77777777" w:rsidTr="003D53EC">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366"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240"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3D53EC">
        <w:trPr>
          <w:trHeight w:val="366"/>
        </w:trPr>
        <w:tc>
          <w:tcPr>
            <w:tcW w:w="1260" w:type="dxa"/>
          </w:tcPr>
          <w:p w14:paraId="45D75328"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709DF1CE"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7652689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13209BB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3D53EC">
        <w:trPr>
          <w:trHeight w:val="366"/>
        </w:trPr>
        <w:tc>
          <w:tcPr>
            <w:tcW w:w="1260" w:type="dxa"/>
          </w:tcPr>
          <w:p w14:paraId="7C26486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63B410E6"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0DF9290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0F80870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77777777" w:rsidR="00BF7E34" w:rsidRPr="00E5029B" w:rsidRDefault="00BF7E34" w:rsidP="003D53EC">
            <w:pPr>
              <w:pStyle w:val="nrpsTableheader"/>
              <w:rPr>
                <w:rFonts w:asciiTheme="minorHAnsi" w:hAnsiTheme="minorHAnsi" w:cstheme="minorHAnsi"/>
                <w:b w:val="0"/>
                <w:bCs/>
                <w:color w:val="auto"/>
                <w:sz w:val="22"/>
                <w:szCs w:val="24"/>
              </w:rPr>
            </w:pPr>
          </w:p>
        </w:tc>
      </w:tr>
      <w:tr w:rsidR="003D53EC" w:rsidRPr="00E5029B" w14:paraId="6C2CC63A" w14:textId="77777777" w:rsidTr="003D53EC">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003D53EC">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3D53EC">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0043356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0043356E">
        <w:trPr>
          <w:trHeight w:val="252"/>
        </w:trPr>
        <w:tc>
          <w:tcPr>
            <w:tcW w:w="486" w:type="pct"/>
          </w:tcPr>
          <w:p w14:paraId="1DB54028" w14:textId="594F17AD"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4D6AFFC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CE3F09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0043356E">
        <w:trPr>
          <w:trHeight w:val="252"/>
        </w:trPr>
        <w:tc>
          <w:tcPr>
            <w:tcW w:w="486" w:type="pct"/>
          </w:tcPr>
          <w:p w14:paraId="7AA8EF6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3DF5D27C"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A98A735"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1CC00015"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77777777" w:rsidR="00804B5A" w:rsidRPr="00E5029B" w:rsidRDefault="00804B5A" w:rsidP="00A903AB">
            <w:pPr>
              <w:pStyle w:val="nrpsTableheader"/>
              <w:rPr>
                <w:rFonts w:asciiTheme="minorHAnsi" w:hAnsiTheme="minorHAnsi" w:cstheme="minorHAnsi"/>
                <w:b w:val="0"/>
                <w:bCs/>
                <w:color w:val="auto"/>
                <w:sz w:val="22"/>
                <w:szCs w:val="24"/>
              </w:rPr>
            </w:pPr>
          </w:p>
        </w:tc>
      </w:tr>
      <w:tr w:rsidR="001C368B" w:rsidRPr="00E5029B" w14:paraId="189A1819" w14:textId="77777777" w:rsidTr="0043356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0043356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0043356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r w:rsidRPr="2834ABF6">
        <w:rPr>
          <w:rFonts w:asciiTheme="minorHAnsi" w:hAnsiTheme="minorHAnsi" w:cstheme="minorBidi"/>
          <w:sz w:val="36"/>
          <w:szCs w:val="36"/>
        </w:rPr>
        <w:lastRenderedPageBreak/>
        <w:t>Dissemination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14381AFC"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Does NOT contain CUI</w:t>
      </w:r>
      <w:r w:rsidR="00446ECB">
        <w:rPr>
          <w:rFonts w:asciiTheme="minorHAnsi" w:hAnsiTheme="minorHAnsi" w:cstheme="minorHAnsi"/>
          <w:i/>
          <w:iCs/>
        </w:rPr>
        <w:t>.</w:t>
      </w:r>
      <w:r w:rsidR="00446ECB" w:rsidRPr="00446ECB">
        <w:rPr>
          <w:rFonts w:asciiTheme="minorHAnsi" w:hAnsiTheme="minorHAnsi" w:cstheme="minorHAns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41F5F622" w:rsidR="003B5FDC" w:rsidRPr="003B5FDC" w:rsidRDefault="00000000" w:rsidP="003B5FDC">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003B5FDC" w:rsidRPr="003B5FDC">
        <w:rPr>
          <w:rFonts w:asciiTheme="minorHAnsi" w:hAnsiTheme="minorHAnsi" w:cstheme="minorHAnsi"/>
          <w:i/>
          <w:iCs/>
          <w:sz w:val="24"/>
          <w:szCs w:val="24"/>
        </w:rPr>
        <w:t>(D</w:t>
      </w:r>
      <w:r w:rsidR="003B5FDC" w:rsidRPr="003B5FDC">
        <w:rPr>
          <w:rFonts w:asciiTheme="minorHAnsi" w:hAnsiTheme="minorHAnsi" w:cstheme="minorHAnsi"/>
          <w:i/>
          <w:iCs/>
        </w:rPr>
        <w:t>oes not contain CUI. The intellectual rights will read: “This work is in the public domain. There is no copyright or license.”</w:t>
      </w:r>
      <w:r w:rsidR="003B5FDC" w:rsidRPr="003B5FDC">
        <w:rPr>
          <w:rFonts w:asciiTheme="minorHAnsi" w:hAnsiTheme="minorHAnsi" w:cstheme="minorHAns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00F472AE" w:rsidRPr="00F472AE">
        <w:rPr>
          <w:rFonts w:asciiTheme="minorHAnsi" w:hAnsiTheme="minorHAnsi" w:cstheme="minorHAnsi"/>
          <w:i/>
          <w:iCs/>
          <w:sz w:val="24"/>
          <w:szCs w:val="24"/>
        </w:rPr>
        <w:t>all of</w:t>
      </w:r>
      <w:proofErr w:type="gramEnd"/>
      <w:r w:rsidR="00F472AE" w:rsidRP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00F472AE" w:rsidRPr="00F472AE">
        <w:rPr>
          <w:rFonts w:asciiTheme="minorHAnsi" w:hAnsiTheme="minorHAnsi" w:cstheme="minorHAnsi"/>
          <w:i/>
          <w:iCs/>
          <w:sz w:val="24"/>
          <w:szCs w:val="24"/>
        </w:rPr>
        <w:t>distribute</w:t>
      </w:r>
      <w:proofErr w:type="gramEnd"/>
      <w:r w:rsidR="00F472AE" w:rsidRPr="00F472AE">
        <w:rPr>
          <w:rFonts w:asciiTheme="minorHAnsi" w:hAnsiTheme="minorHAnsi" w:cstheme="minorHAnsi"/>
          <w:i/>
          <w:iCs/>
          <w:sz w:val="24"/>
          <w:szCs w:val="24"/>
        </w:rPr>
        <w:t xml:space="preserv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009C75A9">
        <w:trPr>
          <w:trHeight w:val="1493"/>
        </w:trPr>
        <w:tc>
          <w:tcPr>
            <w:tcW w:w="12950" w:type="dxa"/>
          </w:tcPr>
          <w:p w14:paraId="7CA872BF" w14:textId="77777777" w:rsidR="009C75A9" w:rsidRDefault="009C75A9" w:rsidP="00243F78">
            <w:pPr>
              <w:pStyle w:val="nrpsNormal"/>
              <w:rPr>
                <w:rFonts w:asciiTheme="minorHAnsi" w:hAnsiTheme="minorHAnsi" w:cstheme="minorHAnsi"/>
              </w:rPr>
            </w:pP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2C60ECEB" w14:textId="5720EE70"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14:paraId="1D6DB948" w14:textId="61094EA3" w:rsidR="00804B5A" w:rsidRPr="00E5029B" w:rsidRDefault="00804B5A" w:rsidP="2834ABF6">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1"/>
      <w:r w:rsidRPr="2834ABF6">
        <w:rPr>
          <w:rFonts w:asciiTheme="minorHAnsi" w:hAnsiTheme="minorHAnsi" w:cstheme="minorBidi"/>
        </w:rPr>
        <w:t xml:space="preserve"> If a code for ‘no data’ is used, please specify: e.g., -99999</w:t>
      </w:r>
      <w:commentRangeEnd w:id="1"/>
      <w:r>
        <w:rPr>
          <w:rStyle w:val="CommentReference"/>
        </w:rPr>
        <w:commentReference w:id="1"/>
      </w:r>
    </w:p>
    <w:p w14:paraId="15392679" w14:textId="3CD304BB" w:rsidR="00461530" w:rsidRDefault="00DF3C7B" w:rsidP="00B0394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E71A32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5AB835C" w14:textId="77777777"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2F72C5" w:rsidRPr="00E5029B" w14:paraId="29C9ED5E" w14:textId="7BDE82EB" w:rsidTr="002F72C5">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589" w:type="pct"/>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002F72C5">
        <w:trPr>
          <w:trHeight w:val="303"/>
        </w:trPr>
        <w:tc>
          <w:tcPr>
            <w:tcW w:w="622" w:type="pct"/>
          </w:tcPr>
          <w:p w14:paraId="42A3F8F4" w14:textId="44FD6A5C"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27927F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7CA23C8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002F72C5">
        <w:trPr>
          <w:trHeight w:val="303"/>
        </w:trPr>
        <w:tc>
          <w:tcPr>
            <w:tcW w:w="622" w:type="pct"/>
          </w:tcPr>
          <w:p w14:paraId="594C253F"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593DD7E6"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4839E8F1"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002F72C5">
        <w:trPr>
          <w:trHeight w:val="303"/>
        </w:trPr>
        <w:tc>
          <w:tcPr>
            <w:tcW w:w="622" w:type="pct"/>
          </w:tcPr>
          <w:p w14:paraId="52BEBA4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79FD9D05" w14:textId="7ED22E4F"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6427D7B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002F72C5">
        <w:trPr>
          <w:trHeight w:val="310"/>
        </w:trPr>
        <w:tc>
          <w:tcPr>
            <w:tcW w:w="622" w:type="pct"/>
          </w:tcPr>
          <w:p w14:paraId="48522B2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134DE2A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5E246F78"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002F72C5">
        <w:trPr>
          <w:trHeight w:val="317"/>
        </w:trPr>
        <w:tc>
          <w:tcPr>
            <w:tcW w:w="622" w:type="pct"/>
          </w:tcPr>
          <w:p w14:paraId="13A508CE"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3D4F72A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04458D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002F72C5">
        <w:trPr>
          <w:trHeight w:val="317"/>
        </w:trPr>
        <w:tc>
          <w:tcPr>
            <w:tcW w:w="622" w:type="pct"/>
          </w:tcPr>
          <w:p w14:paraId="6BA094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0A72F86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7B02A1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002F72C5">
        <w:trPr>
          <w:trHeight w:val="317"/>
        </w:trPr>
        <w:tc>
          <w:tcPr>
            <w:tcW w:w="622" w:type="pct"/>
          </w:tcPr>
          <w:p w14:paraId="7ADBA56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5764B5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4D98ECA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002F72C5">
        <w:trPr>
          <w:trHeight w:val="317"/>
        </w:trPr>
        <w:tc>
          <w:tcPr>
            <w:tcW w:w="622" w:type="pct"/>
          </w:tcPr>
          <w:p w14:paraId="2E7FF36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7DA9D0B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6B8166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002F72C5">
        <w:trPr>
          <w:trHeight w:val="317"/>
        </w:trPr>
        <w:tc>
          <w:tcPr>
            <w:tcW w:w="622" w:type="pct"/>
          </w:tcPr>
          <w:p w14:paraId="77BCD2A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21E9B7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1E1FF65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1B6DBC5F" w14:textId="6F997A39" w:rsidR="006608C8" w:rsidRPr="00E5029B" w:rsidRDefault="00804B5A" w:rsidP="00B0394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A4D51D" w14:textId="3D9D3D2D" w:rsidR="006930B6" w:rsidRPr="00E5029B" w:rsidRDefault="006930B6" w:rsidP="006930B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Categorical Variable</w:t>
      </w:r>
      <w:r w:rsidR="00CC269B" w:rsidRPr="00E502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14:paraId="64379DDD" w14:textId="37552402" w:rsidR="006930B6" w:rsidRPr="00E5029B" w:rsidRDefault="00174CB6" w:rsidP="006930B6">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0008300F" w:rsidRPr="00E5029B">
        <w:rPr>
          <w:rFonts w:asciiTheme="minorHAnsi" w:hAnsiTheme="minorHAnsi" w:cstheme="minorHAnsi"/>
        </w:rPr>
        <w:t>)</w:t>
      </w:r>
    </w:p>
    <w:p w14:paraId="1F793212" w14:textId="5C52E264" w:rsidR="0008300F" w:rsidRPr="00E5029B" w:rsidRDefault="0008300F"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001B31DD" w:rsidRPr="00E5029B">
        <w:rPr>
          <w:rFonts w:asciiTheme="minorHAnsi" w:hAnsiTheme="minorHAnsi" w:cstheme="minorHAnsi"/>
        </w:rPr>
        <w:t>Column name</w:t>
      </w:r>
    </w:p>
    <w:p w14:paraId="0782AB71" w14:textId="1CA88C6A" w:rsidR="0008300F" w:rsidRPr="00E5029B" w:rsidRDefault="001B31DD"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0008300F" w:rsidRPr="00E5029B">
        <w:rPr>
          <w:rFonts w:asciiTheme="minorHAnsi" w:hAnsiTheme="minorHAnsi" w:cstheme="minorHAnsi"/>
        </w:rPr>
        <w:t xml:space="preserve">: </w:t>
      </w:r>
      <w:r w:rsidRPr="00E5029B">
        <w:rPr>
          <w:rFonts w:asciiTheme="minorHAnsi" w:hAnsiTheme="minorHAnsi" w:cstheme="minorHAnsi"/>
        </w:rPr>
        <w:t>Categorical variable</w:t>
      </w:r>
    </w:p>
    <w:p w14:paraId="01160867" w14:textId="3CEA2AF2" w:rsidR="000270E6" w:rsidRDefault="009F7454" w:rsidP="0061773E">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001B31DD" w:rsidRPr="00E5029B">
        <w:rPr>
          <w:rFonts w:asciiTheme="minorHAnsi" w:hAnsiTheme="minorHAnsi" w:cstheme="minorHAnsi"/>
          <w:b/>
          <w:bCs/>
        </w:rPr>
        <w:t>efinition</w:t>
      </w:r>
      <w:r w:rsidR="0008300F" w:rsidRPr="00E5029B">
        <w:rPr>
          <w:rFonts w:asciiTheme="minorHAnsi" w:hAnsiTheme="minorHAnsi" w:cstheme="minorHAnsi"/>
          <w:b/>
          <w:bCs/>
        </w:rPr>
        <w:t> :</w:t>
      </w:r>
      <w:r w:rsidR="0008300F" w:rsidRPr="00E5029B">
        <w:rPr>
          <w:rFonts w:asciiTheme="minorHAnsi" w:hAnsiTheme="minorHAnsi" w:cstheme="minorHAnsi"/>
        </w:rPr>
        <w:t xml:space="preserve"> </w:t>
      </w:r>
      <w:r w:rsidR="0070724A" w:rsidRPr="00E5029B">
        <w:rPr>
          <w:rFonts w:asciiTheme="minorHAnsi" w:hAnsiTheme="minorHAnsi" w:cstheme="minorHAnsi"/>
        </w:rPr>
        <w:t>Definition of categorical variable</w:t>
      </w:r>
    </w:p>
    <w:p w14:paraId="3B0F8161" w14:textId="77777777" w:rsidR="0061773E" w:rsidRPr="00E5029B" w:rsidRDefault="0061773E" w:rsidP="0061773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930B6" w:rsidRPr="00E5029B" w14:paraId="5067DAB3" w14:textId="77777777" w:rsidTr="00AA38A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1343ACB3" w14:textId="03831C96"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645123D" w14:textId="5BCCD27C"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D98560" w14:textId="0860B693"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930B6" w:rsidRPr="00E5029B" w14:paraId="339BB119" w14:textId="77777777" w:rsidTr="00AA38A4">
        <w:trPr>
          <w:trHeight w:val="345"/>
        </w:trPr>
        <w:tc>
          <w:tcPr>
            <w:tcW w:w="1483" w:type="pct"/>
          </w:tcPr>
          <w:p w14:paraId="3B3DEC81"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27" w:type="pct"/>
          </w:tcPr>
          <w:p w14:paraId="51A6E4C8"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90" w:type="pct"/>
          </w:tcPr>
          <w:p w14:paraId="0AA3B748" w14:textId="77777777" w:rsidR="006930B6" w:rsidRPr="00E5029B" w:rsidRDefault="006930B6" w:rsidP="006930B6">
            <w:pPr>
              <w:pStyle w:val="nrpsTableheader"/>
              <w:rPr>
                <w:rFonts w:asciiTheme="minorHAnsi" w:hAnsiTheme="minorHAnsi" w:cstheme="minorHAnsi"/>
                <w:b w:val="0"/>
                <w:bCs/>
                <w:color w:val="auto"/>
                <w:sz w:val="22"/>
                <w:szCs w:val="24"/>
              </w:rPr>
            </w:pPr>
          </w:p>
        </w:tc>
      </w:tr>
      <w:tr w:rsidR="000270E6" w:rsidRPr="00E5029B" w14:paraId="5E7A46C0" w14:textId="77777777" w:rsidTr="00AA38A4">
        <w:trPr>
          <w:trHeight w:val="345"/>
        </w:trPr>
        <w:tc>
          <w:tcPr>
            <w:tcW w:w="1483" w:type="pct"/>
          </w:tcPr>
          <w:p w14:paraId="2A15C38E"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FFBDAC1"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1C03F27C"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3160DA3" w14:textId="77777777" w:rsidTr="00AA38A4">
        <w:trPr>
          <w:trHeight w:val="345"/>
        </w:trPr>
        <w:tc>
          <w:tcPr>
            <w:tcW w:w="1483" w:type="pct"/>
          </w:tcPr>
          <w:p w14:paraId="0DCE9DBA"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4A85B3CC"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064F810A"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6B2D93E" w14:textId="77777777" w:rsidTr="00AA38A4">
        <w:trPr>
          <w:trHeight w:val="345"/>
        </w:trPr>
        <w:tc>
          <w:tcPr>
            <w:tcW w:w="1483" w:type="pct"/>
          </w:tcPr>
          <w:p w14:paraId="0C96F662"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676CF04"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66F095E1"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9F7454" w:rsidRPr="00E5029B" w14:paraId="7E6A9F2D" w14:textId="77777777" w:rsidTr="00AA38A4">
        <w:trPr>
          <w:trHeight w:val="345"/>
        </w:trPr>
        <w:tc>
          <w:tcPr>
            <w:tcW w:w="1483" w:type="pct"/>
          </w:tcPr>
          <w:p w14:paraId="04C4EA25"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27" w:type="pct"/>
          </w:tcPr>
          <w:p w14:paraId="11573827"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90" w:type="pct"/>
          </w:tcPr>
          <w:p w14:paraId="5A11F82C" w14:textId="77777777" w:rsidR="009F7454" w:rsidRPr="00E5029B" w:rsidRDefault="009F7454" w:rsidP="006930B6">
            <w:pPr>
              <w:pStyle w:val="nrpsTableheader"/>
              <w:rPr>
                <w:rFonts w:asciiTheme="minorHAnsi" w:hAnsiTheme="minorHAnsi" w:cstheme="minorHAnsi"/>
                <w:b w:val="0"/>
                <w:bCs/>
                <w:color w:val="auto"/>
                <w:sz w:val="22"/>
                <w:szCs w:val="24"/>
              </w:rPr>
            </w:pPr>
          </w:p>
        </w:tc>
      </w:tr>
      <w:tr w:rsidR="004A63E8" w:rsidRPr="00E5029B" w14:paraId="4014D50B" w14:textId="77777777" w:rsidTr="00AA38A4">
        <w:trPr>
          <w:trHeight w:val="345"/>
        </w:trPr>
        <w:tc>
          <w:tcPr>
            <w:tcW w:w="1483" w:type="pct"/>
          </w:tcPr>
          <w:p w14:paraId="6F713FD9"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66AB6928"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58EE1126"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60561FBE" w14:textId="77777777" w:rsidTr="00AA38A4">
        <w:trPr>
          <w:trHeight w:val="345"/>
        </w:trPr>
        <w:tc>
          <w:tcPr>
            <w:tcW w:w="1483" w:type="pct"/>
          </w:tcPr>
          <w:p w14:paraId="76C8494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7CAF1F4C"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65509AF9"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176EF046" w14:textId="77777777" w:rsidTr="00AA38A4">
        <w:trPr>
          <w:trHeight w:val="345"/>
        </w:trPr>
        <w:tc>
          <w:tcPr>
            <w:tcW w:w="1483" w:type="pct"/>
          </w:tcPr>
          <w:p w14:paraId="6C6AAFDE"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53E9BCE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48FFC680"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5E9C64A4" w14:textId="77777777" w:rsidTr="00AA38A4">
        <w:trPr>
          <w:trHeight w:val="345"/>
        </w:trPr>
        <w:tc>
          <w:tcPr>
            <w:tcW w:w="1483" w:type="pct"/>
          </w:tcPr>
          <w:p w14:paraId="6C8447D6"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29C4BC21"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7B71FA4D"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3D53EC" w:rsidRPr="00E5029B" w14:paraId="4D9943BE" w14:textId="77777777" w:rsidTr="00AA38A4">
        <w:trPr>
          <w:trHeight w:val="345"/>
        </w:trPr>
        <w:tc>
          <w:tcPr>
            <w:tcW w:w="1483" w:type="pct"/>
          </w:tcPr>
          <w:p w14:paraId="06D8F2A6"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4BE1723E"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2E8873F"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3F8FC7F5" w14:textId="77777777" w:rsidTr="00AA38A4">
        <w:trPr>
          <w:trHeight w:val="345"/>
        </w:trPr>
        <w:tc>
          <w:tcPr>
            <w:tcW w:w="1483" w:type="pct"/>
          </w:tcPr>
          <w:p w14:paraId="797738FD"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6DD230B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33A44249"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B49D900" w14:textId="77777777" w:rsidTr="00AA38A4">
        <w:trPr>
          <w:trHeight w:val="345"/>
        </w:trPr>
        <w:tc>
          <w:tcPr>
            <w:tcW w:w="1483" w:type="pct"/>
          </w:tcPr>
          <w:p w14:paraId="745D038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2F5CD9B0"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1817FCCC"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0F278AD3" w14:textId="77777777" w:rsidTr="00AA38A4">
        <w:trPr>
          <w:trHeight w:val="345"/>
        </w:trPr>
        <w:tc>
          <w:tcPr>
            <w:tcW w:w="1483" w:type="pct"/>
          </w:tcPr>
          <w:p w14:paraId="7725779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736954CF"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AE786B5"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80660C6" w14:textId="77777777" w:rsidTr="00AA38A4">
        <w:trPr>
          <w:trHeight w:val="345"/>
        </w:trPr>
        <w:tc>
          <w:tcPr>
            <w:tcW w:w="1483" w:type="pct"/>
          </w:tcPr>
          <w:p w14:paraId="01E21BF9"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5A57CA8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7501FAFB" w14:textId="77777777" w:rsidR="003D53EC" w:rsidRPr="00E5029B" w:rsidRDefault="003D53EC" w:rsidP="006930B6">
            <w:pPr>
              <w:pStyle w:val="nrpsTableheader"/>
              <w:rPr>
                <w:rFonts w:asciiTheme="minorHAnsi" w:hAnsiTheme="minorHAnsi" w:cstheme="minorHAnsi"/>
                <w:b w:val="0"/>
                <w:bCs/>
                <w:color w:val="auto"/>
                <w:sz w:val="22"/>
                <w:szCs w:val="24"/>
              </w:rPr>
            </w:pPr>
          </w:p>
        </w:tc>
      </w:tr>
    </w:tbl>
    <w:p w14:paraId="6001026F" w14:textId="1196D045" w:rsidR="00084D2E" w:rsidRPr="00E5029B" w:rsidRDefault="000270E6" w:rsidP="00C44E80">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B1CB2F" w14:textId="77777777" w:rsidR="004A63E8" w:rsidRDefault="004A63E8">
      <w:pPr>
        <w:spacing w:after="0" w:line="240" w:lineRule="auto"/>
        <w:rPr>
          <w:rFonts w:ascii="Arial" w:eastAsia="Times New Roman" w:hAnsi="Arial" w:cs="Times New Roman"/>
          <w:b/>
          <w:sz w:val="32"/>
          <w:szCs w:val="18"/>
        </w:rPr>
      </w:pPr>
      <w:r>
        <w:br w:type="page"/>
      </w:r>
    </w:p>
    <w:p w14:paraId="703E10A9" w14:textId="68B7405C" w:rsidR="00C50DD5" w:rsidRPr="00E5029B" w:rsidRDefault="00A0793A" w:rsidP="007B7652">
      <w:pPr>
        <w:pStyle w:val="nrpsHeading1"/>
      </w:pPr>
      <w:r>
        <w:lastRenderedPageBreak/>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84350" w14:textId="77777777" w:rsidR="008B3B59" w:rsidRDefault="008B3B59">
      <w:r>
        <w:separator/>
      </w:r>
    </w:p>
  </w:endnote>
  <w:endnote w:type="continuationSeparator" w:id="0">
    <w:p w14:paraId="6E9F0AF9" w14:textId="77777777" w:rsidR="008B3B59" w:rsidRDefault="008B3B59">
      <w:r>
        <w:continuationSeparator/>
      </w:r>
    </w:p>
  </w:endnote>
  <w:endnote w:type="continuationNotice" w:id="1">
    <w:p w14:paraId="2C0A57B2" w14:textId="77777777" w:rsidR="008B3B59" w:rsidRDefault="008B3B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4CDC80F1-4C6F-474A-8D39-A29AA1062D32}"/>
    <w:embedBold r:id="rId2" w:fontKey="{2F6D907A-00BC-4062-AA21-732251775912}"/>
    <w:embedItalic r:id="rId3" w:fontKey="{80241AC5-003F-4826-8673-316879556C19}"/>
    <w:embedBoldItalic r:id="rId4" w:fontKey="{3C4E4351-D9F3-4F09-A4A0-ACA0AB85512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C4436B40-A3BD-485D-8BCE-2237FEC2779A}"/>
    <w:embedBold r:id="rId6" w:fontKey="{F5AE39CC-227C-4CA1-A478-96F2DAEE0EAF}"/>
    <w:embedItalic r:id="rId7" w:fontKey="{6B053A33-0A10-4818-8920-2303BDB992BD}"/>
  </w:font>
  <w:font w:name="Arial">
    <w:panose1 w:val="020B0604020202020204"/>
    <w:charset w:val="00"/>
    <w:family w:val="swiss"/>
    <w:pitch w:val="variable"/>
    <w:sig w:usb0="E0002EFF" w:usb1="C000785B" w:usb2="00000009" w:usb3="00000000" w:csb0="000001FF" w:csb1="00000000"/>
    <w:embedBold r:id="rId8" w:subsetted="1" w:fontKey="{C595B9E1-A81B-45E1-9D94-9EDCFE9707BE}"/>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5F642058-4EDE-454B-B4F5-7F43055730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2BAE9" w14:textId="77777777" w:rsidR="008B3B59" w:rsidRDefault="008B3B59">
      <w:r>
        <w:separator/>
      </w:r>
    </w:p>
  </w:footnote>
  <w:footnote w:type="continuationSeparator" w:id="0">
    <w:p w14:paraId="45A02DB3" w14:textId="77777777" w:rsidR="008B3B59" w:rsidRDefault="008B3B59">
      <w:r>
        <w:continuationSeparator/>
      </w:r>
    </w:p>
  </w:footnote>
  <w:footnote w:type="continuationNotice" w:id="1">
    <w:p w14:paraId="5D74AC4A" w14:textId="77777777" w:rsidR="008B3B59" w:rsidRDefault="008B3B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B59"/>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92F"/>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17"/>
      </w:numPr>
    </w:pPr>
  </w:style>
  <w:style w:type="numbering" w:customStyle="1" w:styleId="ImportedStyle2">
    <w:name w:val="Imported Style 2"/>
    <w:rsid w:val="00804B5A"/>
    <w:pPr>
      <w:numPr>
        <w:numId w:val="19"/>
      </w:numPr>
    </w:pPr>
  </w:style>
  <w:style w:type="numbering" w:customStyle="1" w:styleId="ImportedStyle3">
    <w:name w:val="Imported Style 3"/>
    <w:rsid w:val="00804B5A"/>
    <w:pPr>
      <w:numPr>
        <w:numId w:val="21"/>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9</TotalTime>
  <Pages>1</Pages>
  <Words>1346</Words>
  <Characters>7674</Characters>
  <Application>Microsoft Office Word</Application>
  <DocSecurity>0</DocSecurity>
  <Lines>63</Lines>
  <Paragraphs>18</Paragraphs>
  <ScaleCrop>false</ScaleCrop>
  <Company>National Park Service</Company>
  <LinksUpToDate>false</LinksUpToDate>
  <CharactersWithSpaces>9002</CharactersWithSpaces>
  <SharedDoc>false</SharedDoc>
  <HLinks>
    <vt:vector size="30" baseType="variant">
      <vt:variant>
        <vt:i4>2752610</vt:i4>
      </vt:variant>
      <vt:variant>
        <vt:i4>12</vt:i4>
      </vt:variant>
      <vt:variant>
        <vt:i4>0</vt:i4>
      </vt:variant>
      <vt:variant>
        <vt:i4>5</vt:i4>
      </vt:variant>
      <vt:variant>
        <vt:lpwstr>http://vocab.lternet.edu/vocab/vocab/index.php</vt:lpwstr>
      </vt:variant>
      <vt:variant>
        <vt:lpwstr/>
      </vt:variant>
      <vt:variant>
        <vt:i4>3997817</vt:i4>
      </vt:variant>
      <vt:variant>
        <vt:i4>9</vt:i4>
      </vt:variant>
      <vt:variant>
        <vt:i4>0</vt:i4>
      </vt:variant>
      <vt:variant>
        <vt:i4>5</vt:i4>
      </vt:variant>
      <vt:variant>
        <vt:lpwstr>https://www.archives.gov/cui/registry/limited-dissemination</vt:lpwstr>
      </vt:variant>
      <vt:variant>
        <vt:lpwstr/>
      </vt:variant>
      <vt:variant>
        <vt:i4>5177362</vt:i4>
      </vt:variant>
      <vt:variant>
        <vt:i4>6</vt:i4>
      </vt:variant>
      <vt:variant>
        <vt:i4>0</vt:i4>
      </vt:variant>
      <vt:variant>
        <vt:i4>5</vt:i4>
      </vt:variant>
      <vt:variant>
        <vt:lpwstr>https://nationalparkservice.github.io/QCkit/</vt:lpwstr>
      </vt:variant>
      <vt:variant>
        <vt:lpwstr/>
      </vt:variant>
      <vt:variant>
        <vt:i4>4980793</vt:i4>
      </vt:variant>
      <vt:variant>
        <vt:i4>3</vt:i4>
      </vt:variant>
      <vt:variant>
        <vt:i4>0</vt:i4>
      </vt:variant>
      <vt:variant>
        <vt:i4>5</vt:i4>
      </vt:variant>
      <vt:variant>
        <vt:lpwstr>https://nationalparkservice.github.io/QCkit/reference/convert_utm_to_ll.html</vt:lpwstr>
      </vt:variant>
      <vt:variant>
        <vt:lpwstr/>
      </vt:variant>
      <vt:variant>
        <vt:i4>3539007</vt:i4>
      </vt:variant>
      <vt:variant>
        <vt:i4>0</vt:i4>
      </vt:variant>
      <vt:variant>
        <vt:i4>0</vt:i4>
      </vt:variant>
      <vt:variant>
        <vt:i4>5</vt:i4>
      </vt:variant>
      <vt:variant>
        <vt:lpwstr>https://dwc.tdwg.org/terms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293</cp:revision>
  <cp:lastPrinted>2016-06-02T17:28:00Z</cp:lastPrinted>
  <dcterms:created xsi:type="dcterms:W3CDTF">2024-01-26T00:23:00Z</dcterms:created>
  <dcterms:modified xsi:type="dcterms:W3CDTF">2024-10-11T19:35:00Z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