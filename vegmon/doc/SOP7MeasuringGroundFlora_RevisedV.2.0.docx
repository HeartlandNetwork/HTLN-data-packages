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C47F" w14:textId="70878FC0" w:rsidR="00F25DB0" w:rsidRDefault="00F25DB0" w:rsidP="00930876">
      <w:pPr>
        <w:pStyle w:val="nrpsTitle"/>
        <w:rPr>
          <w:sz w:val="28"/>
        </w:rPr>
      </w:pPr>
      <w:r>
        <w:t>Vegetation Community Monitoring Protocol</w:t>
      </w:r>
      <w:r w:rsidR="00AB1BC4">
        <w:t xml:space="preserve"> </w:t>
      </w:r>
      <w:r>
        <w:t>for the Heartland Inventory and Monitoring Network</w:t>
      </w:r>
    </w:p>
    <w:p w14:paraId="6242C63F" w14:textId="77777777" w:rsidR="00AB1BC4" w:rsidRDefault="00F25DB0" w:rsidP="00930876">
      <w:pPr>
        <w:pStyle w:val="nrpsSubtitle"/>
      </w:pPr>
      <w:r w:rsidRPr="00AB1BC4">
        <w:t xml:space="preserve">Standard Operating Procedure </w:t>
      </w:r>
      <w:r w:rsidR="00FF7405" w:rsidRPr="00AB1BC4">
        <w:t>7</w:t>
      </w:r>
      <w:r w:rsidRPr="00AB1BC4">
        <w:t xml:space="preserve">: </w:t>
      </w:r>
      <w:r w:rsidR="008157B6">
        <w:t xml:space="preserve">Measuring Ground </w:t>
      </w:r>
      <w:r w:rsidR="00232C0B">
        <w:t>Flora</w:t>
      </w:r>
      <w:r>
        <w:t xml:space="preserve"> </w:t>
      </w:r>
    </w:p>
    <w:p w14:paraId="36005BE4" w14:textId="5E364004" w:rsidR="00F25DB0" w:rsidRDefault="00F25DB0" w:rsidP="00930876">
      <w:pPr>
        <w:pStyle w:val="nrpsVersion"/>
      </w:pPr>
      <w:r>
        <w:t xml:space="preserve">Version </w:t>
      </w:r>
      <w:r w:rsidR="008157B6">
        <w:t>2</w:t>
      </w:r>
      <w:r>
        <w:t>.0</w:t>
      </w:r>
      <w:r w:rsidR="000E7FAC">
        <w:t>0</w:t>
      </w:r>
      <w:r>
        <w:t xml:space="preserve"> (20</w:t>
      </w:r>
      <w:r w:rsidR="000E7FAC">
        <w:t>18</w:t>
      </w:r>
      <w:r>
        <w:t>)</w:t>
      </w:r>
    </w:p>
    <w:p w14:paraId="0349844F" w14:textId="77777777" w:rsidR="00F25DB0" w:rsidRDefault="00F25DB0" w:rsidP="00F25DB0">
      <w:pPr>
        <w:pStyle w:val="nrpsTablecaption"/>
      </w:pPr>
      <w:r>
        <w:t xml:space="preserve">Revision History Log: </w:t>
      </w:r>
    </w:p>
    <w:tbl>
      <w:tblPr>
        <w:tblW w:w="47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3"/>
        <w:gridCol w:w="1493"/>
        <w:gridCol w:w="941"/>
        <w:gridCol w:w="1958"/>
        <w:gridCol w:w="1670"/>
        <w:gridCol w:w="1670"/>
      </w:tblGrid>
      <w:tr w:rsidR="00F25DB0" w14:paraId="305D8756" w14:textId="77777777" w:rsidTr="00930876">
        <w:trPr>
          <w:tblHeader/>
        </w:trPr>
        <w:tc>
          <w:tcPr>
            <w:tcW w:w="644" w:type="pct"/>
            <w:tcBorders>
              <w:top w:val="single" w:sz="4" w:space="0" w:color="auto"/>
              <w:left w:val="single" w:sz="4" w:space="0" w:color="auto"/>
              <w:bottom w:val="single" w:sz="4" w:space="0" w:color="auto"/>
              <w:right w:val="single" w:sz="4" w:space="0" w:color="auto"/>
            </w:tcBorders>
          </w:tcPr>
          <w:p w14:paraId="36656CDE" w14:textId="77777777" w:rsidR="00F25DB0" w:rsidRDefault="00F25DB0" w:rsidP="00F25DB0">
            <w:pPr>
              <w:pStyle w:val="nrpsTableheader"/>
            </w:pPr>
            <w:r>
              <w:t>Previous Version #</w:t>
            </w:r>
          </w:p>
        </w:tc>
        <w:tc>
          <w:tcPr>
            <w:tcW w:w="841" w:type="pct"/>
            <w:tcBorders>
              <w:top w:val="single" w:sz="4" w:space="0" w:color="auto"/>
              <w:left w:val="single" w:sz="4" w:space="0" w:color="auto"/>
              <w:bottom w:val="single" w:sz="4" w:space="0" w:color="auto"/>
              <w:right w:val="single" w:sz="4" w:space="0" w:color="auto"/>
            </w:tcBorders>
          </w:tcPr>
          <w:p w14:paraId="6C0E53E5" w14:textId="77777777" w:rsidR="00F25DB0" w:rsidRDefault="00F25DB0" w:rsidP="00F25DB0">
            <w:pPr>
              <w:pStyle w:val="nrpsTableheader"/>
            </w:pPr>
            <w:r>
              <w:t>Revision Date</w:t>
            </w:r>
          </w:p>
        </w:tc>
        <w:tc>
          <w:tcPr>
            <w:tcW w:w="530" w:type="pct"/>
            <w:tcBorders>
              <w:top w:val="single" w:sz="4" w:space="0" w:color="auto"/>
              <w:left w:val="single" w:sz="4" w:space="0" w:color="auto"/>
              <w:bottom w:val="single" w:sz="4" w:space="0" w:color="auto"/>
              <w:right w:val="single" w:sz="4" w:space="0" w:color="auto"/>
            </w:tcBorders>
          </w:tcPr>
          <w:p w14:paraId="7CB56176" w14:textId="77777777" w:rsidR="00F25DB0" w:rsidRDefault="00F25DB0" w:rsidP="00F25DB0">
            <w:pPr>
              <w:pStyle w:val="nrpsTableheader"/>
            </w:pPr>
            <w:r>
              <w:t>Author</w:t>
            </w:r>
          </w:p>
        </w:tc>
        <w:tc>
          <w:tcPr>
            <w:tcW w:w="1103" w:type="pct"/>
            <w:tcBorders>
              <w:top w:val="single" w:sz="4" w:space="0" w:color="auto"/>
              <w:left w:val="single" w:sz="4" w:space="0" w:color="auto"/>
              <w:bottom w:val="single" w:sz="4" w:space="0" w:color="auto"/>
              <w:right w:val="single" w:sz="4" w:space="0" w:color="auto"/>
            </w:tcBorders>
          </w:tcPr>
          <w:p w14:paraId="5568F403" w14:textId="77777777" w:rsidR="00F25DB0" w:rsidRDefault="00F25DB0" w:rsidP="00F25DB0">
            <w:pPr>
              <w:pStyle w:val="nrpsTableheader"/>
            </w:pPr>
            <w:r>
              <w:t>Changes Made</w:t>
            </w:r>
          </w:p>
        </w:tc>
        <w:tc>
          <w:tcPr>
            <w:tcW w:w="941" w:type="pct"/>
            <w:tcBorders>
              <w:top w:val="single" w:sz="4" w:space="0" w:color="auto"/>
              <w:left w:val="single" w:sz="4" w:space="0" w:color="auto"/>
              <w:bottom w:val="single" w:sz="4" w:space="0" w:color="auto"/>
              <w:right w:val="single" w:sz="4" w:space="0" w:color="auto"/>
            </w:tcBorders>
          </w:tcPr>
          <w:p w14:paraId="3665F294" w14:textId="77777777" w:rsidR="00F25DB0" w:rsidRDefault="00F25DB0" w:rsidP="00F25DB0">
            <w:pPr>
              <w:pStyle w:val="nrpsTableheader"/>
            </w:pPr>
            <w:r>
              <w:t>Reason for Change</w:t>
            </w:r>
          </w:p>
        </w:tc>
        <w:tc>
          <w:tcPr>
            <w:tcW w:w="941" w:type="pct"/>
            <w:tcBorders>
              <w:top w:val="single" w:sz="4" w:space="0" w:color="auto"/>
              <w:left w:val="single" w:sz="4" w:space="0" w:color="auto"/>
              <w:bottom w:val="single" w:sz="4" w:space="0" w:color="auto"/>
              <w:right w:val="single" w:sz="4" w:space="0" w:color="auto"/>
            </w:tcBorders>
          </w:tcPr>
          <w:p w14:paraId="0017E94B" w14:textId="77777777" w:rsidR="00F25DB0" w:rsidRDefault="00F25DB0" w:rsidP="00F25DB0">
            <w:pPr>
              <w:pStyle w:val="nrpsTableheader"/>
            </w:pPr>
            <w:r>
              <w:t>New Version #</w:t>
            </w:r>
          </w:p>
        </w:tc>
      </w:tr>
      <w:tr w:rsidR="00232C0B" w:rsidRPr="008157B6" w14:paraId="5EFCA877" w14:textId="77777777" w:rsidTr="00930876">
        <w:tc>
          <w:tcPr>
            <w:tcW w:w="644" w:type="pct"/>
            <w:tcBorders>
              <w:top w:val="single" w:sz="4" w:space="0" w:color="auto"/>
              <w:left w:val="single" w:sz="4" w:space="0" w:color="auto"/>
              <w:bottom w:val="single" w:sz="4" w:space="0" w:color="auto"/>
              <w:right w:val="single" w:sz="4" w:space="0" w:color="auto"/>
            </w:tcBorders>
          </w:tcPr>
          <w:p w14:paraId="0F1DC4B7" w14:textId="3E6BEEFC" w:rsidR="00232C0B" w:rsidRPr="00232C0B" w:rsidRDefault="00232C0B" w:rsidP="00232C0B">
            <w:pPr>
              <w:pStyle w:val="nrpsTablecell"/>
            </w:pPr>
            <w:r w:rsidRPr="00232C0B">
              <w:t>1.0</w:t>
            </w:r>
          </w:p>
        </w:tc>
        <w:tc>
          <w:tcPr>
            <w:tcW w:w="841" w:type="pct"/>
            <w:tcBorders>
              <w:top w:val="single" w:sz="4" w:space="0" w:color="auto"/>
              <w:left w:val="single" w:sz="4" w:space="0" w:color="auto"/>
              <w:bottom w:val="single" w:sz="4" w:space="0" w:color="auto"/>
              <w:right w:val="single" w:sz="4" w:space="0" w:color="auto"/>
            </w:tcBorders>
          </w:tcPr>
          <w:p w14:paraId="041052C3" w14:textId="4DBC1183" w:rsidR="00232C0B" w:rsidRPr="00232C0B" w:rsidRDefault="00232C0B" w:rsidP="00232C0B">
            <w:pPr>
              <w:pStyle w:val="nrpsTablecell"/>
            </w:pPr>
            <w:r w:rsidRPr="00232C0B">
              <w:t>2018</w:t>
            </w:r>
          </w:p>
        </w:tc>
        <w:tc>
          <w:tcPr>
            <w:tcW w:w="530" w:type="pct"/>
            <w:tcBorders>
              <w:top w:val="single" w:sz="4" w:space="0" w:color="auto"/>
              <w:left w:val="single" w:sz="4" w:space="0" w:color="auto"/>
              <w:bottom w:val="single" w:sz="4" w:space="0" w:color="auto"/>
              <w:right w:val="single" w:sz="4" w:space="0" w:color="auto"/>
            </w:tcBorders>
          </w:tcPr>
          <w:p w14:paraId="0143B1C0" w14:textId="59CC8556" w:rsidR="00232C0B" w:rsidRPr="00232C0B" w:rsidRDefault="00232C0B" w:rsidP="00232C0B">
            <w:pPr>
              <w:pStyle w:val="nrpsTablecell"/>
            </w:pPr>
            <w:r w:rsidRPr="00232C0B">
              <w:t>S.A. Leis</w:t>
            </w:r>
          </w:p>
        </w:tc>
        <w:tc>
          <w:tcPr>
            <w:tcW w:w="1103" w:type="pct"/>
            <w:tcBorders>
              <w:top w:val="single" w:sz="4" w:space="0" w:color="auto"/>
              <w:left w:val="single" w:sz="4" w:space="0" w:color="auto"/>
              <w:bottom w:val="single" w:sz="4" w:space="0" w:color="auto"/>
              <w:right w:val="single" w:sz="4" w:space="0" w:color="auto"/>
            </w:tcBorders>
          </w:tcPr>
          <w:p w14:paraId="1D06BAFD" w14:textId="31981311" w:rsidR="00232C0B" w:rsidRPr="00232C0B" w:rsidRDefault="00232C0B" w:rsidP="00232C0B">
            <w:pPr>
              <w:pStyle w:val="nrpsTablecell"/>
            </w:pPr>
            <w:r w:rsidRPr="00232C0B">
              <w:t xml:space="preserve">Improving clarity, consolidate datasheets, add new detail for woody species data collection, </w:t>
            </w:r>
            <w:r w:rsidR="00701DEB" w:rsidRPr="00232C0B">
              <w:t>and reorganize</w:t>
            </w:r>
            <w:r w:rsidRPr="00232C0B">
              <w:t xml:space="preserve"> to match workflow.</w:t>
            </w:r>
          </w:p>
        </w:tc>
        <w:tc>
          <w:tcPr>
            <w:tcW w:w="941" w:type="pct"/>
            <w:tcBorders>
              <w:top w:val="single" w:sz="4" w:space="0" w:color="auto"/>
              <w:left w:val="single" w:sz="4" w:space="0" w:color="auto"/>
              <w:bottom w:val="single" w:sz="4" w:space="0" w:color="auto"/>
              <w:right w:val="single" w:sz="4" w:space="0" w:color="auto"/>
            </w:tcBorders>
          </w:tcPr>
          <w:p w14:paraId="26404425" w14:textId="0459990F" w:rsidR="00232C0B" w:rsidRPr="00232C0B" w:rsidRDefault="00232C0B" w:rsidP="00232C0B">
            <w:pPr>
              <w:pStyle w:val="nrpsTablecell"/>
            </w:pPr>
            <w:r w:rsidRPr="00232C0B">
              <w:t>Provide clarity</w:t>
            </w:r>
          </w:p>
        </w:tc>
        <w:tc>
          <w:tcPr>
            <w:tcW w:w="941" w:type="pct"/>
            <w:tcBorders>
              <w:top w:val="single" w:sz="4" w:space="0" w:color="auto"/>
              <w:left w:val="single" w:sz="4" w:space="0" w:color="auto"/>
              <w:bottom w:val="single" w:sz="4" w:space="0" w:color="auto"/>
              <w:right w:val="single" w:sz="4" w:space="0" w:color="auto"/>
            </w:tcBorders>
          </w:tcPr>
          <w:p w14:paraId="0A830252" w14:textId="5E798509" w:rsidR="00232C0B" w:rsidRPr="00232C0B" w:rsidRDefault="00232C0B" w:rsidP="00232C0B">
            <w:pPr>
              <w:pStyle w:val="nrpsTablecell"/>
            </w:pPr>
            <w:r w:rsidRPr="00232C0B">
              <w:t>2.0</w:t>
            </w:r>
          </w:p>
        </w:tc>
      </w:tr>
      <w:tr w:rsidR="00F25DB0" w14:paraId="2620BB54" w14:textId="77777777" w:rsidTr="00930876">
        <w:tc>
          <w:tcPr>
            <w:tcW w:w="644" w:type="pct"/>
            <w:tcBorders>
              <w:top w:val="single" w:sz="4" w:space="0" w:color="auto"/>
              <w:left w:val="single" w:sz="4" w:space="0" w:color="auto"/>
              <w:bottom w:val="single" w:sz="4" w:space="0" w:color="auto"/>
              <w:right w:val="single" w:sz="4" w:space="0" w:color="auto"/>
            </w:tcBorders>
          </w:tcPr>
          <w:p w14:paraId="1DD7C6EB" w14:textId="53A97464"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79F6F3E5" w14:textId="6429E465"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11F77FD2" w14:textId="6F2471AD"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5EEF56DB" w14:textId="482283B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1EE3F8E9" w14:textId="722D1F9B"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2AD0C4F5" w14:textId="4EB789C5" w:rsidR="00F25DB0" w:rsidRDefault="00F25DB0" w:rsidP="00F25DB0">
            <w:pPr>
              <w:pStyle w:val="nrpsTablecell"/>
            </w:pPr>
          </w:p>
        </w:tc>
      </w:tr>
      <w:tr w:rsidR="00F25DB0" w14:paraId="5E9B11D6" w14:textId="77777777" w:rsidTr="00930876">
        <w:tc>
          <w:tcPr>
            <w:tcW w:w="644" w:type="pct"/>
            <w:tcBorders>
              <w:top w:val="single" w:sz="4" w:space="0" w:color="auto"/>
              <w:left w:val="single" w:sz="4" w:space="0" w:color="auto"/>
              <w:bottom w:val="single" w:sz="4" w:space="0" w:color="auto"/>
              <w:right w:val="single" w:sz="4" w:space="0" w:color="auto"/>
            </w:tcBorders>
          </w:tcPr>
          <w:p w14:paraId="50BF5490"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571C0A5A" w14:textId="77777777"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69C60A11" w14:textId="77777777"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6D7D132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72559FDA"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59E26DCC" w14:textId="77777777" w:rsidR="00F25DB0" w:rsidRDefault="00F25DB0" w:rsidP="00F25DB0">
            <w:pPr>
              <w:pStyle w:val="nrpsTablecell"/>
            </w:pPr>
          </w:p>
        </w:tc>
      </w:tr>
      <w:tr w:rsidR="00F25DB0" w14:paraId="4CD798A2" w14:textId="77777777" w:rsidTr="00930876">
        <w:tc>
          <w:tcPr>
            <w:tcW w:w="644" w:type="pct"/>
            <w:tcBorders>
              <w:top w:val="single" w:sz="4" w:space="0" w:color="auto"/>
              <w:left w:val="single" w:sz="4" w:space="0" w:color="auto"/>
              <w:bottom w:val="single" w:sz="4" w:space="0" w:color="auto"/>
              <w:right w:val="single" w:sz="4" w:space="0" w:color="auto"/>
            </w:tcBorders>
          </w:tcPr>
          <w:p w14:paraId="7E0819B4" w14:textId="77777777" w:rsidR="00F25DB0" w:rsidRDefault="00F25DB0" w:rsidP="00F25DB0">
            <w:pPr>
              <w:pStyle w:val="nrpsTablecell"/>
            </w:pPr>
          </w:p>
        </w:tc>
        <w:tc>
          <w:tcPr>
            <w:tcW w:w="841" w:type="pct"/>
            <w:tcBorders>
              <w:top w:val="single" w:sz="4" w:space="0" w:color="auto"/>
              <w:left w:val="single" w:sz="4" w:space="0" w:color="auto"/>
              <w:bottom w:val="single" w:sz="4" w:space="0" w:color="auto"/>
              <w:right w:val="single" w:sz="4" w:space="0" w:color="auto"/>
            </w:tcBorders>
          </w:tcPr>
          <w:p w14:paraId="17CEFBDD" w14:textId="77777777" w:rsidR="00F25DB0" w:rsidRDefault="00F25DB0" w:rsidP="00F25DB0">
            <w:pPr>
              <w:pStyle w:val="nrpsTablecell"/>
            </w:pPr>
          </w:p>
        </w:tc>
        <w:tc>
          <w:tcPr>
            <w:tcW w:w="530" w:type="pct"/>
            <w:tcBorders>
              <w:top w:val="single" w:sz="4" w:space="0" w:color="auto"/>
              <w:left w:val="single" w:sz="4" w:space="0" w:color="auto"/>
              <w:bottom w:val="single" w:sz="4" w:space="0" w:color="auto"/>
              <w:right w:val="single" w:sz="4" w:space="0" w:color="auto"/>
            </w:tcBorders>
          </w:tcPr>
          <w:p w14:paraId="7AA10F4B" w14:textId="77777777" w:rsidR="00F25DB0" w:rsidRDefault="00F25DB0" w:rsidP="00F25DB0">
            <w:pPr>
              <w:pStyle w:val="nrpsTablecell"/>
            </w:pPr>
          </w:p>
        </w:tc>
        <w:tc>
          <w:tcPr>
            <w:tcW w:w="1103" w:type="pct"/>
            <w:tcBorders>
              <w:top w:val="single" w:sz="4" w:space="0" w:color="auto"/>
              <w:left w:val="single" w:sz="4" w:space="0" w:color="auto"/>
              <w:bottom w:val="single" w:sz="4" w:space="0" w:color="auto"/>
              <w:right w:val="single" w:sz="4" w:space="0" w:color="auto"/>
            </w:tcBorders>
          </w:tcPr>
          <w:p w14:paraId="0FD4B16D"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6DA75BC4" w14:textId="77777777" w:rsidR="00F25DB0" w:rsidRDefault="00F25DB0" w:rsidP="00F25DB0">
            <w:pPr>
              <w:pStyle w:val="nrpsTablecell"/>
            </w:pPr>
          </w:p>
        </w:tc>
        <w:tc>
          <w:tcPr>
            <w:tcW w:w="941" w:type="pct"/>
            <w:tcBorders>
              <w:top w:val="single" w:sz="4" w:space="0" w:color="auto"/>
              <w:left w:val="single" w:sz="4" w:space="0" w:color="auto"/>
              <w:bottom w:val="single" w:sz="4" w:space="0" w:color="auto"/>
              <w:right w:val="single" w:sz="4" w:space="0" w:color="auto"/>
            </w:tcBorders>
          </w:tcPr>
          <w:p w14:paraId="48785EBF" w14:textId="77777777" w:rsidR="00F25DB0" w:rsidRDefault="00F25DB0" w:rsidP="00F25DB0">
            <w:pPr>
              <w:pStyle w:val="nrpsTablecell"/>
            </w:pPr>
          </w:p>
        </w:tc>
      </w:tr>
    </w:tbl>
    <w:p w14:paraId="7EA906BC" w14:textId="17785068" w:rsidR="000A683D" w:rsidRDefault="000A683D" w:rsidP="000A683D">
      <w:pPr>
        <w:rPr>
          <w:sz w:val="24"/>
        </w:rPr>
      </w:pPr>
    </w:p>
    <w:p w14:paraId="2F63F546" w14:textId="4DA63465" w:rsidR="00232C0B" w:rsidRPr="00232C0B" w:rsidRDefault="00232C0B" w:rsidP="00930876">
      <w:pPr>
        <w:pStyle w:val="nrpsNormal"/>
      </w:pPr>
      <w:r w:rsidRPr="00232C0B">
        <w:t xml:space="preserve">This SOP gives step-by-step instructions for obtaining frequency and cover estimates of herbaceous and shrub species in the nested circular plots. This SOP also describes the procedure for filling in </w:t>
      </w:r>
      <w:r w:rsidR="0064513A">
        <w:t xml:space="preserve">the </w:t>
      </w:r>
      <w:r w:rsidRPr="00232C0B">
        <w:t xml:space="preserve">Ground Flora </w:t>
      </w:r>
      <w:r w:rsidR="0064513A">
        <w:t>datasheet</w:t>
      </w:r>
      <w:r w:rsidRPr="00232C0B">
        <w:t xml:space="preserve"> and Unknown Data Sheet. </w:t>
      </w:r>
      <w:r w:rsidR="0064513A">
        <w:t xml:space="preserve">Prior to collecting ground flora data, complete the site set up described in SOP </w:t>
      </w:r>
      <w:r w:rsidR="00AE73C4">
        <w:t>5</w:t>
      </w:r>
      <w:r w:rsidR="00211407">
        <w:t>-</w:t>
      </w:r>
      <w:r w:rsidR="00876089" w:rsidRPr="00876089">
        <w:t>Monitoring Site Setup</w:t>
      </w:r>
      <w:r w:rsidR="00736838">
        <w:t xml:space="preserve">, </w:t>
      </w:r>
      <w:r w:rsidR="00211407">
        <w:t>SOP 4-</w:t>
      </w:r>
      <w:r w:rsidR="00876089">
        <w:t>Documenting Site Disturbance</w:t>
      </w:r>
      <w:r w:rsidR="00736838">
        <w:t xml:space="preserve">, and collect the Ground Cover data described in SOP </w:t>
      </w:r>
      <w:r w:rsidR="00FF7405">
        <w:t>6</w:t>
      </w:r>
      <w:r w:rsidR="00211407">
        <w:t>-</w:t>
      </w:r>
      <w:r w:rsidR="00876089" w:rsidRPr="00876089">
        <w:t>Measuring Ground Cover</w:t>
      </w:r>
      <w:r w:rsidR="0064513A">
        <w:t>.</w:t>
      </w:r>
    </w:p>
    <w:p w14:paraId="4E03C268" w14:textId="1D161441" w:rsidR="00232C0B" w:rsidRDefault="0064513A" w:rsidP="00930876">
      <w:pPr>
        <w:pStyle w:val="nrpsHeading1"/>
        <w:spacing w:before="360"/>
      </w:pPr>
      <w:r>
        <w:t>Resources</w:t>
      </w:r>
    </w:p>
    <w:p w14:paraId="7313D0CF" w14:textId="3A5EB905" w:rsidR="0064513A" w:rsidRPr="0064513A" w:rsidRDefault="0064513A" w:rsidP="0064513A">
      <w:pPr>
        <w:pStyle w:val="nrpsHeading2"/>
      </w:pPr>
      <w:r>
        <w:t>Equipment</w:t>
      </w:r>
    </w:p>
    <w:p w14:paraId="6E6CE8DC" w14:textId="3C7D094B" w:rsidR="00701DEB" w:rsidRDefault="00701DEB" w:rsidP="00701DEB">
      <w:pPr>
        <w:pStyle w:val="nrpsNormal"/>
      </w:pPr>
      <w:r>
        <w:t xml:space="preserve">See SOP </w:t>
      </w:r>
      <w:r w:rsidR="00AE73C4">
        <w:t>5</w:t>
      </w:r>
      <w:r w:rsidR="00211407">
        <w:t>-</w:t>
      </w:r>
      <w:r w:rsidR="00876089" w:rsidRPr="00876089">
        <w:t>Monitoring Site Set</w:t>
      </w:r>
      <w:r w:rsidR="006D18B3">
        <w:t xml:space="preserve"> </w:t>
      </w:r>
      <w:r w:rsidR="00876089" w:rsidRPr="00876089">
        <w:t>up</w:t>
      </w:r>
      <w:r w:rsidR="006D18B3">
        <w:t xml:space="preserve"> </w:t>
      </w:r>
      <w:r>
        <w:t>for additional equipment.</w:t>
      </w:r>
    </w:p>
    <w:p w14:paraId="0D8A7B5B" w14:textId="288C974C" w:rsidR="00701DEB" w:rsidRPr="00701DEB" w:rsidRDefault="00701DEB" w:rsidP="00701DEB">
      <w:pPr>
        <w:pStyle w:val="nrpsNormal"/>
      </w:pPr>
      <w:r>
        <w:t>Additional items</w:t>
      </w:r>
      <w:r w:rsidR="00736838">
        <w:t xml:space="preserve"> for measuring ground flora:</w:t>
      </w:r>
    </w:p>
    <w:p w14:paraId="2FEBD57E" w14:textId="77777777" w:rsidR="00232C0B" w:rsidRPr="00666BDC" w:rsidRDefault="00232C0B" w:rsidP="00C15904">
      <w:pPr>
        <w:numPr>
          <w:ilvl w:val="0"/>
          <w:numId w:val="30"/>
        </w:numPr>
        <w:spacing w:after="0" w:line="240" w:lineRule="auto"/>
        <w:rPr>
          <w:szCs w:val="23"/>
        </w:rPr>
      </w:pPr>
      <w:r w:rsidRPr="00666BDC">
        <w:rPr>
          <w:szCs w:val="23"/>
        </w:rPr>
        <w:t>Clip boards (2)</w:t>
      </w:r>
    </w:p>
    <w:p w14:paraId="53290116" w14:textId="77777777" w:rsidR="00232C0B" w:rsidRPr="00666BDC" w:rsidRDefault="00232C0B" w:rsidP="00C15904">
      <w:pPr>
        <w:numPr>
          <w:ilvl w:val="0"/>
          <w:numId w:val="30"/>
        </w:numPr>
        <w:spacing w:after="0" w:line="240" w:lineRule="auto"/>
        <w:rPr>
          <w:szCs w:val="23"/>
        </w:rPr>
      </w:pPr>
      <w:r w:rsidRPr="00666BDC">
        <w:rPr>
          <w:szCs w:val="23"/>
        </w:rPr>
        <w:t xml:space="preserve">Data sheets: Ground Flora, Unknown plant specimen </w:t>
      </w:r>
    </w:p>
    <w:p w14:paraId="671B8214" w14:textId="77777777" w:rsidR="00232C0B" w:rsidRPr="00666BDC" w:rsidRDefault="00232C0B" w:rsidP="00C15904">
      <w:pPr>
        <w:numPr>
          <w:ilvl w:val="0"/>
          <w:numId w:val="30"/>
        </w:numPr>
        <w:spacing w:after="0" w:line="240" w:lineRule="auto"/>
        <w:rPr>
          <w:szCs w:val="23"/>
        </w:rPr>
      </w:pPr>
      <w:r w:rsidRPr="00666BDC">
        <w:rPr>
          <w:szCs w:val="23"/>
        </w:rPr>
        <w:t>Field guides and identification aides</w:t>
      </w:r>
    </w:p>
    <w:p w14:paraId="11306435" w14:textId="77777777" w:rsidR="00232C0B" w:rsidRPr="00666BDC" w:rsidRDefault="00232C0B" w:rsidP="00C15904">
      <w:pPr>
        <w:numPr>
          <w:ilvl w:val="0"/>
          <w:numId w:val="30"/>
        </w:numPr>
        <w:spacing w:after="0" w:line="240" w:lineRule="auto"/>
        <w:rPr>
          <w:szCs w:val="23"/>
        </w:rPr>
      </w:pPr>
      <w:r w:rsidRPr="00666BDC">
        <w:rPr>
          <w:szCs w:val="23"/>
        </w:rPr>
        <w:t xml:space="preserve">Pin flags (to mark questionable plants) </w:t>
      </w:r>
    </w:p>
    <w:p w14:paraId="6574E2A5" w14:textId="77777777" w:rsidR="00232C0B" w:rsidRPr="00666BDC" w:rsidRDefault="00232C0B" w:rsidP="00C15904">
      <w:pPr>
        <w:numPr>
          <w:ilvl w:val="0"/>
          <w:numId w:val="30"/>
        </w:numPr>
        <w:spacing w:after="0" w:line="240" w:lineRule="auto"/>
        <w:rPr>
          <w:szCs w:val="23"/>
        </w:rPr>
      </w:pPr>
      <w:r w:rsidRPr="00666BDC">
        <w:rPr>
          <w:szCs w:val="23"/>
        </w:rPr>
        <w:t>Plant press</w:t>
      </w:r>
    </w:p>
    <w:p w14:paraId="5027CA8D" w14:textId="77777777" w:rsidR="00232C0B" w:rsidRPr="00666BDC" w:rsidRDefault="00232C0B" w:rsidP="00C15904">
      <w:pPr>
        <w:numPr>
          <w:ilvl w:val="0"/>
          <w:numId w:val="30"/>
        </w:numPr>
        <w:spacing w:after="0" w:line="240" w:lineRule="auto"/>
        <w:rPr>
          <w:szCs w:val="23"/>
        </w:rPr>
      </w:pPr>
      <w:r w:rsidRPr="00666BDC">
        <w:rPr>
          <w:szCs w:val="23"/>
        </w:rPr>
        <w:t>Plant species list for site</w:t>
      </w:r>
    </w:p>
    <w:p w14:paraId="219271AB" w14:textId="443E5412" w:rsidR="00232C0B" w:rsidRPr="00666BDC" w:rsidRDefault="00232C0B" w:rsidP="00C15904">
      <w:pPr>
        <w:numPr>
          <w:ilvl w:val="0"/>
          <w:numId w:val="30"/>
        </w:numPr>
        <w:spacing w:after="0" w:line="240" w:lineRule="auto"/>
        <w:rPr>
          <w:szCs w:val="23"/>
        </w:rPr>
      </w:pPr>
      <w:r w:rsidRPr="00666BDC">
        <w:rPr>
          <w:szCs w:val="23"/>
        </w:rPr>
        <w:t>Tree list</w:t>
      </w:r>
    </w:p>
    <w:p w14:paraId="262C07C3" w14:textId="56500121" w:rsidR="00034E91" w:rsidRPr="00666BDC" w:rsidRDefault="00034E91" w:rsidP="00C15904">
      <w:pPr>
        <w:numPr>
          <w:ilvl w:val="0"/>
          <w:numId w:val="30"/>
        </w:numPr>
        <w:spacing w:after="0" w:line="240" w:lineRule="auto"/>
        <w:rPr>
          <w:szCs w:val="23"/>
        </w:rPr>
      </w:pPr>
      <w:r w:rsidRPr="00666BDC">
        <w:rPr>
          <w:szCs w:val="23"/>
        </w:rPr>
        <w:lastRenderedPageBreak/>
        <w:t>Hand</w:t>
      </w:r>
      <w:r w:rsidR="00C15904" w:rsidRPr="00666BDC">
        <w:rPr>
          <w:szCs w:val="23"/>
        </w:rPr>
        <w:t xml:space="preserve"> </w:t>
      </w:r>
      <w:r w:rsidRPr="00666BDC">
        <w:rPr>
          <w:szCs w:val="23"/>
        </w:rPr>
        <w:t>lens</w:t>
      </w:r>
      <w:r w:rsidR="00C15904" w:rsidRPr="00666BDC">
        <w:rPr>
          <w:szCs w:val="23"/>
        </w:rPr>
        <w:t xml:space="preserve"> (for each botanist)</w:t>
      </w:r>
    </w:p>
    <w:p w14:paraId="3C02EF37" w14:textId="7C34EB51" w:rsidR="00FE5CDB" w:rsidRPr="00666BDC" w:rsidRDefault="00FE5CDB" w:rsidP="00C15904">
      <w:pPr>
        <w:numPr>
          <w:ilvl w:val="0"/>
          <w:numId w:val="30"/>
        </w:numPr>
        <w:spacing w:after="0" w:line="240" w:lineRule="auto"/>
        <w:rPr>
          <w:szCs w:val="23"/>
        </w:rPr>
      </w:pPr>
      <w:r w:rsidRPr="00666BDC">
        <w:rPr>
          <w:szCs w:val="23"/>
        </w:rPr>
        <w:t>6</w:t>
      </w:r>
      <w:r w:rsidR="006D18B3" w:rsidRPr="00666BDC">
        <w:rPr>
          <w:szCs w:val="23"/>
        </w:rPr>
        <w:t>-</w:t>
      </w:r>
      <w:r w:rsidRPr="00666BDC">
        <w:rPr>
          <w:szCs w:val="23"/>
        </w:rPr>
        <w:t>inch ruler</w:t>
      </w:r>
    </w:p>
    <w:p w14:paraId="04F09BF7" w14:textId="77777777" w:rsidR="00232C0B" w:rsidRPr="00666BDC" w:rsidRDefault="00232C0B" w:rsidP="00C15904">
      <w:pPr>
        <w:numPr>
          <w:ilvl w:val="0"/>
          <w:numId w:val="30"/>
        </w:numPr>
        <w:spacing w:after="0" w:line="240" w:lineRule="auto"/>
        <w:rPr>
          <w:szCs w:val="23"/>
        </w:rPr>
      </w:pPr>
      <w:r w:rsidRPr="00666BDC">
        <w:rPr>
          <w:szCs w:val="23"/>
        </w:rPr>
        <w:t>Sharpie type markers</w:t>
      </w:r>
    </w:p>
    <w:p w14:paraId="02CCD1C7" w14:textId="77777777" w:rsidR="00232C0B" w:rsidRPr="00666BDC" w:rsidRDefault="00232C0B" w:rsidP="00C15904">
      <w:pPr>
        <w:numPr>
          <w:ilvl w:val="0"/>
          <w:numId w:val="30"/>
        </w:numPr>
        <w:spacing w:after="0" w:line="240" w:lineRule="auto"/>
        <w:rPr>
          <w:szCs w:val="23"/>
        </w:rPr>
      </w:pPr>
      <w:r w:rsidRPr="00666BDC">
        <w:rPr>
          <w:szCs w:val="23"/>
        </w:rPr>
        <w:t>Unknown specimen book</w:t>
      </w:r>
    </w:p>
    <w:p w14:paraId="06987D43" w14:textId="77777777" w:rsidR="00232C0B" w:rsidRPr="00666BDC" w:rsidRDefault="00232C0B" w:rsidP="00C15904">
      <w:pPr>
        <w:numPr>
          <w:ilvl w:val="0"/>
          <w:numId w:val="30"/>
        </w:numPr>
        <w:spacing w:after="0" w:line="240" w:lineRule="auto"/>
        <w:rPr>
          <w:szCs w:val="23"/>
        </w:rPr>
      </w:pPr>
      <w:r w:rsidRPr="00666BDC">
        <w:rPr>
          <w:szCs w:val="23"/>
        </w:rPr>
        <w:t>Write-In-Rain blank data sheets (to avoid confusion with regular paper, keep labeled)</w:t>
      </w:r>
    </w:p>
    <w:p w14:paraId="230A2F23" w14:textId="68A7584A" w:rsidR="00232C0B" w:rsidRPr="00666BDC" w:rsidRDefault="00232C0B" w:rsidP="00C15904">
      <w:pPr>
        <w:numPr>
          <w:ilvl w:val="0"/>
          <w:numId w:val="30"/>
        </w:numPr>
        <w:spacing w:after="0" w:line="240" w:lineRule="auto"/>
        <w:rPr>
          <w:szCs w:val="23"/>
        </w:rPr>
      </w:pPr>
      <w:r w:rsidRPr="00666BDC">
        <w:rPr>
          <w:szCs w:val="23"/>
        </w:rPr>
        <w:t>Plant press</w:t>
      </w:r>
      <w:r w:rsidR="00C15904" w:rsidRPr="00666BDC">
        <w:rPr>
          <w:szCs w:val="23"/>
        </w:rPr>
        <w:t xml:space="preserve"> (1-2)</w:t>
      </w:r>
      <w:r w:rsidRPr="00666BDC">
        <w:rPr>
          <w:szCs w:val="23"/>
        </w:rPr>
        <w:t>, Ziplock bags for collecting specimens</w:t>
      </w:r>
    </w:p>
    <w:p w14:paraId="58BF1A3C" w14:textId="77777777" w:rsidR="00232C0B" w:rsidRPr="00666BDC" w:rsidRDefault="00232C0B" w:rsidP="00C15904">
      <w:pPr>
        <w:numPr>
          <w:ilvl w:val="0"/>
          <w:numId w:val="30"/>
        </w:numPr>
        <w:spacing w:after="0" w:line="240" w:lineRule="auto"/>
        <w:rPr>
          <w:szCs w:val="23"/>
        </w:rPr>
      </w:pPr>
      <w:r w:rsidRPr="00666BDC">
        <w:rPr>
          <w:szCs w:val="23"/>
        </w:rPr>
        <w:t>Laminated cover class cards</w:t>
      </w:r>
    </w:p>
    <w:p w14:paraId="074E5D68" w14:textId="2A869F51" w:rsidR="00736838" w:rsidRDefault="00232C0B" w:rsidP="00930876">
      <w:pPr>
        <w:pStyle w:val="nrpsHeading2"/>
        <w:spacing w:before="240"/>
        <w:rPr>
          <w:i/>
          <w:sz w:val="24"/>
        </w:rPr>
      </w:pPr>
      <w:r w:rsidRPr="00930876">
        <w:t>Sampling teams</w:t>
      </w:r>
    </w:p>
    <w:p w14:paraId="25DFF5C9" w14:textId="3157907A" w:rsidR="00232C0B" w:rsidRDefault="00232C0B" w:rsidP="00930876">
      <w:pPr>
        <w:pStyle w:val="nrpsNormal"/>
      </w:pPr>
      <w:r w:rsidRPr="00736838">
        <w:t>One sampling team, each consisting of a scribe and a botanist, is assigned to a transect line. The sampling team is responsible for the following: (1) assembling their sampling frame; (2) collecting all of the required data, including metadata for the transect and plot data; (3) collecting and describing any unknown plants encountered and relaying the information to the project botanist before leaving the site; and (4) ensuring that all equipment, including sampling frames, meter tape, flags, flagging, data sheets and clip boards, make it to the next site.</w:t>
      </w:r>
      <w:r>
        <w:t xml:space="preserve"> </w:t>
      </w:r>
    </w:p>
    <w:p w14:paraId="2F19B1C1" w14:textId="51CB4952" w:rsidR="003A56F3" w:rsidRDefault="003A56F3" w:rsidP="00930876">
      <w:pPr>
        <w:pStyle w:val="nrpsHeading1"/>
        <w:spacing w:before="360"/>
      </w:pPr>
      <w:r>
        <w:t>Collecting and Recording Data</w:t>
      </w:r>
    </w:p>
    <w:p w14:paraId="2D5E18DC" w14:textId="77777777" w:rsidR="003A56F3" w:rsidRDefault="003A56F3" w:rsidP="00736838">
      <w:pPr>
        <w:pStyle w:val="nrpsHeading2"/>
      </w:pPr>
      <w:r>
        <w:t>Collecting Species Data</w:t>
      </w:r>
    </w:p>
    <w:p w14:paraId="0DEC7310" w14:textId="1F769ABB" w:rsidR="003A56F3" w:rsidRPr="004213A5" w:rsidRDefault="003A56F3" w:rsidP="00930876">
      <w:pPr>
        <w:pStyle w:val="nrpsNormal"/>
        <w:rPr>
          <w:szCs w:val="24"/>
        </w:rPr>
      </w:pPr>
      <w:r>
        <w:t>With the nested subplots located inside the larger sampling frame, it is time to begin collecting data. Before collecting data for any plot, double check that the plot’s location corresponds with the plot number on the data sheet. For each plot</w:t>
      </w:r>
      <w:r w:rsidR="003B45D6">
        <w:t xml:space="preserve"> (e.g., 10A),</w:t>
      </w:r>
      <w:r>
        <w:t xml:space="preserve"> there is a data sheet labeled with the plot number and the names of the species found in the plot during previous sample efforts </w:t>
      </w:r>
      <w:r>
        <w:rPr>
          <w:szCs w:val="24"/>
        </w:rPr>
        <w:t>(</w:t>
      </w:r>
      <w:r w:rsidR="00B8264F">
        <w:rPr>
          <w:szCs w:val="24"/>
        </w:rPr>
        <w:t>Figure 7.0</w:t>
      </w:r>
      <w:r>
        <w:rPr>
          <w:szCs w:val="24"/>
        </w:rPr>
        <w:t>).</w:t>
      </w:r>
      <w:r>
        <w:t xml:space="preserve"> </w:t>
      </w:r>
      <w:r w:rsidR="001966A8">
        <w:t>That list</w:t>
      </w:r>
      <w:r w:rsidR="00B8264F">
        <w:t xml:space="preserve"> of species</w:t>
      </w:r>
      <w:r>
        <w:t xml:space="preserve"> is not shared with the observer until he/she has completed their search of all </w:t>
      </w:r>
      <w:r w:rsidR="003B45D6">
        <w:t>sub</w:t>
      </w:r>
      <w:r>
        <w:t xml:space="preserve">plots for plants. </w:t>
      </w:r>
    </w:p>
    <w:p w14:paraId="7867591B" w14:textId="454C673F" w:rsidR="003A56F3" w:rsidRDefault="003A56F3" w:rsidP="00930876">
      <w:pPr>
        <w:pStyle w:val="nrpsNormal"/>
      </w:pPr>
      <w:r>
        <w:t xml:space="preserve">Ground cover data is collected </w:t>
      </w:r>
      <w:r w:rsidR="001966A8">
        <w:t xml:space="preserve">first </w:t>
      </w:r>
      <w:r>
        <w:t xml:space="preserve">(see SOP </w:t>
      </w:r>
      <w:r w:rsidR="00FF7405">
        <w:t>6</w:t>
      </w:r>
      <w:r w:rsidR="00211407">
        <w:t>-</w:t>
      </w:r>
      <w:r w:rsidR="00B8264F">
        <w:t>Measuring Ground Cover</w:t>
      </w:r>
      <w:r>
        <w:t>) followed by species data.</w:t>
      </w:r>
      <w:r w:rsidR="008E702C">
        <w:t xml:space="preserve"> Record herbaceous and shrub species, but not tree species (see Regeneration, below, over SOP 10-</w:t>
      </w:r>
      <w:r w:rsidR="008E702C" w:rsidRPr="008E702C">
        <w:t>Measuring Midstory and Overstory Trees</w:t>
      </w:r>
      <w:r w:rsidR="008E702C">
        <w:t xml:space="preserve"> for trees.</w:t>
      </w:r>
      <w:r>
        <w:t xml:space="preserve"> Species data collection begins in the smallest </w:t>
      </w:r>
      <w:r w:rsidR="001966A8">
        <w:t>sub</w:t>
      </w:r>
      <w:r>
        <w:t>plot</w:t>
      </w:r>
      <w:r w:rsidR="00B8264F">
        <w:t xml:space="preserve"> frame</w:t>
      </w:r>
      <w:r>
        <w:t xml:space="preserve"> (0.01 m</w:t>
      </w:r>
      <w:r w:rsidRPr="006963FC">
        <w:rPr>
          <w:vertAlign w:val="superscript"/>
        </w:rPr>
        <w:t>2</w:t>
      </w:r>
      <w:r>
        <w:t>). The observer identifies all herbaceous plants and woody shrubs rooted within this</w:t>
      </w:r>
      <w:r w:rsidR="00736838">
        <w:t xml:space="preserve"> </w:t>
      </w:r>
      <w:r w:rsidR="00B8264F">
        <w:t>frame</w:t>
      </w:r>
      <w:r w:rsidR="00B8264F" w:rsidRPr="00736838">
        <w:t xml:space="preserve"> </w:t>
      </w:r>
      <w:r w:rsidR="00736838">
        <w:t>to species (if possible)</w:t>
      </w:r>
      <w:r>
        <w:t xml:space="preserve">. If a plant is rooted entirely underneath the frame, it is not counted as being within that </w:t>
      </w:r>
      <w:r w:rsidR="001966A8">
        <w:t>sub</w:t>
      </w:r>
      <w:r>
        <w:t xml:space="preserve">plot. Generally, the </w:t>
      </w:r>
      <w:r w:rsidR="003B45D6">
        <w:t>sub</w:t>
      </w:r>
      <w:r>
        <w:t>plot</w:t>
      </w:r>
      <w:r w:rsidR="00E52AFA">
        <w:t xml:space="preserve"> frame</w:t>
      </w:r>
      <w:r>
        <w:t xml:space="preserve">s sit on or close to the ground when sampling. However, tall or dense vegetation, rocks, or an otherwise uneven surface may prevent this. In such cases, simply estimate as fairly as you can whether a borderline species appears to be rooted inside or outside </w:t>
      </w:r>
      <w:r w:rsidR="00B8264F">
        <w:t>the appropriate frame</w:t>
      </w:r>
      <w:r>
        <w:t xml:space="preserve">. All species with live plant material rooted within the </w:t>
      </w:r>
      <w:r w:rsidR="00E52AFA">
        <w:t>sub</w:t>
      </w:r>
      <w:r>
        <w:t>plot are recorded on the data form and a check is made in the 0.01 m</w:t>
      </w:r>
      <w:r>
        <w:rPr>
          <w:vertAlign w:val="superscript"/>
        </w:rPr>
        <w:t>2</w:t>
      </w:r>
      <w:r>
        <w:t xml:space="preserve"> column next to each species as it is found. </w:t>
      </w:r>
    </w:p>
    <w:p w14:paraId="335F532B" w14:textId="7F62274E" w:rsidR="003A56F3" w:rsidRDefault="003A56F3" w:rsidP="00930876">
      <w:pPr>
        <w:pStyle w:val="nrpsNormal"/>
      </w:pPr>
      <w:r>
        <w:t>Once all plant species have been identified within the 0.01 m</w:t>
      </w:r>
      <w:r>
        <w:rPr>
          <w:vertAlign w:val="superscript"/>
        </w:rPr>
        <w:t xml:space="preserve">2 </w:t>
      </w:r>
      <w:r w:rsidR="001966A8" w:rsidRPr="001966A8">
        <w:t>sub</w:t>
      </w:r>
      <w:r>
        <w:t>plot</w:t>
      </w:r>
      <w:r w:rsidR="00B8264F">
        <w:t xml:space="preserve"> frame</w:t>
      </w:r>
      <w:r>
        <w:t>, the obser</w:t>
      </w:r>
      <w:r w:rsidR="00981DD2">
        <w:t xml:space="preserve">ver moves to the next </w:t>
      </w:r>
      <w:r w:rsidR="001966A8">
        <w:t>largest sub</w:t>
      </w:r>
      <w:r w:rsidR="00981DD2">
        <w:t>plot</w:t>
      </w:r>
      <w:r>
        <w:t xml:space="preserve"> identifying any additional species there, and so on until the 10 m</w:t>
      </w:r>
      <w:r>
        <w:rPr>
          <w:vertAlign w:val="superscript"/>
        </w:rPr>
        <w:t xml:space="preserve">2 </w:t>
      </w:r>
      <w:r w:rsidR="003B45D6" w:rsidRPr="003B45D6">
        <w:t>-sub</w:t>
      </w:r>
      <w:r>
        <w:t>plot is reached</w:t>
      </w:r>
      <w:r w:rsidR="00981DD2">
        <w:t xml:space="preserve"> (0.01 </w:t>
      </w:r>
      <w:r w:rsidR="00981DD2" w:rsidRPr="00981DD2">
        <w:sym w:font="Wingdings" w:char="F0E0"/>
      </w:r>
      <w:r w:rsidR="00981DD2">
        <w:t xml:space="preserve">0.1 </w:t>
      </w:r>
      <w:r w:rsidR="00981DD2" w:rsidRPr="00981DD2">
        <w:sym w:font="Wingdings" w:char="F0E0"/>
      </w:r>
      <w:r w:rsidR="00981DD2">
        <w:t xml:space="preserve"> 1.0 </w:t>
      </w:r>
      <w:r w:rsidR="00981DD2" w:rsidRPr="00981DD2">
        <w:sym w:font="Wingdings" w:char="F0E0"/>
      </w:r>
      <w:r w:rsidR="00981DD2">
        <w:t>10 m</w:t>
      </w:r>
      <w:r w:rsidR="00981DD2" w:rsidRPr="00981DD2">
        <w:rPr>
          <w:vertAlign w:val="superscript"/>
        </w:rPr>
        <w:t>2</w:t>
      </w:r>
      <w:r w:rsidR="00981DD2">
        <w:t>)</w:t>
      </w:r>
      <w:r>
        <w:t xml:space="preserve">. Within each consecutively greater sized </w:t>
      </w:r>
      <w:r w:rsidR="001966A8">
        <w:t>sub</w:t>
      </w:r>
      <w:r>
        <w:t>plot</w:t>
      </w:r>
      <w:r w:rsidR="00B8264F">
        <w:t xml:space="preserve"> frame</w:t>
      </w:r>
      <w:r>
        <w:t xml:space="preserve">, all new plants encountered are called and recorded. When recording, a species should always be recorded in the first </w:t>
      </w:r>
      <w:r w:rsidR="001966A8">
        <w:t>sub</w:t>
      </w:r>
      <w:r>
        <w:t>plot</w:t>
      </w:r>
      <w:r w:rsidR="00B8264F">
        <w:t xml:space="preserve"> frame</w:t>
      </w:r>
      <w:r>
        <w:t xml:space="preserve"> in which it is located. </w:t>
      </w:r>
    </w:p>
    <w:p w14:paraId="6EE0E760" w14:textId="20086A71" w:rsidR="003A56F3" w:rsidRDefault="003A56F3" w:rsidP="00930876">
      <w:pPr>
        <w:pStyle w:val="nrpsNormal"/>
      </w:pPr>
      <w:r>
        <w:lastRenderedPageBreak/>
        <w:t>The search for plants in the 10 m</w:t>
      </w:r>
      <w:r>
        <w:rPr>
          <w:vertAlign w:val="superscript"/>
        </w:rPr>
        <w:t>2</w:t>
      </w:r>
      <w:r>
        <w:t xml:space="preserve"> plot is facilitated by the </w:t>
      </w:r>
      <w:proofErr w:type="gramStart"/>
      <w:r>
        <w:t>cross-bars</w:t>
      </w:r>
      <w:proofErr w:type="gramEnd"/>
      <w:r>
        <w:t xml:space="preserve"> separating the plot into four quarters</w:t>
      </w:r>
      <w:r w:rsidR="00B8264F">
        <w:t xml:space="preserve"> or in woodlands, the rope on the center stake serves this purpose</w:t>
      </w:r>
      <w:r>
        <w:t>. The observer must take care not to trample the plot. This is integral to the success of any long-term monitoring project</w:t>
      </w:r>
      <w:r w:rsidR="00B8264F">
        <w:t xml:space="preserve"> as well as the double sample effort to follow the initial sampling</w:t>
      </w:r>
      <w:r>
        <w:t>. Once the observer has completed his/her search of the 10 m</w:t>
      </w:r>
      <w:r>
        <w:rPr>
          <w:vertAlign w:val="superscript"/>
        </w:rPr>
        <w:t xml:space="preserve">2 </w:t>
      </w:r>
      <w:r>
        <w:t>plot, the species list is consulted to look for possible mistakes in species identifications and missed species. This list provides the names, but not associated cover values, of species previously collected in a plot for comparison to those currently collected. If a species was previously collected but is now missing, the plot is double</w:t>
      </w:r>
      <w:r w:rsidR="00E52AFA">
        <w:t>-</w:t>
      </w:r>
      <w:r>
        <w:t xml:space="preserve">checked to ensure the species has not been overlooked. The species may be absent but may surface in a later sampling period, or its record in previous years may reflect a change in species identification or sampling error. At this point, any lingering questions on species identification should be communicated to the project botanist or leader. He/she will decide if it is necessary to fill out an “unknown” record and give the species of question an unknown number and name. See </w:t>
      </w:r>
      <w:r w:rsidR="00981DD2">
        <w:t xml:space="preserve">SOP </w:t>
      </w:r>
      <w:r w:rsidR="00F32F81">
        <w:t>8</w:t>
      </w:r>
      <w:r w:rsidR="00211407">
        <w:t>-</w:t>
      </w:r>
      <w:r w:rsidR="00B8264F">
        <w:t xml:space="preserve">Processing </w:t>
      </w:r>
      <w:r>
        <w:t xml:space="preserve">Unknown Specimens for more details.  </w:t>
      </w:r>
    </w:p>
    <w:p w14:paraId="0D7C247D" w14:textId="499C62FE" w:rsidR="00225B55" w:rsidRDefault="00225B55" w:rsidP="00930876">
      <w:pPr>
        <w:pStyle w:val="nrpsNormal"/>
      </w:pPr>
      <w:r>
        <w:t xml:space="preserve">Sometimes species determinations of individual plants encountered in sampling are difficult or uncertain. When this situation occurs, the area surrounding the plot should be searched, looking particularly for a specimen of the unknown that is in flower or fruit, or perhaps is a specimen from last year with its flowering stalk still intact. These may assist in correctly identifying the species in the plot. Most of these plants are not entirely “unknown” species. Rather, they are of a species that is known but sometimes difficult to distinguish from another given the timing of sampling. For example, small </w:t>
      </w:r>
      <w:proofErr w:type="spellStart"/>
      <w:r>
        <w:rPr>
          <w:i/>
        </w:rPr>
        <w:t>Bouteloua</w:t>
      </w:r>
      <w:proofErr w:type="spellEnd"/>
      <w:r>
        <w:rPr>
          <w:i/>
        </w:rPr>
        <w:t xml:space="preserve"> </w:t>
      </w:r>
      <w:proofErr w:type="spellStart"/>
      <w:r>
        <w:rPr>
          <w:i/>
        </w:rPr>
        <w:t>curtipendula</w:t>
      </w:r>
      <w:proofErr w:type="spellEnd"/>
      <w:r>
        <w:t xml:space="preserve"> plants may be confused with </w:t>
      </w:r>
      <w:proofErr w:type="spellStart"/>
      <w:r>
        <w:rPr>
          <w:i/>
        </w:rPr>
        <w:t>Bouteloua</w:t>
      </w:r>
      <w:proofErr w:type="spellEnd"/>
      <w:r>
        <w:rPr>
          <w:i/>
        </w:rPr>
        <w:t xml:space="preserve"> </w:t>
      </w:r>
      <w:proofErr w:type="spellStart"/>
      <w:r>
        <w:rPr>
          <w:i/>
        </w:rPr>
        <w:t>hirsuta</w:t>
      </w:r>
      <w:proofErr w:type="spellEnd"/>
      <w:r>
        <w:t xml:space="preserve">. </w:t>
      </w:r>
      <w:proofErr w:type="gramStart"/>
      <w:r>
        <w:t>Both of these</w:t>
      </w:r>
      <w:proofErr w:type="gramEnd"/>
      <w:r>
        <w:t xml:space="preserve"> species are common and often confidently identified during our various sampling procedures. If the evidence does not favor one species over another, then the next broader taxonomic grouping can be recorded. In the above example, “</w:t>
      </w:r>
      <w:proofErr w:type="spellStart"/>
      <w:r>
        <w:rPr>
          <w:i/>
        </w:rPr>
        <w:t>Bouteloua</w:t>
      </w:r>
      <w:proofErr w:type="spellEnd"/>
      <w:r>
        <w:rPr>
          <w:i/>
        </w:rPr>
        <w:t xml:space="preserve"> </w:t>
      </w:r>
      <w:r>
        <w:t xml:space="preserve">spp.” could be recorded. This name would be sufficient until species-level identification is available (e.g., during a subsequent sampling the plant is found in the same location in flower, seed, or fruit, aiding correct identification). </w:t>
      </w:r>
    </w:p>
    <w:p w14:paraId="71621301" w14:textId="15348075" w:rsidR="00225B55" w:rsidRDefault="00225B55" w:rsidP="00930876">
      <w:pPr>
        <w:pStyle w:val="nrpsNormal"/>
      </w:pPr>
      <w:r>
        <w:t>Some woody species can take both tree and shrub forms depending on the landscape context and disturbance history. The distinction of whether a plant is a shrub or tree is critical to knowing what observations are needed</w:t>
      </w:r>
      <w:r w:rsidR="00E52AFA">
        <w:t xml:space="preserve"> for that plant</w:t>
      </w:r>
      <w:r>
        <w:t xml:space="preserve">. To aid this process, we have developed a table that </w:t>
      </w:r>
      <w:r w:rsidR="00B8264F">
        <w:t>provides guidance for the treatment of many of these confusing species</w:t>
      </w:r>
      <w:r w:rsidR="008456AF">
        <w:t xml:space="preserve"> (Table 7.1)</w:t>
      </w:r>
      <w:r>
        <w:t>.</w:t>
      </w:r>
      <w:r w:rsidR="008456AF">
        <w:t xml:space="preserve"> The table will be consulted in the field using a hard copy sheet</w:t>
      </w:r>
      <w:r w:rsidR="006D18B3">
        <w:t>.</w:t>
      </w:r>
      <w:r>
        <w:t xml:space="preserve"> If observers are still unclear, collect observations both as </w:t>
      </w:r>
      <w:r w:rsidR="007D7F46">
        <w:t>a shrub</w:t>
      </w:r>
      <w:r w:rsidR="008456AF">
        <w:t xml:space="preserve"> </w:t>
      </w:r>
      <w:r>
        <w:t xml:space="preserve">and </w:t>
      </w:r>
      <w:r w:rsidR="008456AF">
        <w:t xml:space="preserve">as a </w:t>
      </w:r>
      <w:r>
        <w:t xml:space="preserve">tree, but flag </w:t>
      </w:r>
      <w:r w:rsidR="008456AF">
        <w:t xml:space="preserve">the data </w:t>
      </w:r>
      <w:r>
        <w:t xml:space="preserve">so that a decision can be made </w:t>
      </w:r>
      <w:r w:rsidR="008456AF">
        <w:t xml:space="preserve">by the project leader </w:t>
      </w:r>
      <w:r>
        <w:t>prior to data entry.</w:t>
      </w:r>
    </w:p>
    <w:p w14:paraId="5A7FF19E" w14:textId="1A30D010" w:rsidR="00225B55" w:rsidRPr="008456AF" w:rsidRDefault="00225B55" w:rsidP="00930876">
      <w:pPr>
        <w:pStyle w:val="nrpsNormal"/>
      </w:pPr>
      <w:r>
        <w:t>Some species are commonly lumped to genus because consistent vegetative identification is difficult/inconsistent or the taxonomy for that group of plants is unstable. For those groups, continue to lump them</w:t>
      </w:r>
      <w:r w:rsidR="00D0751F">
        <w:t xml:space="preserve"> as indicated on the </w:t>
      </w:r>
      <w:r w:rsidR="008456AF">
        <w:t xml:space="preserve">list of previously identified </w:t>
      </w:r>
      <w:r w:rsidR="00D0751F">
        <w:t xml:space="preserve">species </w:t>
      </w:r>
      <w:r w:rsidR="008456AF">
        <w:t>for each plot</w:t>
      </w:r>
      <w:r>
        <w:t>. If a more specific identification is possible, note it in parenthes</w:t>
      </w:r>
      <w:r w:rsidR="00D0751F">
        <w:t>e</w:t>
      </w:r>
      <w:r>
        <w:t>s or in the cumulative species list with a note to draw attention during data entry. If uncertainty over the level of specificity occurs, collect the data at two levels (</w:t>
      </w:r>
      <w:r w:rsidR="00D0751F">
        <w:t xml:space="preserve">genus </w:t>
      </w:r>
      <w:r>
        <w:t xml:space="preserve">only and </w:t>
      </w:r>
      <w:r w:rsidR="00D0751F">
        <w:t xml:space="preserve">genus </w:t>
      </w:r>
      <w:r>
        <w:t xml:space="preserve">with species) with specific notes that a choice should be made </w:t>
      </w:r>
      <w:r w:rsidR="008456AF">
        <w:t xml:space="preserve">by the project leader </w:t>
      </w:r>
      <w:r>
        <w:t xml:space="preserve">prior to data entry. The following are commonly lumped to genus: </w:t>
      </w:r>
      <w:r w:rsidRPr="00C15904">
        <w:rPr>
          <w:i/>
        </w:rPr>
        <w:t xml:space="preserve">Oxalis, </w:t>
      </w:r>
      <w:proofErr w:type="spellStart"/>
      <w:r w:rsidRPr="00C15904">
        <w:rPr>
          <w:i/>
        </w:rPr>
        <w:t>Carex</w:t>
      </w:r>
      <w:proofErr w:type="spellEnd"/>
      <w:r w:rsidRPr="00C15904">
        <w:rPr>
          <w:i/>
        </w:rPr>
        <w:t xml:space="preserve">, </w:t>
      </w:r>
      <w:proofErr w:type="spellStart"/>
      <w:r w:rsidRPr="00C15904">
        <w:rPr>
          <w:i/>
        </w:rPr>
        <w:lastRenderedPageBreak/>
        <w:t>Dichanthelium</w:t>
      </w:r>
      <w:proofErr w:type="spellEnd"/>
      <w:r w:rsidRPr="00C15904">
        <w:rPr>
          <w:i/>
        </w:rPr>
        <w:t>, Cyperus, Eleocharis</w:t>
      </w:r>
      <w:r>
        <w:t xml:space="preserve">, </w:t>
      </w:r>
      <w:r w:rsidRPr="00C15904">
        <w:rPr>
          <w:i/>
        </w:rPr>
        <w:t>Viola, Vitis</w:t>
      </w:r>
      <w:r>
        <w:t xml:space="preserve">, and </w:t>
      </w:r>
      <w:r w:rsidRPr="00C15904">
        <w:rPr>
          <w:i/>
        </w:rPr>
        <w:t>Juncus</w:t>
      </w:r>
      <w:r>
        <w:t xml:space="preserve">. </w:t>
      </w:r>
      <w:r w:rsidR="008456AF">
        <w:t xml:space="preserve">For trees at the regeneration level, lump </w:t>
      </w:r>
      <w:proofErr w:type="spellStart"/>
      <w:r w:rsidR="008456AF">
        <w:rPr>
          <w:i/>
          <w:iCs/>
        </w:rPr>
        <w:t>Ulmus</w:t>
      </w:r>
      <w:proofErr w:type="spellEnd"/>
      <w:r w:rsidR="008456AF">
        <w:rPr>
          <w:i/>
          <w:iCs/>
        </w:rPr>
        <w:t xml:space="preserve"> </w:t>
      </w:r>
      <w:r w:rsidR="008456AF">
        <w:t>spp.</w:t>
      </w:r>
      <w:r w:rsidR="008456AF">
        <w:rPr>
          <w:i/>
          <w:iCs/>
        </w:rPr>
        <w:t xml:space="preserve"> </w:t>
      </w:r>
      <w:r w:rsidR="008456AF">
        <w:t>and</w:t>
      </w:r>
      <w:r w:rsidR="008456AF">
        <w:rPr>
          <w:i/>
          <w:iCs/>
        </w:rPr>
        <w:t xml:space="preserve"> Fraxinus</w:t>
      </w:r>
      <w:r w:rsidR="008456AF">
        <w:t xml:space="preserve"> spp..</w:t>
      </w:r>
      <w:r w:rsidR="00310BB8">
        <w:t xml:space="preserve"> More mature trees can be identified to species in most cases.</w:t>
      </w:r>
    </w:p>
    <w:p w14:paraId="6E907818" w14:textId="3AA2CD75" w:rsidR="00225B55" w:rsidRDefault="00225B55" w:rsidP="00930876">
      <w:pPr>
        <w:pStyle w:val="nrpsNormal"/>
        <w:rPr>
          <w:i/>
        </w:rPr>
      </w:pPr>
      <w:r>
        <w:t>For species that cannot be readily identified when they are encountered, refer to the</w:t>
      </w:r>
      <w:r w:rsidR="00211407">
        <w:t xml:space="preserve"> SOP 8-</w:t>
      </w:r>
      <w:r>
        <w:t xml:space="preserve">Processing Unknown </w:t>
      </w:r>
      <w:r w:rsidR="007D7F46">
        <w:t>Specimens</w:t>
      </w:r>
      <w:r>
        <w:t>.</w:t>
      </w:r>
    </w:p>
    <w:p w14:paraId="08B6474B" w14:textId="77777777" w:rsidR="003A56F3" w:rsidRDefault="003A56F3" w:rsidP="008F319E">
      <w:pPr>
        <w:pStyle w:val="nrpsHeading2"/>
      </w:pPr>
      <w:r>
        <w:t>Estimates of Foliar Cover</w:t>
      </w:r>
    </w:p>
    <w:p w14:paraId="53D9C72F" w14:textId="12B0CD1C" w:rsidR="003A56F3" w:rsidRDefault="003A56F3" w:rsidP="00930876">
      <w:pPr>
        <w:pStyle w:val="nrpsNormal"/>
      </w:pPr>
      <w:r>
        <w:t>Once the species list for the plot is complete, cover estimates are recorded. For each species present, a visual estimate of foliar cover is made within the 10 m</w:t>
      </w:r>
      <w:r>
        <w:rPr>
          <w:vertAlign w:val="superscript"/>
        </w:rPr>
        <w:t>2</w:t>
      </w:r>
      <w:r>
        <w:t xml:space="preserve"> sampling plot</w:t>
      </w:r>
      <w:r w:rsidR="00560B7E">
        <w:t xml:space="preserve"> (Figure 7.0)</w:t>
      </w:r>
      <w:r>
        <w:t xml:space="preserve">. The estimate is a vertical projection of foliar cover onto the ground surface. </w:t>
      </w:r>
      <w:r w:rsidR="001F3E61">
        <w:t xml:space="preserve"> Put another way, the cover is equivalent to the % of light intercepted by vegetation. </w:t>
      </w:r>
      <w:r w:rsidR="00DE6D41">
        <w:t xml:space="preserve">This estimation excludes gaps in the plant canopy. </w:t>
      </w:r>
      <w:r>
        <w:t xml:space="preserve">The foliar cover of each species is estimated using a cover class index modified from Daubenmire (1959, Table </w:t>
      </w:r>
      <w:r w:rsidR="0058310C">
        <w:t>7</w:t>
      </w:r>
      <w:r w:rsidR="008F319E">
        <w:t>.0</w:t>
      </w:r>
      <w:r>
        <w:t>). Only species rooted in the plot are recorded and included in estimates of foliar cover. Each individual percentage value alone cannot exceed 100%, but when combined the cover value for a plot may be greater than 100%. The table provides visual cues to aid the estimation process.</w:t>
      </w:r>
    </w:p>
    <w:p w14:paraId="34611401" w14:textId="2C9CA542" w:rsidR="009028A4" w:rsidRDefault="009028A4" w:rsidP="00930876">
      <w:pPr>
        <w:pStyle w:val="nrpsImageline"/>
      </w:pPr>
      <w:r w:rsidRPr="009028A4">
        <w:rPr>
          <w:noProof/>
        </w:rPr>
        <w:drawing>
          <wp:inline distT="0" distB="0" distL="0" distR="0" wp14:anchorId="34025980" wp14:editId="76ACD9AD">
            <wp:extent cx="4638675" cy="3038475"/>
            <wp:effectExtent l="0" t="0" r="9525" b="9525"/>
            <wp:docPr id="1" name="Picture 1" descr="Figure 7.0. A diagram of the difference between canopy cover, foliar cover, and basal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7.0. A diagram of the difference between canopy cover, foliar cover, and basal cover."/>
                    <pic:cNvPicPr/>
                  </pic:nvPicPr>
                  <pic:blipFill>
                    <a:blip r:embed="rId8"/>
                    <a:stretch>
                      <a:fillRect/>
                    </a:stretch>
                  </pic:blipFill>
                  <pic:spPr>
                    <a:xfrm>
                      <a:off x="0" y="0"/>
                      <a:ext cx="4638675" cy="3038475"/>
                    </a:xfrm>
                    <a:prstGeom prst="rect">
                      <a:avLst/>
                    </a:prstGeom>
                  </pic:spPr>
                </pic:pic>
              </a:graphicData>
            </a:graphic>
          </wp:inline>
        </w:drawing>
      </w:r>
    </w:p>
    <w:p w14:paraId="107C9711" w14:textId="5591865B" w:rsidR="009028A4" w:rsidRDefault="009028A4" w:rsidP="006D18B3">
      <w:pPr>
        <w:pStyle w:val="nrpsFigurecaption"/>
      </w:pPr>
      <w:r>
        <w:t xml:space="preserve">Figure 7.0. Illustration of methods of estimating plant cover. This SOP uses the foliar cover method of estimation. Image credit L. </w:t>
      </w:r>
      <w:proofErr w:type="spellStart"/>
      <w:r>
        <w:t>Svejcar</w:t>
      </w:r>
      <w:proofErr w:type="spellEnd"/>
      <w:r>
        <w:t>, used. Permission via Creative Commons</w:t>
      </w:r>
      <w:r w:rsidR="00A7625D">
        <w:t xml:space="preserve"> </w:t>
      </w:r>
      <w:r w:rsidR="006D3510">
        <w:t xml:space="preserve">Attribution </w:t>
      </w:r>
      <w:proofErr w:type="spellStart"/>
      <w:r w:rsidR="006D3510">
        <w:t>NonCommercial</w:t>
      </w:r>
      <w:proofErr w:type="spellEnd"/>
      <w:r w:rsidR="006D3510">
        <w:t xml:space="preserve"> 4.0 International</w:t>
      </w:r>
      <w:r>
        <w:t xml:space="preserve"> </w:t>
      </w:r>
      <w:r w:rsidR="006D3510">
        <w:t>L</w:t>
      </w:r>
      <w:r>
        <w:t>icense.</w:t>
      </w:r>
    </w:p>
    <w:p w14:paraId="63F0CA0B" w14:textId="77777777" w:rsidR="00930876" w:rsidRDefault="00930876" w:rsidP="008F319E">
      <w:pPr>
        <w:pStyle w:val="nrpsTablecaption"/>
      </w:pPr>
      <w:r>
        <w:br w:type="page"/>
      </w:r>
    </w:p>
    <w:p w14:paraId="722D5D3C" w14:textId="6CC88705" w:rsidR="003A56F3" w:rsidRDefault="003A56F3" w:rsidP="008F319E">
      <w:pPr>
        <w:pStyle w:val="nrpsTablecaption"/>
        <w:rPr>
          <w:b/>
          <w:sz w:val="24"/>
        </w:rPr>
      </w:pPr>
      <w:r>
        <w:lastRenderedPageBreak/>
        <w:t xml:space="preserve">Table </w:t>
      </w:r>
      <w:r w:rsidR="008456AF">
        <w:t>7</w:t>
      </w:r>
      <w:r w:rsidR="008F319E">
        <w:t>.0</w:t>
      </w:r>
      <w:r>
        <w:t>. Modified Daubenmire cover value scale used to determine herbaceous/shrub species cover for the HTLN Parks.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2070"/>
        <w:gridCol w:w="1800"/>
        <w:gridCol w:w="3685"/>
      </w:tblGrid>
      <w:tr w:rsidR="003A56F3" w14:paraId="24216A6A" w14:textId="77777777" w:rsidTr="00930876">
        <w:trPr>
          <w:tblHeader/>
        </w:trPr>
        <w:tc>
          <w:tcPr>
            <w:tcW w:w="1530" w:type="dxa"/>
            <w:tcBorders>
              <w:top w:val="single" w:sz="4" w:space="0" w:color="auto"/>
              <w:left w:val="single" w:sz="4" w:space="0" w:color="auto"/>
              <w:bottom w:val="single" w:sz="4" w:space="0" w:color="auto"/>
              <w:right w:val="single" w:sz="4" w:space="0" w:color="auto"/>
            </w:tcBorders>
          </w:tcPr>
          <w:p w14:paraId="515EB743" w14:textId="77777777" w:rsidR="003A56F3" w:rsidRDefault="003A56F3" w:rsidP="008F319E">
            <w:pPr>
              <w:pStyle w:val="nrpsTableheader"/>
            </w:pPr>
            <w:r>
              <w:t>Cover Class Code</w:t>
            </w:r>
          </w:p>
        </w:tc>
        <w:tc>
          <w:tcPr>
            <w:tcW w:w="2070" w:type="dxa"/>
            <w:tcBorders>
              <w:top w:val="single" w:sz="4" w:space="0" w:color="auto"/>
              <w:left w:val="single" w:sz="4" w:space="0" w:color="auto"/>
              <w:bottom w:val="single" w:sz="4" w:space="0" w:color="auto"/>
              <w:right w:val="single" w:sz="4" w:space="0" w:color="auto"/>
            </w:tcBorders>
          </w:tcPr>
          <w:p w14:paraId="39A977E8" w14:textId="77777777" w:rsidR="003A56F3" w:rsidRDefault="003A56F3" w:rsidP="008F319E">
            <w:pPr>
              <w:pStyle w:val="nrpsTableheader"/>
            </w:pPr>
            <w:r>
              <w:t>Range of Cover (%)</w:t>
            </w:r>
          </w:p>
        </w:tc>
        <w:tc>
          <w:tcPr>
            <w:tcW w:w="1800" w:type="dxa"/>
            <w:tcBorders>
              <w:top w:val="single" w:sz="4" w:space="0" w:color="auto"/>
              <w:left w:val="single" w:sz="4" w:space="0" w:color="auto"/>
              <w:bottom w:val="single" w:sz="4" w:space="0" w:color="auto"/>
              <w:right w:val="single" w:sz="4" w:space="0" w:color="auto"/>
            </w:tcBorders>
          </w:tcPr>
          <w:p w14:paraId="3569CEB5" w14:textId="77777777" w:rsidR="003A56F3" w:rsidRDefault="003A56F3" w:rsidP="008F319E">
            <w:pPr>
              <w:pStyle w:val="nrpsTableheader"/>
            </w:pPr>
            <w:r>
              <w:t>Class Midpoint (%)</w:t>
            </w:r>
          </w:p>
        </w:tc>
        <w:tc>
          <w:tcPr>
            <w:tcW w:w="3685" w:type="dxa"/>
            <w:tcBorders>
              <w:top w:val="single" w:sz="4" w:space="0" w:color="auto"/>
              <w:left w:val="single" w:sz="4" w:space="0" w:color="auto"/>
              <w:bottom w:val="single" w:sz="4" w:space="0" w:color="auto"/>
              <w:right w:val="single" w:sz="4" w:space="0" w:color="auto"/>
            </w:tcBorders>
          </w:tcPr>
          <w:p w14:paraId="372BBDE9" w14:textId="77777777" w:rsidR="003A56F3" w:rsidRDefault="003A56F3" w:rsidP="008F319E">
            <w:pPr>
              <w:pStyle w:val="nrpsTableheader"/>
            </w:pPr>
            <w:r>
              <w:t>Upper Break-point Visual Cue</w:t>
            </w:r>
          </w:p>
        </w:tc>
      </w:tr>
      <w:tr w:rsidR="003A56F3" w14:paraId="2A9CA9A4" w14:textId="77777777" w:rsidTr="00930876">
        <w:tc>
          <w:tcPr>
            <w:tcW w:w="1530" w:type="dxa"/>
            <w:tcBorders>
              <w:top w:val="single" w:sz="4" w:space="0" w:color="auto"/>
              <w:left w:val="single" w:sz="4" w:space="0" w:color="auto"/>
              <w:bottom w:val="single" w:sz="4" w:space="0" w:color="auto"/>
              <w:right w:val="single" w:sz="4" w:space="0" w:color="auto"/>
            </w:tcBorders>
          </w:tcPr>
          <w:p w14:paraId="30FC2506" w14:textId="77777777" w:rsidR="003A56F3" w:rsidRDefault="003A56F3" w:rsidP="008F319E">
            <w:pPr>
              <w:pStyle w:val="nrpsTablecell"/>
            </w:pPr>
            <w:r>
              <w:t>7</w:t>
            </w:r>
          </w:p>
        </w:tc>
        <w:tc>
          <w:tcPr>
            <w:tcW w:w="2070" w:type="dxa"/>
            <w:tcBorders>
              <w:top w:val="single" w:sz="4" w:space="0" w:color="auto"/>
              <w:left w:val="single" w:sz="4" w:space="0" w:color="auto"/>
              <w:bottom w:val="single" w:sz="4" w:space="0" w:color="auto"/>
              <w:right w:val="single" w:sz="4" w:space="0" w:color="auto"/>
            </w:tcBorders>
          </w:tcPr>
          <w:p w14:paraId="542519B7" w14:textId="77777777" w:rsidR="003A56F3" w:rsidRDefault="003A56F3" w:rsidP="008F319E">
            <w:pPr>
              <w:pStyle w:val="nrpsTablecell"/>
            </w:pPr>
            <w:r w:rsidRPr="00FD405C">
              <w:rPr>
                <w:szCs w:val="18"/>
              </w:rPr>
              <w:t>95</w:t>
            </w:r>
            <w:r>
              <w:rPr>
                <w:szCs w:val="18"/>
              </w:rPr>
              <w:t>.1</w:t>
            </w:r>
            <w:r w:rsidRPr="00FD405C">
              <w:rPr>
                <w:szCs w:val="18"/>
              </w:rPr>
              <w:t>-100</w:t>
            </w:r>
          </w:p>
        </w:tc>
        <w:tc>
          <w:tcPr>
            <w:tcW w:w="1800" w:type="dxa"/>
            <w:tcBorders>
              <w:top w:val="single" w:sz="4" w:space="0" w:color="auto"/>
              <w:left w:val="single" w:sz="4" w:space="0" w:color="auto"/>
              <w:bottom w:val="single" w:sz="4" w:space="0" w:color="auto"/>
              <w:right w:val="single" w:sz="4" w:space="0" w:color="auto"/>
            </w:tcBorders>
          </w:tcPr>
          <w:p w14:paraId="2E5866B6" w14:textId="77777777" w:rsidR="003A56F3" w:rsidRDefault="003A56F3" w:rsidP="008F319E">
            <w:pPr>
              <w:pStyle w:val="nrpsTablecell"/>
            </w:pPr>
            <w:r>
              <w:t>97.5</w:t>
            </w:r>
          </w:p>
        </w:tc>
        <w:tc>
          <w:tcPr>
            <w:tcW w:w="3685" w:type="dxa"/>
            <w:tcBorders>
              <w:top w:val="single" w:sz="4" w:space="0" w:color="auto"/>
              <w:left w:val="single" w:sz="4" w:space="0" w:color="auto"/>
              <w:bottom w:val="single" w:sz="4" w:space="0" w:color="auto"/>
              <w:right w:val="single" w:sz="4" w:space="0" w:color="auto"/>
            </w:tcBorders>
          </w:tcPr>
          <w:p w14:paraId="106916CE" w14:textId="77777777" w:rsidR="003A56F3" w:rsidRDefault="003A56F3" w:rsidP="008F319E">
            <w:pPr>
              <w:pStyle w:val="nrpsTablecell"/>
            </w:pPr>
            <w:r>
              <w:t>10 m</w:t>
            </w:r>
            <w:r w:rsidRPr="006963FC">
              <w:rPr>
                <w:vertAlign w:val="superscript"/>
              </w:rPr>
              <w:t>2</w:t>
            </w:r>
            <w:r>
              <w:t>-hoop full extent (100%)</w:t>
            </w:r>
          </w:p>
        </w:tc>
      </w:tr>
      <w:tr w:rsidR="003A56F3" w14:paraId="47ACA572" w14:textId="77777777" w:rsidTr="00930876">
        <w:tc>
          <w:tcPr>
            <w:tcW w:w="1530" w:type="dxa"/>
            <w:tcBorders>
              <w:top w:val="single" w:sz="4" w:space="0" w:color="auto"/>
              <w:left w:val="single" w:sz="4" w:space="0" w:color="auto"/>
              <w:bottom w:val="single" w:sz="4" w:space="0" w:color="auto"/>
              <w:right w:val="single" w:sz="4" w:space="0" w:color="auto"/>
            </w:tcBorders>
          </w:tcPr>
          <w:p w14:paraId="5724B305" w14:textId="77777777" w:rsidR="003A56F3" w:rsidRDefault="003A56F3" w:rsidP="008F319E">
            <w:pPr>
              <w:pStyle w:val="nrpsTablecell"/>
            </w:pPr>
            <w:r>
              <w:t>6</w:t>
            </w:r>
          </w:p>
        </w:tc>
        <w:tc>
          <w:tcPr>
            <w:tcW w:w="2070" w:type="dxa"/>
            <w:tcBorders>
              <w:top w:val="single" w:sz="4" w:space="0" w:color="auto"/>
              <w:left w:val="single" w:sz="4" w:space="0" w:color="auto"/>
              <w:bottom w:val="single" w:sz="4" w:space="0" w:color="auto"/>
              <w:right w:val="single" w:sz="4" w:space="0" w:color="auto"/>
            </w:tcBorders>
          </w:tcPr>
          <w:p w14:paraId="35F4BABB" w14:textId="77777777" w:rsidR="003A56F3" w:rsidRDefault="003A56F3" w:rsidP="008F319E">
            <w:pPr>
              <w:pStyle w:val="nrpsTablecell"/>
            </w:pPr>
            <w:r w:rsidRPr="00FD405C">
              <w:rPr>
                <w:szCs w:val="18"/>
              </w:rPr>
              <w:t>75</w:t>
            </w:r>
            <w:r>
              <w:rPr>
                <w:szCs w:val="18"/>
              </w:rPr>
              <w:t>.1</w:t>
            </w:r>
            <w:r w:rsidRPr="00FD405C">
              <w:rPr>
                <w:szCs w:val="18"/>
              </w:rPr>
              <w:t>-</w:t>
            </w:r>
            <w:r>
              <w:rPr>
                <w:szCs w:val="18"/>
              </w:rPr>
              <w:t>95.0</w:t>
            </w:r>
          </w:p>
        </w:tc>
        <w:tc>
          <w:tcPr>
            <w:tcW w:w="1800" w:type="dxa"/>
            <w:tcBorders>
              <w:top w:val="single" w:sz="4" w:space="0" w:color="auto"/>
              <w:left w:val="single" w:sz="4" w:space="0" w:color="auto"/>
              <w:bottom w:val="single" w:sz="4" w:space="0" w:color="auto"/>
              <w:right w:val="single" w:sz="4" w:space="0" w:color="auto"/>
            </w:tcBorders>
          </w:tcPr>
          <w:p w14:paraId="08AC71B4" w14:textId="77777777" w:rsidR="003A56F3" w:rsidRDefault="003A56F3" w:rsidP="008F319E">
            <w:pPr>
              <w:pStyle w:val="nrpsTablecell"/>
            </w:pPr>
            <w:r>
              <w:t>85.0</w:t>
            </w:r>
          </w:p>
        </w:tc>
        <w:tc>
          <w:tcPr>
            <w:tcW w:w="3685" w:type="dxa"/>
            <w:tcBorders>
              <w:top w:val="single" w:sz="4" w:space="0" w:color="auto"/>
              <w:left w:val="single" w:sz="4" w:space="0" w:color="auto"/>
              <w:bottom w:val="single" w:sz="4" w:space="0" w:color="auto"/>
              <w:right w:val="single" w:sz="4" w:space="0" w:color="auto"/>
            </w:tcBorders>
          </w:tcPr>
          <w:p w14:paraId="5A92AABB" w14:textId="77777777" w:rsidR="003A56F3" w:rsidRDefault="003A56F3" w:rsidP="008F319E">
            <w:pPr>
              <w:pStyle w:val="nrpsTablecell"/>
            </w:pPr>
            <w:r>
              <w:t>Subtract ½ of 1m</w:t>
            </w:r>
            <w:r w:rsidRPr="006963FC">
              <w:rPr>
                <w:vertAlign w:val="superscript"/>
              </w:rPr>
              <w:t>2</w:t>
            </w:r>
            <w:r>
              <w:t>-hoop from 10 m</w:t>
            </w:r>
            <w:r w:rsidRPr="006963FC">
              <w:rPr>
                <w:vertAlign w:val="superscript"/>
              </w:rPr>
              <w:t>2</w:t>
            </w:r>
            <w:r>
              <w:t>-hoop (95%)</w:t>
            </w:r>
          </w:p>
        </w:tc>
      </w:tr>
      <w:tr w:rsidR="003A56F3" w14:paraId="1521EFBA" w14:textId="77777777" w:rsidTr="00930876">
        <w:tc>
          <w:tcPr>
            <w:tcW w:w="1530" w:type="dxa"/>
            <w:tcBorders>
              <w:top w:val="single" w:sz="4" w:space="0" w:color="auto"/>
              <w:left w:val="single" w:sz="4" w:space="0" w:color="auto"/>
              <w:bottom w:val="single" w:sz="4" w:space="0" w:color="auto"/>
              <w:right w:val="single" w:sz="4" w:space="0" w:color="auto"/>
            </w:tcBorders>
          </w:tcPr>
          <w:p w14:paraId="4553D444" w14:textId="77777777" w:rsidR="003A56F3" w:rsidRDefault="003A56F3" w:rsidP="008F319E">
            <w:pPr>
              <w:pStyle w:val="nrpsTablecell"/>
            </w:pPr>
            <w:r>
              <w:t>5</w:t>
            </w:r>
          </w:p>
        </w:tc>
        <w:tc>
          <w:tcPr>
            <w:tcW w:w="2070" w:type="dxa"/>
            <w:tcBorders>
              <w:top w:val="single" w:sz="4" w:space="0" w:color="auto"/>
              <w:left w:val="single" w:sz="4" w:space="0" w:color="auto"/>
              <w:bottom w:val="single" w:sz="4" w:space="0" w:color="auto"/>
              <w:right w:val="single" w:sz="4" w:space="0" w:color="auto"/>
            </w:tcBorders>
          </w:tcPr>
          <w:p w14:paraId="3C0303FA" w14:textId="77777777" w:rsidR="003A56F3" w:rsidRDefault="003A56F3" w:rsidP="008F319E">
            <w:pPr>
              <w:pStyle w:val="nrpsTablecell"/>
            </w:pPr>
            <w:r w:rsidRPr="00FD405C">
              <w:rPr>
                <w:szCs w:val="18"/>
              </w:rPr>
              <w:t>50</w:t>
            </w:r>
            <w:r>
              <w:rPr>
                <w:szCs w:val="18"/>
              </w:rPr>
              <w:t>.1</w:t>
            </w:r>
            <w:r w:rsidRPr="00FD405C">
              <w:rPr>
                <w:szCs w:val="18"/>
              </w:rPr>
              <w:t>-</w:t>
            </w:r>
            <w:r>
              <w:rPr>
                <w:szCs w:val="18"/>
              </w:rPr>
              <w:t>75.0</w:t>
            </w:r>
          </w:p>
        </w:tc>
        <w:tc>
          <w:tcPr>
            <w:tcW w:w="1800" w:type="dxa"/>
            <w:tcBorders>
              <w:top w:val="single" w:sz="4" w:space="0" w:color="auto"/>
              <w:left w:val="single" w:sz="4" w:space="0" w:color="auto"/>
              <w:bottom w:val="single" w:sz="4" w:space="0" w:color="auto"/>
              <w:right w:val="single" w:sz="4" w:space="0" w:color="auto"/>
            </w:tcBorders>
          </w:tcPr>
          <w:p w14:paraId="5ABC6E67" w14:textId="77777777" w:rsidR="003A56F3" w:rsidRDefault="003A56F3" w:rsidP="008F319E">
            <w:pPr>
              <w:pStyle w:val="nrpsTablecell"/>
            </w:pPr>
            <w:r>
              <w:t>62.5</w:t>
            </w:r>
          </w:p>
        </w:tc>
        <w:tc>
          <w:tcPr>
            <w:tcW w:w="3685" w:type="dxa"/>
            <w:tcBorders>
              <w:top w:val="single" w:sz="4" w:space="0" w:color="auto"/>
              <w:left w:val="single" w:sz="4" w:space="0" w:color="auto"/>
              <w:bottom w:val="single" w:sz="4" w:space="0" w:color="auto"/>
              <w:right w:val="single" w:sz="4" w:space="0" w:color="auto"/>
            </w:tcBorders>
          </w:tcPr>
          <w:p w14:paraId="09E4446E" w14:textId="0A31E449" w:rsidR="003A56F3" w:rsidRDefault="000F1B28" w:rsidP="008F319E">
            <w:pPr>
              <w:pStyle w:val="nrpsTablecell"/>
            </w:pPr>
            <w:r>
              <w:t>3-</w:t>
            </w:r>
            <w:r w:rsidR="003A56F3">
              <w:t>¼ sections created by cross-ropes of 10 m</w:t>
            </w:r>
            <w:r w:rsidR="003A56F3" w:rsidRPr="00064C6C">
              <w:rPr>
                <w:vertAlign w:val="superscript"/>
              </w:rPr>
              <w:t>2</w:t>
            </w:r>
            <w:r w:rsidR="003A56F3">
              <w:t>-hoop (75%)</w:t>
            </w:r>
          </w:p>
        </w:tc>
      </w:tr>
      <w:tr w:rsidR="003A56F3" w14:paraId="3864A059" w14:textId="77777777" w:rsidTr="00930876">
        <w:tc>
          <w:tcPr>
            <w:tcW w:w="1530" w:type="dxa"/>
            <w:tcBorders>
              <w:top w:val="single" w:sz="4" w:space="0" w:color="auto"/>
              <w:left w:val="single" w:sz="4" w:space="0" w:color="auto"/>
              <w:bottom w:val="single" w:sz="4" w:space="0" w:color="auto"/>
              <w:right w:val="single" w:sz="4" w:space="0" w:color="auto"/>
            </w:tcBorders>
          </w:tcPr>
          <w:p w14:paraId="51F67C26" w14:textId="77777777" w:rsidR="003A56F3" w:rsidRDefault="003A56F3" w:rsidP="008F319E">
            <w:pPr>
              <w:pStyle w:val="nrpsTablecell"/>
            </w:pPr>
            <w:r>
              <w:t>4</w:t>
            </w:r>
          </w:p>
        </w:tc>
        <w:tc>
          <w:tcPr>
            <w:tcW w:w="2070" w:type="dxa"/>
            <w:tcBorders>
              <w:top w:val="single" w:sz="4" w:space="0" w:color="auto"/>
              <w:left w:val="single" w:sz="4" w:space="0" w:color="auto"/>
              <w:bottom w:val="single" w:sz="4" w:space="0" w:color="auto"/>
              <w:right w:val="single" w:sz="4" w:space="0" w:color="auto"/>
            </w:tcBorders>
          </w:tcPr>
          <w:p w14:paraId="7805A5E1" w14:textId="77777777" w:rsidR="003A56F3" w:rsidRDefault="003A56F3" w:rsidP="008F319E">
            <w:pPr>
              <w:pStyle w:val="nrpsTablecell"/>
            </w:pPr>
            <w:r w:rsidRPr="00FD405C">
              <w:rPr>
                <w:szCs w:val="18"/>
              </w:rPr>
              <w:t>25</w:t>
            </w:r>
            <w:r>
              <w:rPr>
                <w:szCs w:val="18"/>
              </w:rPr>
              <w:t>.1</w:t>
            </w:r>
            <w:r w:rsidRPr="00FD405C">
              <w:rPr>
                <w:szCs w:val="18"/>
              </w:rPr>
              <w:t>-50</w:t>
            </w:r>
          </w:p>
        </w:tc>
        <w:tc>
          <w:tcPr>
            <w:tcW w:w="1800" w:type="dxa"/>
            <w:tcBorders>
              <w:top w:val="single" w:sz="4" w:space="0" w:color="auto"/>
              <w:left w:val="single" w:sz="4" w:space="0" w:color="auto"/>
              <w:bottom w:val="single" w:sz="4" w:space="0" w:color="auto"/>
              <w:right w:val="single" w:sz="4" w:space="0" w:color="auto"/>
            </w:tcBorders>
          </w:tcPr>
          <w:p w14:paraId="0BB98E0B" w14:textId="77777777" w:rsidR="003A56F3" w:rsidRDefault="003A56F3" w:rsidP="008F319E">
            <w:pPr>
              <w:pStyle w:val="nrpsTablecell"/>
            </w:pPr>
            <w:r>
              <w:t>37.5</w:t>
            </w:r>
          </w:p>
        </w:tc>
        <w:tc>
          <w:tcPr>
            <w:tcW w:w="3685" w:type="dxa"/>
            <w:tcBorders>
              <w:top w:val="single" w:sz="4" w:space="0" w:color="auto"/>
              <w:left w:val="single" w:sz="4" w:space="0" w:color="auto"/>
              <w:bottom w:val="single" w:sz="4" w:space="0" w:color="auto"/>
              <w:right w:val="single" w:sz="4" w:space="0" w:color="auto"/>
            </w:tcBorders>
          </w:tcPr>
          <w:p w14:paraId="688B05A6" w14:textId="4C0304E1" w:rsidR="003A56F3" w:rsidRDefault="000F1B28" w:rsidP="008F319E">
            <w:pPr>
              <w:pStyle w:val="nrpsTablecell"/>
            </w:pPr>
            <w:r>
              <w:t>2-</w:t>
            </w:r>
            <w:r w:rsidR="003A56F3">
              <w:t>¼ sections created by cross-ropes of 10 m</w:t>
            </w:r>
            <w:r w:rsidR="003A56F3" w:rsidRPr="00064C6C">
              <w:rPr>
                <w:vertAlign w:val="superscript"/>
              </w:rPr>
              <w:t>2</w:t>
            </w:r>
            <w:r w:rsidR="003A56F3">
              <w:t>-hoop (50%)</w:t>
            </w:r>
          </w:p>
        </w:tc>
      </w:tr>
      <w:tr w:rsidR="003A56F3" w14:paraId="69D1E8C7" w14:textId="77777777" w:rsidTr="00930876">
        <w:trPr>
          <w:trHeight w:val="233"/>
        </w:trPr>
        <w:tc>
          <w:tcPr>
            <w:tcW w:w="1530" w:type="dxa"/>
            <w:tcBorders>
              <w:top w:val="single" w:sz="4" w:space="0" w:color="auto"/>
              <w:left w:val="single" w:sz="4" w:space="0" w:color="auto"/>
              <w:bottom w:val="single" w:sz="4" w:space="0" w:color="auto"/>
              <w:right w:val="single" w:sz="4" w:space="0" w:color="auto"/>
            </w:tcBorders>
          </w:tcPr>
          <w:p w14:paraId="07685785" w14:textId="77777777" w:rsidR="003A56F3" w:rsidRDefault="003A56F3" w:rsidP="008F319E">
            <w:pPr>
              <w:pStyle w:val="nrpsTablecell"/>
            </w:pPr>
            <w:r>
              <w:t>3</w:t>
            </w:r>
          </w:p>
        </w:tc>
        <w:tc>
          <w:tcPr>
            <w:tcW w:w="2070" w:type="dxa"/>
            <w:tcBorders>
              <w:top w:val="single" w:sz="4" w:space="0" w:color="auto"/>
              <w:left w:val="single" w:sz="4" w:space="0" w:color="auto"/>
              <w:bottom w:val="single" w:sz="4" w:space="0" w:color="auto"/>
              <w:right w:val="single" w:sz="4" w:space="0" w:color="auto"/>
            </w:tcBorders>
          </w:tcPr>
          <w:p w14:paraId="48F22CFB" w14:textId="77777777" w:rsidR="003A56F3" w:rsidRDefault="003A56F3" w:rsidP="008F319E">
            <w:pPr>
              <w:pStyle w:val="nrpsTablecell"/>
            </w:pPr>
            <w:r w:rsidRPr="00FD405C">
              <w:rPr>
                <w:szCs w:val="18"/>
              </w:rPr>
              <w:t>5</w:t>
            </w:r>
            <w:r>
              <w:rPr>
                <w:szCs w:val="18"/>
              </w:rPr>
              <w:t>.1</w:t>
            </w:r>
            <w:r w:rsidRPr="00FD405C">
              <w:rPr>
                <w:szCs w:val="18"/>
              </w:rPr>
              <w:t>-</w:t>
            </w:r>
            <w:r>
              <w:rPr>
                <w:szCs w:val="18"/>
              </w:rPr>
              <w:t>25.0</w:t>
            </w:r>
          </w:p>
        </w:tc>
        <w:tc>
          <w:tcPr>
            <w:tcW w:w="1800" w:type="dxa"/>
            <w:tcBorders>
              <w:top w:val="single" w:sz="4" w:space="0" w:color="auto"/>
              <w:left w:val="single" w:sz="4" w:space="0" w:color="auto"/>
              <w:bottom w:val="single" w:sz="4" w:space="0" w:color="auto"/>
              <w:right w:val="single" w:sz="4" w:space="0" w:color="auto"/>
            </w:tcBorders>
          </w:tcPr>
          <w:p w14:paraId="0DB484B6" w14:textId="77777777" w:rsidR="003A56F3" w:rsidRDefault="003A56F3" w:rsidP="008F319E">
            <w:pPr>
              <w:pStyle w:val="nrpsTablecell"/>
            </w:pPr>
            <w:r>
              <w:t>15.0</w:t>
            </w:r>
          </w:p>
        </w:tc>
        <w:tc>
          <w:tcPr>
            <w:tcW w:w="3685" w:type="dxa"/>
            <w:tcBorders>
              <w:top w:val="single" w:sz="4" w:space="0" w:color="auto"/>
              <w:left w:val="single" w:sz="4" w:space="0" w:color="auto"/>
              <w:bottom w:val="single" w:sz="4" w:space="0" w:color="auto"/>
              <w:right w:val="single" w:sz="4" w:space="0" w:color="auto"/>
            </w:tcBorders>
          </w:tcPr>
          <w:p w14:paraId="6153E054" w14:textId="77777777" w:rsidR="003A56F3" w:rsidRDefault="003A56F3" w:rsidP="008F319E">
            <w:pPr>
              <w:pStyle w:val="nrpsTablecell"/>
            </w:pPr>
            <w:r>
              <w:t>¼ sections created by cross-ropes of 10 m</w:t>
            </w:r>
            <w:r w:rsidRPr="006963FC">
              <w:rPr>
                <w:vertAlign w:val="superscript"/>
              </w:rPr>
              <w:t>2</w:t>
            </w:r>
            <w:r>
              <w:t>-hoop (25%)</w:t>
            </w:r>
          </w:p>
        </w:tc>
      </w:tr>
      <w:tr w:rsidR="003A56F3" w14:paraId="54B5A07E" w14:textId="77777777" w:rsidTr="00930876">
        <w:tc>
          <w:tcPr>
            <w:tcW w:w="1530" w:type="dxa"/>
            <w:tcBorders>
              <w:top w:val="single" w:sz="4" w:space="0" w:color="auto"/>
              <w:left w:val="single" w:sz="4" w:space="0" w:color="auto"/>
              <w:bottom w:val="single" w:sz="4" w:space="0" w:color="auto"/>
              <w:right w:val="single" w:sz="4" w:space="0" w:color="auto"/>
            </w:tcBorders>
          </w:tcPr>
          <w:p w14:paraId="34DC1A92" w14:textId="77777777" w:rsidR="003A56F3" w:rsidRDefault="003A56F3" w:rsidP="008F319E">
            <w:pPr>
              <w:pStyle w:val="nrpsTablecell"/>
            </w:pPr>
            <w:r>
              <w:t>2</w:t>
            </w:r>
          </w:p>
        </w:tc>
        <w:tc>
          <w:tcPr>
            <w:tcW w:w="2070" w:type="dxa"/>
            <w:tcBorders>
              <w:top w:val="single" w:sz="4" w:space="0" w:color="auto"/>
              <w:left w:val="single" w:sz="4" w:space="0" w:color="auto"/>
              <w:bottom w:val="single" w:sz="4" w:space="0" w:color="auto"/>
              <w:right w:val="single" w:sz="4" w:space="0" w:color="auto"/>
            </w:tcBorders>
          </w:tcPr>
          <w:p w14:paraId="7AF42BAD" w14:textId="77777777" w:rsidR="003A56F3" w:rsidRDefault="003A56F3" w:rsidP="008F319E">
            <w:pPr>
              <w:pStyle w:val="nrpsTablecell"/>
            </w:pPr>
            <w:r w:rsidRPr="00FD405C">
              <w:rPr>
                <w:szCs w:val="18"/>
              </w:rPr>
              <w:t>1</w:t>
            </w:r>
            <w:r>
              <w:rPr>
                <w:szCs w:val="18"/>
              </w:rPr>
              <w:t>.1</w:t>
            </w:r>
            <w:r w:rsidRPr="00FD405C">
              <w:rPr>
                <w:szCs w:val="18"/>
              </w:rPr>
              <w:t>-</w:t>
            </w:r>
            <w:r>
              <w:rPr>
                <w:szCs w:val="18"/>
              </w:rPr>
              <w:t>5.0</w:t>
            </w:r>
          </w:p>
        </w:tc>
        <w:tc>
          <w:tcPr>
            <w:tcW w:w="1800" w:type="dxa"/>
            <w:tcBorders>
              <w:top w:val="single" w:sz="4" w:space="0" w:color="auto"/>
              <w:left w:val="single" w:sz="4" w:space="0" w:color="auto"/>
              <w:bottom w:val="single" w:sz="4" w:space="0" w:color="auto"/>
              <w:right w:val="single" w:sz="4" w:space="0" w:color="auto"/>
            </w:tcBorders>
          </w:tcPr>
          <w:p w14:paraId="043C877C" w14:textId="77777777" w:rsidR="003A56F3" w:rsidRDefault="003A56F3" w:rsidP="008F319E">
            <w:pPr>
              <w:pStyle w:val="nrpsTablecell"/>
            </w:pPr>
            <w:r>
              <w:t>2.5</w:t>
            </w:r>
          </w:p>
        </w:tc>
        <w:tc>
          <w:tcPr>
            <w:tcW w:w="3685" w:type="dxa"/>
            <w:tcBorders>
              <w:top w:val="single" w:sz="4" w:space="0" w:color="auto"/>
              <w:left w:val="single" w:sz="4" w:space="0" w:color="auto"/>
              <w:bottom w:val="single" w:sz="4" w:space="0" w:color="auto"/>
              <w:right w:val="single" w:sz="4" w:space="0" w:color="auto"/>
            </w:tcBorders>
          </w:tcPr>
          <w:p w14:paraId="2126486F" w14:textId="77777777" w:rsidR="003A56F3" w:rsidRDefault="003A56F3" w:rsidP="008F319E">
            <w:pPr>
              <w:pStyle w:val="nrpsTablecell"/>
            </w:pPr>
            <w:r>
              <w:t>½ of 1 m</w:t>
            </w:r>
            <w:r w:rsidRPr="006963FC">
              <w:rPr>
                <w:vertAlign w:val="superscript"/>
              </w:rPr>
              <w:t>2</w:t>
            </w:r>
            <w:r>
              <w:t>-hoop (5%)</w:t>
            </w:r>
          </w:p>
        </w:tc>
      </w:tr>
      <w:tr w:rsidR="003A56F3" w14:paraId="110CF97A" w14:textId="77777777" w:rsidTr="00930876">
        <w:tc>
          <w:tcPr>
            <w:tcW w:w="1530" w:type="dxa"/>
            <w:tcBorders>
              <w:top w:val="single" w:sz="4" w:space="0" w:color="auto"/>
              <w:left w:val="single" w:sz="4" w:space="0" w:color="auto"/>
              <w:bottom w:val="single" w:sz="4" w:space="0" w:color="auto"/>
              <w:right w:val="single" w:sz="4" w:space="0" w:color="auto"/>
            </w:tcBorders>
          </w:tcPr>
          <w:p w14:paraId="56DAD744" w14:textId="77777777" w:rsidR="003A56F3" w:rsidRDefault="003A56F3" w:rsidP="008F319E">
            <w:pPr>
              <w:pStyle w:val="nrpsTablecell"/>
            </w:pPr>
            <w:r>
              <w:t>1</w:t>
            </w:r>
          </w:p>
        </w:tc>
        <w:tc>
          <w:tcPr>
            <w:tcW w:w="2070" w:type="dxa"/>
            <w:tcBorders>
              <w:top w:val="single" w:sz="4" w:space="0" w:color="auto"/>
              <w:left w:val="single" w:sz="4" w:space="0" w:color="auto"/>
              <w:bottom w:val="single" w:sz="4" w:space="0" w:color="auto"/>
              <w:right w:val="single" w:sz="4" w:space="0" w:color="auto"/>
            </w:tcBorders>
          </w:tcPr>
          <w:p w14:paraId="24812F36" w14:textId="55FC28C2" w:rsidR="003A56F3" w:rsidRDefault="00EC70CB" w:rsidP="008F319E">
            <w:pPr>
              <w:pStyle w:val="nrpsTablecell"/>
            </w:pPr>
            <w:r>
              <w:rPr>
                <w:szCs w:val="18"/>
              </w:rPr>
              <w:t>present</w:t>
            </w:r>
            <w:r w:rsidR="003A56F3" w:rsidRPr="00FD405C">
              <w:rPr>
                <w:szCs w:val="18"/>
              </w:rPr>
              <w:t>-</w:t>
            </w:r>
            <w:r w:rsidR="003A56F3">
              <w:rPr>
                <w:szCs w:val="18"/>
              </w:rPr>
              <w:t>1.0</w:t>
            </w:r>
          </w:p>
        </w:tc>
        <w:tc>
          <w:tcPr>
            <w:tcW w:w="1800" w:type="dxa"/>
            <w:tcBorders>
              <w:top w:val="single" w:sz="4" w:space="0" w:color="auto"/>
              <w:left w:val="single" w:sz="4" w:space="0" w:color="auto"/>
              <w:bottom w:val="single" w:sz="4" w:space="0" w:color="auto"/>
              <w:right w:val="single" w:sz="4" w:space="0" w:color="auto"/>
            </w:tcBorders>
          </w:tcPr>
          <w:p w14:paraId="0AFCE67D" w14:textId="77777777" w:rsidR="003A56F3" w:rsidRDefault="003A56F3" w:rsidP="008F319E">
            <w:pPr>
              <w:pStyle w:val="nrpsTablecell"/>
            </w:pPr>
            <w:r>
              <w:t>0.5</w:t>
            </w:r>
          </w:p>
        </w:tc>
        <w:tc>
          <w:tcPr>
            <w:tcW w:w="3685" w:type="dxa"/>
            <w:tcBorders>
              <w:top w:val="single" w:sz="4" w:space="0" w:color="auto"/>
              <w:left w:val="single" w:sz="4" w:space="0" w:color="auto"/>
              <w:bottom w:val="single" w:sz="4" w:space="0" w:color="auto"/>
              <w:right w:val="single" w:sz="4" w:space="0" w:color="auto"/>
            </w:tcBorders>
          </w:tcPr>
          <w:p w14:paraId="232301E8" w14:textId="77777777" w:rsidR="003A56F3" w:rsidRDefault="003A56F3" w:rsidP="008F319E">
            <w:pPr>
              <w:pStyle w:val="nrpsTablecell"/>
            </w:pPr>
            <w:r>
              <w:t>0.1 m</w:t>
            </w:r>
            <w:r w:rsidRPr="006963FC">
              <w:rPr>
                <w:vertAlign w:val="superscript"/>
              </w:rPr>
              <w:t>2</w:t>
            </w:r>
            <w:r>
              <w:t>-hoop (1%)</w:t>
            </w:r>
          </w:p>
        </w:tc>
      </w:tr>
    </w:tbl>
    <w:p w14:paraId="39CB68C8" w14:textId="29F28471" w:rsidR="003A56F3" w:rsidRDefault="003A56F3" w:rsidP="003A56F3">
      <w:pPr>
        <w:widowControl w:val="0"/>
        <w:spacing w:line="360" w:lineRule="auto"/>
        <w:ind w:firstLine="720"/>
        <w:rPr>
          <w:sz w:val="24"/>
        </w:rPr>
      </w:pPr>
    </w:p>
    <w:p w14:paraId="4B7F819E" w14:textId="77777777" w:rsidR="003A56F3" w:rsidRDefault="003A56F3" w:rsidP="008F319E">
      <w:pPr>
        <w:pStyle w:val="nrpsTablecaption"/>
      </w:pPr>
      <w:r>
        <w:t>Field version</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7"/>
        <w:gridCol w:w="1170"/>
        <w:gridCol w:w="4410"/>
      </w:tblGrid>
      <w:tr w:rsidR="003A56F3" w:rsidRPr="00FD405C" w14:paraId="42ECE588" w14:textId="77777777" w:rsidTr="00930876">
        <w:trPr>
          <w:tblHeader/>
        </w:trPr>
        <w:tc>
          <w:tcPr>
            <w:tcW w:w="1147" w:type="dxa"/>
            <w:tcBorders>
              <w:top w:val="single" w:sz="4" w:space="0" w:color="auto"/>
              <w:left w:val="single" w:sz="4" w:space="0" w:color="auto"/>
              <w:bottom w:val="single" w:sz="4" w:space="0" w:color="auto"/>
              <w:right w:val="single" w:sz="4" w:space="0" w:color="auto"/>
            </w:tcBorders>
          </w:tcPr>
          <w:p w14:paraId="0E8449E4" w14:textId="77777777" w:rsidR="003A56F3" w:rsidRPr="00FD405C" w:rsidRDefault="003A56F3" w:rsidP="006963FC">
            <w:pPr>
              <w:jc w:val="center"/>
              <w:rPr>
                <w:b/>
                <w:sz w:val="18"/>
                <w:szCs w:val="18"/>
              </w:rPr>
            </w:pPr>
            <w:r>
              <w:rPr>
                <w:b/>
                <w:sz w:val="18"/>
                <w:szCs w:val="18"/>
              </w:rPr>
              <w:t>Cover Class</w:t>
            </w:r>
          </w:p>
        </w:tc>
        <w:tc>
          <w:tcPr>
            <w:tcW w:w="1170" w:type="dxa"/>
            <w:tcBorders>
              <w:top w:val="single" w:sz="4" w:space="0" w:color="auto"/>
              <w:left w:val="single" w:sz="4" w:space="0" w:color="auto"/>
              <w:bottom w:val="single" w:sz="4" w:space="0" w:color="auto"/>
              <w:right w:val="single" w:sz="4" w:space="0" w:color="auto"/>
            </w:tcBorders>
          </w:tcPr>
          <w:p w14:paraId="041374D7" w14:textId="77777777" w:rsidR="003A56F3" w:rsidRPr="00FD405C" w:rsidRDefault="003A56F3" w:rsidP="006963FC">
            <w:pPr>
              <w:jc w:val="center"/>
              <w:rPr>
                <w:b/>
                <w:sz w:val="18"/>
                <w:szCs w:val="18"/>
              </w:rPr>
            </w:pPr>
            <w:r w:rsidRPr="00FD405C">
              <w:rPr>
                <w:b/>
                <w:sz w:val="18"/>
                <w:szCs w:val="18"/>
              </w:rPr>
              <w:t>Range (%)</w:t>
            </w:r>
          </w:p>
        </w:tc>
        <w:tc>
          <w:tcPr>
            <w:tcW w:w="4410" w:type="dxa"/>
            <w:tcBorders>
              <w:top w:val="single" w:sz="4" w:space="0" w:color="auto"/>
              <w:left w:val="single" w:sz="4" w:space="0" w:color="auto"/>
              <w:bottom w:val="single" w:sz="4" w:space="0" w:color="auto"/>
              <w:right w:val="single" w:sz="4" w:space="0" w:color="auto"/>
            </w:tcBorders>
          </w:tcPr>
          <w:p w14:paraId="79761ABE" w14:textId="77777777" w:rsidR="003A56F3" w:rsidRPr="00FD405C" w:rsidRDefault="003A56F3" w:rsidP="006963FC">
            <w:pPr>
              <w:jc w:val="center"/>
              <w:rPr>
                <w:b/>
                <w:sz w:val="18"/>
                <w:szCs w:val="18"/>
              </w:rPr>
            </w:pPr>
            <w:r w:rsidRPr="00FD405C">
              <w:rPr>
                <w:b/>
                <w:sz w:val="18"/>
                <w:szCs w:val="18"/>
              </w:rPr>
              <w:t>Upper Break-point Visual Cue</w:t>
            </w:r>
          </w:p>
        </w:tc>
      </w:tr>
      <w:tr w:rsidR="003A56F3" w:rsidRPr="00FD405C" w14:paraId="16310F36" w14:textId="77777777" w:rsidTr="006C19E1">
        <w:tc>
          <w:tcPr>
            <w:tcW w:w="1147" w:type="dxa"/>
            <w:tcBorders>
              <w:top w:val="single" w:sz="4" w:space="0" w:color="auto"/>
              <w:left w:val="single" w:sz="4" w:space="0" w:color="auto"/>
              <w:bottom w:val="single" w:sz="4" w:space="0" w:color="auto"/>
              <w:right w:val="single" w:sz="4" w:space="0" w:color="auto"/>
            </w:tcBorders>
          </w:tcPr>
          <w:p w14:paraId="152E6BA6" w14:textId="77777777" w:rsidR="003A56F3" w:rsidRPr="00FD405C" w:rsidRDefault="003A56F3" w:rsidP="006963FC">
            <w:pPr>
              <w:jc w:val="center"/>
              <w:rPr>
                <w:sz w:val="18"/>
                <w:szCs w:val="18"/>
              </w:rPr>
            </w:pPr>
            <w:r w:rsidRPr="00FD405C">
              <w:rPr>
                <w:sz w:val="18"/>
                <w:szCs w:val="18"/>
              </w:rPr>
              <w:t>7</w:t>
            </w:r>
          </w:p>
        </w:tc>
        <w:tc>
          <w:tcPr>
            <w:tcW w:w="1170" w:type="dxa"/>
            <w:tcBorders>
              <w:top w:val="single" w:sz="4" w:space="0" w:color="auto"/>
              <w:left w:val="single" w:sz="4" w:space="0" w:color="auto"/>
              <w:bottom w:val="single" w:sz="4" w:space="0" w:color="auto"/>
              <w:right w:val="single" w:sz="4" w:space="0" w:color="auto"/>
            </w:tcBorders>
          </w:tcPr>
          <w:p w14:paraId="30E47F98" w14:textId="77777777" w:rsidR="003A56F3" w:rsidRPr="00FD405C" w:rsidRDefault="003A56F3" w:rsidP="006963FC">
            <w:pPr>
              <w:jc w:val="center"/>
              <w:rPr>
                <w:sz w:val="18"/>
                <w:szCs w:val="18"/>
              </w:rPr>
            </w:pPr>
            <w:r w:rsidRPr="00FD405C">
              <w:rPr>
                <w:sz w:val="18"/>
                <w:szCs w:val="18"/>
              </w:rPr>
              <w:t>95</w:t>
            </w:r>
            <w:r>
              <w:rPr>
                <w:sz w:val="18"/>
                <w:szCs w:val="18"/>
              </w:rPr>
              <w:t>.1</w:t>
            </w:r>
            <w:r w:rsidRPr="00FD405C">
              <w:rPr>
                <w:sz w:val="18"/>
                <w:szCs w:val="18"/>
              </w:rPr>
              <w:t>-100</w:t>
            </w:r>
          </w:p>
        </w:tc>
        <w:tc>
          <w:tcPr>
            <w:tcW w:w="4410" w:type="dxa"/>
            <w:tcBorders>
              <w:top w:val="single" w:sz="4" w:space="0" w:color="auto"/>
              <w:left w:val="single" w:sz="4" w:space="0" w:color="auto"/>
              <w:bottom w:val="single" w:sz="4" w:space="0" w:color="auto"/>
              <w:right w:val="single" w:sz="4" w:space="0" w:color="auto"/>
            </w:tcBorders>
          </w:tcPr>
          <w:p w14:paraId="48FFBE37" w14:textId="77777777" w:rsidR="003A56F3" w:rsidRPr="00FD405C" w:rsidRDefault="003A56F3" w:rsidP="006963FC">
            <w:pPr>
              <w:jc w:val="center"/>
              <w:rPr>
                <w:sz w:val="18"/>
                <w:szCs w:val="18"/>
              </w:rPr>
            </w:pPr>
            <w:r w:rsidRPr="00FD405C">
              <w:rPr>
                <w:sz w:val="18"/>
                <w:szCs w:val="18"/>
              </w:rPr>
              <w:t>10 m</w:t>
            </w:r>
            <w:r w:rsidRPr="00FD405C">
              <w:rPr>
                <w:sz w:val="18"/>
                <w:szCs w:val="18"/>
                <w:vertAlign w:val="superscript"/>
              </w:rPr>
              <w:t>2</w:t>
            </w:r>
            <w:r w:rsidRPr="00FD405C">
              <w:rPr>
                <w:sz w:val="18"/>
                <w:szCs w:val="18"/>
              </w:rPr>
              <w:t xml:space="preserve">-hoop full extent </w:t>
            </w:r>
            <w:r w:rsidRPr="00FD405C">
              <w:rPr>
                <w:color w:val="FF0000"/>
                <w:sz w:val="18"/>
                <w:szCs w:val="18"/>
              </w:rPr>
              <w:t>(100%)</w:t>
            </w:r>
          </w:p>
        </w:tc>
      </w:tr>
      <w:tr w:rsidR="003A56F3" w:rsidRPr="00FD405C" w14:paraId="482ED7EE" w14:textId="77777777" w:rsidTr="006C19E1">
        <w:tc>
          <w:tcPr>
            <w:tcW w:w="1147" w:type="dxa"/>
            <w:tcBorders>
              <w:top w:val="single" w:sz="4" w:space="0" w:color="auto"/>
              <w:left w:val="single" w:sz="4" w:space="0" w:color="auto"/>
              <w:bottom w:val="single" w:sz="4" w:space="0" w:color="auto"/>
              <w:right w:val="single" w:sz="4" w:space="0" w:color="auto"/>
            </w:tcBorders>
          </w:tcPr>
          <w:p w14:paraId="73214C2D" w14:textId="77777777" w:rsidR="003A56F3" w:rsidRPr="00FD405C" w:rsidRDefault="003A56F3" w:rsidP="006963FC">
            <w:pPr>
              <w:jc w:val="center"/>
              <w:rPr>
                <w:sz w:val="18"/>
                <w:szCs w:val="18"/>
              </w:rPr>
            </w:pPr>
            <w:r w:rsidRPr="00FD405C">
              <w:rPr>
                <w:sz w:val="18"/>
                <w:szCs w:val="18"/>
              </w:rPr>
              <w:t>6</w:t>
            </w:r>
          </w:p>
        </w:tc>
        <w:tc>
          <w:tcPr>
            <w:tcW w:w="1170" w:type="dxa"/>
            <w:tcBorders>
              <w:top w:val="single" w:sz="4" w:space="0" w:color="auto"/>
              <w:left w:val="single" w:sz="4" w:space="0" w:color="auto"/>
              <w:bottom w:val="single" w:sz="4" w:space="0" w:color="auto"/>
              <w:right w:val="single" w:sz="4" w:space="0" w:color="auto"/>
            </w:tcBorders>
          </w:tcPr>
          <w:p w14:paraId="5F745813" w14:textId="77777777" w:rsidR="003A56F3" w:rsidRPr="00FD405C" w:rsidRDefault="003A56F3" w:rsidP="006963FC">
            <w:pPr>
              <w:jc w:val="center"/>
              <w:rPr>
                <w:sz w:val="18"/>
                <w:szCs w:val="18"/>
              </w:rPr>
            </w:pPr>
            <w:r w:rsidRPr="00FD405C">
              <w:rPr>
                <w:sz w:val="18"/>
                <w:szCs w:val="18"/>
              </w:rPr>
              <w:t>75</w:t>
            </w:r>
            <w:r>
              <w:rPr>
                <w:sz w:val="18"/>
                <w:szCs w:val="18"/>
              </w:rPr>
              <w:t>.1</w:t>
            </w:r>
            <w:r w:rsidRPr="00FD405C">
              <w:rPr>
                <w:sz w:val="18"/>
                <w:szCs w:val="18"/>
              </w:rPr>
              <w:t>-</w:t>
            </w:r>
            <w:r>
              <w:rPr>
                <w:sz w:val="18"/>
                <w:szCs w:val="18"/>
              </w:rPr>
              <w:t>95.0</w:t>
            </w:r>
          </w:p>
        </w:tc>
        <w:tc>
          <w:tcPr>
            <w:tcW w:w="4410" w:type="dxa"/>
            <w:tcBorders>
              <w:top w:val="single" w:sz="4" w:space="0" w:color="auto"/>
              <w:left w:val="single" w:sz="4" w:space="0" w:color="auto"/>
              <w:bottom w:val="single" w:sz="4" w:space="0" w:color="auto"/>
              <w:right w:val="single" w:sz="4" w:space="0" w:color="auto"/>
            </w:tcBorders>
          </w:tcPr>
          <w:p w14:paraId="0D63C951" w14:textId="77777777" w:rsidR="003A56F3" w:rsidRPr="00FD405C" w:rsidRDefault="003A56F3" w:rsidP="006963FC">
            <w:pPr>
              <w:jc w:val="center"/>
              <w:rPr>
                <w:sz w:val="18"/>
                <w:szCs w:val="18"/>
              </w:rPr>
            </w:pPr>
            <w:r w:rsidRPr="00FD405C">
              <w:rPr>
                <w:sz w:val="18"/>
                <w:szCs w:val="18"/>
              </w:rPr>
              <w:t>Subtract ½ of 1m</w:t>
            </w:r>
            <w:r w:rsidRPr="00FD405C">
              <w:rPr>
                <w:sz w:val="18"/>
                <w:szCs w:val="18"/>
                <w:vertAlign w:val="superscript"/>
              </w:rPr>
              <w:t>2</w:t>
            </w:r>
            <w:r w:rsidRPr="00FD405C">
              <w:rPr>
                <w:sz w:val="18"/>
                <w:szCs w:val="18"/>
              </w:rPr>
              <w:t>-hoop from 10 m</w:t>
            </w:r>
            <w:r w:rsidRPr="00FD405C">
              <w:rPr>
                <w:sz w:val="18"/>
                <w:szCs w:val="18"/>
                <w:vertAlign w:val="superscript"/>
              </w:rPr>
              <w:t>2</w:t>
            </w:r>
            <w:r w:rsidRPr="00FD405C">
              <w:rPr>
                <w:sz w:val="18"/>
                <w:szCs w:val="18"/>
              </w:rPr>
              <w:t xml:space="preserve">-hoop </w:t>
            </w:r>
            <w:r w:rsidRPr="00FD405C">
              <w:rPr>
                <w:color w:val="FF0000"/>
                <w:sz w:val="18"/>
                <w:szCs w:val="18"/>
              </w:rPr>
              <w:t>(95%)</w:t>
            </w:r>
          </w:p>
        </w:tc>
      </w:tr>
      <w:tr w:rsidR="003A56F3" w:rsidRPr="00FD405C" w14:paraId="222330BC" w14:textId="77777777" w:rsidTr="006C19E1">
        <w:tc>
          <w:tcPr>
            <w:tcW w:w="1147" w:type="dxa"/>
            <w:tcBorders>
              <w:top w:val="single" w:sz="4" w:space="0" w:color="auto"/>
              <w:left w:val="single" w:sz="4" w:space="0" w:color="auto"/>
              <w:bottom w:val="single" w:sz="4" w:space="0" w:color="auto"/>
              <w:right w:val="single" w:sz="4" w:space="0" w:color="auto"/>
            </w:tcBorders>
          </w:tcPr>
          <w:p w14:paraId="481EA572" w14:textId="77777777" w:rsidR="003A56F3" w:rsidRPr="00FD405C" w:rsidRDefault="003A56F3" w:rsidP="006963FC">
            <w:pPr>
              <w:jc w:val="center"/>
              <w:rPr>
                <w:sz w:val="18"/>
                <w:szCs w:val="18"/>
              </w:rPr>
            </w:pPr>
            <w:r w:rsidRPr="00FD405C">
              <w:rPr>
                <w:sz w:val="18"/>
                <w:szCs w:val="18"/>
              </w:rPr>
              <w:t>5</w:t>
            </w:r>
          </w:p>
        </w:tc>
        <w:tc>
          <w:tcPr>
            <w:tcW w:w="1170" w:type="dxa"/>
            <w:tcBorders>
              <w:top w:val="single" w:sz="4" w:space="0" w:color="auto"/>
              <w:left w:val="single" w:sz="4" w:space="0" w:color="auto"/>
              <w:bottom w:val="single" w:sz="4" w:space="0" w:color="auto"/>
              <w:right w:val="single" w:sz="4" w:space="0" w:color="auto"/>
            </w:tcBorders>
          </w:tcPr>
          <w:p w14:paraId="5ABDD40A" w14:textId="77777777" w:rsidR="003A56F3" w:rsidRPr="00FD405C" w:rsidRDefault="003A56F3" w:rsidP="006963FC">
            <w:pPr>
              <w:jc w:val="center"/>
              <w:rPr>
                <w:sz w:val="18"/>
                <w:szCs w:val="18"/>
              </w:rPr>
            </w:pPr>
            <w:r w:rsidRPr="00FD405C">
              <w:rPr>
                <w:sz w:val="18"/>
                <w:szCs w:val="18"/>
              </w:rPr>
              <w:t>50</w:t>
            </w:r>
            <w:r>
              <w:rPr>
                <w:sz w:val="18"/>
                <w:szCs w:val="18"/>
              </w:rPr>
              <w:t>.1</w:t>
            </w:r>
            <w:r w:rsidRPr="00FD405C">
              <w:rPr>
                <w:sz w:val="18"/>
                <w:szCs w:val="18"/>
              </w:rPr>
              <w:t>-</w:t>
            </w:r>
            <w:r>
              <w:rPr>
                <w:sz w:val="18"/>
                <w:szCs w:val="18"/>
              </w:rPr>
              <w:t>75.0</w:t>
            </w:r>
          </w:p>
        </w:tc>
        <w:tc>
          <w:tcPr>
            <w:tcW w:w="4410" w:type="dxa"/>
            <w:tcBorders>
              <w:top w:val="single" w:sz="4" w:space="0" w:color="auto"/>
              <w:left w:val="single" w:sz="4" w:space="0" w:color="auto"/>
              <w:bottom w:val="single" w:sz="4" w:space="0" w:color="auto"/>
              <w:right w:val="single" w:sz="4" w:space="0" w:color="auto"/>
            </w:tcBorders>
          </w:tcPr>
          <w:p w14:paraId="3F7C645E" w14:textId="038A5243" w:rsidR="003A56F3" w:rsidRPr="00FD405C" w:rsidRDefault="000F1B28" w:rsidP="000F1B28">
            <w:pPr>
              <w:rPr>
                <w:sz w:val="18"/>
                <w:szCs w:val="18"/>
              </w:rPr>
            </w:pPr>
            <w:r>
              <w:rPr>
                <w:sz w:val="18"/>
                <w:szCs w:val="18"/>
              </w:rPr>
              <w:t>3-</w:t>
            </w:r>
            <w:r w:rsidR="003A56F3" w:rsidRPr="00FD405C">
              <w:rPr>
                <w:sz w:val="18"/>
                <w:szCs w:val="18"/>
              </w:rPr>
              <w:t>¼ sections created by cross-ropes of 10 m</w:t>
            </w:r>
            <w:r w:rsidR="003A56F3" w:rsidRPr="00FD405C">
              <w:rPr>
                <w:sz w:val="18"/>
                <w:szCs w:val="18"/>
                <w:vertAlign w:val="superscript"/>
              </w:rPr>
              <w:t>2</w:t>
            </w:r>
            <w:r w:rsidR="003A56F3" w:rsidRPr="00FD405C">
              <w:rPr>
                <w:sz w:val="18"/>
                <w:szCs w:val="18"/>
              </w:rPr>
              <w:t xml:space="preserve">-hoop </w:t>
            </w:r>
            <w:r w:rsidR="003A56F3" w:rsidRPr="00FD405C">
              <w:rPr>
                <w:color w:val="FF0000"/>
                <w:sz w:val="18"/>
                <w:szCs w:val="18"/>
              </w:rPr>
              <w:t>(75%)</w:t>
            </w:r>
          </w:p>
        </w:tc>
      </w:tr>
      <w:tr w:rsidR="003A56F3" w:rsidRPr="00FD405C" w14:paraId="3E21656B" w14:textId="77777777" w:rsidTr="006C19E1">
        <w:tc>
          <w:tcPr>
            <w:tcW w:w="1147" w:type="dxa"/>
            <w:tcBorders>
              <w:top w:val="single" w:sz="4" w:space="0" w:color="auto"/>
              <w:left w:val="single" w:sz="4" w:space="0" w:color="auto"/>
              <w:bottom w:val="single" w:sz="4" w:space="0" w:color="auto"/>
              <w:right w:val="single" w:sz="4" w:space="0" w:color="auto"/>
            </w:tcBorders>
          </w:tcPr>
          <w:p w14:paraId="3B1153D2" w14:textId="77777777" w:rsidR="003A56F3" w:rsidRPr="00FD405C" w:rsidRDefault="003A56F3" w:rsidP="006963FC">
            <w:pPr>
              <w:jc w:val="center"/>
              <w:rPr>
                <w:sz w:val="18"/>
                <w:szCs w:val="18"/>
              </w:rPr>
            </w:pPr>
            <w:r w:rsidRPr="00FD405C">
              <w:rPr>
                <w:sz w:val="18"/>
                <w:szCs w:val="18"/>
              </w:rPr>
              <w:t>4</w:t>
            </w:r>
          </w:p>
        </w:tc>
        <w:tc>
          <w:tcPr>
            <w:tcW w:w="1170" w:type="dxa"/>
            <w:tcBorders>
              <w:top w:val="single" w:sz="4" w:space="0" w:color="auto"/>
              <w:left w:val="single" w:sz="4" w:space="0" w:color="auto"/>
              <w:bottom w:val="single" w:sz="4" w:space="0" w:color="auto"/>
              <w:right w:val="single" w:sz="4" w:space="0" w:color="auto"/>
            </w:tcBorders>
          </w:tcPr>
          <w:p w14:paraId="22C9699F" w14:textId="77777777" w:rsidR="003A56F3" w:rsidRPr="00FD405C" w:rsidRDefault="003A56F3" w:rsidP="006963FC">
            <w:pPr>
              <w:jc w:val="center"/>
              <w:rPr>
                <w:sz w:val="18"/>
                <w:szCs w:val="18"/>
              </w:rPr>
            </w:pPr>
            <w:r w:rsidRPr="00FD405C">
              <w:rPr>
                <w:sz w:val="18"/>
                <w:szCs w:val="18"/>
              </w:rPr>
              <w:t>25</w:t>
            </w:r>
            <w:r>
              <w:rPr>
                <w:sz w:val="18"/>
                <w:szCs w:val="18"/>
              </w:rPr>
              <w:t>.1</w:t>
            </w:r>
            <w:r w:rsidRPr="00FD405C">
              <w:rPr>
                <w:sz w:val="18"/>
                <w:szCs w:val="18"/>
              </w:rPr>
              <w:t>-50</w:t>
            </w:r>
          </w:p>
        </w:tc>
        <w:tc>
          <w:tcPr>
            <w:tcW w:w="4410" w:type="dxa"/>
            <w:tcBorders>
              <w:top w:val="single" w:sz="4" w:space="0" w:color="auto"/>
              <w:left w:val="single" w:sz="4" w:space="0" w:color="auto"/>
              <w:bottom w:val="single" w:sz="4" w:space="0" w:color="auto"/>
              <w:right w:val="single" w:sz="4" w:space="0" w:color="auto"/>
            </w:tcBorders>
          </w:tcPr>
          <w:p w14:paraId="23E5B36F" w14:textId="0390EA52" w:rsidR="003A56F3" w:rsidRPr="00FD405C" w:rsidRDefault="000F1B28" w:rsidP="000F1B28">
            <w:pPr>
              <w:rPr>
                <w:sz w:val="18"/>
                <w:szCs w:val="18"/>
              </w:rPr>
            </w:pPr>
            <w:r>
              <w:rPr>
                <w:sz w:val="18"/>
                <w:szCs w:val="18"/>
              </w:rPr>
              <w:t>2-</w:t>
            </w:r>
            <w:r w:rsidR="003A56F3" w:rsidRPr="00FD405C">
              <w:rPr>
                <w:sz w:val="18"/>
                <w:szCs w:val="18"/>
              </w:rPr>
              <w:t>¼ sections created by cross-ropes of 10 m</w:t>
            </w:r>
            <w:r w:rsidR="003A56F3" w:rsidRPr="00FD405C">
              <w:rPr>
                <w:sz w:val="18"/>
                <w:szCs w:val="18"/>
                <w:vertAlign w:val="superscript"/>
              </w:rPr>
              <w:t>2</w:t>
            </w:r>
            <w:r w:rsidR="003A56F3" w:rsidRPr="00FD405C">
              <w:rPr>
                <w:sz w:val="18"/>
                <w:szCs w:val="18"/>
              </w:rPr>
              <w:t xml:space="preserve">-hoop </w:t>
            </w:r>
            <w:r w:rsidR="003A56F3" w:rsidRPr="00FD405C">
              <w:rPr>
                <w:color w:val="FF0000"/>
                <w:sz w:val="18"/>
                <w:szCs w:val="18"/>
              </w:rPr>
              <w:t>(50%)</w:t>
            </w:r>
          </w:p>
        </w:tc>
      </w:tr>
      <w:tr w:rsidR="003A56F3" w:rsidRPr="00FD405C" w14:paraId="78484C7E" w14:textId="77777777" w:rsidTr="006C19E1">
        <w:trPr>
          <w:trHeight w:val="233"/>
        </w:trPr>
        <w:tc>
          <w:tcPr>
            <w:tcW w:w="1147" w:type="dxa"/>
            <w:tcBorders>
              <w:top w:val="single" w:sz="4" w:space="0" w:color="auto"/>
              <w:left w:val="single" w:sz="4" w:space="0" w:color="auto"/>
              <w:bottom w:val="single" w:sz="4" w:space="0" w:color="auto"/>
              <w:right w:val="single" w:sz="4" w:space="0" w:color="auto"/>
            </w:tcBorders>
          </w:tcPr>
          <w:p w14:paraId="223C8746" w14:textId="77777777" w:rsidR="003A56F3" w:rsidRPr="00FD405C" w:rsidRDefault="003A56F3" w:rsidP="006963FC">
            <w:pPr>
              <w:jc w:val="center"/>
              <w:rPr>
                <w:sz w:val="18"/>
                <w:szCs w:val="18"/>
              </w:rPr>
            </w:pPr>
            <w:r w:rsidRPr="00FD405C">
              <w:rPr>
                <w:sz w:val="18"/>
                <w:szCs w:val="18"/>
              </w:rPr>
              <w:t>3</w:t>
            </w:r>
          </w:p>
        </w:tc>
        <w:tc>
          <w:tcPr>
            <w:tcW w:w="1170" w:type="dxa"/>
            <w:tcBorders>
              <w:top w:val="single" w:sz="4" w:space="0" w:color="auto"/>
              <w:left w:val="single" w:sz="4" w:space="0" w:color="auto"/>
              <w:bottom w:val="single" w:sz="4" w:space="0" w:color="auto"/>
              <w:right w:val="single" w:sz="4" w:space="0" w:color="auto"/>
            </w:tcBorders>
          </w:tcPr>
          <w:p w14:paraId="071E5443" w14:textId="77777777" w:rsidR="003A56F3" w:rsidRPr="00FD405C" w:rsidRDefault="003A56F3" w:rsidP="006963FC">
            <w:pPr>
              <w:jc w:val="center"/>
              <w:rPr>
                <w:sz w:val="18"/>
                <w:szCs w:val="18"/>
              </w:rPr>
            </w:pPr>
            <w:r w:rsidRPr="00FD405C">
              <w:rPr>
                <w:sz w:val="18"/>
                <w:szCs w:val="18"/>
              </w:rPr>
              <w:t>5</w:t>
            </w:r>
            <w:r>
              <w:rPr>
                <w:sz w:val="18"/>
                <w:szCs w:val="18"/>
              </w:rPr>
              <w:t>.1</w:t>
            </w:r>
            <w:r w:rsidRPr="00FD405C">
              <w:rPr>
                <w:sz w:val="18"/>
                <w:szCs w:val="18"/>
              </w:rPr>
              <w:t>-</w:t>
            </w:r>
            <w:r>
              <w:rPr>
                <w:sz w:val="18"/>
                <w:szCs w:val="18"/>
              </w:rPr>
              <w:t>25.0</w:t>
            </w:r>
          </w:p>
        </w:tc>
        <w:tc>
          <w:tcPr>
            <w:tcW w:w="4410" w:type="dxa"/>
            <w:tcBorders>
              <w:top w:val="single" w:sz="4" w:space="0" w:color="auto"/>
              <w:left w:val="single" w:sz="4" w:space="0" w:color="auto"/>
              <w:bottom w:val="single" w:sz="4" w:space="0" w:color="auto"/>
              <w:right w:val="single" w:sz="4" w:space="0" w:color="auto"/>
            </w:tcBorders>
          </w:tcPr>
          <w:p w14:paraId="31933AEC" w14:textId="77777777" w:rsidR="003A56F3" w:rsidRPr="00FD405C" w:rsidRDefault="003A56F3" w:rsidP="006963FC">
            <w:pPr>
              <w:jc w:val="center"/>
              <w:rPr>
                <w:sz w:val="18"/>
                <w:szCs w:val="18"/>
              </w:rPr>
            </w:pPr>
            <w:r w:rsidRPr="00FD405C">
              <w:rPr>
                <w:sz w:val="18"/>
                <w:szCs w:val="18"/>
              </w:rPr>
              <w:t>¼ sections created by cross-ropes of 10 m</w:t>
            </w:r>
            <w:r w:rsidRPr="00FD405C">
              <w:rPr>
                <w:sz w:val="18"/>
                <w:szCs w:val="18"/>
                <w:vertAlign w:val="superscript"/>
              </w:rPr>
              <w:t>2</w:t>
            </w:r>
            <w:r w:rsidRPr="00FD405C">
              <w:rPr>
                <w:sz w:val="18"/>
                <w:szCs w:val="18"/>
              </w:rPr>
              <w:t xml:space="preserve">-hoop </w:t>
            </w:r>
            <w:r w:rsidRPr="00FD405C">
              <w:rPr>
                <w:color w:val="FF0000"/>
                <w:sz w:val="18"/>
                <w:szCs w:val="18"/>
              </w:rPr>
              <w:t>(25%)</w:t>
            </w:r>
          </w:p>
        </w:tc>
      </w:tr>
      <w:tr w:rsidR="003A56F3" w:rsidRPr="00FD405C" w14:paraId="1D99BDFE" w14:textId="77777777" w:rsidTr="006C19E1">
        <w:tc>
          <w:tcPr>
            <w:tcW w:w="1147" w:type="dxa"/>
            <w:tcBorders>
              <w:top w:val="single" w:sz="4" w:space="0" w:color="auto"/>
              <w:left w:val="single" w:sz="4" w:space="0" w:color="auto"/>
              <w:bottom w:val="single" w:sz="4" w:space="0" w:color="auto"/>
              <w:right w:val="single" w:sz="4" w:space="0" w:color="auto"/>
            </w:tcBorders>
          </w:tcPr>
          <w:p w14:paraId="08AB7909" w14:textId="77777777" w:rsidR="003A56F3" w:rsidRPr="00FD405C" w:rsidRDefault="003A56F3" w:rsidP="006963FC">
            <w:pPr>
              <w:jc w:val="center"/>
              <w:rPr>
                <w:sz w:val="18"/>
                <w:szCs w:val="18"/>
              </w:rPr>
            </w:pPr>
            <w:r w:rsidRPr="00FD405C">
              <w:rPr>
                <w:sz w:val="18"/>
                <w:szCs w:val="18"/>
              </w:rPr>
              <w:t>2</w:t>
            </w:r>
          </w:p>
        </w:tc>
        <w:tc>
          <w:tcPr>
            <w:tcW w:w="1170" w:type="dxa"/>
            <w:tcBorders>
              <w:top w:val="single" w:sz="4" w:space="0" w:color="auto"/>
              <w:left w:val="single" w:sz="4" w:space="0" w:color="auto"/>
              <w:bottom w:val="single" w:sz="4" w:space="0" w:color="auto"/>
              <w:right w:val="single" w:sz="4" w:space="0" w:color="auto"/>
            </w:tcBorders>
          </w:tcPr>
          <w:p w14:paraId="354EFA1B" w14:textId="77777777" w:rsidR="003A56F3" w:rsidRPr="00FD405C" w:rsidRDefault="003A56F3" w:rsidP="006963FC">
            <w:pPr>
              <w:jc w:val="center"/>
              <w:rPr>
                <w:sz w:val="18"/>
                <w:szCs w:val="18"/>
              </w:rPr>
            </w:pPr>
            <w:r w:rsidRPr="00FD405C">
              <w:rPr>
                <w:sz w:val="18"/>
                <w:szCs w:val="18"/>
              </w:rPr>
              <w:t>1</w:t>
            </w:r>
            <w:r>
              <w:rPr>
                <w:sz w:val="18"/>
                <w:szCs w:val="18"/>
              </w:rPr>
              <w:t>.1</w:t>
            </w:r>
            <w:r w:rsidRPr="00FD405C">
              <w:rPr>
                <w:sz w:val="18"/>
                <w:szCs w:val="18"/>
              </w:rPr>
              <w:t>-</w:t>
            </w:r>
            <w:r>
              <w:rPr>
                <w:sz w:val="18"/>
                <w:szCs w:val="18"/>
              </w:rPr>
              <w:t>5.0</w:t>
            </w:r>
          </w:p>
        </w:tc>
        <w:tc>
          <w:tcPr>
            <w:tcW w:w="4410" w:type="dxa"/>
            <w:tcBorders>
              <w:top w:val="single" w:sz="4" w:space="0" w:color="auto"/>
              <w:left w:val="single" w:sz="4" w:space="0" w:color="auto"/>
              <w:bottom w:val="single" w:sz="4" w:space="0" w:color="auto"/>
              <w:right w:val="single" w:sz="4" w:space="0" w:color="auto"/>
            </w:tcBorders>
          </w:tcPr>
          <w:p w14:paraId="31DD9B40" w14:textId="77777777" w:rsidR="003A56F3" w:rsidRPr="00FD405C" w:rsidRDefault="003A56F3" w:rsidP="006963FC">
            <w:pPr>
              <w:jc w:val="center"/>
              <w:rPr>
                <w:sz w:val="18"/>
                <w:szCs w:val="18"/>
              </w:rPr>
            </w:pPr>
            <w:r w:rsidRPr="00FD405C">
              <w:rPr>
                <w:sz w:val="18"/>
                <w:szCs w:val="18"/>
              </w:rPr>
              <w:t>½ of 1 m</w:t>
            </w:r>
            <w:r w:rsidRPr="00FD405C">
              <w:rPr>
                <w:sz w:val="18"/>
                <w:szCs w:val="18"/>
                <w:vertAlign w:val="superscript"/>
              </w:rPr>
              <w:t>2</w:t>
            </w:r>
            <w:r w:rsidRPr="00FD405C">
              <w:rPr>
                <w:sz w:val="18"/>
                <w:szCs w:val="18"/>
              </w:rPr>
              <w:t xml:space="preserve">-hoop </w:t>
            </w:r>
            <w:r w:rsidRPr="00FD405C">
              <w:rPr>
                <w:color w:val="FF0000"/>
                <w:sz w:val="18"/>
                <w:szCs w:val="18"/>
              </w:rPr>
              <w:t>(5%)</w:t>
            </w:r>
          </w:p>
        </w:tc>
      </w:tr>
      <w:tr w:rsidR="003A56F3" w:rsidRPr="00FD405C" w14:paraId="23EBD425" w14:textId="77777777" w:rsidTr="006C19E1">
        <w:tc>
          <w:tcPr>
            <w:tcW w:w="1147" w:type="dxa"/>
            <w:tcBorders>
              <w:top w:val="single" w:sz="4" w:space="0" w:color="auto"/>
              <w:left w:val="single" w:sz="4" w:space="0" w:color="auto"/>
              <w:bottom w:val="single" w:sz="4" w:space="0" w:color="auto"/>
              <w:right w:val="single" w:sz="4" w:space="0" w:color="auto"/>
            </w:tcBorders>
          </w:tcPr>
          <w:p w14:paraId="2E1A87A6" w14:textId="77777777" w:rsidR="003A56F3" w:rsidRPr="00FD405C" w:rsidRDefault="003A56F3" w:rsidP="006963FC">
            <w:pPr>
              <w:jc w:val="center"/>
              <w:rPr>
                <w:sz w:val="18"/>
                <w:szCs w:val="18"/>
              </w:rPr>
            </w:pPr>
            <w:r w:rsidRPr="00FD405C">
              <w:rPr>
                <w:sz w:val="18"/>
                <w:szCs w:val="18"/>
              </w:rPr>
              <w:t>1</w:t>
            </w:r>
          </w:p>
        </w:tc>
        <w:tc>
          <w:tcPr>
            <w:tcW w:w="1170" w:type="dxa"/>
            <w:tcBorders>
              <w:top w:val="single" w:sz="4" w:space="0" w:color="auto"/>
              <w:left w:val="single" w:sz="4" w:space="0" w:color="auto"/>
              <w:bottom w:val="single" w:sz="4" w:space="0" w:color="auto"/>
              <w:right w:val="single" w:sz="4" w:space="0" w:color="auto"/>
            </w:tcBorders>
          </w:tcPr>
          <w:p w14:paraId="4AD2C4FE" w14:textId="45B481F4" w:rsidR="003A56F3" w:rsidRPr="00FD405C" w:rsidRDefault="00EC70CB" w:rsidP="006963FC">
            <w:pPr>
              <w:jc w:val="center"/>
              <w:rPr>
                <w:sz w:val="18"/>
                <w:szCs w:val="18"/>
              </w:rPr>
            </w:pPr>
            <w:r>
              <w:rPr>
                <w:sz w:val="18"/>
                <w:szCs w:val="18"/>
              </w:rPr>
              <w:t>present</w:t>
            </w:r>
            <w:r w:rsidR="003A56F3" w:rsidRPr="00FD405C">
              <w:rPr>
                <w:sz w:val="18"/>
                <w:szCs w:val="18"/>
              </w:rPr>
              <w:t>-</w:t>
            </w:r>
            <w:r w:rsidR="003A56F3">
              <w:rPr>
                <w:sz w:val="18"/>
                <w:szCs w:val="18"/>
              </w:rPr>
              <w:t>1.0</w:t>
            </w:r>
          </w:p>
        </w:tc>
        <w:tc>
          <w:tcPr>
            <w:tcW w:w="4410" w:type="dxa"/>
            <w:tcBorders>
              <w:top w:val="single" w:sz="4" w:space="0" w:color="auto"/>
              <w:left w:val="single" w:sz="4" w:space="0" w:color="auto"/>
              <w:bottom w:val="single" w:sz="4" w:space="0" w:color="auto"/>
              <w:right w:val="single" w:sz="4" w:space="0" w:color="auto"/>
            </w:tcBorders>
          </w:tcPr>
          <w:p w14:paraId="12DC2E60" w14:textId="77777777" w:rsidR="003A56F3" w:rsidRPr="00FD405C" w:rsidRDefault="003A56F3" w:rsidP="006963FC">
            <w:pPr>
              <w:jc w:val="center"/>
              <w:rPr>
                <w:sz w:val="18"/>
                <w:szCs w:val="18"/>
              </w:rPr>
            </w:pPr>
            <w:r w:rsidRPr="00FD405C">
              <w:rPr>
                <w:sz w:val="18"/>
                <w:szCs w:val="18"/>
              </w:rPr>
              <w:t>0.1 m</w:t>
            </w:r>
            <w:r w:rsidRPr="00FD405C">
              <w:rPr>
                <w:sz w:val="18"/>
                <w:szCs w:val="18"/>
                <w:vertAlign w:val="superscript"/>
              </w:rPr>
              <w:t>2</w:t>
            </w:r>
            <w:r w:rsidRPr="00FD405C">
              <w:rPr>
                <w:sz w:val="18"/>
                <w:szCs w:val="18"/>
              </w:rPr>
              <w:t xml:space="preserve">-hoop </w:t>
            </w:r>
            <w:r w:rsidRPr="00FD405C">
              <w:rPr>
                <w:color w:val="FF0000"/>
                <w:sz w:val="18"/>
                <w:szCs w:val="18"/>
              </w:rPr>
              <w:t>(1%)</w:t>
            </w:r>
          </w:p>
        </w:tc>
      </w:tr>
    </w:tbl>
    <w:p w14:paraId="29365CEB" w14:textId="77777777" w:rsidR="003A56F3" w:rsidRDefault="003A56F3" w:rsidP="003A56F3"/>
    <w:p w14:paraId="3E9D1E72" w14:textId="5D44D82A" w:rsidR="003A56F3" w:rsidRDefault="008F319E" w:rsidP="008F319E">
      <w:pPr>
        <w:pStyle w:val="nrpsHeading2"/>
      </w:pPr>
      <w:r>
        <w:t xml:space="preserve">Regeneration: </w:t>
      </w:r>
      <w:r w:rsidR="003A56F3">
        <w:t>Seedling &amp; Sapling Measurement</w:t>
      </w:r>
    </w:p>
    <w:p w14:paraId="2CA5D88D" w14:textId="19322071" w:rsidR="003A56F3" w:rsidRDefault="003A56F3" w:rsidP="00930876">
      <w:pPr>
        <w:pStyle w:val="nrpsNormal"/>
      </w:pPr>
      <w:r>
        <w:t xml:space="preserve">After completing the </w:t>
      </w:r>
      <w:r w:rsidR="0058310C">
        <w:t>ground flora</w:t>
      </w:r>
      <w:r>
        <w:t xml:space="preserve"> cover measurements, scan the 10 m</w:t>
      </w:r>
      <w:r w:rsidRPr="006963FC">
        <w:rPr>
          <w:vertAlign w:val="superscript"/>
        </w:rPr>
        <w:t>2</w:t>
      </w:r>
      <w:r>
        <w:t xml:space="preserve"> plot for tree regeneration. Trees are designated on </w:t>
      </w:r>
      <w:r w:rsidR="008E702C">
        <w:t>in table</w:t>
      </w:r>
      <w:r>
        <w:t xml:space="preserve"> </w:t>
      </w:r>
      <w:r w:rsidR="0058310C">
        <w:t>(Table 7.1</w:t>
      </w:r>
      <w:r w:rsidR="008E702C">
        <w:t>)</w:t>
      </w:r>
      <w:r w:rsidR="008E702C" w:rsidRPr="008E702C">
        <w:t xml:space="preserve"> </w:t>
      </w:r>
      <w:r w:rsidR="008E702C">
        <w:t>for consistency</w:t>
      </w:r>
      <w:r>
        <w:t xml:space="preserve">. For </w:t>
      </w:r>
      <w:r w:rsidR="004F11B3">
        <w:t xml:space="preserve">individuals of the </w:t>
      </w:r>
      <w:r w:rsidR="008E702C">
        <w:t xml:space="preserve">tree </w:t>
      </w:r>
      <w:r w:rsidR="004F11B3">
        <w:t>species on this list with</w:t>
      </w:r>
      <w:r>
        <w:t xml:space="preserve"> DBH </w:t>
      </w:r>
      <w:r w:rsidR="004F11B3">
        <w:t xml:space="preserve">&lt; 5 cm </w:t>
      </w:r>
      <w:r>
        <w:t>(</w:t>
      </w:r>
      <w:r w:rsidR="0058310C">
        <w:t>tree regeneration</w:t>
      </w:r>
      <w:r>
        <w:t>), sampling occurs in the ten 10</w:t>
      </w:r>
      <w:r w:rsidR="0058310C">
        <w:t>-</w:t>
      </w:r>
      <w:r>
        <w:t>m</w:t>
      </w:r>
      <w:r>
        <w:rPr>
          <w:vertAlign w:val="superscript"/>
        </w:rPr>
        <w:t>2</w:t>
      </w:r>
      <w:r>
        <w:t xml:space="preserve"> plots </w:t>
      </w:r>
      <w:r w:rsidR="00FB561C">
        <w:t xml:space="preserve">after </w:t>
      </w:r>
      <w:r w:rsidR="004F11B3">
        <w:t xml:space="preserve">ground cover and </w:t>
      </w:r>
      <w:r w:rsidR="008E702C">
        <w:t xml:space="preserve">ground flora </w:t>
      </w:r>
      <w:r w:rsidR="004F11B3">
        <w:t>sampling is completed</w:t>
      </w:r>
      <w:r w:rsidR="00FB561C">
        <w:t xml:space="preserve">. </w:t>
      </w:r>
      <w:r>
        <w:t>For each 10</w:t>
      </w:r>
      <w:r w:rsidR="0058310C">
        <w:t>-</w:t>
      </w:r>
      <w:r>
        <w:t>m</w:t>
      </w:r>
      <w:r>
        <w:rPr>
          <w:vertAlign w:val="superscript"/>
        </w:rPr>
        <w:t>2</w:t>
      </w:r>
      <w:r>
        <w:t xml:space="preserve"> plot, the number of stems for each tree species are tallied in three size classes: </w:t>
      </w:r>
    </w:p>
    <w:p w14:paraId="71716A98" w14:textId="77777777" w:rsidR="003A56F3" w:rsidRPr="00930876" w:rsidRDefault="003A56F3" w:rsidP="003A56F3">
      <w:pPr>
        <w:numPr>
          <w:ilvl w:val="1"/>
          <w:numId w:val="29"/>
        </w:numPr>
        <w:spacing w:after="0" w:line="240" w:lineRule="auto"/>
        <w:rPr>
          <w:szCs w:val="23"/>
        </w:rPr>
      </w:pPr>
      <w:r w:rsidRPr="00930876">
        <w:rPr>
          <w:szCs w:val="23"/>
        </w:rPr>
        <w:t>Seedlings:         &lt; 0.5 m in height</w:t>
      </w:r>
    </w:p>
    <w:p w14:paraId="27132D1A" w14:textId="071C8D80" w:rsidR="003A56F3" w:rsidRPr="00930876" w:rsidRDefault="003A56F3" w:rsidP="003A56F3">
      <w:pPr>
        <w:numPr>
          <w:ilvl w:val="1"/>
          <w:numId w:val="29"/>
        </w:numPr>
        <w:spacing w:after="0" w:line="240" w:lineRule="auto"/>
        <w:rPr>
          <w:szCs w:val="23"/>
        </w:rPr>
      </w:pPr>
      <w:r w:rsidRPr="00930876">
        <w:rPr>
          <w:szCs w:val="23"/>
        </w:rPr>
        <w:t xml:space="preserve">Small saplings: </w:t>
      </w:r>
      <w:r w:rsidRPr="00930876">
        <w:rPr>
          <w:szCs w:val="23"/>
          <w:u w:val="single"/>
        </w:rPr>
        <w:t xml:space="preserve">&gt; </w:t>
      </w:r>
      <w:r w:rsidRPr="00930876">
        <w:rPr>
          <w:szCs w:val="23"/>
        </w:rPr>
        <w:t xml:space="preserve">0.5 m in height and DBH </w:t>
      </w:r>
      <w:r w:rsidR="00BF4D10" w:rsidRPr="00930876">
        <w:rPr>
          <w:szCs w:val="23"/>
        </w:rPr>
        <w:t>0</w:t>
      </w:r>
      <w:r w:rsidR="00111BA8" w:rsidRPr="00930876">
        <w:rPr>
          <w:szCs w:val="23"/>
        </w:rPr>
        <w:t>.1</w:t>
      </w:r>
      <w:r w:rsidR="00EB550F" w:rsidRPr="00930876">
        <w:rPr>
          <w:szCs w:val="23"/>
        </w:rPr>
        <w:t xml:space="preserve"> </w:t>
      </w:r>
      <w:r w:rsidR="00BF4D10" w:rsidRPr="00930876">
        <w:rPr>
          <w:szCs w:val="23"/>
        </w:rPr>
        <w:t xml:space="preserve">- </w:t>
      </w:r>
      <w:r w:rsidRPr="00930876">
        <w:rPr>
          <w:szCs w:val="23"/>
        </w:rPr>
        <w:t>2.</w:t>
      </w:r>
      <w:r w:rsidR="00BF4D10" w:rsidRPr="00930876">
        <w:rPr>
          <w:szCs w:val="23"/>
        </w:rPr>
        <w:t>5</w:t>
      </w:r>
      <w:r w:rsidR="00DB3AD9" w:rsidRPr="00930876">
        <w:rPr>
          <w:szCs w:val="23"/>
        </w:rPr>
        <w:t>3</w:t>
      </w:r>
      <w:r w:rsidR="00BF4D10" w:rsidRPr="00930876">
        <w:rPr>
          <w:szCs w:val="23"/>
        </w:rPr>
        <w:t xml:space="preserve"> </w:t>
      </w:r>
      <w:r w:rsidRPr="00930876">
        <w:rPr>
          <w:szCs w:val="23"/>
        </w:rPr>
        <w:t>cm</w:t>
      </w:r>
    </w:p>
    <w:p w14:paraId="25B5F6DE" w14:textId="18F868BF" w:rsidR="003A56F3" w:rsidRPr="00930876" w:rsidRDefault="003A56F3" w:rsidP="003A56F3">
      <w:pPr>
        <w:pStyle w:val="BodyText"/>
        <w:numPr>
          <w:ilvl w:val="1"/>
          <w:numId w:val="29"/>
        </w:numPr>
        <w:spacing w:after="0" w:line="240" w:lineRule="auto"/>
        <w:rPr>
          <w:szCs w:val="23"/>
        </w:rPr>
      </w:pPr>
      <w:r w:rsidRPr="00930876">
        <w:rPr>
          <w:szCs w:val="23"/>
        </w:rPr>
        <w:t xml:space="preserve">Large saplings: </w:t>
      </w:r>
      <w:r w:rsidRPr="00930876">
        <w:rPr>
          <w:szCs w:val="23"/>
          <w:u w:val="single"/>
        </w:rPr>
        <w:t xml:space="preserve">&gt; </w:t>
      </w:r>
      <w:r w:rsidRPr="00930876">
        <w:rPr>
          <w:szCs w:val="23"/>
        </w:rPr>
        <w:t xml:space="preserve">0.5 m in height and DBH </w:t>
      </w:r>
      <w:r w:rsidRPr="00930876">
        <w:rPr>
          <w:szCs w:val="23"/>
          <w:u w:val="single"/>
        </w:rPr>
        <w:t xml:space="preserve">&gt; </w:t>
      </w:r>
      <w:r w:rsidRPr="00930876">
        <w:rPr>
          <w:szCs w:val="23"/>
        </w:rPr>
        <w:t>2.54 but &lt; 5.0 cm</w:t>
      </w:r>
    </w:p>
    <w:p w14:paraId="50CC73DF" w14:textId="77777777" w:rsidR="003A56F3" w:rsidRPr="00930876" w:rsidRDefault="003A56F3" w:rsidP="003A56F3">
      <w:pPr>
        <w:pStyle w:val="BodyText"/>
        <w:rPr>
          <w:szCs w:val="23"/>
        </w:rPr>
      </w:pPr>
    </w:p>
    <w:p w14:paraId="66E97EFC" w14:textId="6D6D1C8C" w:rsidR="00690F9E" w:rsidRDefault="00690F9E" w:rsidP="00930876">
      <w:pPr>
        <w:pStyle w:val="nrpsNormal"/>
      </w:pPr>
      <w:r>
        <w:lastRenderedPageBreak/>
        <w:t>Resprouts that originate below ground will be counted as individual stems based on the</w:t>
      </w:r>
      <w:r w:rsidR="0052617C">
        <w:t>ir</w:t>
      </w:r>
      <w:r>
        <w:t xml:space="preserve"> size class. If the resprouts originate from </w:t>
      </w:r>
      <w:r w:rsidR="0052617C">
        <w:t xml:space="preserve">an </w:t>
      </w:r>
      <w:r>
        <w:t>above</w:t>
      </w:r>
      <w:r w:rsidR="00764A56">
        <w:t>-</w:t>
      </w:r>
      <w:r>
        <w:t>ground stump or trunk, only the parent would be recorded</w:t>
      </w:r>
      <w:r w:rsidR="0052617C">
        <w:t xml:space="preserve"> based on overstory or regeneration size classes (SOP 10</w:t>
      </w:r>
      <w:r w:rsidR="00211407">
        <w:t>-</w:t>
      </w:r>
      <w:r w:rsidR="00876089" w:rsidRPr="00876089">
        <w:t>Measuring Midstory and Overstory Trees</w:t>
      </w:r>
      <w:r w:rsidR="0052617C">
        <w:t>)</w:t>
      </w:r>
      <w:r>
        <w:t>. The disturbance assessment sheet can be used to denote tree cutting or disturbances that stimulate resprouting within the site.</w:t>
      </w:r>
    </w:p>
    <w:p w14:paraId="4E8607F4" w14:textId="7955BFC4" w:rsidR="003A56F3" w:rsidRDefault="00AE73C4" w:rsidP="00930876">
      <w:pPr>
        <w:pStyle w:val="nrpsNormal"/>
      </w:pPr>
      <w:r>
        <w:t>C</w:t>
      </w:r>
      <w:r w:rsidR="003A56F3">
        <w:t xml:space="preserve">alipers </w:t>
      </w:r>
      <w:r>
        <w:t>are</w:t>
      </w:r>
      <w:r w:rsidR="003A56F3">
        <w:t xml:space="preserve"> helpful for checking the DBH of saplings. If unsure of identification of small </w:t>
      </w:r>
      <w:r w:rsidR="00FB561C">
        <w:rPr>
          <w:i/>
        </w:rPr>
        <w:t xml:space="preserve">Quercus </w:t>
      </w:r>
      <w:r w:rsidR="00FB561C">
        <w:t>(</w:t>
      </w:r>
      <w:r w:rsidR="003A56F3">
        <w:t>oak</w:t>
      </w:r>
      <w:r w:rsidR="00FB561C">
        <w:t>)</w:t>
      </w:r>
      <w:r w:rsidR="003A56F3">
        <w:t xml:space="preserve"> species, lump into white oak group or red oak group categories. </w:t>
      </w:r>
      <w:r w:rsidR="003A56F3" w:rsidRPr="006963FC">
        <w:rPr>
          <w:i/>
        </w:rPr>
        <w:t>Carya</w:t>
      </w:r>
      <w:r w:rsidR="003A56F3">
        <w:t xml:space="preserve"> (hickory) species are also difficult to separate at this stage and can be lumped to </w:t>
      </w:r>
      <w:r w:rsidR="003A56F3" w:rsidRPr="006963FC">
        <w:rPr>
          <w:i/>
        </w:rPr>
        <w:t>Carya</w:t>
      </w:r>
      <w:r w:rsidR="003A56F3">
        <w:t xml:space="preserve"> sp. Regeneration data are recorded in the regeneration grid on the upper right side of the ground flora data sheet. Estimates of foliar cover are </w:t>
      </w:r>
      <w:r w:rsidR="003A56F3" w:rsidRPr="006963FC">
        <w:rPr>
          <w:u w:val="single"/>
        </w:rPr>
        <w:t>not</w:t>
      </w:r>
      <w:r w:rsidR="003A56F3">
        <w:t xml:space="preserve"> measured for these species. </w:t>
      </w:r>
      <w:r w:rsidR="00FB561C">
        <w:t>However, if a species designation as shrub or tree is unclear, record the data both ways highlighting that a decision should be made prior to data entry.</w:t>
      </w:r>
    </w:p>
    <w:p w14:paraId="272C4ABA" w14:textId="1DCB53C7" w:rsidR="003A56F3" w:rsidRDefault="003A56F3" w:rsidP="00FB561C">
      <w:pPr>
        <w:pStyle w:val="nrpsHeading2"/>
      </w:pPr>
      <w:r>
        <w:t xml:space="preserve">Recording Data </w:t>
      </w:r>
    </w:p>
    <w:p w14:paraId="693B7C50" w14:textId="39D3EB39" w:rsidR="003A56F3" w:rsidRDefault="005466A3" w:rsidP="00930876">
      <w:pPr>
        <w:pStyle w:val="nrpsNormal"/>
      </w:pPr>
      <w:r>
        <w:t>For each transect with</w:t>
      </w:r>
      <w:r w:rsidR="00764A56">
        <w:t>in</w:t>
      </w:r>
      <w:r>
        <w:t xml:space="preserve"> a site, a packet of datasheets is generated using the </w:t>
      </w:r>
      <w:proofErr w:type="spellStart"/>
      <w:r>
        <w:t>Vegmon</w:t>
      </w:r>
      <w:proofErr w:type="spellEnd"/>
      <w:r>
        <w:t xml:space="preserve"> database tool. </w:t>
      </w:r>
      <w:r w:rsidR="00785100">
        <w:t xml:space="preserve">See Figure 7.0 for an example. </w:t>
      </w:r>
      <w:r>
        <w:t xml:space="preserve">The packet includes a datasheet for each of the nested plots on a transect (typically n = 5). </w:t>
      </w:r>
      <w:r w:rsidR="003A56F3">
        <w:t>When first arriving at a site, each sampling team is handed a set of data sheets that corresponds to the plots along the transect to which they are assigned. When starting each new</w:t>
      </w:r>
      <w:r>
        <w:t xml:space="preserve"> nested</w:t>
      </w:r>
      <w:r w:rsidR="003A56F3">
        <w:t xml:space="preserve"> plot, it is important to make sure data is being transcribed to the correct data sheet. Record the following information on each data sheet: </w:t>
      </w:r>
    </w:p>
    <w:p w14:paraId="31D781CE" w14:textId="0D944AAB" w:rsidR="005466A3" w:rsidRDefault="00C41A0A" w:rsidP="005466A3">
      <w:pPr>
        <w:pStyle w:val="nrpsHeading3"/>
      </w:pPr>
      <w:r>
        <w:t xml:space="preserve">Datasheet </w:t>
      </w:r>
      <w:r w:rsidR="005466A3">
        <w:t>Header</w:t>
      </w:r>
    </w:p>
    <w:p w14:paraId="338F6EB1" w14:textId="77777777" w:rsidR="003A56F3" w:rsidRDefault="003A56F3" w:rsidP="00930876">
      <w:pPr>
        <w:pStyle w:val="nrpsNormal"/>
      </w:pPr>
      <w:r w:rsidRPr="00C41A0A">
        <w:rPr>
          <w:rStyle w:val="nrpsHeading4Char"/>
        </w:rPr>
        <w:t>Date</w:t>
      </w:r>
      <w:r>
        <w:rPr>
          <w:b/>
        </w:rPr>
        <w:t>:</w:t>
      </w:r>
      <w:r>
        <w:t xml:space="preserve"> Include month (mm) / day (dd) / year (</w:t>
      </w:r>
      <w:proofErr w:type="spellStart"/>
      <w:r>
        <w:t>yy</w:t>
      </w:r>
      <w:proofErr w:type="spellEnd"/>
      <w:r>
        <w:t>).</w:t>
      </w:r>
    </w:p>
    <w:p w14:paraId="40684C4A" w14:textId="77777777" w:rsidR="003A56F3" w:rsidRDefault="003A56F3" w:rsidP="00930876">
      <w:pPr>
        <w:pStyle w:val="nrpsNormal"/>
      </w:pPr>
      <w:r w:rsidRPr="00C41A0A">
        <w:rPr>
          <w:rStyle w:val="nrpsHeading4Char"/>
        </w:rPr>
        <w:t>Collector’s initials</w:t>
      </w:r>
      <w:r>
        <w:rPr>
          <w:b/>
        </w:rPr>
        <w:t>:</w:t>
      </w:r>
      <w:r>
        <w:t xml:space="preserve"> The unique initials of the first and last name of each person in the field crew collecting data. If initials of two or more persons are the same, include a middle initial or some other distinguishing initial. </w:t>
      </w:r>
    </w:p>
    <w:p w14:paraId="43D40566" w14:textId="3910CFF7" w:rsidR="003A56F3" w:rsidRDefault="005466A3" w:rsidP="00930876">
      <w:pPr>
        <w:pStyle w:val="nrpsNormal"/>
      </w:pPr>
      <w:r w:rsidRPr="00C41A0A">
        <w:rPr>
          <w:rStyle w:val="nrpsHeading4Char"/>
        </w:rPr>
        <w:t>S</w:t>
      </w:r>
      <w:r w:rsidR="003A56F3" w:rsidRPr="00C41A0A">
        <w:rPr>
          <w:rStyle w:val="nrpsHeading4Char"/>
        </w:rPr>
        <w:t>tart Time</w:t>
      </w:r>
      <w:r w:rsidR="003A56F3">
        <w:rPr>
          <w:b/>
        </w:rPr>
        <w:t>:</w:t>
      </w:r>
      <w:r w:rsidR="003A56F3">
        <w:t xml:space="preserve"> Time when field crew begins collecting plot data at the monitoring site. </w:t>
      </w:r>
    </w:p>
    <w:p w14:paraId="2796531B" w14:textId="77777777" w:rsidR="003A56F3" w:rsidRDefault="003A56F3" w:rsidP="00930876">
      <w:pPr>
        <w:pStyle w:val="nrpsNormal"/>
      </w:pPr>
      <w:r w:rsidRPr="00C41A0A">
        <w:rPr>
          <w:rStyle w:val="nrpsHeading4Char"/>
        </w:rPr>
        <w:t>End time</w:t>
      </w:r>
      <w:r>
        <w:rPr>
          <w:b/>
        </w:rPr>
        <w:t>:</w:t>
      </w:r>
      <w:r>
        <w:t xml:space="preserve"> Time when field crew finished collecting plot data at the monitoring site. </w:t>
      </w:r>
    </w:p>
    <w:p w14:paraId="6A4E0AC2" w14:textId="45292DFF" w:rsidR="003A56F3" w:rsidRDefault="003A56F3" w:rsidP="00930876">
      <w:pPr>
        <w:pStyle w:val="nrpsNormal"/>
      </w:pPr>
      <w:r w:rsidRPr="00C41A0A">
        <w:rPr>
          <w:rStyle w:val="nrpsHeading4Char"/>
        </w:rPr>
        <w:t>Data entered (ini</w:t>
      </w:r>
      <w:r w:rsidR="00C41A0A">
        <w:rPr>
          <w:rStyle w:val="nrpsHeading4Char"/>
        </w:rPr>
        <w:t>tials</w:t>
      </w:r>
      <w:r w:rsidRPr="00C41A0A">
        <w:rPr>
          <w:rStyle w:val="nrpsHeading4Char"/>
        </w:rPr>
        <w:t>)</w:t>
      </w:r>
      <w:r>
        <w:rPr>
          <w:b/>
        </w:rPr>
        <w:t>:</w:t>
      </w:r>
      <w:r>
        <w:t xml:space="preserve"> Date when data is entered into the computer. Include month (mm) / day (dd) / year (</w:t>
      </w:r>
      <w:proofErr w:type="spellStart"/>
      <w:r>
        <w:t>yy</w:t>
      </w:r>
      <w:proofErr w:type="spellEnd"/>
      <w:r>
        <w:t>) and the initials of the person conducting the data entry.</w:t>
      </w:r>
    </w:p>
    <w:p w14:paraId="3FC0EB8B" w14:textId="4D2C033A" w:rsidR="003A56F3" w:rsidRDefault="003A56F3" w:rsidP="00930876">
      <w:pPr>
        <w:pStyle w:val="nrpsNormal"/>
      </w:pPr>
      <w:r w:rsidRPr="00C41A0A">
        <w:rPr>
          <w:rStyle w:val="nrpsHeading4Char"/>
        </w:rPr>
        <w:t>Verified (ini</w:t>
      </w:r>
      <w:r w:rsidR="00C41A0A" w:rsidRPr="00C41A0A">
        <w:rPr>
          <w:rStyle w:val="nrpsHeading4Char"/>
        </w:rPr>
        <w:t>tials</w:t>
      </w:r>
      <w:r w:rsidRPr="00C41A0A">
        <w:rPr>
          <w:rStyle w:val="nrpsHeading4Char"/>
        </w:rPr>
        <w:t>):</w:t>
      </w:r>
      <w:r>
        <w:t xml:space="preserve">  Date when data is verified by comparing the paper data to the printout of the data in the database. Include month (mm) / day (dd) / year (</w:t>
      </w:r>
      <w:proofErr w:type="spellStart"/>
      <w:r>
        <w:t>yy</w:t>
      </w:r>
      <w:proofErr w:type="spellEnd"/>
      <w:r>
        <w:t>) and the initials of the person conducting the verification.</w:t>
      </w:r>
    </w:p>
    <w:p w14:paraId="45D9BCA8" w14:textId="1B4EDFAC" w:rsidR="003A56F3" w:rsidRDefault="00C41A0A" w:rsidP="00C41A0A">
      <w:pPr>
        <w:pStyle w:val="nrpsHeading3"/>
      </w:pPr>
      <w:r>
        <w:t>Datasheet Body</w:t>
      </w:r>
    </w:p>
    <w:p w14:paraId="003BA22E" w14:textId="305B0F45" w:rsidR="00C41A0A" w:rsidRDefault="00C41A0A" w:rsidP="00930876">
      <w:pPr>
        <w:pStyle w:val="nrpsNormal"/>
      </w:pPr>
      <w:r w:rsidRPr="00FA40B3">
        <w:rPr>
          <w:szCs w:val="24"/>
        </w:rPr>
        <w:t>Species: Species encountered.</w:t>
      </w:r>
      <w:r w:rsidR="00FA40B3">
        <w:rPr>
          <w:szCs w:val="24"/>
        </w:rPr>
        <w:t xml:space="preserve"> Enter a minimum of 4 letters each of the genus and species. </w:t>
      </w:r>
      <w:r w:rsidR="00FA40B3" w:rsidRPr="00FA40B3">
        <w:t xml:space="preserve">The entire species may be written for clarity where the 4X4 scheme can result in the possibility of two species </w:t>
      </w:r>
      <w:proofErr w:type="gramStart"/>
      <w:r w:rsidR="00FA40B3" w:rsidRPr="00FA40B3">
        <w:t>e.g.</w:t>
      </w:r>
      <w:proofErr w:type="gramEnd"/>
      <w:r w:rsidR="00FA40B3" w:rsidRPr="00FA40B3">
        <w:t xml:space="preserve"> </w:t>
      </w:r>
      <w:r w:rsidR="00FA40B3" w:rsidRPr="00FA40B3">
        <w:rPr>
          <w:b/>
          <w:i/>
        </w:rPr>
        <w:t>Acer</w:t>
      </w:r>
      <w:r w:rsidR="00FA40B3" w:rsidRPr="00FA40B3">
        <w:rPr>
          <w:i/>
        </w:rPr>
        <w:t xml:space="preserve"> </w:t>
      </w:r>
      <w:r w:rsidR="00FA40B3" w:rsidRPr="00FA40B3">
        <w:rPr>
          <w:b/>
          <w:i/>
        </w:rPr>
        <w:t>sacc</w:t>
      </w:r>
      <w:r w:rsidR="00FA40B3" w:rsidRPr="00FA40B3">
        <w:rPr>
          <w:i/>
        </w:rPr>
        <w:t>harum</w:t>
      </w:r>
      <w:r w:rsidR="00FA40B3" w:rsidRPr="00FA40B3">
        <w:t xml:space="preserve"> or </w:t>
      </w:r>
      <w:r w:rsidR="00FA40B3" w:rsidRPr="00FA40B3">
        <w:rPr>
          <w:b/>
          <w:i/>
        </w:rPr>
        <w:t>A.</w:t>
      </w:r>
      <w:r w:rsidR="00FA40B3" w:rsidRPr="00FA40B3">
        <w:rPr>
          <w:i/>
        </w:rPr>
        <w:t xml:space="preserve"> </w:t>
      </w:r>
      <w:proofErr w:type="spellStart"/>
      <w:r w:rsidR="00FA40B3" w:rsidRPr="00FA40B3">
        <w:rPr>
          <w:b/>
          <w:i/>
        </w:rPr>
        <w:t>sacc</w:t>
      </w:r>
      <w:r w:rsidR="00FA40B3" w:rsidRPr="00FA40B3">
        <w:rPr>
          <w:i/>
        </w:rPr>
        <w:t>harinum</w:t>
      </w:r>
      <w:proofErr w:type="spellEnd"/>
      <w:r w:rsidR="004C0305">
        <w:rPr>
          <w:i/>
        </w:rPr>
        <w:t xml:space="preserve"> </w:t>
      </w:r>
      <w:r w:rsidR="00FA40B3" w:rsidRPr="00FA40B3">
        <w:t xml:space="preserve">and </w:t>
      </w:r>
      <w:r w:rsidR="00FA40B3" w:rsidRPr="00FA40B3">
        <w:rPr>
          <w:b/>
          <w:i/>
        </w:rPr>
        <w:t xml:space="preserve">Viola </w:t>
      </w:r>
      <w:proofErr w:type="spellStart"/>
      <w:r w:rsidR="00FA40B3" w:rsidRPr="00FA40B3">
        <w:rPr>
          <w:b/>
          <w:i/>
        </w:rPr>
        <w:t>peda</w:t>
      </w:r>
      <w:r w:rsidR="00FA40B3" w:rsidRPr="00FA40B3">
        <w:rPr>
          <w:i/>
        </w:rPr>
        <w:t>ta</w:t>
      </w:r>
      <w:proofErr w:type="spellEnd"/>
      <w:r w:rsidR="00FA40B3" w:rsidRPr="00FA40B3">
        <w:rPr>
          <w:i/>
        </w:rPr>
        <w:t xml:space="preserve"> </w:t>
      </w:r>
      <w:r w:rsidR="00FA40B3" w:rsidRPr="00FA40B3">
        <w:t>and</w:t>
      </w:r>
      <w:r w:rsidR="00FA40B3" w:rsidRPr="00FA40B3">
        <w:rPr>
          <w:i/>
        </w:rPr>
        <w:t xml:space="preserve"> </w:t>
      </w:r>
      <w:r w:rsidR="00FA40B3" w:rsidRPr="00FA40B3">
        <w:rPr>
          <w:b/>
          <w:i/>
        </w:rPr>
        <w:t xml:space="preserve">V. </w:t>
      </w:r>
      <w:proofErr w:type="spellStart"/>
      <w:r w:rsidR="00FA40B3" w:rsidRPr="00FA40B3">
        <w:rPr>
          <w:b/>
          <w:i/>
        </w:rPr>
        <w:t>peda</w:t>
      </w:r>
      <w:r w:rsidR="00FA40B3" w:rsidRPr="00FA40B3">
        <w:rPr>
          <w:i/>
        </w:rPr>
        <w:t>tifida</w:t>
      </w:r>
      <w:proofErr w:type="spellEnd"/>
      <w:r w:rsidR="00FA40B3">
        <w:t>.</w:t>
      </w:r>
    </w:p>
    <w:p w14:paraId="33C41A97" w14:textId="147A6BC4" w:rsidR="00FA40B3" w:rsidRPr="00FA40B3" w:rsidRDefault="00FA40B3" w:rsidP="00930876">
      <w:pPr>
        <w:pStyle w:val="nrpsNormal"/>
      </w:pPr>
    </w:p>
    <w:p w14:paraId="2516F1E4" w14:textId="652C6618" w:rsidR="00C41A0A" w:rsidRDefault="00C41A0A" w:rsidP="00930876">
      <w:pPr>
        <w:pStyle w:val="nrpsNormal"/>
      </w:pPr>
      <w:r w:rsidRPr="00C41A0A">
        <w:rPr>
          <w:u w:val="single"/>
        </w:rPr>
        <w:lastRenderedPageBreak/>
        <w:t>0.01, 0.1, 1.0, 10</w:t>
      </w:r>
      <w:r>
        <w:t>: Mark</w:t>
      </w:r>
      <w:r w:rsidR="00FA40B3">
        <w:t xml:space="preserve"> </w:t>
      </w:r>
      <w:r w:rsidR="003015F6">
        <w:t xml:space="preserve">the box that corresponds </w:t>
      </w:r>
      <w:r w:rsidR="00BF4D10">
        <w:t>to</w:t>
      </w:r>
      <w:r w:rsidR="003015F6">
        <w:t xml:space="preserve"> the nested </w:t>
      </w:r>
      <w:r w:rsidR="00BF4D10">
        <w:t xml:space="preserve">subplot frame </w:t>
      </w:r>
      <w:r w:rsidR="003015F6">
        <w:t xml:space="preserve">that a plant is first encountered </w:t>
      </w:r>
      <w:r w:rsidR="00BF4D10">
        <w:t xml:space="preserve">in </w:t>
      </w:r>
      <w:r w:rsidR="003015F6">
        <w:t>with an</w:t>
      </w:r>
      <w:r w:rsidR="00FA40B3">
        <w:t xml:space="preserve"> X</w:t>
      </w:r>
      <w:r>
        <w:t>.</w:t>
      </w:r>
    </w:p>
    <w:p w14:paraId="070957B9" w14:textId="735595C2" w:rsidR="00C41A0A" w:rsidRDefault="00C41A0A" w:rsidP="00930876">
      <w:pPr>
        <w:pStyle w:val="nrpsNormal"/>
      </w:pPr>
      <w:r w:rsidRPr="00C41A0A">
        <w:rPr>
          <w:u w:val="single"/>
        </w:rPr>
        <w:t>Cover</w:t>
      </w:r>
      <w:r>
        <w:t xml:space="preserve">: Enter the cover class value for each plant </w:t>
      </w:r>
      <w:r w:rsidR="003015F6">
        <w:t xml:space="preserve">recorded </w:t>
      </w:r>
      <w:r>
        <w:t>based on abundance in the 10</w:t>
      </w:r>
      <w:r w:rsidR="00BF4D10">
        <w:t>-</w:t>
      </w:r>
      <w:r>
        <w:t>m</w:t>
      </w:r>
      <w:r w:rsidRPr="00C41A0A">
        <w:rPr>
          <w:vertAlign w:val="superscript"/>
        </w:rPr>
        <w:t>2</w:t>
      </w:r>
      <w:r>
        <w:t xml:space="preserve"> </w:t>
      </w:r>
      <w:r w:rsidR="00BF4D10">
        <w:t>plot</w:t>
      </w:r>
      <w:r>
        <w:t>.</w:t>
      </w:r>
    </w:p>
    <w:p w14:paraId="07A6DAEF" w14:textId="536C8BD3" w:rsidR="00395BDD" w:rsidRDefault="00FA40B3" w:rsidP="00930876">
      <w:pPr>
        <w:pStyle w:val="nrpsNormal"/>
      </w:pPr>
      <w:r w:rsidRPr="00FA40B3">
        <w:rPr>
          <w:u w:val="single"/>
        </w:rPr>
        <w:t>Cumulative species list:</w:t>
      </w:r>
      <w:r>
        <w:t xml:space="preserve"> List of species previously encountered in the plot for reference.</w:t>
      </w:r>
    </w:p>
    <w:p w14:paraId="5DA66D8D" w14:textId="52EFF869" w:rsidR="00B738C2" w:rsidRPr="00395BDD" w:rsidRDefault="00B738C2" w:rsidP="00930876">
      <w:pPr>
        <w:pStyle w:val="nrpsNormal"/>
      </w:pPr>
      <w:r>
        <w:t>All datasheets should be checked for completeness prior to moving to the next plot. Datasheets should also be reviewed by the project leader for completeness prior to leaving a monitoring site.</w:t>
      </w:r>
    </w:p>
    <w:p w14:paraId="70A75D1A" w14:textId="1A5FA95E" w:rsidR="003A0B04" w:rsidRDefault="00D3079F" w:rsidP="00930876">
      <w:pPr>
        <w:pStyle w:val="nrpsImageline"/>
        <w:rPr>
          <w:sz w:val="24"/>
        </w:rPr>
      </w:pPr>
      <w:r w:rsidRPr="00D3079F">
        <w:rPr>
          <w:noProof/>
        </w:rPr>
        <w:t xml:space="preserve"> </w:t>
      </w:r>
      <w:r>
        <w:rPr>
          <w:noProof/>
        </w:rPr>
        <w:drawing>
          <wp:inline distT="0" distB="0" distL="0" distR="0" wp14:anchorId="6348D830" wp14:editId="6AF6BA76">
            <wp:extent cx="5943600" cy="5991225"/>
            <wp:effectExtent l="0" t="0" r="0" b="9525"/>
            <wp:docPr id="3" name="Picture 3" descr="Figure 7.1. A HTLN plant community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gure 7.1. A HTLN plant community datasheet."/>
                    <pic:cNvPicPr/>
                  </pic:nvPicPr>
                  <pic:blipFill>
                    <a:blip r:embed="rId9"/>
                    <a:stretch>
                      <a:fillRect/>
                    </a:stretch>
                  </pic:blipFill>
                  <pic:spPr>
                    <a:xfrm>
                      <a:off x="0" y="0"/>
                      <a:ext cx="5943600" cy="5991225"/>
                    </a:xfrm>
                    <a:prstGeom prst="rect">
                      <a:avLst/>
                    </a:prstGeom>
                  </pic:spPr>
                </pic:pic>
              </a:graphicData>
            </a:graphic>
          </wp:inline>
        </w:drawing>
      </w:r>
    </w:p>
    <w:p w14:paraId="5855BD18" w14:textId="7DE84531" w:rsidR="003A0B04" w:rsidRDefault="003A0B04" w:rsidP="005F655D">
      <w:pPr>
        <w:pStyle w:val="nrpsFigurecaption"/>
      </w:pPr>
      <w:r w:rsidRPr="00095871">
        <w:rPr>
          <w:b/>
        </w:rPr>
        <w:t>Figure 7.</w:t>
      </w:r>
      <w:r w:rsidR="00930876">
        <w:rPr>
          <w:b/>
        </w:rPr>
        <w:t>1</w:t>
      </w:r>
      <w:r>
        <w:t xml:space="preserve"> Ground Flora datasheet, example for PERI site 10 plot 10A.</w:t>
      </w:r>
    </w:p>
    <w:p w14:paraId="299C781A" w14:textId="550E3129" w:rsidR="008456AF" w:rsidRPr="00085DCF" w:rsidRDefault="008456AF" w:rsidP="008456AF">
      <w:pPr>
        <w:pStyle w:val="nrpsTablecaption"/>
      </w:pPr>
      <w:r w:rsidRPr="00613FDD">
        <w:rPr>
          <w:b/>
        </w:rPr>
        <w:lastRenderedPageBreak/>
        <w:t xml:space="preserve">Table </w:t>
      </w:r>
      <w:r>
        <w:rPr>
          <w:b/>
        </w:rPr>
        <w:t>7.1</w:t>
      </w:r>
      <w:r w:rsidRPr="00613FDD">
        <w:rPr>
          <w:b/>
        </w:rPr>
        <w:t>.</w:t>
      </w:r>
      <w:r w:rsidRPr="00085DCF">
        <w:t xml:space="preserve"> Woody species data collection method designation. This list include</w:t>
      </w:r>
      <w:r>
        <w:t>s</w:t>
      </w:r>
      <w:r w:rsidRPr="00085DCF">
        <w:t xml:space="preserve"> </w:t>
      </w:r>
      <w:proofErr w:type="gramStart"/>
      <w:r w:rsidRPr="00085DCF">
        <w:t>the vast majority of</w:t>
      </w:r>
      <w:proofErr w:type="gramEnd"/>
      <w:r w:rsidRPr="00085DCF">
        <w:t xml:space="preserve"> species that have potential to </w:t>
      </w:r>
      <w:r>
        <w:t xml:space="preserve">cause </w:t>
      </w:r>
      <w:r w:rsidRPr="00085DCF">
        <w:t>confusion in the field. SOP-</w:t>
      </w:r>
      <w:r>
        <w:t>7</w:t>
      </w:r>
      <w:r w:rsidRPr="00085DCF">
        <w:t xml:space="preserve"> </w:t>
      </w:r>
      <w:r>
        <w:t>Measuring Ground Flora</w:t>
      </w:r>
      <w:r w:rsidRPr="00085DCF">
        <w:t xml:space="preserve">, SOP </w:t>
      </w:r>
      <w:r>
        <w:t>10</w:t>
      </w:r>
      <w:r w:rsidRPr="00085DCF">
        <w:t>-</w:t>
      </w:r>
      <w:r>
        <w:t>Measuring Midstory and Overstory Trees</w:t>
      </w:r>
      <w:r w:rsidRPr="00085DCF">
        <w:t>.</w:t>
      </w:r>
      <w:r w:rsidR="008E702C">
        <w:t xml:space="preserve"> Shrubs and tree regeneration will be collected as per methods described in this SOP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3878"/>
        <w:gridCol w:w="1604"/>
      </w:tblGrid>
      <w:tr w:rsidR="008E702C" w:rsidRPr="00424CA3" w14:paraId="5986E76F" w14:textId="77777777" w:rsidTr="00930876">
        <w:trPr>
          <w:trHeight w:val="300"/>
          <w:tblHeader/>
        </w:trPr>
        <w:tc>
          <w:tcPr>
            <w:tcW w:w="1476" w:type="dxa"/>
            <w:noWrap/>
            <w:hideMark/>
          </w:tcPr>
          <w:p w14:paraId="72B841C7" w14:textId="77777777" w:rsidR="008E702C" w:rsidRPr="00424CA3" w:rsidRDefault="008E702C" w:rsidP="00244C7D">
            <w:pPr>
              <w:pStyle w:val="nrpsTableheader"/>
            </w:pPr>
            <w:r>
              <w:t xml:space="preserve">Species </w:t>
            </w:r>
            <w:r w:rsidRPr="00424CA3">
              <w:t>Code</w:t>
            </w:r>
          </w:p>
        </w:tc>
        <w:tc>
          <w:tcPr>
            <w:tcW w:w="3878" w:type="dxa"/>
            <w:noWrap/>
            <w:hideMark/>
          </w:tcPr>
          <w:p w14:paraId="21C0624F" w14:textId="77777777" w:rsidR="008E702C" w:rsidRPr="00424CA3" w:rsidRDefault="008E702C" w:rsidP="00244C7D">
            <w:pPr>
              <w:pStyle w:val="nrpsTableheader"/>
            </w:pPr>
            <w:r w:rsidRPr="00424CA3">
              <w:t>Species name</w:t>
            </w:r>
          </w:p>
        </w:tc>
        <w:tc>
          <w:tcPr>
            <w:tcW w:w="1604" w:type="dxa"/>
            <w:noWrap/>
            <w:hideMark/>
          </w:tcPr>
          <w:p w14:paraId="6C8843A4" w14:textId="77777777" w:rsidR="008E702C" w:rsidRPr="00424CA3" w:rsidRDefault="008E702C" w:rsidP="00244C7D">
            <w:pPr>
              <w:pStyle w:val="nrpsTableheader"/>
            </w:pPr>
            <w:r w:rsidRPr="00424CA3">
              <w:t>Plant type</w:t>
            </w:r>
          </w:p>
        </w:tc>
      </w:tr>
      <w:tr w:rsidR="008E702C" w:rsidRPr="00424CA3" w14:paraId="4649419D" w14:textId="77777777" w:rsidTr="006D18B3">
        <w:trPr>
          <w:trHeight w:val="300"/>
        </w:trPr>
        <w:tc>
          <w:tcPr>
            <w:tcW w:w="1476" w:type="dxa"/>
          </w:tcPr>
          <w:p w14:paraId="27696D62" w14:textId="77777777" w:rsidR="008E702C" w:rsidRPr="00F46E29" w:rsidRDefault="008E702C" w:rsidP="00244C7D">
            <w:pPr>
              <w:pStyle w:val="nrpsTablecell"/>
            </w:pPr>
            <w:r w:rsidRPr="00F46E29">
              <w:t>ACNE2</w:t>
            </w:r>
          </w:p>
        </w:tc>
        <w:tc>
          <w:tcPr>
            <w:tcW w:w="3878" w:type="dxa"/>
          </w:tcPr>
          <w:p w14:paraId="12961D33" w14:textId="77777777" w:rsidR="008E702C" w:rsidRPr="007316B9" w:rsidRDefault="008E702C" w:rsidP="00244C7D">
            <w:pPr>
              <w:pStyle w:val="nrpsTablecell"/>
              <w:rPr>
                <w:i/>
              </w:rPr>
            </w:pPr>
            <w:r w:rsidRPr="007316B9">
              <w:rPr>
                <w:i/>
              </w:rPr>
              <w:t>Acer negundo</w:t>
            </w:r>
          </w:p>
        </w:tc>
        <w:tc>
          <w:tcPr>
            <w:tcW w:w="1604" w:type="dxa"/>
          </w:tcPr>
          <w:p w14:paraId="23EAE3C7" w14:textId="77777777" w:rsidR="008E702C" w:rsidRPr="00424CA3" w:rsidRDefault="008E702C" w:rsidP="00244C7D">
            <w:pPr>
              <w:pStyle w:val="nrpsTablecell"/>
            </w:pPr>
            <w:r>
              <w:t>tree</w:t>
            </w:r>
          </w:p>
        </w:tc>
      </w:tr>
      <w:tr w:rsidR="008E702C" w:rsidRPr="00424CA3" w14:paraId="4A67EFA4" w14:textId="77777777" w:rsidTr="006D18B3">
        <w:trPr>
          <w:trHeight w:val="300"/>
        </w:trPr>
        <w:tc>
          <w:tcPr>
            <w:tcW w:w="1476" w:type="dxa"/>
          </w:tcPr>
          <w:p w14:paraId="03670020" w14:textId="77777777" w:rsidR="008E702C" w:rsidRPr="00F46E29" w:rsidRDefault="008E702C" w:rsidP="00244C7D">
            <w:pPr>
              <w:pStyle w:val="nrpsTablecell"/>
            </w:pPr>
            <w:r w:rsidRPr="00F46E29">
              <w:t>ACRU</w:t>
            </w:r>
          </w:p>
        </w:tc>
        <w:tc>
          <w:tcPr>
            <w:tcW w:w="3878" w:type="dxa"/>
          </w:tcPr>
          <w:p w14:paraId="217C882B" w14:textId="77777777" w:rsidR="008E702C" w:rsidRPr="007316B9" w:rsidRDefault="008E702C" w:rsidP="00244C7D">
            <w:pPr>
              <w:pStyle w:val="nrpsTablecell"/>
              <w:rPr>
                <w:i/>
              </w:rPr>
            </w:pPr>
            <w:r w:rsidRPr="007316B9">
              <w:rPr>
                <w:i/>
              </w:rPr>
              <w:t>Acer rubrum</w:t>
            </w:r>
          </w:p>
        </w:tc>
        <w:tc>
          <w:tcPr>
            <w:tcW w:w="1604" w:type="dxa"/>
          </w:tcPr>
          <w:p w14:paraId="4180AA78" w14:textId="77777777" w:rsidR="008E702C" w:rsidRPr="00424CA3" w:rsidRDefault="008E702C" w:rsidP="00244C7D">
            <w:pPr>
              <w:pStyle w:val="nrpsTablecell"/>
            </w:pPr>
            <w:r>
              <w:t>tree</w:t>
            </w:r>
          </w:p>
        </w:tc>
      </w:tr>
      <w:tr w:rsidR="008E702C" w:rsidRPr="00424CA3" w14:paraId="3AC851B8" w14:textId="77777777" w:rsidTr="006D18B3">
        <w:trPr>
          <w:trHeight w:val="300"/>
        </w:trPr>
        <w:tc>
          <w:tcPr>
            <w:tcW w:w="1476" w:type="dxa"/>
          </w:tcPr>
          <w:p w14:paraId="10615494" w14:textId="77777777" w:rsidR="008E702C" w:rsidRPr="00F46E29" w:rsidRDefault="008E702C" w:rsidP="00244C7D">
            <w:pPr>
              <w:pStyle w:val="nrpsTablecell"/>
            </w:pPr>
            <w:r w:rsidRPr="00F46E29">
              <w:t>ACSA2</w:t>
            </w:r>
          </w:p>
        </w:tc>
        <w:tc>
          <w:tcPr>
            <w:tcW w:w="3878" w:type="dxa"/>
          </w:tcPr>
          <w:p w14:paraId="00F66565" w14:textId="77777777" w:rsidR="008E702C" w:rsidRPr="007316B9" w:rsidRDefault="008E702C" w:rsidP="00244C7D">
            <w:pPr>
              <w:pStyle w:val="nrpsTablecell"/>
              <w:rPr>
                <w:i/>
              </w:rPr>
            </w:pPr>
            <w:r w:rsidRPr="007316B9">
              <w:rPr>
                <w:i/>
              </w:rPr>
              <w:t xml:space="preserve">Acer </w:t>
            </w:r>
            <w:proofErr w:type="spellStart"/>
            <w:r w:rsidRPr="007316B9">
              <w:rPr>
                <w:i/>
              </w:rPr>
              <w:t>saccharinum</w:t>
            </w:r>
            <w:proofErr w:type="spellEnd"/>
          </w:p>
        </w:tc>
        <w:tc>
          <w:tcPr>
            <w:tcW w:w="1604" w:type="dxa"/>
          </w:tcPr>
          <w:p w14:paraId="079C8CF1" w14:textId="77777777" w:rsidR="008E702C" w:rsidRPr="00424CA3" w:rsidRDefault="008E702C" w:rsidP="00244C7D">
            <w:pPr>
              <w:pStyle w:val="nrpsTablecell"/>
            </w:pPr>
            <w:r>
              <w:t>tree</w:t>
            </w:r>
          </w:p>
        </w:tc>
      </w:tr>
      <w:tr w:rsidR="008E702C" w:rsidRPr="00424CA3" w14:paraId="7EAEB21F" w14:textId="77777777" w:rsidTr="006D18B3">
        <w:trPr>
          <w:trHeight w:val="300"/>
        </w:trPr>
        <w:tc>
          <w:tcPr>
            <w:tcW w:w="1476" w:type="dxa"/>
            <w:hideMark/>
          </w:tcPr>
          <w:p w14:paraId="31F3D334" w14:textId="77777777" w:rsidR="008E702C" w:rsidRPr="00424CA3" w:rsidRDefault="008E702C" w:rsidP="00244C7D">
            <w:pPr>
              <w:pStyle w:val="nrpsTablecell"/>
            </w:pPr>
            <w:r w:rsidRPr="00424CA3">
              <w:t>ACSA3</w:t>
            </w:r>
          </w:p>
        </w:tc>
        <w:tc>
          <w:tcPr>
            <w:tcW w:w="3878" w:type="dxa"/>
            <w:hideMark/>
          </w:tcPr>
          <w:p w14:paraId="71FA3B78" w14:textId="77777777" w:rsidR="008E702C" w:rsidRPr="00424CA3" w:rsidRDefault="008E702C" w:rsidP="00244C7D">
            <w:pPr>
              <w:pStyle w:val="nrpsTablecell"/>
              <w:rPr>
                <w:i/>
                <w:iCs/>
              </w:rPr>
            </w:pPr>
            <w:r w:rsidRPr="00424CA3">
              <w:rPr>
                <w:i/>
                <w:iCs/>
              </w:rPr>
              <w:t>Acer saccharum</w:t>
            </w:r>
          </w:p>
        </w:tc>
        <w:tc>
          <w:tcPr>
            <w:tcW w:w="1604" w:type="dxa"/>
            <w:hideMark/>
          </w:tcPr>
          <w:p w14:paraId="27C852AC" w14:textId="77777777" w:rsidR="008E702C" w:rsidRPr="00424CA3" w:rsidRDefault="008E702C" w:rsidP="00244C7D">
            <w:pPr>
              <w:pStyle w:val="nrpsTablecell"/>
            </w:pPr>
            <w:r w:rsidRPr="00424CA3">
              <w:t>tree</w:t>
            </w:r>
          </w:p>
        </w:tc>
      </w:tr>
      <w:tr w:rsidR="008E702C" w:rsidRPr="00424CA3" w14:paraId="1CFF7343" w14:textId="77777777" w:rsidTr="006D18B3">
        <w:trPr>
          <w:trHeight w:val="300"/>
        </w:trPr>
        <w:tc>
          <w:tcPr>
            <w:tcW w:w="1476" w:type="dxa"/>
          </w:tcPr>
          <w:p w14:paraId="0EF43A30" w14:textId="77777777" w:rsidR="008E702C" w:rsidRPr="00F46E29" w:rsidRDefault="008E702C" w:rsidP="00244C7D">
            <w:pPr>
              <w:pStyle w:val="nrpsTablecell"/>
            </w:pPr>
            <w:r w:rsidRPr="00F46E29">
              <w:t>AEGL</w:t>
            </w:r>
          </w:p>
        </w:tc>
        <w:tc>
          <w:tcPr>
            <w:tcW w:w="3878" w:type="dxa"/>
          </w:tcPr>
          <w:p w14:paraId="4A68FEB5" w14:textId="77777777" w:rsidR="008E702C" w:rsidRPr="007316B9" w:rsidRDefault="008E702C" w:rsidP="00244C7D">
            <w:pPr>
              <w:pStyle w:val="nrpsTablecell"/>
              <w:rPr>
                <w:i/>
              </w:rPr>
            </w:pPr>
            <w:r w:rsidRPr="007316B9">
              <w:rPr>
                <w:i/>
              </w:rPr>
              <w:t>Aesculus glabra</w:t>
            </w:r>
          </w:p>
        </w:tc>
        <w:tc>
          <w:tcPr>
            <w:tcW w:w="1604" w:type="dxa"/>
          </w:tcPr>
          <w:p w14:paraId="3900333B" w14:textId="77777777" w:rsidR="008E702C" w:rsidRPr="00424CA3" w:rsidRDefault="008E702C" w:rsidP="00244C7D">
            <w:pPr>
              <w:pStyle w:val="nrpsTablecell"/>
            </w:pPr>
            <w:r>
              <w:t>tree</w:t>
            </w:r>
          </w:p>
        </w:tc>
      </w:tr>
      <w:tr w:rsidR="008E702C" w:rsidRPr="00424CA3" w14:paraId="5D7DB882" w14:textId="77777777" w:rsidTr="006D18B3">
        <w:trPr>
          <w:trHeight w:val="300"/>
        </w:trPr>
        <w:tc>
          <w:tcPr>
            <w:tcW w:w="1476" w:type="dxa"/>
          </w:tcPr>
          <w:p w14:paraId="0EF5881E" w14:textId="77777777" w:rsidR="008E702C" w:rsidRPr="00F46E29" w:rsidRDefault="008E702C" w:rsidP="00244C7D">
            <w:pPr>
              <w:pStyle w:val="nrpsTablecell"/>
            </w:pPr>
            <w:r w:rsidRPr="00F46E29">
              <w:t>ALNUS</w:t>
            </w:r>
          </w:p>
        </w:tc>
        <w:tc>
          <w:tcPr>
            <w:tcW w:w="3878" w:type="dxa"/>
          </w:tcPr>
          <w:p w14:paraId="7C7391E7" w14:textId="77777777" w:rsidR="008E702C" w:rsidRPr="007316B9" w:rsidRDefault="008E702C" w:rsidP="00244C7D">
            <w:pPr>
              <w:pStyle w:val="nrpsTablecell"/>
              <w:rPr>
                <w:i/>
              </w:rPr>
            </w:pPr>
            <w:r w:rsidRPr="007316B9">
              <w:rPr>
                <w:i/>
              </w:rPr>
              <w:t>Alnus</w:t>
            </w:r>
            <w:r>
              <w:rPr>
                <w:i/>
              </w:rPr>
              <w:t xml:space="preserve"> </w:t>
            </w:r>
            <w:r w:rsidRPr="0061282B">
              <w:t>spp</w:t>
            </w:r>
            <w:r>
              <w:t>.</w:t>
            </w:r>
          </w:p>
        </w:tc>
        <w:tc>
          <w:tcPr>
            <w:tcW w:w="1604" w:type="dxa"/>
          </w:tcPr>
          <w:p w14:paraId="78B15528" w14:textId="77777777" w:rsidR="008E702C" w:rsidRPr="00424CA3" w:rsidRDefault="008E702C" w:rsidP="00244C7D">
            <w:pPr>
              <w:pStyle w:val="nrpsTablecell"/>
            </w:pPr>
            <w:r>
              <w:t>tree</w:t>
            </w:r>
          </w:p>
        </w:tc>
      </w:tr>
      <w:tr w:rsidR="008E702C" w:rsidRPr="00424CA3" w14:paraId="0AD96EB6" w14:textId="77777777" w:rsidTr="006D18B3">
        <w:trPr>
          <w:trHeight w:val="300"/>
        </w:trPr>
        <w:tc>
          <w:tcPr>
            <w:tcW w:w="1476" w:type="dxa"/>
          </w:tcPr>
          <w:p w14:paraId="3B1C3023" w14:textId="77777777" w:rsidR="008E702C" w:rsidRPr="00F46E29" w:rsidRDefault="008E702C" w:rsidP="00244C7D">
            <w:pPr>
              <w:pStyle w:val="nrpsTablecell"/>
            </w:pPr>
            <w:r w:rsidRPr="00F46E29">
              <w:t>AMELA</w:t>
            </w:r>
          </w:p>
        </w:tc>
        <w:tc>
          <w:tcPr>
            <w:tcW w:w="3878" w:type="dxa"/>
          </w:tcPr>
          <w:p w14:paraId="436F918C" w14:textId="77777777" w:rsidR="008E702C" w:rsidRPr="007316B9" w:rsidRDefault="008E702C" w:rsidP="00244C7D">
            <w:pPr>
              <w:pStyle w:val="nrpsTablecell"/>
              <w:rPr>
                <w:i/>
              </w:rPr>
            </w:pPr>
            <w:r w:rsidRPr="007316B9">
              <w:rPr>
                <w:i/>
              </w:rPr>
              <w:t>Amelanchier</w:t>
            </w:r>
            <w:r>
              <w:rPr>
                <w:i/>
              </w:rPr>
              <w:t xml:space="preserve"> </w:t>
            </w:r>
            <w:r w:rsidRPr="0061282B">
              <w:t>spp</w:t>
            </w:r>
            <w:r>
              <w:t>.</w:t>
            </w:r>
          </w:p>
        </w:tc>
        <w:tc>
          <w:tcPr>
            <w:tcW w:w="1604" w:type="dxa"/>
          </w:tcPr>
          <w:p w14:paraId="2A2F71BE" w14:textId="77777777" w:rsidR="008E702C" w:rsidRPr="00424CA3" w:rsidRDefault="008E702C" w:rsidP="00244C7D">
            <w:pPr>
              <w:pStyle w:val="nrpsTablecell"/>
            </w:pPr>
            <w:r>
              <w:t>tree</w:t>
            </w:r>
          </w:p>
        </w:tc>
      </w:tr>
      <w:tr w:rsidR="008E702C" w:rsidRPr="00424CA3" w14:paraId="0951447A" w14:textId="77777777" w:rsidTr="006D18B3">
        <w:trPr>
          <w:trHeight w:val="300"/>
        </w:trPr>
        <w:tc>
          <w:tcPr>
            <w:tcW w:w="1476" w:type="dxa"/>
            <w:hideMark/>
          </w:tcPr>
          <w:p w14:paraId="5278E0E8" w14:textId="77777777" w:rsidR="008E702C" w:rsidRPr="00424CA3" w:rsidRDefault="008E702C" w:rsidP="00244C7D">
            <w:pPr>
              <w:pStyle w:val="nrpsTablecell"/>
            </w:pPr>
            <w:r w:rsidRPr="00424CA3">
              <w:t>AMAR3</w:t>
            </w:r>
          </w:p>
        </w:tc>
        <w:tc>
          <w:tcPr>
            <w:tcW w:w="3878" w:type="dxa"/>
            <w:hideMark/>
          </w:tcPr>
          <w:p w14:paraId="0259053E" w14:textId="77777777" w:rsidR="008E702C" w:rsidRPr="00424CA3" w:rsidRDefault="008E702C" w:rsidP="00244C7D">
            <w:pPr>
              <w:pStyle w:val="nrpsTablecell"/>
              <w:rPr>
                <w:i/>
                <w:iCs/>
              </w:rPr>
            </w:pPr>
            <w:r w:rsidRPr="00424CA3">
              <w:rPr>
                <w:i/>
                <w:iCs/>
              </w:rPr>
              <w:t>Amelanchier arborea</w:t>
            </w:r>
          </w:p>
        </w:tc>
        <w:tc>
          <w:tcPr>
            <w:tcW w:w="1604" w:type="dxa"/>
            <w:noWrap/>
            <w:hideMark/>
          </w:tcPr>
          <w:p w14:paraId="2C2AD0A6" w14:textId="77777777" w:rsidR="008E702C" w:rsidRPr="00424CA3" w:rsidRDefault="008E702C" w:rsidP="00244C7D">
            <w:pPr>
              <w:pStyle w:val="nrpsTablecell"/>
            </w:pPr>
            <w:r w:rsidRPr="00424CA3">
              <w:t>tree</w:t>
            </w:r>
          </w:p>
        </w:tc>
      </w:tr>
      <w:tr w:rsidR="008E702C" w:rsidRPr="00424CA3" w14:paraId="2F91581E" w14:textId="77777777" w:rsidTr="006D18B3">
        <w:trPr>
          <w:trHeight w:val="300"/>
        </w:trPr>
        <w:tc>
          <w:tcPr>
            <w:tcW w:w="1476" w:type="dxa"/>
            <w:hideMark/>
          </w:tcPr>
          <w:p w14:paraId="0DBCA35D" w14:textId="77777777" w:rsidR="008E702C" w:rsidRPr="00424CA3" w:rsidRDefault="008E702C" w:rsidP="00244C7D">
            <w:pPr>
              <w:pStyle w:val="nrpsTablecell"/>
            </w:pPr>
            <w:r w:rsidRPr="00424CA3">
              <w:t>AMLA</w:t>
            </w:r>
          </w:p>
        </w:tc>
        <w:tc>
          <w:tcPr>
            <w:tcW w:w="3878" w:type="dxa"/>
            <w:hideMark/>
          </w:tcPr>
          <w:p w14:paraId="18D3D7C1" w14:textId="77777777" w:rsidR="008E702C" w:rsidRPr="00424CA3" w:rsidRDefault="008E702C" w:rsidP="00244C7D">
            <w:pPr>
              <w:pStyle w:val="nrpsTablecell"/>
              <w:rPr>
                <w:i/>
                <w:iCs/>
              </w:rPr>
            </w:pPr>
            <w:r w:rsidRPr="00424CA3">
              <w:rPr>
                <w:i/>
                <w:iCs/>
              </w:rPr>
              <w:t xml:space="preserve">Amelanchier </w:t>
            </w:r>
            <w:proofErr w:type="spellStart"/>
            <w:r w:rsidRPr="00424CA3">
              <w:rPr>
                <w:i/>
                <w:iCs/>
              </w:rPr>
              <w:t>laevis</w:t>
            </w:r>
            <w:proofErr w:type="spellEnd"/>
          </w:p>
        </w:tc>
        <w:tc>
          <w:tcPr>
            <w:tcW w:w="1604" w:type="dxa"/>
            <w:noWrap/>
            <w:hideMark/>
          </w:tcPr>
          <w:p w14:paraId="1208C259" w14:textId="77777777" w:rsidR="008E702C" w:rsidRPr="00424CA3" w:rsidRDefault="008E702C" w:rsidP="00244C7D">
            <w:pPr>
              <w:pStyle w:val="nrpsTablecell"/>
            </w:pPr>
            <w:r w:rsidRPr="00424CA3">
              <w:t>tree</w:t>
            </w:r>
          </w:p>
        </w:tc>
      </w:tr>
      <w:tr w:rsidR="008E702C" w:rsidRPr="00424CA3" w14:paraId="0010952C" w14:textId="77777777" w:rsidTr="006D18B3">
        <w:trPr>
          <w:trHeight w:val="300"/>
        </w:trPr>
        <w:tc>
          <w:tcPr>
            <w:tcW w:w="1476" w:type="dxa"/>
            <w:hideMark/>
          </w:tcPr>
          <w:p w14:paraId="75EE45A5" w14:textId="77777777" w:rsidR="008E702C" w:rsidRPr="00424CA3" w:rsidRDefault="008E702C" w:rsidP="00244C7D">
            <w:pPr>
              <w:pStyle w:val="nrpsTablecell"/>
            </w:pPr>
            <w:r w:rsidRPr="00424CA3">
              <w:t>ARSP2</w:t>
            </w:r>
          </w:p>
        </w:tc>
        <w:tc>
          <w:tcPr>
            <w:tcW w:w="3878" w:type="dxa"/>
            <w:hideMark/>
          </w:tcPr>
          <w:p w14:paraId="50F2C779" w14:textId="77777777" w:rsidR="008E702C" w:rsidRPr="00424CA3" w:rsidRDefault="008E702C" w:rsidP="00244C7D">
            <w:pPr>
              <w:pStyle w:val="nrpsTablecell"/>
              <w:rPr>
                <w:i/>
                <w:iCs/>
              </w:rPr>
            </w:pPr>
            <w:r w:rsidRPr="00424CA3">
              <w:rPr>
                <w:i/>
                <w:iCs/>
              </w:rPr>
              <w:t>Aralia spinosa</w:t>
            </w:r>
          </w:p>
        </w:tc>
        <w:tc>
          <w:tcPr>
            <w:tcW w:w="1604" w:type="dxa"/>
            <w:noWrap/>
            <w:hideMark/>
          </w:tcPr>
          <w:p w14:paraId="0CDB429B" w14:textId="77777777" w:rsidR="008E702C" w:rsidRPr="00424CA3" w:rsidRDefault="008E702C" w:rsidP="00244C7D">
            <w:pPr>
              <w:pStyle w:val="nrpsTablecell"/>
            </w:pPr>
            <w:r w:rsidRPr="00424CA3">
              <w:t>shrub</w:t>
            </w:r>
          </w:p>
        </w:tc>
      </w:tr>
      <w:tr w:rsidR="008E702C" w:rsidRPr="00424CA3" w14:paraId="3AF8470E" w14:textId="77777777" w:rsidTr="006D18B3">
        <w:trPr>
          <w:trHeight w:val="300"/>
        </w:trPr>
        <w:tc>
          <w:tcPr>
            <w:tcW w:w="1476" w:type="dxa"/>
          </w:tcPr>
          <w:p w14:paraId="1737723B" w14:textId="77777777" w:rsidR="008E702C" w:rsidRPr="00F46E29" w:rsidRDefault="008E702C" w:rsidP="00244C7D">
            <w:pPr>
              <w:pStyle w:val="nrpsTablecell"/>
            </w:pPr>
            <w:r w:rsidRPr="00F46E29">
              <w:t>BETUL</w:t>
            </w:r>
          </w:p>
        </w:tc>
        <w:tc>
          <w:tcPr>
            <w:tcW w:w="3878" w:type="dxa"/>
          </w:tcPr>
          <w:p w14:paraId="45261295" w14:textId="77777777" w:rsidR="008E702C" w:rsidRPr="0061282B" w:rsidRDefault="008E702C" w:rsidP="00244C7D">
            <w:pPr>
              <w:pStyle w:val="nrpsTablecell"/>
            </w:pPr>
            <w:r w:rsidRPr="007316B9">
              <w:rPr>
                <w:i/>
              </w:rPr>
              <w:t>Betula</w:t>
            </w:r>
            <w:r>
              <w:rPr>
                <w:i/>
              </w:rPr>
              <w:t xml:space="preserve"> </w:t>
            </w:r>
            <w:r>
              <w:t>spp.</w:t>
            </w:r>
          </w:p>
        </w:tc>
        <w:tc>
          <w:tcPr>
            <w:tcW w:w="1604" w:type="dxa"/>
            <w:noWrap/>
          </w:tcPr>
          <w:p w14:paraId="60A3BAC2" w14:textId="77777777" w:rsidR="008E702C" w:rsidRPr="00424CA3" w:rsidRDefault="008E702C" w:rsidP="00244C7D">
            <w:pPr>
              <w:pStyle w:val="nrpsTablecell"/>
            </w:pPr>
            <w:r w:rsidRPr="00424CA3">
              <w:t>tree</w:t>
            </w:r>
          </w:p>
        </w:tc>
      </w:tr>
      <w:tr w:rsidR="008E702C" w:rsidRPr="00424CA3" w14:paraId="2E668619" w14:textId="77777777" w:rsidTr="006D18B3">
        <w:trPr>
          <w:trHeight w:val="300"/>
        </w:trPr>
        <w:tc>
          <w:tcPr>
            <w:tcW w:w="1476" w:type="dxa"/>
          </w:tcPr>
          <w:p w14:paraId="61CAA486" w14:textId="77777777" w:rsidR="008E702C" w:rsidRPr="00F46E29" w:rsidRDefault="008E702C" w:rsidP="00244C7D">
            <w:pPr>
              <w:pStyle w:val="nrpsTablecell"/>
            </w:pPr>
            <w:r w:rsidRPr="00F46E29">
              <w:t>BENI</w:t>
            </w:r>
          </w:p>
        </w:tc>
        <w:tc>
          <w:tcPr>
            <w:tcW w:w="3878" w:type="dxa"/>
          </w:tcPr>
          <w:p w14:paraId="36168A9D" w14:textId="77777777" w:rsidR="008E702C" w:rsidRPr="007316B9" w:rsidRDefault="008E702C" w:rsidP="00244C7D">
            <w:pPr>
              <w:pStyle w:val="nrpsTablecell"/>
              <w:rPr>
                <w:i/>
              </w:rPr>
            </w:pPr>
            <w:r w:rsidRPr="007316B9">
              <w:rPr>
                <w:i/>
              </w:rPr>
              <w:t>Betula nigra</w:t>
            </w:r>
          </w:p>
        </w:tc>
        <w:tc>
          <w:tcPr>
            <w:tcW w:w="1604" w:type="dxa"/>
            <w:noWrap/>
          </w:tcPr>
          <w:p w14:paraId="19D06C06" w14:textId="77777777" w:rsidR="008E702C" w:rsidRPr="00424CA3" w:rsidRDefault="008E702C" w:rsidP="00244C7D">
            <w:pPr>
              <w:pStyle w:val="nrpsTablecell"/>
            </w:pPr>
            <w:r w:rsidRPr="00424CA3">
              <w:t>tree</w:t>
            </w:r>
          </w:p>
        </w:tc>
      </w:tr>
      <w:tr w:rsidR="008E702C" w:rsidRPr="00424CA3" w14:paraId="32C3E42E" w14:textId="77777777" w:rsidTr="006D18B3">
        <w:trPr>
          <w:trHeight w:val="300"/>
        </w:trPr>
        <w:tc>
          <w:tcPr>
            <w:tcW w:w="1476" w:type="dxa"/>
          </w:tcPr>
          <w:p w14:paraId="2E333C22" w14:textId="77777777" w:rsidR="008E702C" w:rsidRPr="00F46E29" w:rsidRDefault="008E702C" w:rsidP="00244C7D">
            <w:pPr>
              <w:pStyle w:val="nrpsTablecell"/>
            </w:pPr>
            <w:r w:rsidRPr="00F46E29">
              <w:t>BEPA</w:t>
            </w:r>
          </w:p>
        </w:tc>
        <w:tc>
          <w:tcPr>
            <w:tcW w:w="3878" w:type="dxa"/>
          </w:tcPr>
          <w:p w14:paraId="7E96B007" w14:textId="77777777" w:rsidR="008E702C" w:rsidRPr="007316B9" w:rsidRDefault="008E702C" w:rsidP="00244C7D">
            <w:pPr>
              <w:pStyle w:val="nrpsTablecell"/>
              <w:rPr>
                <w:i/>
              </w:rPr>
            </w:pPr>
            <w:r w:rsidRPr="007316B9">
              <w:rPr>
                <w:i/>
              </w:rPr>
              <w:t xml:space="preserve">Betula </w:t>
            </w:r>
            <w:proofErr w:type="spellStart"/>
            <w:r w:rsidRPr="007316B9">
              <w:rPr>
                <w:i/>
              </w:rPr>
              <w:t>papyrifera</w:t>
            </w:r>
            <w:proofErr w:type="spellEnd"/>
          </w:p>
        </w:tc>
        <w:tc>
          <w:tcPr>
            <w:tcW w:w="1604" w:type="dxa"/>
            <w:noWrap/>
          </w:tcPr>
          <w:p w14:paraId="75EBE7EA" w14:textId="77777777" w:rsidR="008E702C" w:rsidRPr="00424CA3" w:rsidRDefault="008E702C" w:rsidP="00244C7D">
            <w:pPr>
              <w:pStyle w:val="nrpsTablecell"/>
            </w:pPr>
            <w:r w:rsidRPr="00424CA3">
              <w:t>tree</w:t>
            </w:r>
          </w:p>
        </w:tc>
      </w:tr>
      <w:tr w:rsidR="008E702C" w:rsidRPr="00424CA3" w14:paraId="16E3CBD4" w14:textId="77777777" w:rsidTr="006D18B3">
        <w:trPr>
          <w:trHeight w:val="300"/>
        </w:trPr>
        <w:tc>
          <w:tcPr>
            <w:tcW w:w="1476" w:type="dxa"/>
          </w:tcPr>
          <w:p w14:paraId="201594CD" w14:textId="77777777" w:rsidR="008E702C" w:rsidRPr="00F46E29" w:rsidRDefault="008E702C" w:rsidP="00244C7D">
            <w:pPr>
              <w:pStyle w:val="nrpsTablecell"/>
            </w:pPr>
            <w:r w:rsidRPr="00F46E29">
              <w:t>CACA18</w:t>
            </w:r>
          </w:p>
        </w:tc>
        <w:tc>
          <w:tcPr>
            <w:tcW w:w="3878" w:type="dxa"/>
          </w:tcPr>
          <w:p w14:paraId="76FA3903" w14:textId="77777777" w:rsidR="008E702C" w:rsidRPr="007316B9" w:rsidRDefault="008E702C" w:rsidP="00244C7D">
            <w:pPr>
              <w:pStyle w:val="nrpsTablecell"/>
              <w:rPr>
                <w:i/>
              </w:rPr>
            </w:pPr>
            <w:r w:rsidRPr="007316B9">
              <w:rPr>
                <w:i/>
              </w:rPr>
              <w:t xml:space="preserve">Carpinus </w:t>
            </w:r>
            <w:proofErr w:type="spellStart"/>
            <w:r w:rsidRPr="007316B9">
              <w:rPr>
                <w:i/>
              </w:rPr>
              <w:t>caroliniana</w:t>
            </w:r>
            <w:proofErr w:type="spellEnd"/>
          </w:p>
        </w:tc>
        <w:tc>
          <w:tcPr>
            <w:tcW w:w="1604" w:type="dxa"/>
            <w:noWrap/>
          </w:tcPr>
          <w:p w14:paraId="786A1F4C" w14:textId="77777777" w:rsidR="008E702C" w:rsidRPr="00424CA3" w:rsidRDefault="008E702C" w:rsidP="00244C7D">
            <w:pPr>
              <w:pStyle w:val="nrpsTablecell"/>
            </w:pPr>
            <w:r w:rsidRPr="00424CA3">
              <w:t>tree</w:t>
            </w:r>
          </w:p>
        </w:tc>
      </w:tr>
      <w:tr w:rsidR="008E702C" w:rsidRPr="00424CA3" w14:paraId="39B694D9" w14:textId="77777777" w:rsidTr="006D18B3">
        <w:trPr>
          <w:trHeight w:val="300"/>
        </w:trPr>
        <w:tc>
          <w:tcPr>
            <w:tcW w:w="1476" w:type="dxa"/>
          </w:tcPr>
          <w:p w14:paraId="3C0F4E7F" w14:textId="77777777" w:rsidR="008E702C" w:rsidRPr="00F46E29" w:rsidRDefault="008E702C" w:rsidP="00244C7D">
            <w:pPr>
              <w:pStyle w:val="nrpsTablecell"/>
            </w:pPr>
            <w:r w:rsidRPr="00F46E29">
              <w:t>CARYA</w:t>
            </w:r>
          </w:p>
        </w:tc>
        <w:tc>
          <w:tcPr>
            <w:tcW w:w="3878" w:type="dxa"/>
          </w:tcPr>
          <w:p w14:paraId="324326BE" w14:textId="77777777" w:rsidR="008E702C" w:rsidRPr="0061282B" w:rsidRDefault="008E702C" w:rsidP="00244C7D">
            <w:pPr>
              <w:pStyle w:val="nrpsTablecell"/>
            </w:pPr>
            <w:r w:rsidRPr="007316B9">
              <w:rPr>
                <w:i/>
              </w:rPr>
              <w:t>Carya</w:t>
            </w:r>
            <w:r>
              <w:rPr>
                <w:i/>
              </w:rPr>
              <w:t xml:space="preserve"> </w:t>
            </w:r>
            <w:r>
              <w:t>spp.</w:t>
            </w:r>
          </w:p>
        </w:tc>
        <w:tc>
          <w:tcPr>
            <w:tcW w:w="1604" w:type="dxa"/>
            <w:noWrap/>
          </w:tcPr>
          <w:p w14:paraId="5532213C" w14:textId="77777777" w:rsidR="008E702C" w:rsidRPr="00424CA3" w:rsidRDefault="008E702C" w:rsidP="00244C7D">
            <w:pPr>
              <w:pStyle w:val="nrpsTablecell"/>
            </w:pPr>
            <w:r w:rsidRPr="00424CA3">
              <w:t>tree</w:t>
            </w:r>
          </w:p>
        </w:tc>
      </w:tr>
      <w:tr w:rsidR="008E702C" w:rsidRPr="00424CA3" w14:paraId="274121E4" w14:textId="77777777" w:rsidTr="006D18B3">
        <w:trPr>
          <w:trHeight w:val="300"/>
        </w:trPr>
        <w:tc>
          <w:tcPr>
            <w:tcW w:w="1476" w:type="dxa"/>
          </w:tcPr>
          <w:p w14:paraId="2C791915" w14:textId="77777777" w:rsidR="008E702C" w:rsidRPr="00F46E29" w:rsidRDefault="008E702C" w:rsidP="00244C7D">
            <w:pPr>
              <w:pStyle w:val="nrpsTablecell"/>
            </w:pPr>
            <w:r w:rsidRPr="00F46E29">
              <w:t>CAAL27</w:t>
            </w:r>
          </w:p>
        </w:tc>
        <w:tc>
          <w:tcPr>
            <w:tcW w:w="3878" w:type="dxa"/>
          </w:tcPr>
          <w:p w14:paraId="3CC402B6" w14:textId="77777777" w:rsidR="008E702C" w:rsidRPr="007316B9" w:rsidRDefault="008E702C" w:rsidP="00244C7D">
            <w:pPr>
              <w:pStyle w:val="nrpsTablecell"/>
              <w:rPr>
                <w:i/>
              </w:rPr>
            </w:pPr>
            <w:r w:rsidRPr="007316B9">
              <w:rPr>
                <w:i/>
              </w:rPr>
              <w:t>Carya alba</w:t>
            </w:r>
          </w:p>
        </w:tc>
        <w:tc>
          <w:tcPr>
            <w:tcW w:w="1604" w:type="dxa"/>
            <w:noWrap/>
          </w:tcPr>
          <w:p w14:paraId="46A8CFEA" w14:textId="77777777" w:rsidR="008E702C" w:rsidRPr="00424CA3" w:rsidRDefault="008E702C" w:rsidP="00244C7D">
            <w:pPr>
              <w:pStyle w:val="nrpsTablecell"/>
            </w:pPr>
            <w:r w:rsidRPr="00424CA3">
              <w:t>tree</w:t>
            </w:r>
          </w:p>
        </w:tc>
      </w:tr>
      <w:tr w:rsidR="008E702C" w:rsidRPr="00424CA3" w14:paraId="2E5825CF" w14:textId="77777777" w:rsidTr="006D18B3">
        <w:trPr>
          <w:trHeight w:val="300"/>
        </w:trPr>
        <w:tc>
          <w:tcPr>
            <w:tcW w:w="1476" w:type="dxa"/>
          </w:tcPr>
          <w:p w14:paraId="08BDEA38" w14:textId="77777777" w:rsidR="008E702C" w:rsidRPr="00F46E29" w:rsidRDefault="008E702C" w:rsidP="00244C7D">
            <w:pPr>
              <w:pStyle w:val="nrpsTablecell"/>
            </w:pPr>
            <w:r w:rsidRPr="00F46E29">
              <w:t>CACO15</w:t>
            </w:r>
          </w:p>
        </w:tc>
        <w:tc>
          <w:tcPr>
            <w:tcW w:w="3878" w:type="dxa"/>
          </w:tcPr>
          <w:p w14:paraId="78CF1745" w14:textId="77777777" w:rsidR="008E702C" w:rsidRPr="007316B9" w:rsidRDefault="008E702C" w:rsidP="00244C7D">
            <w:pPr>
              <w:pStyle w:val="nrpsTablecell"/>
              <w:rPr>
                <w:i/>
              </w:rPr>
            </w:pPr>
            <w:r w:rsidRPr="007316B9">
              <w:rPr>
                <w:i/>
              </w:rPr>
              <w:t xml:space="preserve">Carya </w:t>
            </w:r>
            <w:proofErr w:type="spellStart"/>
            <w:r w:rsidRPr="007316B9">
              <w:rPr>
                <w:i/>
              </w:rPr>
              <w:t>cordiformis</w:t>
            </w:r>
            <w:proofErr w:type="spellEnd"/>
          </w:p>
        </w:tc>
        <w:tc>
          <w:tcPr>
            <w:tcW w:w="1604" w:type="dxa"/>
            <w:noWrap/>
          </w:tcPr>
          <w:p w14:paraId="3BBCA35C" w14:textId="77777777" w:rsidR="008E702C" w:rsidRPr="00424CA3" w:rsidRDefault="008E702C" w:rsidP="00244C7D">
            <w:pPr>
              <w:pStyle w:val="nrpsTablecell"/>
            </w:pPr>
            <w:r w:rsidRPr="00424CA3">
              <w:t>tree</w:t>
            </w:r>
          </w:p>
        </w:tc>
      </w:tr>
      <w:tr w:rsidR="008E702C" w:rsidRPr="00424CA3" w14:paraId="51BEAC5E" w14:textId="77777777" w:rsidTr="006D18B3">
        <w:trPr>
          <w:trHeight w:val="300"/>
        </w:trPr>
        <w:tc>
          <w:tcPr>
            <w:tcW w:w="1476" w:type="dxa"/>
          </w:tcPr>
          <w:p w14:paraId="06AF469A" w14:textId="77777777" w:rsidR="008E702C" w:rsidRPr="00F46E29" w:rsidRDefault="008E702C" w:rsidP="00244C7D">
            <w:pPr>
              <w:pStyle w:val="nrpsTablecell"/>
            </w:pPr>
            <w:r w:rsidRPr="00F46E29">
              <w:t>CAGL8</w:t>
            </w:r>
          </w:p>
        </w:tc>
        <w:tc>
          <w:tcPr>
            <w:tcW w:w="3878" w:type="dxa"/>
          </w:tcPr>
          <w:p w14:paraId="0D34319A" w14:textId="77777777" w:rsidR="008E702C" w:rsidRPr="007316B9" w:rsidRDefault="008E702C" w:rsidP="00244C7D">
            <w:pPr>
              <w:pStyle w:val="nrpsTablecell"/>
              <w:rPr>
                <w:i/>
              </w:rPr>
            </w:pPr>
            <w:r w:rsidRPr="007316B9">
              <w:rPr>
                <w:i/>
              </w:rPr>
              <w:t>Carya glabra</w:t>
            </w:r>
          </w:p>
        </w:tc>
        <w:tc>
          <w:tcPr>
            <w:tcW w:w="1604" w:type="dxa"/>
            <w:noWrap/>
          </w:tcPr>
          <w:p w14:paraId="265FA881" w14:textId="77777777" w:rsidR="008E702C" w:rsidRPr="00424CA3" w:rsidRDefault="008E702C" w:rsidP="00244C7D">
            <w:pPr>
              <w:pStyle w:val="nrpsTablecell"/>
            </w:pPr>
            <w:r w:rsidRPr="00424CA3">
              <w:t>tree</w:t>
            </w:r>
          </w:p>
        </w:tc>
      </w:tr>
      <w:tr w:rsidR="008E702C" w:rsidRPr="00424CA3" w14:paraId="14FDB5A9" w14:textId="77777777" w:rsidTr="006D18B3">
        <w:trPr>
          <w:trHeight w:val="300"/>
        </w:trPr>
        <w:tc>
          <w:tcPr>
            <w:tcW w:w="1476" w:type="dxa"/>
          </w:tcPr>
          <w:p w14:paraId="1AE7780E" w14:textId="77777777" w:rsidR="008E702C" w:rsidRPr="00F46E29" w:rsidRDefault="008E702C" w:rsidP="00244C7D">
            <w:pPr>
              <w:pStyle w:val="nrpsTablecell"/>
            </w:pPr>
            <w:r w:rsidRPr="00F46E29">
              <w:t>CAOV2</w:t>
            </w:r>
          </w:p>
        </w:tc>
        <w:tc>
          <w:tcPr>
            <w:tcW w:w="3878" w:type="dxa"/>
          </w:tcPr>
          <w:p w14:paraId="3CF565C3" w14:textId="77777777" w:rsidR="008E702C" w:rsidRPr="007316B9" w:rsidRDefault="008E702C" w:rsidP="00244C7D">
            <w:pPr>
              <w:pStyle w:val="nrpsTablecell"/>
              <w:rPr>
                <w:i/>
              </w:rPr>
            </w:pPr>
            <w:r w:rsidRPr="007316B9">
              <w:rPr>
                <w:i/>
              </w:rPr>
              <w:t>Carya ovata</w:t>
            </w:r>
          </w:p>
        </w:tc>
        <w:tc>
          <w:tcPr>
            <w:tcW w:w="1604" w:type="dxa"/>
            <w:noWrap/>
          </w:tcPr>
          <w:p w14:paraId="2D4DB7EB" w14:textId="77777777" w:rsidR="008E702C" w:rsidRPr="00424CA3" w:rsidRDefault="008E702C" w:rsidP="00244C7D">
            <w:pPr>
              <w:pStyle w:val="nrpsTablecell"/>
            </w:pPr>
            <w:r w:rsidRPr="00424CA3">
              <w:t>tree</w:t>
            </w:r>
          </w:p>
        </w:tc>
      </w:tr>
      <w:tr w:rsidR="008E702C" w:rsidRPr="00424CA3" w14:paraId="3D19BFA0" w14:textId="77777777" w:rsidTr="006D18B3">
        <w:trPr>
          <w:trHeight w:val="300"/>
        </w:trPr>
        <w:tc>
          <w:tcPr>
            <w:tcW w:w="1476" w:type="dxa"/>
          </w:tcPr>
          <w:p w14:paraId="642ECE2A" w14:textId="77777777" w:rsidR="008E702C" w:rsidRPr="00F46E29" w:rsidRDefault="008E702C" w:rsidP="00244C7D">
            <w:pPr>
              <w:pStyle w:val="nrpsTablecell"/>
            </w:pPr>
            <w:r w:rsidRPr="00F46E29">
              <w:t>CATE9</w:t>
            </w:r>
          </w:p>
        </w:tc>
        <w:tc>
          <w:tcPr>
            <w:tcW w:w="3878" w:type="dxa"/>
          </w:tcPr>
          <w:p w14:paraId="72A7FCD1" w14:textId="77777777" w:rsidR="008E702C" w:rsidRPr="007316B9" w:rsidRDefault="008E702C" w:rsidP="00244C7D">
            <w:pPr>
              <w:pStyle w:val="nrpsTablecell"/>
              <w:rPr>
                <w:i/>
              </w:rPr>
            </w:pPr>
            <w:r w:rsidRPr="007316B9">
              <w:rPr>
                <w:i/>
              </w:rPr>
              <w:t xml:space="preserve">Carya </w:t>
            </w:r>
            <w:proofErr w:type="spellStart"/>
            <w:r w:rsidRPr="007316B9">
              <w:rPr>
                <w:i/>
              </w:rPr>
              <w:t>texana</w:t>
            </w:r>
            <w:proofErr w:type="spellEnd"/>
          </w:p>
        </w:tc>
        <w:tc>
          <w:tcPr>
            <w:tcW w:w="1604" w:type="dxa"/>
            <w:noWrap/>
          </w:tcPr>
          <w:p w14:paraId="319ADCC8" w14:textId="77777777" w:rsidR="008E702C" w:rsidRPr="00424CA3" w:rsidRDefault="008E702C" w:rsidP="00244C7D">
            <w:pPr>
              <w:pStyle w:val="nrpsTablecell"/>
            </w:pPr>
            <w:r w:rsidRPr="00424CA3">
              <w:t>tree</w:t>
            </w:r>
          </w:p>
        </w:tc>
      </w:tr>
      <w:tr w:rsidR="008E702C" w:rsidRPr="00424CA3" w14:paraId="43AB2CA7" w14:textId="77777777" w:rsidTr="006D18B3">
        <w:trPr>
          <w:trHeight w:val="300"/>
        </w:trPr>
        <w:tc>
          <w:tcPr>
            <w:tcW w:w="1476" w:type="dxa"/>
          </w:tcPr>
          <w:p w14:paraId="1FD9207D" w14:textId="77777777" w:rsidR="008E702C" w:rsidRPr="00F46E29" w:rsidRDefault="008E702C" w:rsidP="00244C7D">
            <w:pPr>
              <w:pStyle w:val="nrpsTablecell"/>
            </w:pPr>
            <w:r w:rsidRPr="00F46E29">
              <w:t>CAPUO</w:t>
            </w:r>
          </w:p>
        </w:tc>
        <w:tc>
          <w:tcPr>
            <w:tcW w:w="3878" w:type="dxa"/>
          </w:tcPr>
          <w:p w14:paraId="67C01A33" w14:textId="77777777" w:rsidR="008E702C" w:rsidRPr="007316B9" w:rsidRDefault="008E702C" w:rsidP="00244C7D">
            <w:pPr>
              <w:pStyle w:val="nrpsTablecell"/>
              <w:rPr>
                <w:i/>
              </w:rPr>
            </w:pPr>
            <w:r w:rsidRPr="007316B9">
              <w:rPr>
                <w:i/>
              </w:rPr>
              <w:t>Castanea pumila var. ozarkensis</w:t>
            </w:r>
          </w:p>
        </w:tc>
        <w:tc>
          <w:tcPr>
            <w:tcW w:w="1604" w:type="dxa"/>
            <w:noWrap/>
          </w:tcPr>
          <w:p w14:paraId="4FB9F89C" w14:textId="77777777" w:rsidR="008E702C" w:rsidRPr="00424CA3" w:rsidRDefault="008E702C" w:rsidP="00244C7D">
            <w:pPr>
              <w:pStyle w:val="nrpsTablecell"/>
            </w:pPr>
            <w:r w:rsidRPr="00424CA3">
              <w:t>tree</w:t>
            </w:r>
          </w:p>
        </w:tc>
      </w:tr>
      <w:tr w:rsidR="008E702C" w:rsidRPr="00424CA3" w14:paraId="431A34A9" w14:textId="77777777" w:rsidTr="006D18B3">
        <w:trPr>
          <w:trHeight w:val="300"/>
        </w:trPr>
        <w:tc>
          <w:tcPr>
            <w:tcW w:w="1476" w:type="dxa"/>
            <w:hideMark/>
          </w:tcPr>
          <w:p w14:paraId="18DCD3BE" w14:textId="77777777" w:rsidR="008E702C" w:rsidRPr="00424CA3" w:rsidRDefault="008E702C" w:rsidP="00244C7D">
            <w:pPr>
              <w:pStyle w:val="nrpsTablecell"/>
            </w:pPr>
            <w:r w:rsidRPr="00424CA3">
              <w:t>CEOC</w:t>
            </w:r>
          </w:p>
        </w:tc>
        <w:tc>
          <w:tcPr>
            <w:tcW w:w="3878" w:type="dxa"/>
            <w:hideMark/>
          </w:tcPr>
          <w:p w14:paraId="6AB3E807" w14:textId="77777777" w:rsidR="008E702C" w:rsidRPr="00424CA3" w:rsidRDefault="008E702C" w:rsidP="00244C7D">
            <w:pPr>
              <w:pStyle w:val="nrpsTablecell"/>
              <w:rPr>
                <w:i/>
                <w:iCs/>
              </w:rPr>
            </w:pPr>
            <w:r w:rsidRPr="00424CA3">
              <w:rPr>
                <w:i/>
                <w:iCs/>
              </w:rPr>
              <w:t>Celtis occidentalis</w:t>
            </w:r>
          </w:p>
        </w:tc>
        <w:tc>
          <w:tcPr>
            <w:tcW w:w="1604" w:type="dxa"/>
            <w:noWrap/>
            <w:hideMark/>
          </w:tcPr>
          <w:p w14:paraId="12D943BD" w14:textId="77777777" w:rsidR="008E702C" w:rsidRPr="00424CA3" w:rsidRDefault="008E702C" w:rsidP="00244C7D">
            <w:pPr>
              <w:pStyle w:val="nrpsTablecell"/>
            </w:pPr>
            <w:r w:rsidRPr="00424CA3">
              <w:t>tree</w:t>
            </w:r>
          </w:p>
        </w:tc>
      </w:tr>
      <w:tr w:rsidR="008E702C" w:rsidRPr="00424CA3" w14:paraId="5E879C66" w14:textId="77777777" w:rsidTr="006D18B3">
        <w:trPr>
          <w:trHeight w:val="300"/>
        </w:trPr>
        <w:tc>
          <w:tcPr>
            <w:tcW w:w="1476" w:type="dxa"/>
            <w:hideMark/>
          </w:tcPr>
          <w:p w14:paraId="5F62FD4D" w14:textId="77777777" w:rsidR="008E702C" w:rsidRPr="00424CA3" w:rsidRDefault="008E702C" w:rsidP="00244C7D">
            <w:pPr>
              <w:pStyle w:val="nrpsTablecell"/>
            </w:pPr>
            <w:r w:rsidRPr="00424CA3">
              <w:t>CELTI</w:t>
            </w:r>
          </w:p>
        </w:tc>
        <w:tc>
          <w:tcPr>
            <w:tcW w:w="3878" w:type="dxa"/>
            <w:hideMark/>
          </w:tcPr>
          <w:p w14:paraId="739C5EDE" w14:textId="77777777" w:rsidR="008E702C" w:rsidRPr="00424CA3" w:rsidRDefault="008E702C" w:rsidP="00244C7D">
            <w:pPr>
              <w:pStyle w:val="nrpsTablecell"/>
              <w:rPr>
                <w:i/>
                <w:iCs/>
              </w:rPr>
            </w:pPr>
            <w:r w:rsidRPr="00424CA3">
              <w:rPr>
                <w:i/>
                <w:iCs/>
              </w:rPr>
              <w:t xml:space="preserve">Celtis </w:t>
            </w:r>
            <w:r w:rsidRPr="0061282B">
              <w:rPr>
                <w:iCs/>
              </w:rPr>
              <w:t>spp</w:t>
            </w:r>
            <w:r>
              <w:rPr>
                <w:iCs/>
              </w:rPr>
              <w:t>.</w:t>
            </w:r>
          </w:p>
        </w:tc>
        <w:tc>
          <w:tcPr>
            <w:tcW w:w="1604" w:type="dxa"/>
            <w:noWrap/>
            <w:hideMark/>
          </w:tcPr>
          <w:p w14:paraId="50F05A11" w14:textId="77777777" w:rsidR="008E702C" w:rsidRPr="00424CA3" w:rsidRDefault="008E702C" w:rsidP="00244C7D">
            <w:pPr>
              <w:pStyle w:val="nrpsTablecell"/>
            </w:pPr>
            <w:r w:rsidRPr="00424CA3">
              <w:t>tree</w:t>
            </w:r>
          </w:p>
        </w:tc>
      </w:tr>
      <w:tr w:rsidR="008E702C" w:rsidRPr="00424CA3" w14:paraId="52FFA8AB" w14:textId="77777777" w:rsidTr="006D18B3">
        <w:trPr>
          <w:trHeight w:val="300"/>
        </w:trPr>
        <w:tc>
          <w:tcPr>
            <w:tcW w:w="1476" w:type="dxa"/>
            <w:hideMark/>
          </w:tcPr>
          <w:p w14:paraId="1387DE55" w14:textId="77777777" w:rsidR="008E702C" w:rsidRPr="00424CA3" w:rsidRDefault="008E702C" w:rsidP="00244C7D">
            <w:pPr>
              <w:pStyle w:val="nrpsTablecell"/>
            </w:pPr>
            <w:r w:rsidRPr="00424CA3">
              <w:t>CETE</w:t>
            </w:r>
          </w:p>
        </w:tc>
        <w:tc>
          <w:tcPr>
            <w:tcW w:w="3878" w:type="dxa"/>
            <w:hideMark/>
          </w:tcPr>
          <w:p w14:paraId="5E691E38" w14:textId="77777777" w:rsidR="008E702C" w:rsidRPr="00424CA3" w:rsidRDefault="008E702C" w:rsidP="00244C7D">
            <w:pPr>
              <w:pStyle w:val="nrpsTablecell"/>
              <w:rPr>
                <w:i/>
                <w:iCs/>
              </w:rPr>
            </w:pPr>
            <w:r w:rsidRPr="00424CA3">
              <w:rPr>
                <w:i/>
                <w:iCs/>
              </w:rPr>
              <w:t>Celtis tenuifolia</w:t>
            </w:r>
          </w:p>
        </w:tc>
        <w:tc>
          <w:tcPr>
            <w:tcW w:w="1604" w:type="dxa"/>
            <w:noWrap/>
            <w:hideMark/>
          </w:tcPr>
          <w:p w14:paraId="01B94528" w14:textId="77777777" w:rsidR="008E702C" w:rsidRPr="00424CA3" w:rsidRDefault="008E702C" w:rsidP="00244C7D">
            <w:pPr>
              <w:pStyle w:val="nrpsTablecell"/>
            </w:pPr>
            <w:r w:rsidRPr="00424CA3">
              <w:t>tree</w:t>
            </w:r>
          </w:p>
        </w:tc>
      </w:tr>
      <w:tr w:rsidR="008E702C" w:rsidRPr="00424CA3" w14:paraId="34A10295" w14:textId="77777777" w:rsidTr="006D18B3">
        <w:trPr>
          <w:trHeight w:val="300"/>
        </w:trPr>
        <w:tc>
          <w:tcPr>
            <w:tcW w:w="1476" w:type="dxa"/>
          </w:tcPr>
          <w:p w14:paraId="34F698BD" w14:textId="77777777" w:rsidR="008E702C" w:rsidRPr="00F46E29" w:rsidRDefault="008E702C" w:rsidP="00244C7D">
            <w:pPr>
              <w:pStyle w:val="nrpsTablecell"/>
            </w:pPr>
            <w:r w:rsidRPr="00F46E29">
              <w:t>CECA4</w:t>
            </w:r>
          </w:p>
        </w:tc>
        <w:tc>
          <w:tcPr>
            <w:tcW w:w="3878" w:type="dxa"/>
          </w:tcPr>
          <w:p w14:paraId="734E64B9" w14:textId="77777777" w:rsidR="008E702C" w:rsidRPr="007316B9" w:rsidRDefault="008E702C" w:rsidP="00244C7D">
            <w:pPr>
              <w:pStyle w:val="nrpsTablecell"/>
              <w:rPr>
                <w:i/>
              </w:rPr>
            </w:pPr>
            <w:r w:rsidRPr="007316B9">
              <w:rPr>
                <w:i/>
              </w:rPr>
              <w:t>Cercis canadensis</w:t>
            </w:r>
          </w:p>
        </w:tc>
        <w:tc>
          <w:tcPr>
            <w:tcW w:w="1604" w:type="dxa"/>
            <w:noWrap/>
          </w:tcPr>
          <w:p w14:paraId="217AF3C9" w14:textId="77777777" w:rsidR="008E702C" w:rsidRPr="00424CA3" w:rsidRDefault="008E702C" w:rsidP="00244C7D">
            <w:pPr>
              <w:pStyle w:val="nrpsTablecell"/>
            </w:pPr>
            <w:r>
              <w:t>tree</w:t>
            </w:r>
          </w:p>
        </w:tc>
      </w:tr>
      <w:tr w:rsidR="008E702C" w:rsidRPr="00424CA3" w14:paraId="4BCF6A79" w14:textId="77777777" w:rsidTr="006D18B3">
        <w:trPr>
          <w:trHeight w:val="300"/>
        </w:trPr>
        <w:tc>
          <w:tcPr>
            <w:tcW w:w="1476" w:type="dxa"/>
          </w:tcPr>
          <w:p w14:paraId="1FECCB33" w14:textId="77777777" w:rsidR="008E702C" w:rsidRPr="00F46E29" w:rsidRDefault="008E702C" w:rsidP="00244C7D">
            <w:pPr>
              <w:pStyle w:val="nrpsTablecell"/>
            </w:pPr>
            <w:r>
              <w:t>CORNU</w:t>
            </w:r>
          </w:p>
        </w:tc>
        <w:tc>
          <w:tcPr>
            <w:tcW w:w="3878" w:type="dxa"/>
          </w:tcPr>
          <w:p w14:paraId="5A3C186D" w14:textId="77777777" w:rsidR="008E702C" w:rsidRPr="007316B9" w:rsidRDefault="008E702C" w:rsidP="00244C7D">
            <w:pPr>
              <w:pStyle w:val="nrpsTablecell"/>
              <w:rPr>
                <w:i/>
              </w:rPr>
            </w:pPr>
            <w:proofErr w:type="spellStart"/>
            <w:r>
              <w:rPr>
                <w:i/>
              </w:rPr>
              <w:t>Cornus</w:t>
            </w:r>
            <w:proofErr w:type="spellEnd"/>
            <w:r>
              <w:rPr>
                <w:i/>
              </w:rPr>
              <w:t xml:space="preserve"> </w:t>
            </w:r>
            <w:r w:rsidRPr="0061282B">
              <w:t>spp</w:t>
            </w:r>
            <w:r>
              <w:t>.</w:t>
            </w:r>
          </w:p>
        </w:tc>
        <w:tc>
          <w:tcPr>
            <w:tcW w:w="1604" w:type="dxa"/>
            <w:noWrap/>
          </w:tcPr>
          <w:p w14:paraId="4E81F094" w14:textId="77777777" w:rsidR="008E702C" w:rsidRPr="0061282B" w:rsidRDefault="008E702C" w:rsidP="00244C7D">
            <w:pPr>
              <w:pStyle w:val="nrpsTablecell"/>
            </w:pPr>
            <w:r w:rsidRPr="0061282B">
              <w:t>shrub</w:t>
            </w:r>
          </w:p>
        </w:tc>
      </w:tr>
      <w:tr w:rsidR="008E702C" w:rsidRPr="00424CA3" w14:paraId="3CC28C1A" w14:textId="77777777" w:rsidTr="006D18B3">
        <w:trPr>
          <w:trHeight w:val="300"/>
        </w:trPr>
        <w:tc>
          <w:tcPr>
            <w:tcW w:w="1476" w:type="dxa"/>
            <w:hideMark/>
          </w:tcPr>
          <w:p w14:paraId="6F347986" w14:textId="77777777" w:rsidR="008E702C" w:rsidRPr="00424CA3" w:rsidRDefault="008E702C" w:rsidP="00244C7D">
            <w:pPr>
              <w:pStyle w:val="nrpsTablecell"/>
            </w:pPr>
            <w:r w:rsidRPr="00424CA3">
              <w:t>COAL2</w:t>
            </w:r>
          </w:p>
        </w:tc>
        <w:tc>
          <w:tcPr>
            <w:tcW w:w="3878" w:type="dxa"/>
            <w:hideMark/>
          </w:tcPr>
          <w:p w14:paraId="4B26F427" w14:textId="77777777" w:rsidR="008E702C" w:rsidRPr="00424CA3" w:rsidRDefault="008E702C" w:rsidP="00244C7D">
            <w:pPr>
              <w:pStyle w:val="nrpsTablecell"/>
              <w:rPr>
                <w:i/>
                <w:iCs/>
              </w:rPr>
            </w:pPr>
            <w:proofErr w:type="spellStart"/>
            <w:r w:rsidRPr="00424CA3">
              <w:rPr>
                <w:i/>
                <w:iCs/>
              </w:rPr>
              <w:t>Cornus</w:t>
            </w:r>
            <w:proofErr w:type="spellEnd"/>
            <w:r w:rsidRPr="00424CA3">
              <w:rPr>
                <w:i/>
                <w:iCs/>
              </w:rPr>
              <w:t xml:space="preserve"> alternifolia</w:t>
            </w:r>
          </w:p>
        </w:tc>
        <w:tc>
          <w:tcPr>
            <w:tcW w:w="1604" w:type="dxa"/>
            <w:noWrap/>
            <w:hideMark/>
          </w:tcPr>
          <w:p w14:paraId="30715A5B" w14:textId="77777777" w:rsidR="008E702C" w:rsidRPr="00424CA3" w:rsidRDefault="008E702C" w:rsidP="00244C7D">
            <w:pPr>
              <w:pStyle w:val="nrpsTablecell"/>
            </w:pPr>
            <w:r w:rsidRPr="00424CA3">
              <w:t>tree</w:t>
            </w:r>
          </w:p>
        </w:tc>
      </w:tr>
      <w:tr w:rsidR="008E702C" w:rsidRPr="00424CA3" w14:paraId="2154071D" w14:textId="77777777" w:rsidTr="006D18B3">
        <w:trPr>
          <w:trHeight w:val="300"/>
        </w:trPr>
        <w:tc>
          <w:tcPr>
            <w:tcW w:w="1476" w:type="dxa"/>
            <w:hideMark/>
          </w:tcPr>
          <w:p w14:paraId="0E85A567" w14:textId="77777777" w:rsidR="008E702C" w:rsidRPr="00424CA3" w:rsidRDefault="008E702C" w:rsidP="00244C7D">
            <w:pPr>
              <w:pStyle w:val="nrpsTablecell"/>
            </w:pPr>
            <w:r w:rsidRPr="00424CA3">
              <w:t>CODR</w:t>
            </w:r>
          </w:p>
        </w:tc>
        <w:tc>
          <w:tcPr>
            <w:tcW w:w="3878" w:type="dxa"/>
            <w:hideMark/>
          </w:tcPr>
          <w:p w14:paraId="38271FBC" w14:textId="77777777" w:rsidR="008E702C" w:rsidRPr="00424CA3" w:rsidRDefault="008E702C" w:rsidP="00244C7D">
            <w:pPr>
              <w:pStyle w:val="nrpsTablecell"/>
              <w:rPr>
                <w:i/>
                <w:iCs/>
              </w:rPr>
            </w:pPr>
            <w:proofErr w:type="spellStart"/>
            <w:r w:rsidRPr="00424CA3">
              <w:rPr>
                <w:i/>
                <w:iCs/>
              </w:rPr>
              <w:t>Cornus</w:t>
            </w:r>
            <w:proofErr w:type="spellEnd"/>
            <w:r w:rsidRPr="00424CA3">
              <w:rPr>
                <w:i/>
                <w:iCs/>
              </w:rPr>
              <w:t xml:space="preserve"> </w:t>
            </w:r>
            <w:proofErr w:type="spellStart"/>
            <w:r w:rsidRPr="00424CA3">
              <w:rPr>
                <w:i/>
                <w:iCs/>
              </w:rPr>
              <w:t>drummondii</w:t>
            </w:r>
            <w:proofErr w:type="spellEnd"/>
          </w:p>
        </w:tc>
        <w:tc>
          <w:tcPr>
            <w:tcW w:w="1604" w:type="dxa"/>
            <w:hideMark/>
          </w:tcPr>
          <w:p w14:paraId="4FF9356E" w14:textId="77777777" w:rsidR="008E702C" w:rsidRPr="00424CA3" w:rsidRDefault="008E702C" w:rsidP="00244C7D">
            <w:pPr>
              <w:pStyle w:val="nrpsTablecell"/>
            </w:pPr>
            <w:r w:rsidRPr="00424CA3">
              <w:t>shrub</w:t>
            </w:r>
          </w:p>
        </w:tc>
      </w:tr>
      <w:tr w:rsidR="008E702C" w:rsidRPr="00424CA3" w14:paraId="665A5380" w14:textId="77777777" w:rsidTr="006D18B3">
        <w:trPr>
          <w:trHeight w:val="300"/>
        </w:trPr>
        <w:tc>
          <w:tcPr>
            <w:tcW w:w="1476" w:type="dxa"/>
            <w:hideMark/>
          </w:tcPr>
          <w:p w14:paraId="2FA19BF5" w14:textId="77777777" w:rsidR="008E702C" w:rsidRPr="00424CA3" w:rsidRDefault="008E702C" w:rsidP="00244C7D">
            <w:pPr>
              <w:pStyle w:val="nrpsTablecell"/>
            </w:pPr>
            <w:r w:rsidRPr="00424CA3">
              <w:t>COFL2</w:t>
            </w:r>
          </w:p>
        </w:tc>
        <w:tc>
          <w:tcPr>
            <w:tcW w:w="3878" w:type="dxa"/>
            <w:hideMark/>
          </w:tcPr>
          <w:p w14:paraId="65E8D739" w14:textId="77777777" w:rsidR="008E702C" w:rsidRPr="00424CA3" w:rsidRDefault="008E702C" w:rsidP="00244C7D">
            <w:pPr>
              <w:pStyle w:val="nrpsTablecell"/>
              <w:rPr>
                <w:i/>
                <w:iCs/>
              </w:rPr>
            </w:pPr>
            <w:proofErr w:type="spellStart"/>
            <w:r w:rsidRPr="00424CA3">
              <w:rPr>
                <w:i/>
                <w:iCs/>
              </w:rPr>
              <w:t>Cornus</w:t>
            </w:r>
            <w:proofErr w:type="spellEnd"/>
            <w:r w:rsidRPr="00424CA3">
              <w:rPr>
                <w:i/>
                <w:iCs/>
              </w:rPr>
              <w:t xml:space="preserve"> </w:t>
            </w:r>
            <w:proofErr w:type="spellStart"/>
            <w:r w:rsidRPr="00424CA3">
              <w:rPr>
                <w:i/>
                <w:iCs/>
              </w:rPr>
              <w:t>florida</w:t>
            </w:r>
            <w:proofErr w:type="spellEnd"/>
          </w:p>
        </w:tc>
        <w:tc>
          <w:tcPr>
            <w:tcW w:w="1604" w:type="dxa"/>
            <w:noWrap/>
            <w:hideMark/>
          </w:tcPr>
          <w:p w14:paraId="3095A204" w14:textId="77777777" w:rsidR="008E702C" w:rsidRPr="00424CA3" w:rsidRDefault="008E702C" w:rsidP="00244C7D">
            <w:pPr>
              <w:pStyle w:val="nrpsTablecell"/>
            </w:pPr>
            <w:r w:rsidRPr="00424CA3">
              <w:t>tree</w:t>
            </w:r>
          </w:p>
        </w:tc>
      </w:tr>
      <w:tr w:rsidR="008E702C" w:rsidRPr="00424CA3" w14:paraId="115B67E4" w14:textId="77777777" w:rsidTr="006D18B3">
        <w:trPr>
          <w:trHeight w:val="300"/>
        </w:trPr>
        <w:tc>
          <w:tcPr>
            <w:tcW w:w="1476" w:type="dxa"/>
            <w:hideMark/>
          </w:tcPr>
          <w:p w14:paraId="324236AF" w14:textId="77777777" w:rsidR="008E702C" w:rsidRPr="00424CA3" w:rsidRDefault="008E702C" w:rsidP="00244C7D">
            <w:pPr>
              <w:pStyle w:val="nrpsTablecell"/>
            </w:pPr>
            <w:r w:rsidRPr="00424CA3">
              <w:t>COFO</w:t>
            </w:r>
          </w:p>
        </w:tc>
        <w:tc>
          <w:tcPr>
            <w:tcW w:w="3878" w:type="dxa"/>
            <w:hideMark/>
          </w:tcPr>
          <w:p w14:paraId="3138A19B" w14:textId="77777777" w:rsidR="008E702C" w:rsidRPr="005242D5" w:rsidRDefault="008E702C" w:rsidP="00244C7D">
            <w:pPr>
              <w:pStyle w:val="nrpsTablecell"/>
              <w:rPr>
                <w:iCs/>
              </w:rPr>
            </w:pPr>
            <w:proofErr w:type="spellStart"/>
            <w:r w:rsidRPr="00424CA3">
              <w:rPr>
                <w:i/>
                <w:iCs/>
              </w:rPr>
              <w:t>Cornus</w:t>
            </w:r>
            <w:proofErr w:type="spellEnd"/>
            <w:r w:rsidRPr="00424CA3">
              <w:rPr>
                <w:i/>
                <w:iCs/>
              </w:rPr>
              <w:t xml:space="preserve"> </w:t>
            </w:r>
            <w:proofErr w:type="spellStart"/>
            <w:r w:rsidRPr="00424CA3">
              <w:rPr>
                <w:i/>
                <w:iCs/>
              </w:rPr>
              <w:t>foemina</w:t>
            </w:r>
            <w:proofErr w:type="spellEnd"/>
            <w:r>
              <w:rPr>
                <w:i/>
                <w:iCs/>
              </w:rPr>
              <w:t xml:space="preserve"> (</w:t>
            </w:r>
            <w:r>
              <w:rPr>
                <w:iCs/>
              </w:rPr>
              <w:t xml:space="preserve">ID likely </w:t>
            </w:r>
            <w:proofErr w:type="spellStart"/>
            <w:r w:rsidRPr="005242D5">
              <w:rPr>
                <w:i/>
                <w:iCs/>
              </w:rPr>
              <w:t>drummondii</w:t>
            </w:r>
            <w:proofErr w:type="spellEnd"/>
            <w:r>
              <w:rPr>
                <w:iCs/>
              </w:rPr>
              <w:t>)</w:t>
            </w:r>
          </w:p>
        </w:tc>
        <w:tc>
          <w:tcPr>
            <w:tcW w:w="1604" w:type="dxa"/>
            <w:noWrap/>
            <w:hideMark/>
          </w:tcPr>
          <w:p w14:paraId="649C7C77" w14:textId="77777777" w:rsidR="008E702C" w:rsidRPr="00424CA3" w:rsidRDefault="008E702C" w:rsidP="00244C7D">
            <w:pPr>
              <w:pStyle w:val="nrpsTablecell"/>
            </w:pPr>
            <w:r w:rsidRPr="00424CA3">
              <w:t>shrub</w:t>
            </w:r>
          </w:p>
        </w:tc>
      </w:tr>
      <w:tr w:rsidR="008E702C" w:rsidRPr="00424CA3" w14:paraId="15F2CAA4" w14:textId="77777777" w:rsidTr="006D18B3">
        <w:trPr>
          <w:trHeight w:val="300"/>
        </w:trPr>
        <w:tc>
          <w:tcPr>
            <w:tcW w:w="1476" w:type="dxa"/>
            <w:hideMark/>
          </w:tcPr>
          <w:p w14:paraId="7AAD4960" w14:textId="77777777" w:rsidR="008E702C" w:rsidRPr="00424CA3" w:rsidRDefault="008E702C" w:rsidP="00244C7D">
            <w:pPr>
              <w:pStyle w:val="nrpsTablecell"/>
            </w:pPr>
            <w:r w:rsidRPr="00424CA3">
              <w:t>CORA6</w:t>
            </w:r>
          </w:p>
        </w:tc>
        <w:tc>
          <w:tcPr>
            <w:tcW w:w="3878" w:type="dxa"/>
            <w:hideMark/>
          </w:tcPr>
          <w:p w14:paraId="64E4E6E0" w14:textId="77777777" w:rsidR="008E702C" w:rsidRPr="00424CA3" w:rsidRDefault="008E702C" w:rsidP="00244C7D">
            <w:pPr>
              <w:pStyle w:val="nrpsTablecell"/>
              <w:rPr>
                <w:i/>
                <w:iCs/>
              </w:rPr>
            </w:pPr>
            <w:proofErr w:type="spellStart"/>
            <w:r w:rsidRPr="00424CA3">
              <w:rPr>
                <w:i/>
                <w:iCs/>
              </w:rPr>
              <w:t>Cornus</w:t>
            </w:r>
            <w:proofErr w:type="spellEnd"/>
            <w:r w:rsidRPr="00424CA3">
              <w:rPr>
                <w:i/>
                <w:iCs/>
              </w:rPr>
              <w:t xml:space="preserve"> </w:t>
            </w:r>
            <w:proofErr w:type="spellStart"/>
            <w:r w:rsidRPr="00424CA3">
              <w:rPr>
                <w:i/>
                <w:iCs/>
              </w:rPr>
              <w:t>racemosa</w:t>
            </w:r>
            <w:proofErr w:type="spellEnd"/>
          </w:p>
        </w:tc>
        <w:tc>
          <w:tcPr>
            <w:tcW w:w="1604" w:type="dxa"/>
            <w:noWrap/>
            <w:hideMark/>
          </w:tcPr>
          <w:p w14:paraId="3C7A1B15" w14:textId="77777777" w:rsidR="008E702C" w:rsidRPr="00424CA3" w:rsidRDefault="008E702C" w:rsidP="00244C7D">
            <w:pPr>
              <w:pStyle w:val="nrpsTablecell"/>
            </w:pPr>
            <w:r w:rsidRPr="00424CA3">
              <w:t>shrub</w:t>
            </w:r>
          </w:p>
        </w:tc>
      </w:tr>
      <w:tr w:rsidR="008E702C" w:rsidRPr="00424CA3" w14:paraId="6606E929" w14:textId="77777777" w:rsidTr="006D18B3">
        <w:trPr>
          <w:trHeight w:val="300"/>
        </w:trPr>
        <w:tc>
          <w:tcPr>
            <w:tcW w:w="1476" w:type="dxa"/>
            <w:hideMark/>
          </w:tcPr>
          <w:p w14:paraId="1E54AD54" w14:textId="77777777" w:rsidR="008E702C" w:rsidRPr="00424CA3" w:rsidRDefault="008E702C" w:rsidP="00244C7D">
            <w:pPr>
              <w:pStyle w:val="nrpsTablecell"/>
            </w:pPr>
            <w:r w:rsidRPr="00424CA3">
              <w:t>CORU</w:t>
            </w:r>
          </w:p>
        </w:tc>
        <w:tc>
          <w:tcPr>
            <w:tcW w:w="3878" w:type="dxa"/>
            <w:hideMark/>
          </w:tcPr>
          <w:p w14:paraId="318A2863" w14:textId="77777777" w:rsidR="008E702C" w:rsidRPr="00424CA3" w:rsidRDefault="008E702C" w:rsidP="00244C7D">
            <w:pPr>
              <w:pStyle w:val="nrpsTablecell"/>
              <w:rPr>
                <w:i/>
                <w:iCs/>
              </w:rPr>
            </w:pPr>
            <w:proofErr w:type="spellStart"/>
            <w:r w:rsidRPr="00424CA3">
              <w:rPr>
                <w:i/>
                <w:iCs/>
              </w:rPr>
              <w:t>Cornus</w:t>
            </w:r>
            <w:proofErr w:type="spellEnd"/>
            <w:r w:rsidRPr="00424CA3">
              <w:rPr>
                <w:i/>
                <w:iCs/>
              </w:rPr>
              <w:t xml:space="preserve"> rugosa</w:t>
            </w:r>
          </w:p>
        </w:tc>
        <w:tc>
          <w:tcPr>
            <w:tcW w:w="1604" w:type="dxa"/>
            <w:noWrap/>
            <w:hideMark/>
          </w:tcPr>
          <w:p w14:paraId="1C3C32A3" w14:textId="77777777" w:rsidR="008E702C" w:rsidRPr="00424CA3" w:rsidRDefault="008E702C" w:rsidP="00244C7D">
            <w:pPr>
              <w:pStyle w:val="nrpsTablecell"/>
            </w:pPr>
            <w:r w:rsidRPr="00424CA3">
              <w:t>shrub</w:t>
            </w:r>
          </w:p>
        </w:tc>
      </w:tr>
      <w:tr w:rsidR="008E702C" w:rsidRPr="00424CA3" w14:paraId="69DFB79C" w14:textId="77777777" w:rsidTr="006D18B3">
        <w:trPr>
          <w:trHeight w:val="300"/>
        </w:trPr>
        <w:tc>
          <w:tcPr>
            <w:tcW w:w="1476" w:type="dxa"/>
          </w:tcPr>
          <w:p w14:paraId="322BA4A2" w14:textId="77777777" w:rsidR="008E702C" w:rsidRPr="00F46E29" w:rsidRDefault="008E702C" w:rsidP="00244C7D">
            <w:pPr>
              <w:pStyle w:val="nrpsTablecell"/>
            </w:pPr>
            <w:r w:rsidRPr="00F46E29">
              <w:t>CRATA</w:t>
            </w:r>
          </w:p>
        </w:tc>
        <w:tc>
          <w:tcPr>
            <w:tcW w:w="3878" w:type="dxa"/>
          </w:tcPr>
          <w:p w14:paraId="4F57B36B" w14:textId="77777777" w:rsidR="008E702C" w:rsidRPr="007316B9" w:rsidRDefault="008E702C" w:rsidP="00244C7D">
            <w:pPr>
              <w:pStyle w:val="nrpsTablecell"/>
              <w:rPr>
                <w:i/>
              </w:rPr>
            </w:pPr>
            <w:r w:rsidRPr="007316B9">
              <w:rPr>
                <w:i/>
              </w:rPr>
              <w:t>Crataegus</w:t>
            </w:r>
            <w:r>
              <w:rPr>
                <w:i/>
              </w:rPr>
              <w:t xml:space="preserve"> </w:t>
            </w:r>
            <w:proofErr w:type="spellStart"/>
            <w:r>
              <w:rPr>
                <w:i/>
              </w:rPr>
              <w:t>spp</w:t>
            </w:r>
            <w:proofErr w:type="spellEnd"/>
          </w:p>
        </w:tc>
        <w:tc>
          <w:tcPr>
            <w:tcW w:w="1604" w:type="dxa"/>
            <w:noWrap/>
          </w:tcPr>
          <w:p w14:paraId="728ADE2B" w14:textId="77777777" w:rsidR="008E702C" w:rsidRPr="00424CA3" w:rsidRDefault="008E702C" w:rsidP="00244C7D">
            <w:pPr>
              <w:pStyle w:val="nrpsTablecell"/>
            </w:pPr>
            <w:r w:rsidRPr="00424CA3">
              <w:t>tree</w:t>
            </w:r>
          </w:p>
        </w:tc>
      </w:tr>
      <w:tr w:rsidR="008E702C" w:rsidRPr="00424CA3" w14:paraId="77067D40" w14:textId="77777777" w:rsidTr="006D18B3">
        <w:trPr>
          <w:trHeight w:val="300"/>
        </w:trPr>
        <w:tc>
          <w:tcPr>
            <w:tcW w:w="1476" w:type="dxa"/>
          </w:tcPr>
          <w:p w14:paraId="4693BCEE" w14:textId="77777777" w:rsidR="008E702C" w:rsidRPr="00F46E29" w:rsidRDefault="008E702C" w:rsidP="00244C7D">
            <w:pPr>
              <w:pStyle w:val="nrpsTablecell"/>
            </w:pPr>
            <w:r w:rsidRPr="00F46E29">
              <w:t>DIVI5</w:t>
            </w:r>
          </w:p>
        </w:tc>
        <w:tc>
          <w:tcPr>
            <w:tcW w:w="3878" w:type="dxa"/>
          </w:tcPr>
          <w:p w14:paraId="2CC3C776" w14:textId="77777777" w:rsidR="008E702C" w:rsidRPr="007316B9" w:rsidRDefault="008E702C" w:rsidP="00244C7D">
            <w:pPr>
              <w:pStyle w:val="nrpsTablecell"/>
              <w:rPr>
                <w:i/>
              </w:rPr>
            </w:pPr>
            <w:r w:rsidRPr="007316B9">
              <w:rPr>
                <w:i/>
              </w:rPr>
              <w:t>Diospyros virginiana</w:t>
            </w:r>
          </w:p>
        </w:tc>
        <w:tc>
          <w:tcPr>
            <w:tcW w:w="1604" w:type="dxa"/>
            <w:noWrap/>
          </w:tcPr>
          <w:p w14:paraId="6DC7BAE7" w14:textId="77777777" w:rsidR="008E702C" w:rsidRPr="00424CA3" w:rsidRDefault="008E702C" w:rsidP="00244C7D">
            <w:pPr>
              <w:pStyle w:val="nrpsTablecell"/>
            </w:pPr>
            <w:r w:rsidRPr="00424CA3">
              <w:t>tree</w:t>
            </w:r>
          </w:p>
        </w:tc>
      </w:tr>
      <w:tr w:rsidR="008E702C" w:rsidRPr="00424CA3" w14:paraId="1EE3B418" w14:textId="77777777" w:rsidTr="006D18B3">
        <w:trPr>
          <w:trHeight w:val="300"/>
        </w:trPr>
        <w:tc>
          <w:tcPr>
            <w:tcW w:w="1476" w:type="dxa"/>
            <w:hideMark/>
          </w:tcPr>
          <w:p w14:paraId="4EFFF2E4" w14:textId="77777777" w:rsidR="008E702C" w:rsidRPr="00424CA3" w:rsidRDefault="008E702C" w:rsidP="00244C7D">
            <w:pPr>
              <w:pStyle w:val="nrpsTablecell"/>
            </w:pPr>
            <w:r w:rsidRPr="00424CA3">
              <w:t>ELUM</w:t>
            </w:r>
          </w:p>
        </w:tc>
        <w:tc>
          <w:tcPr>
            <w:tcW w:w="3878" w:type="dxa"/>
            <w:hideMark/>
          </w:tcPr>
          <w:p w14:paraId="4C15EB5F" w14:textId="77777777" w:rsidR="008E702C" w:rsidRPr="00424CA3" w:rsidRDefault="008E702C" w:rsidP="00244C7D">
            <w:pPr>
              <w:pStyle w:val="nrpsTablecell"/>
              <w:rPr>
                <w:i/>
                <w:iCs/>
              </w:rPr>
            </w:pPr>
            <w:r w:rsidRPr="00424CA3">
              <w:rPr>
                <w:i/>
                <w:iCs/>
              </w:rPr>
              <w:t xml:space="preserve">Elaeagnus </w:t>
            </w:r>
            <w:proofErr w:type="spellStart"/>
            <w:r w:rsidRPr="00424CA3">
              <w:rPr>
                <w:i/>
                <w:iCs/>
              </w:rPr>
              <w:t>umbellata</w:t>
            </w:r>
            <w:proofErr w:type="spellEnd"/>
          </w:p>
        </w:tc>
        <w:tc>
          <w:tcPr>
            <w:tcW w:w="1604" w:type="dxa"/>
            <w:noWrap/>
            <w:hideMark/>
          </w:tcPr>
          <w:p w14:paraId="7FF36D7B" w14:textId="77777777" w:rsidR="008E702C" w:rsidRPr="00424CA3" w:rsidRDefault="008E702C" w:rsidP="00244C7D">
            <w:pPr>
              <w:pStyle w:val="nrpsTablecell"/>
            </w:pPr>
            <w:r w:rsidRPr="00424CA3">
              <w:t>shrub</w:t>
            </w:r>
          </w:p>
        </w:tc>
      </w:tr>
      <w:tr w:rsidR="008E702C" w:rsidRPr="00424CA3" w14:paraId="1017E9C6" w14:textId="77777777" w:rsidTr="006D18B3">
        <w:trPr>
          <w:trHeight w:val="300"/>
        </w:trPr>
        <w:tc>
          <w:tcPr>
            <w:tcW w:w="1476" w:type="dxa"/>
            <w:hideMark/>
          </w:tcPr>
          <w:p w14:paraId="2080D0F1" w14:textId="77777777" w:rsidR="008E702C" w:rsidRPr="00424CA3" w:rsidRDefault="008E702C" w:rsidP="00244C7D">
            <w:pPr>
              <w:pStyle w:val="nrpsTablecell"/>
            </w:pPr>
            <w:r w:rsidRPr="00424CA3">
              <w:t>EUAT3/EUAT5</w:t>
            </w:r>
          </w:p>
        </w:tc>
        <w:tc>
          <w:tcPr>
            <w:tcW w:w="3878" w:type="dxa"/>
            <w:hideMark/>
          </w:tcPr>
          <w:p w14:paraId="08DC6753" w14:textId="77777777" w:rsidR="008E702C" w:rsidRPr="00424CA3" w:rsidRDefault="008E702C" w:rsidP="00244C7D">
            <w:pPr>
              <w:pStyle w:val="nrpsTablecell"/>
              <w:rPr>
                <w:i/>
                <w:iCs/>
              </w:rPr>
            </w:pPr>
            <w:r w:rsidRPr="00424CA3">
              <w:rPr>
                <w:i/>
                <w:iCs/>
              </w:rPr>
              <w:t>Euonymus atropurpureus</w:t>
            </w:r>
          </w:p>
        </w:tc>
        <w:tc>
          <w:tcPr>
            <w:tcW w:w="1604" w:type="dxa"/>
            <w:noWrap/>
            <w:hideMark/>
          </w:tcPr>
          <w:p w14:paraId="0A74905B" w14:textId="77777777" w:rsidR="008E702C" w:rsidRPr="00424CA3" w:rsidRDefault="008E702C" w:rsidP="00244C7D">
            <w:pPr>
              <w:pStyle w:val="nrpsTablecell"/>
            </w:pPr>
            <w:r>
              <w:t>shrub</w:t>
            </w:r>
          </w:p>
        </w:tc>
      </w:tr>
      <w:tr w:rsidR="008E702C" w:rsidRPr="00424CA3" w14:paraId="0723E523" w14:textId="77777777" w:rsidTr="006D18B3">
        <w:trPr>
          <w:trHeight w:val="300"/>
        </w:trPr>
        <w:tc>
          <w:tcPr>
            <w:tcW w:w="1476" w:type="dxa"/>
            <w:hideMark/>
          </w:tcPr>
          <w:p w14:paraId="0070016A" w14:textId="77777777" w:rsidR="008E702C" w:rsidRPr="00424CA3" w:rsidRDefault="008E702C" w:rsidP="00244C7D">
            <w:pPr>
              <w:pStyle w:val="nrpsTablecell"/>
            </w:pPr>
            <w:r w:rsidRPr="00424CA3">
              <w:t>FRCA13</w:t>
            </w:r>
          </w:p>
        </w:tc>
        <w:tc>
          <w:tcPr>
            <w:tcW w:w="3878" w:type="dxa"/>
            <w:hideMark/>
          </w:tcPr>
          <w:p w14:paraId="63F2E0A0" w14:textId="77777777" w:rsidR="008E702C" w:rsidRPr="00424CA3" w:rsidRDefault="008E702C" w:rsidP="00244C7D">
            <w:pPr>
              <w:pStyle w:val="nrpsTablecell"/>
              <w:rPr>
                <w:i/>
                <w:iCs/>
              </w:rPr>
            </w:pPr>
            <w:r w:rsidRPr="00424CA3">
              <w:rPr>
                <w:i/>
                <w:iCs/>
              </w:rPr>
              <w:t xml:space="preserve">Frangula </w:t>
            </w:r>
            <w:proofErr w:type="spellStart"/>
            <w:r w:rsidRPr="00424CA3">
              <w:rPr>
                <w:i/>
                <w:iCs/>
              </w:rPr>
              <w:t>caroliniana</w:t>
            </w:r>
            <w:proofErr w:type="spellEnd"/>
          </w:p>
        </w:tc>
        <w:tc>
          <w:tcPr>
            <w:tcW w:w="1604" w:type="dxa"/>
            <w:noWrap/>
            <w:hideMark/>
          </w:tcPr>
          <w:p w14:paraId="77A03EE7" w14:textId="77777777" w:rsidR="008E702C" w:rsidRPr="00424CA3" w:rsidRDefault="008E702C" w:rsidP="00244C7D">
            <w:pPr>
              <w:pStyle w:val="nrpsTablecell"/>
            </w:pPr>
            <w:r w:rsidRPr="00424CA3">
              <w:t>tree</w:t>
            </w:r>
          </w:p>
        </w:tc>
      </w:tr>
      <w:tr w:rsidR="008E702C" w:rsidRPr="00424CA3" w14:paraId="4B5B62FB" w14:textId="77777777" w:rsidTr="006D18B3">
        <w:trPr>
          <w:trHeight w:val="300"/>
        </w:trPr>
        <w:tc>
          <w:tcPr>
            <w:tcW w:w="1476" w:type="dxa"/>
          </w:tcPr>
          <w:p w14:paraId="071A1E2D" w14:textId="77777777" w:rsidR="008E702C" w:rsidRPr="00424CA3" w:rsidRDefault="008E702C" w:rsidP="00244C7D">
            <w:pPr>
              <w:pStyle w:val="nrpsTablecell"/>
            </w:pPr>
            <w:r>
              <w:lastRenderedPageBreak/>
              <w:t>FRAXI</w:t>
            </w:r>
          </w:p>
        </w:tc>
        <w:tc>
          <w:tcPr>
            <w:tcW w:w="3878" w:type="dxa"/>
          </w:tcPr>
          <w:p w14:paraId="10044924" w14:textId="77777777" w:rsidR="008E702C" w:rsidRPr="00424CA3" w:rsidRDefault="008E702C" w:rsidP="00244C7D">
            <w:pPr>
              <w:pStyle w:val="nrpsTablecell"/>
              <w:rPr>
                <w:i/>
                <w:iCs/>
              </w:rPr>
            </w:pPr>
            <w:r>
              <w:rPr>
                <w:i/>
                <w:iCs/>
              </w:rPr>
              <w:t xml:space="preserve">Fraxinus </w:t>
            </w:r>
            <w:r w:rsidRPr="0061282B">
              <w:rPr>
                <w:iCs/>
              </w:rPr>
              <w:t>spp</w:t>
            </w:r>
            <w:r>
              <w:rPr>
                <w:iCs/>
              </w:rPr>
              <w:t>.</w:t>
            </w:r>
          </w:p>
        </w:tc>
        <w:tc>
          <w:tcPr>
            <w:tcW w:w="1604" w:type="dxa"/>
            <w:noWrap/>
          </w:tcPr>
          <w:p w14:paraId="0F76A4AD" w14:textId="77777777" w:rsidR="008E702C" w:rsidRPr="00424CA3" w:rsidRDefault="008E702C" w:rsidP="00244C7D">
            <w:pPr>
              <w:pStyle w:val="nrpsTablecell"/>
            </w:pPr>
            <w:r w:rsidRPr="00424CA3">
              <w:t>tree</w:t>
            </w:r>
          </w:p>
        </w:tc>
      </w:tr>
      <w:tr w:rsidR="008E702C" w:rsidRPr="00424CA3" w14:paraId="191B17C0" w14:textId="77777777" w:rsidTr="006D18B3">
        <w:trPr>
          <w:trHeight w:val="300"/>
        </w:trPr>
        <w:tc>
          <w:tcPr>
            <w:tcW w:w="1476" w:type="dxa"/>
            <w:noWrap/>
            <w:hideMark/>
          </w:tcPr>
          <w:p w14:paraId="0BF102A4" w14:textId="77777777" w:rsidR="008E702C" w:rsidRPr="00424CA3" w:rsidRDefault="008E702C" w:rsidP="00244C7D">
            <w:pPr>
              <w:pStyle w:val="nrpsTablecell"/>
            </w:pPr>
            <w:r w:rsidRPr="00424CA3">
              <w:t>FRAM2</w:t>
            </w:r>
          </w:p>
        </w:tc>
        <w:tc>
          <w:tcPr>
            <w:tcW w:w="3878" w:type="dxa"/>
            <w:noWrap/>
            <w:hideMark/>
          </w:tcPr>
          <w:p w14:paraId="37FEFDAF" w14:textId="77777777" w:rsidR="008E702C" w:rsidRPr="00424CA3" w:rsidRDefault="008E702C" w:rsidP="00244C7D">
            <w:pPr>
              <w:pStyle w:val="nrpsTablecell"/>
              <w:rPr>
                <w:i/>
                <w:iCs/>
              </w:rPr>
            </w:pPr>
            <w:r w:rsidRPr="00424CA3">
              <w:rPr>
                <w:i/>
                <w:iCs/>
              </w:rPr>
              <w:t>Fraxinus americana</w:t>
            </w:r>
          </w:p>
        </w:tc>
        <w:tc>
          <w:tcPr>
            <w:tcW w:w="1604" w:type="dxa"/>
            <w:hideMark/>
          </w:tcPr>
          <w:p w14:paraId="4C56ED94" w14:textId="77777777" w:rsidR="008E702C" w:rsidRPr="00424CA3" w:rsidRDefault="008E702C" w:rsidP="00244C7D">
            <w:pPr>
              <w:pStyle w:val="nrpsTablecell"/>
            </w:pPr>
            <w:r w:rsidRPr="00424CA3">
              <w:t>tree</w:t>
            </w:r>
          </w:p>
        </w:tc>
      </w:tr>
      <w:tr w:rsidR="008E702C" w:rsidRPr="00424CA3" w14:paraId="15D7D954" w14:textId="77777777" w:rsidTr="006D18B3">
        <w:trPr>
          <w:trHeight w:val="300"/>
        </w:trPr>
        <w:tc>
          <w:tcPr>
            <w:tcW w:w="1476" w:type="dxa"/>
            <w:noWrap/>
          </w:tcPr>
          <w:p w14:paraId="3F6AF186" w14:textId="77777777" w:rsidR="008E702C" w:rsidRPr="00F46E29" w:rsidRDefault="008E702C" w:rsidP="00244C7D">
            <w:pPr>
              <w:pStyle w:val="nrpsTablecell"/>
            </w:pPr>
            <w:r w:rsidRPr="00F46E29">
              <w:t>FRNI</w:t>
            </w:r>
          </w:p>
        </w:tc>
        <w:tc>
          <w:tcPr>
            <w:tcW w:w="3878" w:type="dxa"/>
            <w:noWrap/>
          </w:tcPr>
          <w:p w14:paraId="04C0742E" w14:textId="77777777" w:rsidR="008E702C" w:rsidRPr="007316B9" w:rsidRDefault="008E702C" w:rsidP="00244C7D">
            <w:pPr>
              <w:pStyle w:val="nrpsTablecell"/>
              <w:rPr>
                <w:i/>
              </w:rPr>
            </w:pPr>
            <w:r w:rsidRPr="007316B9">
              <w:rPr>
                <w:i/>
              </w:rPr>
              <w:t>Fraxinus nigra</w:t>
            </w:r>
          </w:p>
        </w:tc>
        <w:tc>
          <w:tcPr>
            <w:tcW w:w="1604" w:type="dxa"/>
          </w:tcPr>
          <w:p w14:paraId="6635BBA9" w14:textId="77777777" w:rsidR="008E702C" w:rsidRPr="00424CA3" w:rsidRDefault="008E702C" w:rsidP="00244C7D">
            <w:pPr>
              <w:pStyle w:val="nrpsTablecell"/>
            </w:pPr>
            <w:r w:rsidRPr="00424CA3">
              <w:t>tree</w:t>
            </w:r>
          </w:p>
        </w:tc>
      </w:tr>
      <w:tr w:rsidR="008E702C" w:rsidRPr="00424CA3" w14:paraId="0BFDB2E3" w14:textId="77777777" w:rsidTr="006D18B3">
        <w:trPr>
          <w:trHeight w:val="300"/>
        </w:trPr>
        <w:tc>
          <w:tcPr>
            <w:tcW w:w="1476" w:type="dxa"/>
            <w:noWrap/>
            <w:hideMark/>
          </w:tcPr>
          <w:p w14:paraId="14B9371F" w14:textId="77777777" w:rsidR="008E702C" w:rsidRPr="00424CA3" w:rsidRDefault="008E702C" w:rsidP="00244C7D">
            <w:pPr>
              <w:pStyle w:val="nrpsTablecell"/>
            </w:pPr>
            <w:r w:rsidRPr="00424CA3">
              <w:t>FRPE</w:t>
            </w:r>
          </w:p>
        </w:tc>
        <w:tc>
          <w:tcPr>
            <w:tcW w:w="3878" w:type="dxa"/>
            <w:noWrap/>
            <w:hideMark/>
          </w:tcPr>
          <w:p w14:paraId="20845E4E" w14:textId="77777777" w:rsidR="008E702C" w:rsidRPr="00424CA3" w:rsidRDefault="008E702C" w:rsidP="00244C7D">
            <w:pPr>
              <w:pStyle w:val="nrpsTablecell"/>
              <w:rPr>
                <w:i/>
                <w:iCs/>
              </w:rPr>
            </w:pPr>
            <w:r w:rsidRPr="00424CA3">
              <w:rPr>
                <w:i/>
                <w:iCs/>
              </w:rPr>
              <w:t>Fraxinus pensylvanica</w:t>
            </w:r>
          </w:p>
        </w:tc>
        <w:tc>
          <w:tcPr>
            <w:tcW w:w="1604" w:type="dxa"/>
            <w:hideMark/>
          </w:tcPr>
          <w:p w14:paraId="1122991A" w14:textId="77777777" w:rsidR="008E702C" w:rsidRPr="00424CA3" w:rsidRDefault="008E702C" w:rsidP="00244C7D">
            <w:pPr>
              <w:pStyle w:val="nrpsTablecell"/>
            </w:pPr>
            <w:r w:rsidRPr="00424CA3">
              <w:t>tree</w:t>
            </w:r>
          </w:p>
        </w:tc>
      </w:tr>
      <w:tr w:rsidR="008E702C" w:rsidRPr="00424CA3" w14:paraId="796E2F05" w14:textId="77777777" w:rsidTr="006D18B3">
        <w:trPr>
          <w:trHeight w:val="300"/>
        </w:trPr>
        <w:tc>
          <w:tcPr>
            <w:tcW w:w="1476" w:type="dxa"/>
            <w:hideMark/>
          </w:tcPr>
          <w:p w14:paraId="1EC4561B" w14:textId="77777777" w:rsidR="008E702C" w:rsidRPr="00424CA3" w:rsidRDefault="008E702C" w:rsidP="00244C7D">
            <w:pPr>
              <w:pStyle w:val="nrpsTablecell"/>
            </w:pPr>
            <w:r w:rsidRPr="00424CA3">
              <w:t>GLTR</w:t>
            </w:r>
          </w:p>
        </w:tc>
        <w:tc>
          <w:tcPr>
            <w:tcW w:w="3878" w:type="dxa"/>
            <w:hideMark/>
          </w:tcPr>
          <w:p w14:paraId="6D2800A7" w14:textId="77777777" w:rsidR="008E702C" w:rsidRPr="00424CA3" w:rsidRDefault="008E702C" w:rsidP="00244C7D">
            <w:pPr>
              <w:pStyle w:val="nrpsTablecell"/>
              <w:rPr>
                <w:i/>
                <w:iCs/>
              </w:rPr>
            </w:pPr>
            <w:r w:rsidRPr="00424CA3">
              <w:rPr>
                <w:i/>
                <w:iCs/>
              </w:rPr>
              <w:t xml:space="preserve">Gleditsia </w:t>
            </w:r>
            <w:proofErr w:type="spellStart"/>
            <w:r w:rsidRPr="00424CA3">
              <w:rPr>
                <w:i/>
                <w:iCs/>
              </w:rPr>
              <w:t>triacanthos</w:t>
            </w:r>
            <w:proofErr w:type="spellEnd"/>
          </w:p>
        </w:tc>
        <w:tc>
          <w:tcPr>
            <w:tcW w:w="1604" w:type="dxa"/>
            <w:noWrap/>
            <w:hideMark/>
          </w:tcPr>
          <w:p w14:paraId="32AE055F" w14:textId="77777777" w:rsidR="008E702C" w:rsidRPr="00424CA3" w:rsidRDefault="008E702C" w:rsidP="00244C7D">
            <w:pPr>
              <w:pStyle w:val="nrpsTablecell"/>
            </w:pPr>
            <w:r w:rsidRPr="00424CA3">
              <w:t>Tree</w:t>
            </w:r>
          </w:p>
        </w:tc>
      </w:tr>
      <w:tr w:rsidR="008E702C" w:rsidRPr="00424CA3" w14:paraId="7DFD1C97" w14:textId="77777777" w:rsidTr="006D18B3">
        <w:trPr>
          <w:trHeight w:val="300"/>
        </w:trPr>
        <w:tc>
          <w:tcPr>
            <w:tcW w:w="1476" w:type="dxa"/>
            <w:hideMark/>
          </w:tcPr>
          <w:p w14:paraId="130EBBCB" w14:textId="77777777" w:rsidR="008E702C" w:rsidRPr="00424CA3" w:rsidRDefault="008E702C" w:rsidP="00244C7D">
            <w:pPr>
              <w:pStyle w:val="nrpsTablecell"/>
            </w:pPr>
            <w:r w:rsidRPr="00424CA3">
              <w:t>ILDE</w:t>
            </w:r>
          </w:p>
        </w:tc>
        <w:tc>
          <w:tcPr>
            <w:tcW w:w="3878" w:type="dxa"/>
            <w:hideMark/>
          </w:tcPr>
          <w:p w14:paraId="374720A8" w14:textId="77777777" w:rsidR="008E702C" w:rsidRPr="00424CA3" w:rsidRDefault="008E702C" w:rsidP="00244C7D">
            <w:pPr>
              <w:pStyle w:val="nrpsTablecell"/>
              <w:rPr>
                <w:i/>
                <w:iCs/>
              </w:rPr>
            </w:pPr>
            <w:r w:rsidRPr="00424CA3">
              <w:rPr>
                <w:i/>
                <w:iCs/>
              </w:rPr>
              <w:t>Ilex decidua</w:t>
            </w:r>
          </w:p>
        </w:tc>
        <w:tc>
          <w:tcPr>
            <w:tcW w:w="1604" w:type="dxa"/>
            <w:noWrap/>
            <w:hideMark/>
          </w:tcPr>
          <w:p w14:paraId="3EBC9291" w14:textId="77777777" w:rsidR="008E702C" w:rsidRPr="00424CA3" w:rsidRDefault="008E702C" w:rsidP="00244C7D">
            <w:pPr>
              <w:pStyle w:val="nrpsTablecell"/>
            </w:pPr>
            <w:r>
              <w:t>tree</w:t>
            </w:r>
          </w:p>
        </w:tc>
      </w:tr>
      <w:tr w:rsidR="008E702C" w:rsidRPr="00424CA3" w14:paraId="59663A80" w14:textId="77777777" w:rsidTr="006D18B3">
        <w:trPr>
          <w:trHeight w:val="300"/>
        </w:trPr>
        <w:tc>
          <w:tcPr>
            <w:tcW w:w="1476" w:type="dxa"/>
            <w:hideMark/>
          </w:tcPr>
          <w:p w14:paraId="723ECF01" w14:textId="77777777" w:rsidR="008E702C" w:rsidRPr="00424CA3" w:rsidRDefault="008E702C" w:rsidP="00244C7D">
            <w:pPr>
              <w:pStyle w:val="nrpsTablecell"/>
            </w:pPr>
            <w:r w:rsidRPr="00424CA3">
              <w:t>ILOP</w:t>
            </w:r>
          </w:p>
        </w:tc>
        <w:tc>
          <w:tcPr>
            <w:tcW w:w="3878" w:type="dxa"/>
            <w:hideMark/>
          </w:tcPr>
          <w:p w14:paraId="6E9846D5" w14:textId="77777777" w:rsidR="008E702C" w:rsidRPr="00424CA3" w:rsidRDefault="008E702C" w:rsidP="00244C7D">
            <w:pPr>
              <w:pStyle w:val="nrpsTablecell"/>
              <w:rPr>
                <w:i/>
                <w:iCs/>
              </w:rPr>
            </w:pPr>
            <w:r w:rsidRPr="00424CA3">
              <w:rPr>
                <w:i/>
                <w:iCs/>
              </w:rPr>
              <w:t>Ilex opaca</w:t>
            </w:r>
          </w:p>
        </w:tc>
        <w:tc>
          <w:tcPr>
            <w:tcW w:w="1604" w:type="dxa"/>
            <w:noWrap/>
            <w:hideMark/>
          </w:tcPr>
          <w:p w14:paraId="62E241C1" w14:textId="77777777" w:rsidR="008E702C" w:rsidRPr="00424CA3" w:rsidRDefault="008E702C" w:rsidP="00244C7D">
            <w:pPr>
              <w:pStyle w:val="nrpsTablecell"/>
            </w:pPr>
            <w:r>
              <w:t>tree</w:t>
            </w:r>
          </w:p>
        </w:tc>
      </w:tr>
      <w:tr w:rsidR="008E702C" w:rsidRPr="00424CA3" w14:paraId="3542743D" w14:textId="77777777" w:rsidTr="006D18B3">
        <w:trPr>
          <w:trHeight w:val="300"/>
        </w:trPr>
        <w:tc>
          <w:tcPr>
            <w:tcW w:w="1476" w:type="dxa"/>
          </w:tcPr>
          <w:p w14:paraId="41DF2CEC" w14:textId="77777777" w:rsidR="008E702C" w:rsidRPr="00F46E29" w:rsidRDefault="008E702C" w:rsidP="00244C7D">
            <w:pPr>
              <w:pStyle w:val="nrpsTablecell"/>
            </w:pPr>
            <w:r w:rsidRPr="00F46E29">
              <w:t>JUNI</w:t>
            </w:r>
          </w:p>
        </w:tc>
        <w:tc>
          <w:tcPr>
            <w:tcW w:w="3878" w:type="dxa"/>
          </w:tcPr>
          <w:p w14:paraId="29CB2D35" w14:textId="77777777" w:rsidR="008E702C" w:rsidRPr="007316B9" w:rsidRDefault="008E702C" w:rsidP="00244C7D">
            <w:pPr>
              <w:pStyle w:val="nrpsTablecell"/>
              <w:rPr>
                <w:i/>
              </w:rPr>
            </w:pPr>
            <w:r w:rsidRPr="007316B9">
              <w:rPr>
                <w:i/>
              </w:rPr>
              <w:t>Juglans nigra</w:t>
            </w:r>
          </w:p>
        </w:tc>
        <w:tc>
          <w:tcPr>
            <w:tcW w:w="1604" w:type="dxa"/>
            <w:noWrap/>
          </w:tcPr>
          <w:p w14:paraId="72920B10" w14:textId="77777777" w:rsidR="008E702C" w:rsidRPr="00424CA3" w:rsidRDefault="008E702C" w:rsidP="00244C7D">
            <w:pPr>
              <w:pStyle w:val="nrpsTablecell"/>
            </w:pPr>
            <w:r w:rsidRPr="00424CA3">
              <w:t>tree</w:t>
            </w:r>
          </w:p>
        </w:tc>
      </w:tr>
      <w:tr w:rsidR="008E702C" w:rsidRPr="00424CA3" w14:paraId="4E9CEF22" w14:textId="77777777" w:rsidTr="006D18B3">
        <w:trPr>
          <w:trHeight w:val="300"/>
        </w:trPr>
        <w:tc>
          <w:tcPr>
            <w:tcW w:w="1476" w:type="dxa"/>
          </w:tcPr>
          <w:p w14:paraId="51720C58" w14:textId="77777777" w:rsidR="008E702C" w:rsidRPr="00F46E29" w:rsidRDefault="008E702C" w:rsidP="00244C7D">
            <w:pPr>
              <w:pStyle w:val="nrpsTablecell"/>
            </w:pPr>
            <w:r w:rsidRPr="00F46E29">
              <w:t>JUNIP</w:t>
            </w:r>
          </w:p>
        </w:tc>
        <w:tc>
          <w:tcPr>
            <w:tcW w:w="3878" w:type="dxa"/>
          </w:tcPr>
          <w:p w14:paraId="1F50710D" w14:textId="77777777" w:rsidR="008E702C" w:rsidRPr="0061282B" w:rsidRDefault="008E702C" w:rsidP="00244C7D">
            <w:pPr>
              <w:pStyle w:val="nrpsTablecell"/>
            </w:pPr>
            <w:r w:rsidRPr="007316B9">
              <w:rPr>
                <w:i/>
              </w:rPr>
              <w:t>Juniperus</w:t>
            </w:r>
            <w:r>
              <w:rPr>
                <w:i/>
              </w:rPr>
              <w:t xml:space="preserve"> </w:t>
            </w:r>
            <w:r>
              <w:t>spp.</w:t>
            </w:r>
          </w:p>
        </w:tc>
        <w:tc>
          <w:tcPr>
            <w:tcW w:w="1604" w:type="dxa"/>
            <w:noWrap/>
          </w:tcPr>
          <w:p w14:paraId="6C0DB478" w14:textId="77777777" w:rsidR="008E702C" w:rsidRPr="00424CA3" w:rsidRDefault="008E702C" w:rsidP="00244C7D">
            <w:pPr>
              <w:pStyle w:val="nrpsTablecell"/>
            </w:pPr>
            <w:r w:rsidRPr="00424CA3">
              <w:t>tree</w:t>
            </w:r>
          </w:p>
        </w:tc>
      </w:tr>
      <w:tr w:rsidR="008E702C" w:rsidRPr="00424CA3" w14:paraId="6893D194" w14:textId="77777777" w:rsidTr="006D18B3">
        <w:trPr>
          <w:trHeight w:val="300"/>
        </w:trPr>
        <w:tc>
          <w:tcPr>
            <w:tcW w:w="1476" w:type="dxa"/>
          </w:tcPr>
          <w:p w14:paraId="758EC6E9" w14:textId="77777777" w:rsidR="008E702C" w:rsidRPr="00F46E29" w:rsidRDefault="008E702C" w:rsidP="00244C7D">
            <w:pPr>
              <w:pStyle w:val="nrpsTablecell"/>
            </w:pPr>
            <w:r w:rsidRPr="00F46E29">
              <w:t>JUVI</w:t>
            </w:r>
          </w:p>
        </w:tc>
        <w:tc>
          <w:tcPr>
            <w:tcW w:w="3878" w:type="dxa"/>
          </w:tcPr>
          <w:p w14:paraId="0171D781" w14:textId="77777777" w:rsidR="008E702C" w:rsidRPr="007316B9" w:rsidRDefault="008E702C" w:rsidP="00244C7D">
            <w:pPr>
              <w:pStyle w:val="nrpsTablecell"/>
              <w:rPr>
                <w:i/>
              </w:rPr>
            </w:pPr>
            <w:r w:rsidRPr="007316B9">
              <w:rPr>
                <w:i/>
              </w:rPr>
              <w:t>Juniperus virginiana</w:t>
            </w:r>
          </w:p>
        </w:tc>
        <w:tc>
          <w:tcPr>
            <w:tcW w:w="1604" w:type="dxa"/>
            <w:noWrap/>
          </w:tcPr>
          <w:p w14:paraId="076510E9" w14:textId="77777777" w:rsidR="008E702C" w:rsidRPr="00424CA3" w:rsidRDefault="008E702C" w:rsidP="00244C7D">
            <w:pPr>
              <w:pStyle w:val="nrpsTablecell"/>
            </w:pPr>
            <w:r w:rsidRPr="00424CA3">
              <w:t>tree</w:t>
            </w:r>
          </w:p>
        </w:tc>
      </w:tr>
      <w:tr w:rsidR="008E702C" w:rsidRPr="00424CA3" w14:paraId="11354B5C" w14:textId="77777777" w:rsidTr="006D18B3">
        <w:trPr>
          <w:trHeight w:val="300"/>
        </w:trPr>
        <w:tc>
          <w:tcPr>
            <w:tcW w:w="1476" w:type="dxa"/>
          </w:tcPr>
          <w:p w14:paraId="09DC0E9C" w14:textId="77777777" w:rsidR="008E702C" w:rsidRPr="00F46E29" w:rsidRDefault="008E702C" w:rsidP="00244C7D">
            <w:pPr>
              <w:pStyle w:val="nrpsTablecell"/>
            </w:pPr>
            <w:r w:rsidRPr="00F46E29">
              <w:t>LIVU</w:t>
            </w:r>
          </w:p>
        </w:tc>
        <w:tc>
          <w:tcPr>
            <w:tcW w:w="3878" w:type="dxa"/>
          </w:tcPr>
          <w:p w14:paraId="5A29231A" w14:textId="77777777" w:rsidR="008E702C" w:rsidRPr="007316B9" w:rsidRDefault="008E702C" w:rsidP="00244C7D">
            <w:pPr>
              <w:pStyle w:val="nrpsTablecell"/>
              <w:rPr>
                <w:i/>
              </w:rPr>
            </w:pPr>
            <w:r w:rsidRPr="007316B9">
              <w:rPr>
                <w:i/>
              </w:rPr>
              <w:t>Ligustrum vulgare</w:t>
            </w:r>
          </w:p>
        </w:tc>
        <w:tc>
          <w:tcPr>
            <w:tcW w:w="1604" w:type="dxa"/>
            <w:noWrap/>
          </w:tcPr>
          <w:p w14:paraId="773491A1" w14:textId="77777777" w:rsidR="008E702C" w:rsidRPr="00424CA3" w:rsidRDefault="008E702C" w:rsidP="00244C7D">
            <w:pPr>
              <w:pStyle w:val="nrpsTablecell"/>
            </w:pPr>
            <w:r w:rsidRPr="00424CA3">
              <w:t>Tree</w:t>
            </w:r>
          </w:p>
        </w:tc>
      </w:tr>
      <w:tr w:rsidR="008E702C" w:rsidRPr="00424CA3" w14:paraId="74FE384E" w14:textId="77777777" w:rsidTr="006D18B3">
        <w:trPr>
          <w:trHeight w:val="300"/>
        </w:trPr>
        <w:tc>
          <w:tcPr>
            <w:tcW w:w="1476" w:type="dxa"/>
            <w:hideMark/>
          </w:tcPr>
          <w:p w14:paraId="4498CCE8" w14:textId="77777777" w:rsidR="008E702C" w:rsidRPr="00424CA3" w:rsidRDefault="008E702C" w:rsidP="00244C7D">
            <w:pPr>
              <w:pStyle w:val="nrpsTablecell"/>
            </w:pPr>
            <w:r w:rsidRPr="00424CA3">
              <w:t>LIBE3</w:t>
            </w:r>
          </w:p>
        </w:tc>
        <w:tc>
          <w:tcPr>
            <w:tcW w:w="3878" w:type="dxa"/>
            <w:hideMark/>
          </w:tcPr>
          <w:p w14:paraId="34F9BADF" w14:textId="77777777" w:rsidR="008E702C" w:rsidRPr="00424CA3" w:rsidRDefault="008E702C" w:rsidP="00244C7D">
            <w:pPr>
              <w:pStyle w:val="nrpsTablecell"/>
              <w:rPr>
                <w:i/>
                <w:iCs/>
              </w:rPr>
            </w:pPr>
            <w:r w:rsidRPr="00424CA3">
              <w:rPr>
                <w:i/>
                <w:iCs/>
              </w:rPr>
              <w:t>Lindera benzoin</w:t>
            </w:r>
          </w:p>
        </w:tc>
        <w:tc>
          <w:tcPr>
            <w:tcW w:w="1604" w:type="dxa"/>
            <w:noWrap/>
            <w:hideMark/>
          </w:tcPr>
          <w:p w14:paraId="6B82C7A3" w14:textId="77777777" w:rsidR="008E702C" w:rsidRPr="00424CA3" w:rsidRDefault="008E702C" w:rsidP="00244C7D">
            <w:pPr>
              <w:pStyle w:val="nrpsTablecell"/>
            </w:pPr>
            <w:r w:rsidRPr="00424CA3">
              <w:t>shrub</w:t>
            </w:r>
          </w:p>
        </w:tc>
      </w:tr>
      <w:tr w:rsidR="008E702C" w:rsidRPr="00424CA3" w14:paraId="2C8F9707" w14:textId="77777777" w:rsidTr="006D18B3">
        <w:trPr>
          <w:trHeight w:val="300"/>
        </w:trPr>
        <w:tc>
          <w:tcPr>
            <w:tcW w:w="1476" w:type="dxa"/>
          </w:tcPr>
          <w:p w14:paraId="57C30491" w14:textId="77777777" w:rsidR="008E702C" w:rsidRPr="00F46E29" w:rsidRDefault="008E702C" w:rsidP="00244C7D">
            <w:pPr>
              <w:pStyle w:val="nrpsTablecell"/>
            </w:pPr>
            <w:r w:rsidRPr="00F46E29">
              <w:t>LIST2</w:t>
            </w:r>
          </w:p>
        </w:tc>
        <w:tc>
          <w:tcPr>
            <w:tcW w:w="3878" w:type="dxa"/>
          </w:tcPr>
          <w:p w14:paraId="6F930ECE" w14:textId="77777777" w:rsidR="008E702C" w:rsidRPr="007316B9" w:rsidRDefault="008E702C" w:rsidP="00244C7D">
            <w:pPr>
              <w:pStyle w:val="nrpsTablecell"/>
              <w:rPr>
                <w:i/>
              </w:rPr>
            </w:pPr>
            <w:r w:rsidRPr="007316B9">
              <w:rPr>
                <w:i/>
              </w:rPr>
              <w:t>Liquidambar styraciflua</w:t>
            </w:r>
          </w:p>
        </w:tc>
        <w:tc>
          <w:tcPr>
            <w:tcW w:w="1604" w:type="dxa"/>
            <w:noWrap/>
          </w:tcPr>
          <w:p w14:paraId="77ABF6C2" w14:textId="77777777" w:rsidR="008E702C" w:rsidRPr="00424CA3" w:rsidRDefault="008E702C" w:rsidP="00244C7D">
            <w:pPr>
              <w:pStyle w:val="nrpsTablecell"/>
            </w:pPr>
            <w:r w:rsidRPr="00424CA3">
              <w:t>Tree</w:t>
            </w:r>
          </w:p>
        </w:tc>
      </w:tr>
      <w:tr w:rsidR="008E702C" w:rsidRPr="00424CA3" w14:paraId="57A1A9AC" w14:textId="77777777" w:rsidTr="006D18B3">
        <w:trPr>
          <w:trHeight w:val="300"/>
        </w:trPr>
        <w:tc>
          <w:tcPr>
            <w:tcW w:w="1476" w:type="dxa"/>
          </w:tcPr>
          <w:p w14:paraId="1BA1BD1D" w14:textId="77777777" w:rsidR="008E702C" w:rsidRPr="00F46E29" w:rsidRDefault="008E702C" w:rsidP="00244C7D">
            <w:pPr>
              <w:pStyle w:val="nrpsTablecell"/>
            </w:pPr>
            <w:r w:rsidRPr="00F46E29">
              <w:t>LITU</w:t>
            </w:r>
          </w:p>
        </w:tc>
        <w:tc>
          <w:tcPr>
            <w:tcW w:w="3878" w:type="dxa"/>
          </w:tcPr>
          <w:p w14:paraId="26E0C5A6" w14:textId="77777777" w:rsidR="008E702C" w:rsidRPr="007316B9" w:rsidRDefault="008E702C" w:rsidP="00244C7D">
            <w:pPr>
              <w:pStyle w:val="nrpsTablecell"/>
              <w:rPr>
                <w:i/>
              </w:rPr>
            </w:pPr>
            <w:r w:rsidRPr="007316B9">
              <w:rPr>
                <w:i/>
              </w:rPr>
              <w:t xml:space="preserve">Liriodendron </w:t>
            </w:r>
            <w:proofErr w:type="spellStart"/>
            <w:r w:rsidRPr="007316B9">
              <w:rPr>
                <w:i/>
              </w:rPr>
              <w:t>tulipifera</w:t>
            </w:r>
            <w:proofErr w:type="spellEnd"/>
          </w:p>
        </w:tc>
        <w:tc>
          <w:tcPr>
            <w:tcW w:w="1604" w:type="dxa"/>
            <w:noWrap/>
          </w:tcPr>
          <w:p w14:paraId="180B290E" w14:textId="77777777" w:rsidR="008E702C" w:rsidRPr="00424CA3" w:rsidRDefault="008E702C" w:rsidP="00244C7D">
            <w:pPr>
              <w:pStyle w:val="nrpsTablecell"/>
            </w:pPr>
            <w:r w:rsidRPr="00424CA3">
              <w:t>Tree</w:t>
            </w:r>
          </w:p>
        </w:tc>
      </w:tr>
      <w:tr w:rsidR="008E702C" w:rsidRPr="00424CA3" w14:paraId="4F82CCD1" w14:textId="77777777" w:rsidTr="006D18B3">
        <w:trPr>
          <w:trHeight w:val="300"/>
        </w:trPr>
        <w:tc>
          <w:tcPr>
            <w:tcW w:w="1476" w:type="dxa"/>
            <w:hideMark/>
          </w:tcPr>
          <w:p w14:paraId="6FF70F36" w14:textId="77777777" w:rsidR="008E702C" w:rsidRPr="00424CA3" w:rsidRDefault="008E702C" w:rsidP="00244C7D">
            <w:pPr>
              <w:pStyle w:val="nrpsTablecell"/>
            </w:pPr>
            <w:r w:rsidRPr="00424CA3">
              <w:t>MAPO</w:t>
            </w:r>
          </w:p>
        </w:tc>
        <w:tc>
          <w:tcPr>
            <w:tcW w:w="3878" w:type="dxa"/>
            <w:hideMark/>
          </w:tcPr>
          <w:p w14:paraId="740F81C0" w14:textId="77777777" w:rsidR="008E702C" w:rsidRPr="00424CA3" w:rsidRDefault="008E702C" w:rsidP="00244C7D">
            <w:pPr>
              <w:pStyle w:val="nrpsTablecell"/>
              <w:rPr>
                <w:i/>
                <w:iCs/>
              </w:rPr>
            </w:pPr>
            <w:proofErr w:type="spellStart"/>
            <w:r w:rsidRPr="00424CA3">
              <w:rPr>
                <w:i/>
                <w:iCs/>
              </w:rPr>
              <w:t>Maclura</w:t>
            </w:r>
            <w:proofErr w:type="spellEnd"/>
            <w:r w:rsidRPr="00424CA3">
              <w:rPr>
                <w:i/>
                <w:iCs/>
              </w:rPr>
              <w:t xml:space="preserve"> </w:t>
            </w:r>
            <w:proofErr w:type="spellStart"/>
            <w:r w:rsidRPr="00424CA3">
              <w:rPr>
                <w:i/>
                <w:iCs/>
              </w:rPr>
              <w:t>pomifera</w:t>
            </w:r>
            <w:proofErr w:type="spellEnd"/>
          </w:p>
        </w:tc>
        <w:tc>
          <w:tcPr>
            <w:tcW w:w="1604" w:type="dxa"/>
            <w:noWrap/>
            <w:hideMark/>
          </w:tcPr>
          <w:p w14:paraId="11F19BC3" w14:textId="77777777" w:rsidR="008E702C" w:rsidRPr="00424CA3" w:rsidRDefault="008E702C" w:rsidP="00244C7D">
            <w:pPr>
              <w:pStyle w:val="nrpsTablecell"/>
            </w:pPr>
            <w:r w:rsidRPr="00424CA3">
              <w:t>tree</w:t>
            </w:r>
          </w:p>
        </w:tc>
      </w:tr>
      <w:tr w:rsidR="008E702C" w:rsidRPr="00424CA3" w14:paraId="54816DB2" w14:textId="77777777" w:rsidTr="006D18B3">
        <w:trPr>
          <w:trHeight w:val="300"/>
        </w:trPr>
        <w:tc>
          <w:tcPr>
            <w:tcW w:w="1476" w:type="dxa"/>
          </w:tcPr>
          <w:p w14:paraId="67F860F0" w14:textId="77777777" w:rsidR="008E702C" w:rsidRPr="00F46E29" w:rsidRDefault="008E702C" w:rsidP="00244C7D">
            <w:pPr>
              <w:pStyle w:val="nrpsTablecell"/>
            </w:pPr>
            <w:r w:rsidRPr="00F46E29">
              <w:t>MALUS</w:t>
            </w:r>
          </w:p>
        </w:tc>
        <w:tc>
          <w:tcPr>
            <w:tcW w:w="3878" w:type="dxa"/>
          </w:tcPr>
          <w:p w14:paraId="3EABD06C" w14:textId="77777777" w:rsidR="008E702C" w:rsidRPr="007316B9" w:rsidRDefault="008E702C" w:rsidP="00244C7D">
            <w:pPr>
              <w:pStyle w:val="nrpsTablecell"/>
              <w:rPr>
                <w:i/>
              </w:rPr>
            </w:pPr>
            <w:r w:rsidRPr="007316B9">
              <w:rPr>
                <w:i/>
              </w:rPr>
              <w:t>Malus</w:t>
            </w:r>
            <w:r>
              <w:rPr>
                <w:i/>
              </w:rPr>
              <w:t xml:space="preserve"> </w:t>
            </w:r>
            <w:r w:rsidRPr="0061282B">
              <w:t>spp</w:t>
            </w:r>
            <w:r>
              <w:t>.</w:t>
            </w:r>
          </w:p>
        </w:tc>
        <w:tc>
          <w:tcPr>
            <w:tcW w:w="1604" w:type="dxa"/>
            <w:noWrap/>
          </w:tcPr>
          <w:p w14:paraId="60679507" w14:textId="77777777" w:rsidR="008E702C" w:rsidRPr="00424CA3" w:rsidRDefault="008E702C" w:rsidP="00244C7D">
            <w:pPr>
              <w:pStyle w:val="nrpsTablecell"/>
            </w:pPr>
            <w:r w:rsidRPr="00424CA3">
              <w:t>tree</w:t>
            </w:r>
          </w:p>
        </w:tc>
      </w:tr>
      <w:tr w:rsidR="008E702C" w:rsidRPr="00424CA3" w14:paraId="727A0E23" w14:textId="77777777" w:rsidTr="006D18B3">
        <w:trPr>
          <w:trHeight w:val="300"/>
        </w:trPr>
        <w:tc>
          <w:tcPr>
            <w:tcW w:w="1476" w:type="dxa"/>
          </w:tcPr>
          <w:p w14:paraId="045A2607" w14:textId="77777777" w:rsidR="008E702C" w:rsidRPr="00F46E29" w:rsidRDefault="008E702C" w:rsidP="00244C7D">
            <w:pPr>
              <w:pStyle w:val="nrpsTablecell"/>
            </w:pPr>
            <w:r w:rsidRPr="00F46E29">
              <w:t>MORUS</w:t>
            </w:r>
          </w:p>
        </w:tc>
        <w:tc>
          <w:tcPr>
            <w:tcW w:w="3878" w:type="dxa"/>
          </w:tcPr>
          <w:p w14:paraId="117189C0" w14:textId="77777777" w:rsidR="008E702C" w:rsidRPr="007316B9" w:rsidRDefault="008E702C" w:rsidP="00244C7D">
            <w:pPr>
              <w:pStyle w:val="nrpsTablecell"/>
              <w:rPr>
                <w:i/>
              </w:rPr>
            </w:pPr>
            <w:r w:rsidRPr="007316B9">
              <w:rPr>
                <w:i/>
              </w:rPr>
              <w:t>Morus</w:t>
            </w:r>
            <w:r>
              <w:rPr>
                <w:i/>
              </w:rPr>
              <w:t xml:space="preserve"> </w:t>
            </w:r>
            <w:r w:rsidRPr="0061282B">
              <w:t>spp</w:t>
            </w:r>
            <w:r>
              <w:t>.</w:t>
            </w:r>
          </w:p>
        </w:tc>
        <w:tc>
          <w:tcPr>
            <w:tcW w:w="1604" w:type="dxa"/>
            <w:noWrap/>
          </w:tcPr>
          <w:p w14:paraId="4BBE4EDC" w14:textId="77777777" w:rsidR="008E702C" w:rsidRPr="00424CA3" w:rsidRDefault="008E702C" w:rsidP="00244C7D">
            <w:pPr>
              <w:pStyle w:val="nrpsTablecell"/>
            </w:pPr>
            <w:r w:rsidRPr="00424CA3">
              <w:t>tree</w:t>
            </w:r>
          </w:p>
        </w:tc>
      </w:tr>
      <w:tr w:rsidR="008E702C" w:rsidRPr="00424CA3" w14:paraId="4AEFC380" w14:textId="77777777" w:rsidTr="006D18B3">
        <w:trPr>
          <w:trHeight w:val="300"/>
        </w:trPr>
        <w:tc>
          <w:tcPr>
            <w:tcW w:w="1476" w:type="dxa"/>
            <w:hideMark/>
          </w:tcPr>
          <w:p w14:paraId="4F7D4FBF" w14:textId="77777777" w:rsidR="008E702C" w:rsidRPr="00424CA3" w:rsidRDefault="008E702C" w:rsidP="00244C7D">
            <w:pPr>
              <w:pStyle w:val="nrpsTablecell"/>
            </w:pPr>
            <w:r w:rsidRPr="00424CA3">
              <w:t>MOAL</w:t>
            </w:r>
          </w:p>
        </w:tc>
        <w:tc>
          <w:tcPr>
            <w:tcW w:w="3878" w:type="dxa"/>
            <w:hideMark/>
          </w:tcPr>
          <w:p w14:paraId="1569361F" w14:textId="77777777" w:rsidR="008E702C" w:rsidRPr="00424CA3" w:rsidRDefault="008E702C" w:rsidP="00244C7D">
            <w:pPr>
              <w:pStyle w:val="nrpsTablecell"/>
              <w:rPr>
                <w:i/>
                <w:iCs/>
              </w:rPr>
            </w:pPr>
            <w:r w:rsidRPr="00424CA3">
              <w:rPr>
                <w:i/>
                <w:iCs/>
              </w:rPr>
              <w:t>Morus alba</w:t>
            </w:r>
          </w:p>
        </w:tc>
        <w:tc>
          <w:tcPr>
            <w:tcW w:w="1604" w:type="dxa"/>
            <w:noWrap/>
            <w:hideMark/>
          </w:tcPr>
          <w:p w14:paraId="004DEDAD" w14:textId="77777777" w:rsidR="008E702C" w:rsidRPr="00424CA3" w:rsidRDefault="008E702C" w:rsidP="00244C7D">
            <w:pPr>
              <w:pStyle w:val="nrpsTablecell"/>
            </w:pPr>
            <w:r w:rsidRPr="00424CA3">
              <w:t>tree</w:t>
            </w:r>
          </w:p>
        </w:tc>
      </w:tr>
      <w:tr w:rsidR="008E702C" w:rsidRPr="00424CA3" w14:paraId="6DBF5CD7" w14:textId="77777777" w:rsidTr="006D18B3">
        <w:trPr>
          <w:trHeight w:val="300"/>
        </w:trPr>
        <w:tc>
          <w:tcPr>
            <w:tcW w:w="1476" w:type="dxa"/>
          </w:tcPr>
          <w:p w14:paraId="6B2BDB24" w14:textId="77777777" w:rsidR="008E702C" w:rsidRPr="00424CA3" w:rsidRDefault="008E702C" w:rsidP="00244C7D">
            <w:pPr>
              <w:pStyle w:val="nrpsTablecell"/>
            </w:pPr>
            <w:r>
              <w:t>MORU</w:t>
            </w:r>
          </w:p>
        </w:tc>
        <w:tc>
          <w:tcPr>
            <w:tcW w:w="3878" w:type="dxa"/>
          </w:tcPr>
          <w:p w14:paraId="0C82E586" w14:textId="77777777" w:rsidR="008E702C" w:rsidRPr="00424CA3" w:rsidRDefault="008E702C" w:rsidP="00244C7D">
            <w:pPr>
              <w:pStyle w:val="nrpsTablecell"/>
              <w:rPr>
                <w:i/>
                <w:iCs/>
              </w:rPr>
            </w:pPr>
            <w:r>
              <w:rPr>
                <w:i/>
                <w:iCs/>
              </w:rPr>
              <w:t>Morus rubra</w:t>
            </w:r>
          </w:p>
        </w:tc>
        <w:tc>
          <w:tcPr>
            <w:tcW w:w="1604" w:type="dxa"/>
            <w:noWrap/>
          </w:tcPr>
          <w:p w14:paraId="14ABF975" w14:textId="77777777" w:rsidR="008E702C" w:rsidRPr="00424CA3" w:rsidRDefault="008E702C" w:rsidP="00244C7D">
            <w:pPr>
              <w:pStyle w:val="nrpsTablecell"/>
            </w:pPr>
            <w:r w:rsidRPr="00424CA3">
              <w:t>tree</w:t>
            </w:r>
          </w:p>
        </w:tc>
      </w:tr>
      <w:tr w:rsidR="008E702C" w:rsidRPr="00424CA3" w14:paraId="462DA974" w14:textId="77777777" w:rsidTr="006D18B3">
        <w:trPr>
          <w:trHeight w:val="300"/>
        </w:trPr>
        <w:tc>
          <w:tcPr>
            <w:tcW w:w="1476" w:type="dxa"/>
          </w:tcPr>
          <w:p w14:paraId="61599A31" w14:textId="77777777" w:rsidR="008E702C" w:rsidRPr="00F46E29" w:rsidRDefault="008E702C" w:rsidP="00244C7D">
            <w:pPr>
              <w:pStyle w:val="nrpsTablecell"/>
            </w:pPr>
            <w:r w:rsidRPr="00F46E29">
              <w:t>NYSY</w:t>
            </w:r>
          </w:p>
        </w:tc>
        <w:tc>
          <w:tcPr>
            <w:tcW w:w="3878" w:type="dxa"/>
          </w:tcPr>
          <w:p w14:paraId="457D2DD4" w14:textId="77777777" w:rsidR="008E702C" w:rsidRPr="007316B9" w:rsidRDefault="008E702C" w:rsidP="00244C7D">
            <w:pPr>
              <w:pStyle w:val="nrpsTablecell"/>
              <w:rPr>
                <w:i/>
              </w:rPr>
            </w:pPr>
            <w:r w:rsidRPr="007316B9">
              <w:rPr>
                <w:i/>
              </w:rPr>
              <w:t>Nyssa sylvatica</w:t>
            </w:r>
          </w:p>
        </w:tc>
        <w:tc>
          <w:tcPr>
            <w:tcW w:w="1604" w:type="dxa"/>
            <w:noWrap/>
          </w:tcPr>
          <w:p w14:paraId="6E540AA9" w14:textId="77777777" w:rsidR="008E702C" w:rsidRPr="00424CA3" w:rsidRDefault="008E702C" w:rsidP="00244C7D">
            <w:pPr>
              <w:pStyle w:val="nrpsTablecell"/>
            </w:pPr>
            <w:r w:rsidRPr="00424CA3">
              <w:t>tree</w:t>
            </w:r>
          </w:p>
        </w:tc>
      </w:tr>
      <w:tr w:rsidR="008E702C" w:rsidRPr="00424CA3" w14:paraId="3194E5FA" w14:textId="77777777" w:rsidTr="006D18B3">
        <w:trPr>
          <w:trHeight w:val="300"/>
        </w:trPr>
        <w:tc>
          <w:tcPr>
            <w:tcW w:w="1476" w:type="dxa"/>
            <w:hideMark/>
          </w:tcPr>
          <w:p w14:paraId="60CAADA4" w14:textId="77777777" w:rsidR="008E702C" w:rsidRPr="00424CA3" w:rsidRDefault="008E702C" w:rsidP="00244C7D">
            <w:pPr>
              <w:pStyle w:val="nrpsTablecell"/>
            </w:pPr>
            <w:r w:rsidRPr="00424CA3">
              <w:t>OSVI</w:t>
            </w:r>
          </w:p>
        </w:tc>
        <w:tc>
          <w:tcPr>
            <w:tcW w:w="3878" w:type="dxa"/>
            <w:hideMark/>
          </w:tcPr>
          <w:p w14:paraId="5A745900" w14:textId="77777777" w:rsidR="008E702C" w:rsidRPr="00424CA3" w:rsidRDefault="008E702C" w:rsidP="00244C7D">
            <w:pPr>
              <w:pStyle w:val="nrpsTablecell"/>
              <w:rPr>
                <w:i/>
                <w:iCs/>
              </w:rPr>
            </w:pPr>
            <w:r w:rsidRPr="00424CA3">
              <w:rPr>
                <w:i/>
                <w:iCs/>
              </w:rPr>
              <w:t>Ostrya virginiana</w:t>
            </w:r>
          </w:p>
        </w:tc>
        <w:tc>
          <w:tcPr>
            <w:tcW w:w="1604" w:type="dxa"/>
            <w:hideMark/>
          </w:tcPr>
          <w:p w14:paraId="3C872878" w14:textId="77777777" w:rsidR="008E702C" w:rsidRPr="00424CA3" w:rsidRDefault="008E702C" w:rsidP="00244C7D">
            <w:pPr>
              <w:pStyle w:val="nrpsTablecell"/>
            </w:pPr>
            <w:r w:rsidRPr="00424CA3">
              <w:t>tree</w:t>
            </w:r>
          </w:p>
        </w:tc>
      </w:tr>
      <w:tr w:rsidR="008E702C" w:rsidRPr="00424CA3" w14:paraId="76C6F393" w14:textId="77777777" w:rsidTr="006D18B3">
        <w:trPr>
          <w:trHeight w:val="300"/>
        </w:trPr>
        <w:tc>
          <w:tcPr>
            <w:tcW w:w="1476" w:type="dxa"/>
          </w:tcPr>
          <w:p w14:paraId="38477C91" w14:textId="77777777" w:rsidR="008E702C" w:rsidRPr="00F46E29" w:rsidRDefault="008E702C" w:rsidP="00244C7D">
            <w:pPr>
              <w:pStyle w:val="nrpsTablecell"/>
            </w:pPr>
            <w:r w:rsidRPr="00F46E29">
              <w:t>PIEC2</w:t>
            </w:r>
          </w:p>
        </w:tc>
        <w:tc>
          <w:tcPr>
            <w:tcW w:w="3878" w:type="dxa"/>
          </w:tcPr>
          <w:p w14:paraId="29828ADD" w14:textId="77777777" w:rsidR="008E702C" w:rsidRPr="007316B9" w:rsidRDefault="008E702C" w:rsidP="00244C7D">
            <w:pPr>
              <w:pStyle w:val="nrpsTablecell"/>
              <w:rPr>
                <w:i/>
              </w:rPr>
            </w:pPr>
            <w:r w:rsidRPr="007316B9">
              <w:rPr>
                <w:i/>
              </w:rPr>
              <w:t xml:space="preserve">Pinus </w:t>
            </w:r>
            <w:proofErr w:type="spellStart"/>
            <w:r w:rsidRPr="007316B9">
              <w:rPr>
                <w:i/>
              </w:rPr>
              <w:t>echinata</w:t>
            </w:r>
            <w:proofErr w:type="spellEnd"/>
          </w:p>
        </w:tc>
        <w:tc>
          <w:tcPr>
            <w:tcW w:w="1604" w:type="dxa"/>
          </w:tcPr>
          <w:p w14:paraId="1015FF01" w14:textId="77777777" w:rsidR="008E702C" w:rsidRPr="00424CA3" w:rsidRDefault="008E702C" w:rsidP="00244C7D">
            <w:pPr>
              <w:pStyle w:val="nrpsTablecell"/>
            </w:pPr>
            <w:r w:rsidRPr="00424CA3">
              <w:t>tree</w:t>
            </w:r>
          </w:p>
        </w:tc>
      </w:tr>
      <w:tr w:rsidR="008E702C" w:rsidRPr="00424CA3" w14:paraId="103E4C5A" w14:textId="77777777" w:rsidTr="006D18B3">
        <w:trPr>
          <w:trHeight w:val="300"/>
        </w:trPr>
        <w:tc>
          <w:tcPr>
            <w:tcW w:w="1476" w:type="dxa"/>
          </w:tcPr>
          <w:p w14:paraId="497B54D3" w14:textId="77777777" w:rsidR="008E702C" w:rsidRPr="00F46E29" w:rsidRDefault="008E702C" w:rsidP="00244C7D">
            <w:pPr>
              <w:pStyle w:val="nrpsTablecell"/>
            </w:pPr>
            <w:r w:rsidRPr="00F46E29">
              <w:t>PIPO</w:t>
            </w:r>
          </w:p>
        </w:tc>
        <w:tc>
          <w:tcPr>
            <w:tcW w:w="3878" w:type="dxa"/>
          </w:tcPr>
          <w:p w14:paraId="1B71F766" w14:textId="77777777" w:rsidR="008E702C" w:rsidRPr="007316B9" w:rsidRDefault="008E702C" w:rsidP="00244C7D">
            <w:pPr>
              <w:pStyle w:val="nrpsTablecell"/>
              <w:rPr>
                <w:i/>
              </w:rPr>
            </w:pPr>
            <w:r w:rsidRPr="007316B9">
              <w:rPr>
                <w:i/>
              </w:rPr>
              <w:t>Pinus ponderosa</w:t>
            </w:r>
          </w:p>
        </w:tc>
        <w:tc>
          <w:tcPr>
            <w:tcW w:w="1604" w:type="dxa"/>
          </w:tcPr>
          <w:p w14:paraId="7E2CC83C" w14:textId="77777777" w:rsidR="008E702C" w:rsidRPr="00424CA3" w:rsidRDefault="008E702C" w:rsidP="00244C7D">
            <w:pPr>
              <w:pStyle w:val="nrpsTablecell"/>
            </w:pPr>
            <w:r w:rsidRPr="00424CA3">
              <w:t>tree</w:t>
            </w:r>
          </w:p>
        </w:tc>
      </w:tr>
      <w:tr w:rsidR="008E702C" w:rsidRPr="00424CA3" w14:paraId="374C1852" w14:textId="77777777" w:rsidTr="006D18B3">
        <w:trPr>
          <w:trHeight w:val="300"/>
        </w:trPr>
        <w:tc>
          <w:tcPr>
            <w:tcW w:w="1476" w:type="dxa"/>
          </w:tcPr>
          <w:p w14:paraId="4103CE58" w14:textId="77777777" w:rsidR="008E702C" w:rsidRPr="00F46E29" w:rsidRDefault="008E702C" w:rsidP="00244C7D">
            <w:pPr>
              <w:pStyle w:val="nrpsTablecell"/>
            </w:pPr>
            <w:r w:rsidRPr="00F46E29">
              <w:t>PIST</w:t>
            </w:r>
          </w:p>
        </w:tc>
        <w:tc>
          <w:tcPr>
            <w:tcW w:w="3878" w:type="dxa"/>
          </w:tcPr>
          <w:p w14:paraId="4A0FE1E8" w14:textId="77777777" w:rsidR="008E702C" w:rsidRPr="007316B9" w:rsidRDefault="008E702C" w:rsidP="00244C7D">
            <w:pPr>
              <w:pStyle w:val="nrpsTablecell"/>
              <w:rPr>
                <w:i/>
              </w:rPr>
            </w:pPr>
            <w:r w:rsidRPr="007316B9">
              <w:rPr>
                <w:i/>
              </w:rPr>
              <w:t xml:space="preserve">Pinus </w:t>
            </w:r>
            <w:proofErr w:type="spellStart"/>
            <w:r w:rsidRPr="007316B9">
              <w:rPr>
                <w:i/>
              </w:rPr>
              <w:t>strobus</w:t>
            </w:r>
            <w:proofErr w:type="spellEnd"/>
          </w:p>
        </w:tc>
        <w:tc>
          <w:tcPr>
            <w:tcW w:w="1604" w:type="dxa"/>
          </w:tcPr>
          <w:p w14:paraId="5E5A5640" w14:textId="77777777" w:rsidR="008E702C" w:rsidRPr="00424CA3" w:rsidRDefault="008E702C" w:rsidP="00244C7D">
            <w:pPr>
              <w:pStyle w:val="nrpsTablecell"/>
            </w:pPr>
            <w:r w:rsidRPr="00424CA3">
              <w:t>tree</w:t>
            </w:r>
          </w:p>
        </w:tc>
      </w:tr>
      <w:tr w:rsidR="008E702C" w:rsidRPr="00424CA3" w14:paraId="4D8A23E1" w14:textId="77777777" w:rsidTr="006D18B3">
        <w:trPr>
          <w:trHeight w:val="300"/>
        </w:trPr>
        <w:tc>
          <w:tcPr>
            <w:tcW w:w="1476" w:type="dxa"/>
          </w:tcPr>
          <w:p w14:paraId="7D4DDE06" w14:textId="77777777" w:rsidR="008E702C" w:rsidRPr="00F46E29" w:rsidRDefault="008E702C" w:rsidP="00244C7D">
            <w:pPr>
              <w:pStyle w:val="nrpsTablecell"/>
            </w:pPr>
            <w:r w:rsidRPr="00F46E29">
              <w:t>PLOC</w:t>
            </w:r>
          </w:p>
        </w:tc>
        <w:tc>
          <w:tcPr>
            <w:tcW w:w="3878" w:type="dxa"/>
          </w:tcPr>
          <w:p w14:paraId="2F4B7D06" w14:textId="77777777" w:rsidR="008E702C" w:rsidRPr="007316B9" w:rsidRDefault="008E702C" w:rsidP="00244C7D">
            <w:pPr>
              <w:pStyle w:val="nrpsTablecell"/>
              <w:rPr>
                <w:i/>
              </w:rPr>
            </w:pPr>
            <w:r w:rsidRPr="007316B9">
              <w:rPr>
                <w:i/>
              </w:rPr>
              <w:t>Platanus occidentalis</w:t>
            </w:r>
          </w:p>
        </w:tc>
        <w:tc>
          <w:tcPr>
            <w:tcW w:w="1604" w:type="dxa"/>
          </w:tcPr>
          <w:p w14:paraId="7E0817EE" w14:textId="77777777" w:rsidR="008E702C" w:rsidRPr="00424CA3" w:rsidRDefault="008E702C" w:rsidP="00244C7D">
            <w:pPr>
              <w:pStyle w:val="nrpsTablecell"/>
            </w:pPr>
            <w:r w:rsidRPr="00424CA3">
              <w:t>tree</w:t>
            </w:r>
          </w:p>
        </w:tc>
      </w:tr>
      <w:tr w:rsidR="008E702C" w:rsidRPr="00424CA3" w14:paraId="3B9A9929" w14:textId="77777777" w:rsidTr="006D18B3">
        <w:trPr>
          <w:trHeight w:val="300"/>
        </w:trPr>
        <w:tc>
          <w:tcPr>
            <w:tcW w:w="1476" w:type="dxa"/>
          </w:tcPr>
          <w:p w14:paraId="478F4235" w14:textId="77777777" w:rsidR="008E702C" w:rsidRPr="00F46E29" w:rsidRDefault="008E702C" w:rsidP="00244C7D">
            <w:pPr>
              <w:pStyle w:val="nrpsTablecell"/>
            </w:pPr>
            <w:r w:rsidRPr="00F46E29">
              <w:t>POPUL</w:t>
            </w:r>
          </w:p>
        </w:tc>
        <w:tc>
          <w:tcPr>
            <w:tcW w:w="3878" w:type="dxa"/>
          </w:tcPr>
          <w:p w14:paraId="5DEBD26E" w14:textId="77777777" w:rsidR="008E702C" w:rsidRPr="007316B9" w:rsidRDefault="008E702C" w:rsidP="00244C7D">
            <w:pPr>
              <w:pStyle w:val="nrpsTablecell"/>
              <w:rPr>
                <w:i/>
              </w:rPr>
            </w:pPr>
            <w:r w:rsidRPr="007316B9">
              <w:rPr>
                <w:i/>
              </w:rPr>
              <w:t>Populus</w:t>
            </w:r>
            <w:r>
              <w:rPr>
                <w:i/>
              </w:rPr>
              <w:t xml:space="preserve"> </w:t>
            </w:r>
            <w:r w:rsidRPr="0061282B">
              <w:t>spp</w:t>
            </w:r>
            <w:r>
              <w:t>.</w:t>
            </w:r>
          </w:p>
        </w:tc>
        <w:tc>
          <w:tcPr>
            <w:tcW w:w="1604" w:type="dxa"/>
          </w:tcPr>
          <w:p w14:paraId="3AF4A45F" w14:textId="77777777" w:rsidR="008E702C" w:rsidRPr="00424CA3" w:rsidRDefault="008E702C" w:rsidP="00244C7D">
            <w:pPr>
              <w:pStyle w:val="nrpsTablecell"/>
            </w:pPr>
            <w:r w:rsidRPr="00424CA3">
              <w:t>tree</w:t>
            </w:r>
          </w:p>
        </w:tc>
      </w:tr>
      <w:tr w:rsidR="008E702C" w:rsidRPr="00424CA3" w14:paraId="4B8DC089" w14:textId="77777777" w:rsidTr="006D18B3">
        <w:trPr>
          <w:trHeight w:val="300"/>
        </w:trPr>
        <w:tc>
          <w:tcPr>
            <w:tcW w:w="1476" w:type="dxa"/>
          </w:tcPr>
          <w:p w14:paraId="34F29EF9" w14:textId="77777777" w:rsidR="008E702C" w:rsidRPr="00F46E29" w:rsidRDefault="008E702C" w:rsidP="00244C7D">
            <w:pPr>
              <w:pStyle w:val="nrpsTablecell"/>
            </w:pPr>
            <w:r w:rsidRPr="00F46E29">
              <w:t>POGR4</w:t>
            </w:r>
          </w:p>
        </w:tc>
        <w:tc>
          <w:tcPr>
            <w:tcW w:w="3878" w:type="dxa"/>
          </w:tcPr>
          <w:p w14:paraId="5AC99192" w14:textId="77777777" w:rsidR="008E702C" w:rsidRPr="007316B9" w:rsidRDefault="008E702C" w:rsidP="00244C7D">
            <w:pPr>
              <w:pStyle w:val="nrpsTablecell"/>
              <w:rPr>
                <w:i/>
              </w:rPr>
            </w:pPr>
            <w:r w:rsidRPr="007316B9">
              <w:rPr>
                <w:i/>
              </w:rPr>
              <w:t xml:space="preserve">Populus </w:t>
            </w:r>
            <w:proofErr w:type="spellStart"/>
            <w:r w:rsidRPr="007316B9">
              <w:rPr>
                <w:i/>
              </w:rPr>
              <w:t>grandidentata</w:t>
            </w:r>
            <w:proofErr w:type="spellEnd"/>
          </w:p>
        </w:tc>
        <w:tc>
          <w:tcPr>
            <w:tcW w:w="1604" w:type="dxa"/>
          </w:tcPr>
          <w:p w14:paraId="01E26316" w14:textId="77777777" w:rsidR="008E702C" w:rsidRPr="00424CA3" w:rsidRDefault="008E702C" w:rsidP="00244C7D">
            <w:pPr>
              <w:pStyle w:val="nrpsTablecell"/>
            </w:pPr>
            <w:r w:rsidRPr="00424CA3">
              <w:t>tree</w:t>
            </w:r>
          </w:p>
        </w:tc>
      </w:tr>
      <w:tr w:rsidR="008E702C" w:rsidRPr="00424CA3" w14:paraId="08082D12" w14:textId="77777777" w:rsidTr="006D18B3">
        <w:trPr>
          <w:trHeight w:val="300"/>
        </w:trPr>
        <w:tc>
          <w:tcPr>
            <w:tcW w:w="1476" w:type="dxa"/>
          </w:tcPr>
          <w:p w14:paraId="18201506" w14:textId="77777777" w:rsidR="008E702C" w:rsidRPr="00F46E29" w:rsidRDefault="008E702C" w:rsidP="00244C7D">
            <w:pPr>
              <w:pStyle w:val="nrpsTablecell"/>
            </w:pPr>
            <w:r w:rsidRPr="00F46E29">
              <w:t>POTR5</w:t>
            </w:r>
          </w:p>
        </w:tc>
        <w:tc>
          <w:tcPr>
            <w:tcW w:w="3878" w:type="dxa"/>
          </w:tcPr>
          <w:p w14:paraId="21D34513" w14:textId="77777777" w:rsidR="008E702C" w:rsidRPr="007316B9" w:rsidRDefault="008E702C" w:rsidP="00244C7D">
            <w:pPr>
              <w:pStyle w:val="nrpsTablecell"/>
              <w:rPr>
                <w:i/>
              </w:rPr>
            </w:pPr>
            <w:r w:rsidRPr="007316B9">
              <w:rPr>
                <w:i/>
              </w:rPr>
              <w:t xml:space="preserve">Populus </w:t>
            </w:r>
            <w:proofErr w:type="spellStart"/>
            <w:r w:rsidRPr="007316B9">
              <w:rPr>
                <w:i/>
              </w:rPr>
              <w:t>tremuloides</w:t>
            </w:r>
            <w:proofErr w:type="spellEnd"/>
          </w:p>
        </w:tc>
        <w:tc>
          <w:tcPr>
            <w:tcW w:w="1604" w:type="dxa"/>
          </w:tcPr>
          <w:p w14:paraId="410D9EBA" w14:textId="77777777" w:rsidR="008E702C" w:rsidRPr="00424CA3" w:rsidRDefault="008E702C" w:rsidP="00244C7D">
            <w:pPr>
              <w:pStyle w:val="nrpsTablecell"/>
            </w:pPr>
            <w:r w:rsidRPr="00424CA3">
              <w:t>tree</w:t>
            </w:r>
          </w:p>
        </w:tc>
      </w:tr>
      <w:tr w:rsidR="008E702C" w:rsidRPr="00424CA3" w14:paraId="64392DFA" w14:textId="77777777" w:rsidTr="006D18B3">
        <w:trPr>
          <w:trHeight w:val="300"/>
        </w:trPr>
        <w:tc>
          <w:tcPr>
            <w:tcW w:w="1476" w:type="dxa"/>
          </w:tcPr>
          <w:p w14:paraId="3CB5BA25" w14:textId="77777777" w:rsidR="008E702C" w:rsidRPr="00F46E29" w:rsidRDefault="008E702C" w:rsidP="00244C7D">
            <w:pPr>
              <w:pStyle w:val="nrpsTablecell"/>
            </w:pPr>
            <w:r w:rsidRPr="00F46E29">
              <w:t>PRUNU</w:t>
            </w:r>
          </w:p>
        </w:tc>
        <w:tc>
          <w:tcPr>
            <w:tcW w:w="3878" w:type="dxa"/>
          </w:tcPr>
          <w:p w14:paraId="22B2F689" w14:textId="77777777" w:rsidR="008E702C" w:rsidRPr="0061282B" w:rsidRDefault="008E702C" w:rsidP="00244C7D">
            <w:pPr>
              <w:pStyle w:val="nrpsTablecell"/>
              <w:rPr>
                <w:i/>
              </w:rPr>
            </w:pPr>
            <w:r w:rsidRPr="0061282B">
              <w:rPr>
                <w:i/>
              </w:rPr>
              <w:t xml:space="preserve">Prunus </w:t>
            </w:r>
            <w:r w:rsidRPr="0061282B">
              <w:t>spp</w:t>
            </w:r>
            <w:r w:rsidRPr="0061282B">
              <w:rPr>
                <w:i/>
              </w:rPr>
              <w:t>.</w:t>
            </w:r>
          </w:p>
        </w:tc>
        <w:tc>
          <w:tcPr>
            <w:tcW w:w="1604" w:type="dxa"/>
          </w:tcPr>
          <w:p w14:paraId="46A8981F" w14:textId="77777777" w:rsidR="008E702C" w:rsidRPr="0061282B" w:rsidRDefault="008E702C" w:rsidP="00244C7D">
            <w:pPr>
              <w:pStyle w:val="nrpsTablecell"/>
            </w:pPr>
            <w:r w:rsidRPr="0061282B">
              <w:t>tree</w:t>
            </w:r>
          </w:p>
        </w:tc>
      </w:tr>
      <w:tr w:rsidR="008E702C" w:rsidRPr="00424CA3" w14:paraId="7F619AAE" w14:textId="77777777" w:rsidTr="006D18B3">
        <w:trPr>
          <w:trHeight w:val="300"/>
        </w:trPr>
        <w:tc>
          <w:tcPr>
            <w:tcW w:w="1476" w:type="dxa"/>
            <w:hideMark/>
          </w:tcPr>
          <w:p w14:paraId="00A5BECB" w14:textId="77777777" w:rsidR="008E702C" w:rsidRPr="00424CA3" w:rsidRDefault="008E702C" w:rsidP="00244C7D">
            <w:pPr>
              <w:pStyle w:val="nrpsTablecell"/>
            </w:pPr>
            <w:r w:rsidRPr="00424CA3">
              <w:t>PRAM</w:t>
            </w:r>
          </w:p>
        </w:tc>
        <w:tc>
          <w:tcPr>
            <w:tcW w:w="3878" w:type="dxa"/>
            <w:hideMark/>
          </w:tcPr>
          <w:p w14:paraId="71952598" w14:textId="77777777" w:rsidR="008E702C" w:rsidRPr="00424CA3" w:rsidRDefault="008E702C" w:rsidP="00244C7D">
            <w:pPr>
              <w:pStyle w:val="nrpsTablecell"/>
              <w:rPr>
                <w:i/>
                <w:iCs/>
              </w:rPr>
            </w:pPr>
            <w:r w:rsidRPr="00424CA3">
              <w:rPr>
                <w:i/>
                <w:iCs/>
              </w:rPr>
              <w:t>Prunus americana</w:t>
            </w:r>
          </w:p>
        </w:tc>
        <w:tc>
          <w:tcPr>
            <w:tcW w:w="1604" w:type="dxa"/>
            <w:noWrap/>
            <w:hideMark/>
          </w:tcPr>
          <w:p w14:paraId="01D02CBD" w14:textId="77777777" w:rsidR="008E702C" w:rsidRPr="00424CA3" w:rsidRDefault="008E702C" w:rsidP="00244C7D">
            <w:pPr>
              <w:pStyle w:val="nrpsTablecell"/>
            </w:pPr>
            <w:r w:rsidRPr="00424CA3">
              <w:t>shrub</w:t>
            </w:r>
          </w:p>
        </w:tc>
      </w:tr>
      <w:tr w:rsidR="008E702C" w:rsidRPr="00424CA3" w14:paraId="04EC00E5" w14:textId="77777777" w:rsidTr="006D18B3">
        <w:trPr>
          <w:trHeight w:val="300"/>
        </w:trPr>
        <w:tc>
          <w:tcPr>
            <w:tcW w:w="1476" w:type="dxa"/>
            <w:hideMark/>
          </w:tcPr>
          <w:p w14:paraId="5E780A22" w14:textId="77777777" w:rsidR="008E702C" w:rsidRPr="00424CA3" w:rsidRDefault="008E702C" w:rsidP="00244C7D">
            <w:pPr>
              <w:pStyle w:val="nrpsTablecell"/>
            </w:pPr>
            <w:r w:rsidRPr="00424CA3">
              <w:t>PRHO</w:t>
            </w:r>
          </w:p>
        </w:tc>
        <w:tc>
          <w:tcPr>
            <w:tcW w:w="3878" w:type="dxa"/>
            <w:hideMark/>
          </w:tcPr>
          <w:p w14:paraId="3E299D2F" w14:textId="77777777" w:rsidR="008E702C" w:rsidRPr="00424CA3" w:rsidRDefault="008E702C" w:rsidP="00244C7D">
            <w:pPr>
              <w:pStyle w:val="nrpsTablecell"/>
              <w:rPr>
                <w:i/>
                <w:iCs/>
              </w:rPr>
            </w:pPr>
            <w:r w:rsidRPr="00424CA3">
              <w:rPr>
                <w:i/>
                <w:iCs/>
              </w:rPr>
              <w:t xml:space="preserve">Prunus </w:t>
            </w:r>
            <w:proofErr w:type="spellStart"/>
            <w:r w:rsidRPr="00424CA3">
              <w:rPr>
                <w:i/>
                <w:iCs/>
              </w:rPr>
              <w:t>hortulana</w:t>
            </w:r>
            <w:proofErr w:type="spellEnd"/>
          </w:p>
        </w:tc>
        <w:tc>
          <w:tcPr>
            <w:tcW w:w="1604" w:type="dxa"/>
            <w:noWrap/>
            <w:hideMark/>
          </w:tcPr>
          <w:p w14:paraId="5D7FDDF4" w14:textId="77777777" w:rsidR="008E702C" w:rsidRPr="00424CA3" w:rsidRDefault="008E702C" w:rsidP="00244C7D">
            <w:pPr>
              <w:pStyle w:val="nrpsTablecell"/>
            </w:pPr>
            <w:r>
              <w:t>tree</w:t>
            </w:r>
          </w:p>
        </w:tc>
      </w:tr>
      <w:tr w:rsidR="008E702C" w:rsidRPr="00424CA3" w14:paraId="575BDAC3" w14:textId="77777777" w:rsidTr="006D18B3">
        <w:trPr>
          <w:trHeight w:val="300"/>
        </w:trPr>
        <w:tc>
          <w:tcPr>
            <w:tcW w:w="1476" w:type="dxa"/>
            <w:hideMark/>
          </w:tcPr>
          <w:p w14:paraId="6CEAF5FB" w14:textId="77777777" w:rsidR="008E702C" w:rsidRPr="00424CA3" w:rsidRDefault="008E702C" w:rsidP="00244C7D">
            <w:pPr>
              <w:pStyle w:val="nrpsTablecell"/>
            </w:pPr>
            <w:r w:rsidRPr="00424CA3">
              <w:t>PRPU3</w:t>
            </w:r>
          </w:p>
        </w:tc>
        <w:tc>
          <w:tcPr>
            <w:tcW w:w="3878" w:type="dxa"/>
            <w:hideMark/>
          </w:tcPr>
          <w:p w14:paraId="0CEB7F25" w14:textId="77777777" w:rsidR="008E702C" w:rsidRPr="00424CA3" w:rsidRDefault="008E702C" w:rsidP="00244C7D">
            <w:pPr>
              <w:pStyle w:val="nrpsTablecell"/>
              <w:rPr>
                <w:i/>
                <w:iCs/>
              </w:rPr>
            </w:pPr>
            <w:r w:rsidRPr="00424CA3">
              <w:rPr>
                <w:i/>
                <w:iCs/>
              </w:rPr>
              <w:t>Prunus pumila</w:t>
            </w:r>
          </w:p>
        </w:tc>
        <w:tc>
          <w:tcPr>
            <w:tcW w:w="1604" w:type="dxa"/>
            <w:noWrap/>
            <w:hideMark/>
          </w:tcPr>
          <w:p w14:paraId="417963B7" w14:textId="77777777" w:rsidR="008E702C" w:rsidRPr="00424CA3" w:rsidRDefault="008E702C" w:rsidP="00244C7D">
            <w:pPr>
              <w:pStyle w:val="nrpsTablecell"/>
            </w:pPr>
            <w:r w:rsidRPr="00424CA3">
              <w:t>shrub</w:t>
            </w:r>
          </w:p>
        </w:tc>
      </w:tr>
      <w:tr w:rsidR="008E702C" w:rsidRPr="00424CA3" w14:paraId="3E5B5ABB" w14:textId="77777777" w:rsidTr="006D18B3">
        <w:trPr>
          <w:trHeight w:val="300"/>
        </w:trPr>
        <w:tc>
          <w:tcPr>
            <w:tcW w:w="1476" w:type="dxa"/>
            <w:hideMark/>
          </w:tcPr>
          <w:p w14:paraId="79E4420E" w14:textId="77777777" w:rsidR="008E702C" w:rsidRPr="00424CA3" w:rsidRDefault="008E702C" w:rsidP="00244C7D">
            <w:pPr>
              <w:pStyle w:val="nrpsTablecell"/>
            </w:pPr>
            <w:r w:rsidRPr="00424CA3">
              <w:t>PRSE2</w:t>
            </w:r>
          </w:p>
        </w:tc>
        <w:tc>
          <w:tcPr>
            <w:tcW w:w="3878" w:type="dxa"/>
            <w:hideMark/>
          </w:tcPr>
          <w:p w14:paraId="44C6FD69" w14:textId="77777777" w:rsidR="008E702C" w:rsidRPr="00424CA3" w:rsidRDefault="008E702C" w:rsidP="00244C7D">
            <w:pPr>
              <w:pStyle w:val="nrpsTablecell"/>
              <w:rPr>
                <w:i/>
                <w:iCs/>
              </w:rPr>
            </w:pPr>
            <w:r w:rsidRPr="00424CA3">
              <w:rPr>
                <w:i/>
                <w:iCs/>
              </w:rPr>
              <w:t>Prunus serotina</w:t>
            </w:r>
          </w:p>
        </w:tc>
        <w:tc>
          <w:tcPr>
            <w:tcW w:w="1604" w:type="dxa"/>
            <w:noWrap/>
            <w:hideMark/>
          </w:tcPr>
          <w:p w14:paraId="20F47565" w14:textId="77777777" w:rsidR="008E702C" w:rsidRPr="00424CA3" w:rsidRDefault="008E702C" w:rsidP="00244C7D">
            <w:pPr>
              <w:pStyle w:val="nrpsTablecell"/>
            </w:pPr>
            <w:r w:rsidRPr="00424CA3">
              <w:t>tree</w:t>
            </w:r>
          </w:p>
        </w:tc>
      </w:tr>
      <w:tr w:rsidR="008E702C" w:rsidRPr="00424CA3" w14:paraId="5357E5EB" w14:textId="77777777" w:rsidTr="006D18B3">
        <w:trPr>
          <w:trHeight w:val="300"/>
        </w:trPr>
        <w:tc>
          <w:tcPr>
            <w:tcW w:w="1476" w:type="dxa"/>
            <w:hideMark/>
          </w:tcPr>
          <w:p w14:paraId="51B47C91" w14:textId="77777777" w:rsidR="008E702C" w:rsidRPr="00424CA3" w:rsidRDefault="008E702C" w:rsidP="00244C7D">
            <w:pPr>
              <w:pStyle w:val="nrpsTablecell"/>
            </w:pPr>
            <w:r w:rsidRPr="00424CA3">
              <w:t>PRVI</w:t>
            </w:r>
          </w:p>
        </w:tc>
        <w:tc>
          <w:tcPr>
            <w:tcW w:w="3878" w:type="dxa"/>
            <w:hideMark/>
          </w:tcPr>
          <w:p w14:paraId="141BAF34" w14:textId="77777777" w:rsidR="008E702C" w:rsidRPr="00424CA3" w:rsidRDefault="008E702C" w:rsidP="00244C7D">
            <w:pPr>
              <w:pStyle w:val="nrpsTablecell"/>
              <w:rPr>
                <w:i/>
                <w:iCs/>
              </w:rPr>
            </w:pPr>
            <w:r w:rsidRPr="00424CA3">
              <w:rPr>
                <w:i/>
                <w:iCs/>
              </w:rPr>
              <w:t>Prunus virginiana</w:t>
            </w:r>
          </w:p>
        </w:tc>
        <w:tc>
          <w:tcPr>
            <w:tcW w:w="1604" w:type="dxa"/>
            <w:hideMark/>
          </w:tcPr>
          <w:p w14:paraId="051D2048" w14:textId="77777777" w:rsidR="008E702C" w:rsidRPr="00424CA3" w:rsidRDefault="008E702C" w:rsidP="00244C7D">
            <w:pPr>
              <w:pStyle w:val="nrpsTablecell"/>
            </w:pPr>
            <w:r>
              <w:t>shrub</w:t>
            </w:r>
          </w:p>
        </w:tc>
      </w:tr>
      <w:tr w:rsidR="008E702C" w:rsidRPr="00424CA3" w14:paraId="306ADB99" w14:textId="77777777" w:rsidTr="006D18B3">
        <w:trPr>
          <w:trHeight w:val="300"/>
        </w:trPr>
        <w:tc>
          <w:tcPr>
            <w:tcW w:w="1476" w:type="dxa"/>
            <w:hideMark/>
          </w:tcPr>
          <w:p w14:paraId="6E1C5AC9" w14:textId="77777777" w:rsidR="008E702C" w:rsidRPr="00424CA3" w:rsidRDefault="008E702C" w:rsidP="00244C7D">
            <w:pPr>
              <w:pStyle w:val="nrpsTablecell"/>
            </w:pPr>
            <w:r w:rsidRPr="00424CA3">
              <w:t>PTTR</w:t>
            </w:r>
          </w:p>
        </w:tc>
        <w:tc>
          <w:tcPr>
            <w:tcW w:w="3878" w:type="dxa"/>
            <w:hideMark/>
          </w:tcPr>
          <w:p w14:paraId="50D3B8DF" w14:textId="77777777" w:rsidR="008E702C" w:rsidRPr="00424CA3" w:rsidRDefault="008E702C" w:rsidP="00244C7D">
            <w:pPr>
              <w:pStyle w:val="nrpsTablecell"/>
              <w:rPr>
                <w:i/>
                <w:iCs/>
              </w:rPr>
            </w:pPr>
            <w:proofErr w:type="spellStart"/>
            <w:r w:rsidRPr="00424CA3">
              <w:rPr>
                <w:i/>
                <w:iCs/>
              </w:rPr>
              <w:t>Ptelea</w:t>
            </w:r>
            <w:proofErr w:type="spellEnd"/>
            <w:r w:rsidRPr="00424CA3">
              <w:rPr>
                <w:i/>
                <w:iCs/>
              </w:rPr>
              <w:t xml:space="preserve"> trifoliata</w:t>
            </w:r>
          </w:p>
        </w:tc>
        <w:tc>
          <w:tcPr>
            <w:tcW w:w="1604" w:type="dxa"/>
            <w:noWrap/>
            <w:hideMark/>
          </w:tcPr>
          <w:p w14:paraId="6568138F" w14:textId="77777777" w:rsidR="008E702C" w:rsidRPr="00424CA3" w:rsidRDefault="008E702C" w:rsidP="00244C7D">
            <w:pPr>
              <w:pStyle w:val="nrpsTablecell"/>
            </w:pPr>
            <w:r w:rsidRPr="00424CA3">
              <w:t>tree</w:t>
            </w:r>
          </w:p>
        </w:tc>
      </w:tr>
      <w:tr w:rsidR="008E702C" w:rsidRPr="00424CA3" w14:paraId="47CA0ED3" w14:textId="77777777" w:rsidTr="006D18B3">
        <w:trPr>
          <w:trHeight w:val="300"/>
        </w:trPr>
        <w:tc>
          <w:tcPr>
            <w:tcW w:w="1476" w:type="dxa"/>
          </w:tcPr>
          <w:p w14:paraId="0E7742B8" w14:textId="77777777" w:rsidR="008E702C" w:rsidRPr="00F46E29" w:rsidRDefault="008E702C" w:rsidP="00244C7D">
            <w:pPr>
              <w:pStyle w:val="nrpsTablecell"/>
            </w:pPr>
            <w:r w:rsidRPr="00F46E29">
              <w:t>QUERC</w:t>
            </w:r>
          </w:p>
        </w:tc>
        <w:tc>
          <w:tcPr>
            <w:tcW w:w="3878" w:type="dxa"/>
          </w:tcPr>
          <w:p w14:paraId="104740EC" w14:textId="77777777" w:rsidR="008E702C" w:rsidRPr="0061282B" w:rsidRDefault="008E702C" w:rsidP="00244C7D">
            <w:pPr>
              <w:pStyle w:val="nrpsTablecell"/>
            </w:pPr>
            <w:r w:rsidRPr="007316B9">
              <w:rPr>
                <w:i/>
              </w:rPr>
              <w:t>Quercus</w:t>
            </w:r>
            <w:r>
              <w:rPr>
                <w:i/>
              </w:rPr>
              <w:t xml:space="preserve"> </w:t>
            </w:r>
            <w:r>
              <w:t>spp.</w:t>
            </w:r>
          </w:p>
        </w:tc>
        <w:tc>
          <w:tcPr>
            <w:tcW w:w="1604" w:type="dxa"/>
            <w:noWrap/>
          </w:tcPr>
          <w:p w14:paraId="18925A6E" w14:textId="77777777" w:rsidR="008E702C" w:rsidRPr="00424CA3" w:rsidRDefault="008E702C" w:rsidP="00244C7D">
            <w:pPr>
              <w:pStyle w:val="nrpsTablecell"/>
            </w:pPr>
            <w:r w:rsidRPr="00424CA3">
              <w:t>tree</w:t>
            </w:r>
          </w:p>
        </w:tc>
      </w:tr>
      <w:tr w:rsidR="008E702C" w:rsidRPr="00424CA3" w14:paraId="56889660" w14:textId="77777777" w:rsidTr="006D18B3">
        <w:trPr>
          <w:trHeight w:val="300"/>
        </w:trPr>
        <w:tc>
          <w:tcPr>
            <w:tcW w:w="1476" w:type="dxa"/>
          </w:tcPr>
          <w:p w14:paraId="2DA78A99" w14:textId="77777777" w:rsidR="008E702C" w:rsidRPr="00F46E29" w:rsidRDefault="008E702C" w:rsidP="00244C7D">
            <w:pPr>
              <w:pStyle w:val="nrpsTablecell"/>
            </w:pPr>
            <w:r w:rsidRPr="00F46E29">
              <w:t>QUAL</w:t>
            </w:r>
          </w:p>
        </w:tc>
        <w:tc>
          <w:tcPr>
            <w:tcW w:w="3878" w:type="dxa"/>
          </w:tcPr>
          <w:p w14:paraId="0F7CD02C" w14:textId="77777777" w:rsidR="008E702C" w:rsidRPr="007316B9" w:rsidRDefault="008E702C" w:rsidP="00244C7D">
            <w:pPr>
              <w:pStyle w:val="nrpsTablecell"/>
              <w:rPr>
                <w:i/>
              </w:rPr>
            </w:pPr>
            <w:r w:rsidRPr="007316B9">
              <w:rPr>
                <w:i/>
              </w:rPr>
              <w:t>Quercus alba</w:t>
            </w:r>
          </w:p>
        </w:tc>
        <w:tc>
          <w:tcPr>
            <w:tcW w:w="1604" w:type="dxa"/>
            <w:noWrap/>
          </w:tcPr>
          <w:p w14:paraId="424AF17D" w14:textId="77777777" w:rsidR="008E702C" w:rsidRPr="00424CA3" w:rsidRDefault="008E702C" w:rsidP="00244C7D">
            <w:pPr>
              <w:pStyle w:val="nrpsTablecell"/>
            </w:pPr>
            <w:r w:rsidRPr="00424CA3">
              <w:t>tree</w:t>
            </w:r>
          </w:p>
        </w:tc>
      </w:tr>
      <w:tr w:rsidR="008E702C" w:rsidRPr="00424CA3" w14:paraId="38CE2F8E" w14:textId="77777777" w:rsidTr="006D18B3">
        <w:trPr>
          <w:trHeight w:val="300"/>
        </w:trPr>
        <w:tc>
          <w:tcPr>
            <w:tcW w:w="1476" w:type="dxa"/>
          </w:tcPr>
          <w:p w14:paraId="50FDD084" w14:textId="77777777" w:rsidR="008E702C" w:rsidRPr="00F46E29" w:rsidRDefault="008E702C" w:rsidP="00244C7D">
            <w:pPr>
              <w:pStyle w:val="nrpsTablecell"/>
            </w:pPr>
            <w:r w:rsidRPr="00F46E29">
              <w:t>QUCO2</w:t>
            </w:r>
          </w:p>
        </w:tc>
        <w:tc>
          <w:tcPr>
            <w:tcW w:w="3878" w:type="dxa"/>
          </w:tcPr>
          <w:p w14:paraId="34354A85" w14:textId="77777777" w:rsidR="008E702C" w:rsidRPr="007316B9" w:rsidRDefault="008E702C" w:rsidP="00244C7D">
            <w:pPr>
              <w:pStyle w:val="nrpsTablecell"/>
              <w:rPr>
                <w:i/>
              </w:rPr>
            </w:pPr>
            <w:r w:rsidRPr="007316B9">
              <w:rPr>
                <w:i/>
              </w:rPr>
              <w:t>Quercus coccinea</w:t>
            </w:r>
          </w:p>
        </w:tc>
        <w:tc>
          <w:tcPr>
            <w:tcW w:w="1604" w:type="dxa"/>
            <w:noWrap/>
          </w:tcPr>
          <w:p w14:paraId="7B789FBD" w14:textId="77777777" w:rsidR="008E702C" w:rsidRPr="00424CA3" w:rsidRDefault="008E702C" w:rsidP="00244C7D">
            <w:pPr>
              <w:pStyle w:val="nrpsTablecell"/>
            </w:pPr>
            <w:r w:rsidRPr="00424CA3">
              <w:t>tree</w:t>
            </w:r>
          </w:p>
        </w:tc>
      </w:tr>
      <w:tr w:rsidR="008E702C" w:rsidRPr="00424CA3" w14:paraId="3A3BD948" w14:textId="77777777" w:rsidTr="006D18B3">
        <w:trPr>
          <w:trHeight w:val="300"/>
        </w:trPr>
        <w:tc>
          <w:tcPr>
            <w:tcW w:w="1476" w:type="dxa"/>
          </w:tcPr>
          <w:p w14:paraId="59032211" w14:textId="77777777" w:rsidR="008E702C" w:rsidRPr="00F46E29" w:rsidRDefault="008E702C" w:rsidP="00244C7D">
            <w:pPr>
              <w:pStyle w:val="nrpsTablecell"/>
            </w:pPr>
            <w:r w:rsidRPr="00F46E29">
              <w:t>QUEL</w:t>
            </w:r>
          </w:p>
        </w:tc>
        <w:tc>
          <w:tcPr>
            <w:tcW w:w="3878" w:type="dxa"/>
          </w:tcPr>
          <w:p w14:paraId="683ECAF4" w14:textId="77777777" w:rsidR="008E702C" w:rsidRPr="007316B9" w:rsidRDefault="008E702C" w:rsidP="00244C7D">
            <w:pPr>
              <w:pStyle w:val="nrpsTablecell"/>
              <w:rPr>
                <w:i/>
              </w:rPr>
            </w:pPr>
            <w:r w:rsidRPr="007316B9">
              <w:rPr>
                <w:i/>
              </w:rPr>
              <w:t xml:space="preserve">Quercus </w:t>
            </w:r>
            <w:proofErr w:type="spellStart"/>
            <w:r w:rsidRPr="007316B9">
              <w:rPr>
                <w:i/>
              </w:rPr>
              <w:t>ellipsoidalis</w:t>
            </w:r>
            <w:proofErr w:type="spellEnd"/>
          </w:p>
        </w:tc>
        <w:tc>
          <w:tcPr>
            <w:tcW w:w="1604" w:type="dxa"/>
            <w:noWrap/>
          </w:tcPr>
          <w:p w14:paraId="4BFCD83E" w14:textId="77777777" w:rsidR="008E702C" w:rsidRPr="00424CA3" w:rsidRDefault="008E702C" w:rsidP="00244C7D">
            <w:pPr>
              <w:pStyle w:val="nrpsTablecell"/>
            </w:pPr>
            <w:r w:rsidRPr="00424CA3">
              <w:t>tree</w:t>
            </w:r>
          </w:p>
        </w:tc>
      </w:tr>
      <w:tr w:rsidR="008E702C" w:rsidRPr="00424CA3" w14:paraId="11E3F593" w14:textId="77777777" w:rsidTr="006D18B3">
        <w:trPr>
          <w:trHeight w:val="300"/>
        </w:trPr>
        <w:tc>
          <w:tcPr>
            <w:tcW w:w="1476" w:type="dxa"/>
          </w:tcPr>
          <w:p w14:paraId="250B81D7" w14:textId="77777777" w:rsidR="008E702C" w:rsidRPr="00F46E29" w:rsidRDefault="008E702C" w:rsidP="00244C7D">
            <w:pPr>
              <w:pStyle w:val="nrpsTablecell"/>
            </w:pPr>
            <w:r w:rsidRPr="00F46E29">
              <w:t>QUIM</w:t>
            </w:r>
          </w:p>
        </w:tc>
        <w:tc>
          <w:tcPr>
            <w:tcW w:w="3878" w:type="dxa"/>
          </w:tcPr>
          <w:p w14:paraId="4580D10C" w14:textId="77777777" w:rsidR="008E702C" w:rsidRPr="007316B9" w:rsidRDefault="008E702C" w:rsidP="00244C7D">
            <w:pPr>
              <w:pStyle w:val="nrpsTablecell"/>
              <w:rPr>
                <w:i/>
              </w:rPr>
            </w:pPr>
            <w:r w:rsidRPr="007316B9">
              <w:rPr>
                <w:i/>
              </w:rPr>
              <w:t xml:space="preserve">Quercus </w:t>
            </w:r>
            <w:proofErr w:type="spellStart"/>
            <w:r w:rsidRPr="007316B9">
              <w:rPr>
                <w:i/>
              </w:rPr>
              <w:t>imbricaria</w:t>
            </w:r>
            <w:proofErr w:type="spellEnd"/>
          </w:p>
        </w:tc>
        <w:tc>
          <w:tcPr>
            <w:tcW w:w="1604" w:type="dxa"/>
            <w:noWrap/>
          </w:tcPr>
          <w:p w14:paraId="79E09F2F" w14:textId="77777777" w:rsidR="008E702C" w:rsidRPr="00424CA3" w:rsidRDefault="008E702C" w:rsidP="00244C7D">
            <w:pPr>
              <w:pStyle w:val="nrpsTablecell"/>
            </w:pPr>
            <w:r w:rsidRPr="00424CA3">
              <w:t>tree</w:t>
            </w:r>
          </w:p>
        </w:tc>
      </w:tr>
      <w:tr w:rsidR="008E702C" w:rsidRPr="00424CA3" w14:paraId="542800FD" w14:textId="77777777" w:rsidTr="006D18B3">
        <w:trPr>
          <w:trHeight w:val="300"/>
        </w:trPr>
        <w:tc>
          <w:tcPr>
            <w:tcW w:w="1476" w:type="dxa"/>
            <w:hideMark/>
          </w:tcPr>
          <w:p w14:paraId="7150D3C7" w14:textId="77777777" w:rsidR="008E702C" w:rsidRPr="00424CA3" w:rsidRDefault="008E702C" w:rsidP="00244C7D">
            <w:pPr>
              <w:pStyle w:val="nrpsTablecell"/>
            </w:pPr>
            <w:r w:rsidRPr="00424CA3">
              <w:lastRenderedPageBreak/>
              <w:t>QUMA2</w:t>
            </w:r>
          </w:p>
        </w:tc>
        <w:tc>
          <w:tcPr>
            <w:tcW w:w="3878" w:type="dxa"/>
            <w:hideMark/>
          </w:tcPr>
          <w:p w14:paraId="44D96F28" w14:textId="77777777" w:rsidR="008E702C" w:rsidRPr="00424CA3" w:rsidRDefault="008E702C" w:rsidP="00244C7D">
            <w:pPr>
              <w:pStyle w:val="nrpsTablecell"/>
              <w:rPr>
                <w:i/>
                <w:iCs/>
              </w:rPr>
            </w:pPr>
            <w:r w:rsidRPr="00424CA3">
              <w:rPr>
                <w:i/>
                <w:iCs/>
              </w:rPr>
              <w:t>Quercus macrocarpa</w:t>
            </w:r>
          </w:p>
        </w:tc>
        <w:tc>
          <w:tcPr>
            <w:tcW w:w="1604" w:type="dxa"/>
            <w:hideMark/>
          </w:tcPr>
          <w:p w14:paraId="648A20BB" w14:textId="77777777" w:rsidR="008E702C" w:rsidRPr="00424CA3" w:rsidRDefault="008E702C" w:rsidP="00244C7D">
            <w:pPr>
              <w:pStyle w:val="nrpsTablecell"/>
            </w:pPr>
            <w:r w:rsidRPr="00424CA3">
              <w:t>tree</w:t>
            </w:r>
          </w:p>
        </w:tc>
      </w:tr>
      <w:tr w:rsidR="008E702C" w:rsidRPr="00424CA3" w14:paraId="0076221F" w14:textId="77777777" w:rsidTr="006D18B3">
        <w:trPr>
          <w:trHeight w:val="300"/>
        </w:trPr>
        <w:tc>
          <w:tcPr>
            <w:tcW w:w="1476" w:type="dxa"/>
            <w:hideMark/>
          </w:tcPr>
          <w:p w14:paraId="1DBACFAA" w14:textId="77777777" w:rsidR="008E702C" w:rsidRPr="00424CA3" w:rsidRDefault="008E702C" w:rsidP="00244C7D">
            <w:pPr>
              <w:pStyle w:val="nrpsTablecell"/>
            </w:pPr>
            <w:r w:rsidRPr="00424CA3">
              <w:t>QUMA3</w:t>
            </w:r>
          </w:p>
        </w:tc>
        <w:tc>
          <w:tcPr>
            <w:tcW w:w="3878" w:type="dxa"/>
            <w:hideMark/>
          </w:tcPr>
          <w:p w14:paraId="22BD79DC" w14:textId="77777777" w:rsidR="008E702C" w:rsidRPr="00424CA3" w:rsidRDefault="008E702C" w:rsidP="00244C7D">
            <w:pPr>
              <w:pStyle w:val="nrpsTablecell"/>
              <w:rPr>
                <w:i/>
                <w:iCs/>
              </w:rPr>
            </w:pPr>
            <w:r w:rsidRPr="00424CA3">
              <w:rPr>
                <w:i/>
                <w:iCs/>
              </w:rPr>
              <w:t xml:space="preserve">Quercus </w:t>
            </w:r>
            <w:proofErr w:type="spellStart"/>
            <w:r w:rsidRPr="00424CA3">
              <w:rPr>
                <w:i/>
                <w:iCs/>
              </w:rPr>
              <w:t>marilandica</w:t>
            </w:r>
            <w:proofErr w:type="spellEnd"/>
          </w:p>
        </w:tc>
        <w:tc>
          <w:tcPr>
            <w:tcW w:w="1604" w:type="dxa"/>
            <w:noWrap/>
            <w:hideMark/>
          </w:tcPr>
          <w:p w14:paraId="59F8C33D" w14:textId="77777777" w:rsidR="008E702C" w:rsidRPr="00424CA3" w:rsidRDefault="008E702C" w:rsidP="00244C7D">
            <w:pPr>
              <w:pStyle w:val="nrpsTablecell"/>
            </w:pPr>
            <w:r w:rsidRPr="00424CA3">
              <w:t>tree</w:t>
            </w:r>
          </w:p>
        </w:tc>
      </w:tr>
      <w:tr w:rsidR="008E702C" w:rsidRPr="00424CA3" w14:paraId="3D63324A" w14:textId="77777777" w:rsidTr="006D18B3">
        <w:trPr>
          <w:trHeight w:val="300"/>
        </w:trPr>
        <w:tc>
          <w:tcPr>
            <w:tcW w:w="1476" w:type="dxa"/>
          </w:tcPr>
          <w:p w14:paraId="4F07BBE1" w14:textId="77777777" w:rsidR="008E702C" w:rsidRPr="00F46E29" w:rsidRDefault="008E702C" w:rsidP="00244C7D">
            <w:pPr>
              <w:pStyle w:val="nrpsTablecell"/>
            </w:pPr>
            <w:r w:rsidRPr="00F46E29">
              <w:t>QUMU</w:t>
            </w:r>
          </w:p>
        </w:tc>
        <w:tc>
          <w:tcPr>
            <w:tcW w:w="3878" w:type="dxa"/>
          </w:tcPr>
          <w:p w14:paraId="76BF7E8D" w14:textId="77777777" w:rsidR="008E702C" w:rsidRPr="007316B9" w:rsidRDefault="008E702C" w:rsidP="00244C7D">
            <w:pPr>
              <w:pStyle w:val="nrpsTablecell"/>
              <w:rPr>
                <w:i/>
              </w:rPr>
            </w:pPr>
            <w:r w:rsidRPr="007316B9">
              <w:rPr>
                <w:i/>
              </w:rPr>
              <w:t xml:space="preserve">Quercus </w:t>
            </w:r>
            <w:proofErr w:type="spellStart"/>
            <w:r w:rsidRPr="007316B9">
              <w:rPr>
                <w:i/>
              </w:rPr>
              <w:t>muehlenbergii</w:t>
            </w:r>
            <w:proofErr w:type="spellEnd"/>
          </w:p>
        </w:tc>
        <w:tc>
          <w:tcPr>
            <w:tcW w:w="1604" w:type="dxa"/>
            <w:noWrap/>
          </w:tcPr>
          <w:p w14:paraId="2B66EE65" w14:textId="77777777" w:rsidR="008E702C" w:rsidRPr="00424CA3" w:rsidRDefault="008E702C" w:rsidP="00244C7D">
            <w:pPr>
              <w:pStyle w:val="nrpsTablecell"/>
            </w:pPr>
            <w:r w:rsidRPr="00424CA3">
              <w:t>tree</w:t>
            </w:r>
          </w:p>
        </w:tc>
      </w:tr>
      <w:tr w:rsidR="008E702C" w:rsidRPr="00424CA3" w14:paraId="1AFD9E33" w14:textId="77777777" w:rsidTr="006D18B3">
        <w:trPr>
          <w:trHeight w:val="300"/>
        </w:trPr>
        <w:tc>
          <w:tcPr>
            <w:tcW w:w="1476" w:type="dxa"/>
          </w:tcPr>
          <w:p w14:paraId="218D0B97" w14:textId="77777777" w:rsidR="008E702C" w:rsidRPr="00F46E29" w:rsidRDefault="008E702C" w:rsidP="00244C7D">
            <w:pPr>
              <w:pStyle w:val="nrpsTablecell"/>
            </w:pPr>
            <w:r w:rsidRPr="00F46E29">
              <w:t>QUPA2</w:t>
            </w:r>
          </w:p>
        </w:tc>
        <w:tc>
          <w:tcPr>
            <w:tcW w:w="3878" w:type="dxa"/>
          </w:tcPr>
          <w:p w14:paraId="3B025701" w14:textId="77777777" w:rsidR="008E702C" w:rsidRPr="007316B9" w:rsidRDefault="008E702C" w:rsidP="00244C7D">
            <w:pPr>
              <w:pStyle w:val="nrpsTablecell"/>
              <w:rPr>
                <w:i/>
              </w:rPr>
            </w:pPr>
            <w:r w:rsidRPr="007316B9">
              <w:rPr>
                <w:i/>
              </w:rPr>
              <w:t>Quercus palustris</w:t>
            </w:r>
          </w:p>
        </w:tc>
        <w:tc>
          <w:tcPr>
            <w:tcW w:w="1604" w:type="dxa"/>
            <w:noWrap/>
          </w:tcPr>
          <w:p w14:paraId="63D08F36" w14:textId="77777777" w:rsidR="008E702C" w:rsidRPr="00424CA3" w:rsidRDefault="008E702C" w:rsidP="00244C7D">
            <w:pPr>
              <w:pStyle w:val="nrpsTablecell"/>
            </w:pPr>
            <w:r w:rsidRPr="00424CA3">
              <w:t>tree</w:t>
            </w:r>
          </w:p>
        </w:tc>
      </w:tr>
      <w:tr w:rsidR="008E702C" w:rsidRPr="00424CA3" w14:paraId="6E25E0F9" w14:textId="77777777" w:rsidTr="006D18B3">
        <w:trPr>
          <w:trHeight w:val="300"/>
        </w:trPr>
        <w:tc>
          <w:tcPr>
            <w:tcW w:w="1476" w:type="dxa"/>
          </w:tcPr>
          <w:p w14:paraId="0EAAC32D" w14:textId="77777777" w:rsidR="008E702C" w:rsidRPr="00F46E29" w:rsidRDefault="008E702C" w:rsidP="00244C7D">
            <w:pPr>
              <w:pStyle w:val="nrpsTablecell"/>
            </w:pPr>
            <w:r w:rsidRPr="00F46E29">
              <w:t>QURU</w:t>
            </w:r>
          </w:p>
        </w:tc>
        <w:tc>
          <w:tcPr>
            <w:tcW w:w="3878" w:type="dxa"/>
          </w:tcPr>
          <w:p w14:paraId="480E551D" w14:textId="77777777" w:rsidR="008E702C" w:rsidRPr="007316B9" w:rsidRDefault="008E702C" w:rsidP="00244C7D">
            <w:pPr>
              <w:pStyle w:val="nrpsTablecell"/>
              <w:rPr>
                <w:i/>
              </w:rPr>
            </w:pPr>
            <w:r w:rsidRPr="007316B9">
              <w:rPr>
                <w:i/>
              </w:rPr>
              <w:t>Quercus rubra</w:t>
            </w:r>
          </w:p>
        </w:tc>
        <w:tc>
          <w:tcPr>
            <w:tcW w:w="1604" w:type="dxa"/>
            <w:noWrap/>
          </w:tcPr>
          <w:p w14:paraId="68E4031D" w14:textId="77777777" w:rsidR="008E702C" w:rsidRPr="00424CA3" w:rsidRDefault="008E702C" w:rsidP="00244C7D">
            <w:pPr>
              <w:pStyle w:val="nrpsTablecell"/>
            </w:pPr>
            <w:r w:rsidRPr="00424CA3">
              <w:t>tree</w:t>
            </w:r>
          </w:p>
        </w:tc>
      </w:tr>
      <w:tr w:rsidR="008E702C" w:rsidRPr="00424CA3" w14:paraId="49A3202B" w14:textId="77777777" w:rsidTr="006D18B3">
        <w:trPr>
          <w:trHeight w:val="300"/>
        </w:trPr>
        <w:tc>
          <w:tcPr>
            <w:tcW w:w="1476" w:type="dxa"/>
            <w:hideMark/>
          </w:tcPr>
          <w:p w14:paraId="3E34A07A" w14:textId="77777777" w:rsidR="008E702C" w:rsidRPr="00424CA3" w:rsidRDefault="008E702C" w:rsidP="00244C7D">
            <w:pPr>
              <w:pStyle w:val="nrpsTablecell"/>
            </w:pPr>
            <w:r w:rsidRPr="00424CA3">
              <w:t>QUSH</w:t>
            </w:r>
          </w:p>
        </w:tc>
        <w:tc>
          <w:tcPr>
            <w:tcW w:w="3878" w:type="dxa"/>
            <w:hideMark/>
          </w:tcPr>
          <w:p w14:paraId="03FD3114" w14:textId="77777777" w:rsidR="008E702C" w:rsidRPr="00424CA3" w:rsidRDefault="008E702C" w:rsidP="00244C7D">
            <w:pPr>
              <w:pStyle w:val="nrpsTablecell"/>
              <w:rPr>
                <w:i/>
                <w:iCs/>
              </w:rPr>
            </w:pPr>
            <w:r w:rsidRPr="00424CA3">
              <w:rPr>
                <w:i/>
                <w:iCs/>
              </w:rPr>
              <w:t xml:space="preserve">Quercus </w:t>
            </w:r>
            <w:proofErr w:type="spellStart"/>
            <w:r w:rsidRPr="00424CA3">
              <w:rPr>
                <w:i/>
                <w:iCs/>
              </w:rPr>
              <w:t>shumardii</w:t>
            </w:r>
            <w:proofErr w:type="spellEnd"/>
          </w:p>
        </w:tc>
        <w:tc>
          <w:tcPr>
            <w:tcW w:w="1604" w:type="dxa"/>
            <w:hideMark/>
          </w:tcPr>
          <w:p w14:paraId="23508E0E" w14:textId="77777777" w:rsidR="008E702C" w:rsidRPr="00424CA3" w:rsidRDefault="008E702C" w:rsidP="00244C7D">
            <w:pPr>
              <w:pStyle w:val="nrpsTablecell"/>
            </w:pPr>
            <w:r w:rsidRPr="00424CA3">
              <w:t>tree</w:t>
            </w:r>
          </w:p>
        </w:tc>
      </w:tr>
      <w:tr w:rsidR="008E702C" w:rsidRPr="00424CA3" w14:paraId="64AB2E2C" w14:textId="77777777" w:rsidTr="006D18B3">
        <w:trPr>
          <w:trHeight w:val="300"/>
        </w:trPr>
        <w:tc>
          <w:tcPr>
            <w:tcW w:w="1476" w:type="dxa"/>
          </w:tcPr>
          <w:p w14:paraId="1216010B" w14:textId="77777777" w:rsidR="008E702C" w:rsidRPr="00F46E29" w:rsidRDefault="008E702C" w:rsidP="00244C7D">
            <w:pPr>
              <w:pStyle w:val="nrpsTablecell"/>
            </w:pPr>
            <w:r w:rsidRPr="00F46E29">
              <w:t>QUST</w:t>
            </w:r>
          </w:p>
        </w:tc>
        <w:tc>
          <w:tcPr>
            <w:tcW w:w="3878" w:type="dxa"/>
          </w:tcPr>
          <w:p w14:paraId="7132BA4A" w14:textId="77777777" w:rsidR="008E702C" w:rsidRPr="007316B9" w:rsidRDefault="008E702C" w:rsidP="00244C7D">
            <w:pPr>
              <w:pStyle w:val="nrpsTablecell"/>
              <w:rPr>
                <w:i/>
              </w:rPr>
            </w:pPr>
            <w:r w:rsidRPr="007316B9">
              <w:rPr>
                <w:i/>
              </w:rPr>
              <w:t>Quercus stellata</w:t>
            </w:r>
          </w:p>
        </w:tc>
        <w:tc>
          <w:tcPr>
            <w:tcW w:w="1604" w:type="dxa"/>
          </w:tcPr>
          <w:p w14:paraId="4221AB09" w14:textId="77777777" w:rsidR="008E702C" w:rsidRPr="00424CA3" w:rsidRDefault="008E702C" w:rsidP="00244C7D">
            <w:pPr>
              <w:pStyle w:val="nrpsTablecell"/>
            </w:pPr>
            <w:r w:rsidRPr="00424CA3">
              <w:t>tree</w:t>
            </w:r>
          </w:p>
        </w:tc>
      </w:tr>
      <w:tr w:rsidR="008E702C" w:rsidRPr="00424CA3" w14:paraId="558D265D" w14:textId="77777777" w:rsidTr="006D18B3">
        <w:trPr>
          <w:trHeight w:val="300"/>
        </w:trPr>
        <w:tc>
          <w:tcPr>
            <w:tcW w:w="1476" w:type="dxa"/>
          </w:tcPr>
          <w:p w14:paraId="16174832" w14:textId="77777777" w:rsidR="008E702C" w:rsidRPr="00F46E29" w:rsidRDefault="008E702C" w:rsidP="00244C7D">
            <w:pPr>
              <w:pStyle w:val="nrpsTablecell"/>
            </w:pPr>
            <w:r w:rsidRPr="00F46E29">
              <w:t>QUVE</w:t>
            </w:r>
          </w:p>
        </w:tc>
        <w:tc>
          <w:tcPr>
            <w:tcW w:w="3878" w:type="dxa"/>
          </w:tcPr>
          <w:p w14:paraId="16396375" w14:textId="77777777" w:rsidR="008E702C" w:rsidRPr="007316B9" w:rsidRDefault="008E702C" w:rsidP="00244C7D">
            <w:pPr>
              <w:pStyle w:val="nrpsTablecell"/>
              <w:rPr>
                <w:i/>
              </w:rPr>
            </w:pPr>
            <w:r w:rsidRPr="007316B9">
              <w:rPr>
                <w:i/>
              </w:rPr>
              <w:t xml:space="preserve">Quercus </w:t>
            </w:r>
            <w:proofErr w:type="spellStart"/>
            <w:r w:rsidRPr="007316B9">
              <w:rPr>
                <w:i/>
              </w:rPr>
              <w:t>velutina</w:t>
            </w:r>
            <w:proofErr w:type="spellEnd"/>
          </w:p>
        </w:tc>
        <w:tc>
          <w:tcPr>
            <w:tcW w:w="1604" w:type="dxa"/>
          </w:tcPr>
          <w:p w14:paraId="32A9494F" w14:textId="77777777" w:rsidR="008E702C" w:rsidRPr="00424CA3" w:rsidRDefault="008E702C" w:rsidP="00244C7D">
            <w:pPr>
              <w:pStyle w:val="nrpsTablecell"/>
            </w:pPr>
            <w:r w:rsidRPr="00424CA3">
              <w:t>tree</w:t>
            </w:r>
          </w:p>
        </w:tc>
      </w:tr>
      <w:tr w:rsidR="008E702C" w:rsidRPr="00424CA3" w14:paraId="494C1C15" w14:textId="77777777" w:rsidTr="006D18B3">
        <w:trPr>
          <w:trHeight w:val="300"/>
        </w:trPr>
        <w:tc>
          <w:tcPr>
            <w:tcW w:w="1476" w:type="dxa"/>
          </w:tcPr>
          <w:p w14:paraId="2305AEEE" w14:textId="77777777" w:rsidR="008E702C" w:rsidRPr="00F46E29" w:rsidRDefault="008E702C" w:rsidP="00244C7D">
            <w:pPr>
              <w:pStyle w:val="nrpsTablecell"/>
            </w:pPr>
            <w:r w:rsidRPr="00F46E29">
              <w:t>REDOAK</w:t>
            </w:r>
          </w:p>
        </w:tc>
        <w:tc>
          <w:tcPr>
            <w:tcW w:w="3878" w:type="dxa"/>
          </w:tcPr>
          <w:p w14:paraId="2C149E94" w14:textId="77777777" w:rsidR="008E702C" w:rsidRPr="007316B9" w:rsidRDefault="008E702C" w:rsidP="00244C7D">
            <w:pPr>
              <w:pStyle w:val="nrpsTablecell"/>
              <w:rPr>
                <w:i/>
              </w:rPr>
            </w:pPr>
            <w:r w:rsidRPr="007316B9">
              <w:rPr>
                <w:i/>
              </w:rPr>
              <w:t>Red oak group</w:t>
            </w:r>
          </w:p>
        </w:tc>
        <w:tc>
          <w:tcPr>
            <w:tcW w:w="1604" w:type="dxa"/>
          </w:tcPr>
          <w:p w14:paraId="2E145D7F" w14:textId="77777777" w:rsidR="008E702C" w:rsidRPr="00424CA3" w:rsidRDefault="008E702C" w:rsidP="00244C7D">
            <w:pPr>
              <w:pStyle w:val="nrpsTablecell"/>
            </w:pPr>
            <w:r w:rsidRPr="00424CA3">
              <w:t>tree</w:t>
            </w:r>
          </w:p>
        </w:tc>
      </w:tr>
      <w:tr w:rsidR="008E702C" w:rsidRPr="00424CA3" w14:paraId="05C8A587" w14:textId="77777777" w:rsidTr="006D18B3">
        <w:trPr>
          <w:trHeight w:val="300"/>
        </w:trPr>
        <w:tc>
          <w:tcPr>
            <w:tcW w:w="1476" w:type="dxa"/>
          </w:tcPr>
          <w:p w14:paraId="07DE1C09" w14:textId="77777777" w:rsidR="008E702C" w:rsidRPr="00F46E29" w:rsidRDefault="008E702C" w:rsidP="00244C7D">
            <w:pPr>
              <w:pStyle w:val="nrpsTablecell"/>
            </w:pPr>
            <w:r w:rsidRPr="00F46E29">
              <w:t>RHAMN</w:t>
            </w:r>
          </w:p>
        </w:tc>
        <w:tc>
          <w:tcPr>
            <w:tcW w:w="3878" w:type="dxa"/>
          </w:tcPr>
          <w:p w14:paraId="6EE646E7" w14:textId="77777777" w:rsidR="008E702C" w:rsidRPr="007316B9" w:rsidRDefault="008E702C" w:rsidP="00244C7D">
            <w:pPr>
              <w:pStyle w:val="nrpsTablecell"/>
              <w:rPr>
                <w:i/>
              </w:rPr>
            </w:pPr>
            <w:r w:rsidRPr="007316B9">
              <w:rPr>
                <w:i/>
              </w:rPr>
              <w:t>Rhamnus</w:t>
            </w:r>
            <w:r>
              <w:rPr>
                <w:i/>
              </w:rPr>
              <w:t xml:space="preserve"> </w:t>
            </w:r>
            <w:r w:rsidRPr="0061282B">
              <w:t>spp</w:t>
            </w:r>
            <w:r>
              <w:t>.</w:t>
            </w:r>
          </w:p>
        </w:tc>
        <w:tc>
          <w:tcPr>
            <w:tcW w:w="1604" w:type="dxa"/>
          </w:tcPr>
          <w:p w14:paraId="133B109E" w14:textId="77777777" w:rsidR="008E702C" w:rsidRPr="00424CA3" w:rsidRDefault="008E702C" w:rsidP="00244C7D">
            <w:pPr>
              <w:pStyle w:val="nrpsTablecell"/>
            </w:pPr>
            <w:r>
              <w:t>shrub</w:t>
            </w:r>
          </w:p>
        </w:tc>
      </w:tr>
      <w:tr w:rsidR="008E702C" w:rsidRPr="00424CA3" w14:paraId="3FC7047D" w14:textId="77777777" w:rsidTr="006D18B3">
        <w:trPr>
          <w:trHeight w:val="300"/>
        </w:trPr>
        <w:tc>
          <w:tcPr>
            <w:tcW w:w="1476" w:type="dxa"/>
            <w:hideMark/>
          </w:tcPr>
          <w:p w14:paraId="7D82E642" w14:textId="77777777" w:rsidR="008E702C" w:rsidRPr="00424CA3" w:rsidRDefault="008E702C" w:rsidP="00244C7D">
            <w:pPr>
              <w:pStyle w:val="nrpsTablecell"/>
            </w:pPr>
            <w:r w:rsidRPr="00424CA3">
              <w:t>RHCA3</w:t>
            </w:r>
          </w:p>
        </w:tc>
        <w:tc>
          <w:tcPr>
            <w:tcW w:w="3878" w:type="dxa"/>
            <w:hideMark/>
          </w:tcPr>
          <w:p w14:paraId="21C8775A" w14:textId="77777777" w:rsidR="008E702C" w:rsidRPr="00424CA3" w:rsidRDefault="008E702C" w:rsidP="00244C7D">
            <w:pPr>
              <w:pStyle w:val="nrpsTablecell"/>
              <w:rPr>
                <w:i/>
                <w:iCs/>
              </w:rPr>
            </w:pPr>
            <w:r w:rsidRPr="00424CA3">
              <w:rPr>
                <w:i/>
                <w:iCs/>
              </w:rPr>
              <w:t xml:space="preserve">Rhamnus </w:t>
            </w:r>
            <w:proofErr w:type="spellStart"/>
            <w:r w:rsidRPr="00424CA3">
              <w:rPr>
                <w:i/>
                <w:iCs/>
              </w:rPr>
              <w:t>cathartica</w:t>
            </w:r>
            <w:proofErr w:type="spellEnd"/>
          </w:p>
        </w:tc>
        <w:tc>
          <w:tcPr>
            <w:tcW w:w="1604" w:type="dxa"/>
            <w:noWrap/>
            <w:hideMark/>
          </w:tcPr>
          <w:p w14:paraId="22977776" w14:textId="77777777" w:rsidR="008E702C" w:rsidRPr="00424CA3" w:rsidRDefault="008E702C" w:rsidP="00244C7D">
            <w:pPr>
              <w:pStyle w:val="nrpsTablecell"/>
            </w:pPr>
            <w:r w:rsidRPr="00424CA3">
              <w:t>shrub</w:t>
            </w:r>
          </w:p>
        </w:tc>
      </w:tr>
      <w:tr w:rsidR="008E702C" w:rsidRPr="00424CA3" w14:paraId="2279537B" w14:textId="77777777" w:rsidTr="006D18B3">
        <w:trPr>
          <w:trHeight w:val="300"/>
        </w:trPr>
        <w:tc>
          <w:tcPr>
            <w:tcW w:w="1476" w:type="dxa"/>
            <w:hideMark/>
          </w:tcPr>
          <w:p w14:paraId="510414B6" w14:textId="77777777" w:rsidR="008E702C" w:rsidRPr="00424CA3" w:rsidRDefault="008E702C" w:rsidP="00244C7D">
            <w:pPr>
              <w:pStyle w:val="nrpsTablecell"/>
            </w:pPr>
            <w:r w:rsidRPr="00424CA3">
              <w:t xml:space="preserve">RHLA </w:t>
            </w:r>
          </w:p>
        </w:tc>
        <w:tc>
          <w:tcPr>
            <w:tcW w:w="3878" w:type="dxa"/>
            <w:hideMark/>
          </w:tcPr>
          <w:p w14:paraId="249B7A23" w14:textId="77777777" w:rsidR="008E702C" w:rsidRPr="00424CA3" w:rsidRDefault="008E702C" w:rsidP="00244C7D">
            <w:pPr>
              <w:pStyle w:val="nrpsTablecell"/>
              <w:rPr>
                <w:i/>
                <w:iCs/>
              </w:rPr>
            </w:pPr>
            <w:r w:rsidRPr="00424CA3">
              <w:rPr>
                <w:i/>
                <w:iCs/>
              </w:rPr>
              <w:t>Rhamnus lanceolata</w:t>
            </w:r>
          </w:p>
        </w:tc>
        <w:tc>
          <w:tcPr>
            <w:tcW w:w="1604" w:type="dxa"/>
            <w:hideMark/>
          </w:tcPr>
          <w:p w14:paraId="7BA95964" w14:textId="77777777" w:rsidR="008E702C" w:rsidRPr="00424CA3" w:rsidRDefault="008E702C" w:rsidP="00244C7D">
            <w:pPr>
              <w:pStyle w:val="nrpsTablecell"/>
            </w:pPr>
            <w:r w:rsidRPr="00424CA3">
              <w:t>shrub</w:t>
            </w:r>
          </w:p>
        </w:tc>
      </w:tr>
      <w:tr w:rsidR="008E702C" w:rsidRPr="00424CA3" w14:paraId="6F1850A4" w14:textId="77777777" w:rsidTr="006D18B3">
        <w:trPr>
          <w:trHeight w:val="300"/>
        </w:trPr>
        <w:tc>
          <w:tcPr>
            <w:tcW w:w="1476" w:type="dxa"/>
            <w:hideMark/>
          </w:tcPr>
          <w:p w14:paraId="238461D0" w14:textId="77777777" w:rsidR="008E702C" w:rsidRPr="00424CA3" w:rsidRDefault="008E702C" w:rsidP="00244C7D">
            <w:pPr>
              <w:pStyle w:val="nrpsTablecell"/>
            </w:pPr>
            <w:r w:rsidRPr="00424CA3">
              <w:t>RHCO</w:t>
            </w:r>
          </w:p>
        </w:tc>
        <w:tc>
          <w:tcPr>
            <w:tcW w:w="3878" w:type="dxa"/>
            <w:hideMark/>
          </w:tcPr>
          <w:p w14:paraId="28A93105" w14:textId="77777777" w:rsidR="008E702C" w:rsidRPr="00424CA3" w:rsidRDefault="008E702C" w:rsidP="00244C7D">
            <w:pPr>
              <w:pStyle w:val="nrpsTablecell"/>
              <w:rPr>
                <w:i/>
                <w:iCs/>
              </w:rPr>
            </w:pPr>
            <w:r w:rsidRPr="00424CA3">
              <w:rPr>
                <w:i/>
                <w:iCs/>
              </w:rPr>
              <w:t xml:space="preserve">Rhus </w:t>
            </w:r>
            <w:proofErr w:type="spellStart"/>
            <w:r w:rsidRPr="00424CA3">
              <w:rPr>
                <w:i/>
                <w:iCs/>
              </w:rPr>
              <w:t>copallinum</w:t>
            </w:r>
            <w:proofErr w:type="spellEnd"/>
          </w:p>
        </w:tc>
        <w:tc>
          <w:tcPr>
            <w:tcW w:w="1604" w:type="dxa"/>
            <w:noWrap/>
            <w:hideMark/>
          </w:tcPr>
          <w:p w14:paraId="7DCA5917" w14:textId="77777777" w:rsidR="008E702C" w:rsidRPr="00424CA3" w:rsidRDefault="008E702C" w:rsidP="00244C7D">
            <w:pPr>
              <w:pStyle w:val="nrpsTablecell"/>
            </w:pPr>
            <w:r w:rsidRPr="00424CA3">
              <w:t>shrub</w:t>
            </w:r>
          </w:p>
        </w:tc>
      </w:tr>
      <w:tr w:rsidR="008E702C" w:rsidRPr="00424CA3" w14:paraId="13897104" w14:textId="77777777" w:rsidTr="006D18B3">
        <w:trPr>
          <w:trHeight w:val="300"/>
        </w:trPr>
        <w:tc>
          <w:tcPr>
            <w:tcW w:w="1476" w:type="dxa"/>
            <w:hideMark/>
          </w:tcPr>
          <w:p w14:paraId="12DAA80E" w14:textId="77777777" w:rsidR="008E702C" w:rsidRPr="00424CA3" w:rsidRDefault="008E702C" w:rsidP="00244C7D">
            <w:pPr>
              <w:pStyle w:val="nrpsTablecell"/>
            </w:pPr>
            <w:r w:rsidRPr="00424CA3">
              <w:t>RHGL</w:t>
            </w:r>
          </w:p>
        </w:tc>
        <w:tc>
          <w:tcPr>
            <w:tcW w:w="3878" w:type="dxa"/>
            <w:hideMark/>
          </w:tcPr>
          <w:p w14:paraId="696DD9F4" w14:textId="77777777" w:rsidR="008E702C" w:rsidRPr="00424CA3" w:rsidRDefault="008E702C" w:rsidP="00244C7D">
            <w:pPr>
              <w:pStyle w:val="nrpsTablecell"/>
              <w:rPr>
                <w:i/>
                <w:iCs/>
              </w:rPr>
            </w:pPr>
            <w:r w:rsidRPr="00424CA3">
              <w:rPr>
                <w:i/>
                <w:iCs/>
              </w:rPr>
              <w:t>Rhus glabra</w:t>
            </w:r>
          </w:p>
        </w:tc>
        <w:tc>
          <w:tcPr>
            <w:tcW w:w="1604" w:type="dxa"/>
            <w:noWrap/>
            <w:hideMark/>
          </w:tcPr>
          <w:p w14:paraId="364F60AC" w14:textId="77777777" w:rsidR="008E702C" w:rsidRPr="00424CA3" w:rsidRDefault="008E702C" w:rsidP="00244C7D">
            <w:pPr>
              <w:pStyle w:val="nrpsTablecell"/>
            </w:pPr>
            <w:r w:rsidRPr="00424CA3">
              <w:t>shrub</w:t>
            </w:r>
          </w:p>
        </w:tc>
      </w:tr>
      <w:tr w:rsidR="008E702C" w:rsidRPr="00424CA3" w14:paraId="17A7946F" w14:textId="77777777" w:rsidTr="006D18B3">
        <w:trPr>
          <w:trHeight w:val="300"/>
        </w:trPr>
        <w:tc>
          <w:tcPr>
            <w:tcW w:w="1476" w:type="dxa"/>
          </w:tcPr>
          <w:p w14:paraId="1AC15AD5" w14:textId="77777777" w:rsidR="008E702C" w:rsidRPr="00F46E29" w:rsidRDefault="008E702C" w:rsidP="00244C7D">
            <w:pPr>
              <w:pStyle w:val="nrpsTablecell"/>
            </w:pPr>
            <w:r w:rsidRPr="00F46E29">
              <w:t>ROPS</w:t>
            </w:r>
          </w:p>
        </w:tc>
        <w:tc>
          <w:tcPr>
            <w:tcW w:w="3878" w:type="dxa"/>
          </w:tcPr>
          <w:p w14:paraId="06C64F96" w14:textId="77777777" w:rsidR="008E702C" w:rsidRPr="007316B9" w:rsidRDefault="008E702C" w:rsidP="00244C7D">
            <w:pPr>
              <w:pStyle w:val="nrpsTablecell"/>
              <w:rPr>
                <w:i/>
              </w:rPr>
            </w:pPr>
            <w:proofErr w:type="spellStart"/>
            <w:r w:rsidRPr="007316B9">
              <w:rPr>
                <w:i/>
              </w:rPr>
              <w:t>Robinia</w:t>
            </w:r>
            <w:proofErr w:type="spellEnd"/>
            <w:r w:rsidRPr="007316B9">
              <w:rPr>
                <w:i/>
              </w:rPr>
              <w:t xml:space="preserve"> </w:t>
            </w:r>
            <w:proofErr w:type="spellStart"/>
            <w:r w:rsidRPr="007316B9">
              <w:rPr>
                <w:i/>
              </w:rPr>
              <w:t>pseudoacacia</w:t>
            </w:r>
            <w:proofErr w:type="spellEnd"/>
          </w:p>
        </w:tc>
        <w:tc>
          <w:tcPr>
            <w:tcW w:w="1604" w:type="dxa"/>
            <w:noWrap/>
          </w:tcPr>
          <w:p w14:paraId="00E7D56F" w14:textId="77777777" w:rsidR="008E702C" w:rsidRPr="00424CA3" w:rsidRDefault="008E702C" w:rsidP="00244C7D">
            <w:pPr>
              <w:pStyle w:val="nrpsTablecell"/>
            </w:pPr>
            <w:r w:rsidRPr="00424CA3">
              <w:t>tree</w:t>
            </w:r>
          </w:p>
        </w:tc>
      </w:tr>
      <w:tr w:rsidR="008E702C" w:rsidRPr="00424CA3" w14:paraId="7E14DB0B" w14:textId="77777777" w:rsidTr="006D18B3">
        <w:trPr>
          <w:trHeight w:val="300"/>
        </w:trPr>
        <w:tc>
          <w:tcPr>
            <w:tcW w:w="1476" w:type="dxa"/>
            <w:hideMark/>
          </w:tcPr>
          <w:p w14:paraId="12F62CAF" w14:textId="77777777" w:rsidR="008E702C" w:rsidRPr="00424CA3" w:rsidRDefault="008E702C" w:rsidP="00244C7D">
            <w:pPr>
              <w:pStyle w:val="nrpsTablecell"/>
            </w:pPr>
            <w:r w:rsidRPr="00424CA3">
              <w:t>SANIC4</w:t>
            </w:r>
          </w:p>
        </w:tc>
        <w:tc>
          <w:tcPr>
            <w:tcW w:w="3878" w:type="dxa"/>
            <w:hideMark/>
          </w:tcPr>
          <w:p w14:paraId="091CFE8F" w14:textId="77777777" w:rsidR="008E702C" w:rsidRPr="00424CA3" w:rsidRDefault="008E702C" w:rsidP="00244C7D">
            <w:pPr>
              <w:pStyle w:val="nrpsTablecell"/>
              <w:rPr>
                <w:i/>
                <w:iCs/>
              </w:rPr>
            </w:pPr>
            <w:r w:rsidRPr="00424CA3">
              <w:rPr>
                <w:i/>
                <w:iCs/>
              </w:rPr>
              <w:t>Sambucus nigra ssp. canadensis</w:t>
            </w:r>
          </w:p>
        </w:tc>
        <w:tc>
          <w:tcPr>
            <w:tcW w:w="1604" w:type="dxa"/>
            <w:noWrap/>
            <w:hideMark/>
          </w:tcPr>
          <w:p w14:paraId="385E6447" w14:textId="77777777" w:rsidR="008E702C" w:rsidRPr="00424CA3" w:rsidRDefault="008E702C" w:rsidP="00244C7D">
            <w:pPr>
              <w:pStyle w:val="nrpsTablecell"/>
            </w:pPr>
            <w:r w:rsidRPr="00424CA3">
              <w:t>shrub</w:t>
            </w:r>
          </w:p>
        </w:tc>
      </w:tr>
      <w:tr w:rsidR="008E702C" w:rsidRPr="00424CA3" w14:paraId="7ED75A58" w14:textId="77777777" w:rsidTr="006D18B3">
        <w:trPr>
          <w:trHeight w:val="300"/>
        </w:trPr>
        <w:tc>
          <w:tcPr>
            <w:tcW w:w="1476" w:type="dxa"/>
            <w:hideMark/>
          </w:tcPr>
          <w:p w14:paraId="01244038" w14:textId="77777777" w:rsidR="008E702C" w:rsidRPr="00424CA3" w:rsidRDefault="008E702C" w:rsidP="00244C7D">
            <w:pPr>
              <w:pStyle w:val="nrpsTablecell"/>
            </w:pPr>
            <w:r w:rsidRPr="00424CA3">
              <w:t>SAAL5</w:t>
            </w:r>
          </w:p>
        </w:tc>
        <w:tc>
          <w:tcPr>
            <w:tcW w:w="3878" w:type="dxa"/>
            <w:hideMark/>
          </w:tcPr>
          <w:p w14:paraId="66C04456" w14:textId="77777777" w:rsidR="008E702C" w:rsidRPr="00424CA3" w:rsidRDefault="008E702C" w:rsidP="00244C7D">
            <w:pPr>
              <w:pStyle w:val="nrpsTablecell"/>
              <w:rPr>
                <w:i/>
                <w:iCs/>
              </w:rPr>
            </w:pPr>
            <w:r w:rsidRPr="00424CA3">
              <w:rPr>
                <w:i/>
                <w:iCs/>
              </w:rPr>
              <w:t>Sassafras albidum</w:t>
            </w:r>
          </w:p>
        </w:tc>
        <w:tc>
          <w:tcPr>
            <w:tcW w:w="1604" w:type="dxa"/>
            <w:noWrap/>
            <w:hideMark/>
          </w:tcPr>
          <w:p w14:paraId="790A8695" w14:textId="77777777" w:rsidR="008E702C" w:rsidRPr="00424CA3" w:rsidRDefault="008E702C" w:rsidP="00244C7D">
            <w:pPr>
              <w:pStyle w:val="nrpsTablecell"/>
            </w:pPr>
            <w:r w:rsidRPr="00424CA3">
              <w:t>tree</w:t>
            </w:r>
          </w:p>
        </w:tc>
      </w:tr>
      <w:tr w:rsidR="008E702C" w:rsidRPr="00424CA3" w14:paraId="358FC9FC" w14:textId="77777777" w:rsidTr="006D18B3">
        <w:trPr>
          <w:trHeight w:val="300"/>
        </w:trPr>
        <w:tc>
          <w:tcPr>
            <w:tcW w:w="1476" w:type="dxa"/>
            <w:hideMark/>
          </w:tcPr>
          <w:p w14:paraId="26B1CC38" w14:textId="77777777" w:rsidR="008E702C" w:rsidRPr="00424CA3" w:rsidRDefault="008E702C" w:rsidP="00244C7D">
            <w:pPr>
              <w:pStyle w:val="nrpsTablecell"/>
            </w:pPr>
            <w:r w:rsidRPr="00424CA3">
              <w:t>SILAA4</w:t>
            </w:r>
          </w:p>
        </w:tc>
        <w:tc>
          <w:tcPr>
            <w:tcW w:w="3878" w:type="dxa"/>
            <w:hideMark/>
          </w:tcPr>
          <w:p w14:paraId="0DF449B4" w14:textId="77777777" w:rsidR="008E702C" w:rsidRPr="00424CA3" w:rsidRDefault="008E702C" w:rsidP="00244C7D">
            <w:pPr>
              <w:pStyle w:val="nrpsTablecell"/>
              <w:rPr>
                <w:i/>
                <w:iCs/>
              </w:rPr>
            </w:pPr>
            <w:proofErr w:type="spellStart"/>
            <w:r w:rsidRPr="00424CA3">
              <w:rPr>
                <w:i/>
                <w:iCs/>
              </w:rPr>
              <w:t>Sideroxylon</w:t>
            </w:r>
            <w:proofErr w:type="spellEnd"/>
            <w:r w:rsidRPr="00424CA3">
              <w:rPr>
                <w:i/>
                <w:iCs/>
              </w:rPr>
              <w:t xml:space="preserve"> </w:t>
            </w:r>
            <w:proofErr w:type="spellStart"/>
            <w:r w:rsidRPr="00424CA3">
              <w:rPr>
                <w:i/>
                <w:iCs/>
              </w:rPr>
              <w:t>lanuginosum</w:t>
            </w:r>
            <w:proofErr w:type="spellEnd"/>
            <w:r w:rsidRPr="00424CA3">
              <w:rPr>
                <w:i/>
                <w:iCs/>
              </w:rPr>
              <w:t xml:space="preserve"> ssp. albicans</w:t>
            </w:r>
          </w:p>
        </w:tc>
        <w:tc>
          <w:tcPr>
            <w:tcW w:w="1604" w:type="dxa"/>
            <w:hideMark/>
          </w:tcPr>
          <w:p w14:paraId="6FBC2B32" w14:textId="77777777" w:rsidR="008E702C" w:rsidRPr="00424CA3" w:rsidRDefault="008E702C" w:rsidP="00244C7D">
            <w:pPr>
              <w:pStyle w:val="nrpsTablecell"/>
            </w:pPr>
            <w:r>
              <w:t>shrub</w:t>
            </w:r>
          </w:p>
        </w:tc>
      </w:tr>
      <w:tr w:rsidR="008E702C" w:rsidRPr="00424CA3" w14:paraId="44B6EB5E" w14:textId="77777777" w:rsidTr="006D18B3">
        <w:trPr>
          <w:trHeight w:val="300"/>
        </w:trPr>
        <w:tc>
          <w:tcPr>
            <w:tcW w:w="1476" w:type="dxa"/>
            <w:hideMark/>
          </w:tcPr>
          <w:p w14:paraId="6844A2C2" w14:textId="77777777" w:rsidR="008E702C" w:rsidRPr="00424CA3" w:rsidRDefault="008E702C" w:rsidP="00244C7D">
            <w:pPr>
              <w:pStyle w:val="nrpsTablecell"/>
            </w:pPr>
            <w:r w:rsidRPr="00424CA3">
              <w:t>SILAL3</w:t>
            </w:r>
          </w:p>
        </w:tc>
        <w:tc>
          <w:tcPr>
            <w:tcW w:w="3878" w:type="dxa"/>
            <w:hideMark/>
          </w:tcPr>
          <w:p w14:paraId="2C24E0FE" w14:textId="77777777" w:rsidR="008E702C" w:rsidRPr="00424CA3" w:rsidRDefault="008E702C" w:rsidP="00244C7D">
            <w:pPr>
              <w:pStyle w:val="nrpsTablecell"/>
              <w:rPr>
                <w:i/>
                <w:iCs/>
              </w:rPr>
            </w:pPr>
            <w:proofErr w:type="spellStart"/>
            <w:r w:rsidRPr="00424CA3">
              <w:rPr>
                <w:i/>
                <w:iCs/>
              </w:rPr>
              <w:t>Sideroxylon</w:t>
            </w:r>
            <w:proofErr w:type="spellEnd"/>
            <w:r w:rsidRPr="00424CA3">
              <w:rPr>
                <w:i/>
                <w:iCs/>
              </w:rPr>
              <w:t xml:space="preserve"> </w:t>
            </w:r>
            <w:proofErr w:type="spellStart"/>
            <w:r w:rsidRPr="00424CA3">
              <w:rPr>
                <w:i/>
                <w:iCs/>
              </w:rPr>
              <w:t>lanuginosum</w:t>
            </w:r>
            <w:proofErr w:type="spellEnd"/>
            <w:r w:rsidRPr="00424CA3">
              <w:rPr>
                <w:i/>
                <w:iCs/>
              </w:rPr>
              <w:t xml:space="preserve"> ssp. </w:t>
            </w:r>
            <w:proofErr w:type="spellStart"/>
            <w:r w:rsidRPr="00424CA3">
              <w:rPr>
                <w:i/>
                <w:iCs/>
              </w:rPr>
              <w:t>lanuginosum</w:t>
            </w:r>
            <w:proofErr w:type="spellEnd"/>
          </w:p>
        </w:tc>
        <w:tc>
          <w:tcPr>
            <w:tcW w:w="1604" w:type="dxa"/>
            <w:hideMark/>
          </w:tcPr>
          <w:p w14:paraId="1DD8350F" w14:textId="77777777" w:rsidR="008E702C" w:rsidRPr="00424CA3" w:rsidRDefault="008E702C" w:rsidP="00244C7D">
            <w:pPr>
              <w:pStyle w:val="nrpsTablecell"/>
            </w:pPr>
            <w:r>
              <w:t>shrub</w:t>
            </w:r>
          </w:p>
        </w:tc>
      </w:tr>
      <w:tr w:rsidR="008E702C" w:rsidRPr="00424CA3" w14:paraId="5AD86564" w14:textId="77777777" w:rsidTr="006D18B3">
        <w:trPr>
          <w:trHeight w:val="300"/>
        </w:trPr>
        <w:tc>
          <w:tcPr>
            <w:tcW w:w="1476" w:type="dxa"/>
            <w:hideMark/>
          </w:tcPr>
          <w:p w14:paraId="38704D31" w14:textId="77777777" w:rsidR="008E702C" w:rsidRPr="00424CA3" w:rsidRDefault="008E702C" w:rsidP="00244C7D">
            <w:pPr>
              <w:pStyle w:val="nrpsTablecell"/>
            </w:pPr>
            <w:r w:rsidRPr="00424CA3">
              <w:t>STTR</w:t>
            </w:r>
          </w:p>
        </w:tc>
        <w:tc>
          <w:tcPr>
            <w:tcW w:w="3878" w:type="dxa"/>
            <w:hideMark/>
          </w:tcPr>
          <w:p w14:paraId="474E14B0" w14:textId="77777777" w:rsidR="008E702C" w:rsidRPr="00424CA3" w:rsidRDefault="008E702C" w:rsidP="00244C7D">
            <w:pPr>
              <w:pStyle w:val="nrpsTablecell"/>
              <w:rPr>
                <w:i/>
                <w:iCs/>
              </w:rPr>
            </w:pPr>
            <w:proofErr w:type="spellStart"/>
            <w:r w:rsidRPr="00424CA3">
              <w:rPr>
                <w:i/>
                <w:iCs/>
              </w:rPr>
              <w:t>Staphylea</w:t>
            </w:r>
            <w:proofErr w:type="spellEnd"/>
            <w:r w:rsidRPr="00424CA3">
              <w:rPr>
                <w:i/>
                <w:iCs/>
              </w:rPr>
              <w:t xml:space="preserve"> </w:t>
            </w:r>
            <w:proofErr w:type="spellStart"/>
            <w:r w:rsidRPr="00424CA3">
              <w:rPr>
                <w:i/>
                <w:iCs/>
              </w:rPr>
              <w:t>trifolia</w:t>
            </w:r>
            <w:proofErr w:type="spellEnd"/>
          </w:p>
        </w:tc>
        <w:tc>
          <w:tcPr>
            <w:tcW w:w="1604" w:type="dxa"/>
            <w:hideMark/>
          </w:tcPr>
          <w:p w14:paraId="197C6D25" w14:textId="77777777" w:rsidR="008E702C" w:rsidRPr="00424CA3" w:rsidRDefault="008E702C" w:rsidP="00244C7D">
            <w:pPr>
              <w:pStyle w:val="nrpsTablecell"/>
            </w:pPr>
            <w:r w:rsidRPr="00424CA3">
              <w:t>shrub</w:t>
            </w:r>
          </w:p>
        </w:tc>
      </w:tr>
      <w:tr w:rsidR="008E702C" w:rsidRPr="00424CA3" w14:paraId="06DEF2CE" w14:textId="77777777" w:rsidTr="006D18B3">
        <w:trPr>
          <w:trHeight w:val="300"/>
        </w:trPr>
        <w:tc>
          <w:tcPr>
            <w:tcW w:w="1476" w:type="dxa"/>
          </w:tcPr>
          <w:p w14:paraId="3AB69B79" w14:textId="77777777" w:rsidR="008E702C" w:rsidRPr="00F46E29" w:rsidRDefault="008E702C" w:rsidP="00244C7D">
            <w:pPr>
              <w:pStyle w:val="nrpsTablecell"/>
            </w:pPr>
            <w:r w:rsidRPr="00F46E29">
              <w:t>TIAM</w:t>
            </w:r>
          </w:p>
        </w:tc>
        <w:tc>
          <w:tcPr>
            <w:tcW w:w="3878" w:type="dxa"/>
          </w:tcPr>
          <w:p w14:paraId="0A774B40" w14:textId="77777777" w:rsidR="008E702C" w:rsidRPr="007316B9" w:rsidRDefault="008E702C" w:rsidP="00244C7D">
            <w:pPr>
              <w:pStyle w:val="nrpsTablecell"/>
              <w:rPr>
                <w:i/>
              </w:rPr>
            </w:pPr>
            <w:proofErr w:type="spellStart"/>
            <w:r w:rsidRPr="007316B9">
              <w:rPr>
                <w:i/>
              </w:rPr>
              <w:t>Tilia</w:t>
            </w:r>
            <w:proofErr w:type="spellEnd"/>
            <w:r w:rsidRPr="007316B9">
              <w:rPr>
                <w:i/>
              </w:rPr>
              <w:t xml:space="preserve"> americana</w:t>
            </w:r>
          </w:p>
        </w:tc>
        <w:tc>
          <w:tcPr>
            <w:tcW w:w="1604" w:type="dxa"/>
          </w:tcPr>
          <w:p w14:paraId="1D8E8502" w14:textId="77777777" w:rsidR="008E702C" w:rsidRPr="00424CA3" w:rsidRDefault="008E702C" w:rsidP="00244C7D">
            <w:pPr>
              <w:pStyle w:val="nrpsTablecell"/>
            </w:pPr>
            <w:r w:rsidRPr="00424CA3">
              <w:t>tree</w:t>
            </w:r>
          </w:p>
        </w:tc>
      </w:tr>
      <w:tr w:rsidR="008E702C" w:rsidRPr="00424CA3" w14:paraId="055A8323" w14:textId="77777777" w:rsidTr="006D18B3">
        <w:trPr>
          <w:trHeight w:val="300"/>
        </w:trPr>
        <w:tc>
          <w:tcPr>
            <w:tcW w:w="1476" w:type="dxa"/>
          </w:tcPr>
          <w:p w14:paraId="32157F9C" w14:textId="77777777" w:rsidR="008E702C" w:rsidRPr="00F46E29" w:rsidRDefault="008E702C" w:rsidP="00244C7D">
            <w:pPr>
              <w:pStyle w:val="nrpsTablecell"/>
            </w:pPr>
            <w:r w:rsidRPr="00F46E29">
              <w:t>ULMUS</w:t>
            </w:r>
          </w:p>
        </w:tc>
        <w:tc>
          <w:tcPr>
            <w:tcW w:w="3878" w:type="dxa"/>
          </w:tcPr>
          <w:p w14:paraId="7DCD550A" w14:textId="77777777" w:rsidR="008E702C" w:rsidRPr="007316B9" w:rsidRDefault="008E702C" w:rsidP="00244C7D">
            <w:pPr>
              <w:pStyle w:val="nrpsTablecell"/>
              <w:rPr>
                <w:i/>
              </w:rPr>
            </w:pPr>
            <w:proofErr w:type="spellStart"/>
            <w:r w:rsidRPr="007316B9">
              <w:rPr>
                <w:i/>
              </w:rPr>
              <w:t>Ulmus</w:t>
            </w:r>
            <w:proofErr w:type="spellEnd"/>
            <w:r>
              <w:rPr>
                <w:i/>
              </w:rPr>
              <w:t xml:space="preserve"> </w:t>
            </w:r>
            <w:proofErr w:type="spellStart"/>
            <w:r>
              <w:rPr>
                <w:i/>
              </w:rPr>
              <w:t>spp</w:t>
            </w:r>
            <w:proofErr w:type="spellEnd"/>
          </w:p>
        </w:tc>
        <w:tc>
          <w:tcPr>
            <w:tcW w:w="1604" w:type="dxa"/>
          </w:tcPr>
          <w:p w14:paraId="49446AE0" w14:textId="77777777" w:rsidR="008E702C" w:rsidRDefault="008E702C" w:rsidP="00244C7D">
            <w:pPr>
              <w:pStyle w:val="nrpsTablecell"/>
            </w:pPr>
            <w:r>
              <w:t>HOME and PIPE prairie-shrub</w:t>
            </w:r>
          </w:p>
          <w:p w14:paraId="60C4F228" w14:textId="77777777" w:rsidR="008E702C" w:rsidRPr="00424CA3" w:rsidRDefault="008E702C" w:rsidP="00244C7D">
            <w:pPr>
              <w:pStyle w:val="nrpsTablecell"/>
            </w:pPr>
            <w:r>
              <w:t>Elsewhere-tree</w:t>
            </w:r>
          </w:p>
        </w:tc>
      </w:tr>
      <w:tr w:rsidR="008E702C" w:rsidRPr="00424CA3" w14:paraId="11C94779" w14:textId="77777777" w:rsidTr="006D18B3">
        <w:trPr>
          <w:trHeight w:val="300"/>
        </w:trPr>
        <w:tc>
          <w:tcPr>
            <w:tcW w:w="1476" w:type="dxa"/>
            <w:noWrap/>
            <w:hideMark/>
          </w:tcPr>
          <w:p w14:paraId="7C657FD2" w14:textId="77777777" w:rsidR="008E702C" w:rsidRPr="00424CA3" w:rsidRDefault="008E702C" w:rsidP="00244C7D">
            <w:pPr>
              <w:pStyle w:val="nrpsTablecell"/>
            </w:pPr>
            <w:r w:rsidRPr="00424CA3">
              <w:t>ULAL</w:t>
            </w:r>
          </w:p>
        </w:tc>
        <w:tc>
          <w:tcPr>
            <w:tcW w:w="3878" w:type="dxa"/>
            <w:noWrap/>
            <w:hideMark/>
          </w:tcPr>
          <w:p w14:paraId="5CE59EA3" w14:textId="77777777" w:rsidR="008E702C" w:rsidRPr="00424CA3" w:rsidRDefault="008E702C" w:rsidP="00244C7D">
            <w:pPr>
              <w:pStyle w:val="nrpsTablecell"/>
              <w:rPr>
                <w:i/>
                <w:iCs/>
              </w:rPr>
            </w:pPr>
            <w:proofErr w:type="spellStart"/>
            <w:r w:rsidRPr="00424CA3">
              <w:rPr>
                <w:i/>
                <w:iCs/>
              </w:rPr>
              <w:t>Ulmus</w:t>
            </w:r>
            <w:proofErr w:type="spellEnd"/>
            <w:r w:rsidRPr="00424CA3">
              <w:rPr>
                <w:i/>
                <w:iCs/>
              </w:rPr>
              <w:t xml:space="preserve"> </w:t>
            </w:r>
            <w:proofErr w:type="spellStart"/>
            <w:r w:rsidRPr="00424CA3">
              <w:rPr>
                <w:i/>
                <w:iCs/>
              </w:rPr>
              <w:t>alata</w:t>
            </w:r>
            <w:proofErr w:type="spellEnd"/>
          </w:p>
        </w:tc>
        <w:tc>
          <w:tcPr>
            <w:tcW w:w="1604" w:type="dxa"/>
            <w:hideMark/>
          </w:tcPr>
          <w:p w14:paraId="7003BD16" w14:textId="77777777" w:rsidR="008E702C" w:rsidRPr="00424CA3" w:rsidRDefault="008E702C" w:rsidP="00244C7D">
            <w:pPr>
              <w:pStyle w:val="nrpsTablecell"/>
            </w:pPr>
            <w:r w:rsidRPr="00424CA3">
              <w:t>tree</w:t>
            </w:r>
          </w:p>
        </w:tc>
      </w:tr>
      <w:tr w:rsidR="008E702C" w:rsidRPr="00424CA3" w14:paraId="1F05A8FE" w14:textId="77777777" w:rsidTr="006D18B3">
        <w:trPr>
          <w:trHeight w:val="300"/>
        </w:trPr>
        <w:tc>
          <w:tcPr>
            <w:tcW w:w="1476" w:type="dxa"/>
            <w:noWrap/>
            <w:hideMark/>
          </w:tcPr>
          <w:p w14:paraId="71C79843" w14:textId="77777777" w:rsidR="008E702C" w:rsidRPr="00424CA3" w:rsidRDefault="008E702C" w:rsidP="00244C7D">
            <w:pPr>
              <w:pStyle w:val="nrpsTablecell"/>
            </w:pPr>
            <w:r w:rsidRPr="00424CA3">
              <w:t>ULAM</w:t>
            </w:r>
          </w:p>
        </w:tc>
        <w:tc>
          <w:tcPr>
            <w:tcW w:w="3878" w:type="dxa"/>
            <w:noWrap/>
            <w:hideMark/>
          </w:tcPr>
          <w:p w14:paraId="11294219" w14:textId="77777777" w:rsidR="008E702C" w:rsidRPr="00424CA3" w:rsidRDefault="008E702C" w:rsidP="00244C7D">
            <w:pPr>
              <w:pStyle w:val="nrpsTablecell"/>
              <w:rPr>
                <w:i/>
                <w:iCs/>
              </w:rPr>
            </w:pPr>
            <w:proofErr w:type="spellStart"/>
            <w:r w:rsidRPr="00424CA3">
              <w:rPr>
                <w:i/>
                <w:iCs/>
              </w:rPr>
              <w:t>Ulmus</w:t>
            </w:r>
            <w:proofErr w:type="spellEnd"/>
            <w:r w:rsidRPr="00424CA3">
              <w:rPr>
                <w:i/>
                <w:iCs/>
              </w:rPr>
              <w:t xml:space="preserve"> americana </w:t>
            </w:r>
          </w:p>
        </w:tc>
        <w:tc>
          <w:tcPr>
            <w:tcW w:w="1604" w:type="dxa"/>
            <w:hideMark/>
          </w:tcPr>
          <w:p w14:paraId="76D96104" w14:textId="77777777" w:rsidR="008E702C" w:rsidRPr="00424CA3" w:rsidRDefault="008E702C" w:rsidP="00244C7D">
            <w:pPr>
              <w:pStyle w:val="nrpsTablecell"/>
            </w:pPr>
            <w:r w:rsidRPr="00424CA3">
              <w:t>tree</w:t>
            </w:r>
          </w:p>
        </w:tc>
      </w:tr>
      <w:tr w:rsidR="008E702C" w:rsidRPr="00424CA3" w14:paraId="39582FFB" w14:textId="77777777" w:rsidTr="006D18B3">
        <w:trPr>
          <w:trHeight w:val="300"/>
        </w:trPr>
        <w:tc>
          <w:tcPr>
            <w:tcW w:w="1476" w:type="dxa"/>
            <w:hideMark/>
          </w:tcPr>
          <w:p w14:paraId="3730D32B" w14:textId="77777777" w:rsidR="008E702C" w:rsidRPr="00424CA3" w:rsidRDefault="008E702C" w:rsidP="00244C7D">
            <w:pPr>
              <w:pStyle w:val="nrpsTablecell"/>
            </w:pPr>
            <w:r w:rsidRPr="00424CA3">
              <w:t>ULPU</w:t>
            </w:r>
          </w:p>
        </w:tc>
        <w:tc>
          <w:tcPr>
            <w:tcW w:w="3878" w:type="dxa"/>
            <w:hideMark/>
          </w:tcPr>
          <w:p w14:paraId="6721E99E" w14:textId="77777777" w:rsidR="008E702C" w:rsidRPr="00424CA3" w:rsidRDefault="008E702C" w:rsidP="00244C7D">
            <w:pPr>
              <w:pStyle w:val="nrpsTablecell"/>
              <w:rPr>
                <w:i/>
                <w:iCs/>
              </w:rPr>
            </w:pPr>
            <w:proofErr w:type="spellStart"/>
            <w:r w:rsidRPr="00424CA3">
              <w:rPr>
                <w:i/>
                <w:iCs/>
              </w:rPr>
              <w:t>Ulmus</w:t>
            </w:r>
            <w:proofErr w:type="spellEnd"/>
            <w:r w:rsidRPr="00424CA3">
              <w:rPr>
                <w:i/>
                <w:iCs/>
              </w:rPr>
              <w:t xml:space="preserve"> pumila</w:t>
            </w:r>
          </w:p>
        </w:tc>
        <w:tc>
          <w:tcPr>
            <w:tcW w:w="1604" w:type="dxa"/>
            <w:hideMark/>
          </w:tcPr>
          <w:p w14:paraId="1B0C39CD" w14:textId="77777777" w:rsidR="008E702C" w:rsidRPr="00424CA3" w:rsidRDefault="008E702C" w:rsidP="00244C7D">
            <w:pPr>
              <w:pStyle w:val="nrpsTablecell"/>
            </w:pPr>
            <w:r>
              <w:t>tree</w:t>
            </w:r>
          </w:p>
        </w:tc>
      </w:tr>
      <w:tr w:rsidR="008E702C" w:rsidRPr="00424CA3" w14:paraId="492BE47E" w14:textId="77777777" w:rsidTr="006D18B3">
        <w:trPr>
          <w:trHeight w:val="300"/>
        </w:trPr>
        <w:tc>
          <w:tcPr>
            <w:tcW w:w="1476" w:type="dxa"/>
            <w:hideMark/>
          </w:tcPr>
          <w:p w14:paraId="0735757F" w14:textId="77777777" w:rsidR="008E702C" w:rsidRPr="00424CA3" w:rsidRDefault="008E702C" w:rsidP="00244C7D">
            <w:pPr>
              <w:pStyle w:val="nrpsTablecell"/>
            </w:pPr>
            <w:r w:rsidRPr="00424CA3">
              <w:t>ULRU</w:t>
            </w:r>
          </w:p>
        </w:tc>
        <w:tc>
          <w:tcPr>
            <w:tcW w:w="3878" w:type="dxa"/>
            <w:noWrap/>
            <w:hideMark/>
          </w:tcPr>
          <w:p w14:paraId="28E93D4A" w14:textId="77777777" w:rsidR="008E702C" w:rsidRPr="00424CA3" w:rsidRDefault="008E702C" w:rsidP="00244C7D">
            <w:pPr>
              <w:pStyle w:val="nrpsTablecell"/>
              <w:rPr>
                <w:i/>
                <w:iCs/>
              </w:rPr>
            </w:pPr>
            <w:proofErr w:type="spellStart"/>
            <w:r w:rsidRPr="00424CA3">
              <w:rPr>
                <w:i/>
                <w:iCs/>
              </w:rPr>
              <w:t>Ulmus</w:t>
            </w:r>
            <w:proofErr w:type="spellEnd"/>
            <w:r w:rsidRPr="00424CA3">
              <w:rPr>
                <w:i/>
                <w:iCs/>
              </w:rPr>
              <w:t xml:space="preserve"> rubra</w:t>
            </w:r>
          </w:p>
        </w:tc>
        <w:tc>
          <w:tcPr>
            <w:tcW w:w="1604" w:type="dxa"/>
            <w:hideMark/>
          </w:tcPr>
          <w:p w14:paraId="16E1038C" w14:textId="77777777" w:rsidR="008E702C" w:rsidRPr="00424CA3" w:rsidRDefault="008E702C" w:rsidP="00244C7D">
            <w:pPr>
              <w:pStyle w:val="nrpsTablecell"/>
            </w:pPr>
            <w:r>
              <w:t>tree</w:t>
            </w:r>
          </w:p>
        </w:tc>
      </w:tr>
      <w:tr w:rsidR="008E702C" w:rsidRPr="00424CA3" w14:paraId="64B76F57" w14:textId="77777777" w:rsidTr="006D18B3">
        <w:trPr>
          <w:trHeight w:val="300"/>
        </w:trPr>
        <w:tc>
          <w:tcPr>
            <w:tcW w:w="1476" w:type="dxa"/>
          </w:tcPr>
          <w:p w14:paraId="33E98832" w14:textId="77777777" w:rsidR="008E702C" w:rsidRPr="00F46E29" w:rsidRDefault="008E702C" w:rsidP="00244C7D">
            <w:pPr>
              <w:pStyle w:val="nrpsTablecell"/>
            </w:pPr>
            <w:r w:rsidRPr="00F46E29">
              <w:t>VIBUR</w:t>
            </w:r>
          </w:p>
        </w:tc>
        <w:tc>
          <w:tcPr>
            <w:tcW w:w="3878" w:type="dxa"/>
            <w:noWrap/>
          </w:tcPr>
          <w:p w14:paraId="211AB883" w14:textId="77777777" w:rsidR="008E702C" w:rsidRPr="007316B9" w:rsidRDefault="008E702C" w:rsidP="00244C7D">
            <w:pPr>
              <w:pStyle w:val="nrpsTablecell"/>
              <w:rPr>
                <w:i/>
              </w:rPr>
            </w:pPr>
            <w:r w:rsidRPr="007316B9">
              <w:rPr>
                <w:i/>
              </w:rPr>
              <w:t>Viburnum</w:t>
            </w:r>
            <w:r>
              <w:rPr>
                <w:i/>
              </w:rPr>
              <w:t xml:space="preserve"> (both)</w:t>
            </w:r>
          </w:p>
        </w:tc>
        <w:tc>
          <w:tcPr>
            <w:tcW w:w="1604" w:type="dxa"/>
          </w:tcPr>
          <w:p w14:paraId="192544F8" w14:textId="77777777" w:rsidR="008E702C" w:rsidRPr="00424CA3" w:rsidRDefault="008E702C" w:rsidP="00244C7D">
            <w:pPr>
              <w:pStyle w:val="nrpsTablecell"/>
            </w:pPr>
            <w:r>
              <w:t>shrub</w:t>
            </w:r>
          </w:p>
        </w:tc>
      </w:tr>
      <w:tr w:rsidR="008E702C" w:rsidRPr="00424CA3" w14:paraId="097A6D0E" w14:textId="77777777" w:rsidTr="006D18B3">
        <w:trPr>
          <w:trHeight w:val="300"/>
        </w:trPr>
        <w:tc>
          <w:tcPr>
            <w:tcW w:w="1476" w:type="dxa"/>
            <w:hideMark/>
          </w:tcPr>
          <w:p w14:paraId="6C37559D" w14:textId="77777777" w:rsidR="008E702C" w:rsidRPr="00424CA3" w:rsidRDefault="008E702C" w:rsidP="00244C7D">
            <w:pPr>
              <w:pStyle w:val="nrpsTablecell"/>
            </w:pPr>
            <w:r w:rsidRPr="00424CA3">
              <w:t>VIDE</w:t>
            </w:r>
          </w:p>
        </w:tc>
        <w:tc>
          <w:tcPr>
            <w:tcW w:w="3878" w:type="dxa"/>
            <w:hideMark/>
          </w:tcPr>
          <w:p w14:paraId="21DC4F4A" w14:textId="77777777" w:rsidR="008E702C" w:rsidRPr="00424CA3" w:rsidRDefault="008E702C" w:rsidP="00244C7D">
            <w:pPr>
              <w:pStyle w:val="nrpsTablecell"/>
              <w:rPr>
                <w:i/>
                <w:iCs/>
              </w:rPr>
            </w:pPr>
            <w:r w:rsidRPr="00424CA3">
              <w:rPr>
                <w:i/>
                <w:iCs/>
              </w:rPr>
              <w:t xml:space="preserve">Viburnum </w:t>
            </w:r>
            <w:proofErr w:type="spellStart"/>
            <w:r w:rsidRPr="00424CA3">
              <w:rPr>
                <w:i/>
                <w:iCs/>
              </w:rPr>
              <w:t>dentatum</w:t>
            </w:r>
            <w:proofErr w:type="spellEnd"/>
          </w:p>
        </w:tc>
        <w:tc>
          <w:tcPr>
            <w:tcW w:w="1604" w:type="dxa"/>
            <w:hideMark/>
          </w:tcPr>
          <w:p w14:paraId="1BDA890D" w14:textId="77777777" w:rsidR="008E702C" w:rsidRPr="00424CA3" w:rsidRDefault="008E702C" w:rsidP="00244C7D">
            <w:pPr>
              <w:pStyle w:val="nrpsTablecell"/>
            </w:pPr>
            <w:r w:rsidRPr="00424CA3">
              <w:t>shrub</w:t>
            </w:r>
          </w:p>
        </w:tc>
      </w:tr>
      <w:tr w:rsidR="008E702C" w:rsidRPr="00424CA3" w14:paraId="371939F5" w14:textId="77777777" w:rsidTr="006D18B3">
        <w:trPr>
          <w:trHeight w:val="300"/>
        </w:trPr>
        <w:tc>
          <w:tcPr>
            <w:tcW w:w="1476" w:type="dxa"/>
            <w:hideMark/>
          </w:tcPr>
          <w:p w14:paraId="38B66E08" w14:textId="77777777" w:rsidR="008E702C" w:rsidRPr="00424CA3" w:rsidRDefault="008E702C" w:rsidP="00244C7D">
            <w:pPr>
              <w:pStyle w:val="nrpsTablecell"/>
            </w:pPr>
            <w:r w:rsidRPr="00424CA3">
              <w:t>VILE</w:t>
            </w:r>
          </w:p>
        </w:tc>
        <w:tc>
          <w:tcPr>
            <w:tcW w:w="3878" w:type="dxa"/>
            <w:hideMark/>
          </w:tcPr>
          <w:p w14:paraId="49A7E85F" w14:textId="77777777" w:rsidR="008E702C" w:rsidRPr="00424CA3" w:rsidRDefault="008E702C" w:rsidP="00244C7D">
            <w:pPr>
              <w:pStyle w:val="nrpsTablecell"/>
              <w:rPr>
                <w:i/>
                <w:iCs/>
              </w:rPr>
            </w:pPr>
            <w:r w:rsidRPr="00424CA3">
              <w:rPr>
                <w:i/>
                <w:iCs/>
              </w:rPr>
              <w:t xml:space="preserve">Viburnum </w:t>
            </w:r>
            <w:proofErr w:type="spellStart"/>
            <w:r w:rsidRPr="00424CA3">
              <w:rPr>
                <w:i/>
                <w:iCs/>
              </w:rPr>
              <w:t>lentago</w:t>
            </w:r>
            <w:proofErr w:type="spellEnd"/>
          </w:p>
        </w:tc>
        <w:tc>
          <w:tcPr>
            <w:tcW w:w="1604" w:type="dxa"/>
            <w:hideMark/>
          </w:tcPr>
          <w:p w14:paraId="498A5895" w14:textId="77777777" w:rsidR="008E702C" w:rsidRPr="00424CA3" w:rsidRDefault="008E702C" w:rsidP="00244C7D">
            <w:pPr>
              <w:pStyle w:val="nrpsTablecell"/>
            </w:pPr>
            <w:r w:rsidRPr="00424CA3">
              <w:t>shrub</w:t>
            </w:r>
          </w:p>
        </w:tc>
      </w:tr>
      <w:tr w:rsidR="008E702C" w:rsidRPr="00424CA3" w14:paraId="18B0ADB6" w14:textId="77777777" w:rsidTr="006D18B3">
        <w:trPr>
          <w:trHeight w:val="300"/>
        </w:trPr>
        <w:tc>
          <w:tcPr>
            <w:tcW w:w="1476" w:type="dxa"/>
            <w:hideMark/>
          </w:tcPr>
          <w:p w14:paraId="5DD143BE" w14:textId="77777777" w:rsidR="008E702C" w:rsidRPr="00424CA3" w:rsidRDefault="008E702C" w:rsidP="00244C7D">
            <w:pPr>
              <w:pStyle w:val="nrpsTablecell"/>
            </w:pPr>
            <w:r w:rsidRPr="00424CA3">
              <w:t>VIPR</w:t>
            </w:r>
          </w:p>
        </w:tc>
        <w:tc>
          <w:tcPr>
            <w:tcW w:w="3878" w:type="dxa"/>
            <w:hideMark/>
          </w:tcPr>
          <w:p w14:paraId="4020C4C3" w14:textId="77777777" w:rsidR="008E702C" w:rsidRPr="00424CA3" w:rsidRDefault="008E702C" w:rsidP="00244C7D">
            <w:pPr>
              <w:pStyle w:val="nrpsTablecell"/>
              <w:rPr>
                <w:i/>
                <w:iCs/>
              </w:rPr>
            </w:pPr>
            <w:r w:rsidRPr="00424CA3">
              <w:rPr>
                <w:i/>
                <w:iCs/>
              </w:rPr>
              <w:t xml:space="preserve">Viburnum </w:t>
            </w:r>
            <w:proofErr w:type="spellStart"/>
            <w:r w:rsidRPr="00424CA3">
              <w:rPr>
                <w:i/>
                <w:iCs/>
              </w:rPr>
              <w:t>prunifolium</w:t>
            </w:r>
            <w:proofErr w:type="spellEnd"/>
          </w:p>
        </w:tc>
        <w:tc>
          <w:tcPr>
            <w:tcW w:w="1604" w:type="dxa"/>
            <w:hideMark/>
          </w:tcPr>
          <w:p w14:paraId="44294687" w14:textId="77777777" w:rsidR="008E702C" w:rsidRPr="00424CA3" w:rsidRDefault="008E702C" w:rsidP="00244C7D">
            <w:pPr>
              <w:pStyle w:val="nrpsTablecell"/>
            </w:pPr>
            <w:r w:rsidRPr="00424CA3">
              <w:t>shrub</w:t>
            </w:r>
          </w:p>
        </w:tc>
      </w:tr>
      <w:tr w:rsidR="008E702C" w:rsidRPr="00424CA3" w14:paraId="53A42934" w14:textId="77777777" w:rsidTr="006D18B3">
        <w:trPr>
          <w:trHeight w:val="300"/>
        </w:trPr>
        <w:tc>
          <w:tcPr>
            <w:tcW w:w="1476" w:type="dxa"/>
            <w:hideMark/>
          </w:tcPr>
          <w:p w14:paraId="4D04ECAB" w14:textId="77777777" w:rsidR="008E702C" w:rsidRPr="00424CA3" w:rsidRDefault="008E702C" w:rsidP="00244C7D">
            <w:pPr>
              <w:pStyle w:val="nrpsTablecell"/>
            </w:pPr>
            <w:r w:rsidRPr="00424CA3">
              <w:t>VIRU</w:t>
            </w:r>
          </w:p>
        </w:tc>
        <w:tc>
          <w:tcPr>
            <w:tcW w:w="3878" w:type="dxa"/>
            <w:hideMark/>
          </w:tcPr>
          <w:p w14:paraId="50F835E2" w14:textId="77777777" w:rsidR="008E702C" w:rsidRPr="00424CA3" w:rsidRDefault="008E702C" w:rsidP="00244C7D">
            <w:pPr>
              <w:pStyle w:val="nrpsTablecell"/>
              <w:rPr>
                <w:i/>
                <w:iCs/>
              </w:rPr>
            </w:pPr>
            <w:r w:rsidRPr="00424CA3">
              <w:rPr>
                <w:i/>
                <w:iCs/>
              </w:rPr>
              <w:t xml:space="preserve">Viburnum </w:t>
            </w:r>
            <w:proofErr w:type="spellStart"/>
            <w:r w:rsidRPr="00424CA3">
              <w:rPr>
                <w:i/>
                <w:iCs/>
              </w:rPr>
              <w:t>rufidulum</w:t>
            </w:r>
            <w:proofErr w:type="spellEnd"/>
          </w:p>
        </w:tc>
        <w:tc>
          <w:tcPr>
            <w:tcW w:w="1604" w:type="dxa"/>
            <w:hideMark/>
          </w:tcPr>
          <w:p w14:paraId="5D38102B" w14:textId="77777777" w:rsidR="008E702C" w:rsidRPr="00424CA3" w:rsidRDefault="008E702C" w:rsidP="00244C7D">
            <w:pPr>
              <w:pStyle w:val="nrpsTablecell"/>
            </w:pPr>
            <w:r>
              <w:t>shrub</w:t>
            </w:r>
          </w:p>
        </w:tc>
      </w:tr>
      <w:tr w:rsidR="008E702C" w:rsidRPr="00424CA3" w14:paraId="3BD55E57" w14:textId="77777777" w:rsidTr="006D18B3">
        <w:trPr>
          <w:trHeight w:val="300"/>
        </w:trPr>
        <w:tc>
          <w:tcPr>
            <w:tcW w:w="1476" w:type="dxa"/>
          </w:tcPr>
          <w:p w14:paraId="5BCD7F2A" w14:textId="77777777" w:rsidR="008E702C" w:rsidRPr="00F46E29" w:rsidRDefault="008E702C" w:rsidP="00244C7D">
            <w:pPr>
              <w:pStyle w:val="nrpsTablecell"/>
            </w:pPr>
            <w:r w:rsidRPr="00F46E29">
              <w:t>WHTOAK</w:t>
            </w:r>
          </w:p>
        </w:tc>
        <w:tc>
          <w:tcPr>
            <w:tcW w:w="3878" w:type="dxa"/>
          </w:tcPr>
          <w:p w14:paraId="75944ED6" w14:textId="77777777" w:rsidR="008E702C" w:rsidRPr="007316B9" w:rsidRDefault="008E702C" w:rsidP="00244C7D">
            <w:pPr>
              <w:pStyle w:val="nrpsTablecell"/>
              <w:rPr>
                <w:i/>
              </w:rPr>
            </w:pPr>
            <w:r w:rsidRPr="007316B9">
              <w:rPr>
                <w:i/>
              </w:rPr>
              <w:t>White oak group</w:t>
            </w:r>
          </w:p>
        </w:tc>
        <w:tc>
          <w:tcPr>
            <w:tcW w:w="1604" w:type="dxa"/>
          </w:tcPr>
          <w:p w14:paraId="55A16D1D" w14:textId="77777777" w:rsidR="008E702C" w:rsidRPr="00424CA3" w:rsidRDefault="008E702C" w:rsidP="00244C7D">
            <w:pPr>
              <w:pStyle w:val="nrpsTablecell"/>
            </w:pPr>
            <w:r w:rsidRPr="00424CA3">
              <w:t>tree</w:t>
            </w:r>
          </w:p>
        </w:tc>
      </w:tr>
      <w:tr w:rsidR="008E702C" w:rsidRPr="00424CA3" w14:paraId="257AFDF4" w14:textId="77777777" w:rsidTr="006D18B3">
        <w:trPr>
          <w:trHeight w:val="300"/>
        </w:trPr>
        <w:tc>
          <w:tcPr>
            <w:tcW w:w="1476" w:type="dxa"/>
            <w:hideMark/>
          </w:tcPr>
          <w:p w14:paraId="0390F152" w14:textId="77777777" w:rsidR="008E702C" w:rsidRPr="00424CA3" w:rsidRDefault="008E702C" w:rsidP="00244C7D">
            <w:pPr>
              <w:pStyle w:val="nrpsTablecell"/>
            </w:pPr>
            <w:r w:rsidRPr="00424CA3">
              <w:t>ZAAM</w:t>
            </w:r>
          </w:p>
        </w:tc>
        <w:tc>
          <w:tcPr>
            <w:tcW w:w="3878" w:type="dxa"/>
            <w:hideMark/>
          </w:tcPr>
          <w:p w14:paraId="6A8695BA" w14:textId="77777777" w:rsidR="008E702C" w:rsidRPr="00424CA3" w:rsidRDefault="008E702C" w:rsidP="00244C7D">
            <w:pPr>
              <w:pStyle w:val="nrpsTablecell"/>
              <w:rPr>
                <w:i/>
                <w:iCs/>
              </w:rPr>
            </w:pPr>
            <w:r w:rsidRPr="00424CA3">
              <w:rPr>
                <w:i/>
                <w:iCs/>
              </w:rPr>
              <w:t xml:space="preserve">Zanthoxylum </w:t>
            </w:r>
            <w:proofErr w:type="spellStart"/>
            <w:r w:rsidRPr="00424CA3">
              <w:rPr>
                <w:i/>
                <w:iCs/>
              </w:rPr>
              <w:t>americanum</w:t>
            </w:r>
            <w:proofErr w:type="spellEnd"/>
          </w:p>
        </w:tc>
        <w:tc>
          <w:tcPr>
            <w:tcW w:w="1604" w:type="dxa"/>
            <w:hideMark/>
          </w:tcPr>
          <w:p w14:paraId="482AF097" w14:textId="77777777" w:rsidR="008E702C" w:rsidRPr="00424CA3" w:rsidRDefault="008E702C" w:rsidP="00244C7D">
            <w:pPr>
              <w:pStyle w:val="nrpsTablecell"/>
            </w:pPr>
            <w:r w:rsidRPr="00424CA3">
              <w:t>shrub</w:t>
            </w:r>
          </w:p>
        </w:tc>
      </w:tr>
    </w:tbl>
    <w:p w14:paraId="7A6D43AB" w14:textId="77777777" w:rsidR="008456AF" w:rsidRDefault="008456AF" w:rsidP="008456AF">
      <w:pPr>
        <w:rPr>
          <w:sz w:val="24"/>
        </w:rPr>
      </w:pPr>
    </w:p>
    <w:p w14:paraId="0DFEF705" w14:textId="77777777" w:rsidR="008456AF" w:rsidRPr="008456AF" w:rsidRDefault="008456AF" w:rsidP="006D18B3">
      <w:pPr>
        <w:pStyle w:val="nrpsNormal"/>
      </w:pPr>
    </w:p>
    <w:sectPr w:rsidR="008456AF" w:rsidRPr="008456AF" w:rsidSect="008157B6">
      <w:footerReference w:type="default" r:id="rId10"/>
      <w:pgSz w:w="12240" w:h="15840"/>
      <w:pgMar w:top="1440" w:right="1440" w:bottom="1440" w:left="1440" w:header="720" w:footer="720" w:gutter="0"/>
      <w:cols w:space="720"/>
      <w:noEndnote/>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6D949" w14:textId="77777777" w:rsidR="008430A0" w:rsidRDefault="008430A0">
      <w:r>
        <w:separator/>
      </w:r>
    </w:p>
  </w:endnote>
  <w:endnote w:type="continuationSeparator" w:id="0">
    <w:p w14:paraId="32CB4017" w14:textId="77777777" w:rsidR="008430A0" w:rsidRDefault="00843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4F14F22D-FF8B-4659-99F1-619648B6CCD0}"/>
    <w:embedBold r:id="rId2" w:fontKey="{5BF7A34E-00CB-487F-BB36-1D68A268224F}"/>
    <w:embedItalic r:id="rId3" w:fontKey="{1A50C156-D7C1-469C-ADCE-F32472CB34BB}"/>
    <w:embedBoldItalic r:id="rId4" w:fontKey="{0B2C6200-624D-4C01-B194-128C2C27771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5" w:fontKey="{FB91AF08-E6E3-46FA-86FD-A28B6BB7993C}"/>
  </w:font>
  <w:font w:name="Arial">
    <w:panose1 w:val="020B0604020202020204"/>
    <w:charset w:val="00"/>
    <w:family w:val="swiss"/>
    <w:pitch w:val="variable"/>
    <w:sig w:usb0="E0002EFF" w:usb1="C000785B" w:usb2="00000009" w:usb3="00000000" w:csb0="000001FF" w:csb1="00000000"/>
    <w:embedRegular r:id="rId6" w:fontKey="{C104B24F-7BF4-4434-A03C-83EE0427E21B}"/>
    <w:embedBold r:id="rId7" w:fontKey="{121577EF-E705-4C95-8245-3C36EA0E2E36}"/>
    <w:embedItalic r:id="rId8" w:fontKey="{1B6EC7B0-DB4D-4714-B6D7-660BB7729A6B}"/>
    <w:embedBoldItalic r:id="rId9" w:fontKey="{784B6EE1-5B6A-4207-94BE-CD6392456F0B}"/>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56F4D63F" w:rsidR="00126D48" w:rsidRDefault="00126D48" w:rsidP="00AF07C0">
        <w:pPr>
          <w:pStyle w:val="Footer"/>
          <w:jc w:val="center"/>
        </w:pPr>
        <w:r>
          <w:fldChar w:fldCharType="begin"/>
        </w:r>
        <w:r>
          <w:instrText xml:space="preserve"> PAGE   \* MERGEFORMAT </w:instrText>
        </w:r>
        <w:r>
          <w:fldChar w:fldCharType="separate"/>
        </w:r>
        <w:r w:rsidR="00EC70CB">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B3057" w14:textId="77777777" w:rsidR="008430A0" w:rsidRDefault="008430A0">
      <w:r>
        <w:separator/>
      </w:r>
    </w:p>
  </w:footnote>
  <w:footnote w:type="continuationSeparator" w:id="0">
    <w:p w14:paraId="353FC35F" w14:textId="77777777" w:rsidR="008430A0" w:rsidRDefault="008430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35A155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76292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510599"/>
    <w:multiLevelType w:val="hybridMultilevel"/>
    <w:tmpl w:val="ED9E6A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FB50F0"/>
    <w:multiLevelType w:val="hybridMultilevel"/>
    <w:tmpl w:val="889A0348"/>
    <w:lvl w:ilvl="0" w:tplc="E9BA0C82">
      <w:start w:val="1"/>
      <w:numFmt w:val="lowerLetter"/>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A812CD"/>
    <w:multiLevelType w:val="hybridMultilevel"/>
    <w:tmpl w:val="FFAE7098"/>
    <w:lvl w:ilvl="0" w:tplc="75EE9242">
      <w:start w:val="1"/>
      <w:numFmt w:val="bullet"/>
      <w:lvlText w:val=""/>
      <w:lvlJc w:val="left"/>
      <w:pPr>
        <w:tabs>
          <w:tab w:val="num" w:pos="720"/>
        </w:tabs>
        <w:ind w:left="720" w:hanging="360"/>
      </w:pPr>
      <w:rPr>
        <w:rFonts w:ascii="Symbol" w:hAnsi="Symbol" w:hint="default"/>
      </w:rPr>
    </w:lvl>
    <w:lvl w:ilvl="1" w:tplc="62968082">
      <w:start w:val="1"/>
      <w:numFmt w:val="bullet"/>
      <w:lvlText w:val="o"/>
      <w:lvlJc w:val="left"/>
      <w:pPr>
        <w:tabs>
          <w:tab w:val="num" w:pos="1440"/>
        </w:tabs>
        <w:ind w:left="1440" w:hanging="360"/>
      </w:pPr>
      <w:rPr>
        <w:rFonts w:ascii="Courier New" w:hAnsi="Courier New" w:hint="default"/>
      </w:rPr>
    </w:lvl>
    <w:lvl w:ilvl="2" w:tplc="A170E50C">
      <w:start w:val="1"/>
      <w:numFmt w:val="bullet"/>
      <w:lvlText w:val=""/>
      <w:lvlJc w:val="left"/>
      <w:pPr>
        <w:tabs>
          <w:tab w:val="num" w:pos="2160"/>
        </w:tabs>
        <w:ind w:left="2160" w:hanging="360"/>
      </w:pPr>
      <w:rPr>
        <w:rFonts w:ascii="Wingdings" w:hAnsi="Wingdings" w:hint="default"/>
      </w:rPr>
    </w:lvl>
    <w:lvl w:ilvl="3" w:tplc="B6CEA20A">
      <w:start w:val="1"/>
      <w:numFmt w:val="bullet"/>
      <w:lvlText w:val=""/>
      <w:lvlJc w:val="left"/>
      <w:pPr>
        <w:tabs>
          <w:tab w:val="num" w:pos="2880"/>
        </w:tabs>
        <w:ind w:left="2880" w:hanging="360"/>
      </w:pPr>
      <w:rPr>
        <w:rFonts w:ascii="Symbol" w:hAnsi="Symbol" w:hint="default"/>
      </w:rPr>
    </w:lvl>
    <w:lvl w:ilvl="4" w:tplc="D71E39AE">
      <w:start w:val="1"/>
      <w:numFmt w:val="bullet"/>
      <w:lvlText w:val="o"/>
      <w:lvlJc w:val="left"/>
      <w:pPr>
        <w:tabs>
          <w:tab w:val="num" w:pos="3600"/>
        </w:tabs>
        <w:ind w:left="3600" w:hanging="360"/>
      </w:pPr>
      <w:rPr>
        <w:rFonts w:ascii="Courier New" w:hAnsi="Courier New" w:hint="default"/>
      </w:rPr>
    </w:lvl>
    <w:lvl w:ilvl="5" w:tplc="59B4AC46">
      <w:start w:val="1"/>
      <w:numFmt w:val="bullet"/>
      <w:lvlText w:val=""/>
      <w:lvlJc w:val="left"/>
      <w:pPr>
        <w:tabs>
          <w:tab w:val="num" w:pos="4320"/>
        </w:tabs>
        <w:ind w:left="4320" w:hanging="360"/>
      </w:pPr>
      <w:rPr>
        <w:rFonts w:ascii="Wingdings" w:hAnsi="Wingdings" w:hint="default"/>
      </w:rPr>
    </w:lvl>
    <w:lvl w:ilvl="6" w:tplc="7E2496FA">
      <w:start w:val="1"/>
      <w:numFmt w:val="bullet"/>
      <w:lvlText w:val=""/>
      <w:lvlJc w:val="left"/>
      <w:pPr>
        <w:tabs>
          <w:tab w:val="num" w:pos="5040"/>
        </w:tabs>
        <w:ind w:left="5040" w:hanging="360"/>
      </w:pPr>
      <w:rPr>
        <w:rFonts w:ascii="Symbol" w:hAnsi="Symbol" w:hint="default"/>
      </w:rPr>
    </w:lvl>
    <w:lvl w:ilvl="7" w:tplc="860A9C10">
      <w:start w:val="1"/>
      <w:numFmt w:val="bullet"/>
      <w:lvlText w:val="o"/>
      <w:lvlJc w:val="left"/>
      <w:pPr>
        <w:tabs>
          <w:tab w:val="num" w:pos="5760"/>
        </w:tabs>
        <w:ind w:left="5760" w:hanging="360"/>
      </w:pPr>
      <w:rPr>
        <w:rFonts w:ascii="Courier New" w:hAnsi="Courier New" w:hint="default"/>
      </w:rPr>
    </w:lvl>
    <w:lvl w:ilvl="8" w:tplc="BFC22786">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1682A80"/>
    <w:multiLevelType w:val="hybridMultilevel"/>
    <w:tmpl w:val="956A82F8"/>
    <w:lvl w:ilvl="0" w:tplc="BB4251F4">
      <w:start w:val="1"/>
      <w:numFmt w:val="decimal"/>
      <w:lvlText w:val="%1."/>
      <w:lvlJc w:val="left"/>
      <w:pPr>
        <w:ind w:left="720" w:hanging="360"/>
      </w:pPr>
      <w:rPr>
        <w:rFonts w:ascii="Arial" w:hAnsi="Arial" w:cs="Arial" w:hint="default"/>
        <w:b/>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87E6916"/>
    <w:multiLevelType w:val="hybridMultilevel"/>
    <w:tmpl w:val="818C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7067C0"/>
    <w:multiLevelType w:val="hybridMultilevel"/>
    <w:tmpl w:val="EB4683D2"/>
    <w:lvl w:ilvl="0" w:tplc="0409000B">
      <w:start w:val="1"/>
      <w:numFmt w:val="bullet"/>
      <w:lvlText w:val=""/>
      <w:lvlJc w:val="left"/>
      <w:pPr>
        <w:tabs>
          <w:tab w:val="num" w:pos="720"/>
        </w:tabs>
        <w:ind w:left="720" w:hanging="360"/>
      </w:pPr>
      <w:rPr>
        <w:rFonts w:ascii="Wingdings" w:hAnsi="Wingdings"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D92329"/>
    <w:multiLevelType w:val="hybridMultilevel"/>
    <w:tmpl w:val="87F8B9B2"/>
    <w:lvl w:ilvl="0" w:tplc="205CED5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38F0FB5"/>
    <w:multiLevelType w:val="hybridMultilevel"/>
    <w:tmpl w:val="D9368754"/>
    <w:lvl w:ilvl="0" w:tplc="C032AF82">
      <w:start w:val="1"/>
      <w:numFmt w:val="bullet"/>
      <w:lvlText w:val=""/>
      <w:lvlJc w:val="left"/>
      <w:pPr>
        <w:tabs>
          <w:tab w:val="num" w:pos="720"/>
        </w:tabs>
        <w:ind w:left="720" w:hanging="360"/>
      </w:pPr>
      <w:rPr>
        <w:rFonts w:ascii="Symbol" w:hAnsi="Symbol" w:hint="default"/>
        <w:sz w:val="16"/>
      </w:rPr>
    </w:lvl>
    <w:lvl w:ilvl="1" w:tplc="BEC89578">
      <w:start w:val="1"/>
      <w:numFmt w:val="bullet"/>
      <w:lvlText w:val="o"/>
      <w:lvlJc w:val="left"/>
      <w:pPr>
        <w:tabs>
          <w:tab w:val="num" w:pos="1440"/>
        </w:tabs>
        <w:ind w:left="1440" w:hanging="360"/>
      </w:pPr>
      <w:rPr>
        <w:rFonts w:ascii="Courier New" w:hAnsi="Courier New" w:hint="default"/>
      </w:rPr>
    </w:lvl>
    <w:lvl w:ilvl="2" w:tplc="9A8C84CE">
      <w:start w:val="1"/>
      <w:numFmt w:val="bullet"/>
      <w:lvlText w:val=""/>
      <w:lvlJc w:val="left"/>
      <w:pPr>
        <w:tabs>
          <w:tab w:val="num" w:pos="2160"/>
        </w:tabs>
        <w:ind w:left="2160" w:hanging="360"/>
      </w:pPr>
      <w:rPr>
        <w:rFonts w:ascii="Wingdings" w:hAnsi="Wingdings" w:hint="default"/>
      </w:rPr>
    </w:lvl>
    <w:lvl w:ilvl="3" w:tplc="5080AF1A">
      <w:start w:val="1"/>
      <w:numFmt w:val="bullet"/>
      <w:lvlText w:val=""/>
      <w:lvlJc w:val="left"/>
      <w:pPr>
        <w:tabs>
          <w:tab w:val="num" w:pos="2880"/>
        </w:tabs>
        <w:ind w:left="2880" w:hanging="360"/>
      </w:pPr>
      <w:rPr>
        <w:rFonts w:ascii="Symbol" w:hAnsi="Symbol" w:hint="default"/>
      </w:rPr>
    </w:lvl>
    <w:lvl w:ilvl="4" w:tplc="1C3A4E0E">
      <w:start w:val="1"/>
      <w:numFmt w:val="bullet"/>
      <w:lvlText w:val="o"/>
      <w:lvlJc w:val="left"/>
      <w:pPr>
        <w:tabs>
          <w:tab w:val="num" w:pos="3600"/>
        </w:tabs>
        <w:ind w:left="3600" w:hanging="360"/>
      </w:pPr>
      <w:rPr>
        <w:rFonts w:ascii="Courier New" w:hAnsi="Courier New" w:hint="default"/>
      </w:rPr>
    </w:lvl>
    <w:lvl w:ilvl="5" w:tplc="F4F6337C">
      <w:start w:val="1"/>
      <w:numFmt w:val="bullet"/>
      <w:lvlText w:val=""/>
      <w:lvlJc w:val="left"/>
      <w:pPr>
        <w:tabs>
          <w:tab w:val="num" w:pos="4320"/>
        </w:tabs>
        <w:ind w:left="4320" w:hanging="360"/>
      </w:pPr>
      <w:rPr>
        <w:rFonts w:ascii="Wingdings" w:hAnsi="Wingdings" w:hint="default"/>
      </w:rPr>
    </w:lvl>
    <w:lvl w:ilvl="6" w:tplc="7382B4C2">
      <w:start w:val="1"/>
      <w:numFmt w:val="bullet"/>
      <w:lvlText w:val=""/>
      <w:lvlJc w:val="left"/>
      <w:pPr>
        <w:tabs>
          <w:tab w:val="num" w:pos="5040"/>
        </w:tabs>
        <w:ind w:left="5040" w:hanging="360"/>
      </w:pPr>
      <w:rPr>
        <w:rFonts w:ascii="Symbol" w:hAnsi="Symbol" w:hint="default"/>
      </w:rPr>
    </w:lvl>
    <w:lvl w:ilvl="7" w:tplc="E65E6940">
      <w:start w:val="1"/>
      <w:numFmt w:val="bullet"/>
      <w:lvlText w:val="o"/>
      <w:lvlJc w:val="left"/>
      <w:pPr>
        <w:tabs>
          <w:tab w:val="num" w:pos="5760"/>
        </w:tabs>
        <w:ind w:left="5760" w:hanging="360"/>
      </w:pPr>
      <w:rPr>
        <w:rFonts w:ascii="Courier New" w:hAnsi="Courier New" w:hint="default"/>
      </w:rPr>
    </w:lvl>
    <w:lvl w:ilvl="8" w:tplc="15888B3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980279"/>
    <w:multiLevelType w:val="hybridMultilevel"/>
    <w:tmpl w:val="6B14554E"/>
    <w:lvl w:ilvl="0" w:tplc="FC9801AE">
      <w:start w:val="1"/>
      <w:numFmt w:val="bullet"/>
      <w:pStyle w:val="ListBullet"/>
      <w:lvlText w:val=""/>
      <w:lvlJc w:val="left"/>
      <w:pPr>
        <w:ind w:left="360" w:hanging="360"/>
      </w:pPr>
      <w:rPr>
        <w:rFonts w:ascii="Symbol" w:hAnsi="Symbol" w:hint="default"/>
      </w:rPr>
    </w:lvl>
    <w:lvl w:ilvl="1" w:tplc="488452D8">
      <w:start w:val="1"/>
      <w:numFmt w:val="bullet"/>
      <w:lvlText w:val="o"/>
      <w:lvlJc w:val="left"/>
      <w:pPr>
        <w:ind w:left="1080" w:hanging="360"/>
      </w:pPr>
      <w:rPr>
        <w:rFonts w:ascii="Courier New" w:hAnsi="Courier New" w:cs="Courier New" w:hint="default"/>
      </w:rPr>
    </w:lvl>
    <w:lvl w:ilvl="2" w:tplc="F06C20AA">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B134B45"/>
    <w:multiLevelType w:val="hybridMultilevel"/>
    <w:tmpl w:val="AE5ECB74"/>
    <w:lvl w:ilvl="0" w:tplc="8E8AA5B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055CD8"/>
    <w:multiLevelType w:val="hybridMultilevel"/>
    <w:tmpl w:val="C0BED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150FFC"/>
    <w:multiLevelType w:val="hybridMultilevel"/>
    <w:tmpl w:val="EBCA3ACA"/>
    <w:lvl w:ilvl="0" w:tplc="AAD8956E">
      <w:start w:val="1"/>
      <w:numFmt w:val="decimal"/>
      <w:lvlText w:val="%1."/>
      <w:lvlJc w:val="left"/>
      <w:pPr>
        <w:tabs>
          <w:tab w:val="num" w:pos="720"/>
        </w:tabs>
        <w:ind w:left="720" w:hanging="720"/>
      </w:pPr>
      <w:rPr>
        <w:rFonts w:cs="Times New Roman" w:hint="default"/>
      </w:rPr>
    </w:lvl>
    <w:lvl w:ilvl="1" w:tplc="3B103456">
      <w:start w:val="1"/>
      <w:numFmt w:val="lowerLetter"/>
      <w:lvlText w:val="%2."/>
      <w:lvlJc w:val="left"/>
      <w:pPr>
        <w:tabs>
          <w:tab w:val="num" w:pos="1080"/>
        </w:tabs>
        <w:ind w:left="1080" w:hanging="360"/>
      </w:pPr>
      <w:rPr>
        <w:rFonts w:cs="Times New Roman"/>
      </w:rPr>
    </w:lvl>
    <w:lvl w:ilvl="2" w:tplc="48A0AA16">
      <w:start w:val="1"/>
      <w:numFmt w:val="lowerRoman"/>
      <w:lvlText w:val="%3."/>
      <w:lvlJc w:val="right"/>
      <w:pPr>
        <w:tabs>
          <w:tab w:val="num" w:pos="1800"/>
        </w:tabs>
        <w:ind w:left="1800" w:hanging="180"/>
      </w:pPr>
      <w:rPr>
        <w:rFonts w:cs="Times New Roman"/>
      </w:rPr>
    </w:lvl>
    <w:lvl w:ilvl="3" w:tplc="BD56117A">
      <w:start w:val="1"/>
      <w:numFmt w:val="decimal"/>
      <w:lvlText w:val="%4."/>
      <w:lvlJc w:val="left"/>
      <w:pPr>
        <w:tabs>
          <w:tab w:val="num" w:pos="2520"/>
        </w:tabs>
        <w:ind w:left="2520" w:hanging="360"/>
      </w:pPr>
      <w:rPr>
        <w:rFonts w:cs="Times New Roman"/>
      </w:rPr>
    </w:lvl>
    <w:lvl w:ilvl="4" w:tplc="C72446AA">
      <w:start w:val="1"/>
      <w:numFmt w:val="lowerLetter"/>
      <w:lvlText w:val="%5."/>
      <w:lvlJc w:val="left"/>
      <w:pPr>
        <w:tabs>
          <w:tab w:val="num" w:pos="3240"/>
        </w:tabs>
        <w:ind w:left="3240" w:hanging="360"/>
      </w:pPr>
      <w:rPr>
        <w:rFonts w:cs="Times New Roman"/>
      </w:rPr>
    </w:lvl>
    <w:lvl w:ilvl="5" w:tplc="4CBA093C">
      <w:start w:val="1"/>
      <w:numFmt w:val="lowerRoman"/>
      <w:lvlText w:val="%6."/>
      <w:lvlJc w:val="right"/>
      <w:pPr>
        <w:tabs>
          <w:tab w:val="num" w:pos="3960"/>
        </w:tabs>
        <w:ind w:left="3960" w:hanging="180"/>
      </w:pPr>
      <w:rPr>
        <w:rFonts w:cs="Times New Roman"/>
      </w:rPr>
    </w:lvl>
    <w:lvl w:ilvl="6" w:tplc="84309740">
      <w:start w:val="1"/>
      <w:numFmt w:val="decimal"/>
      <w:lvlText w:val="%7."/>
      <w:lvlJc w:val="left"/>
      <w:pPr>
        <w:tabs>
          <w:tab w:val="num" w:pos="4680"/>
        </w:tabs>
        <w:ind w:left="4680" w:hanging="360"/>
      </w:pPr>
      <w:rPr>
        <w:rFonts w:cs="Times New Roman"/>
      </w:rPr>
    </w:lvl>
    <w:lvl w:ilvl="7" w:tplc="DE88C2BE">
      <w:start w:val="1"/>
      <w:numFmt w:val="lowerLetter"/>
      <w:lvlText w:val="%8."/>
      <w:lvlJc w:val="left"/>
      <w:pPr>
        <w:tabs>
          <w:tab w:val="num" w:pos="5400"/>
        </w:tabs>
        <w:ind w:left="5400" w:hanging="360"/>
      </w:pPr>
      <w:rPr>
        <w:rFonts w:cs="Times New Roman"/>
      </w:rPr>
    </w:lvl>
    <w:lvl w:ilvl="8" w:tplc="7C987B52">
      <w:start w:val="1"/>
      <w:numFmt w:val="lowerRoman"/>
      <w:lvlText w:val="%9."/>
      <w:lvlJc w:val="right"/>
      <w:pPr>
        <w:tabs>
          <w:tab w:val="num" w:pos="6120"/>
        </w:tabs>
        <w:ind w:left="6120" w:hanging="180"/>
      </w:pPr>
      <w:rPr>
        <w:rFonts w:cs="Times New Roman"/>
      </w:rPr>
    </w:lvl>
  </w:abstractNum>
  <w:abstractNum w:abstractNumId="27" w15:restartNumberingAfterBreak="0">
    <w:nsid w:val="516B45DB"/>
    <w:multiLevelType w:val="hybridMultilevel"/>
    <w:tmpl w:val="4F46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F5B66"/>
    <w:multiLevelType w:val="hybridMultilevel"/>
    <w:tmpl w:val="25BC11EC"/>
    <w:lvl w:ilvl="0" w:tplc="9F0C13E0">
      <w:start w:val="1"/>
      <w:numFmt w:val="decimal"/>
      <w:lvlText w:val="%1."/>
      <w:lvlJc w:val="left"/>
      <w:pPr>
        <w:tabs>
          <w:tab w:val="num" w:pos="720"/>
        </w:tabs>
        <w:ind w:left="720" w:hanging="360"/>
      </w:pPr>
      <w:rPr>
        <w:rFonts w:cs="Times New Roman"/>
      </w:rPr>
    </w:lvl>
    <w:lvl w:ilvl="1" w:tplc="EB5845D8">
      <w:start w:val="1"/>
      <w:numFmt w:val="lowerLetter"/>
      <w:lvlText w:val="%2."/>
      <w:lvlJc w:val="left"/>
      <w:pPr>
        <w:tabs>
          <w:tab w:val="num" w:pos="1440"/>
        </w:tabs>
        <w:ind w:left="1440" w:hanging="360"/>
      </w:pPr>
      <w:rPr>
        <w:rFonts w:cs="Times New Roman"/>
      </w:rPr>
    </w:lvl>
    <w:lvl w:ilvl="2" w:tplc="C14C22C4">
      <w:start w:val="1"/>
      <w:numFmt w:val="lowerRoman"/>
      <w:lvlText w:val="%3."/>
      <w:lvlJc w:val="right"/>
      <w:pPr>
        <w:tabs>
          <w:tab w:val="num" w:pos="2160"/>
        </w:tabs>
        <w:ind w:left="2160" w:hanging="180"/>
      </w:pPr>
      <w:rPr>
        <w:rFonts w:cs="Times New Roman"/>
      </w:rPr>
    </w:lvl>
    <w:lvl w:ilvl="3" w:tplc="4596EC38">
      <w:start w:val="1"/>
      <w:numFmt w:val="decimal"/>
      <w:lvlText w:val="%4."/>
      <w:lvlJc w:val="left"/>
      <w:pPr>
        <w:tabs>
          <w:tab w:val="num" w:pos="2880"/>
        </w:tabs>
        <w:ind w:left="2880" w:hanging="360"/>
      </w:pPr>
      <w:rPr>
        <w:rFonts w:cs="Times New Roman"/>
      </w:rPr>
    </w:lvl>
    <w:lvl w:ilvl="4" w:tplc="A40E19C6">
      <w:start w:val="1"/>
      <w:numFmt w:val="lowerLetter"/>
      <w:lvlText w:val="%5."/>
      <w:lvlJc w:val="left"/>
      <w:pPr>
        <w:tabs>
          <w:tab w:val="num" w:pos="3600"/>
        </w:tabs>
        <w:ind w:left="3600" w:hanging="360"/>
      </w:pPr>
      <w:rPr>
        <w:rFonts w:cs="Times New Roman"/>
      </w:rPr>
    </w:lvl>
    <w:lvl w:ilvl="5" w:tplc="11B4A7F0">
      <w:start w:val="1"/>
      <w:numFmt w:val="lowerRoman"/>
      <w:lvlText w:val="%6."/>
      <w:lvlJc w:val="right"/>
      <w:pPr>
        <w:tabs>
          <w:tab w:val="num" w:pos="4320"/>
        </w:tabs>
        <w:ind w:left="4320" w:hanging="180"/>
      </w:pPr>
      <w:rPr>
        <w:rFonts w:cs="Times New Roman"/>
      </w:rPr>
    </w:lvl>
    <w:lvl w:ilvl="6" w:tplc="4ACCC512">
      <w:start w:val="1"/>
      <w:numFmt w:val="decimal"/>
      <w:lvlText w:val="%7."/>
      <w:lvlJc w:val="left"/>
      <w:pPr>
        <w:tabs>
          <w:tab w:val="num" w:pos="5040"/>
        </w:tabs>
        <w:ind w:left="5040" w:hanging="360"/>
      </w:pPr>
      <w:rPr>
        <w:rFonts w:cs="Times New Roman"/>
      </w:rPr>
    </w:lvl>
    <w:lvl w:ilvl="7" w:tplc="C41266CA">
      <w:start w:val="1"/>
      <w:numFmt w:val="lowerLetter"/>
      <w:lvlText w:val="%8."/>
      <w:lvlJc w:val="left"/>
      <w:pPr>
        <w:tabs>
          <w:tab w:val="num" w:pos="5760"/>
        </w:tabs>
        <w:ind w:left="5760" w:hanging="360"/>
      </w:pPr>
      <w:rPr>
        <w:rFonts w:cs="Times New Roman"/>
      </w:rPr>
    </w:lvl>
    <w:lvl w:ilvl="8" w:tplc="D7265E84">
      <w:start w:val="1"/>
      <w:numFmt w:val="lowerRoman"/>
      <w:lvlText w:val="%9."/>
      <w:lvlJc w:val="right"/>
      <w:pPr>
        <w:tabs>
          <w:tab w:val="num" w:pos="6480"/>
        </w:tabs>
        <w:ind w:left="6480" w:hanging="180"/>
      </w:pPr>
      <w:rPr>
        <w:rFonts w:cs="Times New Roman"/>
      </w:rPr>
    </w:lvl>
  </w:abstractNum>
  <w:abstractNum w:abstractNumId="29" w15:restartNumberingAfterBreak="0">
    <w:nsid w:val="5D746772"/>
    <w:multiLevelType w:val="hybridMultilevel"/>
    <w:tmpl w:val="24E6077E"/>
    <w:lvl w:ilvl="0" w:tplc="D0A868F2">
      <w:start w:val="1"/>
      <w:numFmt w:val="decimal"/>
      <w:lvlText w:val="%1."/>
      <w:lvlJc w:val="left"/>
      <w:pPr>
        <w:tabs>
          <w:tab w:val="num" w:pos="360"/>
        </w:tabs>
        <w:ind w:left="360" w:hanging="360"/>
      </w:pPr>
      <w:rPr>
        <w:rFonts w:cs="Times New Roman"/>
        <w:i w:val="0"/>
      </w:rPr>
    </w:lvl>
    <w:lvl w:ilvl="1" w:tplc="EAF20010">
      <w:start w:val="1"/>
      <w:numFmt w:val="lowerLetter"/>
      <w:lvlText w:val="%2."/>
      <w:lvlJc w:val="left"/>
      <w:pPr>
        <w:tabs>
          <w:tab w:val="num" w:pos="1080"/>
        </w:tabs>
        <w:ind w:left="1080" w:hanging="360"/>
      </w:pPr>
      <w:rPr>
        <w:rFonts w:cs="Times New Roman"/>
      </w:rPr>
    </w:lvl>
    <w:lvl w:ilvl="2" w:tplc="AA9A897C">
      <w:start w:val="1"/>
      <w:numFmt w:val="lowerRoman"/>
      <w:lvlText w:val="%3."/>
      <w:lvlJc w:val="right"/>
      <w:pPr>
        <w:tabs>
          <w:tab w:val="num" w:pos="1800"/>
        </w:tabs>
        <w:ind w:left="1800" w:hanging="180"/>
      </w:pPr>
      <w:rPr>
        <w:rFonts w:cs="Times New Roman"/>
      </w:rPr>
    </w:lvl>
    <w:lvl w:ilvl="3" w:tplc="D6B6905C">
      <w:start w:val="1"/>
      <w:numFmt w:val="decimal"/>
      <w:lvlText w:val="%4."/>
      <w:lvlJc w:val="left"/>
      <w:pPr>
        <w:tabs>
          <w:tab w:val="num" w:pos="2520"/>
        </w:tabs>
        <w:ind w:left="2520" w:hanging="360"/>
      </w:pPr>
      <w:rPr>
        <w:rFonts w:cs="Times New Roman"/>
      </w:rPr>
    </w:lvl>
    <w:lvl w:ilvl="4" w:tplc="C1788FF6">
      <w:start w:val="1"/>
      <w:numFmt w:val="lowerLetter"/>
      <w:lvlText w:val="%5."/>
      <w:lvlJc w:val="left"/>
      <w:pPr>
        <w:tabs>
          <w:tab w:val="num" w:pos="3240"/>
        </w:tabs>
        <w:ind w:left="3240" w:hanging="360"/>
      </w:pPr>
      <w:rPr>
        <w:rFonts w:cs="Times New Roman"/>
      </w:rPr>
    </w:lvl>
    <w:lvl w:ilvl="5" w:tplc="536842D6">
      <w:start w:val="1"/>
      <w:numFmt w:val="lowerRoman"/>
      <w:lvlText w:val="%6."/>
      <w:lvlJc w:val="right"/>
      <w:pPr>
        <w:tabs>
          <w:tab w:val="num" w:pos="3960"/>
        </w:tabs>
        <w:ind w:left="3960" w:hanging="180"/>
      </w:pPr>
      <w:rPr>
        <w:rFonts w:cs="Times New Roman"/>
      </w:rPr>
    </w:lvl>
    <w:lvl w:ilvl="6" w:tplc="655025AA">
      <w:start w:val="1"/>
      <w:numFmt w:val="decimal"/>
      <w:lvlText w:val="%7."/>
      <w:lvlJc w:val="left"/>
      <w:pPr>
        <w:tabs>
          <w:tab w:val="num" w:pos="4680"/>
        </w:tabs>
        <w:ind w:left="4680" w:hanging="360"/>
      </w:pPr>
      <w:rPr>
        <w:rFonts w:cs="Times New Roman"/>
      </w:rPr>
    </w:lvl>
    <w:lvl w:ilvl="7" w:tplc="76D40404">
      <w:start w:val="1"/>
      <w:numFmt w:val="lowerLetter"/>
      <w:lvlText w:val="%8."/>
      <w:lvlJc w:val="left"/>
      <w:pPr>
        <w:tabs>
          <w:tab w:val="num" w:pos="5400"/>
        </w:tabs>
        <w:ind w:left="5400" w:hanging="360"/>
      </w:pPr>
      <w:rPr>
        <w:rFonts w:cs="Times New Roman"/>
      </w:rPr>
    </w:lvl>
    <w:lvl w:ilvl="8" w:tplc="6D64F9F2">
      <w:start w:val="1"/>
      <w:numFmt w:val="lowerRoman"/>
      <w:lvlText w:val="%9."/>
      <w:lvlJc w:val="right"/>
      <w:pPr>
        <w:tabs>
          <w:tab w:val="num" w:pos="6120"/>
        </w:tabs>
        <w:ind w:left="6120" w:hanging="180"/>
      </w:pPr>
      <w:rPr>
        <w:rFonts w:cs="Times New Roman"/>
      </w:rPr>
    </w:lvl>
  </w:abstractNum>
  <w:abstractNum w:abstractNumId="30" w15:restartNumberingAfterBreak="0">
    <w:nsid w:val="62C26C94"/>
    <w:multiLevelType w:val="hybridMultilevel"/>
    <w:tmpl w:val="7F3A3918"/>
    <w:lvl w:ilvl="0" w:tplc="36D05CB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A3F08"/>
    <w:multiLevelType w:val="multilevel"/>
    <w:tmpl w:val="58F2A0E0"/>
    <w:lvl w:ilvl="0">
      <w:start w:val="1"/>
      <w:numFmt w:val="decimal"/>
      <w:pStyle w:val="ListNumber"/>
      <w:lvlText w:val="%1."/>
      <w:lvlJc w:val="left"/>
      <w:pPr>
        <w:ind w:left="720" w:hanging="360"/>
      </w:pPr>
    </w:lvl>
    <w:lvl w:ilvl="1">
      <w:start w:val="1"/>
      <w:numFmt w:val="lowerLetter"/>
      <w:lvlText w:val="%2)"/>
      <w:lvlJc w:val="left"/>
      <w:pPr>
        <w:ind w:left="720" w:hanging="360"/>
      </w:pPr>
    </w:lvl>
    <w:lvl w:ilvl="2">
      <w:start w:val="1"/>
      <w:numFmt w:val="lowerRoman"/>
      <w:pStyle w:val="ListNumber3"/>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24"/>
  </w:num>
  <w:num w:numId="3">
    <w:abstractNumId w:val="15"/>
  </w:num>
  <w:num w:numId="4">
    <w:abstractNumId w:val="2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21"/>
  </w:num>
  <w:num w:numId="17">
    <w:abstractNumId w:val="12"/>
  </w:num>
  <w:num w:numId="18">
    <w:abstractNumId w:val="26"/>
  </w:num>
  <w:num w:numId="19">
    <w:abstractNumId w:val="22"/>
  </w:num>
  <w:num w:numId="20">
    <w:abstractNumId w:val="18"/>
  </w:num>
  <w:num w:numId="21">
    <w:abstractNumId w:val="25"/>
  </w:num>
  <w:num w:numId="22">
    <w:abstractNumId w:val="28"/>
  </w:num>
  <w:num w:numId="23">
    <w:abstractNumId w:val="19"/>
  </w:num>
  <w:num w:numId="24">
    <w:abstractNumId w:val="30"/>
  </w:num>
  <w:num w:numId="25">
    <w:abstractNumId w:val="16"/>
  </w:num>
  <w:num w:numId="26">
    <w:abstractNumId w:val="10"/>
  </w:num>
  <w:num w:numId="27">
    <w:abstractNumId w:val="27"/>
  </w:num>
  <w:num w:numId="28">
    <w:abstractNumId w:val="14"/>
  </w:num>
  <w:num w:numId="29">
    <w:abstractNumId w:val="29"/>
  </w:num>
  <w:num w:numId="30">
    <w:abstractNumId w:val="17"/>
  </w:num>
  <w:num w:numId="31">
    <w:abstractNumId w:val="23"/>
  </w:num>
  <w:num w:numId="32">
    <w:abstractNumId w:val="20"/>
  </w:num>
  <w:num w:numId="33">
    <w:abstractNumId w:val="5"/>
  </w:num>
  <w:num w:numId="34">
    <w:abstractNumId w:val="4"/>
  </w:num>
  <w:num w:numId="35">
    <w:abstractNumId w:val="31"/>
  </w:num>
  <w:num w:numId="36">
    <w:abstractNumId w:val="31"/>
  </w:num>
  <w:num w:numId="37">
    <w:abstractNumId w:val="31"/>
  </w:num>
  <w:num w:numId="38">
    <w:abstractNumId w:val="1"/>
  </w:num>
  <w:num w:numId="39">
    <w:abstractNumId w:val="0"/>
  </w:num>
  <w:num w:numId="40">
    <w:abstractNumId w:val="21"/>
  </w:num>
  <w:num w:numId="41">
    <w:abstractNumId w:val="31"/>
  </w:num>
  <w:num w:numId="42">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2186"/>
    <w:rsid w:val="00032B86"/>
    <w:rsid w:val="00033AC8"/>
    <w:rsid w:val="00034253"/>
    <w:rsid w:val="00034E91"/>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871"/>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683D"/>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E7FAC"/>
    <w:rsid w:val="000F0EFC"/>
    <w:rsid w:val="000F19D8"/>
    <w:rsid w:val="000F1B2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295"/>
    <w:rsid w:val="00111BA8"/>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66A8"/>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E72"/>
    <w:rsid w:val="001E5FAE"/>
    <w:rsid w:val="001E6268"/>
    <w:rsid w:val="001F005B"/>
    <w:rsid w:val="001F015A"/>
    <w:rsid w:val="001F0B30"/>
    <w:rsid w:val="001F1125"/>
    <w:rsid w:val="001F203A"/>
    <w:rsid w:val="001F25EF"/>
    <w:rsid w:val="001F2C78"/>
    <w:rsid w:val="001F33DA"/>
    <w:rsid w:val="001F3E0F"/>
    <w:rsid w:val="001F3E61"/>
    <w:rsid w:val="001F4336"/>
    <w:rsid w:val="001F44A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1407"/>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5B55"/>
    <w:rsid w:val="00227594"/>
    <w:rsid w:val="0022762D"/>
    <w:rsid w:val="00227BA4"/>
    <w:rsid w:val="00230A8C"/>
    <w:rsid w:val="00232C0B"/>
    <w:rsid w:val="002343D5"/>
    <w:rsid w:val="0023549E"/>
    <w:rsid w:val="00235532"/>
    <w:rsid w:val="00235CE9"/>
    <w:rsid w:val="00235F37"/>
    <w:rsid w:val="0023629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BDC"/>
    <w:rsid w:val="00287570"/>
    <w:rsid w:val="00287B91"/>
    <w:rsid w:val="002903D6"/>
    <w:rsid w:val="0029083A"/>
    <w:rsid w:val="00290B8D"/>
    <w:rsid w:val="00291792"/>
    <w:rsid w:val="00291A5A"/>
    <w:rsid w:val="00292995"/>
    <w:rsid w:val="002930B6"/>
    <w:rsid w:val="0029329D"/>
    <w:rsid w:val="00294357"/>
    <w:rsid w:val="00295DC4"/>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4F4"/>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15F6"/>
    <w:rsid w:val="00303752"/>
    <w:rsid w:val="0030392A"/>
    <w:rsid w:val="003043DF"/>
    <w:rsid w:val="00305271"/>
    <w:rsid w:val="00305CF6"/>
    <w:rsid w:val="003068F7"/>
    <w:rsid w:val="00306C08"/>
    <w:rsid w:val="003104A0"/>
    <w:rsid w:val="00310B2A"/>
    <w:rsid w:val="00310BB8"/>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7807"/>
    <w:rsid w:val="003606DB"/>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BDD"/>
    <w:rsid w:val="00395E1B"/>
    <w:rsid w:val="003961C6"/>
    <w:rsid w:val="003964C9"/>
    <w:rsid w:val="003A0B04"/>
    <w:rsid w:val="003A1419"/>
    <w:rsid w:val="003A23DB"/>
    <w:rsid w:val="003A29C0"/>
    <w:rsid w:val="003A2C4F"/>
    <w:rsid w:val="003A2E00"/>
    <w:rsid w:val="003A3434"/>
    <w:rsid w:val="003A349D"/>
    <w:rsid w:val="003A41FF"/>
    <w:rsid w:val="003A4404"/>
    <w:rsid w:val="003A51C8"/>
    <w:rsid w:val="003A56F3"/>
    <w:rsid w:val="003A5855"/>
    <w:rsid w:val="003A6465"/>
    <w:rsid w:val="003A73DD"/>
    <w:rsid w:val="003B039D"/>
    <w:rsid w:val="003B09EE"/>
    <w:rsid w:val="003B0DA5"/>
    <w:rsid w:val="003B1327"/>
    <w:rsid w:val="003B147A"/>
    <w:rsid w:val="003B1C48"/>
    <w:rsid w:val="003B21C9"/>
    <w:rsid w:val="003B2898"/>
    <w:rsid w:val="003B32DB"/>
    <w:rsid w:val="003B410C"/>
    <w:rsid w:val="003B45D6"/>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28E"/>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318BB"/>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DBC"/>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305"/>
    <w:rsid w:val="004C0D0E"/>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1B3"/>
    <w:rsid w:val="004F2B62"/>
    <w:rsid w:val="004F312E"/>
    <w:rsid w:val="004F342A"/>
    <w:rsid w:val="004F3619"/>
    <w:rsid w:val="004F57E8"/>
    <w:rsid w:val="004F6FAA"/>
    <w:rsid w:val="004F7487"/>
    <w:rsid w:val="004F76E8"/>
    <w:rsid w:val="00501FBC"/>
    <w:rsid w:val="00502339"/>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7C"/>
    <w:rsid w:val="005261CD"/>
    <w:rsid w:val="005265E9"/>
    <w:rsid w:val="00527E8C"/>
    <w:rsid w:val="00527F28"/>
    <w:rsid w:val="00530799"/>
    <w:rsid w:val="00531B7D"/>
    <w:rsid w:val="00531F8B"/>
    <w:rsid w:val="00531FE8"/>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66A3"/>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0B7E"/>
    <w:rsid w:val="00561D4C"/>
    <w:rsid w:val="00561DFC"/>
    <w:rsid w:val="00561E34"/>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10C"/>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592B"/>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55D"/>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73"/>
    <w:rsid w:val="00642D61"/>
    <w:rsid w:val="00642D9C"/>
    <w:rsid w:val="006433DF"/>
    <w:rsid w:val="0064513A"/>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89E"/>
    <w:rsid w:val="00657980"/>
    <w:rsid w:val="006579CE"/>
    <w:rsid w:val="00657E2E"/>
    <w:rsid w:val="00661C4D"/>
    <w:rsid w:val="00661F04"/>
    <w:rsid w:val="00662E1B"/>
    <w:rsid w:val="00663582"/>
    <w:rsid w:val="00663AE4"/>
    <w:rsid w:val="006652BF"/>
    <w:rsid w:val="00666BB2"/>
    <w:rsid w:val="00666BDC"/>
    <w:rsid w:val="00666E01"/>
    <w:rsid w:val="00667969"/>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86775"/>
    <w:rsid w:val="00690AB7"/>
    <w:rsid w:val="00690F9E"/>
    <w:rsid w:val="00691471"/>
    <w:rsid w:val="00691A11"/>
    <w:rsid w:val="00691CF6"/>
    <w:rsid w:val="00693257"/>
    <w:rsid w:val="006942A6"/>
    <w:rsid w:val="00694AEE"/>
    <w:rsid w:val="006952AD"/>
    <w:rsid w:val="006976A5"/>
    <w:rsid w:val="006A0E3A"/>
    <w:rsid w:val="006A1617"/>
    <w:rsid w:val="006A26C4"/>
    <w:rsid w:val="006A29A3"/>
    <w:rsid w:val="006A3842"/>
    <w:rsid w:val="006A3ED6"/>
    <w:rsid w:val="006A4863"/>
    <w:rsid w:val="006A60F2"/>
    <w:rsid w:val="006A62D1"/>
    <w:rsid w:val="006A7436"/>
    <w:rsid w:val="006A7453"/>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19E1"/>
    <w:rsid w:val="006C218E"/>
    <w:rsid w:val="006C3B74"/>
    <w:rsid w:val="006C3D36"/>
    <w:rsid w:val="006C57DC"/>
    <w:rsid w:val="006D031F"/>
    <w:rsid w:val="006D1831"/>
    <w:rsid w:val="006D18B3"/>
    <w:rsid w:val="006D1CF5"/>
    <w:rsid w:val="006D23A0"/>
    <w:rsid w:val="006D24A2"/>
    <w:rsid w:val="006D2558"/>
    <w:rsid w:val="006D2C91"/>
    <w:rsid w:val="006D3510"/>
    <w:rsid w:val="006D3D65"/>
    <w:rsid w:val="006D3E9B"/>
    <w:rsid w:val="006D4624"/>
    <w:rsid w:val="006D506F"/>
    <w:rsid w:val="006D526B"/>
    <w:rsid w:val="006E0218"/>
    <w:rsid w:val="006E0404"/>
    <w:rsid w:val="006E05F5"/>
    <w:rsid w:val="006E07A2"/>
    <w:rsid w:val="006E1C62"/>
    <w:rsid w:val="006E226B"/>
    <w:rsid w:val="006E2A81"/>
    <w:rsid w:val="006E40D7"/>
    <w:rsid w:val="006E55F4"/>
    <w:rsid w:val="006E65DE"/>
    <w:rsid w:val="006E6F99"/>
    <w:rsid w:val="006E73AD"/>
    <w:rsid w:val="006E7606"/>
    <w:rsid w:val="006F080F"/>
    <w:rsid w:val="006F0BF6"/>
    <w:rsid w:val="006F187C"/>
    <w:rsid w:val="006F3CDA"/>
    <w:rsid w:val="006F3D1A"/>
    <w:rsid w:val="006F488B"/>
    <w:rsid w:val="006F4ACA"/>
    <w:rsid w:val="006F63F7"/>
    <w:rsid w:val="007002CD"/>
    <w:rsid w:val="00701813"/>
    <w:rsid w:val="00701DEB"/>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3AF"/>
    <w:rsid w:val="00730140"/>
    <w:rsid w:val="007302EE"/>
    <w:rsid w:val="00731C65"/>
    <w:rsid w:val="007328BA"/>
    <w:rsid w:val="00732C1F"/>
    <w:rsid w:val="007335AE"/>
    <w:rsid w:val="00733A06"/>
    <w:rsid w:val="00733B50"/>
    <w:rsid w:val="00734245"/>
    <w:rsid w:val="00734552"/>
    <w:rsid w:val="00736419"/>
    <w:rsid w:val="00736838"/>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4A56"/>
    <w:rsid w:val="00766213"/>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5100"/>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2CAB"/>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C8F"/>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D7F46"/>
    <w:rsid w:val="007E10DA"/>
    <w:rsid w:val="007E2266"/>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60C2"/>
    <w:rsid w:val="00807320"/>
    <w:rsid w:val="0080762E"/>
    <w:rsid w:val="008078CC"/>
    <w:rsid w:val="008079F6"/>
    <w:rsid w:val="00807FD4"/>
    <w:rsid w:val="008101C4"/>
    <w:rsid w:val="0081089C"/>
    <w:rsid w:val="00810AC6"/>
    <w:rsid w:val="008120A1"/>
    <w:rsid w:val="00812EE6"/>
    <w:rsid w:val="008134A7"/>
    <w:rsid w:val="00814B89"/>
    <w:rsid w:val="0081528C"/>
    <w:rsid w:val="008157B6"/>
    <w:rsid w:val="00816238"/>
    <w:rsid w:val="00816380"/>
    <w:rsid w:val="008165D9"/>
    <w:rsid w:val="00817F90"/>
    <w:rsid w:val="00820939"/>
    <w:rsid w:val="00821703"/>
    <w:rsid w:val="00822AFA"/>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0A0"/>
    <w:rsid w:val="00843381"/>
    <w:rsid w:val="008434DB"/>
    <w:rsid w:val="008435A0"/>
    <w:rsid w:val="00843E74"/>
    <w:rsid w:val="008456AF"/>
    <w:rsid w:val="00845C6B"/>
    <w:rsid w:val="0084604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00A"/>
    <w:rsid w:val="00860DB1"/>
    <w:rsid w:val="00860F14"/>
    <w:rsid w:val="00861206"/>
    <w:rsid w:val="008614FC"/>
    <w:rsid w:val="00861C7D"/>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89"/>
    <w:rsid w:val="008760A2"/>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75A"/>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02C"/>
    <w:rsid w:val="008E771C"/>
    <w:rsid w:val="008E7A8A"/>
    <w:rsid w:val="008F1305"/>
    <w:rsid w:val="008F1AB3"/>
    <w:rsid w:val="008F2455"/>
    <w:rsid w:val="008F25F1"/>
    <w:rsid w:val="008F27FF"/>
    <w:rsid w:val="008F2B87"/>
    <w:rsid w:val="008F2BC8"/>
    <w:rsid w:val="008F319E"/>
    <w:rsid w:val="008F38BA"/>
    <w:rsid w:val="008F4A87"/>
    <w:rsid w:val="009011A1"/>
    <w:rsid w:val="00901C90"/>
    <w:rsid w:val="009028A4"/>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0876"/>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019D"/>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1DD2"/>
    <w:rsid w:val="00982F32"/>
    <w:rsid w:val="0098354D"/>
    <w:rsid w:val="00983554"/>
    <w:rsid w:val="00984246"/>
    <w:rsid w:val="009845BD"/>
    <w:rsid w:val="009849B7"/>
    <w:rsid w:val="0098505D"/>
    <w:rsid w:val="00985C9F"/>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A79D2"/>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4FE7"/>
    <w:rsid w:val="009C5C44"/>
    <w:rsid w:val="009C638B"/>
    <w:rsid w:val="009C64C3"/>
    <w:rsid w:val="009C6CF4"/>
    <w:rsid w:val="009C7873"/>
    <w:rsid w:val="009C78BB"/>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51F1"/>
    <w:rsid w:val="009E58FB"/>
    <w:rsid w:val="009E5CE1"/>
    <w:rsid w:val="009E65B1"/>
    <w:rsid w:val="009E709D"/>
    <w:rsid w:val="009F0703"/>
    <w:rsid w:val="009F07A0"/>
    <w:rsid w:val="009F1B2A"/>
    <w:rsid w:val="009F1C63"/>
    <w:rsid w:val="009F36FD"/>
    <w:rsid w:val="009F382A"/>
    <w:rsid w:val="009F4D97"/>
    <w:rsid w:val="009F6437"/>
    <w:rsid w:val="009F6D17"/>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783"/>
    <w:rsid w:val="00A20AB1"/>
    <w:rsid w:val="00A20EB8"/>
    <w:rsid w:val="00A214FB"/>
    <w:rsid w:val="00A21C54"/>
    <w:rsid w:val="00A22B4C"/>
    <w:rsid w:val="00A24C6C"/>
    <w:rsid w:val="00A25F85"/>
    <w:rsid w:val="00A264F5"/>
    <w:rsid w:val="00A27A95"/>
    <w:rsid w:val="00A30765"/>
    <w:rsid w:val="00A31483"/>
    <w:rsid w:val="00A319D6"/>
    <w:rsid w:val="00A31EB5"/>
    <w:rsid w:val="00A324AA"/>
    <w:rsid w:val="00A32A38"/>
    <w:rsid w:val="00A337F3"/>
    <w:rsid w:val="00A33A5D"/>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25D"/>
    <w:rsid w:val="00A76A19"/>
    <w:rsid w:val="00A76E2C"/>
    <w:rsid w:val="00A77C57"/>
    <w:rsid w:val="00A80264"/>
    <w:rsid w:val="00A80459"/>
    <w:rsid w:val="00A81869"/>
    <w:rsid w:val="00A824E4"/>
    <w:rsid w:val="00A834C8"/>
    <w:rsid w:val="00A835F4"/>
    <w:rsid w:val="00A8421B"/>
    <w:rsid w:val="00A84D72"/>
    <w:rsid w:val="00A84E55"/>
    <w:rsid w:val="00A86D25"/>
    <w:rsid w:val="00A90580"/>
    <w:rsid w:val="00A909B0"/>
    <w:rsid w:val="00A91D02"/>
    <w:rsid w:val="00A9474A"/>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1BC4"/>
    <w:rsid w:val="00AB237A"/>
    <w:rsid w:val="00AB2CD4"/>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557D"/>
    <w:rsid w:val="00AC66E8"/>
    <w:rsid w:val="00AC745E"/>
    <w:rsid w:val="00AD013D"/>
    <w:rsid w:val="00AD06CF"/>
    <w:rsid w:val="00AD189B"/>
    <w:rsid w:val="00AD32A6"/>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2D9"/>
    <w:rsid w:val="00AE72E3"/>
    <w:rsid w:val="00AE73C4"/>
    <w:rsid w:val="00AE7430"/>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38C2"/>
    <w:rsid w:val="00B74E9D"/>
    <w:rsid w:val="00B754D5"/>
    <w:rsid w:val="00B75E1D"/>
    <w:rsid w:val="00B76198"/>
    <w:rsid w:val="00B7681E"/>
    <w:rsid w:val="00B76DC2"/>
    <w:rsid w:val="00B777E1"/>
    <w:rsid w:val="00B806BF"/>
    <w:rsid w:val="00B80D03"/>
    <w:rsid w:val="00B8111A"/>
    <w:rsid w:val="00B8264F"/>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92A"/>
    <w:rsid w:val="00BB38C9"/>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4D10"/>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904"/>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40C04"/>
    <w:rsid w:val="00C41A0A"/>
    <w:rsid w:val="00C41F7D"/>
    <w:rsid w:val="00C421C9"/>
    <w:rsid w:val="00C42353"/>
    <w:rsid w:val="00C42ED0"/>
    <w:rsid w:val="00C43AF5"/>
    <w:rsid w:val="00C451E1"/>
    <w:rsid w:val="00C45E68"/>
    <w:rsid w:val="00C46EC1"/>
    <w:rsid w:val="00C47310"/>
    <w:rsid w:val="00C4732C"/>
    <w:rsid w:val="00C47A88"/>
    <w:rsid w:val="00C50D23"/>
    <w:rsid w:val="00C50D9C"/>
    <w:rsid w:val="00C51E3C"/>
    <w:rsid w:val="00C521D3"/>
    <w:rsid w:val="00C525C7"/>
    <w:rsid w:val="00C528A2"/>
    <w:rsid w:val="00C52CA6"/>
    <w:rsid w:val="00C53217"/>
    <w:rsid w:val="00C53499"/>
    <w:rsid w:val="00C540C5"/>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6279"/>
    <w:rsid w:val="00D07107"/>
    <w:rsid w:val="00D0751F"/>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79F"/>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0FB1"/>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4CCB"/>
    <w:rsid w:val="00D85369"/>
    <w:rsid w:val="00D8721D"/>
    <w:rsid w:val="00D9091A"/>
    <w:rsid w:val="00D91D52"/>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AD9"/>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601F"/>
    <w:rsid w:val="00DC7B7D"/>
    <w:rsid w:val="00DC7C4B"/>
    <w:rsid w:val="00DD02FC"/>
    <w:rsid w:val="00DD0394"/>
    <w:rsid w:val="00DD0CD5"/>
    <w:rsid w:val="00DD0E17"/>
    <w:rsid w:val="00DD1314"/>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6D41"/>
    <w:rsid w:val="00DE7554"/>
    <w:rsid w:val="00DF100C"/>
    <w:rsid w:val="00DF2044"/>
    <w:rsid w:val="00DF31FD"/>
    <w:rsid w:val="00DF33A4"/>
    <w:rsid w:val="00DF368F"/>
    <w:rsid w:val="00DF461D"/>
    <w:rsid w:val="00DF5DDF"/>
    <w:rsid w:val="00DF5E13"/>
    <w:rsid w:val="00DF77C4"/>
    <w:rsid w:val="00E00145"/>
    <w:rsid w:val="00E006FB"/>
    <w:rsid w:val="00E00CB7"/>
    <w:rsid w:val="00E017E5"/>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19D7"/>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2AFA"/>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714"/>
    <w:rsid w:val="00EA3D9C"/>
    <w:rsid w:val="00EA6E29"/>
    <w:rsid w:val="00EA752B"/>
    <w:rsid w:val="00EB096E"/>
    <w:rsid w:val="00EB2896"/>
    <w:rsid w:val="00EB2902"/>
    <w:rsid w:val="00EB2DEF"/>
    <w:rsid w:val="00EB3FC1"/>
    <w:rsid w:val="00EB51F6"/>
    <w:rsid w:val="00EB537B"/>
    <w:rsid w:val="00EB550F"/>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0CB"/>
    <w:rsid w:val="00EC79C7"/>
    <w:rsid w:val="00ED0BE1"/>
    <w:rsid w:val="00ED0CB7"/>
    <w:rsid w:val="00ED21CC"/>
    <w:rsid w:val="00ED4425"/>
    <w:rsid w:val="00ED46C4"/>
    <w:rsid w:val="00ED4E58"/>
    <w:rsid w:val="00ED51BE"/>
    <w:rsid w:val="00ED5A21"/>
    <w:rsid w:val="00ED5DF6"/>
    <w:rsid w:val="00EE2308"/>
    <w:rsid w:val="00EE2380"/>
    <w:rsid w:val="00EE2495"/>
    <w:rsid w:val="00EE259F"/>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5E23"/>
    <w:rsid w:val="00F061BF"/>
    <w:rsid w:val="00F0654E"/>
    <w:rsid w:val="00F07329"/>
    <w:rsid w:val="00F07862"/>
    <w:rsid w:val="00F07C7F"/>
    <w:rsid w:val="00F10060"/>
    <w:rsid w:val="00F11DFD"/>
    <w:rsid w:val="00F144ED"/>
    <w:rsid w:val="00F146A2"/>
    <w:rsid w:val="00F14726"/>
    <w:rsid w:val="00F14B67"/>
    <w:rsid w:val="00F15093"/>
    <w:rsid w:val="00F16610"/>
    <w:rsid w:val="00F170F0"/>
    <w:rsid w:val="00F17747"/>
    <w:rsid w:val="00F17B0C"/>
    <w:rsid w:val="00F20792"/>
    <w:rsid w:val="00F20E15"/>
    <w:rsid w:val="00F22DF7"/>
    <w:rsid w:val="00F23064"/>
    <w:rsid w:val="00F23B31"/>
    <w:rsid w:val="00F244CA"/>
    <w:rsid w:val="00F24AF2"/>
    <w:rsid w:val="00F24D44"/>
    <w:rsid w:val="00F25226"/>
    <w:rsid w:val="00F257CD"/>
    <w:rsid w:val="00F25B3C"/>
    <w:rsid w:val="00F25DB0"/>
    <w:rsid w:val="00F2664D"/>
    <w:rsid w:val="00F2741E"/>
    <w:rsid w:val="00F30E3E"/>
    <w:rsid w:val="00F3179B"/>
    <w:rsid w:val="00F3183C"/>
    <w:rsid w:val="00F32F81"/>
    <w:rsid w:val="00F339EE"/>
    <w:rsid w:val="00F33B1A"/>
    <w:rsid w:val="00F33BE6"/>
    <w:rsid w:val="00F343DB"/>
    <w:rsid w:val="00F344C4"/>
    <w:rsid w:val="00F34995"/>
    <w:rsid w:val="00F3721F"/>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0B3"/>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61C"/>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7B0A"/>
    <w:rsid w:val="00FD0A32"/>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5CDB"/>
    <w:rsid w:val="00FE64A4"/>
    <w:rsid w:val="00FE64E1"/>
    <w:rsid w:val="00FE660B"/>
    <w:rsid w:val="00FE75C9"/>
    <w:rsid w:val="00FF2165"/>
    <w:rsid w:val="00FF277F"/>
    <w:rsid w:val="00FF296A"/>
    <w:rsid w:val="00FF2C85"/>
    <w:rsid w:val="00FF2E6A"/>
    <w:rsid w:val="00FF48D3"/>
    <w:rsid w:val="00FF5235"/>
    <w:rsid w:val="00FF5CC3"/>
    <w:rsid w:val="00FF6184"/>
    <w:rsid w:val="00FF6204"/>
    <w:rsid w:val="00FF7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30876"/>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930876"/>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930876"/>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930876"/>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930876"/>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930876"/>
    <w:pPr>
      <w:outlineLvl w:val="4"/>
    </w:pPr>
    <w:rPr>
      <w:bCs/>
      <w:i/>
      <w:iCs/>
      <w:szCs w:val="26"/>
    </w:rPr>
  </w:style>
  <w:style w:type="paragraph" w:styleId="Heading6">
    <w:name w:val="heading 6"/>
    <w:basedOn w:val="Normal"/>
    <w:next w:val="Normal"/>
    <w:link w:val="Heading6Char"/>
    <w:unhideWhenUsed/>
    <w:rsid w:val="00930876"/>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930876"/>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930876"/>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930876"/>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308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930876"/>
    <w:rPr>
      <w:i w:val="0"/>
      <w:color w:val="0000FF"/>
      <w:u w:val="single"/>
    </w:rPr>
  </w:style>
  <w:style w:type="paragraph" w:styleId="EndnoteText">
    <w:name w:val="endnote text"/>
    <w:basedOn w:val="Normal"/>
    <w:link w:val="EndnoteTextChar"/>
    <w:semiHidden/>
    <w:rsid w:val="00930876"/>
    <w:pPr>
      <w:widowControl w:val="0"/>
    </w:pPr>
    <w:rPr>
      <w:rFonts w:ascii="Press Rmn 12pt" w:hAnsi="Press Rmn 12pt"/>
      <w:szCs w:val="20"/>
    </w:rPr>
  </w:style>
  <w:style w:type="paragraph" w:customStyle="1" w:styleId="nrpsBannerline1">
    <w:name w:val="nrps Banner line 1"/>
    <w:link w:val="nrpsBannerline1Char"/>
    <w:semiHidden/>
    <w:locked/>
    <w:rsid w:val="00930876"/>
    <w:pPr>
      <w:spacing w:before="80" w:line="276" w:lineRule="auto"/>
      <w:ind w:left="115"/>
    </w:pPr>
    <w:rPr>
      <w:rFonts w:ascii="Arial" w:hAnsi="Arial"/>
      <w:b/>
      <w:bCs/>
      <w:color w:val="000000" w:themeColor="text1"/>
      <w:sz w:val="16"/>
    </w:rPr>
  </w:style>
  <w:style w:type="numbering" w:customStyle="1" w:styleId="Bulleted">
    <w:name w:val="Bulleted"/>
    <w:basedOn w:val="NoList"/>
    <w:rsid w:val="00930876"/>
    <w:pPr>
      <w:numPr>
        <w:numId w:val="4"/>
      </w:numPr>
    </w:pPr>
  </w:style>
  <w:style w:type="paragraph" w:customStyle="1" w:styleId="nrpsLogo">
    <w:name w:val="nrps Logo"/>
    <w:basedOn w:val="Normal"/>
    <w:semiHidden/>
    <w:rsid w:val="00930876"/>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930876"/>
    <w:rPr>
      <w:color w:val="800080"/>
      <w:u w:val="single"/>
    </w:rPr>
  </w:style>
  <w:style w:type="paragraph" w:customStyle="1" w:styleId="nrpsBannerline2">
    <w:name w:val="nrps Banner line 2"/>
    <w:link w:val="nrpsBannerline2Char"/>
    <w:semiHidden/>
    <w:locked/>
    <w:rsid w:val="00930876"/>
    <w:pPr>
      <w:spacing w:before="80" w:line="276" w:lineRule="auto"/>
      <w:ind w:left="115"/>
    </w:pPr>
    <w:rPr>
      <w:rFonts w:ascii="Arial" w:hAnsi="Arial"/>
      <w:b/>
      <w:bCs/>
      <w:sz w:val="16"/>
      <w:szCs w:val="24"/>
    </w:rPr>
  </w:style>
  <w:style w:type="paragraph" w:styleId="Bibliography">
    <w:name w:val="Bibliography"/>
    <w:basedOn w:val="Normal"/>
    <w:next w:val="Normal"/>
    <w:uiPriority w:val="37"/>
    <w:semiHidden/>
    <w:rsid w:val="00930876"/>
  </w:style>
  <w:style w:type="character" w:styleId="CommentReference">
    <w:name w:val="annotation reference"/>
    <w:basedOn w:val="DefaultParagraphFont"/>
    <w:uiPriority w:val="99"/>
    <w:semiHidden/>
    <w:unhideWhenUsed/>
    <w:rsid w:val="00930876"/>
    <w:rPr>
      <w:sz w:val="16"/>
      <w:szCs w:val="16"/>
    </w:rPr>
  </w:style>
  <w:style w:type="paragraph" w:styleId="BlockText">
    <w:name w:val="Block Text"/>
    <w:basedOn w:val="Normal"/>
    <w:uiPriority w:val="99"/>
    <w:semiHidden/>
    <w:rsid w:val="00930876"/>
    <w:pPr>
      <w:spacing w:after="120"/>
      <w:ind w:left="1440" w:right="1440"/>
    </w:pPr>
  </w:style>
  <w:style w:type="character" w:customStyle="1" w:styleId="Heading2Char">
    <w:name w:val="Heading 2 Char"/>
    <w:basedOn w:val="DefaultParagraphFont"/>
    <w:link w:val="Heading2"/>
    <w:rsid w:val="00930876"/>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930876"/>
    <w:rPr>
      <w:sz w:val="20"/>
      <w:szCs w:val="20"/>
    </w:rPr>
  </w:style>
  <w:style w:type="character" w:customStyle="1" w:styleId="CommentTextChar">
    <w:name w:val="Comment Text Char"/>
    <w:basedOn w:val="DefaultParagraphFont"/>
    <w:link w:val="CommentText"/>
    <w:uiPriority w:val="99"/>
    <w:semiHidden/>
    <w:rsid w:val="00930876"/>
    <w:rPr>
      <w:rFonts w:eastAsiaTheme="minorHAnsi" w:cstheme="minorBidi"/>
      <w:color w:val="000000" w:themeColor="text1"/>
    </w:rPr>
  </w:style>
  <w:style w:type="paragraph" w:customStyle="1" w:styleId="nrpsTablecell">
    <w:name w:val="nrps Table cell"/>
    <w:qFormat/>
    <w:rsid w:val="00930876"/>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930876"/>
    <w:pPr>
      <w:ind w:left="360"/>
    </w:pPr>
  </w:style>
  <w:style w:type="paragraph" w:styleId="CommentSubject">
    <w:name w:val="annotation subject"/>
    <w:basedOn w:val="CommentText"/>
    <w:next w:val="CommentText"/>
    <w:link w:val="CommentSubjectChar"/>
    <w:uiPriority w:val="99"/>
    <w:semiHidden/>
    <w:unhideWhenUsed/>
    <w:rsid w:val="00930876"/>
    <w:rPr>
      <w:b/>
      <w:bCs/>
    </w:rPr>
  </w:style>
  <w:style w:type="character" w:customStyle="1" w:styleId="CommentSubjectChar">
    <w:name w:val="Comment Subject Char"/>
    <w:basedOn w:val="CommentTextChar"/>
    <w:link w:val="CommentSubject"/>
    <w:uiPriority w:val="99"/>
    <w:semiHidden/>
    <w:rsid w:val="00930876"/>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930876"/>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930876"/>
    <w:rPr>
      <w:rFonts w:ascii="Tahoma" w:hAnsi="Tahoma" w:cs="Tahoma"/>
      <w:sz w:val="16"/>
      <w:szCs w:val="16"/>
    </w:rPr>
  </w:style>
  <w:style w:type="character" w:customStyle="1" w:styleId="BalloonTextChar">
    <w:name w:val="Balloon Text Char"/>
    <w:basedOn w:val="DefaultParagraphFont"/>
    <w:link w:val="BalloonText"/>
    <w:uiPriority w:val="99"/>
    <w:semiHidden/>
    <w:rsid w:val="00930876"/>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930876"/>
    <w:pPr>
      <w:spacing w:after="120"/>
    </w:pPr>
  </w:style>
  <w:style w:type="character" w:customStyle="1" w:styleId="BodyTextChar">
    <w:name w:val="Body Text Char"/>
    <w:basedOn w:val="DefaultParagraphFont"/>
    <w:link w:val="BodyText"/>
    <w:uiPriority w:val="99"/>
    <w:semiHidden/>
    <w:rsid w:val="00930876"/>
    <w:rPr>
      <w:rFonts w:eastAsiaTheme="minorHAnsi" w:cstheme="minorBidi"/>
      <w:color w:val="000000" w:themeColor="text1"/>
      <w:sz w:val="23"/>
      <w:szCs w:val="22"/>
    </w:rPr>
  </w:style>
  <w:style w:type="paragraph" w:styleId="BodyText2">
    <w:name w:val="Body Text 2"/>
    <w:basedOn w:val="Normal"/>
    <w:link w:val="BodyText2Char"/>
    <w:uiPriority w:val="99"/>
    <w:semiHidden/>
    <w:rsid w:val="00930876"/>
    <w:pPr>
      <w:spacing w:after="120" w:line="480" w:lineRule="auto"/>
    </w:pPr>
  </w:style>
  <w:style w:type="character" w:customStyle="1" w:styleId="BodyText2Char">
    <w:name w:val="Body Text 2 Char"/>
    <w:basedOn w:val="DefaultParagraphFont"/>
    <w:link w:val="BodyText2"/>
    <w:uiPriority w:val="99"/>
    <w:semiHidden/>
    <w:rsid w:val="00930876"/>
    <w:rPr>
      <w:rFonts w:eastAsiaTheme="minorHAnsi" w:cstheme="minorBidi"/>
      <w:color w:val="000000" w:themeColor="text1"/>
      <w:sz w:val="23"/>
      <w:szCs w:val="22"/>
    </w:rPr>
  </w:style>
  <w:style w:type="paragraph" w:styleId="BodyText3">
    <w:name w:val="Body Text 3"/>
    <w:basedOn w:val="Normal"/>
    <w:link w:val="BodyText3Char"/>
    <w:uiPriority w:val="99"/>
    <w:semiHidden/>
    <w:rsid w:val="00930876"/>
    <w:pPr>
      <w:spacing w:after="120"/>
    </w:pPr>
    <w:rPr>
      <w:sz w:val="16"/>
      <w:szCs w:val="16"/>
    </w:rPr>
  </w:style>
  <w:style w:type="character" w:customStyle="1" w:styleId="BodyText3Char">
    <w:name w:val="Body Text 3 Char"/>
    <w:basedOn w:val="DefaultParagraphFont"/>
    <w:link w:val="BodyText3"/>
    <w:uiPriority w:val="99"/>
    <w:semiHidden/>
    <w:rsid w:val="00930876"/>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930876"/>
    <w:pPr>
      <w:ind w:firstLine="210"/>
    </w:pPr>
  </w:style>
  <w:style w:type="character" w:customStyle="1" w:styleId="BodyTextFirstIndentChar">
    <w:name w:val="Body Text First Indent Char"/>
    <w:basedOn w:val="BodyTextChar"/>
    <w:link w:val="BodyTextFirstIndent"/>
    <w:uiPriority w:val="99"/>
    <w:semiHidden/>
    <w:rsid w:val="00930876"/>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930876"/>
    <w:pPr>
      <w:spacing w:after="120"/>
      <w:ind w:left="360"/>
    </w:pPr>
  </w:style>
  <w:style w:type="character" w:customStyle="1" w:styleId="BodyTextIndentChar">
    <w:name w:val="Body Text Indent Char"/>
    <w:basedOn w:val="DefaultParagraphFont"/>
    <w:link w:val="BodyTextIndent"/>
    <w:uiPriority w:val="99"/>
    <w:semiHidden/>
    <w:rsid w:val="00930876"/>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930876"/>
    <w:pPr>
      <w:ind w:firstLine="210"/>
    </w:pPr>
  </w:style>
  <w:style w:type="character" w:customStyle="1" w:styleId="BodyTextFirstIndent2Char">
    <w:name w:val="Body Text First Indent 2 Char"/>
    <w:basedOn w:val="BodyTextIndentChar"/>
    <w:link w:val="BodyTextFirstIndent2"/>
    <w:uiPriority w:val="99"/>
    <w:semiHidden/>
    <w:rsid w:val="00930876"/>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930876"/>
    <w:pPr>
      <w:spacing w:after="120" w:line="480" w:lineRule="auto"/>
      <w:ind w:left="360"/>
    </w:pPr>
  </w:style>
  <w:style w:type="character" w:customStyle="1" w:styleId="BodyTextIndent2Char">
    <w:name w:val="Body Text Indent 2 Char"/>
    <w:basedOn w:val="DefaultParagraphFont"/>
    <w:link w:val="BodyTextIndent2"/>
    <w:uiPriority w:val="99"/>
    <w:semiHidden/>
    <w:rsid w:val="00930876"/>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930876"/>
    <w:rPr>
      <w:rFonts w:ascii="Arial" w:hAnsi="Arial"/>
      <w:b/>
      <w:bCs/>
      <w:color w:val="000000" w:themeColor="text1"/>
      <w:sz w:val="16"/>
    </w:rPr>
  </w:style>
  <w:style w:type="paragraph" w:customStyle="1" w:styleId="nrpsBannerline3">
    <w:name w:val="nrps Banner line 3"/>
    <w:link w:val="nrpsBannerline3Char"/>
    <w:semiHidden/>
    <w:qFormat/>
    <w:locked/>
    <w:rsid w:val="00930876"/>
    <w:pPr>
      <w:spacing w:before="480" w:line="276" w:lineRule="auto"/>
      <w:ind w:left="115"/>
    </w:pPr>
    <w:rPr>
      <w:rFonts w:ascii="Arial" w:hAnsi="Arial"/>
      <w:b/>
      <w:bCs/>
      <w:color w:val="000000" w:themeColor="text1"/>
      <w:sz w:val="16"/>
      <w:szCs w:val="16"/>
    </w:rPr>
  </w:style>
  <w:style w:type="paragraph" w:styleId="BodyTextIndent3">
    <w:name w:val="Body Text Indent 3"/>
    <w:basedOn w:val="Normal"/>
    <w:link w:val="BodyTextIndent3Char"/>
    <w:uiPriority w:val="99"/>
    <w:semiHidden/>
    <w:rsid w:val="00930876"/>
    <w:pPr>
      <w:spacing w:after="120"/>
      <w:ind w:left="360"/>
    </w:pPr>
    <w:rPr>
      <w:sz w:val="16"/>
      <w:szCs w:val="16"/>
    </w:rPr>
  </w:style>
  <w:style w:type="paragraph" w:customStyle="1" w:styleId="nrpsNormal">
    <w:name w:val="nrps Normal"/>
    <w:basedOn w:val="Normal"/>
    <w:link w:val="nrpsNormalChar"/>
    <w:qFormat/>
    <w:rsid w:val="00930876"/>
    <w:rPr>
      <w:rFonts w:eastAsia="Times New Roman" w:cs="Times New Roman"/>
      <w:szCs w:val="20"/>
    </w:rPr>
  </w:style>
  <w:style w:type="character" w:customStyle="1" w:styleId="nrpsBannerline2Char">
    <w:name w:val="nrps Banner line 2 Char"/>
    <w:basedOn w:val="DefaultParagraphFont"/>
    <w:link w:val="nrpsBannerline2"/>
    <w:semiHidden/>
    <w:rsid w:val="00930876"/>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930876"/>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930876"/>
    <w:pPr>
      <w:ind w:left="4320"/>
    </w:pPr>
  </w:style>
  <w:style w:type="character" w:customStyle="1" w:styleId="ClosingChar">
    <w:name w:val="Closing Char"/>
    <w:basedOn w:val="DefaultParagraphFont"/>
    <w:link w:val="Closing"/>
    <w:uiPriority w:val="99"/>
    <w:semiHidden/>
    <w:rsid w:val="00930876"/>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930876"/>
    <w:rPr>
      <w:rFonts w:ascii="Arial" w:hAnsi="Arial"/>
      <w:b/>
      <w:bCs/>
      <w:color w:val="000000" w:themeColor="text1"/>
      <w:sz w:val="16"/>
      <w:szCs w:val="16"/>
    </w:rPr>
  </w:style>
  <w:style w:type="paragraph" w:styleId="Date">
    <w:name w:val="Date"/>
    <w:basedOn w:val="Normal"/>
    <w:next w:val="Normal"/>
    <w:link w:val="DateChar"/>
    <w:uiPriority w:val="99"/>
    <w:semiHidden/>
    <w:unhideWhenUsed/>
    <w:rsid w:val="00930876"/>
  </w:style>
  <w:style w:type="paragraph" w:customStyle="1" w:styleId="nrpsHeading1">
    <w:name w:val="nrps Heading 1"/>
    <w:basedOn w:val="Heading1"/>
    <w:next w:val="nrpsNormal"/>
    <w:link w:val="nrpsHeading1Char"/>
    <w:qFormat/>
    <w:rsid w:val="00930876"/>
    <w:pPr>
      <w:tabs>
        <w:tab w:val="left" w:pos="5310"/>
      </w:tabs>
      <w:spacing w:after="200"/>
    </w:pPr>
  </w:style>
  <w:style w:type="paragraph" w:customStyle="1" w:styleId="nrpsLiteraturecited">
    <w:name w:val="nrps Literature cited"/>
    <w:link w:val="nrpsLiteraturecitedChar"/>
    <w:qFormat/>
    <w:rsid w:val="00930876"/>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930876"/>
    <w:pPr>
      <w:spacing w:before="80"/>
    </w:pPr>
    <w:rPr>
      <w:bCs w:val="0"/>
      <w:szCs w:val="22"/>
    </w:rPr>
  </w:style>
  <w:style w:type="character" w:customStyle="1" w:styleId="nrpsLiteraturecitedChar">
    <w:name w:val="nrps Literature cited Char"/>
    <w:basedOn w:val="DefaultParagraphFont"/>
    <w:link w:val="nrpsLiteraturecited"/>
    <w:rsid w:val="00930876"/>
    <w:rPr>
      <w:color w:val="000000" w:themeColor="text1"/>
      <w:sz w:val="23"/>
      <w:szCs w:val="24"/>
    </w:rPr>
  </w:style>
  <w:style w:type="character" w:customStyle="1" w:styleId="nrpsNormalChar">
    <w:name w:val="nrps Normal Char"/>
    <w:basedOn w:val="DefaultParagraphFont"/>
    <w:link w:val="nrpsNormal"/>
    <w:rsid w:val="00930876"/>
    <w:rPr>
      <w:color w:val="000000" w:themeColor="text1"/>
      <w:sz w:val="23"/>
    </w:rPr>
  </w:style>
  <w:style w:type="character" w:customStyle="1" w:styleId="Heading3Char">
    <w:name w:val="Heading 3 Char"/>
    <w:basedOn w:val="DefaultParagraphFont"/>
    <w:link w:val="Heading3"/>
    <w:rsid w:val="00930876"/>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930876"/>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930876"/>
    <w:pPr>
      <w:spacing w:before="80"/>
    </w:pPr>
    <w:rPr>
      <w:bCs w:val="0"/>
      <w:iCs w:val="0"/>
    </w:rPr>
  </w:style>
  <w:style w:type="character" w:customStyle="1" w:styleId="Heading1Char">
    <w:name w:val="Heading 1 Char"/>
    <w:basedOn w:val="DefaultParagraphFont"/>
    <w:link w:val="Heading1"/>
    <w:rsid w:val="00930876"/>
    <w:rPr>
      <w:rFonts w:ascii="Arial" w:hAnsi="Arial"/>
      <w:b/>
      <w:color w:val="000000" w:themeColor="text1"/>
      <w:sz w:val="32"/>
      <w:szCs w:val="18"/>
    </w:rPr>
  </w:style>
  <w:style w:type="character" w:customStyle="1" w:styleId="nrpsHeading1Char">
    <w:name w:val="nrps Heading 1 Char"/>
    <w:basedOn w:val="DefaultParagraphFont"/>
    <w:link w:val="nrpsHeading1"/>
    <w:rsid w:val="00930876"/>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930876"/>
    <w:pPr>
      <w:spacing w:before="80"/>
    </w:pPr>
    <w:rPr>
      <w:bCs w:val="0"/>
      <w:sz w:val="23"/>
    </w:rPr>
  </w:style>
  <w:style w:type="character" w:customStyle="1" w:styleId="nrpsHeading2Char">
    <w:name w:val="nrps Heading 2 Char"/>
    <w:basedOn w:val="DefaultParagraphFont"/>
    <w:link w:val="nrpsHeading2"/>
    <w:rsid w:val="00930876"/>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930876"/>
    <w:pPr>
      <w:keepNext/>
      <w:spacing w:before="80" w:after="0"/>
      <w:ind w:left="360"/>
    </w:pPr>
    <w:rPr>
      <w:bCs w:val="0"/>
      <w:iCs w:val="0"/>
      <w:sz w:val="21"/>
    </w:rPr>
  </w:style>
  <w:style w:type="character" w:customStyle="1" w:styleId="Heading4Char">
    <w:name w:val="Heading 4 Char"/>
    <w:basedOn w:val="DefaultParagraphFont"/>
    <w:link w:val="Heading4"/>
    <w:rsid w:val="00930876"/>
    <w:rPr>
      <w:bCs/>
      <w:color w:val="000000" w:themeColor="text1"/>
      <w:sz w:val="24"/>
      <w:szCs w:val="28"/>
      <w:u w:val="single"/>
    </w:rPr>
  </w:style>
  <w:style w:type="character" w:customStyle="1" w:styleId="nrpsHeading4Char">
    <w:name w:val="nrps Heading 4 Char"/>
    <w:basedOn w:val="DefaultParagraphFont"/>
    <w:link w:val="nrpsHeading4"/>
    <w:rsid w:val="00930876"/>
    <w:rPr>
      <w:color w:val="000000" w:themeColor="text1"/>
      <w:sz w:val="23"/>
      <w:szCs w:val="28"/>
      <w:u w:val="single"/>
    </w:rPr>
  </w:style>
  <w:style w:type="paragraph" w:customStyle="1" w:styleId="nrpsFigurecaption">
    <w:name w:val="nrps Figure caption"/>
    <w:next w:val="nrpsNormal"/>
    <w:link w:val="nrpsFigurecaptionChar"/>
    <w:qFormat/>
    <w:rsid w:val="00930876"/>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930876"/>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930876"/>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930876"/>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930876"/>
    <w:rPr>
      <w:rFonts w:ascii="Arial" w:hAnsi="Arial"/>
      <w:bCs/>
      <w:color w:val="000000" w:themeColor="text1"/>
    </w:rPr>
  </w:style>
  <w:style w:type="paragraph" w:customStyle="1" w:styleId="nrpsTableheader">
    <w:name w:val="nrps Table header"/>
    <w:link w:val="nrpsTableheaderChar"/>
    <w:qFormat/>
    <w:rsid w:val="00930876"/>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930876"/>
    <w:rPr>
      <w:rFonts w:ascii="Arial" w:hAnsi="Arial"/>
      <w:bCs/>
      <w:color w:val="000000" w:themeColor="text1"/>
    </w:rPr>
  </w:style>
  <w:style w:type="character" w:customStyle="1" w:styleId="DateChar">
    <w:name w:val="Date Char"/>
    <w:basedOn w:val="DefaultParagraphFont"/>
    <w:link w:val="Date"/>
    <w:uiPriority w:val="99"/>
    <w:semiHidden/>
    <w:rsid w:val="00930876"/>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930876"/>
    <w:rPr>
      <w:rFonts w:ascii="Tahoma" w:hAnsi="Tahoma" w:cs="Tahoma"/>
      <w:sz w:val="16"/>
      <w:szCs w:val="16"/>
    </w:rPr>
  </w:style>
  <w:style w:type="character" w:customStyle="1" w:styleId="nrpsTableheaderChar">
    <w:name w:val="nrps Table header Char"/>
    <w:basedOn w:val="DefaultParagraphFont"/>
    <w:link w:val="nrpsTableheader"/>
    <w:rsid w:val="00930876"/>
    <w:rPr>
      <w:rFonts w:ascii="Arial" w:hAnsi="Arial" w:cs="Arial"/>
      <w:b/>
      <w:color w:val="000000" w:themeColor="text1"/>
      <w:sz w:val="18"/>
    </w:rPr>
  </w:style>
  <w:style w:type="character" w:customStyle="1" w:styleId="nrpsBackcoveraddress">
    <w:name w:val="nrps Backcover address"/>
    <w:basedOn w:val="nrpsBannerline1Char"/>
    <w:semiHidden/>
    <w:locked/>
    <w:rsid w:val="00930876"/>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930876"/>
    <w:pPr>
      <w:spacing w:line="276" w:lineRule="auto"/>
    </w:pPr>
    <w:rPr>
      <w:rFonts w:ascii="Arial" w:hAnsi="Arial"/>
      <w:color w:val="800000"/>
      <w:sz w:val="23"/>
    </w:rPr>
  </w:style>
  <w:style w:type="paragraph" w:customStyle="1" w:styleId="nrpsHorizontalrule">
    <w:name w:val="nrps Horizontal rule"/>
    <w:basedOn w:val="Normal"/>
    <w:semiHidden/>
    <w:locked/>
    <w:rsid w:val="00930876"/>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930876"/>
    <w:rPr>
      <w:rFonts w:ascii="Arial" w:hAnsi="Arial"/>
      <w:color w:val="800000"/>
      <w:sz w:val="23"/>
    </w:rPr>
  </w:style>
  <w:style w:type="character" w:customStyle="1" w:styleId="DocumentMapChar">
    <w:name w:val="Document Map Char"/>
    <w:basedOn w:val="DefaultParagraphFont"/>
    <w:link w:val="DocumentMap"/>
    <w:uiPriority w:val="99"/>
    <w:semiHidden/>
    <w:rsid w:val="00930876"/>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930876"/>
  </w:style>
  <w:style w:type="character" w:customStyle="1" w:styleId="E-mailSignatureChar">
    <w:name w:val="E-mail Signature Char"/>
    <w:basedOn w:val="DefaultParagraphFont"/>
    <w:link w:val="E-mailSignature"/>
    <w:uiPriority w:val="99"/>
    <w:semiHidden/>
    <w:rsid w:val="00930876"/>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930876"/>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930876"/>
    <w:rPr>
      <w:rFonts w:ascii="Cambria" w:hAnsi="Cambria"/>
      <w:sz w:val="20"/>
      <w:szCs w:val="20"/>
    </w:rPr>
  </w:style>
  <w:style w:type="paragraph" w:styleId="FootnoteText">
    <w:name w:val="footnote text"/>
    <w:basedOn w:val="Normal"/>
    <w:link w:val="FootnoteTextChar"/>
    <w:uiPriority w:val="99"/>
    <w:semiHidden/>
    <w:unhideWhenUsed/>
    <w:rsid w:val="00930876"/>
    <w:rPr>
      <w:sz w:val="20"/>
      <w:szCs w:val="20"/>
    </w:rPr>
  </w:style>
  <w:style w:type="character" w:customStyle="1" w:styleId="FootnoteTextChar">
    <w:name w:val="Footnote Text Char"/>
    <w:basedOn w:val="DefaultParagraphFont"/>
    <w:link w:val="FootnoteText"/>
    <w:uiPriority w:val="99"/>
    <w:semiHidden/>
    <w:rsid w:val="00930876"/>
    <w:rPr>
      <w:rFonts w:eastAsiaTheme="minorHAnsi" w:cstheme="minorBidi"/>
      <w:color w:val="000000" w:themeColor="text1"/>
    </w:rPr>
  </w:style>
  <w:style w:type="character" w:customStyle="1" w:styleId="Heading6Char">
    <w:name w:val="Heading 6 Char"/>
    <w:basedOn w:val="DefaultParagraphFont"/>
    <w:link w:val="Heading6"/>
    <w:rsid w:val="00930876"/>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930876"/>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930876"/>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930876"/>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930876"/>
    <w:rPr>
      <w:i/>
      <w:iCs/>
    </w:rPr>
  </w:style>
  <w:style w:type="character" w:customStyle="1" w:styleId="HTMLAddressChar">
    <w:name w:val="HTML Address Char"/>
    <w:basedOn w:val="DefaultParagraphFont"/>
    <w:link w:val="HTMLAddress"/>
    <w:uiPriority w:val="99"/>
    <w:semiHidden/>
    <w:rsid w:val="00930876"/>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93087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30876"/>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930876"/>
    <w:pPr>
      <w:ind w:left="240" w:hanging="240"/>
    </w:pPr>
  </w:style>
  <w:style w:type="paragraph" w:styleId="Index2">
    <w:name w:val="index 2"/>
    <w:basedOn w:val="Normal"/>
    <w:next w:val="Normal"/>
    <w:autoRedefine/>
    <w:uiPriority w:val="99"/>
    <w:semiHidden/>
    <w:unhideWhenUsed/>
    <w:rsid w:val="00930876"/>
    <w:pPr>
      <w:ind w:left="480" w:hanging="240"/>
    </w:pPr>
  </w:style>
  <w:style w:type="paragraph" w:styleId="Index3">
    <w:name w:val="index 3"/>
    <w:basedOn w:val="Normal"/>
    <w:next w:val="Normal"/>
    <w:autoRedefine/>
    <w:uiPriority w:val="99"/>
    <w:semiHidden/>
    <w:unhideWhenUsed/>
    <w:rsid w:val="00930876"/>
    <w:pPr>
      <w:ind w:left="720" w:hanging="240"/>
    </w:pPr>
  </w:style>
  <w:style w:type="paragraph" w:styleId="Index4">
    <w:name w:val="index 4"/>
    <w:basedOn w:val="Normal"/>
    <w:next w:val="Normal"/>
    <w:autoRedefine/>
    <w:uiPriority w:val="99"/>
    <w:semiHidden/>
    <w:unhideWhenUsed/>
    <w:rsid w:val="00930876"/>
    <w:pPr>
      <w:ind w:left="960" w:hanging="240"/>
    </w:pPr>
  </w:style>
  <w:style w:type="paragraph" w:styleId="Index5">
    <w:name w:val="index 5"/>
    <w:basedOn w:val="Normal"/>
    <w:next w:val="Normal"/>
    <w:autoRedefine/>
    <w:uiPriority w:val="99"/>
    <w:semiHidden/>
    <w:unhideWhenUsed/>
    <w:rsid w:val="00930876"/>
    <w:pPr>
      <w:ind w:left="1200" w:hanging="240"/>
    </w:pPr>
  </w:style>
  <w:style w:type="paragraph" w:styleId="Index6">
    <w:name w:val="index 6"/>
    <w:basedOn w:val="Normal"/>
    <w:next w:val="Normal"/>
    <w:autoRedefine/>
    <w:uiPriority w:val="99"/>
    <w:semiHidden/>
    <w:unhideWhenUsed/>
    <w:rsid w:val="00930876"/>
    <w:pPr>
      <w:ind w:left="1440" w:hanging="240"/>
    </w:pPr>
  </w:style>
  <w:style w:type="paragraph" w:styleId="Index7">
    <w:name w:val="index 7"/>
    <w:basedOn w:val="Normal"/>
    <w:next w:val="Normal"/>
    <w:autoRedefine/>
    <w:uiPriority w:val="99"/>
    <w:semiHidden/>
    <w:unhideWhenUsed/>
    <w:rsid w:val="00930876"/>
    <w:pPr>
      <w:ind w:left="1680" w:hanging="240"/>
    </w:pPr>
  </w:style>
  <w:style w:type="paragraph" w:styleId="Index8">
    <w:name w:val="index 8"/>
    <w:basedOn w:val="Normal"/>
    <w:next w:val="Normal"/>
    <w:autoRedefine/>
    <w:uiPriority w:val="99"/>
    <w:semiHidden/>
    <w:unhideWhenUsed/>
    <w:rsid w:val="00930876"/>
    <w:pPr>
      <w:ind w:left="1920" w:hanging="240"/>
    </w:pPr>
  </w:style>
  <w:style w:type="paragraph" w:styleId="Index9">
    <w:name w:val="index 9"/>
    <w:basedOn w:val="Normal"/>
    <w:next w:val="Normal"/>
    <w:autoRedefine/>
    <w:uiPriority w:val="99"/>
    <w:semiHidden/>
    <w:unhideWhenUsed/>
    <w:rsid w:val="00930876"/>
    <w:pPr>
      <w:ind w:left="2160" w:hanging="240"/>
    </w:pPr>
  </w:style>
  <w:style w:type="paragraph" w:styleId="IndexHeading">
    <w:name w:val="index heading"/>
    <w:basedOn w:val="Normal"/>
    <w:next w:val="Index1"/>
    <w:uiPriority w:val="99"/>
    <w:semiHidden/>
    <w:unhideWhenUsed/>
    <w:rsid w:val="00930876"/>
    <w:rPr>
      <w:rFonts w:ascii="Cambria" w:hAnsi="Cambria"/>
      <w:b/>
      <w:bCs/>
    </w:rPr>
  </w:style>
  <w:style w:type="paragraph" w:styleId="ListParagraph">
    <w:name w:val="List Paragraph"/>
    <w:basedOn w:val="nrpsNormalsingleline"/>
    <w:uiPriority w:val="34"/>
    <w:qFormat/>
    <w:rsid w:val="00930876"/>
    <w:pPr>
      <w:ind w:left="720"/>
    </w:pPr>
  </w:style>
  <w:style w:type="paragraph" w:styleId="List">
    <w:name w:val="List"/>
    <w:basedOn w:val="Normal"/>
    <w:uiPriority w:val="99"/>
    <w:semiHidden/>
    <w:unhideWhenUsed/>
    <w:rsid w:val="00930876"/>
    <w:pPr>
      <w:ind w:left="360" w:hanging="360"/>
      <w:contextualSpacing/>
    </w:pPr>
  </w:style>
  <w:style w:type="paragraph" w:styleId="List2">
    <w:name w:val="List 2"/>
    <w:basedOn w:val="Normal"/>
    <w:uiPriority w:val="99"/>
    <w:semiHidden/>
    <w:unhideWhenUsed/>
    <w:rsid w:val="00930876"/>
    <w:pPr>
      <w:ind w:left="720" w:hanging="360"/>
      <w:contextualSpacing/>
    </w:pPr>
  </w:style>
  <w:style w:type="paragraph" w:styleId="List3">
    <w:name w:val="List 3"/>
    <w:basedOn w:val="Normal"/>
    <w:uiPriority w:val="99"/>
    <w:semiHidden/>
    <w:unhideWhenUsed/>
    <w:rsid w:val="00930876"/>
    <w:pPr>
      <w:ind w:left="1080" w:hanging="360"/>
      <w:contextualSpacing/>
    </w:pPr>
  </w:style>
  <w:style w:type="paragraph" w:styleId="List4">
    <w:name w:val="List 4"/>
    <w:basedOn w:val="Normal"/>
    <w:uiPriority w:val="99"/>
    <w:semiHidden/>
    <w:unhideWhenUsed/>
    <w:rsid w:val="00930876"/>
    <w:pPr>
      <w:ind w:left="1440" w:hanging="360"/>
      <w:contextualSpacing/>
    </w:pPr>
  </w:style>
  <w:style w:type="paragraph" w:styleId="List5">
    <w:name w:val="List 5"/>
    <w:basedOn w:val="Normal"/>
    <w:uiPriority w:val="99"/>
    <w:semiHidden/>
    <w:unhideWhenUsed/>
    <w:rsid w:val="00930876"/>
    <w:pPr>
      <w:ind w:left="1800" w:hanging="360"/>
      <w:contextualSpacing/>
    </w:pPr>
  </w:style>
  <w:style w:type="paragraph" w:styleId="ListBullet">
    <w:name w:val="List Bullet"/>
    <w:basedOn w:val="Normal"/>
    <w:uiPriority w:val="99"/>
    <w:unhideWhenUsed/>
    <w:rsid w:val="00930876"/>
    <w:pPr>
      <w:numPr>
        <w:numId w:val="32"/>
      </w:numPr>
      <w:spacing w:after="80"/>
    </w:pPr>
  </w:style>
  <w:style w:type="paragraph" w:styleId="ListBullet2">
    <w:name w:val="List Bullet 2"/>
    <w:basedOn w:val="Normal"/>
    <w:uiPriority w:val="99"/>
    <w:unhideWhenUsed/>
    <w:rsid w:val="00930876"/>
    <w:pPr>
      <w:contextualSpacing/>
    </w:pPr>
  </w:style>
  <w:style w:type="paragraph" w:styleId="ListBullet3">
    <w:name w:val="List Bullet 3"/>
    <w:basedOn w:val="Normal"/>
    <w:uiPriority w:val="99"/>
    <w:unhideWhenUsed/>
    <w:rsid w:val="00930876"/>
    <w:pPr>
      <w:contextualSpacing/>
    </w:pPr>
  </w:style>
  <w:style w:type="paragraph" w:styleId="ListBullet4">
    <w:name w:val="List Bullet 4"/>
    <w:basedOn w:val="Normal"/>
    <w:uiPriority w:val="99"/>
    <w:semiHidden/>
    <w:unhideWhenUsed/>
    <w:rsid w:val="00930876"/>
    <w:pPr>
      <w:numPr>
        <w:numId w:val="33"/>
      </w:numPr>
      <w:contextualSpacing/>
    </w:pPr>
  </w:style>
  <w:style w:type="paragraph" w:styleId="ListBullet5">
    <w:name w:val="List Bullet 5"/>
    <w:basedOn w:val="Normal"/>
    <w:uiPriority w:val="99"/>
    <w:semiHidden/>
    <w:unhideWhenUsed/>
    <w:rsid w:val="00930876"/>
    <w:pPr>
      <w:numPr>
        <w:numId w:val="34"/>
      </w:numPr>
      <w:contextualSpacing/>
    </w:pPr>
  </w:style>
  <w:style w:type="paragraph" w:styleId="ListContinue">
    <w:name w:val="List Continue"/>
    <w:basedOn w:val="Normal"/>
    <w:uiPriority w:val="99"/>
    <w:semiHidden/>
    <w:unhideWhenUsed/>
    <w:rsid w:val="00930876"/>
    <w:pPr>
      <w:spacing w:after="120"/>
      <w:ind w:left="360"/>
      <w:contextualSpacing/>
    </w:pPr>
  </w:style>
  <w:style w:type="paragraph" w:styleId="ListContinue2">
    <w:name w:val="List Continue 2"/>
    <w:basedOn w:val="Normal"/>
    <w:uiPriority w:val="99"/>
    <w:semiHidden/>
    <w:unhideWhenUsed/>
    <w:rsid w:val="00930876"/>
    <w:pPr>
      <w:spacing w:after="120"/>
      <w:ind w:left="720"/>
      <w:contextualSpacing/>
    </w:pPr>
  </w:style>
  <w:style w:type="paragraph" w:styleId="ListContinue3">
    <w:name w:val="List Continue 3"/>
    <w:basedOn w:val="Normal"/>
    <w:uiPriority w:val="99"/>
    <w:semiHidden/>
    <w:unhideWhenUsed/>
    <w:rsid w:val="00930876"/>
    <w:pPr>
      <w:spacing w:after="120"/>
      <w:ind w:left="1080"/>
      <w:contextualSpacing/>
    </w:pPr>
  </w:style>
  <w:style w:type="paragraph" w:styleId="ListContinue4">
    <w:name w:val="List Continue 4"/>
    <w:basedOn w:val="Normal"/>
    <w:uiPriority w:val="99"/>
    <w:semiHidden/>
    <w:unhideWhenUsed/>
    <w:rsid w:val="00930876"/>
    <w:pPr>
      <w:spacing w:after="120"/>
      <w:ind w:left="1440"/>
      <w:contextualSpacing/>
    </w:pPr>
  </w:style>
  <w:style w:type="paragraph" w:styleId="ListContinue5">
    <w:name w:val="List Continue 5"/>
    <w:basedOn w:val="Normal"/>
    <w:uiPriority w:val="99"/>
    <w:semiHidden/>
    <w:unhideWhenUsed/>
    <w:rsid w:val="00930876"/>
    <w:pPr>
      <w:spacing w:after="120"/>
      <w:ind w:left="1800"/>
      <w:contextualSpacing/>
    </w:pPr>
  </w:style>
  <w:style w:type="paragraph" w:styleId="ListNumber">
    <w:name w:val="List Number"/>
    <w:basedOn w:val="ListParagraph"/>
    <w:uiPriority w:val="99"/>
    <w:unhideWhenUsed/>
    <w:rsid w:val="00930876"/>
    <w:pPr>
      <w:numPr>
        <w:numId w:val="41"/>
      </w:numPr>
      <w:spacing w:after="80"/>
      <w:jc w:val="both"/>
    </w:pPr>
    <w:rPr>
      <w:color w:val="000000"/>
      <w:szCs w:val="23"/>
      <w:shd w:val="clear" w:color="auto" w:fill="FFFFFF"/>
    </w:rPr>
  </w:style>
  <w:style w:type="paragraph" w:styleId="ListNumber2">
    <w:name w:val="List Number 2"/>
    <w:basedOn w:val="ListParagraph"/>
    <w:uiPriority w:val="99"/>
    <w:unhideWhenUsed/>
    <w:rsid w:val="00930876"/>
    <w:pPr>
      <w:numPr>
        <w:numId w:val="42"/>
      </w:numPr>
      <w:spacing w:after="80"/>
      <w:jc w:val="both"/>
    </w:pPr>
    <w:rPr>
      <w:color w:val="000000"/>
      <w:szCs w:val="23"/>
      <w:shd w:val="clear" w:color="auto" w:fill="FFFFFF"/>
    </w:rPr>
  </w:style>
  <w:style w:type="paragraph" w:styleId="ListNumber3">
    <w:name w:val="List Number 3"/>
    <w:basedOn w:val="ListParagraph"/>
    <w:uiPriority w:val="99"/>
    <w:unhideWhenUsed/>
    <w:rsid w:val="00930876"/>
    <w:pPr>
      <w:numPr>
        <w:ilvl w:val="2"/>
        <w:numId w:val="41"/>
      </w:numPr>
      <w:spacing w:after="80"/>
      <w:jc w:val="both"/>
    </w:pPr>
    <w:rPr>
      <w:color w:val="000000"/>
      <w:szCs w:val="23"/>
    </w:rPr>
  </w:style>
  <w:style w:type="paragraph" w:styleId="ListNumber4">
    <w:name w:val="List Number 4"/>
    <w:basedOn w:val="Normal"/>
    <w:uiPriority w:val="99"/>
    <w:semiHidden/>
    <w:unhideWhenUsed/>
    <w:rsid w:val="00930876"/>
    <w:pPr>
      <w:numPr>
        <w:numId w:val="38"/>
      </w:numPr>
      <w:contextualSpacing/>
    </w:pPr>
  </w:style>
  <w:style w:type="paragraph" w:styleId="ListNumber5">
    <w:name w:val="List Number 5"/>
    <w:basedOn w:val="Normal"/>
    <w:uiPriority w:val="99"/>
    <w:semiHidden/>
    <w:unhideWhenUsed/>
    <w:rsid w:val="00930876"/>
    <w:pPr>
      <w:numPr>
        <w:numId w:val="39"/>
      </w:numPr>
      <w:contextualSpacing/>
    </w:pPr>
  </w:style>
  <w:style w:type="paragraph" w:styleId="MacroText">
    <w:name w:val="macro"/>
    <w:link w:val="MacroTextChar"/>
    <w:uiPriority w:val="99"/>
    <w:semiHidden/>
    <w:unhideWhenUsed/>
    <w:rsid w:val="0093087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930876"/>
    <w:rPr>
      <w:rFonts w:ascii="Courier New" w:hAnsi="Courier New" w:cs="Courier New"/>
    </w:rPr>
  </w:style>
  <w:style w:type="paragraph" w:styleId="MessageHeader">
    <w:name w:val="Message Header"/>
    <w:basedOn w:val="Normal"/>
    <w:link w:val="MessageHeaderChar"/>
    <w:uiPriority w:val="99"/>
    <w:semiHidden/>
    <w:unhideWhenUsed/>
    <w:rsid w:val="0093087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930876"/>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930876"/>
  </w:style>
  <w:style w:type="paragraph" w:styleId="NormalIndent">
    <w:name w:val="Normal Indent"/>
    <w:basedOn w:val="Normal"/>
    <w:uiPriority w:val="99"/>
    <w:semiHidden/>
    <w:unhideWhenUsed/>
    <w:rsid w:val="00930876"/>
    <w:pPr>
      <w:ind w:left="720"/>
    </w:pPr>
  </w:style>
  <w:style w:type="paragraph" w:styleId="NoteHeading">
    <w:name w:val="Note Heading"/>
    <w:basedOn w:val="Normal"/>
    <w:next w:val="Normal"/>
    <w:link w:val="NoteHeadingChar"/>
    <w:uiPriority w:val="99"/>
    <w:semiHidden/>
    <w:unhideWhenUsed/>
    <w:rsid w:val="00930876"/>
  </w:style>
  <w:style w:type="character" w:customStyle="1" w:styleId="NoteHeadingChar">
    <w:name w:val="Note Heading Char"/>
    <w:basedOn w:val="DefaultParagraphFont"/>
    <w:link w:val="NoteHeading"/>
    <w:uiPriority w:val="99"/>
    <w:semiHidden/>
    <w:rsid w:val="00930876"/>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930876"/>
    <w:rPr>
      <w:rFonts w:ascii="Courier New" w:hAnsi="Courier New" w:cs="Courier New"/>
      <w:sz w:val="20"/>
      <w:szCs w:val="20"/>
    </w:rPr>
  </w:style>
  <w:style w:type="character" w:customStyle="1" w:styleId="PlainTextChar">
    <w:name w:val="Plain Text Char"/>
    <w:basedOn w:val="DefaultParagraphFont"/>
    <w:link w:val="PlainText"/>
    <w:uiPriority w:val="99"/>
    <w:rsid w:val="00930876"/>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930876"/>
  </w:style>
  <w:style w:type="character" w:customStyle="1" w:styleId="SalutationChar">
    <w:name w:val="Salutation Char"/>
    <w:basedOn w:val="DefaultParagraphFont"/>
    <w:link w:val="Salutation"/>
    <w:uiPriority w:val="99"/>
    <w:semiHidden/>
    <w:rsid w:val="00930876"/>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930876"/>
    <w:pPr>
      <w:ind w:left="4320"/>
    </w:pPr>
  </w:style>
  <w:style w:type="character" w:customStyle="1" w:styleId="SignatureChar">
    <w:name w:val="Signature Char"/>
    <w:basedOn w:val="DefaultParagraphFont"/>
    <w:link w:val="Signature"/>
    <w:uiPriority w:val="99"/>
    <w:semiHidden/>
    <w:rsid w:val="00930876"/>
    <w:rPr>
      <w:rFonts w:eastAsiaTheme="minorHAnsi" w:cstheme="minorBidi"/>
      <w:color w:val="000000" w:themeColor="text1"/>
      <w:sz w:val="23"/>
      <w:szCs w:val="22"/>
    </w:rPr>
  </w:style>
  <w:style w:type="paragraph" w:styleId="Subtitle">
    <w:name w:val="Subtitle"/>
    <w:basedOn w:val="Normal"/>
    <w:next w:val="Normal"/>
    <w:link w:val="SubtitleChar"/>
    <w:rsid w:val="00930876"/>
    <w:pPr>
      <w:spacing w:after="60"/>
      <w:jc w:val="center"/>
      <w:outlineLvl w:val="1"/>
    </w:pPr>
    <w:rPr>
      <w:rFonts w:ascii="Cambria" w:hAnsi="Cambria"/>
    </w:rPr>
  </w:style>
  <w:style w:type="character" w:customStyle="1" w:styleId="SubtitleChar">
    <w:name w:val="Subtitle Char"/>
    <w:basedOn w:val="DefaultParagraphFont"/>
    <w:link w:val="Subtitle"/>
    <w:rsid w:val="00930876"/>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930876"/>
    <w:pPr>
      <w:ind w:left="240" w:hanging="240"/>
    </w:pPr>
  </w:style>
  <w:style w:type="paragraph" w:styleId="Title">
    <w:name w:val="Title"/>
    <w:basedOn w:val="Normal"/>
    <w:next w:val="Normal"/>
    <w:link w:val="TitleChar"/>
    <w:rsid w:val="0093087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930876"/>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930876"/>
    <w:pPr>
      <w:spacing w:before="120"/>
    </w:pPr>
    <w:rPr>
      <w:rFonts w:ascii="Cambria" w:hAnsi="Cambria"/>
      <w:b/>
      <w:bCs/>
    </w:rPr>
  </w:style>
  <w:style w:type="paragraph" w:customStyle="1" w:styleId="PageRight">
    <w:name w:val="Page Right"/>
    <w:next w:val="nrpsNormal"/>
    <w:rsid w:val="00930876"/>
    <w:pPr>
      <w:spacing w:after="160" w:line="276" w:lineRule="auto"/>
      <w:jc w:val="right"/>
    </w:pPr>
    <w:rPr>
      <w:color w:val="000000" w:themeColor="text1"/>
      <w:sz w:val="23"/>
    </w:rPr>
  </w:style>
  <w:style w:type="paragraph" w:customStyle="1" w:styleId="TableHeader">
    <w:name w:val="Table Header"/>
    <w:basedOn w:val="Normal"/>
    <w:rsid w:val="00930876"/>
    <w:pPr>
      <w:jc w:val="center"/>
    </w:pPr>
    <w:rPr>
      <w:szCs w:val="20"/>
    </w:rPr>
  </w:style>
  <w:style w:type="paragraph" w:customStyle="1" w:styleId="nrpsTablenote">
    <w:name w:val="nrps Table note"/>
    <w:qFormat/>
    <w:rsid w:val="00930876"/>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930876"/>
    <w:rPr>
      <w:color w:val="000000" w:themeColor="text1"/>
    </w:rPr>
  </w:style>
  <w:style w:type="paragraph" w:styleId="Header">
    <w:name w:val="header"/>
    <w:basedOn w:val="Normal"/>
    <w:link w:val="HeaderChar"/>
    <w:uiPriority w:val="99"/>
    <w:unhideWhenUsed/>
    <w:rsid w:val="00930876"/>
    <w:pPr>
      <w:tabs>
        <w:tab w:val="center" w:pos="4680"/>
        <w:tab w:val="right" w:pos="9360"/>
      </w:tabs>
      <w:spacing w:after="0"/>
    </w:pPr>
  </w:style>
  <w:style w:type="paragraph" w:styleId="Footer">
    <w:name w:val="footer"/>
    <w:basedOn w:val="Normal"/>
    <w:link w:val="FooterChar"/>
    <w:uiPriority w:val="99"/>
    <w:unhideWhenUsed/>
    <w:rsid w:val="00930876"/>
    <w:pPr>
      <w:tabs>
        <w:tab w:val="center" w:pos="4680"/>
        <w:tab w:val="right" w:pos="9360"/>
      </w:tabs>
      <w:spacing w:after="0"/>
    </w:pPr>
  </w:style>
  <w:style w:type="character" w:customStyle="1" w:styleId="FooterChar">
    <w:name w:val="Footer Char"/>
    <w:basedOn w:val="DefaultParagraphFont"/>
    <w:link w:val="Footer"/>
    <w:uiPriority w:val="99"/>
    <w:rsid w:val="00930876"/>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930876"/>
    <w:pPr>
      <w:spacing w:line="240" w:lineRule="auto"/>
    </w:pPr>
    <w:rPr>
      <w:noProof/>
      <w:sz w:val="24"/>
    </w:rPr>
  </w:style>
  <w:style w:type="character" w:customStyle="1" w:styleId="HeaderChar">
    <w:name w:val="Header Char"/>
    <w:basedOn w:val="DefaultParagraphFont"/>
    <w:link w:val="Header"/>
    <w:uiPriority w:val="99"/>
    <w:rsid w:val="00930876"/>
    <w:rPr>
      <w:rFonts w:eastAsiaTheme="minorHAnsi" w:cstheme="minorBidi"/>
      <w:color w:val="000000" w:themeColor="text1"/>
      <w:sz w:val="23"/>
      <w:szCs w:val="22"/>
    </w:rPr>
  </w:style>
  <w:style w:type="table" w:customStyle="1" w:styleId="TableGrid1">
    <w:name w:val="Table Grid1"/>
    <w:basedOn w:val="TableNormal"/>
    <w:next w:val="TableGrid"/>
    <w:uiPriority w:val="59"/>
    <w:rsid w:val="0093087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930876"/>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930876"/>
    <w:rPr>
      <w:color w:val="800000"/>
    </w:rPr>
  </w:style>
  <w:style w:type="paragraph" w:customStyle="1" w:styleId="nrpsInstructionsh2">
    <w:name w:val="nrps Instructions h2"/>
    <w:basedOn w:val="nrpsHeading2"/>
    <w:rsid w:val="00930876"/>
    <w:rPr>
      <w:color w:val="800000"/>
      <w:sz w:val="24"/>
    </w:rPr>
  </w:style>
  <w:style w:type="paragraph" w:customStyle="1" w:styleId="nrpsPhotocaption">
    <w:name w:val="nrps Photo caption"/>
    <w:basedOn w:val="nrpsFigurecaption"/>
    <w:qFormat/>
    <w:rsid w:val="00930876"/>
  </w:style>
  <w:style w:type="character" w:styleId="Strong">
    <w:name w:val="Strong"/>
    <w:basedOn w:val="DefaultParagraphFont"/>
    <w:uiPriority w:val="22"/>
    <w:rsid w:val="00930876"/>
    <w:rPr>
      <w:b/>
      <w:bCs/>
    </w:rPr>
  </w:style>
  <w:style w:type="paragraph" w:customStyle="1" w:styleId="nrpsHeading6">
    <w:name w:val="nrps Heading 6"/>
    <w:basedOn w:val="Heading6"/>
    <w:next w:val="nrpsNormal"/>
    <w:rsid w:val="00930876"/>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930876"/>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930876"/>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930876"/>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930876"/>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930876"/>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930876"/>
    <w:rPr>
      <w:rFonts w:eastAsia="Times New Roman" w:cs="Times New Roman"/>
      <w:noProof/>
    </w:rPr>
  </w:style>
  <w:style w:type="paragraph" w:customStyle="1" w:styleId="TOC">
    <w:name w:val="TOC"/>
    <w:basedOn w:val="TOC1"/>
    <w:rsid w:val="00930876"/>
  </w:style>
  <w:style w:type="table" w:customStyle="1" w:styleId="LightShading1">
    <w:name w:val="Light Shading1"/>
    <w:basedOn w:val="TableNormal"/>
    <w:uiPriority w:val="60"/>
    <w:rsid w:val="00930876"/>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930876"/>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930876"/>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930876"/>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930876"/>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930876"/>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930876"/>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930876"/>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930876"/>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930876"/>
  </w:style>
  <w:style w:type="table" w:customStyle="1" w:styleId="TableGrid11">
    <w:name w:val="Table Grid11"/>
    <w:basedOn w:val="TableNormal"/>
    <w:uiPriority w:val="59"/>
    <w:rsid w:val="00930876"/>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930876"/>
    <w:pPr>
      <w:keepNext/>
      <w:spacing w:before="360"/>
    </w:pPr>
  </w:style>
  <w:style w:type="paragraph" w:customStyle="1" w:styleId="nrpsNormalsingleline">
    <w:name w:val="nrps Normal single line"/>
    <w:rsid w:val="00930876"/>
    <w:pPr>
      <w:spacing w:line="276" w:lineRule="auto"/>
    </w:pPr>
    <w:rPr>
      <w:color w:val="000000" w:themeColor="text1"/>
      <w:sz w:val="23"/>
    </w:rPr>
  </w:style>
  <w:style w:type="paragraph" w:customStyle="1" w:styleId="nrpsBulletlist">
    <w:name w:val="nrps Bullet list"/>
    <w:basedOn w:val="nrpsNormal"/>
    <w:link w:val="nrpsBulletlistChar"/>
    <w:rsid w:val="00930876"/>
    <w:pPr>
      <w:ind w:left="360" w:hanging="360"/>
    </w:pPr>
    <w:rPr>
      <w:shd w:val="clear" w:color="auto" w:fill="FFFFFF"/>
    </w:rPr>
  </w:style>
  <w:style w:type="character" w:customStyle="1" w:styleId="nrpsBulletlistChar">
    <w:name w:val="nrps Bullet list Char"/>
    <w:basedOn w:val="nrpsNormalChar"/>
    <w:link w:val="nrpsBulletlist"/>
    <w:rsid w:val="00930876"/>
    <w:rPr>
      <w:color w:val="000000" w:themeColor="text1"/>
      <w:sz w:val="23"/>
    </w:rPr>
  </w:style>
  <w:style w:type="paragraph" w:customStyle="1" w:styleId="nrpsContents">
    <w:name w:val="nrps Contents"/>
    <w:basedOn w:val="Heading1"/>
    <w:next w:val="nrpsNormal"/>
    <w:rsid w:val="00930876"/>
    <w:pPr>
      <w:spacing w:after="160"/>
    </w:pPr>
    <w:rPr>
      <w:szCs w:val="24"/>
    </w:rPr>
  </w:style>
  <w:style w:type="paragraph" w:customStyle="1" w:styleId="nrpsContentsH2">
    <w:name w:val="nrps Contents H2"/>
    <w:basedOn w:val="Heading2"/>
    <w:rsid w:val="00930876"/>
    <w:pPr>
      <w:spacing w:after="160"/>
    </w:pPr>
    <w:rPr>
      <w:sz w:val="32"/>
    </w:rPr>
  </w:style>
  <w:style w:type="paragraph" w:customStyle="1" w:styleId="nrpsContentsSOP">
    <w:name w:val="nrps Contents SOP"/>
    <w:next w:val="nrpsNormal"/>
    <w:rsid w:val="00930876"/>
    <w:rPr>
      <w:b/>
      <w:color w:val="000000" w:themeColor="text1"/>
      <w:sz w:val="23"/>
      <w:szCs w:val="24"/>
    </w:rPr>
  </w:style>
  <w:style w:type="paragraph" w:customStyle="1" w:styleId="nrpsFigurecaptionSOP">
    <w:name w:val="nrps Figure caption SOP"/>
    <w:next w:val="nrpsNormal"/>
    <w:rsid w:val="00930876"/>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930876"/>
    <w:rPr>
      <w:szCs w:val="24"/>
    </w:rPr>
  </w:style>
  <w:style w:type="paragraph" w:customStyle="1" w:styleId="nrpsHeading1SOP">
    <w:name w:val="nrps Heading 1 SOP"/>
    <w:basedOn w:val="nrpsHeading1"/>
    <w:next w:val="nrpsNormal"/>
    <w:rsid w:val="00930876"/>
  </w:style>
  <w:style w:type="paragraph" w:customStyle="1" w:styleId="nrpsHeading2appendix">
    <w:name w:val="nrps Heading 2 appendix"/>
    <w:basedOn w:val="nrpsHeading2"/>
    <w:next w:val="nrpsNormal"/>
    <w:rsid w:val="00930876"/>
  </w:style>
  <w:style w:type="paragraph" w:customStyle="1" w:styleId="nrpsHeading2SOP">
    <w:name w:val="nrps Heading 2 SOP"/>
    <w:basedOn w:val="nrpsHeading2"/>
    <w:next w:val="nrpsNormal"/>
    <w:rsid w:val="00930876"/>
    <w:rPr>
      <w:bCs/>
      <w:iCs/>
    </w:rPr>
  </w:style>
  <w:style w:type="paragraph" w:customStyle="1" w:styleId="nrpsHeading3appendix">
    <w:name w:val="nrps Heading 3 appendix"/>
    <w:basedOn w:val="nrpsHeading3"/>
    <w:next w:val="nrpsNormal"/>
    <w:rsid w:val="00930876"/>
  </w:style>
  <w:style w:type="paragraph" w:customStyle="1" w:styleId="nrpsHeading3SOP">
    <w:name w:val="nrps Heading 3 SOP"/>
    <w:basedOn w:val="nrpsHeading3"/>
    <w:next w:val="nrpsNormal"/>
    <w:rsid w:val="00930876"/>
  </w:style>
  <w:style w:type="paragraph" w:customStyle="1" w:styleId="nrpsHeading4appendix">
    <w:name w:val="nrps Heading 4 appendix"/>
    <w:basedOn w:val="nrpsHeading4"/>
    <w:next w:val="nrpsNormal"/>
    <w:rsid w:val="00930876"/>
    <w:rPr>
      <w:bCs/>
    </w:rPr>
  </w:style>
  <w:style w:type="paragraph" w:customStyle="1" w:styleId="nrpsHeading4SOP">
    <w:name w:val="nrps Heading 4 SOP"/>
    <w:basedOn w:val="nrpsHeading4"/>
    <w:next w:val="nrpsNormal"/>
    <w:rsid w:val="00930876"/>
    <w:rPr>
      <w:bCs/>
    </w:rPr>
  </w:style>
  <w:style w:type="paragraph" w:customStyle="1" w:styleId="nrpsHyperlink">
    <w:name w:val="nrps Hyperlink"/>
    <w:basedOn w:val="nrpsNormal"/>
    <w:link w:val="nrpsHyperlinkChar"/>
    <w:rsid w:val="00930876"/>
  </w:style>
  <w:style w:type="character" w:customStyle="1" w:styleId="nrpsHyperlinkChar">
    <w:name w:val="nrps Hyperlink Char"/>
    <w:basedOn w:val="nrpsNormalChar"/>
    <w:link w:val="nrpsHyperlink"/>
    <w:rsid w:val="00930876"/>
    <w:rPr>
      <w:color w:val="000000" w:themeColor="text1"/>
      <w:sz w:val="23"/>
    </w:rPr>
  </w:style>
  <w:style w:type="paragraph" w:customStyle="1" w:styleId="nrpsInsidecovers">
    <w:name w:val="nrps Inside covers"/>
    <w:basedOn w:val="Normal"/>
    <w:link w:val="nrpsInsidecoversChar"/>
    <w:rsid w:val="00930876"/>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930876"/>
    <w:rPr>
      <w:color w:val="000000" w:themeColor="text1"/>
      <w:sz w:val="18"/>
      <w:szCs w:val="24"/>
    </w:rPr>
  </w:style>
  <w:style w:type="paragraph" w:customStyle="1" w:styleId="nrpsNormalcode">
    <w:name w:val="nrps Normal code"/>
    <w:basedOn w:val="nrpsNormalsingleline"/>
    <w:rsid w:val="00930876"/>
    <w:rPr>
      <w:rFonts w:ascii="Courier New" w:hAnsi="Courier New"/>
      <w:i/>
      <w:color w:val="800000"/>
    </w:rPr>
  </w:style>
  <w:style w:type="numbering" w:customStyle="1" w:styleId="nrpsNumlist">
    <w:name w:val="nrps Num list"/>
    <w:basedOn w:val="NoList"/>
    <w:rsid w:val="00930876"/>
    <w:pPr>
      <w:numPr>
        <w:numId w:val="16"/>
      </w:numPr>
    </w:pPr>
  </w:style>
  <w:style w:type="paragraph" w:customStyle="1" w:styleId="nrpsSeriesnamenumber">
    <w:name w:val="nrps Series name/number"/>
    <w:qFormat/>
    <w:rsid w:val="00930876"/>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930876"/>
    <w:pPr>
      <w:tabs>
        <w:tab w:val="left" w:pos="9360"/>
      </w:tabs>
      <w:spacing w:before="80" w:after="80"/>
      <w:ind w:right="720"/>
    </w:pPr>
    <w:rPr>
      <w:rFonts w:ascii="Times New Roman" w:hAnsi="Times New Roman"/>
      <w:b w:val="0"/>
      <w:bCs/>
      <w:i/>
      <w:sz w:val="36"/>
      <w:szCs w:val="36"/>
    </w:rPr>
  </w:style>
  <w:style w:type="character" w:customStyle="1" w:styleId="nrpsSubtitleChar">
    <w:name w:val="nrps Subtitle Char"/>
    <w:basedOn w:val="DefaultParagraphFont"/>
    <w:link w:val="nrpsSubtitle"/>
    <w:rsid w:val="00930876"/>
    <w:rPr>
      <w:bCs/>
      <w:i/>
      <w:color w:val="000000" w:themeColor="text1"/>
      <w:sz w:val="36"/>
      <w:szCs w:val="36"/>
    </w:rPr>
  </w:style>
  <w:style w:type="paragraph" w:customStyle="1" w:styleId="nrpsTablecaptioncontinued">
    <w:name w:val="nrps Table caption continued"/>
    <w:next w:val="nrpsNormal"/>
    <w:rsid w:val="00930876"/>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930876"/>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930876"/>
    <w:pPr>
      <w:tabs>
        <w:tab w:val="left" w:pos="-2340"/>
      </w:tabs>
      <w:spacing w:before="40" w:after="0"/>
    </w:pPr>
    <w:rPr>
      <w:rFonts w:ascii="Times New Roman" w:hAnsi="Times New Roman"/>
      <w:bCs/>
      <w:sz w:val="40"/>
      <w:szCs w:val="40"/>
    </w:rPr>
  </w:style>
  <w:style w:type="character" w:customStyle="1" w:styleId="nrpsTitleChar">
    <w:name w:val="nrps Title Char"/>
    <w:basedOn w:val="DefaultParagraphFont"/>
    <w:link w:val="nrpsTitle"/>
    <w:rsid w:val="00930876"/>
    <w:rPr>
      <w:b/>
      <w:bCs/>
      <w:color w:val="000000" w:themeColor="text1"/>
      <w:sz w:val="40"/>
      <w:szCs w:val="40"/>
    </w:rPr>
  </w:style>
  <w:style w:type="paragraph" w:customStyle="1" w:styleId="TableCell-Centered">
    <w:name w:val="TableCell-Centered"/>
    <w:basedOn w:val="Normal"/>
    <w:rsid w:val="00930876"/>
    <w:pPr>
      <w:jc w:val="center"/>
    </w:pPr>
    <w:rPr>
      <w:szCs w:val="20"/>
    </w:rPr>
  </w:style>
  <w:style w:type="paragraph" w:customStyle="1" w:styleId="TableCell-Indent">
    <w:name w:val="TableCell-Indent"/>
    <w:basedOn w:val="Normal"/>
    <w:autoRedefine/>
    <w:rsid w:val="00930876"/>
    <w:pPr>
      <w:ind w:left="360"/>
    </w:pPr>
    <w:rPr>
      <w:szCs w:val="20"/>
    </w:rPr>
  </w:style>
  <w:style w:type="paragraph" w:styleId="TOC1">
    <w:name w:val="toc 1"/>
    <w:next w:val="nrpsNormal"/>
    <w:uiPriority w:val="39"/>
    <w:rsid w:val="00930876"/>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930876"/>
    <w:pPr>
      <w:tabs>
        <w:tab w:val="right" w:leader="dot" w:pos="9350"/>
      </w:tabs>
      <w:ind w:left="432"/>
    </w:pPr>
  </w:style>
  <w:style w:type="character" w:customStyle="1" w:styleId="TOC2Char">
    <w:name w:val="TOC 2 Char"/>
    <w:basedOn w:val="DefaultParagraphFont"/>
    <w:link w:val="TOC2"/>
    <w:uiPriority w:val="39"/>
    <w:rsid w:val="00930876"/>
    <w:rPr>
      <w:noProof/>
      <w:color w:val="000000" w:themeColor="text1"/>
      <w:sz w:val="23"/>
      <w:szCs w:val="24"/>
    </w:rPr>
  </w:style>
  <w:style w:type="paragraph" w:styleId="TOC3">
    <w:name w:val="toc 3"/>
    <w:basedOn w:val="TOC2"/>
    <w:next w:val="nrpsNormal"/>
    <w:link w:val="TOC3Char"/>
    <w:uiPriority w:val="39"/>
    <w:rsid w:val="00930876"/>
    <w:pPr>
      <w:ind w:left="720"/>
    </w:pPr>
  </w:style>
  <w:style w:type="character" w:customStyle="1" w:styleId="TOC3Char">
    <w:name w:val="TOC 3 Char"/>
    <w:basedOn w:val="TOC2Char"/>
    <w:link w:val="TOC3"/>
    <w:uiPriority w:val="39"/>
    <w:rsid w:val="00930876"/>
    <w:rPr>
      <w:noProof/>
      <w:color w:val="000000" w:themeColor="text1"/>
      <w:sz w:val="23"/>
      <w:szCs w:val="24"/>
    </w:rPr>
  </w:style>
  <w:style w:type="paragraph" w:styleId="TOC4">
    <w:name w:val="toc 4"/>
    <w:basedOn w:val="nrpsNormal"/>
    <w:next w:val="nrpsNormal"/>
    <w:autoRedefine/>
    <w:uiPriority w:val="39"/>
    <w:unhideWhenUsed/>
    <w:rsid w:val="00930876"/>
    <w:pPr>
      <w:ind w:left="1152" w:right="720"/>
    </w:pPr>
  </w:style>
  <w:style w:type="paragraph" w:styleId="TOC5">
    <w:name w:val="toc 5"/>
    <w:basedOn w:val="nrpsNormal"/>
    <w:next w:val="nrpsNormal"/>
    <w:autoRedefine/>
    <w:uiPriority w:val="39"/>
    <w:unhideWhenUsed/>
    <w:rsid w:val="00930876"/>
    <w:pPr>
      <w:ind w:left="960"/>
    </w:pPr>
  </w:style>
  <w:style w:type="paragraph" w:styleId="TOC6">
    <w:name w:val="toc 6"/>
    <w:basedOn w:val="nrpsNormal"/>
    <w:next w:val="Normal"/>
    <w:autoRedefine/>
    <w:uiPriority w:val="39"/>
    <w:unhideWhenUsed/>
    <w:rsid w:val="00930876"/>
    <w:pPr>
      <w:tabs>
        <w:tab w:val="right" w:leader="dot" w:pos="9350"/>
      </w:tabs>
      <w:spacing w:after="160"/>
      <w:ind w:right="1800"/>
    </w:pPr>
  </w:style>
  <w:style w:type="paragraph" w:styleId="TOC7">
    <w:name w:val="toc 7"/>
    <w:basedOn w:val="nrpsNormal"/>
    <w:next w:val="Normal"/>
    <w:autoRedefine/>
    <w:uiPriority w:val="39"/>
    <w:unhideWhenUsed/>
    <w:rsid w:val="00930876"/>
    <w:pPr>
      <w:spacing w:after="160"/>
      <w:ind w:left="432" w:right="2160"/>
    </w:pPr>
  </w:style>
  <w:style w:type="paragraph" w:styleId="TOC8">
    <w:name w:val="toc 8"/>
    <w:basedOn w:val="Normal"/>
    <w:next w:val="nrpsNormal"/>
    <w:autoRedefine/>
    <w:uiPriority w:val="39"/>
    <w:unhideWhenUsed/>
    <w:rsid w:val="00930876"/>
    <w:pPr>
      <w:tabs>
        <w:tab w:val="right" w:leader="dot" w:pos="9350"/>
      </w:tabs>
      <w:spacing w:after="160"/>
      <w:ind w:left="720" w:right="2160"/>
    </w:pPr>
  </w:style>
  <w:style w:type="paragraph" w:styleId="TOC9">
    <w:name w:val="toc 9"/>
    <w:basedOn w:val="Normal"/>
    <w:next w:val="Normal"/>
    <w:autoRedefine/>
    <w:uiPriority w:val="39"/>
    <w:unhideWhenUsed/>
    <w:rsid w:val="00930876"/>
    <w:pPr>
      <w:ind w:left="1920"/>
    </w:pPr>
  </w:style>
  <w:style w:type="paragraph" w:styleId="TOCHeading">
    <w:name w:val="TOC Heading"/>
    <w:basedOn w:val="Heading1"/>
    <w:next w:val="Normal"/>
    <w:uiPriority w:val="39"/>
    <w:unhideWhenUsed/>
    <w:rsid w:val="00930876"/>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9308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30876"/>
    <w:rPr>
      <w:rFonts w:eastAsiaTheme="minorHAnsi" w:cstheme="minorBidi"/>
      <w:i/>
      <w:iCs/>
      <w:color w:val="4F81BD" w:themeColor="accent1"/>
      <w:sz w:val="23"/>
      <w:szCs w:val="22"/>
    </w:rPr>
  </w:style>
  <w:style w:type="paragraph" w:styleId="Quote">
    <w:name w:val="Quote"/>
    <w:basedOn w:val="Normal"/>
    <w:next w:val="Normal"/>
    <w:link w:val="QuoteChar"/>
    <w:uiPriority w:val="29"/>
    <w:rsid w:val="009308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30876"/>
    <w:rPr>
      <w:rFonts w:eastAsiaTheme="minorHAnsi" w:cstheme="minorBidi"/>
      <w:i/>
      <w:iCs/>
      <w:color w:val="404040" w:themeColor="text1" w:themeTint="BF"/>
      <w:sz w:val="23"/>
      <w:szCs w:val="22"/>
    </w:rPr>
  </w:style>
  <w:style w:type="paragraph" w:customStyle="1" w:styleId="nrpsBackcoverpublisher">
    <w:name w:val="nrps Backcover publisher"/>
    <w:rsid w:val="00930876"/>
    <w:pPr>
      <w:spacing w:line="276" w:lineRule="auto"/>
    </w:pPr>
    <w:rPr>
      <w:rFonts w:ascii="Arial" w:hAnsi="Arial"/>
      <w:bCs/>
      <w:color w:val="000000" w:themeColor="text1"/>
      <w:sz w:val="18"/>
    </w:rPr>
  </w:style>
  <w:style w:type="paragraph" w:customStyle="1" w:styleId="nrpsBackcoveraddressURL">
    <w:name w:val="nrps Backcover address URL"/>
    <w:basedOn w:val="nrpsBackcoverpublisher"/>
    <w:rsid w:val="00930876"/>
    <w:pPr>
      <w:spacing w:before="180"/>
    </w:pPr>
    <w:rPr>
      <w:b/>
      <w:u w:val="single"/>
    </w:rPr>
  </w:style>
  <w:style w:type="paragraph" w:customStyle="1" w:styleId="nrpsBackcoverexperience">
    <w:name w:val="nrps Backcover experience"/>
    <w:rsid w:val="00930876"/>
    <w:pPr>
      <w:spacing w:before="10460"/>
    </w:pPr>
    <w:rPr>
      <w:rFonts w:ascii="Arial" w:hAnsi="Arial"/>
      <w:b/>
      <w:bCs/>
      <w:color w:val="000000" w:themeColor="text1"/>
      <w:sz w:val="16"/>
      <w:szCs w:val="16"/>
    </w:rPr>
  </w:style>
  <w:style w:type="paragraph" w:customStyle="1" w:styleId="nrpsInsidebackcover">
    <w:name w:val="nrps Inside backcover"/>
    <w:rsid w:val="00930876"/>
    <w:pPr>
      <w:spacing w:before="11760" w:after="200"/>
    </w:pPr>
    <w:rPr>
      <w:color w:val="000000" w:themeColor="text1"/>
      <w:sz w:val="18"/>
      <w:szCs w:val="24"/>
    </w:rPr>
  </w:style>
  <w:style w:type="character" w:customStyle="1" w:styleId="nrpsInstructionsinlinebold">
    <w:name w:val="nrps Instructions inline bold"/>
    <w:uiPriority w:val="99"/>
    <w:rsid w:val="00930876"/>
    <w:rPr>
      <w:rFonts w:ascii="Courier New" w:hAnsi="Courier New" w:cs="Courier New"/>
      <w:b/>
      <w:bCs/>
      <w:i/>
      <w:iCs/>
      <w:color w:val="7F1416"/>
    </w:rPr>
  </w:style>
  <w:style w:type="character" w:styleId="UnresolvedMention">
    <w:name w:val="Unresolved Mention"/>
    <w:basedOn w:val="DefaultParagraphFont"/>
    <w:uiPriority w:val="99"/>
    <w:semiHidden/>
    <w:unhideWhenUsed/>
    <w:rsid w:val="00930876"/>
    <w:rPr>
      <w:color w:val="605E5C"/>
      <w:shd w:val="clear" w:color="auto" w:fill="E1DFDD"/>
    </w:rPr>
  </w:style>
  <w:style w:type="paragraph" w:customStyle="1" w:styleId="nrpsVersion">
    <w:name w:val="nrps Version"/>
    <w:basedOn w:val="nrpsSubtitle"/>
    <w:rsid w:val="00930876"/>
    <w:pPr>
      <w:spacing w:before="0" w:after="240"/>
    </w:pPr>
    <w:rPr>
      <w:b/>
      <w:i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C6838-F9B7-4551-8F1A-B3B673785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18</TotalTime>
  <Pages>10</Pages>
  <Words>2677</Words>
  <Characters>15259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17901</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Leis, Sherry A</cp:lastModifiedBy>
  <cp:revision>8</cp:revision>
  <cp:lastPrinted>2019-07-08T16:56:00Z</cp:lastPrinted>
  <dcterms:created xsi:type="dcterms:W3CDTF">2022-11-02T22:12:00Z</dcterms:created>
  <dcterms:modified xsi:type="dcterms:W3CDTF">2022-11-03T15:55:00Z</dcterms:modified>
</cp:coreProperties>
</file>