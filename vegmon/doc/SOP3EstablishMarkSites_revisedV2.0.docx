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46C47F" w14:textId="7163AA2C" w:rsidR="00F25DB0" w:rsidRDefault="00F25DB0" w:rsidP="00E2323E">
      <w:pPr>
        <w:pStyle w:val="nrpsTitle"/>
        <w:rPr>
          <w:sz w:val="28"/>
        </w:rPr>
      </w:pPr>
      <w:r>
        <w:t>Vegetation Community Monitoring Protocol</w:t>
      </w:r>
      <w:r w:rsidR="00726EEC">
        <w:t xml:space="preserve"> </w:t>
      </w:r>
      <w:r>
        <w:t>for the Heartland Inventory and Monitoring Network</w:t>
      </w:r>
    </w:p>
    <w:p w14:paraId="1998E53B" w14:textId="152C36F9" w:rsidR="00726EEC" w:rsidRDefault="00F25DB0" w:rsidP="00E2323E">
      <w:pPr>
        <w:pStyle w:val="nrpsSubtitle"/>
      </w:pPr>
      <w:r w:rsidRPr="00726EEC">
        <w:t xml:space="preserve">Standard Operating Procedure </w:t>
      </w:r>
      <w:r w:rsidR="00721805">
        <w:t>3</w:t>
      </w:r>
      <w:r w:rsidRPr="00726EEC">
        <w:t xml:space="preserve"> Establishing and Marking Permanent Sample Sites</w:t>
      </w:r>
      <w:r>
        <w:t xml:space="preserve"> </w:t>
      </w:r>
    </w:p>
    <w:p w14:paraId="36005BE4" w14:textId="5E0E3362" w:rsidR="00F25DB0" w:rsidRDefault="00F25DB0" w:rsidP="00E2323E">
      <w:pPr>
        <w:pStyle w:val="nrpsVersion"/>
      </w:pPr>
      <w:r>
        <w:t xml:space="preserve">Version </w:t>
      </w:r>
      <w:r w:rsidR="000B3775">
        <w:t>2.0</w:t>
      </w:r>
      <w:r>
        <w:t xml:space="preserve"> (</w:t>
      </w:r>
      <w:r w:rsidR="000B3775">
        <w:t>2018</w:t>
      </w:r>
      <w:r>
        <w:t>)</w:t>
      </w:r>
    </w:p>
    <w:p w14:paraId="0349844F" w14:textId="77777777" w:rsidR="00F25DB0" w:rsidRDefault="00F25DB0" w:rsidP="00E2323E">
      <w:pPr>
        <w:pStyle w:val="nrpsTablecaption"/>
      </w:pPr>
      <w:r>
        <w:t xml:space="preserve">Revision History Log: </w:t>
      </w:r>
    </w:p>
    <w:tbl>
      <w:tblPr>
        <w:tblW w:w="4746"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143"/>
        <w:gridCol w:w="1493"/>
        <w:gridCol w:w="1408"/>
        <w:gridCol w:w="1491"/>
        <w:gridCol w:w="1670"/>
        <w:gridCol w:w="1670"/>
      </w:tblGrid>
      <w:tr w:rsidR="00F25DB0" w14:paraId="305D8756" w14:textId="77777777" w:rsidTr="00E2323E">
        <w:trPr>
          <w:tblHeader/>
        </w:trPr>
        <w:tc>
          <w:tcPr>
            <w:tcW w:w="644" w:type="pct"/>
            <w:tcBorders>
              <w:top w:val="single" w:sz="4" w:space="0" w:color="auto"/>
              <w:left w:val="single" w:sz="4" w:space="0" w:color="auto"/>
              <w:bottom w:val="single" w:sz="4" w:space="0" w:color="auto"/>
              <w:right w:val="single" w:sz="4" w:space="0" w:color="auto"/>
            </w:tcBorders>
          </w:tcPr>
          <w:p w14:paraId="36656CDE" w14:textId="77777777" w:rsidR="00F25DB0" w:rsidRDefault="00F25DB0" w:rsidP="00F25DB0">
            <w:pPr>
              <w:pStyle w:val="nrpsTableheader"/>
            </w:pPr>
            <w:r>
              <w:t>Previous Version #</w:t>
            </w:r>
          </w:p>
        </w:tc>
        <w:tc>
          <w:tcPr>
            <w:tcW w:w="841" w:type="pct"/>
            <w:tcBorders>
              <w:top w:val="single" w:sz="4" w:space="0" w:color="auto"/>
              <w:left w:val="single" w:sz="4" w:space="0" w:color="auto"/>
              <w:bottom w:val="single" w:sz="4" w:space="0" w:color="auto"/>
              <w:right w:val="single" w:sz="4" w:space="0" w:color="auto"/>
            </w:tcBorders>
          </w:tcPr>
          <w:p w14:paraId="6C0E53E5" w14:textId="77777777" w:rsidR="00F25DB0" w:rsidRDefault="00F25DB0" w:rsidP="00F25DB0">
            <w:pPr>
              <w:pStyle w:val="nrpsTableheader"/>
            </w:pPr>
            <w:r>
              <w:t>Revision Date</w:t>
            </w:r>
          </w:p>
        </w:tc>
        <w:tc>
          <w:tcPr>
            <w:tcW w:w="793" w:type="pct"/>
            <w:tcBorders>
              <w:top w:val="single" w:sz="4" w:space="0" w:color="auto"/>
              <w:left w:val="single" w:sz="4" w:space="0" w:color="auto"/>
              <w:bottom w:val="single" w:sz="4" w:space="0" w:color="auto"/>
              <w:right w:val="single" w:sz="4" w:space="0" w:color="auto"/>
            </w:tcBorders>
          </w:tcPr>
          <w:p w14:paraId="7CB56176" w14:textId="77777777" w:rsidR="00F25DB0" w:rsidRDefault="00F25DB0" w:rsidP="00F25DB0">
            <w:pPr>
              <w:pStyle w:val="nrpsTableheader"/>
            </w:pPr>
            <w:r>
              <w:t>Author</w:t>
            </w:r>
          </w:p>
        </w:tc>
        <w:tc>
          <w:tcPr>
            <w:tcW w:w="840" w:type="pct"/>
            <w:tcBorders>
              <w:top w:val="single" w:sz="4" w:space="0" w:color="auto"/>
              <w:left w:val="single" w:sz="4" w:space="0" w:color="auto"/>
              <w:bottom w:val="single" w:sz="4" w:space="0" w:color="auto"/>
              <w:right w:val="single" w:sz="4" w:space="0" w:color="auto"/>
            </w:tcBorders>
          </w:tcPr>
          <w:p w14:paraId="5568F403" w14:textId="77777777" w:rsidR="00F25DB0" w:rsidRDefault="00F25DB0" w:rsidP="00F25DB0">
            <w:pPr>
              <w:pStyle w:val="nrpsTableheader"/>
            </w:pPr>
            <w:r>
              <w:t>Changes Made</w:t>
            </w:r>
          </w:p>
        </w:tc>
        <w:tc>
          <w:tcPr>
            <w:tcW w:w="941" w:type="pct"/>
            <w:tcBorders>
              <w:top w:val="single" w:sz="4" w:space="0" w:color="auto"/>
              <w:left w:val="single" w:sz="4" w:space="0" w:color="auto"/>
              <w:bottom w:val="single" w:sz="4" w:space="0" w:color="auto"/>
              <w:right w:val="single" w:sz="4" w:space="0" w:color="auto"/>
            </w:tcBorders>
          </w:tcPr>
          <w:p w14:paraId="3665F294" w14:textId="77777777" w:rsidR="00F25DB0" w:rsidRDefault="00F25DB0" w:rsidP="00F25DB0">
            <w:pPr>
              <w:pStyle w:val="nrpsTableheader"/>
            </w:pPr>
            <w:r>
              <w:t>Reason for Change</w:t>
            </w:r>
          </w:p>
        </w:tc>
        <w:tc>
          <w:tcPr>
            <w:tcW w:w="941" w:type="pct"/>
            <w:tcBorders>
              <w:top w:val="single" w:sz="4" w:space="0" w:color="auto"/>
              <w:left w:val="single" w:sz="4" w:space="0" w:color="auto"/>
              <w:bottom w:val="single" w:sz="4" w:space="0" w:color="auto"/>
              <w:right w:val="single" w:sz="4" w:space="0" w:color="auto"/>
            </w:tcBorders>
          </w:tcPr>
          <w:p w14:paraId="0017E94B" w14:textId="77777777" w:rsidR="00F25DB0" w:rsidRDefault="00F25DB0" w:rsidP="00F25DB0">
            <w:pPr>
              <w:pStyle w:val="nrpsTableheader"/>
            </w:pPr>
            <w:r>
              <w:t>New Version #</w:t>
            </w:r>
          </w:p>
        </w:tc>
      </w:tr>
      <w:tr w:rsidR="00F25DB0" w14:paraId="5EFCA877" w14:textId="77777777" w:rsidTr="00E2323E">
        <w:tc>
          <w:tcPr>
            <w:tcW w:w="644" w:type="pct"/>
            <w:tcBorders>
              <w:top w:val="single" w:sz="4" w:space="0" w:color="auto"/>
              <w:left w:val="single" w:sz="4" w:space="0" w:color="auto"/>
              <w:bottom w:val="single" w:sz="4" w:space="0" w:color="auto"/>
              <w:right w:val="single" w:sz="4" w:space="0" w:color="auto"/>
            </w:tcBorders>
          </w:tcPr>
          <w:p w14:paraId="0F1DC4B7" w14:textId="77777777" w:rsidR="00F25DB0" w:rsidRDefault="00F25DB0" w:rsidP="00F25DB0">
            <w:pPr>
              <w:pStyle w:val="nrpsTablecell"/>
            </w:pPr>
            <w:r>
              <w:t>1.00</w:t>
            </w:r>
          </w:p>
        </w:tc>
        <w:tc>
          <w:tcPr>
            <w:tcW w:w="841" w:type="pct"/>
            <w:tcBorders>
              <w:top w:val="single" w:sz="4" w:space="0" w:color="auto"/>
              <w:left w:val="single" w:sz="4" w:space="0" w:color="auto"/>
              <w:bottom w:val="single" w:sz="4" w:space="0" w:color="auto"/>
              <w:right w:val="single" w:sz="4" w:space="0" w:color="auto"/>
            </w:tcBorders>
          </w:tcPr>
          <w:p w14:paraId="041052C3" w14:textId="77777777" w:rsidR="00F25DB0" w:rsidRDefault="00F25DB0" w:rsidP="00F25DB0">
            <w:pPr>
              <w:pStyle w:val="nrpsTablecell"/>
            </w:pPr>
            <w:r>
              <w:t>6/18/2009</w:t>
            </w:r>
          </w:p>
        </w:tc>
        <w:tc>
          <w:tcPr>
            <w:tcW w:w="793" w:type="pct"/>
            <w:tcBorders>
              <w:top w:val="single" w:sz="4" w:space="0" w:color="auto"/>
              <w:left w:val="single" w:sz="4" w:space="0" w:color="auto"/>
              <w:bottom w:val="single" w:sz="4" w:space="0" w:color="auto"/>
              <w:right w:val="single" w:sz="4" w:space="0" w:color="auto"/>
            </w:tcBorders>
          </w:tcPr>
          <w:p w14:paraId="0143B1C0" w14:textId="77777777" w:rsidR="00F25DB0" w:rsidRDefault="00F25DB0" w:rsidP="00F25DB0">
            <w:pPr>
              <w:pStyle w:val="nrpsTablecell"/>
            </w:pPr>
            <w:r>
              <w:t>K.M. James</w:t>
            </w:r>
          </w:p>
        </w:tc>
        <w:tc>
          <w:tcPr>
            <w:tcW w:w="840" w:type="pct"/>
            <w:tcBorders>
              <w:top w:val="single" w:sz="4" w:space="0" w:color="auto"/>
              <w:left w:val="single" w:sz="4" w:space="0" w:color="auto"/>
              <w:bottom w:val="single" w:sz="4" w:space="0" w:color="auto"/>
              <w:right w:val="single" w:sz="4" w:space="0" w:color="auto"/>
            </w:tcBorders>
          </w:tcPr>
          <w:p w14:paraId="1D06BAFD" w14:textId="77777777" w:rsidR="00F25DB0" w:rsidRDefault="00F25DB0" w:rsidP="00F25DB0">
            <w:pPr>
              <w:pStyle w:val="nrpsTablecell"/>
            </w:pPr>
            <w:r>
              <w:t>Minor updates</w:t>
            </w:r>
          </w:p>
        </w:tc>
        <w:tc>
          <w:tcPr>
            <w:tcW w:w="941" w:type="pct"/>
            <w:tcBorders>
              <w:top w:val="single" w:sz="4" w:space="0" w:color="auto"/>
              <w:left w:val="single" w:sz="4" w:space="0" w:color="auto"/>
              <w:bottom w:val="single" w:sz="4" w:space="0" w:color="auto"/>
              <w:right w:val="single" w:sz="4" w:space="0" w:color="auto"/>
            </w:tcBorders>
          </w:tcPr>
          <w:p w14:paraId="26404425" w14:textId="77777777" w:rsidR="00F25DB0" w:rsidRDefault="00F25DB0" w:rsidP="00F25DB0">
            <w:pPr>
              <w:pStyle w:val="nrpsTablecell"/>
            </w:pPr>
            <w:r>
              <w:t>Reflect current methods</w:t>
            </w:r>
          </w:p>
        </w:tc>
        <w:tc>
          <w:tcPr>
            <w:tcW w:w="941" w:type="pct"/>
            <w:tcBorders>
              <w:top w:val="single" w:sz="4" w:space="0" w:color="auto"/>
              <w:left w:val="single" w:sz="4" w:space="0" w:color="auto"/>
              <w:bottom w:val="single" w:sz="4" w:space="0" w:color="auto"/>
              <w:right w:val="single" w:sz="4" w:space="0" w:color="auto"/>
            </w:tcBorders>
          </w:tcPr>
          <w:p w14:paraId="0A830252" w14:textId="77777777" w:rsidR="00F25DB0" w:rsidRDefault="00F25DB0" w:rsidP="00F25DB0">
            <w:pPr>
              <w:pStyle w:val="nrpsTablecell"/>
            </w:pPr>
            <w:r>
              <w:t>1.01</w:t>
            </w:r>
          </w:p>
        </w:tc>
      </w:tr>
      <w:tr w:rsidR="00F25DB0" w14:paraId="2620BB54" w14:textId="77777777" w:rsidTr="00E2323E">
        <w:tc>
          <w:tcPr>
            <w:tcW w:w="644" w:type="pct"/>
            <w:tcBorders>
              <w:top w:val="single" w:sz="4" w:space="0" w:color="auto"/>
              <w:left w:val="single" w:sz="4" w:space="0" w:color="auto"/>
              <w:bottom w:val="single" w:sz="4" w:space="0" w:color="auto"/>
              <w:right w:val="single" w:sz="4" w:space="0" w:color="auto"/>
            </w:tcBorders>
          </w:tcPr>
          <w:p w14:paraId="1DD7C6EB" w14:textId="424A4B6A" w:rsidR="00F25DB0" w:rsidRDefault="00E017E5" w:rsidP="00F25DB0">
            <w:pPr>
              <w:pStyle w:val="nrpsTablecell"/>
            </w:pPr>
            <w:r>
              <w:t>1.01</w:t>
            </w:r>
          </w:p>
        </w:tc>
        <w:tc>
          <w:tcPr>
            <w:tcW w:w="841" w:type="pct"/>
            <w:tcBorders>
              <w:top w:val="single" w:sz="4" w:space="0" w:color="auto"/>
              <w:left w:val="single" w:sz="4" w:space="0" w:color="auto"/>
              <w:bottom w:val="single" w:sz="4" w:space="0" w:color="auto"/>
              <w:right w:val="single" w:sz="4" w:space="0" w:color="auto"/>
            </w:tcBorders>
          </w:tcPr>
          <w:p w14:paraId="79F6F3E5" w14:textId="1C4B9D69" w:rsidR="00F25DB0" w:rsidRDefault="00E017E5" w:rsidP="00F25DB0">
            <w:pPr>
              <w:pStyle w:val="nrpsTablecell"/>
            </w:pPr>
            <w:r>
              <w:t>2018</w:t>
            </w:r>
          </w:p>
        </w:tc>
        <w:tc>
          <w:tcPr>
            <w:tcW w:w="793" w:type="pct"/>
            <w:tcBorders>
              <w:top w:val="single" w:sz="4" w:space="0" w:color="auto"/>
              <w:left w:val="single" w:sz="4" w:space="0" w:color="auto"/>
              <w:bottom w:val="single" w:sz="4" w:space="0" w:color="auto"/>
              <w:right w:val="single" w:sz="4" w:space="0" w:color="auto"/>
            </w:tcBorders>
          </w:tcPr>
          <w:p w14:paraId="11F77FD2" w14:textId="7A95F2A0" w:rsidR="00F25DB0" w:rsidRDefault="00E017E5" w:rsidP="00F25DB0">
            <w:pPr>
              <w:pStyle w:val="nrpsTablecell"/>
            </w:pPr>
            <w:r>
              <w:t>S.A. Leis</w:t>
            </w:r>
          </w:p>
        </w:tc>
        <w:tc>
          <w:tcPr>
            <w:tcW w:w="840" w:type="pct"/>
            <w:tcBorders>
              <w:top w:val="single" w:sz="4" w:space="0" w:color="auto"/>
              <w:left w:val="single" w:sz="4" w:space="0" w:color="auto"/>
              <w:bottom w:val="single" w:sz="4" w:space="0" w:color="auto"/>
              <w:right w:val="single" w:sz="4" w:space="0" w:color="auto"/>
            </w:tcBorders>
          </w:tcPr>
          <w:p w14:paraId="5EEF56DB" w14:textId="45656D02" w:rsidR="00F25DB0" w:rsidRDefault="00E017E5" w:rsidP="00F25DB0">
            <w:pPr>
              <w:pStyle w:val="nrpsTablecell"/>
            </w:pPr>
            <w:r>
              <w:t>Include site rejection criteria, detail on tagging trees.</w:t>
            </w:r>
          </w:p>
        </w:tc>
        <w:tc>
          <w:tcPr>
            <w:tcW w:w="941" w:type="pct"/>
            <w:tcBorders>
              <w:top w:val="single" w:sz="4" w:space="0" w:color="auto"/>
              <w:left w:val="single" w:sz="4" w:space="0" w:color="auto"/>
              <w:bottom w:val="single" w:sz="4" w:space="0" w:color="auto"/>
              <w:right w:val="single" w:sz="4" w:space="0" w:color="auto"/>
            </w:tcBorders>
          </w:tcPr>
          <w:p w14:paraId="1EE3F8E9" w14:textId="1F092770" w:rsidR="00F25DB0" w:rsidRDefault="00E017E5" w:rsidP="00F25DB0">
            <w:pPr>
              <w:pStyle w:val="nrpsTablecell"/>
            </w:pPr>
            <w:r>
              <w:t>Improve clarity and repeatability.</w:t>
            </w:r>
          </w:p>
        </w:tc>
        <w:tc>
          <w:tcPr>
            <w:tcW w:w="941" w:type="pct"/>
            <w:tcBorders>
              <w:top w:val="single" w:sz="4" w:space="0" w:color="auto"/>
              <w:left w:val="single" w:sz="4" w:space="0" w:color="auto"/>
              <w:bottom w:val="single" w:sz="4" w:space="0" w:color="auto"/>
              <w:right w:val="single" w:sz="4" w:space="0" w:color="auto"/>
            </w:tcBorders>
          </w:tcPr>
          <w:p w14:paraId="2AD0C4F5" w14:textId="3CC4ACD6" w:rsidR="00F25DB0" w:rsidRDefault="00E017E5" w:rsidP="00F25DB0">
            <w:pPr>
              <w:pStyle w:val="nrpsTablecell"/>
            </w:pPr>
            <w:r>
              <w:t>2.0</w:t>
            </w:r>
          </w:p>
        </w:tc>
      </w:tr>
      <w:tr w:rsidR="00F25DB0" w14:paraId="5E9B11D6" w14:textId="77777777" w:rsidTr="00E2323E">
        <w:tc>
          <w:tcPr>
            <w:tcW w:w="644" w:type="pct"/>
            <w:tcBorders>
              <w:top w:val="single" w:sz="4" w:space="0" w:color="auto"/>
              <w:left w:val="single" w:sz="4" w:space="0" w:color="auto"/>
              <w:bottom w:val="single" w:sz="4" w:space="0" w:color="auto"/>
              <w:right w:val="single" w:sz="4" w:space="0" w:color="auto"/>
            </w:tcBorders>
          </w:tcPr>
          <w:p w14:paraId="50BF5490" w14:textId="77777777" w:rsidR="00F25DB0" w:rsidRDefault="00F25DB0" w:rsidP="00F25DB0">
            <w:pPr>
              <w:pStyle w:val="nrpsTablecell"/>
            </w:pPr>
          </w:p>
        </w:tc>
        <w:tc>
          <w:tcPr>
            <w:tcW w:w="841" w:type="pct"/>
            <w:tcBorders>
              <w:top w:val="single" w:sz="4" w:space="0" w:color="auto"/>
              <w:left w:val="single" w:sz="4" w:space="0" w:color="auto"/>
              <w:bottom w:val="single" w:sz="4" w:space="0" w:color="auto"/>
              <w:right w:val="single" w:sz="4" w:space="0" w:color="auto"/>
            </w:tcBorders>
          </w:tcPr>
          <w:p w14:paraId="571C0A5A" w14:textId="77777777" w:rsidR="00F25DB0" w:rsidRDefault="00F25DB0" w:rsidP="00F25DB0">
            <w:pPr>
              <w:pStyle w:val="nrpsTablecell"/>
            </w:pPr>
          </w:p>
        </w:tc>
        <w:tc>
          <w:tcPr>
            <w:tcW w:w="793" w:type="pct"/>
            <w:tcBorders>
              <w:top w:val="single" w:sz="4" w:space="0" w:color="auto"/>
              <w:left w:val="single" w:sz="4" w:space="0" w:color="auto"/>
              <w:bottom w:val="single" w:sz="4" w:space="0" w:color="auto"/>
              <w:right w:val="single" w:sz="4" w:space="0" w:color="auto"/>
            </w:tcBorders>
          </w:tcPr>
          <w:p w14:paraId="69C60A11" w14:textId="77777777" w:rsidR="00F25DB0" w:rsidRDefault="00F25DB0" w:rsidP="00F25DB0">
            <w:pPr>
              <w:pStyle w:val="nrpsTablecell"/>
            </w:pPr>
          </w:p>
        </w:tc>
        <w:tc>
          <w:tcPr>
            <w:tcW w:w="840" w:type="pct"/>
            <w:tcBorders>
              <w:top w:val="single" w:sz="4" w:space="0" w:color="auto"/>
              <w:left w:val="single" w:sz="4" w:space="0" w:color="auto"/>
              <w:bottom w:val="single" w:sz="4" w:space="0" w:color="auto"/>
              <w:right w:val="single" w:sz="4" w:space="0" w:color="auto"/>
            </w:tcBorders>
          </w:tcPr>
          <w:p w14:paraId="6D7D132D" w14:textId="77777777" w:rsidR="00F25DB0" w:rsidRDefault="00F25DB0" w:rsidP="00F25DB0">
            <w:pPr>
              <w:pStyle w:val="nrpsTablecell"/>
            </w:pPr>
          </w:p>
        </w:tc>
        <w:tc>
          <w:tcPr>
            <w:tcW w:w="941" w:type="pct"/>
            <w:tcBorders>
              <w:top w:val="single" w:sz="4" w:space="0" w:color="auto"/>
              <w:left w:val="single" w:sz="4" w:space="0" w:color="auto"/>
              <w:bottom w:val="single" w:sz="4" w:space="0" w:color="auto"/>
              <w:right w:val="single" w:sz="4" w:space="0" w:color="auto"/>
            </w:tcBorders>
          </w:tcPr>
          <w:p w14:paraId="72559FDA" w14:textId="77777777" w:rsidR="00F25DB0" w:rsidRDefault="00F25DB0" w:rsidP="00F25DB0">
            <w:pPr>
              <w:pStyle w:val="nrpsTablecell"/>
            </w:pPr>
          </w:p>
        </w:tc>
        <w:tc>
          <w:tcPr>
            <w:tcW w:w="941" w:type="pct"/>
            <w:tcBorders>
              <w:top w:val="single" w:sz="4" w:space="0" w:color="auto"/>
              <w:left w:val="single" w:sz="4" w:space="0" w:color="auto"/>
              <w:bottom w:val="single" w:sz="4" w:space="0" w:color="auto"/>
              <w:right w:val="single" w:sz="4" w:space="0" w:color="auto"/>
            </w:tcBorders>
          </w:tcPr>
          <w:p w14:paraId="59E26DCC" w14:textId="77777777" w:rsidR="00F25DB0" w:rsidRDefault="00F25DB0" w:rsidP="00F25DB0">
            <w:pPr>
              <w:pStyle w:val="nrpsTablecell"/>
            </w:pPr>
          </w:p>
        </w:tc>
      </w:tr>
      <w:tr w:rsidR="00F25DB0" w14:paraId="4CD798A2" w14:textId="77777777" w:rsidTr="00E2323E">
        <w:tc>
          <w:tcPr>
            <w:tcW w:w="644" w:type="pct"/>
            <w:tcBorders>
              <w:top w:val="single" w:sz="4" w:space="0" w:color="auto"/>
              <w:left w:val="single" w:sz="4" w:space="0" w:color="auto"/>
              <w:bottom w:val="single" w:sz="4" w:space="0" w:color="auto"/>
              <w:right w:val="single" w:sz="4" w:space="0" w:color="auto"/>
            </w:tcBorders>
          </w:tcPr>
          <w:p w14:paraId="7E0819B4" w14:textId="77777777" w:rsidR="00F25DB0" w:rsidRDefault="00F25DB0" w:rsidP="00F25DB0">
            <w:pPr>
              <w:pStyle w:val="nrpsTablecell"/>
            </w:pPr>
          </w:p>
        </w:tc>
        <w:tc>
          <w:tcPr>
            <w:tcW w:w="841" w:type="pct"/>
            <w:tcBorders>
              <w:top w:val="single" w:sz="4" w:space="0" w:color="auto"/>
              <w:left w:val="single" w:sz="4" w:space="0" w:color="auto"/>
              <w:bottom w:val="single" w:sz="4" w:space="0" w:color="auto"/>
              <w:right w:val="single" w:sz="4" w:space="0" w:color="auto"/>
            </w:tcBorders>
          </w:tcPr>
          <w:p w14:paraId="17CEFBDD" w14:textId="77777777" w:rsidR="00F25DB0" w:rsidRDefault="00F25DB0" w:rsidP="00F25DB0">
            <w:pPr>
              <w:pStyle w:val="nrpsTablecell"/>
            </w:pPr>
          </w:p>
        </w:tc>
        <w:tc>
          <w:tcPr>
            <w:tcW w:w="793" w:type="pct"/>
            <w:tcBorders>
              <w:top w:val="single" w:sz="4" w:space="0" w:color="auto"/>
              <w:left w:val="single" w:sz="4" w:space="0" w:color="auto"/>
              <w:bottom w:val="single" w:sz="4" w:space="0" w:color="auto"/>
              <w:right w:val="single" w:sz="4" w:space="0" w:color="auto"/>
            </w:tcBorders>
          </w:tcPr>
          <w:p w14:paraId="7AA10F4B" w14:textId="77777777" w:rsidR="00F25DB0" w:rsidRDefault="00F25DB0" w:rsidP="00F25DB0">
            <w:pPr>
              <w:pStyle w:val="nrpsTablecell"/>
            </w:pPr>
          </w:p>
        </w:tc>
        <w:tc>
          <w:tcPr>
            <w:tcW w:w="840" w:type="pct"/>
            <w:tcBorders>
              <w:top w:val="single" w:sz="4" w:space="0" w:color="auto"/>
              <w:left w:val="single" w:sz="4" w:space="0" w:color="auto"/>
              <w:bottom w:val="single" w:sz="4" w:space="0" w:color="auto"/>
              <w:right w:val="single" w:sz="4" w:space="0" w:color="auto"/>
            </w:tcBorders>
          </w:tcPr>
          <w:p w14:paraId="0FD4B16D" w14:textId="77777777" w:rsidR="00F25DB0" w:rsidRDefault="00F25DB0" w:rsidP="00F25DB0">
            <w:pPr>
              <w:pStyle w:val="nrpsTablecell"/>
            </w:pPr>
          </w:p>
        </w:tc>
        <w:tc>
          <w:tcPr>
            <w:tcW w:w="941" w:type="pct"/>
            <w:tcBorders>
              <w:top w:val="single" w:sz="4" w:space="0" w:color="auto"/>
              <w:left w:val="single" w:sz="4" w:space="0" w:color="auto"/>
              <w:bottom w:val="single" w:sz="4" w:space="0" w:color="auto"/>
              <w:right w:val="single" w:sz="4" w:space="0" w:color="auto"/>
            </w:tcBorders>
          </w:tcPr>
          <w:p w14:paraId="6DA75BC4" w14:textId="77777777" w:rsidR="00F25DB0" w:rsidRDefault="00F25DB0" w:rsidP="00F25DB0">
            <w:pPr>
              <w:pStyle w:val="nrpsTablecell"/>
            </w:pPr>
          </w:p>
        </w:tc>
        <w:tc>
          <w:tcPr>
            <w:tcW w:w="941" w:type="pct"/>
            <w:tcBorders>
              <w:top w:val="single" w:sz="4" w:space="0" w:color="auto"/>
              <w:left w:val="single" w:sz="4" w:space="0" w:color="auto"/>
              <w:bottom w:val="single" w:sz="4" w:space="0" w:color="auto"/>
              <w:right w:val="single" w:sz="4" w:space="0" w:color="auto"/>
            </w:tcBorders>
          </w:tcPr>
          <w:p w14:paraId="48785EBF" w14:textId="77777777" w:rsidR="00F25DB0" w:rsidRDefault="00F25DB0" w:rsidP="00F25DB0">
            <w:pPr>
              <w:pStyle w:val="nrpsTablecell"/>
            </w:pPr>
          </w:p>
        </w:tc>
      </w:tr>
      <w:tr w:rsidR="00F25DB0" w14:paraId="4B5FB1EE" w14:textId="77777777" w:rsidTr="00E2323E">
        <w:tc>
          <w:tcPr>
            <w:tcW w:w="644" w:type="pct"/>
            <w:tcBorders>
              <w:top w:val="single" w:sz="4" w:space="0" w:color="auto"/>
              <w:left w:val="single" w:sz="4" w:space="0" w:color="auto"/>
              <w:bottom w:val="single" w:sz="4" w:space="0" w:color="auto"/>
              <w:right w:val="single" w:sz="4" w:space="0" w:color="auto"/>
            </w:tcBorders>
          </w:tcPr>
          <w:p w14:paraId="06075120" w14:textId="77777777" w:rsidR="00F25DB0" w:rsidRDefault="00F25DB0" w:rsidP="00F25DB0">
            <w:pPr>
              <w:pStyle w:val="nrpsTablecell"/>
            </w:pPr>
          </w:p>
        </w:tc>
        <w:tc>
          <w:tcPr>
            <w:tcW w:w="841" w:type="pct"/>
            <w:tcBorders>
              <w:top w:val="single" w:sz="4" w:space="0" w:color="auto"/>
              <w:left w:val="single" w:sz="4" w:space="0" w:color="auto"/>
              <w:bottom w:val="single" w:sz="4" w:space="0" w:color="auto"/>
              <w:right w:val="single" w:sz="4" w:space="0" w:color="auto"/>
            </w:tcBorders>
          </w:tcPr>
          <w:p w14:paraId="61BFFD08" w14:textId="77777777" w:rsidR="00F25DB0" w:rsidRDefault="00F25DB0" w:rsidP="00F25DB0">
            <w:pPr>
              <w:pStyle w:val="nrpsTablecell"/>
            </w:pPr>
          </w:p>
        </w:tc>
        <w:tc>
          <w:tcPr>
            <w:tcW w:w="793" w:type="pct"/>
            <w:tcBorders>
              <w:top w:val="single" w:sz="4" w:space="0" w:color="auto"/>
              <w:left w:val="single" w:sz="4" w:space="0" w:color="auto"/>
              <w:bottom w:val="single" w:sz="4" w:space="0" w:color="auto"/>
              <w:right w:val="single" w:sz="4" w:space="0" w:color="auto"/>
            </w:tcBorders>
          </w:tcPr>
          <w:p w14:paraId="1D5B15E4" w14:textId="77777777" w:rsidR="00F25DB0" w:rsidRDefault="00F25DB0" w:rsidP="00F25DB0">
            <w:pPr>
              <w:pStyle w:val="nrpsTablecell"/>
            </w:pPr>
          </w:p>
        </w:tc>
        <w:tc>
          <w:tcPr>
            <w:tcW w:w="840" w:type="pct"/>
            <w:tcBorders>
              <w:top w:val="single" w:sz="4" w:space="0" w:color="auto"/>
              <w:left w:val="single" w:sz="4" w:space="0" w:color="auto"/>
              <w:bottom w:val="single" w:sz="4" w:space="0" w:color="auto"/>
              <w:right w:val="single" w:sz="4" w:space="0" w:color="auto"/>
            </w:tcBorders>
          </w:tcPr>
          <w:p w14:paraId="4A639A94" w14:textId="77777777" w:rsidR="00F25DB0" w:rsidRDefault="00F25DB0" w:rsidP="00F25DB0">
            <w:pPr>
              <w:pStyle w:val="nrpsTablecell"/>
            </w:pPr>
          </w:p>
        </w:tc>
        <w:tc>
          <w:tcPr>
            <w:tcW w:w="941" w:type="pct"/>
            <w:tcBorders>
              <w:top w:val="single" w:sz="4" w:space="0" w:color="auto"/>
              <w:left w:val="single" w:sz="4" w:space="0" w:color="auto"/>
              <w:bottom w:val="single" w:sz="4" w:space="0" w:color="auto"/>
              <w:right w:val="single" w:sz="4" w:space="0" w:color="auto"/>
            </w:tcBorders>
          </w:tcPr>
          <w:p w14:paraId="6A2DF5EE" w14:textId="77777777" w:rsidR="00F25DB0" w:rsidRDefault="00F25DB0" w:rsidP="00F25DB0">
            <w:pPr>
              <w:pStyle w:val="nrpsTablecell"/>
            </w:pPr>
          </w:p>
        </w:tc>
        <w:tc>
          <w:tcPr>
            <w:tcW w:w="941" w:type="pct"/>
            <w:tcBorders>
              <w:top w:val="single" w:sz="4" w:space="0" w:color="auto"/>
              <w:left w:val="single" w:sz="4" w:space="0" w:color="auto"/>
              <w:bottom w:val="single" w:sz="4" w:space="0" w:color="auto"/>
              <w:right w:val="single" w:sz="4" w:space="0" w:color="auto"/>
            </w:tcBorders>
          </w:tcPr>
          <w:p w14:paraId="0040A752" w14:textId="77777777" w:rsidR="00F25DB0" w:rsidRDefault="00F25DB0" w:rsidP="00F25DB0">
            <w:pPr>
              <w:pStyle w:val="nrpsTablecell"/>
            </w:pPr>
          </w:p>
        </w:tc>
      </w:tr>
    </w:tbl>
    <w:p w14:paraId="3139D9B2" w14:textId="77777777" w:rsidR="00F25DB0" w:rsidRDefault="00F25DB0" w:rsidP="00F25DB0">
      <w:pPr>
        <w:rPr>
          <w:sz w:val="24"/>
        </w:rPr>
      </w:pPr>
    </w:p>
    <w:p w14:paraId="1361488D" w14:textId="6F126577" w:rsidR="00F25DB0" w:rsidRDefault="00F25DB0" w:rsidP="00935698">
      <w:pPr>
        <w:pStyle w:val="nrpsNormal"/>
      </w:pPr>
      <w:r>
        <w:t xml:space="preserve">This SOP gives step-by-step instructions for establishing and marking permanent sites. It provides instructions for permanently marking transect ends and the correct procedure for labeling </w:t>
      </w:r>
      <w:r w:rsidR="00B77BDC">
        <w:t xml:space="preserve">site </w:t>
      </w:r>
      <w:r>
        <w:t xml:space="preserve">tags. It also explains the procedure for collecting the relevant data and filling in </w:t>
      </w:r>
      <w:r w:rsidR="00E7089D">
        <w:t>the “site establishment” data form in this SOP</w:t>
      </w:r>
      <w:r w:rsidR="008D1B37">
        <w:t>. Prior to installing any sampling infrastructure (</w:t>
      </w:r>
      <w:proofErr w:type="gramStart"/>
      <w:r w:rsidR="008D1B37">
        <w:t>e.g.</w:t>
      </w:r>
      <w:proofErr w:type="gramEnd"/>
      <w:r w:rsidR="008D1B37">
        <w:t xml:space="preserve"> rebar and tags), consult with the park so that they can review their compliance guidelines. Compliance may need to be reviewed to ensure that appropriate policies are followed.</w:t>
      </w:r>
    </w:p>
    <w:p w14:paraId="3C7BFBD2" w14:textId="17B53C84" w:rsidR="00F25DB0" w:rsidRDefault="00F25DB0" w:rsidP="00F25DB0">
      <w:pPr>
        <w:pStyle w:val="nrpsHeading1"/>
      </w:pPr>
      <w:r>
        <w:t>Equipment List</w:t>
      </w:r>
    </w:p>
    <w:p w14:paraId="5A4C11A8" w14:textId="2FCB6CE2" w:rsidR="00F25DB0" w:rsidRPr="00935698" w:rsidRDefault="00F25DB0" w:rsidP="00F845B9">
      <w:pPr>
        <w:numPr>
          <w:ilvl w:val="0"/>
          <w:numId w:val="17"/>
        </w:numPr>
        <w:spacing w:after="0" w:line="240" w:lineRule="auto"/>
        <w:rPr>
          <w:szCs w:val="23"/>
        </w:rPr>
      </w:pPr>
      <w:r w:rsidRPr="00935698">
        <w:rPr>
          <w:szCs w:val="23"/>
        </w:rPr>
        <w:t>G</w:t>
      </w:r>
      <w:r w:rsidR="00177775" w:rsidRPr="00935698">
        <w:rPr>
          <w:szCs w:val="23"/>
        </w:rPr>
        <w:t>NS</w:t>
      </w:r>
      <w:r w:rsidRPr="00935698">
        <w:rPr>
          <w:szCs w:val="23"/>
        </w:rPr>
        <w:t>S</w:t>
      </w:r>
      <w:r w:rsidR="00F845B9" w:rsidRPr="00935698">
        <w:rPr>
          <w:szCs w:val="23"/>
        </w:rPr>
        <w:t xml:space="preserve"> (Global Navigational Satellite System)</w:t>
      </w:r>
      <w:r w:rsidRPr="00935698">
        <w:rPr>
          <w:szCs w:val="23"/>
        </w:rPr>
        <w:t xml:space="preserve"> unit (1) </w:t>
      </w:r>
    </w:p>
    <w:p w14:paraId="334E4840" w14:textId="77777777" w:rsidR="00F25DB0" w:rsidRPr="00935698" w:rsidRDefault="00F25DB0" w:rsidP="00F25DB0">
      <w:pPr>
        <w:numPr>
          <w:ilvl w:val="0"/>
          <w:numId w:val="17"/>
        </w:numPr>
        <w:spacing w:after="0" w:line="240" w:lineRule="auto"/>
        <w:rPr>
          <w:szCs w:val="23"/>
        </w:rPr>
      </w:pPr>
      <w:r w:rsidRPr="00935698">
        <w:rPr>
          <w:szCs w:val="23"/>
        </w:rPr>
        <w:t xml:space="preserve">Clinometer (1) </w:t>
      </w:r>
    </w:p>
    <w:p w14:paraId="5D36A081" w14:textId="77777777" w:rsidR="00F25DB0" w:rsidRPr="00935698" w:rsidRDefault="00F25DB0" w:rsidP="00F25DB0">
      <w:pPr>
        <w:numPr>
          <w:ilvl w:val="0"/>
          <w:numId w:val="17"/>
        </w:numPr>
        <w:spacing w:after="0" w:line="240" w:lineRule="auto"/>
        <w:rPr>
          <w:szCs w:val="23"/>
        </w:rPr>
      </w:pPr>
      <w:r w:rsidRPr="00935698">
        <w:rPr>
          <w:szCs w:val="23"/>
        </w:rPr>
        <w:t xml:space="preserve">Compass (2) </w:t>
      </w:r>
    </w:p>
    <w:p w14:paraId="13B86C3A" w14:textId="77777777" w:rsidR="00F25DB0" w:rsidRPr="00935698" w:rsidRDefault="00F25DB0" w:rsidP="00F25DB0">
      <w:pPr>
        <w:numPr>
          <w:ilvl w:val="0"/>
          <w:numId w:val="17"/>
        </w:numPr>
        <w:spacing w:after="0" w:line="240" w:lineRule="auto"/>
        <w:rPr>
          <w:szCs w:val="23"/>
        </w:rPr>
      </w:pPr>
      <w:r w:rsidRPr="00935698">
        <w:rPr>
          <w:szCs w:val="23"/>
        </w:rPr>
        <w:t>Digital Camera and photo logbook</w:t>
      </w:r>
    </w:p>
    <w:p w14:paraId="251CAE1C" w14:textId="77777777" w:rsidR="00F25DB0" w:rsidRPr="00935698" w:rsidRDefault="00F25DB0" w:rsidP="00F25DB0">
      <w:pPr>
        <w:numPr>
          <w:ilvl w:val="0"/>
          <w:numId w:val="17"/>
        </w:numPr>
        <w:spacing w:after="0" w:line="240" w:lineRule="auto"/>
        <w:rPr>
          <w:szCs w:val="23"/>
        </w:rPr>
      </w:pPr>
      <w:r w:rsidRPr="00935698">
        <w:rPr>
          <w:szCs w:val="23"/>
        </w:rPr>
        <w:t xml:space="preserve">Flagging – for marking rebar and witness trees </w:t>
      </w:r>
    </w:p>
    <w:p w14:paraId="5850351F" w14:textId="58CD7031" w:rsidR="00F25DB0" w:rsidRPr="00935698" w:rsidRDefault="00B77BDC" w:rsidP="00F25DB0">
      <w:pPr>
        <w:numPr>
          <w:ilvl w:val="0"/>
          <w:numId w:val="17"/>
        </w:numPr>
        <w:spacing w:after="0" w:line="240" w:lineRule="auto"/>
        <w:rPr>
          <w:szCs w:val="23"/>
        </w:rPr>
      </w:pPr>
      <w:r w:rsidRPr="00935698">
        <w:rPr>
          <w:szCs w:val="23"/>
        </w:rPr>
        <w:t>Multitool with pliers</w:t>
      </w:r>
    </w:p>
    <w:p w14:paraId="1812D502" w14:textId="77777777" w:rsidR="00F25DB0" w:rsidRPr="00935698" w:rsidRDefault="00F25DB0" w:rsidP="00F25DB0">
      <w:pPr>
        <w:numPr>
          <w:ilvl w:val="0"/>
          <w:numId w:val="17"/>
        </w:numPr>
        <w:spacing w:after="0" w:line="240" w:lineRule="auto"/>
        <w:rPr>
          <w:szCs w:val="23"/>
        </w:rPr>
      </w:pPr>
      <w:r w:rsidRPr="00935698">
        <w:rPr>
          <w:szCs w:val="23"/>
        </w:rPr>
        <w:t>Maps</w:t>
      </w:r>
    </w:p>
    <w:p w14:paraId="2582730A" w14:textId="71A0F405" w:rsidR="00F25DB0" w:rsidRPr="00935698" w:rsidRDefault="00F25DB0" w:rsidP="00F25DB0">
      <w:pPr>
        <w:numPr>
          <w:ilvl w:val="0"/>
          <w:numId w:val="17"/>
        </w:numPr>
        <w:spacing w:after="0" w:line="240" w:lineRule="auto"/>
        <w:rPr>
          <w:szCs w:val="23"/>
        </w:rPr>
      </w:pPr>
      <w:r w:rsidRPr="00935698">
        <w:rPr>
          <w:szCs w:val="23"/>
        </w:rPr>
        <w:t>Photobook</w:t>
      </w:r>
      <w:r w:rsidR="008D1B37" w:rsidRPr="00935698">
        <w:rPr>
          <w:szCs w:val="23"/>
        </w:rPr>
        <w:t xml:space="preserve"> (record of prior site documentation photos)</w:t>
      </w:r>
    </w:p>
    <w:p w14:paraId="1883FAC9" w14:textId="77777777" w:rsidR="00F25DB0" w:rsidRPr="00935698" w:rsidRDefault="00F25DB0" w:rsidP="00F25DB0">
      <w:pPr>
        <w:numPr>
          <w:ilvl w:val="0"/>
          <w:numId w:val="17"/>
        </w:numPr>
        <w:spacing w:after="0" w:line="240" w:lineRule="auto"/>
        <w:rPr>
          <w:szCs w:val="23"/>
        </w:rPr>
      </w:pPr>
      <w:r w:rsidRPr="00935698">
        <w:rPr>
          <w:szCs w:val="23"/>
        </w:rPr>
        <w:t>Rebar or nails (4)</w:t>
      </w:r>
    </w:p>
    <w:p w14:paraId="1A38B4AF" w14:textId="4F5B6EBD" w:rsidR="00F25DB0" w:rsidRPr="00935698" w:rsidRDefault="00F25DB0" w:rsidP="00F25DB0">
      <w:pPr>
        <w:numPr>
          <w:ilvl w:val="0"/>
          <w:numId w:val="17"/>
        </w:numPr>
        <w:spacing w:after="0" w:line="240" w:lineRule="auto"/>
        <w:rPr>
          <w:szCs w:val="23"/>
        </w:rPr>
      </w:pPr>
      <w:r w:rsidRPr="00935698">
        <w:rPr>
          <w:szCs w:val="23"/>
        </w:rPr>
        <w:t>Hammer</w:t>
      </w:r>
      <w:r w:rsidR="009D003C" w:rsidRPr="00935698">
        <w:rPr>
          <w:szCs w:val="23"/>
        </w:rPr>
        <w:t>s</w:t>
      </w:r>
      <w:r w:rsidRPr="00935698">
        <w:rPr>
          <w:szCs w:val="23"/>
        </w:rPr>
        <w:t xml:space="preserve"> – for hammering rebar</w:t>
      </w:r>
      <w:r w:rsidR="009D003C" w:rsidRPr="00935698">
        <w:rPr>
          <w:szCs w:val="23"/>
        </w:rPr>
        <w:t xml:space="preserve"> and tree tags</w:t>
      </w:r>
    </w:p>
    <w:p w14:paraId="0C7851E1" w14:textId="1EC18A33" w:rsidR="00F25DB0" w:rsidRPr="00935698" w:rsidRDefault="00F25DB0" w:rsidP="00F25DB0">
      <w:pPr>
        <w:numPr>
          <w:ilvl w:val="0"/>
          <w:numId w:val="17"/>
        </w:numPr>
        <w:spacing w:after="0" w:line="240" w:lineRule="auto"/>
        <w:rPr>
          <w:szCs w:val="23"/>
        </w:rPr>
      </w:pPr>
      <w:r w:rsidRPr="00935698">
        <w:rPr>
          <w:szCs w:val="23"/>
        </w:rPr>
        <w:lastRenderedPageBreak/>
        <w:t>Tags</w:t>
      </w:r>
      <w:r w:rsidR="009D003C" w:rsidRPr="00935698">
        <w:rPr>
          <w:szCs w:val="23"/>
        </w:rPr>
        <w:t xml:space="preserve"> (brass for rebar, aluminum stamped witness trees, and numbered mid- and overstory trees, nails</w:t>
      </w:r>
      <w:r w:rsidR="00122293" w:rsidRPr="00935698">
        <w:rPr>
          <w:szCs w:val="23"/>
        </w:rPr>
        <w:t>,</w:t>
      </w:r>
      <w:r w:rsidRPr="00935698">
        <w:rPr>
          <w:szCs w:val="23"/>
        </w:rPr>
        <w:t xml:space="preserve"> and wire</w:t>
      </w:r>
    </w:p>
    <w:p w14:paraId="757CE71A" w14:textId="0298FA3F" w:rsidR="009D003C" w:rsidRPr="00935698" w:rsidRDefault="009D003C" w:rsidP="00F25DB0">
      <w:pPr>
        <w:numPr>
          <w:ilvl w:val="0"/>
          <w:numId w:val="17"/>
        </w:numPr>
        <w:spacing w:after="0" w:line="240" w:lineRule="auto"/>
        <w:rPr>
          <w:szCs w:val="23"/>
        </w:rPr>
      </w:pPr>
      <w:r w:rsidRPr="00935698">
        <w:rPr>
          <w:szCs w:val="23"/>
        </w:rPr>
        <w:t>DBH height gauge</w:t>
      </w:r>
    </w:p>
    <w:p w14:paraId="41C50234" w14:textId="55CC40BD" w:rsidR="009D003C" w:rsidRPr="00935698" w:rsidRDefault="009D003C" w:rsidP="00F25DB0">
      <w:pPr>
        <w:numPr>
          <w:ilvl w:val="0"/>
          <w:numId w:val="17"/>
        </w:numPr>
        <w:spacing w:after="0" w:line="240" w:lineRule="auto"/>
        <w:rPr>
          <w:szCs w:val="23"/>
        </w:rPr>
      </w:pPr>
      <w:r w:rsidRPr="00935698">
        <w:rPr>
          <w:szCs w:val="23"/>
        </w:rPr>
        <w:t>Chalk paddles</w:t>
      </w:r>
    </w:p>
    <w:p w14:paraId="7EE9CFF8" w14:textId="77777777" w:rsidR="00F25DB0" w:rsidRPr="00935698" w:rsidRDefault="00F25DB0" w:rsidP="00F25DB0">
      <w:pPr>
        <w:numPr>
          <w:ilvl w:val="0"/>
          <w:numId w:val="17"/>
        </w:numPr>
        <w:spacing w:after="0" w:line="240" w:lineRule="auto"/>
        <w:rPr>
          <w:szCs w:val="23"/>
        </w:rPr>
      </w:pPr>
      <w:r w:rsidRPr="00935698">
        <w:rPr>
          <w:szCs w:val="23"/>
        </w:rPr>
        <w:t xml:space="preserve">Tapes (4) </w:t>
      </w:r>
    </w:p>
    <w:p w14:paraId="6ADC55E0" w14:textId="77777777" w:rsidR="00F25DB0" w:rsidRPr="00935698" w:rsidRDefault="00F25DB0" w:rsidP="00F25DB0">
      <w:pPr>
        <w:numPr>
          <w:ilvl w:val="0"/>
          <w:numId w:val="17"/>
        </w:numPr>
        <w:spacing w:after="0" w:line="240" w:lineRule="auto"/>
        <w:rPr>
          <w:szCs w:val="23"/>
        </w:rPr>
      </w:pPr>
      <w:r w:rsidRPr="00935698">
        <w:rPr>
          <w:szCs w:val="23"/>
        </w:rPr>
        <w:t>Yellow Caps – fit over the ends of each rebar to increase rebar visibility</w:t>
      </w:r>
    </w:p>
    <w:p w14:paraId="6033F671" w14:textId="04DF9F47" w:rsidR="00F25DB0" w:rsidRDefault="00F25DB0" w:rsidP="00935698">
      <w:pPr>
        <w:pStyle w:val="nrpsHeading1"/>
        <w:spacing w:before="360"/>
      </w:pPr>
      <w:r>
        <w:t>Procedures</w:t>
      </w:r>
    </w:p>
    <w:p w14:paraId="55592E1B" w14:textId="68708DE9" w:rsidR="00F25DB0" w:rsidRDefault="00F25DB0" w:rsidP="00985C9F">
      <w:pPr>
        <w:pStyle w:val="nrpsNormal"/>
        <w:numPr>
          <w:ilvl w:val="0"/>
          <w:numId w:val="21"/>
        </w:numPr>
      </w:pPr>
      <w:r>
        <w:t>Sites are located within each park in a systematic random manner. A grid overlay is first created for a park using a random bearing. The vertices of the grid are spatially referenced to form a matrix of potential sample points. Soil, aspect and management unit attributes are assigned to each matrix point using a GIS to identify a pool of points for each stratum.</w:t>
      </w:r>
      <w:bookmarkStart w:id="0" w:name="_Toc53799765"/>
      <w:r>
        <w:t xml:space="preserve"> </w:t>
      </w:r>
      <w:bookmarkEnd w:id="0"/>
      <w:r w:rsidR="00E55DD8">
        <w:t>Random points in communities or reference frames are proportional to the soil-slope-aspect combination. This way sampling intensity will be greatest in dominant types.</w:t>
      </w:r>
    </w:p>
    <w:p w14:paraId="1D3C6CBF" w14:textId="79F001C7" w:rsidR="00F25DB0" w:rsidRDefault="00F25DB0" w:rsidP="00985C9F">
      <w:pPr>
        <w:pStyle w:val="nrpsNormal"/>
        <w:numPr>
          <w:ilvl w:val="0"/>
          <w:numId w:val="21"/>
        </w:numPr>
        <w:rPr>
          <w:b/>
        </w:rPr>
      </w:pPr>
      <w:r>
        <w:t>In the field, points are visited in random order. When arriving at a point, the suitability of the area as a site is assessed. If the site is suitable, a permanent site is installed. Alternatively, the reason for rejection is noted and the next point visited until all sites are located. Often the initial reference frame is modified after the first field visit to exclude areas that are not suitable for sampling, such as areas that are particularly narrow, steep, or erosive.</w:t>
      </w:r>
    </w:p>
    <w:p w14:paraId="43ED7364" w14:textId="77777777" w:rsidR="00F25DB0" w:rsidRPr="005C35F5" w:rsidRDefault="00F25DB0" w:rsidP="00E2323E">
      <w:pPr>
        <w:ind w:left="720"/>
        <w:rPr>
          <w:szCs w:val="24"/>
        </w:rPr>
      </w:pPr>
      <w:r w:rsidRPr="006963FC">
        <w:rPr>
          <w:sz w:val="24"/>
          <w:szCs w:val="24"/>
        </w:rPr>
        <w:t>Guidelines for accepting or rejecting a monitoring site location:</w:t>
      </w:r>
    </w:p>
    <w:p w14:paraId="07709CA5" w14:textId="77777777" w:rsidR="00F25DB0" w:rsidRPr="00935698" w:rsidRDefault="00F25DB0" w:rsidP="00F25DB0">
      <w:pPr>
        <w:pStyle w:val="ListParagraph"/>
        <w:numPr>
          <w:ilvl w:val="0"/>
          <w:numId w:val="19"/>
        </w:numPr>
        <w:spacing w:line="240" w:lineRule="auto"/>
        <w:rPr>
          <w:szCs w:val="23"/>
        </w:rPr>
      </w:pPr>
      <w:r w:rsidRPr="00935698">
        <w:rPr>
          <w:szCs w:val="23"/>
        </w:rPr>
        <w:t>Site can be safely accessed and sampled.</w:t>
      </w:r>
    </w:p>
    <w:p w14:paraId="06362D34" w14:textId="1F6BB52C" w:rsidR="00F25DB0" w:rsidRPr="00935698" w:rsidRDefault="00F25DB0" w:rsidP="00F25DB0">
      <w:pPr>
        <w:pStyle w:val="ListParagraph"/>
        <w:numPr>
          <w:ilvl w:val="0"/>
          <w:numId w:val="19"/>
        </w:numPr>
        <w:spacing w:line="240" w:lineRule="auto"/>
        <w:rPr>
          <w:szCs w:val="23"/>
        </w:rPr>
      </w:pPr>
      <w:r w:rsidRPr="00935698">
        <w:rPr>
          <w:szCs w:val="23"/>
        </w:rPr>
        <w:t>Site is at least 5</w:t>
      </w:r>
      <w:r w:rsidR="00177775" w:rsidRPr="00935698">
        <w:rPr>
          <w:szCs w:val="23"/>
        </w:rPr>
        <w:t>0</w:t>
      </w:r>
      <w:r w:rsidRPr="00935698">
        <w:rPr>
          <w:szCs w:val="23"/>
        </w:rPr>
        <w:t xml:space="preserve"> meters from a road</w:t>
      </w:r>
      <w:r w:rsidR="00177775" w:rsidRPr="00935698">
        <w:rPr>
          <w:szCs w:val="23"/>
        </w:rPr>
        <w:t>, trail,</w:t>
      </w:r>
      <w:r w:rsidRPr="00935698">
        <w:rPr>
          <w:szCs w:val="23"/>
        </w:rPr>
        <w:t xml:space="preserve"> or </w:t>
      </w:r>
      <w:r w:rsidR="00177775" w:rsidRPr="00935698">
        <w:rPr>
          <w:szCs w:val="23"/>
        </w:rPr>
        <w:t>park boundary</w:t>
      </w:r>
      <w:r w:rsidRPr="00935698">
        <w:rPr>
          <w:szCs w:val="23"/>
        </w:rPr>
        <w:t xml:space="preserve">. Site is at least </w:t>
      </w:r>
      <w:r w:rsidR="00BA703F" w:rsidRPr="00935698">
        <w:rPr>
          <w:szCs w:val="23"/>
        </w:rPr>
        <w:t xml:space="preserve">50 </w:t>
      </w:r>
      <w:r w:rsidRPr="00935698">
        <w:rPr>
          <w:szCs w:val="23"/>
        </w:rPr>
        <w:t xml:space="preserve">meters from a pond, lake, or large stream. Site is free of artificial structures (e.g., kiosk, building, </w:t>
      </w:r>
      <w:r w:rsidR="00193B4E" w:rsidRPr="00935698">
        <w:rPr>
          <w:szCs w:val="23"/>
        </w:rPr>
        <w:t>signpost</w:t>
      </w:r>
      <w:r w:rsidRPr="00935698">
        <w:rPr>
          <w:szCs w:val="23"/>
        </w:rPr>
        <w:t>, bench)</w:t>
      </w:r>
      <w:r w:rsidR="00BA703F" w:rsidRPr="00935698">
        <w:rPr>
          <w:szCs w:val="23"/>
        </w:rPr>
        <w:t xml:space="preserve"> and 50 m from buildings</w:t>
      </w:r>
      <w:r w:rsidRPr="00935698">
        <w:rPr>
          <w:szCs w:val="23"/>
        </w:rPr>
        <w:t>.</w:t>
      </w:r>
    </w:p>
    <w:p w14:paraId="6770CD66" w14:textId="77777777" w:rsidR="00F25DB0" w:rsidRPr="00935698" w:rsidRDefault="00F25DB0" w:rsidP="00F25DB0">
      <w:pPr>
        <w:pStyle w:val="ListParagraph"/>
        <w:numPr>
          <w:ilvl w:val="0"/>
          <w:numId w:val="19"/>
        </w:numPr>
        <w:spacing w:line="240" w:lineRule="auto"/>
        <w:rPr>
          <w:szCs w:val="23"/>
        </w:rPr>
      </w:pPr>
      <w:r w:rsidRPr="00935698">
        <w:rPr>
          <w:szCs w:val="23"/>
        </w:rPr>
        <w:t>Entire site reflects the target community.</w:t>
      </w:r>
    </w:p>
    <w:p w14:paraId="6D84B405" w14:textId="77777777" w:rsidR="00F25DB0" w:rsidRPr="00935698" w:rsidRDefault="00F25DB0" w:rsidP="00F25DB0">
      <w:pPr>
        <w:pStyle w:val="ListParagraph"/>
        <w:numPr>
          <w:ilvl w:val="0"/>
          <w:numId w:val="19"/>
        </w:numPr>
        <w:spacing w:line="240" w:lineRule="auto"/>
        <w:rPr>
          <w:szCs w:val="23"/>
        </w:rPr>
      </w:pPr>
      <w:r w:rsidRPr="00935698">
        <w:rPr>
          <w:szCs w:val="23"/>
        </w:rPr>
        <w:t>Community is similar across the sample site so that a single community is represented.</w:t>
      </w:r>
    </w:p>
    <w:p w14:paraId="37773578" w14:textId="77777777" w:rsidR="00F25DB0" w:rsidRPr="00935698" w:rsidRDefault="00F25DB0" w:rsidP="00F25DB0">
      <w:pPr>
        <w:pStyle w:val="ListParagraph"/>
        <w:numPr>
          <w:ilvl w:val="0"/>
          <w:numId w:val="19"/>
        </w:numPr>
        <w:spacing w:line="240" w:lineRule="auto"/>
        <w:rPr>
          <w:szCs w:val="23"/>
        </w:rPr>
      </w:pPr>
      <w:r w:rsidRPr="00935698">
        <w:rPr>
          <w:szCs w:val="23"/>
        </w:rPr>
        <w:t>Site can be sampled without damaging the plant community.</w:t>
      </w:r>
    </w:p>
    <w:p w14:paraId="21BF9C79" w14:textId="3EB94904" w:rsidR="00F25DB0" w:rsidRPr="00935698" w:rsidRDefault="00F25DB0" w:rsidP="00E2323E">
      <w:pPr>
        <w:pStyle w:val="ListParagraph"/>
        <w:numPr>
          <w:ilvl w:val="0"/>
          <w:numId w:val="19"/>
        </w:numPr>
        <w:spacing w:after="200" w:line="240" w:lineRule="auto"/>
        <w:rPr>
          <w:szCs w:val="23"/>
        </w:rPr>
      </w:pPr>
      <w:r w:rsidRPr="00935698">
        <w:rPr>
          <w:szCs w:val="23"/>
        </w:rPr>
        <w:t xml:space="preserve">Site will be sample-able </w:t>
      </w:r>
      <w:r w:rsidR="00A6021C" w:rsidRPr="00935698">
        <w:rPr>
          <w:szCs w:val="23"/>
        </w:rPr>
        <w:t xml:space="preserve">most </w:t>
      </w:r>
      <w:r w:rsidRPr="00935698">
        <w:rPr>
          <w:szCs w:val="23"/>
        </w:rPr>
        <w:t>years attempted (for example, rarely flooded during sampling).</w:t>
      </w:r>
    </w:p>
    <w:p w14:paraId="6685E336" w14:textId="3CEEC3EA" w:rsidR="00F25DB0" w:rsidRPr="00935698" w:rsidRDefault="00F25DB0" w:rsidP="00E2323E">
      <w:pPr>
        <w:pStyle w:val="Heading2"/>
        <w:numPr>
          <w:ilvl w:val="0"/>
          <w:numId w:val="21"/>
        </w:numPr>
        <w:spacing w:after="200" w:line="240" w:lineRule="auto"/>
        <w:rPr>
          <w:rFonts w:ascii="Times New Roman" w:hAnsi="Times New Roman" w:cs="Times New Roman"/>
          <w:b w:val="0"/>
          <w:szCs w:val="23"/>
        </w:rPr>
      </w:pPr>
      <w:r w:rsidRPr="00935698">
        <w:rPr>
          <w:rFonts w:ascii="Times New Roman" w:hAnsi="Times New Roman" w:cs="Times New Roman"/>
          <w:b w:val="0"/>
          <w:szCs w:val="23"/>
        </w:rPr>
        <w:t xml:space="preserve">The paired transects are 50 m long X 20 m apart and run parallel to each other and to the elevation contours. Once the decision is made to locate a site in a particular location, the upslope transect is laid out using a clinometer to keep the transect along the contour as described below. </w:t>
      </w:r>
    </w:p>
    <w:p w14:paraId="47BC628C" w14:textId="4CE6E934" w:rsidR="00F25DB0" w:rsidRPr="00E2323E" w:rsidRDefault="00F25DB0" w:rsidP="00E2323E">
      <w:pPr>
        <w:pStyle w:val="ListNumber2"/>
        <w:rPr>
          <w:bCs/>
        </w:rPr>
      </w:pPr>
      <w:r w:rsidRPr="00E7089D">
        <w:t>A rebar is established as the first corner and an azimuth is determined that runs parallel to the contours. A clinometer is helpful for this determination. This corner is typically t</w:t>
      </w:r>
      <w:r w:rsidR="00E55DD8">
        <w:t>he beginning of the A line (AS)</w:t>
      </w:r>
      <w:r w:rsidRPr="00E7089D">
        <w:t xml:space="preserve">. </w:t>
      </w:r>
    </w:p>
    <w:p w14:paraId="211D73F2" w14:textId="77777777" w:rsidR="00F25DB0" w:rsidRPr="00E2323E" w:rsidRDefault="00F25DB0" w:rsidP="00E2323E">
      <w:pPr>
        <w:pStyle w:val="ListNumber2"/>
      </w:pPr>
      <w:r w:rsidRPr="00E7089D">
        <w:t>A tape is then run out 50 m along the established azimuth and another rebar is driven in the ground. This is typically corner AF.</w:t>
      </w:r>
      <w:r w:rsidRPr="00E2323E">
        <w:t xml:space="preserve"> </w:t>
      </w:r>
    </w:p>
    <w:p w14:paraId="01F5D1A7" w14:textId="77777777" w:rsidR="00F25DB0" w:rsidRPr="00E2323E" w:rsidRDefault="00F25DB0" w:rsidP="00E2323E">
      <w:pPr>
        <w:pStyle w:val="ListNumber2"/>
        <w:spacing w:after="200"/>
        <w:rPr>
          <w:bCs/>
        </w:rPr>
      </w:pPr>
      <w:r w:rsidRPr="00E7089D">
        <w:lastRenderedPageBreak/>
        <w:t xml:space="preserve">At an azimuth perpendicular (90°) to the first transect line, a distance is measured 20 m to the end point of the second transect. This is typically the end of the </w:t>
      </w:r>
      <w:proofErr w:type="gramStart"/>
      <w:r w:rsidRPr="00E7089D">
        <w:t>down-slope</w:t>
      </w:r>
      <w:proofErr w:type="gramEnd"/>
      <w:r w:rsidRPr="00E7089D">
        <w:t xml:space="preserve"> transect or transect B (corner BF). Once a rebar is established for the end point of the B line a back azimuth is shot to parallel the A line and a 50 m-tape is extended to the final corner of the site (BS) where the last rebar is sunk. </w:t>
      </w:r>
      <w:r w:rsidRPr="00E7089D">
        <w:rPr>
          <w:i/>
        </w:rPr>
        <w:t>Note: tags can be ordered that are pre-engraved with the needed information</w:t>
      </w:r>
    </w:p>
    <w:p w14:paraId="02A32B4C" w14:textId="62F2D538" w:rsidR="00F25DB0" w:rsidRPr="00E7089D" w:rsidRDefault="00F25DB0" w:rsidP="00935698">
      <w:pPr>
        <w:pStyle w:val="nrpsNormal"/>
      </w:pPr>
      <w:r w:rsidRPr="00E7089D">
        <w:t xml:space="preserve">Note: Rebar should only extend &lt; 6 inches above the soil surface. Four inches is ideal. This is to reduce damage for maintenance crews working </w:t>
      </w:r>
      <w:r w:rsidR="00B77BDC">
        <w:t xml:space="preserve">off road </w:t>
      </w:r>
      <w:r w:rsidR="005369F6">
        <w:t>in</w:t>
      </w:r>
      <w:r w:rsidR="005369F6" w:rsidRPr="00E7089D">
        <w:t xml:space="preserve"> </w:t>
      </w:r>
      <w:r w:rsidRPr="00E7089D">
        <w:t>the park. If a rock</w:t>
      </w:r>
      <w:r w:rsidR="00AC233E">
        <w:t>y</w:t>
      </w:r>
      <w:r w:rsidRPr="00E7089D">
        <w:t xml:space="preserve"> site is encountered where rebar will not work, </w:t>
      </w:r>
      <w:r w:rsidR="00AC233E">
        <w:t>anchors with</w:t>
      </w:r>
      <w:r w:rsidR="00AC233E" w:rsidRPr="00E7089D">
        <w:t xml:space="preserve"> </w:t>
      </w:r>
      <w:r w:rsidRPr="00E7089D">
        <w:t xml:space="preserve">nails or bolts may work better. </w:t>
      </w:r>
    </w:p>
    <w:p w14:paraId="0A557386" w14:textId="6ACF2CAF" w:rsidR="009E5563" w:rsidRPr="00E7089D" w:rsidRDefault="00F25DB0" w:rsidP="00E2323E">
      <w:pPr>
        <w:pStyle w:val="ListNumber"/>
        <w:numPr>
          <w:ilvl w:val="0"/>
          <w:numId w:val="42"/>
        </w:numPr>
      </w:pPr>
      <w:r w:rsidRPr="00E7089D">
        <w:t xml:space="preserve">Once all four rebar are established, they are tagged with brass tags stamped with the site number and rebar designation. </w:t>
      </w:r>
      <w:r w:rsidR="00B77BDC" w:rsidRPr="00E2323E">
        <w:rPr>
          <w:b/>
        </w:rPr>
        <w:t xml:space="preserve">(Brass tags survive field conditions better than other tag </w:t>
      </w:r>
      <w:r w:rsidR="00722DE6" w:rsidRPr="00E2323E">
        <w:rPr>
          <w:b/>
        </w:rPr>
        <w:t>materials</w:t>
      </w:r>
      <w:r w:rsidR="00B77BDC" w:rsidRPr="00E2323E">
        <w:rPr>
          <w:b/>
        </w:rPr>
        <w:t xml:space="preserve"> tried in the past.) </w:t>
      </w:r>
      <w:r w:rsidRPr="00E7089D">
        <w:t xml:space="preserve">For example, 10 AS is site number </w:t>
      </w:r>
      <w:proofErr w:type="gramStart"/>
      <w:r w:rsidRPr="00E7089D">
        <w:t>10</w:t>
      </w:r>
      <w:proofErr w:type="gramEnd"/>
      <w:r w:rsidRPr="00E7089D">
        <w:t xml:space="preserve"> and it is the start (S) of the A line (the upslope transect). The tags are wired to the rebar using </w:t>
      </w:r>
      <w:r w:rsidR="009E540E">
        <w:t xml:space="preserve">the </w:t>
      </w:r>
      <w:r w:rsidR="00722DE6" w:rsidRPr="00E2323E">
        <w:rPr>
          <w:b/>
        </w:rPr>
        <w:t>multitool</w:t>
      </w:r>
      <w:r w:rsidRPr="00E7089D">
        <w:t xml:space="preserve">. </w:t>
      </w:r>
      <w:proofErr w:type="gramStart"/>
      <w:r w:rsidRPr="00E7089D">
        <w:t>A plastic yellow</w:t>
      </w:r>
      <w:proofErr w:type="gramEnd"/>
      <w:r w:rsidRPr="00E7089D">
        <w:t xml:space="preserve"> cap is also placed on the end of the rebar for increased visibility and to protect tires</w:t>
      </w:r>
      <w:r w:rsidR="00722DE6" w:rsidRPr="00E2323E">
        <w:rPr>
          <w:b/>
        </w:rPr>
        <w:t xml:space="preserve">, </w:t>
      </w:r>
      <w:r w:rsidRPr="00E7089D">
        <w:t>cow hoofs</w:t>
      </w:r>
      <w:r w:rsidR="00722DE6" w:rsidRPr="00E2323E">
        <w:rPr>
          <w:b/>
        </w:rPr>
        <w:t>, etc.</w:t>
      </w:r>
      <w:r w:rsidRPr="00E7089D">
        <w:t xml:space="preserve"> from damage. A digital photograph is taken at each </w:t>
      </w:r>
      <w:r w:rsidR="00722DE6" w:rsidRPr="00E2323E">
        <w:rPr>
          <w:b/>
        </w:rPr>
        <w:t>corner marker</w:t>
      </w:r>
      <w:r w:rsidR="00722DE6" w:rsidRPr="00E7089D">
        <w:t xml:space="preserve"> </w:t>
      </w:r>
      <w:r w:rsidRPr="00E7089D">
        <w:t xml:space="preserve">looking down the transect. If available, two trees per </w:t>
      </w:r>
      <w:r w:rsidR="00722DE6" w:rsidRPr="00E2323E">
        <w:rPr>
          <w:b/>
        </w:rPr>
        <w:t>corner</w:t>
      </w:r>
      <w:r w:rsidR="00722DE6" w:rsidRPr="00E7089D">
        <w:t xml:space="preserve"> </w:t>
      </w:r>
      <w:r w:rsidRPr="00E7089D">
        <w:t>are monumented as witness trees. Information is collected for each tree including species, diameter at breast height (</w:t>
      </w:r>
      <w:proofErr w:type="spellStart"/>
      <w:r w:rsidRPr="00E7089D">
        <w:t>dbh</w:t>
      </w:r>
      <w:proofErr w:type="spellEnd"/>
      <w:r w:rsidRPr="00E7089D">
        <w:t xml:space="preserve">), azimuth from tree to rebar and distance to rebar. An aluminum tag with duplicate information to the </w:t>
      </w:r>
      <w:r w:rsidR="00722DE6" w:rsidRPr="00E2323E">
        <w:rPr>
          <w:b/>
        </w:rPr>
        <w:t xml:space="preserve">corner </w:t>
      </w:r>
      <w:r w:rsidRPr="00E7089D">
        <w:t xml:space="preserve">tag is nailed to the tree using aluminum nails at eye height pointing towards the </w:t>
      </w:r>
      <w:r w:rsidR="00722DE6" w:rsidRPr="00E2323E">
        <w:rPr>
          <w:b/>
        </w:rPr>
        <w:t>corner</w:t>
      </w:r>
      <w:r w:rsidRPr="00E7089D">
        <w:t xml:space="preserve">. </w:t>
      </w:r>
      <w:r w:rsidR="009E5563" w:rsidRPr="00E7089D">
        <w:t xml:space="preserve">Insert the nail at a downward angle so that the tag slides forward, away from the tree. </w:t>
      </w:r>
    </w:p>
    <w:p w14:paraId="29436E41" w14:textId="4632B4AE" w:rsidR="00F25DB0" w:rsidRPr="00E2323E" w:rsidRDefault="00F25DB0" w:rsidP="00E2323E">
      <w:pPr>
        <w:pStyle w:val="ListNumber"/>
        <w:rPr>
          <w:bCs/>
        </w:rPr>
      </w:pPr>
      <w:r w:rsidRPr="00E7089D">
        <w:t xml:space="preserve">Once the </w:t>
      </w:r>
      <w:r w:rsidR="00722DE6">
        <w:t>corner markers</w:t>
      </w:r>
      <w:r w:rsidR="00722DE6" w:rsidRPr="00E7089D">
        <w:t xml:space="preserve"> </w:t>
      </w:r>
      <w:r w:rsidRPr="00E7089D">
        <w:t xml:space="preserve">are set, relocation data for each transect is collected. </w:t>
      </w:r>
      <w:r w:rsidR="00BA7479">
        <w:t>C</w:t>
      </w:r>
      <w:r w:rsidRPr="00E7089D">
        <w:t xml:space="preserve">oordinates for the ends of each transect are </w:t>
      </w:r>
      <w:r w:rsidR="00BA7479">
        <w:t>collected</w:t>
      </w:r>
      <w:r w:rsidR="00BA7479" w:rsidRPr="00E7089D">
        <w:t xml:space="preserve"> </w:t>
      </w:r>
      <w:r w:rsidRPr="00E7089D">
        <w:t xml:space="preserve">using </w:t>
      </w:r>
      <w:r w:rsidR="00BA7479">
        <w:t>a GNSS unit</w:t>
      </w:r>
      <w:r w:rsidR="00722DE6">
        <w:t xml:space="preserve"> (SOP</w:t>
      </w:r>
      <w:r w:rsidR="00911AB3">
        <w:t xml:space="preserve"> </w:t>
      </w:r>
      <w:r w:rsidR="00722DE6">
        <w:t>2</w:t>
      </w:r>
      <w:r w:rsidR="00CB7382">
        <w:t>-</w:t>
      </w:r>
      <w:r w:rsidR="00D921A3" w:rsidRPr="00D921A3">
        <w:t>Establishing and Marking Permanent Sample Sites</w:t>
      </w:r>
      <w:r w:rsidR="00722DE6">
        <w:t>)</w:t>
      </w:r>
      <w:r w:rsidRPr="00E7089D">
        <w:t>. Metadata are then recorded, including t</w:t>
      </w:r>
      <w:r w:rsidR="00356866">
        <w:t xml:space="preserve">ype of </w:t>
      </w:r>
      <w:proofErr w:type="spellStart"/>
      <w:r w:rsidR="00356866">
        <w:t>monumenting</w:t>
      </w:r>
      <w:proofErr w:type="spellEnd"/>
      <w:r w:rsidR="00356866">
        <w:t xml:space="preserve"> and azimuth, </w:t>
      </w:r>
      <w:r w:rsidRPr="00E7089D">
        <w:t xml:space="preserve">see Data Form 1. Ancillary evidence of disturbance such as old roadbeds, fences and animal burrows is also noted when sample units are established. </w:t>
      </w:r>
    </w:p>
    <w:p w14:paraId="0B68FDE3" w14:textId="727FACEC" w:rsidR="00F25DB0" w:rsidRPr="00E7089D" w:rsidRDefault="00F25DB0" w:rsidP="00E2323E">
      <w:pPr>
        <w:pStyle w:val="ListNumber"/>
      </w:pPr>
      <w:r w:rsidRPr="00E7089D">
        <w:t xml:space="preserve">In a woodland community, it is ideal to tag the overstory trees within a site. </w:t>
      </w:r>
      <w:r w:rsidR="00CF2AB3">
        <w:t>Installation of n</w:t>
      </w:r>
      <w:r w:rsidR="00B80458">
        <w:t xml:space="preserve">umbered tree tags is a form of quality assurance for diameter measurements of trees. </w:t>
      </w:r>
      <w:r w:rsidRPr="00E7089D">
        <w:t>Uniquely numbered trees will reduce identification errors over time</w:t>
      </w:r>
      <w:r w:rsidR="00B80458">
        <w:t xml:space="preserve"> and consistently placed tags result in consistent placement of diameter measurements across years and observers</w:t>
      </w:r>
      <w:r w:rsidRPr="00E7089D">
        <w:t>. Prior to installing tree tags, check with each park for restrictions</w:t>
      </w:r>
      <w:r w:rsidR="00B80458">
        <w:t>, for example, at EFMO no tags are allowed, and at HOME tags are faced away from trails</w:t>
      </w:r>
      <w:r w:rsidRPr="00E7089D">
        <w:t xml:space="preserve">.  </w:t>
      </w:r>
      <w:r w:rsidR="00B80458">
        <w:t>Tag n</w:t>
      </w:r>
      <w:r w:rsidRPr="00E7089D">
        <w:t xml:space="preserve">umbers must not repeat </w:t>
      </w:r>
      <w:r w:rsidR="00B80458">
        <w:t>across the HTLN sites, e.g., all trees have a unique tag number</w:t>
      </w:r>
      <w:r w:rsidRPr="00E7089D">
        <w:t xml:space="preserve">. As with witness trees, use aluminum nails and tags. </w:t>
      </w:r>
      <w:r w:rsidR="009515A8">
        <w:t>Trees ≥5 cm DBH within the site</w:t>
      </w:r>
      <w:r w:rsidR="00870072">
        <w:t>’</w:t>
      </w:r>
      <w:r w:rsidR="009515A8">
        <w:t xml:space="preserve">s boundaries should receive a tag unless there are mitigating circumstances (i.e., park rules, safety issues, snag tree is too degraded to hold a tag). </w:t>
      </w:r>
      <w:r w:rsidR="00870072">
        <w:t xml:space="preserve">Trees stems on the transect lines should be at least 50% inside the site to be considered in the site. </w:t>
      </w:r>
      <w:r w:rsidRPr="00E7089D">
        <w:t>Pl</w:t>
      </w:r>
      <w:r w:rsidR="00E55DD8">
        <w:t>ace</w:t>
      </w:r>
      <w:r w:rsidRPr="00E7089D">
        <w:t xml:space="preserve"> the tag</w:t>
      </w:r>
      <w:r w:rsidR="00122293">
        <w:t xml:space="preserve"> </w:t>
      </w:r>
      <w:r w:rsidRPr="00E7089D">
        <w:t xml:space="preserve">facing the start side of the site (0 m) unless the park has restrictions or that is the downhill side of the tree. </w:t>
      </w:r>
      <w:proofErr w:type="gramStart"/>
      <w:r w:rsidR="00B80458">
        <w:t>Follow park</w:t>
      </w:r>
      <w:proofErr w:type="gramEnd"/>
      <w:r w:rsidR="00B80458">
        <w:t xml:space="preserve"> guidance in the event that tags must be faced away from a trail for example. When tagging a tree, p</w:t>
      </w:r>
      <w:r w:rsidRPr="00E7089D">
        <w:t xml:space="preserve">lace the nail just below breast height, so that diameter measurements </w:t>
      </w:r>
      <w:r w:rsidR="00B80458">
        <w:t>are</w:t>
      </w:r>
      <w:r w:rsidRPr="00E7089D">
        <w:t xml:space="preserve"> taken just above the nail.  </w:t>
      </w:r>
      <w:r w:rsidR="00B80458">
        <w:t xml:space="preserve">A height gauge provides for consistent placement of the tree tags. </w:t>
      </w:r>
      <w:r w:rsidR="00862B5D">
        <w:t xml:space="preserve">If the start side of the tree is on the downhill side, measure </w:t>
      </w:r>
      <w:r w:rsidR="00862B5D">
        <w:lastRenderedPageBreak/>
        <w:t xml:space="preserve">tag placement from the uphill side. </w:t>
      </w:r>
      <w:r w:rsidRPr="00E7089D">
        <w:t xml:space="preserve">Insert the nail at a downward angle so that the tag slides forward, away from the tree. </w:t>
      </w:r>
      <w:r w:rsidR="00862B5D">
        <w:t xml:space="preserve">Be sure the nail is secure but leave as much nail as possible outside the tree. This increases the life of the tag before the tree grows over the nail and tag. Nails maybe eased outward using a claw hammer if needed. </w:t>
      </w:r>
      <w:r w:rsidRPr="00E7089D">
        <w:t>Measurements can then be recorded as in SOP</w:t>
      </w:r>
      <w:r w:rsidR="00802730" w:rsidRPr="00E7089D">
        <w:t xml:space="preserve"> 10</w:t>
      </w:r>
      <w:r w:rsidR="00CB7382">
        <w:t>-</w:t>
      </w:r>
      <w:r w:rsidR="00B80458" w:rsidRPr="00B80458">
        <w:t>Measuring Midstory and Overstory Trees</w:t>
      </w:r>
      <w:r w:rsidRPr="00E7089D">
        <w:t>.</w:t>
      </w:r>
    </w:p>
    <w:p w14:paraId="0F9299C0" w14:textId="5E30F2C6" w:rsidR="00F25DB0" w:rsidRDefault="00F25DB0" w:rsidP="00E2323E">
      <w:pPr>
        <w:pStyle w:val="nrpsHeading1"/>
        <w:spacing w:before="240"/>
      </w:pPr>
      <w:r>
        <w:t xml:space="preserve">Collecting and Recording </w:t>
      </w:r>
      <w:r w:rsidR="003D4D86">
        <w:t xml:space="preserve">Site </w:t>
      </w:r>
      <w:r>
        <w:t>Data</w:t>
      </w:r>
    </w:p>
    <w:p w14:paraId="3BB029D0" w14:textId="5887B9DD" w:rsidR="00F25DB0" w:rsidRDefault="00F25DB0" w:rsidP="00935698">
      <w:pPr>
        <w:pStyle w:val="nrpsNormal"/>
      </w:pPr>
      <w:r>
        <w:t xml:space="preserve">When a site is initially established, </w:t>
      </w:r>
      <w:r w:rsidR="00737A5D">
        <w:t xml:space="preserve">the </w:t>
      </w:r>
      <w:r>
        <w:t xml:space="preserve">Site Establishment </w:t>
      </w:r>
      <w:r w:rsidR="00737A5D">
        <w:t xml:space="preserve">Data </w:t>
      </w:r>
      <w:r>
        <w:t xml:space="preserve">Sheet for Plant Community Monitoring is filled out by the field crew </w:t>
      </w:r>
      <w:r w:rsidR="00737A5D">
        <w:t>installing the site</w:t>
      </w:r>
      <w:r>
        <w:t xml:space="preserve">. The intent of the survey is to prompt the field crew to assist in characterizing the structure and composition of the site. Several of the questions are consistent with the National Vegetation Classification Standards (NVCS) </w:t>
      </w:r>
      <w:r w:rsidR="00D01F4D">
        <w:t>(</w:t>
      </w:r>
      <w:r w:rsidR="00D01F4D" w:rsidRPr="00D01F4D">
        <w:t>http://usnvc.org/data-standard/</w:t>
      </w:r>
      <w:r w:rsidR="00D01F4D">
        <w:t xml:space="preserve">) </w:t>
      </w:r>
      <w:r>
        <w:t xml:space="preserve">and data from these sections will help us to fit survey areas into that classification system. Although several of the questions are somewhat subjective, the information provided can be of tremendous value when consistency and good judgment are practiced in the field. </w:t>
      </w:r>
      <w:r w:rsidR="006A7453">
        <w:t>The</w:t>
      </w:r>
      <w:r>
        <w:t xml:space="preserve"> site establishment data sheet</w:t>
      </w:r>
      <w:r w:rsidR="006A7453">
        <w:t xml:space="preserve"> is provided at the end of this SOP</w:t>
      </w:r>
      <w:r>
        <w:t xml:space="preserve">. </w:t>
      </w:r>
      <w:r w:rsidR="00737A5D">
        <w:t>Additional n</w:t>
      </w:r>
      <w:r>
        <w:t xml:space="preserve">otes about the sites should also be noted on this datasheet, including information about disturbance regimes. </w:t>
      </w:r>
    </w:p>
    <w:p w14:paraId="18E753F1" w14:textId="4895AE1D" w:rsidR="00737A5D" w:rsidRDefault="00737A5D" w:rsidP="00F25DB0">
      <w:pPr>
        <w:rPr>
          <w:sz w:val="24"/>
        </w:rPr>
      </w:pPr>
    </w:p>
    <w:p w14:paraId="3145611B" w14:textId="2BABBF25" w:rsidR="00737A5D" w:rsidRDefault="00737A5D" w:rsidP="00F25DB0">
      <w:pPr>
        <w:rPr>
          <w:sz w:val="24"/>
        </w:rPr>
      </w:pPr>
    </w:p>
    <w:p w14:paraId="73D67A54" w14:textId="77777777" w:rsidR="00AB3E7F" w:rsidRDefault="00AB3E7F" w:rsidP="00F25DB0">
      <w:pPr>
        <w:rPr>
          <w:sz w:val="24"/>
        </w:rPr>
        <w:sectPr w:rsidR="00AB3E7F" w:rsidSect="00F25DB0">
          <w:footerReference w:type="default" r:id="rId8"/>
          <w:pgSz w:w="12240" w:h="15840" w:code="1"/>
          <w:pgMar w:top="1440" w:right="1440" w:bottom="1440" w:left="1440" w:header="720" w:footer="720" w:gutter="0"/>
          <w:cols w:space="720"/>
          <w:docGrid w:linePitch="360"/>
        </w:sectPr>
      </w:pPr>
    </w:p>
    <w:p w14:paraId="0D1B16F3" w14:textId="72605545" w:rsidR="00737A5D" w:rsidRDefault="00737A5D" w:rsidP="00737A5D">
      <w:pPr>
        <w:jc w:val="center"/>
        <w:rPr>
          <w:b/>
          <w:sz w:val="24"/>
        </w:rPr>
      </w:pPr>
      <w:r>
        <w:rPr>
          <w:b/>
          <w:sz w:val="24"/>
        </w:rPr>
        <w:lastRenderedPageBreak/>
        <w:t xml:space="preserve">Plant Community Site Establishment Data sheet (SOP </w:t>
      </w:r>
      <w:r w:rsidR="00911AB3">
        <w:rPr>
          <w:b/>
          <w:sz w:val="24"/>
        </w:rPr>
        <w:t>3</w:t>
      </w:r>
      <w:r>
        <w:rPr>
          <w:b/>
          <w:sz w:val="24"/>
        </w:rPr>
        <w:t>)</w:t>
      </w:r>
    </w:p>
    <w:p w14:paraId="634C159B" w14:textId="77777777" w:rsidR="00737A5D" w:rsidRDefault="00737A5D" w:rsidP="00737A5D">
      <w:pPr>
        <w:rPr>
          <w:sz w:val="24"/>
        </w:rPr>
      </w:pPr>
      <w:r>
        <w:rPr>
          <w:b/>
          <w:sz w:val="24"/>
        </w:rPr>
        <w:t>Park Code:</w:t>
      </w:r>
      <w:r>
        <w:rPr>
          <w:sz w:val="24"/>
        </w:rPr>
        <w:t xml:space="preserve">   __________   </w:t>
      </w:r>
      <w:r>
        <w:rPr>
          <w:b/>
          <w:sz w:val="24"/>
        </w:rPr>
        <w:t>Site number:</w:t>
      </w:r>
      <w:r>
        <w:rPr>
          <w:sz w:val="24"/>
        </w:rPr>
        <w:t xml:space="preserve"> __________ </w:t>
      </w:r>
      <w:r>
        <w:rPr>
          <w:b/>
          <w:sz w:val="24"/>
        </w:rPr>
        <w:t>Management Unit:</w:t>
      </w:r>
      <w:r>
        <w:rPr>
          <w:sz w:val="24"/>
        </w:rPr>
        <w:t xml:space="preserve"> _______________ </w:t>
      </w:r>
      <w:r w:rsidRPr="0016473D">
        <w:rPr>
          <w:b/>
          <w:sz w:val="24"/>
        </w:rPr>
        <w:t>Reference Frame</w:t>
      </w:r>
      <w:r>
        <w:rPr>
          <w:sz w:val="24"/>
        </w:rPr>
        <w:t xml:space="preserve">:__________________  </w:t>
      </w:r>
      <w:r>
        <w:rPr>
          <w:b/>
          <w:sz w:val="24"/>
        </w:rPr>
        <w:t>Establishment date</w:t>
      </w:r>
      <w:r>
        <w:rPr>
          <w:sz w:val="24"/>
        </w:rPr>
        <w:t>(mm/dd/</w:t>
      </w:r>
      <w:proofErr w:type="spellStart"/>
      <w:r>
        <w:rPr>
          <w:sz w:val="24"/>
        </w:rPr>
        <w:t>yyyy</w:t>
      </w:r>
      <w:proofErr w:type="spellEnd"/>
      <w:r>
        <w:rPr>
          <w:sz w:val="24"/>
        </w:rPr>
        <w:t>):______________</w:t>
      </w:r>
    </w:p>
    <w:p w14:paraId="78E5D763" w14:textId="77777777" w:rsidR="00737A5D" w:rsidRDefault="00737A5D" w:rsidP="00737A5D">
      <w:pPr>
        <w:rPr>
          <w:sz w:val="24"/>
        </w:rPr>
      </w:pPr>
      <w:r>
        <w:rPr>
          <w:b/>
          <w:sz w:val="24"/>
        </w:rPr>
        <w:t>Established by:</w:t>
      </w:r>
      <w:r>
        <w:rPr>
          <w:sz w:val="24"/>
        </w:rPr>
        <w:t xml:space="preserve"> ________________________________________________________________</w:t>
      </w:r>
    </w:p>
    <w:p w14:paraId="2484E960" w14:textId="77777777" w:rsidR="00737A5D" w:rsidRDefault="00737A5D" w:rsidP="00737A5D">
      <w:pPr>
        <w:rPr>
          <w:sz w:val="24"/>
        </w:rPr>
      </w:pPr>
      <w:r>
        <w:rPr>
          <w:b/>
          <w:sz w:val="24"/>
        </w:rPr>
        <w:t>Soil series / site selection information:</w:t>
      </w:r>
      <w:r>
        <w:rPr>
          <w:sz w:val="24"/>
        </w:rPr>
        <w:t xml:space="preserve"> _____________________________________________ </w:t>
      </w:r>
    </w:p>
    <w:p w14:paraId="19F9DDD2" w14:textId="77777777" w:rsidR="00737A5D" w:rsidRDefault="00737A5D" w:rsidP="00737A5D">
      <w:pPr>
        <w:rPr>
          <w:sz w:val="24"/>
        </w:rPr>
      </w:pPr>
      <w:r>
        <w:rPr>
          <w:b/>
          <w:sz w:val="24"/>
        </w:rPr>
        <w:t>Azimuth of transects (</w:t>
      </w:r>
      <w:r w:rsidRPr="005063FD">
        <w:rPr>
          <w:sz w:val="24"/>
        </w:rPr>
        <w:t xml:space="preserve">from 0 – 50 m) to nearest </w:t>
      </w:r>
      <w:r w:rsidRPr="005063FD">
        <w:rPr>
          <w:rFonts w:cs="Times New Roman"/>
          <w:sz w:val="24"/>
        </w:rPr>
        <w:t>degree</w:t>
      </w:r>
      <w:r w:rsidRPr="005063FD">
        <w:rPr>
          <w:sz w:val="24"/>
        </w:rPr>
        <w:t>:</w:t>
      </w:r>
      <w:r>
        <w:rPr>
          <w:b/>
          <w:sz w:val="24"/>
        </w:rPr>
        <w:t xml:space="preserve"> </w:t>
      </w:r>
      <w:r>
        <w:rPr>
          <w:sz w:val="24"/>
        </w:rPr>
        <w:t>____________</w:t>
      </w:r>
      <w:r w:rsidRPr="005063FD">
        <w:rPr>
          <w:rFonts w:cs="Times New Roman"/>
          <w:sz w:val="24"/>
        </w:rPr>
        <w:t>°</w:t>
      </w:r>
    </w:p>
    <w:p w14:paraId="21BF81E1" w14:textId="77777777" w:rsidR="00737A5D" w:rsidRDefault="00737A5D" w:rsidP="00737A5D">
      <w:pPr>
        <w:rPr>
          <w:sz w:val="24"/>
        </w:rPr>
      </w:pPr>
      <w:proofErr w:type="spellStart"/>
      <w:r>
        <w:rPr>
          <w:b/>
          <w:sz w:val="24"/>
        </w:rPr>
        <w:t>Monumenting</w:t>
      </w:r>
      <w:proofErr w:type="spellEnd"/>
      <w:r>
        <w:rPr>
          <w:b/>
          <w:sz w:val="24"/>
        </w:rPr>
        <w:t xml:space="preserve"> (physical): </w:t>
      </w:r>
      <w:r>
        <w:rPr>
          <w:sz w:val="24"/>
        </w:rPr>
        <w:t>Describe form of permanent marking utilized: corners, witness trees _________________________________________________________________________</w:t>
      </w:r>
    </w:p>
    <w:p w14:paraId="4AE65E3E" w14:textId="77777777" w:rsidR="00737A5D" w:rsidRDefault="00737A5D" w:rsidP="00737A5D">
      <w:pPr>
        <w:rPr>
          <w:sz w:val="24"/>
        </w:rPr>
      </w:pPr>
      <w:r>
        <w:rPr>
          <w:sz w:val="24"/>
        </w:rPr>
        <w:t>__________________________________________________________________________</w:t>
      </w:r>
    </w:p>
    <w:p w14:paraId="02BA51A2" w14:textId="77777777" w:rsidR="00737A5D" w:rsidRDefault="00737A5D" w:rsidP="00737A5D">
      <w:pPr>
        <w:rPr>
          <w:sz w:val="24"/>
        </w:rPr>
      </w:pPr>
      <w:r>
        <w:rPr>
          <w:sz w:val="24"/>
        </w:rPr>
        <w:t>__________________________________________________________________________</w:t>
      </w:r>
    </w:p>
    <w:p w14:paraId="40DA76EA" w14:textId="77777777" w:rsidR="00737A5D" w:rsidRDefault="00737A5D" w:rsidP="00737A5D">
      <w:pPr>
        <w:rPr>
          <w:sz w:val="24"/>
        </w:rPr>
      </w:pPr>
      <w:r>
        <w:rPr>
          <w:sz w:val="24"/>
        </w:rPr>
        <w:t>__________________________________________________________________________</w:t>
      </w:r>
    </w:p>
    <w:p w14:paraId="1810B84B" w14:textId="25411036" w:rsidR="00737A5D" w:rsidRDefault="00737A5D" w:rsidP="00737A5D">
      <w:pPr>
        <w:rPr>
          <w:sz w:val="24"/>
        </w:rPr>
      </w:pPr>
      <w:proofErr w:type="spellStart"/>
      <w:r>
        <w:rPr>
          <w:b/>
          <w:sz w:val="24"/>
        </w:rPr>
        <w:t>Monumenting</w:t>
      </w:r>
      <w:proofErr w:type="spellEnd"/>
      <w:r>
        <w:rPr>
          <w:b/>
          <w:sz w:val="24"/>
        </w:rPr>
        <w:t xml:space="preserve"> (Spatial): </w:t>
      </w:r>
      <w:r>
        <w:rPr>
          <w:sz w:val="24"/>
        </w:rPr>
        <w:t>Notes on G</w:t>
      </w:r>
      <w:r w:rsidR="0073081E">
        <w:rPr>
          <w:sz w:val="24"/>
        </w:rPr>
        <w:t xml:space="preserve">NSS </w:t>
      </w:r>
      <w:r>
        <w:rPr>
          <w:sz w:val="24"/>
        </w:rPr>
        <w:t>unit used, difficulties.</w:t>
      </w:r>
    </w:p>
    <w:p w14:paraId="547AD216" w14:textId="77777777" w:rsidR="00737A5D" w:rsidRDefault="00737A5D" w:rsidP="00737A5D">
      <w:pPr>
        <w:rPr>
          <w:sz w:val="24"/>
        </w:rPr>
      </w:pPr>
      <w:r>
        <w:rPr>
          <w:sz w:val="24"/>
        </w:rPr>
        <w:t>__________________________________________________________________________</w:t>
      </w:r>
    </w:p>
    <w:p w14:paraId="06DA82B8" w14:textId="77777777" w:rsidR="00737A5D" w:rsidRDefault="00737A5D" w:rsidP="00737A5D">
      <w:pPr>
        <w:rPr>
          <w:sz w:val="24"/>
        </w:rPr>
      </w:pPr>
      <w:r>
        <w:rPr>
          <w:sz w:val="24"/>
        </w:rPr>
        <w:t>__________________________________________________________________________</w:t>
      </w:r>
    </w:p>
    <w:p w14:paraId="690915E9" w14:textId="77777777" w:rsidR="00395B22" w:rsidRDefault="00737A5D" w:rsidP="00737A5D">
      <w:pPr>
        <w:rPr>
          <w:sz w:val="24"/>
        </w:rPr>
      </w:pPr>
      <w:r>
        <w:rPr>
          <w:b/>
          <w:sz w:val="24"/>
        </w:rPr>
        <w:t>Slope angle (%):</w:t>
      </w:r>
      <w:r>
        <w:rPr>
          <w:sz w:val="24"/>
        </w:rPr>
        <w:t xml:space="preserve"> Enter the steepness of the slope surface. Sight slope angle at both transect </w:t>
      </w:r>
      <w:r>
        <w:rPr>
          <w:sz w:val="24"/>
          <w:u w:val="single"/>
        </w:rPr>
        <w:t>Start</w:t>
      </w:r>
      <w:r>
        <w:rPr>
          <w:sz w:val="24"/>
        </w:rPr>
        <w:t xml:space="preserve"> and </w:t>
      </w:r>
      <w:r>
        <w:rPr>
          <w:sz w:val="24"/>
          <w:u w:val="single"/>
        </w:rPr>
        <w:t>Finish</w:t>
      </w:r>
      <w:r>
        <w:rPr>
          <w:sz w:val="24"/>
        </w:rPr>
        <w:t xml:space="preserve">, with slope reader standing on A line and second person standing on B line. </w:t>
      </w:r>
      <w:r w:rsidR="007F6718">
        <w:rPr>
          <w:sz w:val="24"/>
        </w:rPr>
        <w:t>Use  c</w:t>
      </w:r>
      <w:r>
        <w:rPr>
          <w:sz w:val="24"/>
        </w:rPr>
        <w:t>linometer and sighting poles  for a</w:t>
      </w:r>
      <w:r w:rsidR="007F6718">
        <w:rPr>
          <w:sz w:val="24"/>
        </w:rPr>
        <w:t>n</w:t>
      </w:r>
      <w:r>
        <w:rPr>
          <w:sz w:val="24"/>
        </w:rPr>
        <w:t xml:space="preserve"> accurate reading. If a second person is not available, take readings in a kneeling position to improve accuracy, sighting to the same height above the ground as your eye when taking each reading. Record each reading in percent </w:t>
      </w:r>
      <w:r>
        <w:rPr>
          <w:b/>
          <w:sz w:val="24"/>
        </w:rPr>
        <w:t>(not degrees)</w:t>
      </w:r>
      <w:r>
        <w:rPr>
          <w:sz w:val="24"/>
        </w:rPr>
        <w:t xml:space="preserve">, which is usually the right-hand column of numbers in the clinometer. It is important to remember that percent slope changes more quickly than degrees slope, e.g., 45 degrees slope = 100 percent slope. </w:t>
      </w:r>
    </w:p>
    <w:p w14:paraId="09A75D7C" w14:textId="4C179DB7" w:rsidR="00862B5D" w:rsidRDefault="00862B5D" w:rsidP="00737A5D">
      <w:pPr>
        <w:rPr>
          <w:sz w:val="24"/>
        </w:rPr>
      </w:pPr>
      <w:r w:rsidRPr="00122293">
        <w:rPr>
          <w:b/>
          <w:bCs/>
          <w:sz w:val="24"/>
        </w:rPr>
        <w:t>A-Line</w:t>
      </w:r>
      <w:r>
        <w:rPr>
          <w:sz w:val="24"/>
        </w:rPr>
        <w:t>:</w:t>
      </w:r>
      <w:r w:rsidR="00737A5D" w:rsidRPr="00024EBA">
        <w:rPr>
          <w:b/>
          <w:sz w:val="24"/>
        </w:rPr>
        <w:t>__________% from start to finish</w:t>
      </w:r>
      <w:r w:rsidR="00737A5D">
        <w:rPr>
          <w:sz w:val="24"/>
        </w:rPr>
        <w:t>.</w:t>
      </w:r>
      <w:r w:rsidR="00395B22">
        <w:rPr>
          <w:sz w:val="24"/>
        </w:rPr>
        <w:t xml:space="preserve">      </w:t>
      </w:r>
      <w:r>
        <w:rPr>
          <w:sz w:val="24"/>
        </w:rPr>
        <w:t xml:space="preserve"> </w:t>
      </w:r>
      <w:r w:rsidRPr="00122293">
        <w:rPr>
          <w:b/>
          <w:bCs/>
          <w:sz w:val="24"/>
        </w:rPr>
        <w:t>B-Line</w:t>
      </w:r>
      <w:r>
        <w:rPr>
          <w:sz w:val="24"/>
        </w:rPr>
        <w:t>:</w:t>
      </w:r>
      <w:r w:rsidRPr="00024EBA">
        <w:rPr>
          <w:b/>
          <w:sz w:val="24"/>
        </w:rPr>
        <w:t>_______% from start to finish</w:t>
      </w:r>
      <w:r>
        <w:rPr>
          <w:sz w:val="24"/>
        </w:rPr>
        <w:t>.</w:t>
      </w:r>
    </w:p>
    <w:p w14:paraId="462DB94B" w14:textId="0D674FF4" w:rsidR="00395B22" w:rsidRDefault="00737A5D" w:rsidP="00737A5D">
      <w:pPr>
        <w:rPr>
          <w:sz w:val="24"/>
        </w:rPr>
      </w:pPr>
      <w:r>
        <w:rPr>
          <w:b/>
          <w:sz w:val="24"/>
        </w:rPr>
        <w:t>Slope aspect (deg):</w:t>
      </w:r>
      <w:r>
        <w:rPr>
          <w:sz w:val="24"/>
        </w:rPr>
        <w:t xml:space="preserve"> Dominant aspect reading</w:t>
      </w:r>
      <w:r w:rsidR="00395B22">
        <w:rPr>
          <w:sz w:val="24"/>
        </w:rPr>
        <w:t>s</w:t>
      </w:r>
      <w:r>
        <w:rPr>
          <w:sz w:val="24"/>
        </w:rPr>
        <w:t xml:space="preserve"> are taken at three points in the plot</w:t>
      </w:r>
      <w:r w:rsidR="00395B22">
        <w:rPr>
          <w:sz w:val="24"/>
        </w:rPr>
        <w:t xml:space="preserve"> (</w:t>
      </w:r>
      <w:r>
        <w:rPr>
          <w:sz w:val="24"/>
        </w:rPr>
        <w:t>beginning (</w:t>
      </w:r>
      <w:r>
        <w:rPr>
          <w:sz w:val="24"/>
          <w:u w:val="single"/>
        </w:rPr>
        <w:t>Start</w:t>
      </w:r>
      <w:r>
        <w:rPr>
          <w:sz w:val="24"/>
        </w:rPr>
        <w:t>), middle (</w:t>
      </w:r>
      <w:r>
        <w:rPr>
          <w:sz w:val="24"/>
          <w:u w:val="single"/>
        </w:rPr>
        <w:t>Center</w:t>
      </w:r>
      <w:r>
        <w:rPr>
          <w:sz w:val="24"/>
        </w:rPr>
        <w:t>) and end (</w:t>
      </w:r>
      <w:r>
        <w:rPr>
          <w:sz w:val="24"/>
          <w:u w:val="single"/>
        </w:rPr>
        <w:t>Finish</w:t>
      </w:r>
      <w:r>
        <w:rPr>
          <w:sz w:val="24"/>
        </w:rPr>
        <w:t>)</w:t>
      </w:r>
      <w:r w:rsidR="00395B22">
        <w:rPr>
          <w:sz w:val="24"/>
        </w:rPr>
        <w:t>)</w:t>
      </w:r>
      <w:r>
        <w:rPr>
          <w:sz w:val="24"/>
        </w:rPr>
        <w:t xml:space="preserve"> of transect A. </w:t>
      </w:r>
      <w:r w:rsidR="00395B22">
        <w:rPr>
          <w:sz w:val="24"/>
        </w:rPr>
        <w:t>T</w:t>
      </w:r>
      <w:r w:rsidR="00862B5D">
        <w:rPr>
          <w:sz w:val="24"/>
        </w:rPr>
        <w:t xml:space="preserve">he B-line </w:t>
      </w:r>
      <w:r w:rsidR="00395B22">
        <w:rPr>
          <w:sz w:val="24"/>
        </w:rPr>
        <w:t>is</w:t>
      </w:r>
      <w:r w:rsidR="00862B5D">
        <w:rPr>
          <w:sz w:val="24"/>
        </w:rPr>
        <w:t xml:space="preserve"> placed downhill of the A-line, </w:t>
      </w:r>
      <w:r w:rsidR="00395B22">
        <w:rPr>
          <w:sz w:val="24"/>
        </w:rPr>
        <w:t xml:space="preserve">thus </w:t>
      </w:r>
      <w:r w:rsidR="00862B5D">
        <w:rPr>
          <w:sz w:val="24"/>
        </w:rPr>
        <w:t xml:space="preserve">measurements are taken to find the slope from the A-line to the B-line. </w:t>
      </w:r>
      <w:r>
        <w:rPr>
          <w:sz w:val="24"/>
        </w:rPr>
        <w:t xml:space="preserve">Slope aspect can be obtained by determining the main direction that water would flow from the observed point. </w:t>
      </w:r>
      <w:r w:rsidR="00395B22">
        <w:rPr>
          <w:sz w:val="24"/>
        </w:rPr>
        <w:t>M</w:t>
      </w:r>
      <w:r>
        <w:rPr>
          <w:sz w:val="24"/>
        </w:rPr>
        <w:t>easure to the nearest degree.</w:t>
      </w:r>
    </w:p>
    <w:p w14:paraId="2221D890" w14:textId="14CEDAE6" w:rsidR="00737A5D" w:rsidRDefault="00737A5D" w:rsidP="00737A5D">
      <w:pPr>
        <w:rPr>
          <w:rFonts w:cs="Times New Roman"/>
          <w:b/>
          <w:sz w:val="24"/>
        </w:rPr>
      </w:pPr>
      <w:r>
        <w:rPr>
          <w:sz w:val="24"/>
        </w:rPr>
        <w:t xml:space="preserve"> </w:t>
      </w:r>
      <w:r w:rsidRPr="00024EBA">
        <w:rPr>
          <w:b/>
          <w:sz w:val="24"/>
        </w:rPr>
        <w:t>Start</w:t>
      </w:r>
      <w:r w:rsidR="00395B22">
        <w:rPr>
          <w:b/>
          <w:sz w:val="24"/>
        </w:rPr>
        <w:t>:</w:t>
      </w:r>
      <w:r w:rsidRPr="00024EBA">
        <w:rPr>
          <w:b/>
          <w:sz w:val="24"/>
        </w:rPr>
        <w:t>0m_____</w:t>
      </w:r>
      <w:r w:rsidR="00395B22">
        <w:rPr>
          <w:b/>
          <w:sz w:val="24"/>
        </w:rPr>
        <w:t>__</w:t>
      </w:r>
      <w:r w:rsidRPr="00024EBA">
        <w:rPr>
          <w:b/>
          <w:sz w:val="24"/>
        </w:rPr>
        <w:t>_</w:t>
      </w:r>
      <w:r w:rsidRPr="00024EBA">
        <w:rPr>
          <w:rFonts w:cs="Times New Roman"/>
          <w:b/>
          <w:sz w:val="24"/>
        </w:rPr>
        <w:t xml:space="preserve">° </w:t>
      </w:r>
      <w:r w:rsidR="00395B22">
        <w:rPr>
          <w:rFonts w:cs="Times New Roman"/>
          <w:b/>
          <w:sz w:val="24"/>
        </w:rPr>
        <w:t xml:space="preserve">, </w:t>
      </w:r>
      <w:r w:rsidRPr="00024EBA">
        <w:rPr>
          <w:rFonts w:cs="Times New Roman"/>
          <w:b/>
          <w:sz w:val="24"/>
        </w:rPr>
        <w:t>25m_</w:t>
      </w:r>
      <w:r w:rsidR="00395B22">
        <w:rPr>
          <w:rFonts w:cs="Times New Roman"/>
          <w:b/>
          <w:sz w:val="24"/>
        </w:rPr>
        <w:t>__</w:t>
      </w:r>
      <w:r w:rsidRPr="00024EBA">
        <w:rPr>
          <w:rFonts w:cs="Times New Roman"/>
          <w:b/>
          <w:sz w:val="24"/>
        </w:rPr>
        <w:t>_____°</w:t>
      </w:r>
      <w:r w:rsidR="00395B22">
        <w:rPr>
          <w:rFonts w:cs="Times New Roman"/>
          <w:b/>
          <w:sz w:val="24"/>
        </w:rPr>
        <w:t>,</w:t>
      </w:r>
      <w:r w:rsidRPr="00024EBA">
        <w:rPr>
          <w:rFonts w:cs="Times New Roman"/>
          <w:b/>
          <w:sz w:val="24"/>
        </w:rPr>
        <w:t xml:space="preserve"> </w:t>
      </w:r>
      <w:r w:rsidR="00395B22">
        <w:rPr>
          <w:rFonts w:cs="Times New Roman"/>
          <w:b/>
          <w:sz w:val="24"/>
        </w:rPr>
        <w:t>Finish:</w:t>
      </w:r>
      <w:r w:rsidRPr="00024EBA">
        <w:rPr>
          <w:b/>
          <w:sz w:val="24"/>
        </w:rPr>
        <w:t>50m___</w:t>
      </w:r>
      <w:r w:rsidR="00395B22">
        <w:rPr>
          <w:b/>
          <w:sz w:val="24"/>
        </w:rPr>
        <w:t>__</w:t>
      </w:r>
      <w:r w:rsidRPr="00024EBA">
        <w:rPr>
          <w:b/>
          <w:sz w:val="24"/>
        </w:rPr>
        <w:t>____</w:t>
      </w:r>
      <w:r w:rsidRPr="00024EBA">
        <w:rPr>
          <w:rFonts w:cs="Times New Roman"/>
          <w:b/>
          <w:sz w:val="24"/>
        </w:rPr>
        <w:t>°</w:t>
      </w:r>
      <w:r w:rsidR="00395B22">
        <w:rPr>
          <w:rFonts w:cs="Times New Roman"/>
          <w:b/>
          <w:sz w:val="24"/>
        </w:rPr>
        <w:t>.</w:t>
      </w:r>
    </w:p>
    <w:p w14:paraId="501B2B1E" w14:textId="069B22FB" w:rsidR="00737A5D" w:rsidRDefault="00737A5D" w:rsidP="00737A5D">
      <w:pPr>
        <w:rPr>
          <w:sz w:val="24"/>
        </w:rPr>
      </w:pPr>
      <w:r>
        <w:rPr>
          <w:b/>
          <w:sz w:val="24"/>
        </w:rPr>
        <w:lastRenderedPageBreak/>
        <w:t>Topographic position:</w:t>
      </w:r>
      <w:r>
        <w:rPr>
          <w:sz w:val="24"/>
        </w:rPr>
        <w:t xml:space="preserve"> Define the overall topographic position of the site using the provided NVCS </w:t>
      </w:r>
      <w:r w:rsidR="007A067F">
        <w:rPr>
          <w:sz w:val="24"/>
        </w:rPr>
        <w:t xml:space="preserve">category </w:t>
      </w:r>
      <w:r>
        <w:rPr>
          <w:sz w:val="24"/>
        </w:rPr>
        <w:t>and definitions. _____________________________________________</w:t>
      </w:r>
    </w:p>
    <w:p w14:paraId="3D520D51" w14:textId="17AB0899" w:rsidR="00737A5D" w:rsidRDefault="007A067F" w:rsidP="00737A5D">
      <w:pPr>
        <w:rPr>
          <w:sz w:val="24"/>
        </w:rPr>
      </w:pPr>
      <w:r>
        <w:rPr>
          <w:sz w:val="24"/>
        </w:rPr>
        <w:t>Topographi</w:t>
      </w:r>
      <w:r w:rsidR="00395B22">
        <w:rPr>
          <w:sz w:val="24"/>
        </w:rPr>
        <w:t xml:space="preserve">c </w:t>
      </w:r>
      <w:r>
        <w:rPr>
          <w:sz w:val="24"/>
        </w:rPr>
        <w:t>c</w:t>
      </w:r>
      <w:r w:rsidR="00737A5D">
        <w:rPr>
          <w:sz w:val="24"/>
        </w:rPr>
        <w:t xml:space="preserve">ategories include: </w:t>
      </w:r>
    </w:p>
    <w:p w14:paraId="0FD5BA17" w14:textId="77777777" w:rsidR="00737A5D" w:rsidRPr="00B24675" w:rsidRDefault="00737A5D" w:rsidP="00737A5D">
      <w:pPr>
        <w:pStyle w:val="ListParagraph"/>
        <w:numPr>
          <w:ilvl w:val="0"/>
          <w:numId w:val="22"/>
        </w:numPr>
        <w:spacing w:after="200"/>
        <w:contextualSpacing/>
        <w:rPr>
          <w:sz w:val="24"/>
        </w:rPr>
      </w:pPr>
      <w:r w:rsidRPr="00AA3B08">
        <w:rPr>
          <w:b/>
          <w:sz w:val="24"/>
        </w:rPr>
        <w:t>Level</w:t>
      </w:r>
      <w:r w:rsidRPr="00B24675">
        <w:rPr>
          <w:sz w:val="24"/>
        </w:rPr>
        <w:t xml:space="preserve"> – no slope</w:t>
      </w:r>
    </w:p>
    <w:p w14:paraId="1550B9C8" w14:textId="77777777" w:rsidR="00737A5D" w:rsidRPr="00B24675" w:rsidRDefault="00737A5D" w:rsidP="00737A5D">
      <w:pPr>
        <w:pStyle w:val="ListParagraph"/>
        <w:numPr>
          <w:ilvl w:val="0"/>
          <w:numId w:val="22"/>
        </w:numPr>
        <w:spacing w:after="200"/>
        <w:contextualSpacing/>
        <w:rPr>
          <w:sz w:val="24"/>
        </w:rPr>
      </w:pPr>
      <w:r w:rsidRPr="00AA3B08">
        <w:rPr>
          <w:b/>
          <w:sz w:val="24"/>
        </w:rPr>
        <w:t>Lower-slope</w:t>
      </w:r>
      <w:r w:rsidRPr="00B24675">
        <w:rPr>
          <w:sz w:val="24"/>
        </w:rPr>
        <w:t xml:space="preserve"> – gently inclined surface at the base of a slope, commonly gentle and almost linear in surface profile</w:t>
      </w:r>
    </w:p>
    <w:p w14:paraId="54F3F4B0" w14:textId="77777777" w:rsidR="00737A5D" w:rsidRPr="00B24675" w:rsidRDefault="00737A5D" w:rsidP="00737A5D">
      <w:pPr>
        <w:pStyle w:val="ListParagraph"/>
        <w:numPr>
          <w:ilvl w:val="0"/>
          <w:numId w:val="22"/>
        </w:numPr>
        <w:spacing w:after="200"/>
        <w:contextualSpacing/>
        <w:rPr>
          <w:sz w:val="24"/>
        </w:rPr>
      </w:pPr>
      <w:r w:rsidRPr="00AA3B08">
        <w:rPr>
          <w:b/>
          <w:sz w:val="24"/>
        </w:rPr>
        <w:t>Mid-slope</w:t>
      </w:r>
      <w:r w:rsidRPr="00B24675">
        <w:rPr>
          <w:sz w:val="24"/>
        </w:rPr>
        <w:t xml:space="preserve"> – intermediate slope position</w:t>
      </w:r>
    </w:p>
    <w:p w14:paraId="2DFEE545" w14:textId="77777777" w:rsidR="00737A5D" w:rsidRPr="00B24675" w:rsidRDefault="00737A5D" w:rsidP="00737A5D">
      <w:pPr>
        <w:pStyle w:val="ListParagraph"/>
        <w:numPr>
          <w:ilvl w:val="0"/>
          <w:numId w:val="22"/>
        </w:numPr>
        <w:spacing w:after="200"/>
        <w:contextualSpacing/>
        <w:rPr>
          <w:sz w:val="24"/>
        </w:rPr>
      </w:pPr>
      <w:r w:rsidRPr="00AA3B08">
        <w:rPr>
          <w:b/>
          <w:sz w:val="24"/>
        </w:rPr>
        <w:t>Upper-slope</w:t>
      </w:r>
      <w:r w:rsidRPr="00B24675">
        <w:rPr>
          <w:sz w:val="24"/>
        </w:rPr>
        <w:t xml:space="preserve"> (high slope, shoulder slope) – the uppermost inclined surface at the top of a slope, typically convex in profile </w:t>
      </w:r>
    </w:p>
    <w:p w14:paraId="26AE6009" w14:textId="77777777" w:rsidR="00737A5D" w:rsidRPr="00B24675" w:rsidRDefault="00737A5D" w:rsidP="00737A5D">
      <w:pPr>
        <w:pStyle w:val="ListParagraph"/>
        <w:numPr>
          <w:ilvl w:val="0"/>
          <w:numId w:val="22"/>
        </w:numPr>
        <w:spacing w:after="200"/>
        <w:contextualSpacing/>
        <w:rPr>
          <w:sz w:val="24"/>
        </w:rPr>
      </w:pPr>
      <w:r w:rsidRPr="00AA3B08">
        <w:rPr>
          <w:b/>
          <w:sz w:val="24"/>
        </w:rPr>
        <w:t>Crest</w:t>
      </w:r>
      <w:r w:rsidRPr="00B24675">
        <w:rPr>
          <w:sz w:val="24"/>
        </w:rPr>
        <w:t xml:space="preserve"> (interfluve, summit, ridge) – linear top of a ridge, hill or mountain; the elevated area between two drainage-ways that sheds water</w:t>
      </w:r>
    </w:p>
    <w:p w14:paraId="0AA6F631" w14:textId="77777777" w:rsidR="00737A5D" w:rsidRPr="00B24675" w:rsidRDefault="00737A5D" w:rsidP="00737A5D">
      <w:pPr>
        <w:pStyle w:val="ListParagraph"/>
        <w:numPr>
          <w:ilvl w:val="0"/>
          <w:numId w:val="22"/>
        </w:numPr>
        <w:spacing w:after="200"/>
        <w:contextualSpacing/>
        <w:rPr>
          <w:sz w:val="24"/>
        </w:rPr>
      </w:pPr>
      <w:r w:rsidRPr="00AA3B08">
        <w:rPr>
          <w:b/>
          <w:sz w:val="24"/>
        </w:rPr>
        <w:t>Ledge</w:t>
      </w:r>
      <w:r w:rsidRPr="00B24675">
        <w:rPr>
          <w:sz w:val="24"/>
        </w:rPr>
        <w:t xml:space="preserve"> (terrace) – nearly level shelf interrupting a steep slope or cliff face</w:t>
      </w:r>
    </w:p>
    <w:p w14:paraId="423F5CC4" w14:textId="77777777" w:rsidR="00737A5D" w:rsidRPr="00B24675" w:rsidRDefault="00737A5D" w:rsidP="00737A5D">
      <w:pPr>
        <w:pStyle w:val="ListParagraph"/>
        <w:numPr>
          <w:ilvl w:val="0"/>
          <w:numId w:val="22"/>
        </w:numPr>
        <w:spacing w:after="200"/>
        <w:contextualSpacing/>
        <w:rPr>
          <w:sz w:val="24"/>
        </w:rPr>
      </w:pPr>
      <w:r w:rsidRPr="00AA3B08">
        <w:rPr>
          <w:b/>
          <w:sz w:val="24"/>
        </w:rPr>
        <w:t>Depression</w:t>
      </w:r>
      <w:r w:rsidRPr="00B24675">
        <w:rPr>
          <w:sz w:val="24"/>
        </w:rPr>
        <w:t xml:space="preserve"> – bottom surface of a basin</w:t>
      </w:r>
    </w:p>
    <w:p w14:paraId="13D69011" w14:textId="77777777" w:rsidR="00737A5D" w:rsidRPr="00B24675" w:rsidRDefault="00737A5D" w:rsidP="00737A5D">
      <w:pPr>
        <w:pStyle w:val="ListParagraph"/>
        <w:numPr>
          <w:ilvl w:val="0"/>
          <w:numId w:val="22"/>
        </w:numPr>
        <w:spacing w:after="200"/>
        <w:contextualSpacing/>
        <w:rPr>
          <w:sz w:val="24"/>
        </w:rPr>
      </w:pPr>
      <w:r w:rsidRPr="00AA3B08">
        <w:rPr>
          <w:b/>
          <w:sz w:val="24"/>
        </w:rPr>
        <w:t>Streambed</w:t>
      </w:r>
      <w:r w:rsidRPr="00B24675">
        <w:rPr>
          <w:sz w:val="24"/>
        </w:rPr>
        <w:t xml:space="preserve"> – bed of single or braided watercourse, typically barren and formed of modern alluvium</w:t>
      </w:r>
    </w:p>
    <w:p w14:paraId="29618CE2" w14:textId="77777777" w:rsidR="00737A5D" w:rsidRDefault="00737A5D" w:rsidP="00737A5D">
      <w:pPr>
        <w:rPr>
          <w:sz w:val="24"/>
        </w:rPr>
      </w:pPr>
      <w:r>
        <w:rPr>
          <w:b/>
          <w:sz w:val="24"/>
        </w:rPr>
        <w:t>Hydrologic regime:</w:t>
      </w:r>
      <w:r>
        <w:rPr>
          <w:sz w:val="24"/>
        </w:rPr>
        <w:t xml:space="preserve"> Define the overall hydrology of the site using the provided descriptive modifiers from NVCS. ______________________________________________________</w:t>
      </w:r>
    </w:p>
    <w:p w14:paraId="1E667021" w14:textId="0C14F179" w:rsidR="00737A5D" w:rsidRDefault="007A067F" w:rsidP="00737A5D">
      <w:pPr>
        <w:rPr>
          <w:sz w:val="24"/>
        </w:rPr>
      </w:pPr>
      <w:r>
        <w:rPr>
          <w:sz w:val="24"/>
        </w:rPr>
        <w:t>Hydrologic c</w:t>
      </w:r>
      <w:r w:rsidR="00737A5D">
        <w:rPr>
          <w:sz w:val="24"/>
        </w:rPr>
        <w:t xml:space="preserve">ategories include: </w:t>
      </w:r>
    </w:p>
    <w:p w14:paraId="5AE8540A" w14:textId="77777777" w:rsidR="00737A5D" w:rsidRPr="00B24675" w:rsidRDefault="00737A5D" w:rsidP="00737A5D">
      <w:pPr>
        <w:pStyle w:val="ListParagraph"/>
        <w:numPr>
          <w:ilvl w:val="0"/>
          <w:numId w:val="23"/>
        </w:numPr>
        <w:spacing w:after="200"/>
        <w:contextualSpacing/>
        <w:rPr>
          <w:sz w:val="24"/>
        </w:rPr>
      </w:pPr>
      <w:r w:rsidRPr="00AA3B08">
        <w:rPr>
          <w:b/>
          <w:sz w:val="24"/>
        </w:rPr>
        <w:t>Permanently flooded</w:t>
      </w:r>
      <w:r w:rsidRPr="00B24675">
        <w:rPr>
          <w:sz w:val="24"/>
        </w:rPr>
        <w:t xml:space="preserve"> – water covers the surface at all times of the year in all years</w:t>
      </w:r>
    </w:p>
    <w:p w14:paraId="1DECEA5D" w14:textId="77777777" w:rsidR="00737A5D" w:rsidRPr="00B24675" w:rsidRDefault="00737A5D" w:rsidP="00737A5D">
      <w:pPr>
        <w:pStyle w:val="ListParagraph"/>
        <w:numPr>
          <w:ilvl w:val="0"/>
          <w:numId w:val="23"/>
        </w:numPr>
        <w:spacing w:after="200"/>
        <w:contextualSpacing/>
        <w:rPr>
          <w:sz w:val="24"/>
        </w:rPr>
      </w:pPr>
      <w:r w:rsidRPr="00AA3B08">
        <w:rPr>
          <w:b/>
          <w:sz w:val="24"/>
        </w:rPr>
        <w:t>Semi-permanently flooded</w:t>
      </w:r>
      <w:r w:rsidRPr="00B24675">
        <w:rPr>
          <w:sz w:val="24"/>
        </w:rPr>
        <w:t xml:space="preserve"> – surface water persists throughout the growing season in most years; land surface is generally saturated when the water level drops below the surface</w:t>
      </w:r>
    </w:p>
    <w:p w14:paraId="24E7A663" w14:textId="77777777" w:rsidR="00737A5D" w:rsidRPr="00B24675" w:rsidRDefault="00737A5D" w:rsidP="00737A5D">
      <w:pPr>
        <w:pStyle w:val="ListParagraph"/>
        <w:numPr>
          <w:ilvl w:val="0"/>
          <w:numId w:val="23"/>
        </w:numPr>
        <w:spacing w:after="200"/>
        <w:contextualSpacing/>
        <w:rPr>
          <w:sz w:val="24"/>
        </w:rPr>
      </w:pPr>
      <w:r w:rsidRPr="00AA3B08">
        <w:rPr>
          <w:b/>
          <w:sz w:val="24"/>
        </w:rPr>
        <w:t>Seasonally/temporarily flooded</w:t>
      </w:r>
      <w:r w:rsidRPr="00B24675">
        <w:rPr>
          <w:sz w:val="24"/>
        </w:rPr>
        <w:t xml:space="preserve"> – surface water is present for extended periods during the growing season, but is absent by the end of the growing season in most years; the water table is normally very variable</w:t>
      </w:r>
    </w:p>
    <w:p w14:paraId="65E6EB12" w14:textId="77777777" w:rsidR="00737A5D" w:rsidRPr="00B24675" w:rsidRDefault="00737A5D" w:rsidP="00737A5D">
      <w:pPr>
        <w:pStyle w:val="ListParagraph"/>
        <w:numPr>
          <w:ilvl w:val="0"/>
          <w:numId w:val="23"/>
        </w:numPr>
        <w:spacing w:after="200"/>
        <w:contextualSpacing/>
        <w:rPr>
          <w:sz w:val="24"/>
        </w:rPr>
      </w:pPr>
      <w:r w:rsidRPr="00AA3B08">
        <w:rPr>
          <w:b/>
          <w:sz w:val="24"/>
        </w:rPr>
        <w:t>Intermittently flooded</w:t>
      </w:r>
      <w:r w:rsidRPr="00B24675">
        <w:rPr>
          <w:sz w:val="24"/>
        </w:rPr>
        <w:t xml:space="preserve"> – surface water is present during times of increased precipitation, but generally dry</w:t>
      </w:r>
    </w:p>
    <w:p w14:paraId="66D4F9D6" w14:textId="77777777" w:rsidR="00737A5D" w:rsidRPr="00B24675" w:rsidRDefault="00737A5D" w:rsidP="00737A5D">
      <w:pPr>
        <w:pStyle w:val="ListParagraph"/>
        <w:numPr>
          <w:ilvl w:val="0"/>
          <w:numId w:val="23"/>
        </w:numPr>
        <w:spacing w:after="200"/>
        <w:contextualSpacing/>
        <w:rPr>
          <w:sz w:val="24"/>
        </w:rPr>
      </w:pPr>
      <w:r w:rsidRPr="00AA3B08">
        <w:rPr>
          <w:b/>
          <w:sz w:val="24"/>
        </w:rPr>
        <w:t>Seep</w:t>
      </w:r>
      <w:r w:rsidRPr="00B24675">
        <w:rPr>
          <w:sz w:val="24"/>
        </w:rPr>
        <w:t xml:space="preserve"> – intermittent, seasonal, or permanent flow of water from a subterranean source that is generally confined to a relatively discrete area</w:t>
      </w:r>
    </w:p>
    <w:p w14:paraId="138180F4" w14:textId="77777777" w:rsidR="00737A5D" w:rsidRPr="00B24675" w:rsidRDefault="00737A5D" w:rsidP="00737A5D">
      <w:pPr>
        <w:pStyle w:val="ListParagraph"/>
        <w:numPr>
          <w:ilvl w:val="0"/>
          <w:numId w:val="23"/>
        </w:numPr>
        <w:spacing w:after="200"/>
        <w:contextualSpacing/>
        <w:rPr>
          <w:sz w:val="24"/>
        </w:rPr>
      </w:pPr>
      <w:r w:rsidRPr="00AA3B08">
        <w:rPr>
          <w:b/>
          <w:sz w:val="24"/>
        </w:rPr>
        <w:t>Upland</w:t>
      </w:r>
      <w:r w:rsidRPr="00B24675">
        <w:rPr>
          <w:sz w:val="24"/>
        </w:rPr>
        <w:t xml:space="preserve"> – the site cannot be characterized as a wetland as it either sheds or absorbs water quickly; the water table is almost always well below the soil surface</w:t>
      </w:r>
    </w:p>
    <w:p w14:paraId="11B43595" w14:textId="77777777" w:rsidR="00D01F4D" w:rsidRDefault="00737A5D" w:rsidP="00D01F4D">
      <w:pPr>
        <w:rPr>
          <w:sz w:val="24"/>
        </w:rPr>
      </w:pPr>
      <w:r>
        <w:rPr>
          <w:b/>
          <w:sz w:val="24"/>
        </w:rPr>
        <w:t>Surface water:</w:t>
      </w:r>
      <w:r>
        <w:rPr>
          <w:sz w:val="24"/>
        </w:rPr>
        <w:t xml:space="preserve"> This is the distance to standing water, circle one: </w:t>
      </w:r>
      <w:r w:rsidRPr="00B24675">
        <w:rPr>
          <w:b/>
          <w:sz w:val="24"/>
        </w:rPr>
        <w:t>(1) in plot; (2) &lt;50 m away; and (3) &gt;50 m away</w:t>
      </w:r>
      <w:r>
        <w:rPr>
          <w:sz w:val="24"/>
        </w:rPr>
        <w:t>.</w:t>
      </w:r>
    </w:p>
    <w:p w14:paraId="05B1B49E" w14:textId="77777777" w:rsidR="0098159E" w:rsidRDefault="0098159E" w:rsidP="00737A5D">
      <w:pPr>
        <w:rPr>
          <w:b/>
          <w:sz w:val="24"/>
        </w:rPr>
        <w:sectPr w:rsidR="0098159E" w:rsidSect="00F25DB0">
          <w:footerReference w:type="default" r:id="rId9"/>
          <w:pgSz w:w="12240" w:h="15840" w:code="1"/>
          <w:pgMar w:top="1440" w:right="1440" w:bottom="1440" w:left="1440" w:header="720" w:footer="720" w:gutter="0"/>
          <w:cols w:space="720"/>
          <w:docGrid w:linePitch="360"/>
        </w:sectPr>
      </w:pPr>
    </w:p>
    <w:p w14:paraId="15E6B29B" w14:textId="05816FB7" w:rsidR="00737A5D" w:rsidRDefault="00737A5D" w:rsidP="00737A5D">
      <w:pPr>
        <w:rPr>
          <w:sz w:val="24"/>
        </w:rPr>
      </w:pPr>
      <w:r>
        <w:rPr>
          <w:b/>
          <w:sz w:val="24"/>
        </w:rPr>
        <w:lastRenderedPageBreak/>
        <w:t>Vegetation type:</w:t>
      </w:r>
      <w:r>
        <w:rPr>
          <w:sz w:val="24"/>
        </w:rPr>
        <w:t xml:space="preserve"> Circle all that apply:</w:t>
      </w:r>
    </w:p>
    <w:p w14:paraId="4E5EA964" w14:textId="15428E19" w:rsidR="00737A5D" w:rsidRDefault="00737A5D" w:rsidP="00737A5D">
      <w:pPr>
        <w:pStyle w:val="ListParagraph"/>
        <w:numPr>
          <w:ilvl w:val="0"/>
          <w:numId w:val="24"/>
        </w:numPr>
        <w:spacing w:after="200"/>
        <w:contextualSpacing/>
        <w:rPr>
          <w:sz w:val="24"/>
        </w:rPr>
      </w:pPr>
      <w:r>
        <w:rPr>
          <w:sz w:val="24"/>
        </w:rPr>
        <w:t>Moisture</w:t>
      </w:r>
      <w:r w:rsidR="008D6755">
        <w:rPr>
          <w:sz w:val="24"/>
        </w:rPr>
        <w:t>:</w:t>
      </w:r>
      <w:r>
        <w:rPr>
          <w:sz w:val="24"/>
        </w:rPr>
        <w:t xml:space="preserve"> Mesic/Xeric/Riparian corridor</w:t>
      </w:r>
    </w:p>
    <w:p w14:paraId="20954D4D" w14:textId="77777777" w:rsidR="00737A5D" w:rsidRDefault="00737A5D" w:rsidP="00737A5D">
      <w:pPr>
        <w:pStyle w:val="ListParagraph"/>
        <w:numPr>
          <w:ilvl w:val="0"/>
          <w:numId w:val="24"/>
        </w:numPr>
        <w:spacing w:after="200"/>
        <w:contextualSpacing/>
        <w:rPr>
          <w:sz w:val="24"/>
        </w:rPr>
      </w:pPr>
      <w:r>
        <w:rPr>
          <w:sz w:val="24"/>
        </w:rPr>
        <w:t>Nativity (dominant): Native remnant/Restored/highly disturbed/nonnative</w:t>
      </w:r>
    </w:p>
    <w:p w14:paraId="1AC35300" w14:textId="77777777" w:rsidR="00737A5D" w:rsidRDefault="00737A5D" w:rsidP="00737A5D">
      <w:pPr>
        <w:pStyle w:val="ListParagraph"/>
        <w:numPr>
          <w:ilvl w:val="0"/>
          <w:numId w:val="24"/>
        </w:numPr>
        <w:spacing w:after="200"/>
        <w:contextualSpacing/>
        <w:rPr>
          <w:sz w:val="24"/>
        </w:rPr>
      </w:pPr>
      <w:r>
        <w:rPr>
          <w:sz w:val="24"/>
        </w:rPr>
        <w:t>Woodland</w:t>
      </w:r>
    </w:p>
    <w:p w14:paraId="5253DA2D" w14:textId="77777777" w:rsidR="00737A5D" w:rsidRDefault="00737A5D" w:rsidP="00737A5D">
      <w:pPr>
        <w:pStyle w:val="ListParagraph"/>
        <w:numPr>
          <w:ilvl w:val="0"/>
          <w:numId w:val="24"/>
        </w:numPr>
        <w:spacing w:after="200"/>
        <w:contextualSpacing/>
        <w:rPr>
          <w:sz w:val="24"/>
        </w:rPr>
      </w:pPr>
      <w:r>
        <w:rPr>
          <w:sz w:val="24"/>
        </w:rPr>
        <w:t>Prairie</w:t>
      </w:r>
    </w:p>
    <w:p w14:paraId="75E5CC82" w14:textId="77777777" w:rsidR="00737A5D" w:rsidRDefault="00737A5D" w:rsidP="00737A5D">
      <w:pPr>
        <w:pStyle w:val="ListParagraph"/>
        <w:numPr>
          <w:ilvl w:val="0"/>
          <w:numId w:val="24"/>
        </w:numPr>
        <w:spacing w:after="200"/>
        <w:contextualSpacing/>
        <w:rPr>
          <w:sz w:val="24"/>
        </w:rPr>
      </w:pPr>
      <w:r>
        <w:rPr>
          <w:sz w:val="24"/>
        </w:rPr>
        <w:t>Glade (goat prairie)</w:t>
      </w:r>
    </w:p>
    <w:p w14:paraId="0BE3811B" w14:textId="77777777" w:rsidR="00737A5D" w:rsidRDefault="00737A5D" w:rsidP="00737A5D">
      <w:pPr>
        <w:pStyle w:val="ListParagraph"/>
        <w:numPr>
          <w:ilvl w:val="0"/>
          <w:numId w:val="24"/>
        </w:numPr>
        <w:spacing w:after="200"/>
        <w:contextualSpacing/>
        <w:rPr>
          <w:sz w:val="24"/>
        </w:rPr>
      </w:pPr>
      <w:r>
        <w:rPr>
          <w:sz w:val="24"/>
        </w:rPr>
        <w:t>Upland</w:t>
      </w:r>
    </w:p>
    <w:p w14:paraId="31DC8F3F" w14:textId="77777777" w:rsidR="00737A5D" w:rsidRDefault="00737A5D" w:rsidP="00737A5D">
      <w:pPr>
        <w:pStyle w:val="ListParagraph"/>
        <w:numPr>
          <w:ilvl w:val="0"/>
          <w:numId w:val="24"/>
        </w:numPr>
        <w:spacing w:after="200"/>
        <w:contextualSpacing/>
        <w:rPr>
          <w:sz w:val="24"/>
        </w:rPr>
      </w:pPr>
      <w:r>
        <w:rPr>
          <w:sz w:val="24"/>
        </w:rPr>
        <w:t>Bottomland</w:t>
      </w:r>
    </w:p>
    <w:p w14:paraId="757044B1" w14:textId="77777777" w:rsidR="00737A5D" w:rsidRDefault="00737A5D" w:rsidP="00737A5D">
      <w:pPr>
        <w:pStyle w:val="ListParagraph"/>
        <w:numPr>
          <w:ilvl w:val="0"/>
          <w:numId w:val="24"/>
        </w:numPr>
        <w:spacing w:after="200"/>
        <w:contextualSpacing/>
        <w:rPr>
          <w:sz w:val="24"/>
        </w:rPr>
      </w:pPr>
      <w:r>
        <w:rPr>
          <w:sz w:val="24"/>
        </w:rPr>
        <w:t>Forest</w:t>
      </w:r>
    </w:p>
    <w:p w14:paraId="6F082E36" w14:textId="77777777" w:rsidR="00737A5D" w:rsidRPr="00DF4028" w:rsidRDefault="00737A5D" w:rsidP="00737A5D">
      <w:pPr>
        <w:pStyle w:val="ListParagraph"/>
        <w:numPr>
          <w:ilvl w:val="0"/>
          <w:numId w:val="24"/>
        </w:numPr>
        <w:spacing w:after="200"/>
        <w:contextualSpacing/>
        <w:rPr>
          <w:sz w:val="24"/>
        </w:rPr>
      </w:pPr>
      <w:r>
        <w:rPr>
          <w:sz w:val="24"/>
        </w:rPr>
        <w:t>Other___________________________________________________________________</w:t>
      </w:r>
    </w:p>
    <w:p w14:paraId="27E1CDD2" w14:textId="2A8BE02E" w:rsidR="00737A5D" w:rsidRDefault="00737A5D" w:rsidP="00122293">
      <w:pPr>
        <w:rPr>
          <w:sz w:val="24"/>
        </w:rPr>
      </w:pPr>
      <w:r w:rsidRPr="00DD7868">
        <w:rPr>
          <w:b/>
          <w:sz w:val="24"/>
        </w:rPr>
        <w:t>Disturbance</w:t>
      </w:r>
      <w:r>
        <w:rPr>
          <w:sz w:val="24"/>
        </w:rPr>
        <w:t>, circle those that apply:</w:t>
      </w:r>
    </w:p>
    <w:p w14:paraId="1C13E8C1" w14:textId="4ABC61C0" w:rsidR="00D01F4D" w:rsidRDefault="00937712" w:rsidP="00937712">
      <w:pPr>
        <w:pStyle w:val="ListParagraph"/>
        <w:numPr>
          <w:ilvl w:val="0"/>
          <w:numId w:val="29"/>
        </w:numPr>
        <w:rPr>
          <w:sz w:val="24"/>
        </w:rPr>
      </w:pPr>
      <w:r>
        <w:rPr>
          <w:sz w:val="24"/>
        </w:rPr>
        <w:t>Road/trail</w:t>
      </w:r>
    </w:p>
    <w:p w14:paraId="37FEE4D5" w14:textId="1A378820" w:rsidR="00937712" w:rsidRDefault="00937712" w:rsidP="00937712">
      <w:pPr>
        <w:pStyle w:val="ListParagraph"/>
        <w:numPr>
          <w:ilvl w:val="0"/>
          <w:numId w:val="29"/>
        </w:numPr>
        <w:rPr>
          <w:sz w:val="24"/>
        </w:rPr>
      </w:pPr>
      <w:r>
        <w:rPr>
          <w:sz w:val="24"/>
        </w:rPr>
        <w:t>Grazing: herbivore ________________________________________________________</w:t>
      </w:r>
    </w:p>
    <w:p w14:paraId="5F6DF3D6" w14:textId="4DA5CC16" w:rsidR="00937712" w:rsidRDefault="00937712" w:rsidP="00937712">
      <w:pPr>
        <w:pStyle w:val="ListParagraph"/>
        <w:numPr>
          <w:ilvl w:val="0"/>
          <w:numId w:val="29"/>
        </w:numPr>
        <w:rPr>
          <w:sz w:val="24"/>
        </w:rPr>
      </w:pPr>
      <w:r>
        <w:rPr>
          <w:sz w:val="24"/>
        </w:rPr>
        <w:t>Wallow: ________________________________________________________________</w:t>
      </w:r>
    </w:p>
    <w:p w14:paraId="6C93462D" w14:textId="57C66853" w:rsidR="00937712" w:rsidRDefault="00937712" w:rsidP="00937712">
      <w:pPr>
        <w:pStyle w:val="ListParagraph"/>
        <w:numPr>
          <w:ilvl w:val="0"/>
          <w:numId w:val="29"/>
        </w:numPr>
        <w:rPr>
          <w:sz w:val="24"/>
        </w:rPr>
      </w:pPr>
      <w:r>
        <w:rPr>
          <w:sz w:val="24"/>
        </w:rPr>
        <w:t>Fire: Prescribed_______________________ Wildfire     __________________________</w:t>
      </w:r>
    </w:p>
    <w:p w14:paraId="719D17E8" w14:textId="50B77E2B" w:rsidR="00937712" w:rsidRDefault="00937712" w:rsidP="00937712">
      <w:pPr>
        <w:pStyle w:val="ListParagraph"/>
        <w:numPr>
          <w:ilvl w:val="0"/>
          <w:numId w:val="29"/>
        </w:numPr>
        <w:rPr>
          <w:sz w:val="24"/>
        </w:rPr>
      </w:pPr>
      <w:r>
        <w:rPr>
          <w:sz w:val="24"/>
        </w:rPr>
        <w:t xml:space="preserve">Tree removal: </w:t>
      </w:r>
      <w:r w:rsidR="00826457">
        <w:rPr>
          <w:sz w:val="24"/>
        </w:rPr>
        <w:t>___________________________________________________________</w:t>
      </w:r>
    </w:p>
    <w:p w14:paraId="2A7022EC" w14:textId="53C783FF" w:rsidR="00826457" w:rsidRDefault="00826457" w:rsidP="00937712">
      <w:pPr>
        <w:pStyle w:val="ListParagraph"/>
        <w:numPr>
          <w:ilvl w:val="0"/>
          <w:numId w:val="29"/>
        </w:numPr>
        <w:rPr>
          <w:sz w:val="24"/>
        </w:rPr>
      </w:pPr>
      <w:r>
        <w:rPr>
          <w:sz w:val="24"/>
        </w:rPr>
        <w:t>Natural phenomenon: windthrow, debris flow, rockslide, flooding</w:t>
      </w:r>
    </w:p>
    <w:p w14:paraId="7450E578" w14:textId="71854ABB" w:rsidR="00826457" w:rsidRDefault="00826457" w:rsidP="00937712">
      <w:pPr>
        <w:pStyle w:val="ListParagraph"/>
        <w:numPr>
          <w:ilvl w:val="0"/>
          <w:numId w:val="29"/>
        </w:numPr>
        <w:rPr>
          <w:sz w:val="24"/>
        </w:rPr>
      </w:pPr>
      <w:r>
        <w:rPr>
          <w:sz w:val="24"/>
        </w:rPr>
        <w:t>Animal excavation: (burrow, bed, trails)_______________________________________</w:t>
      </w:r>
    </w:p>
    <w:p w14:paraId="4A7EB067" w14:textId="2D8ACA9E" w:rsidR="00826457" w:rsidRDefault="00826457" w:rsidP="00937712">
      <w:pPr>
        <w:pStyle w:val="ListParagraph"/>
        <w:numPr>
          <w:ilvl w:val="0"/>
          <w:numId w:val="29"/>
        </w:numPr>
        <w:rPr>
          <w:sz w:val="24"/>
        </w:rPr>
      </w:pPr>
      <w:r>
        <w:rPr>
          <w:sz w:val="24"/>
        </w:rPr>
        <w:t>Insect damage: tree defoliation</w:t>
      </w:r>
      <w:r w:rsidR="00A51506">
        <w:rPr>
          <w:sz w:val="24"/>
        </w:rPr>
        <w:t xml:space="preserve"> </w:t>
      </w:r>
      <w:r>
        <w:rPr>
          <w:sz w:val="24"/>
        </w:rPr>
        <w:t>by insects</w:t>
      </w:r>
    </w:p>
    <w:p w14:paraId="7D0F2A3B" w14:textId="60B93BBF" w:rsidR="00826457" w:rsidRDefault="00826457" w:rsidP="00937712">
      <w:pPr>
        <w:pStyle w:val="ListParagraph"/>
        <w:numPr>
          <w:ilvl w:val="0"/>
          <w:numId w:val="29"/>
        </w:numPr>
        <w:rPr>
          <w:sz w:val="24"/>
        </w:rPr>
      </w:pPr>
      <w:r>
        <w:rPr>
          <w:sz w:val="24"/>
        </w:rPr>
        <w:t>Mowed/hayed</w:t>
      </w:r>
    </w:p>
    <w:p w14:paraId="3D35F7F6" w14:textId="2190CA2B" w:rsidR="00826457" w:rsidRDefault="00826457" w:rsidP="00937712">
      <w:pPr>
        <w:pStyle w:val="ListParagraph"/>
        <w:numPr>
          <w:ilvl w:val="0"/>
          <w:numId w:val="29"/>
        </w:numPr>
        <w:rPr>
          <w:sz w:val="24"/>
        </w:rPr>
      </w:pPr>
      <w:r>
        <w:rPr>
          <w:sz w:val="24"/>
        </w:rPr>
        <w:t>Erosion</w:t>
      </w:r>
    </w:p>
    <w:p w14:paraId="4AA88C31" w14:textId="716D14B0" w:rsidR="00826457" w:rsidRDefault="00826457" w:rsidP="00937712">
      <w:pPr>
        <w:pStyle w:val="ListParagraph"/>
        <w:numPr>
          <w:ilvl w:val="0"/>
          <w:numId w:val="29"/>
        </w:numPr>
        <w:rPr>
          <w:sz w:val="24"/>
        </w:rPr>
      </w:pPr>
      <w:r>
        <w:rPr>
          <w:sz w:val="24"/>
        </w:rPr>
        <w:t>Herbicide</w:t>
      </w:r>
    </w:p>
    <w:p w14:paraId="143FBC34" w14:textId="1BACA8F9" w:rsidR="00826457" w:rsidRPr="00122293" w:rsidRDefault="00826457" w:rsidP="00122293">
      <w:pPr>
        <w:pStyle w:val="ListParagraph"/>
        <w:numPr>
          <w:ilvl w:val="0"/>
          <w:numId w:val="29"/>
        </w:numPr>
        <w:rPr>
          <w:sz w:val="24"/>
        </w:rPr>
      </w:pPr>
      <w:r>
        <w:rPr>
          <w:sz w:val="24"/>
        </w:rPr>
        <w:t>Other___________________________________________________________________</w:t>
      </w:r>
    </w:p>
    <w:p w14:paraId="2A725B2D" w14:textId="77777777" w:rsidR="00CD1097" w:rsidRDefault="00CD1097" w:rsidP="00D01F4D">
      <w:pPr>
        <w:jc w:val="center"/>
        <w:rPr>
          <w:sz w:val="24"/>
        </w:rPr>
      </w:pPr>
    </w:p>
    <w:p w14:paraId="7DC9647B" w14:textId="77777777" w:rsidR="00CD1097" w:rsidRDefault="00CD1097" w:rsidP="00D01F4D">
      <w:pPr>
        <w:jc w:val="center"/>
        <w:rPr>
          <w:sz w:val="24"/>
        </w:rPr>
      </w:pPr>
    </w:p>
    <w:p w14:paraId="2B6BDAD9" w14:textId="77777777" w:rsidR="00CD1097" w:rsidRDefault="00CD1097" w:rsidP="00D01F4D">
      <w:pPr>
        <w:jc w:val="center"/>
        <w:rPr>
          <w:sz w:val="24"/>
        </w:rPr>
      </w:pPr>
    </w:p>
    <w:p w14:paraId="773F5F7E" w14:textId="77777777" w:rsidR="00CD1097" w:rsidRDefault="00CD1097" w:rsidP="00D01F4D">
      <w:pPr>
        <w:jc w:val="center"/>
        <w:rPr>
          <w:sz w:val="24"/>
        </w:rPr>
      </w:pPr>
    </w:p>
    <w:p w14:paraId="786B66AB" w14:textId="77777777" w:rsidR="00CD1097" w:rsidRDefault="00CD1097" w:rsidP="00D01F4D">
      <w:pPr>
        <w:jc w:val="center"/>
        <w:rPr>
          <w:sz w:val="24"/>
        </w:rPr>
      </w:pPr>
    </w:p>
    <w:p w14:paraId="26068684" w14:textId="77777777" w:rsidR="00CD1097" w:rsidRDefault="00CD1097" w:rsidP="00D01F4D">
      <w:pPr>
        <w:jc w:val="center"/>
        <w:rPr>
          <w:sz w:val="24"/>
        </w:rPr>
      </w:pPr>
    </w:p>
    <w:p w14:paraId="64DFA692" w14:textId="3FC26A01" w:rsidR="007C604E" w:rsidRDefault="007C604E" w:rsidP="00D01F4D">
      <w:pPr>
        <w:jc w:val="center"/>
        <w:rPr>
          <w:sz w:val="24"/>
        </w:rPr>
        <w:sectPr w:rsidR="007C604E" w:rsidSect="00F25DB0">
          <w:footerReference w:type="default" r:id="rId10"/>
          <w:pgSz w:w="12240" w:h="15840" w:code="1"/>
          <w:pgMar w:top="1440" w:right="1440" w:bottom="1440" w:left="1440" w:header="720" w:footer="720" w:gutter="0"/>
          <w:cols w:space="720"/>
          <w:docGrid w:linePitch="360"/>
        </w:sectPr>
      </w:pPr>
    </w:p>
    <w:p w14:paraId="531384B7" w14:textId="735FE0E3" w:rsidR="00395B22" w:rsidRDefault="00395B22" w:rsidP="00395B22">
      <w:pPr>
        <w:rPr>
          <w:sz w:val="24"/>
        </w:rPr>
      </w:pPr>
      <w:r>
        <w:rPr>
          <w:sz w:val="24"/>
        </w:rPr>
        <w:lastRenderedPageBreak/>
        <w:t>Vegetation Types Aides</w:t>
      </w:r>
    </w:p>
    <w:p w14:paraId="48E3F8A8" w14:textId="00AE9402" w:rsidR="00395B22" w:rsidRDefault="00395B22" w:rsidP="00395B22">
      <w:pPr>
        <w:pStyle w:val="ListParagraph"/>
        <w:numPr>
          <w:ilvl w:val="0"/>
          <w:numId w:val="27"/>
        </w:numPr>
        <w:spacing w:after="200"/>
        <w:contextualSpacing/>
        <w:rPr>
          <w:sz w:val="24"/>
        </w:rPr>
      </w:pPr>
      <w:r w:rsidRPr="00122293">
        <w:rPr>
          <w:b/>
          <w:bCs/>
          <w:sz w:val="24"/>
        </w:rPr>
        <w:t>Moisture</w:t>
      </w:r>
      <w:r>
        <w:rPr>
          <w:sz w:val="24"/>
        </w:rPr>
        <w:t xml:space="preserve">: </w:t>
      </w:r>
      <w:r w:rsidRPr="00122293">
        <w:rPr>
          <w:sz w:val="24"/>
          <w:u w:val="single"/>
        </w:rPr>
        <w:t>Mesic</w:t>
      </w:r>
      <w:r>
        <w:rPr>
          <w:sz w:val="24"/>
        </w:rPr>
        <w:t xml:space="preserve"> (deep soils, soils visibly hold moisture)/</w:t>
      </w:r>
      <w:r w:rsidRPr="00122293">
        <w:rPr>
          <w:sz w:val="24"/>
          <w:u w:val="single"/>
        </w:rPr>
        <w:t>Xeric</w:t>
      </w:r>
      <w:r>
        <w:rPr>
          <w:sz w:val="24"/>
        </w:rPr>
        <w:t xml:space="preserve"> (dry soils characterized by thin soil, rocky or sandy soil)/</w:t>
      </w:r>
      <w:r w:rsidRPr="00122293">
        <w:rPr>
          <w:sz w:val="24"/>
          <w:u w:val="single"/>
        </w:rPr>
        <w:t>Riparian corridor</w:t>
      </w:r>
      <w:r>
        <w:rPr>
          <w:sz w:val="24"/>
        </w:rPr>
        <w:t xml:space="preserve"> (evidence of water flow</w:t>
      </w:r>
      <w:r w:rsidR="00B47BFE">
        <w:rPr>
          <w:sz w:val="24"/>
        </w:rPr>
        <w:t xml:space="preserve"> via a stream bed within 50 m)</w:t>
      </w:r>
      <w:r>
        <w:rPr>
          <w:sz w:val="24"/>
        </w:rPr>
        <w:t xml:space="preserve">: </w:t>
      </w:r>
    </w:p>
    <w:p w14:paraId="6CC7253D" w14:textId="50401FA4" w:rsidR="00395B22" w:rsidRDefault="00395B22" w:rsidP="00395B22">
      <w:pPr>
        <w:pStyle w:val="ListParagraph"/>
        <w:numPr>
          <w:ilvl w:val="0"/>
          <w:numId w:val="27"/>
        </w:numPr>
        <w:spacing w:after="200"/>
        <w:contextualSpacing/>
        <w:rPr>
          <w:sz w:val="24"/>
        </w:rPr>
      </w:pPr>
      <w:r w:rsidRPr="00122293">
        <w:rPr>
          <w:b/>
          <w:bCs/>
          <w:sz w:val="24"/>
        </w:rPr>
        <w:t>Nativity</w:t>
      </w:r>
      <w:r>
        <w:rPr>
          <w:sz w:val="24"/>
        </w:rPr>
        <w:t xml:space="preserve"> (dominant): </w:t>
      </w:r>
      <w:r w:rsidRPr="00122293">
        <w:rPr>
          <w:sz w:val="24"/>
          <w:u w:val="single"/>
        </w:rPr>
        <w:t>Native remnant</w:t>
      </w:r>
      <w:r w:rsidR="00B47BFE">
        <w:rPr>
          <w:sz w:val="24"/>
        </w:rPr>
        <w:t xml:space="preserve"> (original community unplowed or not replanted)</w:t>
      </w:r>
      <w:r>
        <w:rPr>
          <w:sz w:val="24"/>
        </w:rPr>
        <w:t>/</w:t>
      </w:r>
      <w:r w:rsidRPr="00122293">
        <w:rPr>
          <w:sz w:val="24"/>
          <w:u w:val="single"/>
        </w:rPr>
        <w:t>Restored</w:t>
      </w:r>
      <w:r w:rsidR="00B47BFE">
        <w:rPr>
          <w:sz w:val="24"/>
        </w:rPr>
        <w:t xml:space="preserve"> (reconstructed via planting or other agricultural techniques)</w:t>
      </w:r>
      <w:r>
        <w:rPr>
          <w:sz w:val="24"/>
        </w:rPr>
        <w:t>/</w:t>
      </w:r>
      <w:r w:rsidRPr="00122293">
        <w:rPr>
          <w:sz w:val="24"/>
          <w:u w:val="single"/>
        </w:rPr>
        <w:t>highly disturbed</w:t>
      </w:r>
      <w:r w:rsidR="00B47BFE">
        <w:rPr>
          <w:sz w:val="24"/>
        </w:rPr>
        <w:t xml:space="preserve"> (evidence of being cutover, intense soil disturbance, etc</w:t>
      </w:r>
      <w:r w:rsidR="00FD2A6D">
        <w:rPr>
          <w:sz w:val="24"/>
        </w:rPr>
        <w:t>.</w:t>
      </w:r>
      <w:r w:rsidR="00B47BFE">
        <w:rPr>
          <w:sz w:val="24"/>
        </w:rPr>
        <w:t>)</w:t>
      </w:r>
      <w:r>
        <w:rPr>
          <w:sz w:val="24"/>
        </w:rPr>
        <w:t>/</w:t>
      </w:r>
      <w:r w:rsidRPr="00122293">
        <w:rPr>
          <w:sz w:val="24"/>
          <w:u w:val="single"/>
        </w:rPr>
        <w:t>nonnative</w:t>
      </w:r>
      <w:r w:rsidR="00B47BFE">
        <w:rPr>
          <w:sz w:val="24"/>
        </w:rPr>
        <w:t xml:space="preserve"> (nonnative plants dominate the locations).</w:t>
      </w:r>
    </w:p>
    <w:p w14:paraId="2EEC77B1" w14:textId="5A42DDF9" w:rsidR="00395B22" w:rsidRDefault="00395B22" w:rsidP="00395B22">
      <w:pPr>
        <w:pStyle w:val="ListParagraph"/>
        <w:numPr>
          <w:ilvl w:val="0"/>
          <w:numId w:val="27"/>
        </w:numPr>
        <w:spacing w:after="200"/>
        <w:contextualSpacing/>
        <w:rPr>
          <w:sz w:val="24"/>
        </w:rPr>
      </w:pPr>
      <w:r w:rsidRPr="00122293">
        <w:rPr>
          <w:b/>
          <w:bCs/>
          <w:sz w:val="24"/>
        </w:rPr>
        <w:t>Woodland</w:t>
      </w:r>
      <w:r w:rsidR="00B47BFE">
        <w:rPr>
          <w:sz w:val="24"/>
        </w:rPr>
        <w:t xml:space="preserve"> (mid- or overstory tree canopy &gt;30%)</w:t>
      </w:r>
    </w:p>
    <w:p w14:paraId="40B895BF" w14:textId="7CE4E978" w:rsidR="00395B22" w:rsidRDefault="00395B22" w:rsidP="00395B22">
      <w:pPr>
        <w:pStyle w:val="ListParagraph"/>
        <w:numPr>
          <w:ilvl w:val="0"/>
          <w:numId w:val="27"/>
        </w:numPr>
        <w:spacing w:after="200"/>
        <w:contextualSpacing/>
        <w:rPr>
          <w:sz w:val="24"/>
        </w:rPr>
      </w:pPr>
      <w:r w:rsidRPr="00122293">
        <w:rPr>
          <w:b/>
          <w:bCs/>
          <w:sz w:val="24"/>
        </w:rPr>
        <w:t>Prairie</w:t>
      </w:r>
      <w:r w:rsidR="00B47BFE">
        <w:rPr>
          <w:sz w:val="24"/>
        </w:rPr>
        <w:t xml:space="preserve"> (herbaceous dominated with grassland plants)</w:t>
      </w:r>
    </w:p>
    <w:p w14:paraId="04558F11" w14:textId="7F44E571" w:rsidR="00395B22" w:rsidRDefault="00395B22" w:rsidP="00395B22">
      <w:pPr>
        <w:pStyle w:val="ListParagraph"/>
        <w:numPr>
          <w:ilvl w:val="0"/>
          <w:numId w:val="27"/>
        </w:numPr>
        <w:spacing w:after="200"/>
        <w:contextualSpacing/>
        <w:rPr>
          <w:sz w:val="24"/>
        </w:rPr>
      </w:pPr>
      <w:r w:rsidRPr="00122293">
        <w:rPr>
          <w:b/>
          <w:bCs/>
          <w:sz w:val="24"/>
        </w:rPr>
        <w:t>Glade</w:t>
      </w:r>
      <w:r>
        <w:rPr>
          <w:sz w:val="24"/>
        </w:rPr>
        <w:t xml:space="preserve"> (goat prairie)</w:t>
      </w:r>
      <w:r w:rsidR="00B47BFE">
        <w:rPr>
          <w:sz w:val="24"/>
        </w:rPr>
        <w:t xml:space="preserve"> (thinly soiled, trees may be present, both grassland and woodland plants are present and endemic species)</w:t>
      </w:r>
    </w:p>
    <w:p w14:paraId="615E2803" w14:textId="6B7AC391" w:rsidR="00395B22" w:rsidRDefault="00395B22" w:rsidP="00395B22">
      <w:pPr>
        <w:pStyle w:val="ListParagraph"/>
        <w:numPr>
          <w:ilvl w:val="0"/>
          <w:numId w:val="27"/>
        </w:numPr>
        <w:spacing w:after="200"/>
        <w:contextualSpacing/>
        <w:rPr>
          <w:sz w:val="24"/>
        </w:rPr>
      </w:pPr>
      <w:r w:rsidRPr="00122293">
        <w:rPr>
          <w:b/>
          <w:bCs/>
          <w:sz w:val="24"/>
        </w:rPr>
        <w:t>Upland</w:t>
      </w:r>
      <w:r w:rsidR="00B47BFE">
        <w:rPr>
          <w:sz w:val="24"/>
        </w:rPr>
        <w:t xml:space="preserve"> (topographically uphill or on the upper elevations) </w:t>
      </w:r>
    </w:p>
    <w:p w14:paraId="7431D4B4" w14:textId="4D72D338" w:rsidR="00395B22" w:rsidRDefault="00395B22" w:rsidP="00395B22">
      <w:pPr>
        <w:pStyle w:val="ListParagraph"/>
        <w:numPr>
          <w:ilvl w:val="0"/>
          <w:numId w:val="27"/>
        </w:numPr>
        <w:spacing w:after="200"/>
        <w:contextualSpacing/>
        <w:rPr>
          <w:sz w:val="24"/>
        </w:rPr>
      </w:pPr>
      <w:r w:rsidRPr="00122293">
        <w:rPr>
          <w:b/>
          <w:bCs/>
          <w:sz w:val="24"/>
        </w:rPr>
        <w:t>Bottomland</w:t>
      </w:r>
      <w:r w:rsidR="00B47BFE">
        <w:rPr>
          <w:sz w:val="24"/>
        </w:rPr>
        <w:t xml:space="preserve"> (lower elevation, often associated with riparian areas).</w:t>
      </w:r>
    </w:p>
    <w:p w14:paraId="36B9E086" w14:textId="273B5A8E" w:rsidR="00395B22" w:rsidRDefault="00B47BFE" w:rsidP="00395B22">
      <w:pPr>
        <w:pStyle w:val="ListParagraph"/>
        <w:numPr>
          <w:ilvl w:val="0"/>
          <w:numId w:val="27"/>
        </w:numPr>
        <w:spacing w:after="200"/>
        <w:contextualSpacing/>
        <w:rPr>
          <w:sz w:val="24"/>
        </w:rPr>
      </w:pPr>
      <w:r w:rsidRPr="00122293">
        <w:rPr>
          <w:b/>
          <w:bCs/>
          <w:sz w:val="24"/>
        </w:rPr>
        <w:t>Woodland/</w:t>
      </w:r>
      <w:r w:rsidR="00395B22" w:rsidRPr="00122293">
        <w:rPr>
          <w:b/>
          <w:bCs/>
          <w:sz w:val="24"/>
        </w:rPr>
        <w:t>Forest</w:t>
      </w:r>
      <w:r>
        <w:rPr>
          <w:sz w:val="24"/>
        </w:rPr>
        <w:t xml:space="preserve"> (tree canopy &gt;30%)</w:t>
      </w:r>
    </w:p>
    <w:p w14:paraId="25802A76" w14:textId="27A26B0A" w:rsidR="00B47BFE" w:rsidRDefault="00B47BFE" w:rsidP="00B47BFE">
      <w:pPr>
        <w:rPr>
          <w:sz w:val="24"/>
        </w:rPr>
      </w:pPr>
      <w:r w:rsidRPr="00DD7868">
        <w:rPr>
          <w:b/>
          <w:sz w:val="24"/>
        </w:rPr>
        <w:t>Disturbance</w:t>
      </w:r>
      <w:r>
        <w:rPr>
          <w:sz w:val="24"/>
        </w:rPr>
        <w:t>, aides</w:t>
      </w:r>
    </w:p>
    <w:p w14:paraId="7B50F107" w14:textId="6F6A1CAD" w:rsidR="00855921" w:rsidRPr="00122293" w:rsidRDefault="00855921" w:rsidP="00B47BFE">
      <w:pPr>
        <w:pStyle w:val="ListParagraph"/>
        <w:numPr>
          <w:ilvl w:val="0"/>
          <w:numId w:val="28"/>
        </w:numPr>
        <w:rPr>
          <w:sz w:val="24"/>
        </w:rPr>
      </w:pPr>
      <w:r w:rsidRPr="00122293">
        <w:rPr>
          <w:b/>
          <w:bCs/>
          <w:sz w:val="24"/>
        </w:rPr>
        <w:t>Road/trails</w:t>
      </w:r>
      <w:r>
        <w:rPr>
          <w:sz w:val="24"/>
        </w:rPr>
        <w:t>: Dirt or paved road, two track, footpath</w:t>
      </w:r>
    </w:p>
    <w:p w14:paraId="09935129" w14:textId="7AD57D92" w:rsidR="00855921" w:rsidRDefault="00855921" w:rsidP="00855921">
      <w:pPr>
        <w:pStyle w:val="ListParagraph"/>
        <w:numPr>
          <w:ilvl w:val="0"/>
          <w:numId w:val="28"/>
        </w:numPr>
        <w:rPr>
          <w:sz w:val="24"/>
        </w:rPr>
      </w:pPr>
      <w:r w:rsidRPr="00122293">
        <w:rPr>
          <w:b/>
          <w:bCs/>
          <w:sz w:val="24"/>
        </w:rPr>
        <w:t>Grazing</w:t>
      </w:r>
      <w:r>
        <w:rPr>
          <w:sz w:val="24"/>
        </w:rPr>
        <w:t>: recently grazed vegetation, (evidence: animals present, dung, stems shredded or cut)</w:t>
      </w:r>
    </w:p>
    <w:p w14:paraId="670A9734" w14:textId="11014BA1" w:rsidR="00855921" w:rsidRPr="00122293" w:rsidRDefault="00855921" w:rsidP="00B47BFE">
      <w:pPr>
        <w:pStyle w:val="ListParagraph"/>
        <w:numPr>
          <w:ilvl w:val="0"/>
          <w:numId w:val="28"/>
        </w:numPr>
        <w:rPr>
          <w:sz w:val="24"/>
        </w:rPr>
      </w:pPr>
      <w:r w:rsidRPr="00122293">
        <w:rPr>
          <w:b/>
          <w:bCs/>
          <w:sz w:val="24"/>
        </w:rPr>
        <w:t>Wallow or lick</w:t>
      </w:r>
      <w:r>
        <w:rPr>
          <w:sz w:val="24"/>
        </w:rPr>
        <w:t>: patch of bare ground, often indented where ani</w:t>
      </w:r>
      <w:r w:rsidR="00643680">
        <w:rPr>
          <w:sz w:val="24"/>
        </w:rPr>
        <w:t>m</w:t>
      </w:r>
      <w:r>
        <w:rPr>
          <w:sz w:val="24"/>
        </w:rPr>
        <w:t xml:space="preserve">al spent time resting/licking soil to get minerals. </w:t>
      </w:r>
    </w:p>
    <w:p w14:paraId="65D16353" w14:textId="77777777" w:rsidR="00855921" w:rsidRPr="00122293" w:rsidRDefault="00855921" w:rsidP="00122293">
      <w:pPr>
        <w:pStyle w:val="ListParagraph"/>
        <w:rPr>
          <w:sz w:val="24"/>
        </w:rPr>
      </w:pPr>
    </w:p>
    <w:p w14:paraId="6229A969" w14:textId="10D4CFAB" w:rsidR="00B47BFE" w:rsidRDefault="00A51506" w:rsidP="007C00AD">
      <w:pPr>
        <w:pStyle w:val="ListParagraph"/>
        <w:numPr>
          <w:ilvl w:val="0"/>
          <w:numId w:val="28"/>
        </w:numPr>
        <w:rPr>
          <w:sz w:val="24"/>
        </w:rPr>
      </w:pPr>
      <w:r>
        <w:rPr>
          <w:b/>
          <w:bCs/>
          <w:sz w:val="24"/>
        </w:rPr>
        <w:t>F</w:t>
      </w:r>
      <w:r w:rsidR="00B47BFE" w:rsidRPr="00122293">
        <w:rPr>
          <w:b/>
          <w:bCs/>
          <w:sz w:val="24"/>
        </w:rPr>
        <w:t>ire</w:t>
      </w:r>
      <w:r w:rsidR="00B47BFE" w:rsidRPr="00855921">
        <w:rPr>
          <w:sz w:val="24"/>
        </w:rPr>
        <w:t xml:space="preserve">: </w:t>
      </w:r>
      <w:r w:rsidRPr="00122293">
        <w:rPr>
          <w:sz w:val="24"/>
          <w:u w:val="single"/>
        </w:rPr>
        <w:t>prescribed</w:t>
      </w:r>
      <w:r>
        <w:rPr>
          <w:sz w:val="24"/>
        </w:rPr>
        <w:t>--</w:t>
      </w:r>
      <w:r w:rsidR="00B47BFE" w:rsidRPr="00855921">
        <w:rPr>
          <w:sz w:val="24"/>
        </w:rPr>
        <w:t>planned ignition (evidence: fire scars, scorch marks, lack of expected litter, ash present)</w:t>
      </w:r>
      <w:r w:rsidR="00855921" w:rsidRPr="00855921">
        <w:rPr>
          <w:sz w:val="24"/>
        </w:rPr>
        <w:t xml:space="preserve"> </w:t>
      </w:r>
      <w:r w:rsidR="00B47BFE" w:rsidRPr="00122293">
        <w:rPr>
          <w:sz w:val="24"/>
          <w:u w:val="single"/>
        </w:rPr>
        <w:t>Wildfire</w:t>
      </w:r>
      <w:r>
        <w:rPr>
          <w:b/>
          <w:bCs/>
          <w:sz w:val="24"/>
        </w:rPr>
        <w:t>--</w:t>
      </w:r>
      <w:r w:rsidR="00B47BFE" w:rsidRPr="00855921">
        <w:rPr>
          <w:sz w:val="24"/>
        </w:rPr>
        <w:t>unplanned ignition (evidence: fire scars, scorch marks, lack of expected litter, ash present)</w:t>
      </w:r>
    </w:p>
    <w:p w14:paraId="7B51AC98" w14:textId="77777777" w:rsidR="00855921" w:rsidRPr="00122293" w:rsidRDefault="00855921" w:rsidP="00122293">
      <w:pPr>
        <w:pStyle w:val="ListParagraph"/>
        <w:rPr>
          <w:sz w:val="24"/>
        </w:rPr>
      </w:pPr>
    </w:p>
    <w:p w14:paraId="201FB439" w14:textId="3DD608C3" w:rsidR="00855921" w:rsidRPr="00122293" w:rsidRDefault="00855921">
      <w:pPr>
        <w:pStyle w:val="ListParagraph"/>
        <w:numPr>
          <w:ilvl w:val="0"/>
          <w:numId w:val="28"/>
        </w:numPr>
        <w:rPr>
          <w:sz w:val="24"/>
        </w:rPr>
      </w:pPr>
      <w:r w:rsidRPr="00122293">
        <w:rPr>
          <w:b/>
          <w:bCs/>
          <w:sz w:val="24"/>
        </w:rPr>
        <w:t>Tree Removal</w:t>
      </w:r>
      <w:r>
        <w:rPr>
          <w:sz w:val="24"/>
        </w:rPr>
        <w:t xml:space="preserve">: </w:t>
      </w:r>
      <w:r w:rsidR="00A51506">
        <w:rPr>
          <w:sz w:val="24"/>
        </w:rPr>
        <w:t xml:space="preserve">(Evidence: </w:t>
      </w:r>
      <w:r>
        <w:rPr>
          <w:sz w:val="24"/>
        </w:rPr>
        <w:t xml:space="preserve">historical logging, removal of large trees, old stumps remain, or </w:t>
      </w:r>
      <w:r w:rsidR="00A51506">
        <w:rPr>
          <w:sz w:val="24"/>
        </w:rPr>
        <w:t xml:space="preserve">recent </w:t>
      </w:r>
      <w:r>
        <w:rPr>
          <w:sz w:val="24"/>
        </w:rPr>
        <w:t>stumps and piles of sawdust and chips for more recent removal</w:t>
      </w:r>
      <w:r w:rsidR="00A51506">
        <w:rPr>
          <w:sz w:val="24"/>
        </w:rPr>
        <w:t>, masticated material)</w:t>
      </w:r>
      <w:r>
        <w:rPr>
          <w:sz w:val="24"/>
        </w:rPr>
        <w:t>.</w:t>
      </w:r>
    </w:p>
    <w:p w14:paraId="72129AE3" w14:textId="571AEE17" w:rsidR="00B47BFE" w:rsidRDefault="00B47BFE" w:rsidP="00B47BFE">
      <w:pPr>
        <w:pStyle w:val="ListParagraph"/>
        <w:numPr>
          <w:ilvl w:val="0"/>
          <w:numId w:val="28"/>
        </w:numPr>
        <w:rPr>
          <w:sz w:val="24"/>
        </w:rPr>
      </w:pPr>
      <w:r w:rsidRPr="00122293">
        <w:rPr>
          <w:b/>
          <w:bCs/>
          <w:sz w:val="24"/>
        </w:rPr>
        <w:t>Natural phenomenon</w:t>
      </w:r>
      <w:r>
        <w:rPr>
          <w:sz w:val="24"/>
        </w:rPr>
        <w:t>: tornado,</w:t>
      </w:r>
      <w:r w:rsidR="00855921">
        <w:rPr>
          <w:sz w:val="24"/>
        </w:rPr>
        <w:t xml:space="preserve"> straight line winds,</w:t>
      </w:r>
      <w:r>
        <w:rPr>
          <w:sz w:val="24"/>
        </w:rPr>
        <w:t xml:space="preserve"> other storm, flooding, rockslide</w:t>
      </w:r>
      <w:r w:rsidR="007C604E">
        <w:rPr>
          <w:sz w:val="24"/>
        </w:rPr>
        <w:t xml:space="preserve"> (evidence: broken treetops, overland flow of water or debris</w:t>
      </w:r>
      <w:r w:rsidR="00855921">
        <w:rPr>
          <w:sz w:val="24"/>
        </w:rPr>
        <w:t xml:space="preserve"> piles</w:t>
      </w:r>
      <w:r w:rsidR="007C604E">
        <w:rPr>
          <w:sz w:val="24"/>
        </w:rPr>
        <w:t>, piles of rocks or mud</w:t>
      </w:r>
      <w:r w:rsidR="00855921">
        <w:rPr>
          <w:sz w:val="24"/>
        </w:rPr>
        <w:t>, flattened vegetation</w:t>
      </w:r>
      <w:r w:rsidR="007C604E">
        <w:rPr>
          <w:sz w:val="24"/>
        </w:rPr>
        <w:t>).</w:t>
      </w:r>
    </w:p>
    <w:p w14:paraId="3F2CCC9C" w14:textId="2B671B30" w:rsidR="00A51506" w:rsidRDefault="00A51506" w:rsidP="00B47BFE">
      <w:pPr>
        <w:pStyle w:val="ListParagraph"/>
        <w:numPr>
          <w:ilvl w:val="0"/>
          <w:numId w:val="28"/>
        </w:numPr>
        <w:rPr>
          <w:sz w:val="24"/>
        </w:rPr>
      </w:pPr>
      <w:r>
        <w:rPr>
          <w:b/>
          <w:bCs/>
          <w:sz w:val="24"/>
        </w:rPr>
        <w:t xml:space="preserve">Animal excavation: </w:t>
      </w:r>
      <w:r>
        <w:rPr>
          <w:sz w:val="24"/>
        </w:rPr>
        <w:t>(evidence: burrow, beds, holes, trails, tracks, pile of loose soil).</w:t>
      </w:r>
    </w:p>
    <w:p w14:paraId="71BFC060" w14:textId="28A635E3" w:rsidR="00A51506" w:rsidRDefault="00A51506" w:rsidP="00B47BFE">
      <w:pPr>
        <w:pStyle w:val="ListParagraph"/>
        <w:numPr>
          <w:ilvl w:val="0"/>
          <w:numId w:val="28"/>
        </w:numPr>
        <w:rPr>
          <w:sz w:val="24"/>
        </w:rPr>
      </w:pPr>
      <w:r>
        <w:rPr>
          <w:b/>
          <w:bCs/>
          <w:sz w:val="24"/>
        </w:rPr>
        <w:t>Insect damage</w:t>
      </w:r>
      <w:r w:rsidRPr="00122293">
        <w:rPr>
          <w:sz w:val="24"/>
        </w:rPr>
        <w:t>:</w:t>
      </w:r>
      <w:r>
        <w:rPr>
          <w:sz w:val="24"/>
        </w:rPr>
        <w:t xml:space="preserve"> tree mortality or defoliation by insects.</w:t>
      </w:r>
    </w:p>
    <w:p w14:paraId="489FCB15" w14:textId="77777777" w:rsidR="00A51506" w:rsidRDefault="00A51506" w:rsidP="00A51506">
      <w:pPr>
        <w:pStyle w:val="ListParagraph"/>
        <w:numPr>
          <w:ilvl w:val="0"/>
          <w:numId w:val="28"/>
        </w:numPr>
        <w:rPr>
          <w:sz w:val="24"/>
        </w:rPr>
      </w:pPr>
      <w:r w:rsidRPr="00244C7D">
        <w:rPr>
          <w:b/>
          <w:bCs/>
          <w:sz w:val="24"/>
        </w:rPr>
        <w:t>Mowing/haying</w:t>
      </w:r>
      <w:r>
        <w:rPr>
          <w:sz w:val="24"/>
        </w:rPr>
        <w:t xml:space="preserve"> (evidence: vegetation of low uniform height, bales present)</w:t>
      </w:r>
    </w:p>
    <w:p w14:paraId="4ECCDC38" w14:textId="340BB0B0" w:rsidR="00B47BFE" w:rsidRDefault="00A51506" w:rsidP="00B47BFE">
      <w:pPr>
        <w:pStyle w:val="ListParagraph"/>
        <w:numPr>
          <w:ilvl w:val="0"/>
          <w:numId w:val="28"/>
        </w:numPr>
        <w:rPr>
          <w:sz w:val="24"/>
        </w:rPr>
      </w:pPr>
      <w:r>
        <w:rPr>
          <w:b/>
          <w:bCs/>
          <w:sz w:val="24"/>
        </w:rPr>
        <w:t xml:space="preserve">Erosion: </w:t>
      </w:r>
      <w:r w:rsidRPr="00122293">
        <w:rPr>
          <w:sz w:val="24"/>
        </w:rPr>
        <w:t>Substantial soil loss/movement caused by factors not described above.</w:t>
      </w:r>
    </w:p>
    <w:p w14:paraId="24291D99" w14:textId="2162CB66" w:rsidR="00B47BFE" w:rsidRDefault="00A51506" w:rsidP="00B47BFE">
      <w:pPr>
        <w:pStyle w:val="ListParagraph"/>
        <w:numPr>
          <w:ilvl w:val="0"/>
          <w:numId w:val="28"/>
        </w:numPr>
        <w:rPr>
          <w:sz w:val="24"/>
        </w:rPr>
      </w:pPr>
      <w:r>
        <w:rPr>
          <w:b/>
          <w:bCs/>
          <w:sz w:val="24"/>
        </w:rPr>
        <w:t>Herbicide</w:t>
      </w:r>
      <w:r w:rsidR="007C604E">
        <w:rPr>
          <w:sz w:val="24"/>
        </w:rPr>
        <w:t xml:space="preserve"> (evidence: </w:t>
      </w:r>
      <w:r>
        <w:rPr>
          <w:sz w:val="24"/>
        </w:rPr>
        <w:t>blue dye on plants, yellowing or deformed plants</w:t>
      </w:r>
      <w:r w:rsidR="007C604E">
        <w:rPr>
          <w:sz w:val="24"/>
        </w:rPr>
        <w:t>)</w:t>
      </w:r>
    </w:p>
    <w:p w14:paraId="0CDFF8CC" w14:textId="3743ED64" w:rsidR="00395B22" w:rsidRPr="00122293" w:rsidRDefault="00A51506" w:rsidP="00122293">
      <w:pPr>
        <w:ind w:left="360"/>
        <w:rPr>
          <w:sz w:val="24"/>
        </w:rPr>
      </w:pPr>
      <w:r>
        <w:rPr>
          <w:sz w:val="24"/>
        </w:rPr>
        <w:t xml:space="preserve">12 </w:t>
      </w:r>
      <w:r w:rsidRPr="00122293">
        <w:rPr>
          <w:b/>
          <w:bCs/>
          <w:sz w:val="24"/>
        </w:rPr>
        <w:t>Other</w:t>
      </w:r>
      <w:r>
        <w:rPr>
          <w:sz w:val="24"/>
        </w:rPr>
        <w:t>: (examples, planting, agricultural type activity)</w:t>
      </w:r>
    </w:p>
    <w:sectPr w:rsidR="00395B22" w:rsidRPr="00122293" w:rsidSect="00F25DB0">
      <w:footerReference w:type="default" r:id="rId11"/>
      <w:pgSz w:w="12240" w:h="15840" w:code="1"/>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C9E12CF" w14:textId="77777777" w:rsidR="00FC1ED0" w:rsidRDefault="00FC1ED0">
      <w:r>
        <w:separator/>
      </w:r>
    </w:p>
  </w:endnote>
  <w:endnote w:type="continuationSeparator" w:id="0">
    <w:p w14:paraId="489DBDDD" w14:textId="77777777" w:rsidR="00FC1ED0" w:rsidRDefault="00FC1ED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embedRegular r:id="rId1" w:fontKey="{981DD33B-22F3-4BC7-832F-DA36836AE976}"/>
    <w:embedBold r:id="rId2" w:fontKey="{D4DFEAEC-756B-474C-95A8-F905F2E973B7}"/>
    <w:embedItalic r:id="rId3" w:fontKey="{A0B78BE7-E5DD-49C6-B327-7379F3D5F8ED}"/>
    <w:embedBoldItalic r:id="rId4" w:fontKey="{9C62813A-FB8C-4B7D-9C61-56455D98FA6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embedRegular r:id="rId5" w:fontKey="{9E47C55B-614A-4F70-9F72-DB2ACD6B134E}"/>
    <w:embedBold r:id="rId6" w:fontKey="{056D06F2-846F-4D03-86DC-2D9603524B41}"/>
    <w:embedItalic r:id="rId7" w:fontKey="{A0AC4277-8805-42FB-BE64-A65920D357B6}"/>
    <w:embedBoldItalic r:id="rId8" w:fontKey="{A504A879-6D25-4EE5-904A-000B71571196}"/>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Press Rmn 12pt">
    <w:altName w:val="Times New Roman"/>
    <w:panose1 w:val="00000000000000000000"/>
    <w:charset w:val="00"/>
    <w:family w:val="roman"/>
    <w:notTrueType/>
    <w:pitch w:val="default"/>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Frutiger LT Std 45 Light">
    <w:panose1 w:val="00000000000000000000"/>
    <w:charset w:val="00"/>
    <w:family w:val="swiss"/>
    <w:notTrueType/>
    <w:pitch w:val="variable"/>
    <w:sig w:usb0="800000AF" w:usb1="4000204A"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62119662"/>
      <w:docPartObj>
        <w:docPartGallery w:val="Page Numbers (Bottom of Page)"/>
        <w:docPartUnique/>
      </w:docPartObj>
    </w:sdtPr>
    <w:sdtEndPr>
      <w:rPr>
        <w:noProof/>
      </w:rPr>
    </w:sdtEndPr>
    <w:sdtContent>
      <w:p w14:paraId="4A24C638" w14:textId="33F1AE3B" w:rsidR="00126D48" w:rsidRDefault="00126D48" w:rsidP="00AF07C0">
        <w:pPr>
          <w:pStyle w:val="Footer"/>
          <w:jc w:val="center"/>
        </w:pPr>
        <w:r>
          <w:fldChar w:fldCharType="begin"/>
        </w:r>
        <w:r>
          <w:instrText xml:space="preserve"> PAGE   \* MERGEFORMAT </w:instrText>
        </w:r>
        <w:r>
          <w:fldChar w:fldCharType="separate"/>
        </w:r>
        <w:r w:rsidR="00BA703F">
          <w:rPr>
            <w:noProof/>
          </w:rPr>
          <w:t>9</w:t>
        </w:r>
        <w:r>
          <w:rPr>
            <w:noProof/>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91484142"/>
      <w:docPartObj>
        <w:docPartGallery w:val="Page Numbers (Bottom of Page)"/>
        <w:docPartUnique/>
      </w:docPartObj>
    </w:sdtPr>
    <w:sdtEndPr>
      <w:rPr>
        <w:noProof/>
      </w:rPr>
    </w:sdtEndPr>
    <w:sdtContent>
      <w:p w14:paraId="13FD0FE3" w14:textId="3711E4B8" w:rsidR="00AB3E7F" w:rsidRDefault="00AB3E7F" w:rsidP="00AF07C0">
        <w:pPr>
          <w:pStyle w:val="Footer"/>
          <w:jc w:val="center"/>
        </w:pPr>
        <w:r>
          <w:t>2</w:t>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6166804"/>
      <w:docPartObj>
        <w:docPartGallery w:val="Page Numbers (Bottom of Page)"/>
        <w:docPartUnique/>
      </w:docPartObj>
    </w:sdtPr>
    <w:sdtEndPr>
      <w:rPr>
        <w:noProof/>
      </w:rPr>
    </w:sdtEndPr>
    <w:sdtContent>
      <w:p w14:paraId="25E8AAB2" w14:textId="1998094E" w:rsidR="00AB3E7F" w:rsidRDefault="00AB3E7F" w:rsidP="00AF07C0">
        <w:pPr>
          <w:pStyle w:val="Footer"/>
          <w:jc w:val="center"/>
        </w:pPr>
        <w:r>
          <w:t>3</w:t>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95737074"/>
      <w:docPartObj>
        <w:docPartGallery w:val="Page Numbers (Bottom of Page)"/>
        <w:docPartUnique/>
      </w:docPartObj>
    </w:sdtPr>
    <w:sdtEndPr>
      <w:rPr>
        <w:noProof/>
      </w:rPr>
    </w:sdtEndPr>
    <w:sdtContent>
      <w:p w14:paraId="5BD8DB8C" w14:textId="78A9C0B6" w:rsidR="00AB3E7F" w:rsidRDefault="00AB3E7F" w:rsidP="00AF07C0">
        <w:pPr>
          <w:pStyle w:val="Footer"/>
          <w:jc w:val="center"/>
        </w:pPr>
        <w:r>
          <w:t>4</w: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D3CD1AB" w14:textId="77777777" w:rsidR="00FC1ED0" w:rsidRDefault="00FC1ED0">
      <w:r>
        <w:separator/>
      </w:r>
    </w:p>
  </w:footnote>
  <w:footnote w:type="continuationSeparator" w:id="0">
    <w:p w14:paraId="15C4B8D9" w14:textId="77777777" w:rsidR="00FC1ED0" w:rsidRDefault="00FC1ED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67C66DBE"/>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25082854"/>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6EF8BAEA"/>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4288CC5C"/>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5462C2AC"/>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013A7ACA"/>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F16A0C32"/>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1F1A6B6E"/>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776CFFD4"/>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690AFB74"/>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B711D52"/>
    <w:multiLevelType w:val="hybridMultilevel"/>
    <w:tmpl w:val="C0BEDC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2FB50F0"/>
    <w:multiLevelType w:val="hybridMultilevel"/>
    <w:tmpl w:val="889A0348"/>
    <w:lvl w:ilvl="0" w:tplc="E9BA0C82">
      <w:start w:val="1"/>
      <w:numFmt w:val="lowerLetter"/>
      <w:pStyle w:val="ListNumber2"/>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18A812CD"/>
    <w:multiLevelType w:val="hybridMultilevel"/>
    <w:tmpl w:val="FFAE7098"/>
    <w:lvl w:ilvl="0" w:tplc="75EE9242">
      <w:start w:val="1"/>
      <w:numFmt w:val="bullet"/>
      <w:lvlText w:val=""/>
      <w:lvlJc w:val="left"/>
      <w:pPr>
        <w:tabs>
          <w:tab w:val="num" w:pos="720"/>
        </w:tabs>
        <w:ind w:left="720" w:hanging="360"/>
      </w:pPr>
      <w:rPr>
        <w:rFonts w:ascii="Symbol" w:hAnsi="Symbol" w:hint="default"/>
      </w:rPr>
    </w:lvl>
    <w:lvl w:ilvl="1" w:tplc="62968082">
      <w:start w:val="1"/>
      <w:numFmt w:val="bullet"/>
      <w:lvlText w:val="o"/>
      <w:lvlJc w:val="left"/>
      <w:pPr>
        <w:tabs>
          <w:tab w:val="num" w:pos="1440"/>
        </w:tabs>
        <w:ind w:left="1440" w:hanging="360"/>
      </w:pPr>
      <w:rPr>
        <w:rFonts w:ascii="Courier New" w:hAnsi="Courier New" w:hint="default"/>
      </w:rPr>
    </w:lvl>
    <w:lvl w:ilvl="2" w:tplc="A170E50C">
      <w:start w:val="1"/>
      <w:numFmt w:val="bullet"/>
      <w:lvlText w:val=""/>
      <w:lvlJc w:val="left"/>
      <w:pPr>
        <w:tabs>
          <w:tab w:val="num" w:pos="2160"/>
        </w:tabs>
        <w:ind w:left="2160" w:hanging="360"/>
      </w:pPr>
      <w:rPr>
        <w:rFonts w:ascii="Wingdings" w:hAnsi="Wingdings" w:hint="default"/>
      </w:rPr>
    </w:lvl>
    <w:lvl w:ilvl="3" w:tplc="B6CEA20A">
      <w:start w:val="1"/>
      <w:numFmt w:val="bullet"/>
      <w:lvlText w:val=""/>
      <w:lvlJc w:val="left"/>
      <w:pPr>
        <w:tabs>
          <w:tab w:val="num" w:pos="2880"/>
        </w:tabs>
        <w:ind w:left="2880" w:hanging="360"/>
      </w:pPr>
      <w:rPr>
        <w:rFonts w:ascii="Symbol" w:hAnsi="Symbol" w:hint="default"/>
      </w:rPr>
    </w:lvl>
    <w:lvl w:ilvl="4" w:tplc="D71E39AE">
      <w:start w:val="1"/>
      <w:numFmt w:val="bullet"/>
      <w:lvlText w:val="o"/>
      <w:lvlJc w:val="left"/>
      <w:pPr>
        <w:tabs>
          <w:tab w:val="num" w:pos="3600"/>
        </w:tabs>
        <w:ind w:left="3600" w:hanging="360"/>
      </w:pPr>
      <w:rPr>
        <w:rFonts w:ascii="Courier New" w:hAnsi="Courier New" w:hint="default"/>
      </w:rPr>
    </w:lvl>
    <w:lvl w:ilvl="5" w:tplc="59B4AC46">
      <w:start w:val="1"/>
      <w:numFmt w:val="bullet"/>
      <w:lvlText w:val=""/>
      <w:lvlJc w:val="left"/>
      <w:pPr>
        <w:tabs>
          <w:tab w:val="num" w:pos="4320"/>
        </w:tabs>
        <w:ind w:left="4320" w:hanging="360"/>
      </w:pPr>
      <w:rPr>
        <w:rFonts w:ascii="Wingdings" w:hAnsi="Wingdings" w:hint="default"/>
      </w:rPr>
    </w:lvl>
    <w:lvl w:ilvl="6" w:tplc="7E2496FA">
      <w:start w:val="1"/>
      <w:numFmt w:val="bullet"/>
      <w:lvlText w:val=""/>
      <w:lvlJc w:val="left"/>
      <w:pPr>
        <w:tabs>
          <w:tab w:val="num" w:pos="5040"/>
        </w:tabs>
        <w:ind w:left="5040" w:hanging="360"/>
      </w:pPr>
      <w:rPr>
        <w:rFonts w:ascii="Symbol" w:hAnsi="Symbol" w:hint="default"/>
      </w:rPr>
    </w:lvl>
    <w:lvl w:ilvl="7" w:tplc="860A9C10">
      <w:start w:val="1"/>
      <w:numFmt w:val="bullet"/>
      <w:lvlText w:val="o"/>
      <w:lvlJc w:val="left"/>
      <w:pPr>
        <w:tabs>
          <w:tab w:val="num" w:pos="5760"/>
        </w:tabs>
        <w:ind w:left="5760" w:hanging="360"/>
      </w:pPr>
      <w:rPr>
        <w:rFonts w:ascii="Courier New" w:hAnsi="Courier New" w:hint="default"/>
      </w:rPr>
    </w:lvl>
    <w:lvl w:ilvl="8" w:tplc="BFC22786">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25CE189C"/>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4" w15:restartNumberingAfterBreak="0">
    <w:nsid w:val="25D353F8"/>
    <w:multiLevelType w:val="hybridMultilevel"/>
    <w:tmpl w:val="9E56C392"/>
    <w:lvl w:ilvl="0" w:tplc="20548E58">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27C748D2"/>
    <w:multiLevelType w:val="hybridMultilevel"/>
    <w:tmpl w:val="4CA271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A483EEA"/>
    <w:multiLevelType w:val="hybridMultilevel"/>
    <w:tmpl w:val="FD426B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5F66316"/>
    <w:multiLevelType w:val="multilevel"/>
    <w:tmpl w:val="B58EC078"/>
    <w:lvl w:ilvl="0">
      <w:start w:val="1"/>
      <w:numFmt w:val="decimal"/>
      <w:lvlText w:val="%1)"/>
      <w:lvlJc w:val="left"/>
      <w:pPr>
        <w:ind w:left="360" w:hanging="360"/>
      </w:pPr>
      <w:rPr>
        <w:rFonts w:hint="default"/>
      </w:rPr>
    </w:lvl>
    <w:lvl w:ilvl="1">
      <w:start w:val="8"/>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8" w15:restartNumberingAfterBreak="0">
    <w:nsid w:val="3FD92329"/>
    <w:multiLevelType w:val="hybridMultilevel"/>
    <w:tmpl w:val="87F8B9B2"/>
    <w:lvl w:ilvl="0" w:tplc="205CED56">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46980279"/>
    <w:multiLevelType w:val="hybridMultilevel"/>
    <w:tmpl w:val="6B14554E"/>
    <w:lvl w:ilvl="0" w:tplc="FC9801AE">
      <w:start w:val="1"/>
      <w:numFmt w:val="bullet"/>
      <w:pStyle w:val="ListBullet"/>
      <w:lvlText w:val=""/>
      <w:lvlJc w:val="left"/>
      <w:pPr>
        <w:ind w:left="360" w:hanging="360"/>
      </w:pPr>
      <w:rPr>
        <w:rFonts w:ascii="Symbol" w:hAnsi="Symbol" w:hint="default"/>
      </w:rPr>
    </w:lvl>
    <w:lvl w:ilvl="1" w:tplc="488452D8">
      <w:start w:val="1"/>
      <w:numFmt w:val="bullet"/>
      <w:lvlText w:val="o"/>
      <w:lvlJc w:val="left"/>
      <w:pPr>
        <w:ind w:left="1080" w:hanging="360"/>
      </w:pPr>
      <w:rPr>
        <w:rFonts w:ascii="Courier New" w:hAnsi="Courier New" w:cs="Courier New" w:hint="default"/>
      </w:rPr>
    </w:lvl>
    <w:lvl w:ilvl="2" w:tplc="F06C20AA">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471239A9"/>
    <w:multiLevelType w:val="hybridMultilevel"/>
    <w:tmpl w:val="616E13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957626E"/>
    <w:multiLevelType w:val="multilevel"/>
    <w:tmpl w:val="33A218A4"/>
    <w:styleLink w:val="nrpsNumlist"/>
    <w:lvl w:ilvl="0">
      <w:start w:val="1"/>
      <w:numFmt w:val="decimal"/>
      <w:lvlText w:val="%1."/>
      <w:lvlJc w:val="left"/>
      <w:pPr>
        <w:ind w:left="720" w:hanging="360"/>
      </w:pPr>
      <w:rPr>
        <w:i/>
        <w:iCs/>
        <w:color w:val="0000FF"/>
        <w:sz w:val="24"/>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4A154E7F"/>
    <w:multiLevelType w:val="hybridMultilevel"/>
    <w:tmpl w:val="FD426B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B134B45"/>
    <w:multiLevelType w:val="hybridMultilevel"/>
    <w:tmpl w:val="AE5ECB74"/>
    <w:lvl w:ilvl="0" w:tplc="8E8AA5B8">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4C8C4997"/>
    <w:multiLevelType w:val="multilevel"/>
    <w:tmpl w:val="AFFAA484"/>
    <w:styleLink w:val="Bulleted"/>
    <w:lvl w:ilvl="0">
      <w:start w:val="1"/>
      <w:numFmt w:val="bullet"/>
      <w:lvlText w:val=""/>
      <w:lvlJc w:val="left"/>
      <w:pPr>
        <w:tabs>
          <w:tab w:val="num" w:pos="720"/>
        </w:tabs>
        <w:ind w:left="360" w:hanging="360"/>
      </w:pPr>
      <w:rPr>
        <w:rFonts w:ascii="Symbol" w:hAnsi="Symbol"/>
        <w:sz w:val="24"/>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25" w15:restartNumberingAfterBreak="0">
    <w:nsid w:val="4D4B72EC"/>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6" w15:restartNumberingAfterBreak="0">
    <w:nsid w:val="4E055CD8"/>
    <w:multiLevelType w:val="hybridMultilevel"/>
    <w:tmpl w:val="C0BEDC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F150FFC"/>
    <w:multiLevelType w:val="hybridMultilevel"/>
    <w:tmpl w:val="EBCA3ACA"/>
    <w:lvl w:ilvl="0" w:tplc="AAD8956E">
      <w:start w:val="1"/>
      <w:numFmt w:val="decimal"/>
      <w:lvlText w:val="%1."/>
      <w:lvlJc w:val="left"/>
      <w:pPr>
        <w:tabs>
          <w:tab w:val="num" w:pos="720"/>
        </w:tabs>
        <w:ind w:left="720" w:hanging="720"/>
      </w:pPr>
      <w:rPr>
        <w:rFonts w:cs="Times New Roman" w:hint="default"/>
      </w:rPr>
    </w:lvl>
    <w:lvl w:ilvl="1" w:tplc="3B103456">
      <w:start w:val="1"/>
      <w:numFmt w:val="lowerLetter"/>
      <w:lvlText w:val="%2."/>
      <w:lvlJc w:val="left"/>
      <w:pPr>
        <w:tabs>
          <w:tab w:val="num" w:pos="1080"/>
        </w:tabs>
        <w:ind w:left="1080" w:hanging="360"/>
      </w:pPr>
      <w:rPr>
        <w:rFonts w:cs="Times New Roman"/>
      </w:rPr>
    </w:lvl>
    <w:lvl w:ilvl="2" w:tplc="48A0AA16">
      <w:start w:val="1"/>
      <w:numFmt w:val="lowerRoman"/>
      <w:lvlText w:val="%3."/>
      <w:lvlJc w:val="right"/>
      <w:pPr>
        <w:tabs>
          <w:tab w:val="num" w:pos="1800"/>
        </w:tabs>
        <w:ind w:left="1800" w:hanging="180"/>
      </w:pPr>
      <w:rPr>
        <w:rFonts w:cs="Times New Roman"/>
      </w:rPr>
    </w:lvl>
    <w:lvl w:ilvl="3" w:tplc="BD56117A">
      <w:start w:val="1"/>
      <w:numFmt w:val="decimal"/>
      <w:lvlText w:val="%4."/>
      <w:lvlJc w:val="left"/>
      <w:pPr>
        <w:tabs>
          <w:tab w:val="num" w:pos="2520"/>
        </w:tabs>
        <w:ind w:left="2520" w:hanging="360"/>
      </w:pPr>
      <w:rPr>
        <w:rFonts w:cs="Times New Roman"/>
      </w:rPr>
    </w:lvl>
    <w:lvl w:ilvl="4" w:tplc="C72446AA">
      <w:start w:val="1"/>
      <w:numFmt w:val="lowerLetter"/>
      <w:lvlText w:val="%5."/>
      <w:lvlJc w:val="left"/>
      <w:pPr>
        <w:tabs>
          <w:tab w:val="num" w:pos="3240"/>
        </w:tabs>
        <w:ind w:left="3240" w:hanging="360"/>
      </w:pPr>
      <w:rPr>
        <w:rFonts w:cs="Times New Roman"/>
      </w:rPr>
    </w:lvl>
    <w:lvl w:ilvl="5" w:tplc="4CBA093C">
      <w:start w:val="1"/>
      <w:numFmt w:val="lowerRoman"/>
      <w:lvlText w:val="%6."/>
      <w:lvlJc w:val="right"/>
      <w:pPr>
        <w:tabs>
          <w:tab w:val="num" w:pos="3960"/>
        </w:tabs>
        <w:ind w:left="3960" w:hanging="180"/>
      </w:pPr>
      <w:rPr>
        <w:rFonts w:cs="Times New Roman"/>
      </w:rPr>
    </w:lvl>
    <w:lvl w:ilvl="6" w:tplc="84309740">
      <w:start w:val="1"/>
      <w:numFmt w:val="decimal"/>
      <w:lvlText w:val="%7."/>
      <w:lvlJc w:val="left"/>
      <w:pPr>
        <w:tabs>
          <w:tab w:val="num" w:pos="4680"/>
        </w:tabs>
        <w:ind w:left="4680" w:hanging="360"/>
      </w:pPr>
      <w:rPr>
        <w:rFonts w:cs="Times New Roman"/>
      </w:rPr>
    </w:lvl>
    <w:lvl w:ilvl="7" w:tplc="DE88C2BE">
      <w:start w:val="1"/>
      <w:numFmt w:val="lowerLetter"/>
      <w:lvlText w:val="%8."/>
      <w:lvlJc w:val="left"/>
      <w:pPr>
        <w:tabs>
          <w:tab w:val="num" w:pos="5400"/>
        </w:tabs>
        <w:ind w:left="5400" w:hanging="360"/>
      </w:pPr>
      <w:rPr>
        <w:rFonts w:cs="Times New Roman"/>
      </w:rPr>
    </w:lvl>
    <w:lvl w:ilvl="8" w:tplc="7C987B52">
      <w:start w:val="1"/>
      <w:numFmt w:val="lowerRoman"/>
      <w:lvlText w:val="%9."/>
      <w:lvlJc w:val="right"/>
      <w:pPr>
        <w:tabs>
          <w:tab w:val="num" w:pos="6120"/>
        </w:tabs>
        <w:ind w:left="6120" w:hanging="180"/>
      </w:pPr>
      <w:rPr>
        <w:rFonts w:cs="Times New Roman"/>
      </w:rPr>
    </w:lvl>
  </w:abstractNum>
  <w:abstractNum w:abstractNumId="28" w15:restartNumberingAfterBreak="0">
    <w:nsid w:val="74890963"/>
    <w:multiLevelType w:val="hybridMultilevel"/>
    <w:tmpl w:val="BA4A2ED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76F2783E"/>
    <w:multiLevelType w:val="hybridMultilevel"/>
    <w:tmpl w:val="8496FB6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7B2A3F08"/>
    <w:multiLevelType w:val="multilevel"/>
    <w:tmpl w:val="58F2A0E0"/>
    <w:lvl w:ilvl="0">
      <w:start w:val="1"/>
      <w:numFmt w:val="decimal"/>
      <w:pStyle w:val="ListNumber"/>
      <w:lvlText w:val="%1."/>
      <w:lvlJc w:val="left"/>
      <w:pPr>
        <w:ind w:left="720" w:hanging="360"/>
      </w:pPr>
    </w:lvl>
    <w:lvl w:ilvl="1">
      <w:start w:val="1"/>
      <w:numFmt w:val="lowerLetter"/>
      <w:lvlText w:val="%2)"/>
      <w:lvlJc w:val="left"/>
      <w:pPr>
        <w:ind w:left="720" w:hanging="360"/>
      </w:pPr>
    </w:lvl>
    <w:lvl w:ilvl="2">
      <w:start w:val="1"/>
      <w:numFmt w:val="lowerRoman"/>
      <w:pStyle w:val="ListNumber3"/>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1" w15:restartNumberingAfterBreak="0">
    <w:nsid w:val="7B413AD0"/>
    <w:multiLevelType w:val="hybridMultilevel"/>
    <w:tmpl w:val="4CA271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3"/>
  </w:num>
  <w:num w:numId="2">
    <w:abstractNumId w:val="25"/>
  </w:num>
  <w:num w:numId="3">
    <w:abstractNumId w:val="17"/>
  </w:num>
  <w:num w:numId="4">
    <w:abstractNumId w:val="24"/>
  </w:num>
  <w:num w:numId="5">
    <w:abstractNumId w:val="9"/>
  </w:num>
  <w:num w:numId="6">
    <w:abstractNumId w:val="7"/>
  </w:num>
  <w:num w:numId="7">
    <w:abstractNumId w:val="6"/>
  </w:num>
  <w:num w:numId="8">
    <w:abstractNumId w:val="5"/>
  </w:num>
  <w:num w:numId="9">
    <w:abstractNumId w:val="4"/>
  </w:num>
  <w:num w:numId="10">
    <w:abstractNumId w:val="8"/>
  </w:num>
  <w:num w:numId="11">
    <w:abstractNumId w:val="3"/>
  </w:num>
  <w:num w:numId="12">
    <w:abstractNumId w:val="2"/>
  </w:num>
  <w:num w:numId="13">
    <w:abstractNumId w:val="1"/>
  </w:num>
  <w:num w:numId="14">
    <w:abstractNumId w:val="0"/>
  </w:num>
  <w:num w:numId="15">
    <w:abstractNumId w:val="19"/>
  </w:num>
  <w:num w:numId="16">
    <w:abstractNumId w:val="21"/>
  </w:num>
  <w:num w:numId="17">
    <w:abstractNumId w:val="12"/>
  </w:num>
  <w:num w:numId="18">
    <w:abstractNumId w:val="27"/>
  </w:num>
  <w:num w:numId="19">
    <w:abstractNumId w:val="23"/>
  </w:num>
  <w:num w:numId="20">
    <w:abstractNumId w:val="18"/>
  </w:num>
  <w:num w:numId="21">
    <w:abstractNumId w:val="26"/>
  </w:num>
  <w:num w:numId="22">
    <w:abstractNumId w:val="29"/>
  </w:num>
  <w:num w:numId="23">
    <w:abstractNumId w:val="28"/>
  </w:num>
  <w:num w:numId="24">
    <w:abstractNumId w:val="31"/>
  </w:num>
  <w:num w:numId="25">
    <w:abstractNumId w:val="22"/>
  </w:num>
  <w:num w:numId="26">
    <w:abstractNumId w:val="10"/>
  </w:num>
  <w:num w:numId="27">
    <w:abstractNumId w:val="15"/>
  </w:num>
  <w:num w:numId="28">
    <w:abstractNumId w:val="16"/>
  </w:num>
  <w:num w:numId="29">
    <w:abstractNumId w:val="20"/>
  </w:num>
  <w:num w:numId="30">
    <w:abstractNumId w:val="24"/>
  </w:num>
  <w:num w:numId="31">
    <w:abstractNumId w:val="19"/>
  </w:num>
  <w:num w:numId="32">
    <w:abstractNumId w:val="5"/>
  </w:num>
  <w:num w:numId="33">
    <w:abstractNumId w:val="4"/>
  </w:num>
  <w:num w:numId="34">
    <w:abstractNumId w:val="30"/>
  </w:num>
  <w:num w:numId="35">
    <w:abstractNumId w:val="30"/>
  </w:num>
  <w:num w:numId="36">
    <w:abstractNumId w:val="30"/>
  </w:num>
  <w:num w:numId="37">
    <w:abstractNumId w:val="1"/>
  </w:num>
  <w:num w:numId="38">
    <w:abstractNumId w:val="0"/>
  </w:num>
  <w:num w:numId="39">
    <w:abstractNumId w:val="21"/>
  </w:num>
  <w:num w:numId="40">
    <w:abstractNumId w:val="14"/>
  </w:num>
  <w:num w:numId="41">
    <w:abstractNumId w:val="30"/>
  </w:num>
  <w:num w:numId="42">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11"/>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embedSystemFonts/>
  <w:saveSubsetFonts/>
  <w:proofState w:spelling="clean" w:grammar="clean"/>
  <w:attachedTemplate r:id="rId1"/>
  <w:stylePaneFormatFilter w:val="7804" w:allStyles="0" w:customStyles="0" w:latentStyles="1" w:stylesInUse="0" w:headingStyles="0" w:numberingStyles="0" w:tableStyles="0" w:directFormattingOnRuns="0" w:directFormattingOnParagraphs="0" w:directFormattingOnNumbering="0" w:directFormattingOnTables="1" w:clearFormatting="1" w:top3HeadingStyles="1" w:visibleStyles="1" w:alternateStyleNames="0"/>
  <w:stylePaneSortMethod w:val="0000"/>
  <w:defaultTabStop w:val="720"/>
  <w:drawingGridHorizontalSpacing w:val="120"/>
  <w:displayHorizontalDrawingGridEvery w:val="2"/>
  <w:displayVerticalDrawingGridEvery w:val="2"/>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9158C"/>
    <w:rsid w:val="00004673"/>
    <w:rsid w:val="00005507"/>
    <w:rsid w:val="00006076"/>
    <w:rsid w:val="00006AC2"/>
    <w:rsid w:val="00006E14"/>
    <w:rsid w:val="00007524"/>
    <w:rsid w:val="000079E7"/>
    <w:rsid w:val="000105F7"/>
    <w:rsid w:val="00010FC4"/>
    <w:rsid w:val="0001170E"/>
    <w:rsid w:val="00012897"/>
    <w:rsid w:val="00013A62"/>
    <w:rsid w:val="00013E4F"/>
    <w:rsid w:val="00014E1A"/>
    <w:rsid w:val="00014E2A"/>
    <w:rsid w:val="00015E4B"/>
    <w:rsid w:val="00017860"/>
    <w:rsid w:val="00017987"/>
    <w:rsid w:val="00020F36"/>
    <w:rsid w:val="0002168D"/>
    <w:rsid w:val="00023115"/>
    <w:rsid w:val="00024834"/>
    <w:rsid w:val="0002514B"/>
    <w:rsid w:val="00025597"/>
    <w:rsid w:val="000270A0"/>
    <w:rsid w:val="00030854"/>
    <w:rsid w:val="000309A8"/>
    <w:rsid w:val="000316D1"/>
    <w:rsid w:val="00032186"/>
    <w:rsid w:val="00032B86"/>
    <w:rsid w:val="00033AC8"/>
    <w:rsid w:val="00034253"/>
    <w:rsid w:val="0003557C"/>
    <w:rsid w:val="000360F0"/>
    <w:rsid w:val="00036E32"/>
    <w:rsid w:val="000373D1"/>
    <w:rsid w:val="0004076C"/>
    <w:rsid w:val="0004091B"/>
    <w:rsid w:val="00040A87"/>
    <w:rsid w:val="000411E5"/>
    <w:rsid w:val="000412B6"/>
    <w:rsid w:val="000412D3"/>
    <w:rsid w:val="00041720"/>
    <w:rsid w:val="00041963"/>
    <w:rsid w:val="00041B48"/>
    <w:rsid w:val="00041BED"/>
    <w:rsid w:val="00042214"/>
    <w:rsid w:val="00042267"/>
    <w:rsid w:val="000436F7"/>
    <w:rsid w:val="00044B08"/>
    <w:rsid w:val="00045262"/>
    <w:rsid w:val="00045AFA"/>
    <w:rsid w:val="000474EF"/>
    <w:rsid w:val="00047994"/>
    <w:rsid w:val="00047A2A"/>
    <w:rsid w:val="00050E71"/>
    <w:rsid w:val="00052A4E"/>
    <w:rsid w:val="000535DF"/>
    <w:rsid w:val="00053C0E"/>
    <w:rsid w:val="000542A9"/>
    <w:rsid w:val="000546ED"/>
    <w:rsid w:val="00054FDF"/>
    <w:rsid w:val="00055053"/>
    <w:rsid w:val="00055960"/>
    <w:rsid w:val="0005638D"/>
    <w:rsid w:val="00057981"/>
    <w:rsid w:val="000579E1"/>
    <w:rsid w:val="00060139"/>
    <w:rsid w:val="00061237"/>
    <w:rsid w:val="00061C8C"/>
    <w:rsid w:val="00063174"/>
    <w:rsid w:val="00063EFD"/>
    <w:rsid w:val="00064D29"/>
    <w:rsid w:val="00065079"/>
    <w:rsid w:val="0006508F"/>
    <w:rsid w:val="00065179"/>
    <w:rsid w:val="00065BBD"/>
    <w:rsid w:val="00066E0F"/>
    <w:rsid w:val="000674AB"/>
    <w:rsid w:val="00070FD3"/>
    <w:rsid w:val="000717F1"/>
    <w:rsid w:val="00071B51"/>
    <w:rsid w:val="0007361F"/>
    <w:rsid w:val="0007443D"/>
    <w:rsid w:val="000749A3"/>
    <w:rsid w:val="00075619"/>
    <w:rsid w:val="00076D39"/>
    <w:rsid w:val="00077369"/>
    <w:rsid w:val="00080163"/>
    <w:rsid w:val="0008018E"/>
    <w:rsid w:val="000803ED"/>
    <w:rsid w:val="00080BD1"/>
    <w:rsid w:val="00081E48"/>
    <w:rsid w:val="00082DAA"/>
    <w:rsid w:val="0008421C"/>
    <w:rsid w:val="000850A7"/>
    <w:rsid w:val="000850F2"/>
    <w:rsid w:val="00085C63"/>
    <w:rsid w:val="00086713"/>
    <w:rsid w:val="00086995"/>
    <w:rsid w:val="000871CA"/>
    <w:rsid w:val="00090376"/>
    <w:rsid w:val="00090AE5"/>
    <w:rsid w:val="00091BAF"/>
    <w:rsid w:val="00092499"/>
    <w:rsid w:val="000925C0"/>
    <w:rsid w:val="00092A11"/>
    <w:rsid w:val="000933BA"/>
    <w:rsid w:val="00093461"/>
    <w:rsid w:val="00093511"/>
    <w:rsid w:val="00093AC8"/>
    <w:rsid w:val="00093ED4"/>
    <w:rsid w:val="000949CD"/>
    <w:rsid w:val="00095A95"/>
    <w:rsid w:val="00096742"/>
    <w:rsid w:val="00096A0E"/>
    <w:rsid w:val="00097D5C"/>
    <w:rsid w:val="000A0C35"/>
    <w:rsid w:val="000A0F92"/>
    <w:rsid w:val="000A2897"/>
    <w:rsid w:val="000A2A19"/>
    <w:rsid w:val="000A2B4A"/>
    <w:rsid w:val="000A3BAE"/>
    <w:rsid w:val="000A3BD3"/>
    <w:rsid w:val="000A3DDB"/>
    <w:rsid w:val="000A40A0"/>
    <w:rsid w:val="000A4B3B"/>
    <w:rsid w:val="000A4D3E"/>
    <w:rsid w:val="000A4DFC"/>
    <w:rsid w:val="000A4F14"/>
    <w:rsid w:val="000A53CC"/>
    <w:rsid w:val="000A5626"/>
    <w:rsid w:val="000A58B8"/>
    <w:rsid w:val="000A66A7"/>
    <w:rsid w:val="000A72B7"/>
    <w:rsid w:val="000A72C1"/>
    <w:rsid w:val="000A7665"/>
    <w:rsid w:val="000B0381"/>
    <w:rsid w:val="000B09BB"/>
    <w:rsid w:val="000B1199"/>
    <w:rsid w:val="000B1235"/>
    <w:rsid w:val="000B3775"/>
    <w:rsid w:val="000B406B"/>
    <w:rsid w:val="000B567C"/>
    <w:rsid w:val="000B64FA"/>
    <w:rsid w:val="000B69B2"/>
    <w:rsid w:val="000C052B"/>
    <w:rsid w:val="000C0CE8"/>
    <w:rsid w:val="000C1486"/>
    <w:rsid w:val="000C173E"/>
    <w:rsid w:val="000C419E"/>
    <w:rsid w:val="000C4A00"/>
    <w:rsid w:val="000C4C0D"/>
    <w:rsid w:val="000C542B"/>
    <w:rsid w:val="000C5B42"/>
    <w:rsid w:val="000C65D3"/>
    <w:rsid w:val="000C6BC8"/>
    <w:rsid w:val="000C7A3A"/>
    <w:rsid w:val="000C7B77"/>
    <w:rsid w:val="000D000E"/>
    <w:rsid w:val="000D04B0"/>
    <w:rsid w:val="000D0597"/>
    <w:rsid w:val="000D13E8"/>
    <w:rsid w:val="000D21AA"/>
    <w:rsid w:val="000D29ED"/>
    <w:rsid w:val="000D3B06"/>
    <w:rsid w:val="000D4ED2"/>
    <w:rsid w:val="000D78E8"/>
    <w:rsid w:val="000D7EBC"/>
    <w:rsid w:val="000D7F75"/>
    <w:rsid w:val="000E0D44"/>
    <w:rsid w:val="000E1582"/>
    <w:rsid w:val="000E22B3"/>
    <w:rsid w:val="000E2590"/>
    <w:rsid w:val="000E2C26"/>
    <w:rsid w:val="000E2C59"/>
    <w:rsid w:val="000E2EED"/>
    <w:rsid w:val="000E48CF"/>
    <w:rsid w:val="000E4AC6"/>
    <w:rsid w:val="000E5325"/>
    <w:rsid w:val="000E5AB2"/>
    <w:rsid w:val="000E5C37"/>
    <w:rsid w:val="000E5CFA"/>
    <w:rsid w:val="000E6A1C"/>
    <w:rsid w:val="000E7A4E"/>
    <w:rsid w:val="000E7BC8"/>
    <w:rsid w:val="000F0EFC"/>
    <w:rsid w:val="000F19D8"/>
    <w:rsid w:val="000F220F"/>
    <w:rsid w:val="000F2283"/>
    <w:rsid w:val="000F2CBC"/>
    <w:rsid w:val="000F385F"/>
    <w:rsid w:val="000F45DE"/>
    <w:rsid w:val="000F54FE"/>
    <w:rsid w:val="000F5C8B"/>
    <w:rsid w:val="000F6D3A"/>
    <w:rsid w:val="000F6F08"/>
    <w:rsid w:val="000F7CCE"/>
    <w:rsid w:val="00100743"/>
    <w:rsid w:val="0010075E"/>
    <w:rsid w:val="00100803"/>
    <w:rsid w:val="00100CE7"/>
    <w:rsid w:val="00101A1C"/>
    <w:rsid w:val="00101E59"/>
    <w:rsid w:val="00102214"/>
    <w:rsid w:val="001025E1"/>
    <w:rsid w:val="00103874"/>
    <w:rsid w:val="00104519"/>
    <w:rsid w:val="00104EFC"/>
    <w:rsid w:val="00106660"/>
    <w:rsid w:val="001066CC"/>
    <w:rsid w:val="0010704E"/>
    <w:rsid w:val="00110AEA"/>
    <w:rsid w:val="00111C1D"/>
    <w:rsid w:val="00111C9D"/>
    <w:rsid w:val="0011243D"/>
    <w:rsid w:val="00113C13"/>
    <w:rsid w:val="001149C6"/>
    <w:rsid w:val="00114C07"/>
    <w:rsid w:val="00114C3E"/>
    <w:rsid w:val="00114E2F"/>
    <w:rsid w:val="001161CE"/>
    <w:rsid w:val="0011658C"/>
    <w:rsid w:val="00116A9E"/>
    <w:rsid w:val="00117B10"/>
    <w:rsid w:val="00117C10"/>
    <w:rsid w:val="0012069E"/>
    <w:rsid w:val="00122293"/>
    <w:rsid w:val="00122B49"/>
    <w:rsid w:val="00122E3B"/>
    <w:rsid w:val="00123118"/>
    <w:rsid w:val="00123345"/>
    <w:rsid w:val="0012499A"/>
    <w:rsid w:val="00125EA1"/>
    <w:rsid w:val="001260A4"/>
    <w:rsid w:val="00126765"/>
    <w:rsid w:val="00126D48"/>
    <w:rsid w:val="00127203"/>
    <w:rsid w:val="001316B0"/>
    <w:rsid w:val="0013406A"/>
    <w:rsid w:val="00134BE5"/>
    <w:rsid w:val="001356D4"/>
    <w:rsid w:val="001358B0"/>
    <w:rsid w:val="00135C8C"/>
    <w:rsid w:val="0013754F"/>
    <w:rsid w:val="00137F46"/>
    <w:rsid w:val="0014023C"/>
    <w:rsid w:val="00142021"/>
    <w:rsid w:val="001427A3"/>
    <w:rsid w:val="001434CD"/>
    <w:rsid w:val="0014363C"/>
    <w:rsid w:val="00143669"/>
    <w:rsid w:val="00144B78"/>
    <w:rsid w:val="00144D76"/>
    <w:rsid w:val="001455B4"/>
    <w:rsid w:val="00145862"/>
    <w:rsid w:val="001459E5"/>
    <w:rsid w:val="0014613D"/>
    <w:rsid w:val="001500F6"/>
    <w:rsid w:val="001504AB"/>
    <w:rsid w:val="001508D0"/>
    <w:rsid w:val="001512B8"/>
    <w:rsid w:val="00151506"/>
    <w:rsid w:val="001517E0"/>
    <w:rsid w:val="00151A8A"/>
    <w:rsid w:val="00151FBA"/>
    <w:rsid w:val="00152153"/>
    <w:rsid w:val="00153316"/>
    <w:rsid w:val="00153AD0"/>
    <w:rsid w:val="00154396"/>
    <w:rsid w:val="001548EE"/>
    <w:rsid w:val="0015509C"/>
    <w:rsid w:val="00155883"/>
    <w:rsid w:val="001562A3"/>
    <w:rsid w:val="00157A39"/>
    <w:rsid w:val="00157EBF"/>
    <w:rsid w:val="00160083"/>
    <w:rsid w:val="00163543"/>
    <w:rsid w:val="001642D1"/>
    <w:rsid w:val="00164D3D"/>
    <w:rsid w:val="00164F85"/>
    <w:rsid w:val="0016552D"/>
    <w:rsid w:val="00165826"/>
    <w:rsid w:val="001658C5"/>
    <w:rsid w:val="00166D82"/>
    <w:rsid w:val="00167952"/>
    <w:rsid w:val="00167AD4"/>
    <w:rsid w:val="001705DB"/>
    <w:rsid w:val="0017082F"/>
    <w:rsid w:val="001708BA"/>
    <w:rsid w:val="00170914"/>
    <w:rsid w:val="00171CC7"/>
    <w:rsid w:val="00171FBA"/>
    <w:rsid w:val="00172994"/>
    <w:rsid w:val="001730A9"/>
    <w:rsid w:val="001735F3"/>
    <w:rsid w:val="001747CB"/>
    <w:rsid w:val="00174A58"/>
    <w:rsid w:val="00175F88"/>
    <w:rsid w:val="001772AF"/>
    <w:rsid w:val="00177775"/>
    <w:rsid w:val="001805A6"/>
    <w:rsid w:val="001810B3"/>
    <w:rsid w:val="0018181A"/>
    <w:rsid w:val="00182320"/>
    <w:rsid w:val="00183882"/>
    <w:rsid w:val="00183AD1"/>
    <w:rsid w:val="001840E1"/>
    <w:rsid w:val="001848BB"/>
    <w:rsid w:val="00184C9C"/>
    <w:rsid w:val="001853CC"/>
    <w:rsid w:val="001859FE"/>
    <w:rsid w:val="00185E46"/>
    <w:rsid w:val="00185F08"/>
    <w:rsid w:val="00186D82"/>
    <w:rsid w:val="001902A0"/>
    <w:rsid w:val="0019071C"/>
    <w:rsid w:val="001911D4"/>
    <w:rsid w:val="00191334"/>
    <w:rsid w:val="001929DF"/>
    <w:rsid w:val="0019333C"/>
    <w:rsid w:val="00193B4E"/>
    <w:rsid w:val="00194BBD"/>
    <w:rsid w:val="00195BF0"/>
    <w:rsid w:val="0019660B"/>
    <w:rsid w:val="001977A9"/>
    <w:rsid w:val="001977EB"/>
    <w:rsid w:val="00197F99"/>
    <w:rsid w:val="001A072B"/>
    <w:rsid w:val="001A3459"/>
    <w:rsid w:val="001A3A8C"/>
    <w:rsid w:val="001A4263"/>
    <w:rsid w:val="001A456D"/>
    <w:rsid w:val="001A55E2"/>
    <w:rsid w:val="001A562A"/>
    <w:rsid w:val="001A6713"/>
    <w:rsid w:val="001A67EC"/>
    <w:rsid w:val="001B259E"/>
    <w:rsid w:val="001B30CF"/>
    <w:rsid w:val="001B3CE9"/>
    <w:rsid w:val="001B4E7F"/>
    <w:rsid w:val="001B5029"/>
    <w:rsid w:val="001B5178"/>
    <w:rsid w:val="001B5AF2"/>
    <w:rsid w:val="001B78DF"/>
    <w:rsid w:val="001B7E74"/>
    <w:rsid w:val="001C09FE"/>
    <w:rsid w:val="001C3839"/>
    <w:rsid w:val="001C4586"/>
    <w:rsid w:val="001C4E6D"/>
    <w:rsid w:val="001C5E3F"/>
    <w:rsid w:val="001C7205"/>
    <w:rsid w:val="001D0385"/>
    <w:rsid w:val="001D0FA1"/>
    <w:rsid w:val="001D168C"/>
    <w:rsid w:val="001D19A6"/>
    <w:rsid w:val="001D1A8D"/>
    <w:rsid w:val="001D2CC3"/>
    <w:rsid w:val="001D3139"/>
    <w:rsid w:val="001D35B7"/>
    <w:rsid w:val="001D38D5"/>
    <w:rsid w:val="001D44C6"/>
    <w:rsid w:val="001D4B32"/>
    <w:rsid w:val="001D5536"/>
    <w:rsid w:val="001D71DB"/>
    <w:rsid w:val="001E0395"/>
    <w:rsid w:val="001E0508"/>
    <w:rsid w:val="001E0827"/>
    <w:rsid w:val="001E1DA6"/>
    <w:rsid w:val="001E27CC"/>
    <w:rsid w:val="001E2A7F"/>
    <w:rsid w:val="001E2DCB"/>
    <w:rsid w:val="001E3053"/>
    <w:rsid w:val="001E36E6"/>
    <w:rsid w:val="001E403F"/>
    <w:rsid w:val="001E48B3"/>
    <w:rsid w:val="001E4DB5"/>
    <w:rsid w:val="001E4F35"/>
    <w:rsid w:val="001E4FA6"/>
    <w:rsid w:val="001E528B"/>
    <w:rsid w:val="001E5427"/>
    <w:rsid w:val="001E5FAE"/>
    <w:rsid w:val="001E6268"/>
    <w:rsid w:val="001F005B"/>
    <w:rsid w:val="001F015A"/>
    <w:rsid w:val="001F0B30"/>
    <w:rsid w:val="001F1125"/>
    <w:rsid w:val="001F203A"/>
    <w:rsid w:val="001F25EF"/>
    <w:rsid w:val="001F2C78"/>
    <w:rsid w:val="001F33DA"/>
    <w:rsid w:val="001F3E0F"/>
    <w:rsid w:val="001F4336"/>
    <w:rsid w:val="001F49AB"/>
    <w:rsid w:val="001F4D26"/>
    <w:rsid w:val="001F558E"/>
    <w:rsid w:val="001F5968"/>
    <w:rsid w:val="001F5A50"/>
    <w:rsid w:val="001F6765"/>
    <w:rsid w:val="001F7335"/>
    <w:rsid w:val="001F73B2"/>
    <w:rsid w:val="00200685"/>
    <w:rsid w:val="00201430"/>
    <w:rsid w:val="00201C46"/>
    <w:rsid w:val="002023BB"/>
    <w:rsid w:val="00202520"/>
    <w:rsid w:val="00202914"/>
    <w:rsid w:val="00202C47"/>
    <w:rsid w:val="00203419"/>
    <w:rsid w:val="00203869"/>
    <w:rsid w:val="00203EFE"/>
    <w:rsid w:val="00204B56"/>
    <w:rsid w:val="00204F68"/>
    <w:rsid w:val="002051B0"/>
    <w:rsid w:val="0020538F"/>
    <w:rsid w:val="00205E2A"/>
    <w:rsid w:val="0020653A"/>
    <w:rsid w:val="0021065E"/>
    <w:rsid w:val="00210856"/>
    <w:rsid w:val="00212378"/>
    <w:rsid w:val="0021237F"/>
    <w:rsid w:val="00212A89"/>
    <w:rsid w:val="00212FAF"/>
    <w:rsid w:val="00213081"/>
    <w:rsid w:val="0021322E"/>
    <w:rsid w:val="00213C72"/>
    <w:rsid w:val="00214A1E"/>
    <w:rsid w:val="002150B2"/>
    <w:rsid w:val="002155B8"/>
    <w:rsid w:val="00215B80"/>
    <w:rsid w:val="00215E78"/>
    <w:rsid w:val="00216BBB"/>
    <w:rsid w:val="00216D8B"/>
    <w:rsid w:val="002211E0"/>
    <w:rsid w:val="00221F71"/>
    <w:rsid w:val="00222323"/>
    <w:rsid w:val="00223D9E"/>
    <w:rsid w:val="002247FB"/>
    <w:rsid w:val="00224955"/>
    <w:rsid w:val="00224AFA"/>
    <w:rsid w:val="00225140"/>
    <w:rsid w:val="0022549A"/>
    <w:rsid w:val="00227594"/>
    <w:rsid w:val="0022762D"/>
    <w:rsid w:val="00227BA4"/>
    <w:rsid w:val="00230A8C"/>
    <w:rsid w:val="002343D5"/>
    <w:rsid w:val="00235532"/>
    <w:rsid w:val="00235CE9"/>
    <w:rsid w:val="00235F37"/>
    <w:rsid w:val="0023677C"/>
    <w:rsid w:val="00237055"/>
    <w:rsid w:val="0024027F"/>
    <w:rsid w:val="00240424"/>
    <w:rsid w:val="00240DD3"/>
    <w:rsid w:val="00241C24"/>
    <w:rsid w:val="002421DD"/>
    <w:rsid w:val="00242255"/>
    <w:rsid w:val="0024291B"/>
    <w:rsid w:val="002443A6"/>
    <w:rsid w:val="002443C9"/>
    <w:rsid w:val="002449A5"/>
    <w:rsid w:val="00244B4A"/>
    <w:rsid w:val="002450AF"/>
    <w:rsid w:val="00245718"/>
    <w:rsid w:val="00246088"/>
    <w:rsid w:val="00246242"/>
    <w:rsid w:val="00247651"/>
    <w:rsid w:val="002516C2"/>
    <w:rsid w:val="00253195"/>
    <w:rsid w:val="00254551"/>
    <w:rsid w:val="0025482C"/>
    <w:rsid w:val="0025531A"/>
    <w:rsid w:val="00255424"/>
    <w:rsid w:val="00256489"/>
    <w:rsid w:val="002567FA"/>
    <w:rsid w:val="002572D4"/>
    <w:rsid w:val="00257397"/>
    <w:rsid w:val="00257970"/>
    <w:rsid w:val="00257CB2"/>
    <w:rsid w:val="00260013"/>
    <w:rsid w:val="002612FE"/>
    <w:rsid w:val="00261D0E"/>
    <w:rsid w:val="00261EE6"/>
    <w:rsid w:val="00263387"/>
    <w:rsid w:val="0026408C"/>
    <w:rsid w:val="00265544"/>
    <w:rsid w:val="00265B14"/>
    <w:rsid w:val="00265B30"/>
    <w:rsid w:val="0026633D"/>
    <w:rsid w:val="002710F5"/>
    <w:rsid w:val="002711DA"/>
    <w:rsid w:val="00271990"/>
    <w:rsid w:val="00271BBB"/>
    <w:rsid w:val="00271F3F"/>
    <w:rsid w:val="00272029"/>
    <w:rsid w:val="0027227C"/>
    <w:rsid w:val="00272693"/>
    <w:rsid w:val="00272860"/>
    <w:rsid w:val="00273CB5"/>
    <w:rsid w:val="002741AC"/>
    <w:rsid w:val="0027448E"/>
    <w:rsid w:val="00274C94"/>
    <w:rsid w:val="00274E55"/>
    <w:rsid w:val="00274F44"/>
    <w:rsid w:val="00275F51"/>
    <w:rsid w:val="002767F8"/>
    <w:rsid w:val="00276AB7"/>
    <w:rsid w:val="0028055E"/>
    <w:rsid w:val="002808B5"/>
    <w:rsid w:val="002828FC"/>
    <w:rsid w:val="0028371D"/>
    <w:rsid w:val="00283C45"/>
    <w:rsid w:val="00284825"/>
    <w:rsid w:val="002860EA"/>
    <w:rsid w:val="00286BDC"/>
    <w:rsid w:val="00287570"/>
    <w:rsid w:val="00287B91"/>
    <w:rsid w:val="002903D6"/>
    <w:rsid w:val="0029083A"/>
    <w:rsid w:val="00290B8D"/>
    <w:rsid w:val="00291792"/>
    <w:rsid w:val="00291A5A"/>
    <w:rsid w:val="00292995"/>
    <w:rsid w:val="002930B6"/>
    <w:rsid w:val="0029329D"/>
    <w:rsid w:val="00294357"/>
    <w:rsid w:val="00295DC4"/>
    <w:rsid w:val="00296F7B"/>
    <w:rsid w:val="00296F95"/>
    <w:rsid w:val="002972DF"/>
    <w:rsid w:val="0029791A"/>
    <w:rsid w:val="00297C4A"/>
    <w:rsid w:val="00297CFE"/>
    <w:rsid w:val="002A1BB2"/>
    <w:rsid w:val="002A376D"/>
    <w:rsid w:val="002A3A4D"/>
    <w:rsid w:val="002A3D4E"/>
    <w:rsid w:val="002A4175"/>
    <w:rsid w:val="002A4B5E"/>
    <w:rsid w:val="002A5DC4"/>
    <w:rsid w:val="002A5EED"/>
    <w:rsid w:val="002A7456"/>
    <w:rsid w:val="002B0055"/>
    <w:rsid w:val="002B0A7D"/>
    <w:rsid w:val="002B15D9"/>
    <w:rsid w:val="002B1BFC"/>
    <w:rsid w:val="002B3802"/>
    <w:rsid w:val="002B479A"/>
    <w:rsid w:val="002B4A22"/>
    <w:rsid w:val="002B4C98"/>
    <w:rsid w:val="002B594D"/>
    <w:rsid w:val="002B6628"/>
    <w:rsid w:val="002B69B3"/>
    <w:rsid w:val="002B7E5A"/>
    <w:rsid w:val="002C01A0"/>
    <w:rsid w:val="002C058F"/>
    <w:rsid w:val="002C0DE7"/>
    <w:rsid w:val="002C1248"/>
    <w:rsid w:val="002C1A80"/>
    <w:rsid w:val="002C26BE"/>
    <w:rsid w:val="002C3040"/>
    <w:rsid w:val="002C3BD0"/>
    <w:rsid w:val="002C453E"/>
    <w:rsid w:val="002C45AC"/>
    <w:rsid w:val="002C53BA"/>
    <w:rsid w:val="002C6488"/>
    <w:rsid w:val="002C64F6"/>
    <w:rsid w:val="002C6655"/>
    <w:rsid w:val="002C6D86"/>
    <w:rsid w:val="002D03F1"/>
    <w:rsid w:val="002D1AF1"/>
    <w:rsid w:val="002D2C75"/>
    <w:rsid w:val="002D2D46"/>
    <w:rsid w:val="002D374C"/>
    <w:rsid w:val="002D3C8E"/>
    <w:rsid w:val="002D46BA"/>
    <w:rsid w:val="002D4E29"/>
    <w:rsid w:val="002D6C8E"/>
    <w:rsid w:val="002D794F"/>
    <w:rsid w:val="002D7D4D"/>
    <w:rsid w:val="002D7EC2"/>
    <w:rsid w:val="002D7F16"/>
    <w:rsid w:val="002E03D8"/>
    <w:rsid w:val="002E06A9"/>
    <w:rsid w:val="002E0DC1"/>
    <w:rsid w:val="002E11B8"/>
    <w:rsid w:val="002E1787"/>
    <w:rsid w:val="002E36A1"/>
    <w:rsid w:val="002E3A3F"/>
    <w:rsid w:val="002E5216"/>
    <w:rsid w:val="002E5B05"/>
    <w:rsid w:val="002E7C85"/>
    <w:rsid w:val="002F0154"/>
    <w:rsid w:val="002F3084"/>
    <w:rsid w:val="002F3531"/>
    <w:rsid w:val="002F364D"/>
    <w:rsid w:val="002F3783"/>
    <w:rsid w:val="002F3C09"/>
    <w:rsid w:val="002F3F78"/>
    <w:rsid w:val="002F5482"/>
    <w:rsid w:val="002F6487"/>
    <w:rsid w:val="002F67D7"/>
    <w:rsid w:val="002F7E18"/>
    <w:rsid w:val="002F7FF8"/>
    <w:rsid w:val="003001DC"/>
    <w:rsid w:val="003002F6"/>
    <w:rsid w:val="00300B5B"/>
    <w:rsid w:val="00303752"/>
    <w:rsid w:val="0030392A"/>
    <w:rsid w:val="003043DF"/>
    <w:rsid w:val="00305271"/>
    <w:rsid w:val="00305CF6"/>
    <w:rsid w:val="003068F7"/>
    <w:rsid w:val="00306C08"/>
    <w:rsid w:val="003104A0"/>
    <w:rsid w:val="00310B2A"/>
    <w:rsid w:val="00310CCE"/>
    <w:rsid w:val="00312550"/>
    <w:rsid w:val="003130CF"/>
    <w:rsid w:val="0031385C"/>
    <w:rsid w:val="00313AE7"/>
    <w:rsid w:val="00313AFD"/>
    <w:rsid w:val="00313D96"/>
    <w:rsid w:val="003144D9"/>
    <w:rsid w:val="00314702"/>
    <w:rsid w:val="00314BCA"/>
    <w:rsid w:val="00315873"/>
    <w:rsid w:val="00315FE6"/>
    <w:rsid w:val="003165D1"/>
    <w:rsid w:val="00317E91"/>
    <w:rsid w:val="00320122"/>
    <w:rsid w:val="0032014F"/>
    <w:rsid w:val="00321DEE"/>
    <w:rsid w:val="00322ED4"/>
    <w:rsid w:val="00323036"/>
    <w:rsid w:val="00324193"/>
    <w:rsid w:val="003243F7"/>
    <w:rsid w:val="00324736"/>
    <w:rsid w:val="00324B29"/>
    <w:rsid w:val="00326033"/>
    <w:rsid w:val="00327122"/>
    <w:rsid w:val="00327A0F"/>
    <w:rsid w:val="00333468"/>
    <w:rsid w:val="003337E6"/>
    <w:rsid w:val="00333A38"/>
    <w:rsid w:val="00333D22"/>
    <w:rsid w:val="0033400B"/>
    <w:rsid w:val="00334B4A"/>
    <w:rsid w:val="0033504A"/>
    <w:rsid w:val="003407C7"/>
    <w:rsid w:val="0034091B"/>
    <w:rsid w:val="00340DBC"/>
    <w:rsid w:val="00341096"/>
    <w:rsid w:val="00341BCC"/>
    <w:rsid w:val="00342C46"/>
    <w:rsid w:val="00344999"/>
    <w:rsid w:val="00344E83"/>
    <w:rsid w:val="00347DC4"/>
    <w:rsid w:val="00347EAE"/>
    <w:rsid w:val="00347F5D"/>
    <w:rsid w:val="00350017"/>
    <w:rsid w:val="00351D59"/>
    <w:rsid w:val="0035578D"/>
    <w:rsid w:val="003561E4"/>
    <w:rsid w:val="0035667B"/>
    <w:rsid w:val="00356866"/>
    <w:rsid w:val="00357807"/>
    <w:rsid w:val="00360A7B"/>
    <w:rsid w:val="00361DCB"/>
    <w:rsid w:val="00362092"/>
    <w:rsid w:val="003629A3"/>
    <w:rsid w:val="003629C1"/>
    <w:rsid w:val="003646FD"/>
    <w:rsid w:val="00364976"/>
    <w:rsid w:val="00365301"/>
    <w:rsid w:val="0036552F"/>
    <w:rsid w:val="00365B95"/>
    <w:rsid w:val="00365CB6"/>
    <w:rsid w:val="00366220"/>
    <w:rsid w:val="00366737"/>
    <w:rsid w:val="0036704F"/>
    <w:rsid w:val="0036791A"/>
    <w:rsid w:val="00370C63"/>
    <w:rsid w:val="00371388"/>
    <w:rsid w:val="003716A5"/>
    <w:rsid w:val="00371BAA"/>
    <w:rsid w:val="00372889"/>
    <w:rsid w:val="0037385A"/>
    <w:rsid w:val="00373E6E"/>
    <w:rsid w:val="0037413C"/>
    <w:rsid w:val="00374DCA"/>
    <w:rsid w:val="00375127"/>
    <w:rsid w:val="003757B3"/>
    <w:rsid w:val="00375CBA"/>
    <w:rsid w:val="00375F1B"/>
    <w:rsid w:val="00376AD4"/>
    <w:rsid w:val="003777B5"/>
    <w:rsid w:val="00377B01"/>
    <w:rsid w:val="003800AA"/>
    <w:rsid w:val="0038074A"/>
    <w:rsid w:val="00381CF1"/>
    <w:rsid w:val="00381D1E"/>
    <w:rsid w:val="00382329"/>
    <w:rsid w:val="00382FE0"/>
    <w:rsid w:val="00383D63"/>
    <w:rsid w:val="00385BE3"/>
    <w:rsid w:val="00386C45"/>
    <w:rsid w:val="00387247"/>
    <w:rsid w:val="00387E2F"/>
    <w:rsid w:val="003900B4"/>
    <w:rsid w:val="0039182A"/>
    <w:rsid w:val="0039183E"/>
    <w:rsid w:val="00391D1D"/>
    <w:rsid w:val="00392356"/>
    <w:rsid w:val="00392F7C"/>
    <w:rsid w:val="00393D96"/>
    <w:rsid w:val="0039474D"/>
    <w:rsid w:val="00394836"/>
    <w:rsid w:val="00395109"/>
    <w:rsid w:val="003953D8"/>
    <w:rsid w:val="00395B22"/>
    <w:rsid w:val="00395E1B"/>
    <w:rsid w:val="003961C6"/>
    <w:rsid w:val="003964C9"/>
    <w:rsid w:val="003A23DB"/>
    <w:rsid w:val="003A29C0"/>
    <w:rsid w:val="003A2C4F"/>
    <w:rsid w:val="003A2E00"/>
    <w:rsid w:val="003A3434"/>
    <w:rsid w:val="003A349D"/>
    <w:rsid w:val="003A41FF"/>
    <w:rsid w:val="003A4404"/>
    <w:rsid w:val="003A51C8"/>
    <w:rsid w:val="003A5855"/>
    <w:rsid w:val="003A6465"/>
    <w:rsid w:val="003A73DD"/>
    <w:rsid w:val="003B09EE"/>
    <w:rsid w:val="003B0DA5"/>
    <w:rsid w:val="003B1327"/>
    <w:rsid w:val="003B147A"/>
    <w:rsid w:val="003B1C48"/>
    <w:rsid w:val="003B21C9"/>
    <w:rsid w:val="003B2898"/>
    <w:rsid w:val="003B32DB"/>
    <w:rsid w:val="003B410C"/>
    <w:rsid w:val="003B5D17"/>
    <w:rsid w:val="003B5E8A"/>
    <w:rsid w:val="003B7541"/>
    <w:rsid w:val="003B7B2B"/>
    <w:rsid w:val="003C0563"/>
    <w:rsid w:val="003C106D"/>
    <w:rsid w:val="003C19D9"/>
    <w:rsid w:val="003C3B13"/>
    <w:rsid w:val="003C4D7D"/>
    <w:rsid w:val="003C5216"/>
    <w:rsid w:val="003C5412"/>
    <w:rsid w:val="003C5746"/>
    <w:rsid w:val="003C57C3"/>
    <w:rsid w:val="003C6490"/>
    <w:rsid w:val="003C689E"/>
    <w:rsid w:val="003C6DB7"/>
    <w:rsid w:val="003C7236"/>
    <w:rsid w:val="003D0099"/>
    <w:rsid w:val="003D19A0"/>
    <w:rsid w:val="003D2059"/>
    <w:rsid w:val="003D2F7A"/>
    <w:rsid w:val="003D3FAC"/>
    <w:rsid w:val="003D438F"/>
    <w:rsid w:val="003D4D86"/>
    <w:rsid w:val="003D4FCA"/>
    <w:rsid w:val="003D5C80"/>
    <w:rsid w:val="003D6EFC"/>
    <w:rsid w:val="003D7502"/>
    <w:rsid w:val="003D7A1C"/>
    <w:rsid w:val="003D7E75"/>
    <w:rsid w:val="003E0721"/>
    <w:rsid w:val="003E0AF6"/>
    <w:rsid w:val="003E28BA"/>
    <w:rsid w:val="003E2E02"/>
    <w:rsid w:val="003E32F2"/>
    <w:rsid w:val="003E3A3B"/>
    <w:rsid w:val="003E3F16"/>
    <w:rsid w:val="003E409E"/>
    <w:rsid w:val="003E4E3A"/>
    <w:rsid w:val="003E517F"/>
    <w:rsid w:val="003F0AAB"/>
    <w:rsid w:val="003F1764"/>
    <w:rsid w:val="003F1E16"/>
    <w:rsid w:val="003F1EDB"/>
    <w:rsid w:val="003F2F80"/>
    <w:rsid w:val="003F34F0"/>
    <w:rsid w:val="003F3DC5"/>
    <w:rsid w:val="003F46F1"/>
    <w:rsid w:val="003F54F8"/>
    <w:rsid w:val="003F56A2"/>
    <w:rsid w:val="003F5A95"/>
    <w:rsid w:val="004000DC"/>
    <w:rsid w:val="004000F9"/>
    <w:rsid w:val="0040056D"/>
    <w:rsid w:val="00401186"/>
    <w:rsid w:val="00401E3C"/>
    <w:rsid w:val="004020BF"/>
    <w:rsid w:val="00402151"/>
    <w:rsid w:val="004027B6"/>
    <w:rsid w:val="00402B17"/>
    <w:rsid w:val="00402E5D"/>
    <w:rsid w:val="004033D1"/>
    <w:rsid w:val="00404A1A"/>
    <w:rsid w:val="00404A6C"/>
    <w:rsid w:val="00405B0F"/>
    <w:rsid w:val="00407930"/>
    <w:rsid w:val="00407973"/>
    <w:rsid w:val="00410479"/>
    <w:rsid w:val="00410B42"/>
    <w:rsid w:val="00411746"/>
    <w:rsid w:val="00412514"/>
    <w:rsid w:val="00412825"/>
    <w:rsid w:val="00413819"/>
    <w:rsid w:val="00414A2E"/>
    <w:rsid w:val="00414E8C"/>
    <w:rsid w:val="004161CF"/>
    <w:rsid w:val="004175A3"/>
    <w:rsid w:val="00417DE5"/>
    <w:rsid w:val="00420043"/>
    <w:rsid w:val="0042169A"/>
    <w:rsid w:val="004220EE"/>
    <w:rsid w:val="00422329"/>
    <w:rsid w:val="004239FE"/>
    <w:rsid w:val="00424FC6"/>
    <w:rsid w:val="0042501A"/>
    <w:rsid w:val="004252AA"/>
    <w:rsid w:val="0042580A"/>
    <w:rsid w:val="0042611E"/>
    <w:rsid w:val="00426C21"/>
    <w:rsid w:val="00426C84"/>
    <w:rsid w:val="004318BB"/>
    <w:rsid w:val="00433B7B"/>
    <w:rsid w:val="004340EA"/>
    <w:rsid w:val="00434203"/>
    <w:rsid w:val="00434B4F"/>
    <w:rsid w:val="00434BB2"/>
    <w:rsid w:val="00434DB2"/>
    <w:rsid w:val="00436827"/>
    <w:rsid w:val="004405AE"/>
    <w:rsid w:val="00441081"/>
    <w:rsid w:val="00441332"/>
    <w:rsid w:val="004415B8"/>
    <w:rsid w:val="0044194E"/>
    <w:rsid w:val="004419B9"/>
    <w:rsid w:val="00441A27"/>
    <w:rsid w:val="004423C5"/>
    <w:rsid w:val="004425E0"/>
    <w:rsid w:val="00442697"/>
    <w:rsid w:val="0044289F"/>
    <w:rsid w:val="004429FF"/>
    <w:rsid w:val="00442D19"/>
    <w:rsid w:val="00443959"/>
    <w:rsid w:val="00443AD5"/>
    <w:rsid w:val="0044472A"/>
    <w:rsid w:val="00444BDE"/>
    <w:rsid w:val="00445023"/>
    <w:rsid w:val="00445BF8"/>
    <w:rsid w:val="00445D55"/>
    <w:rsid w:val="00446589"/>
    <w:rsid w:val="00446AB3"/>
    <w:rsid w:val="004501D6"/>
    <w:rsid w:val="00450504"/>
    <w:rsid w:val="00450714"/>
    <w:rsid w:val="0045102E"/>
    <w:rsid w:val="00451ED1"/>
    <w:rsid w:val="004520D8"/>
    <w:rsid w:val="00452524"/>
    <w:rsid w:val="00452E0F"/>
    <w:rsid w:val="00452EF3"/>
    <w:rsid w:val="00453C00"/>
    <w:rsid w:val="0045554C"/>
    <w:rsid w:val="00455833"/>
    <w:rsid w:val="00456302"/>
    <w:rsid w:val="004567CF"/>
    <w:rsid w:val="00456E59"/>
    <w:rsid w:val="004570C2"/>
    <w:rsid w:val="0045767C"/>
    <w:rsid w:val="00460B66"/>
    <w:rsid w:val="00460BFD"/>
    <w:rsid w:val="004616E8"/>
    <w:rsid w:val="00462093"/>
    <w:rsid w:val="00462827"/>
    <w:rsid w:val="0046303C"/>
    <w:rsid w:val="004635F3"/>
    <w:rsid w:val="004647C7"/>
    <w:rsid w:val="00465B8B"/>
    <w:rsid w:val="00465CAF"/>
    <w:rsid w:val="00465EC1"/>
    <w:rsid w:val="004667A4"/>
    <w:rsid w:val="004673BB"/>
    <w:rsid w:val="00467F8B"/>
    <w:rsid w:val="004703BB"/>
    <w:rsid w:val="004704EC"/>
    <w:rsid w:val="00470C45"/>
    <w:rsid w:val="00471B92"/>
    <w:rsid w:val="00471DDC"/>
    <w:rsid w:val="00472AFA"/>
    <w:rsid w:val="00472BF3"/>
    <w:rsid w:val="00472C31"/>
    <w:rsid w:val="0047334C"/>
    <w:rsid w:val="004733A0"/>
    <w:rsid w:val="0047372B"/>
    <w:rsid w:val="004748BB"/>
    <w:rsid w:val="004754BE"/>
    <w:rsid w:val="004755ED"/>
    <w:rsid w:val="00475E1E"/>
    <w:rsid w:val="00476EF0"/>
    <w:rsid w:val="00476F36"/>
    <w:rsid w:val="004777E6"/>
    <w:rsid w:val="00477BBA"/>
    <w:rsid w:val="00477BD4"/>
    <w:rsid w:val="00477DC6"/>
    <w:rsid w:val="004809CE"/>
    <w:rsid w:val="0048189C"/>
    <w:rsid w:val="00481A15"/>
    <w:rsid w:val="00481C0F"/>
    <w:rsid w:val="00483CAD"/>
    <w:rsid w:val="00484972"/>
    <w:rsid w:val="0048686E"/>
    <w:rsid w:val="00487004"/>
    <w:rsid w:val="004874F2"/>
    <w:rsid w:val="004908D5"/>
    <w:rsid w:val="00490AB4"/>
    <w:rsid w:val="00490DF6"/>
    <w:rsid w:val="0049256D"/>
    <w:rsid w:val="00493A4E"/>
    <w:rsid w:val="0049430A"/>
    <w:rsid w:val="00495279"/>
    <w:rsid w:val="00495328"/>
    <w:rsid w:val="004955CD"/>
    <w:rsid w:val="00495A39"/>
    <w:rsid w:val="00495C62"/>
    <w:rsid w:val="00496588"/>
    <w:rsid w:val="00496EE5"/>
    <w:rsid w:val="00497172"/>
    <w:rsid w:val="00497D5F"/>
    <w:rsid w:val="004A02C0"/>
    <w:rsid w:val="004A0F21"/>
    <w:rsid w:val="004A15FF"/>
    <w:rsid w:val="004A1BA4"/>
    <w:rsid w:val="004A1F20"/>
    <w:rsid w:val="004A39A9"/>
    <w:rsid w:val="004A3BA4"/>
    <w:rsid w:val="004A4F1C"/>
    <w:rsid w:val="004A6BDD"/>
    <w:rsid w:val="004A715D"/>
    <w:rsid w:val="004A7705"/>
    <w:rsid w:val="004A79CF"/>
    <w:rsid w:val="004B1C90"/>
    <w:rsid w:val="004B2DF6"/>
    <w:rsid w:val="004B36B2"/>
    <w:rsid w:val="004B5174"/>
    <w:rsid w:val="004B66DE"/>
    <w:rsid w:val="004B670C"/>
    <w:rsid w:val="004B6763"/>
    <w:rsid w:val="004B6797"/>
    <w:rsid w:val="004B7A07"/>
    <w:rsid w:val="004B7B2D"/>
    <w:rsid w:val="004C0D0E"/>
    <w:rsid w:val="004C1C48"/>
    <w:rsid w:val="004C23E7"/>
    <w:rsid w:val="004C2B0D"/>
    <w:rsid w:val="004C3B95"/>
    <w:rsid w:val="004C40F3"/>
    <w:rsid w:val="004C4285"/>
    <w:rsid w:val="004C56C2"/>
    <w:rsid w:val="004C5A6C"/>
    <w:rsid w:val="004C65D1"/>
    <w:rsid w:val="004C6A76"/>
    <w:rsid w:val="004C7116"/>
    <w:rsid w:val="004C7BDE"/>
    <w:rsid w:val="004D1CA4"/>
    <w:rsid w:val="004D26EF"/>
    <w:rsid w:val="004D29F0"/>
    <w:rsid w:val="004D31E7"/>
    <w:rsid w:val="004D345F"/>
    <w:rsid w:val="004D459B"/>
    <w:rsid w:val="004D4D42"/>
    <w:rsid w:val="004D6696"/>
    <w:rsid w:val="004D66F3"/>
    <w:rsid w:val="004D6F65"/>
    <w:rsid w:val="004D6FD1"/>
    <w:rsid w:val="004D7ABE"/>
    <w:rsid w:val="004D7C06"/>
    <w:rsid w:val="004E11C0"/>
    <w:rsid w:val="004E1454"/>
    <w:rsid w:val="004E168A"/>
    <w:rsid w:val="004E2410"/>
    <w:rsid w:val="004E2D92"/>
    <w:rsid w:val="004E31D3"/>
    <w:rsid w:val="004E3AA6"/>
    <w:rsid w:val="004E40BE"/>
    <w:rsid w:val="004E4B07"/>
    <w:rsid w:val="004E5048"/>
    <w:rsid w:val="004E5D31"/>
    <w:rsid w:val="004E656B"/>
    <w:rsid w:val="004E78E0"/>
    <w:rsid w:val="004E7F67"/>
    <w:rsid w:val="004F0418"/>
    <w:rsid w:val="004F09D3"/>
    <w:rsid w:val="004F2B62"/>
    <w:rsid w:val="004F312E"/>
    <w:rsid w:val="004F342A"/>
    <w:rsid w:val="004F3619"/>
    <w:rsid w:val="004F57E8"/>
    <w:rsid w:val="004F6FAA"/>
    <w:rsid w:val="004F7487"/>
    <w:rsid w:val="004F76E8"/>
    <w:rsid w:val="00501FBC"/>
    <w:rsid w:val="00502D89"/>
    <w:rsid w:val="005032AF"/>
    <w:rsid w:val="005057D7"/>
    <w:rsid w:val="00506125"/>
    <w:rsid w:val="005063CA"/>
    <w:rsid w:val="0050697C"/>
    <w:rsid w:val="00507A85"/>
    <w:rsid w:val="00511BB9"/>
    <w:rsid w:val="00512565"/>
    <w:rsid w:val="00513C7F"/>
    <w:rsid w:val="005143FE"/>
    <w:rsid w:val="00514DE0"/>
    <w:rsid w:val="005150FD"/>
    <w:rsid w:val="00515156"/>
    <w:rsid w:val="00515A1F"/>
    <w:rsid w:val="00517216"/>
    <w:rsid w:val="005203B3"/>
    <w:rsid w:val="00520460"/>
    <w:rsid w:val="005213FE"/>
    <w:rsid w:val="00523FB9"/>
    <w:rsid w:val="00524229"/>
    <w:rsid w:val="005248F4"/>
    <w:rsid w:val="00524E71"/>
    <w:rsid w:val="00525442"/>
    <w:rsid w:val="005254AA"/>
    <w:rsid w:val="005257B2"/>
    <w:rsid w:val="00525981"/>
    <w:rsid w:val="00525FF2"/>
    <w:rsid w:val="0052604A"/>
    <w:rsid w:val="005261CD"/>
    <w:rsid w:val="005265E9"/>
    <w:rsid w:val="00527E8C"/>
    <w:rsid w:val="00527F28"/>
    <w:rsid w:val="00530799"/>
    <w:rsid w:val="00531B7D"/>
    <w:rsid w:val="00531F8B"/>
    <w:rsid w:val="0053284B"/>
    <w:rsid w:val="00532ED5"/>
    <w:rsid w:val="00533039"/>
    <w:rsid w:val="00533447"/>
    <w:rsid w:val="005334A0"/>
    <w:rsid w:val="00533C44"/>
    <w:rsid w:val="00534631"/>
    <w:rsid w:val="0053527A"/>
    <w:rsid w:val="0053572C"/>
    <w:rsid w:val="0053573A"/>
    <w:rsid w:val="005360C8"/>
    <w:rsid w:val="005369F6"/>
    <w:rsid w:val="00537170"/>
    <w:rsid w:val="00537ADB"/>
    <w:rsid w:val="00537EC9"/>
    <w:rsid w:val="00541561"/>
    <w:rsid w:val="00541BEF"/>
    <w:rsid w:val="00542984"/>
    <w:rsid w:val="00543E55"/>
    <w:rsid w:val="0054489A"/>
    <w:rsid w:val="00544A09"/>
    <w:rsid w:val="00544B26"/>
    <w:rsid w:val="00545D08"/>
    <w:rsid w:val="00545EFD"/>
    <w:rsid w:val="005467B5"/>
    <w:rsid w:val="00547036"/>
    <w:rsid w:val="005470B2"/>
    <w:rsid w:val="00547838"/>
    <w:rsid w:val="00547D4E"/>
    <w:rsid w:val="005506E1"/>
    <w:rsid w:val="00550C5A"/>
    <w:rsid w:val="00550ECA"/>
    <w:rsid w:val="0055219A"/>
    <w:rsid w:val="00552B4F"/>
    <w:rsid w:val="00553F87"/>
    <w:rsid w:val="00555AD9"/>
    <w:rsid w:val="00556635"/>
    <w:rsid w:val="00556BAE"/>
    <w:rsid w:val="0055708F"/>
    <w:rsid w:val="00557264"/>
    <w:rsid w:val="00557578"/>
    <w:rsid w:val="0056060C"/>
    <w:rsid w:val="00561D4C"/>
    <w:rsid w:val="00561DFC"/>
    <w:rsid w:val="00563CB5"/>
    <w:rsid w:val="0056498D"/>
    <w:rsid w:val="00565B3C"/>
    <w:rsid w:val="00565EA4"/>
    <w:rsid w:val="00567584"/>
    <w:rsid w:val="00567F95"/>
    <w:rsid w:val="00570088"/>
    <w:rsid w:val="005702B4"/>
    <w:rsid w:val="00573554"/>
    <w:rsid w:val="00574473"/>
    <w:rsid w:val="00577085"/>
    <w:rsid w:val="005807C5"/>
    <w:rsid w:val="00580A85"/>
    <w:rsid w:val="00582BB7"/>
    <w:rsid w:val="0058326E"/>
    <w:rsid w:val="0058434F"/>
    <w:rsid w:val="00584F6E"/>
    <w:rsid w:val="00586042"/>
    <w:rsid w:val="00586665"/>
    <w:rsid w:val="00586A79"/>
    <w:rsid w:val="005875E1"/>
    <w:rsid w:val="00591092"/>
    <w:rsid w:val="00591204"/>
    <w:rsid w:val="0059229E"/>
    <w:rsid w:val="0059247F"/>
    <w:rsid w:val="005939C7"/>
    <w:rsid w:val="00593EE8"/>
    <w:rsid w:val="00595A76"/>
    <w:rsid w:val="0059693A"/>
    <w:rsid w:val="00596BDE"/>
    <w:rsid w:val="00597696"/>
    <w:rsid w:val="005979A4"/>
    <w:rsid w:val="00597B6B"/>
    <w:rsid w:val="00597D53"/>
    <w:rsid w:val="005A06B7"/>
    <w:rsid w:val="005A191C"/>
    <w:rsid w:val="005A1D69"/>
    <w:rsid w:val="005A2267"/>
    <w:rsid w:val="005A2A89"/>
    <w:rsid w:val="005A2C69"/>
    <w:rsid w:val="005A2CD1"/>
    <w:rsid w:val="005A2FA8"/>
    <w:rsid w:val="005A4385"/>
    <w:rsid w:val="005A6D89"/>
    <w:rsid w:val="005B078E"/>
    <w:rsid w:val="005B1498"/>
    <w:rsid w:val="005B1BC9"/>
    <w:rsid w:val="005B2406"/>
    <w:rsid w:val="005B3547"/>
    <w:rsid w:val="005B3B2B"/>
    <w:rsid w:val="005B426E"/>
    <w:rsid w:val="005B432B"/>
    <w:rsid w:val="005B4701"/>
    <w:rsid w:val="005B4833"/>
    <w:rsid w:val="005B48B3"/>
    <w:rsid w:val="005B4AA1"/>
    <w:rsid w:val="005B56DF"/>
    <w:rsid w:val="005B65D6"/>
    <w:rsid w:val="005B6A40"/>
    <w:rsid w:val="005C0246"/>
    <w:rsid w:val="005C04C9"/>
    <w:rsid w:val="005C1BC0"/>
    <w:rsid w:val="005C2512"/>
    <w:rsid w:val="005C257A"/>
    <w:rsid w:val="005C29C5"/>
    <w:rsid w:val="005C2D5E"/>
    <w:rsid w:val="005C3309"/>
    <w:rsid w:val="005C3CCE"/>
    <w:rsid w:val="005C4986"/>
    <w:rsid w:val="005C633B"/>
    <w:rsid w:val="005D0791"/>
    <w:rsid w:val="005D0E9E"/>
    <w:rsid w:val="005D145E"/>
    <w:rsid w:val="005D1524"/>
    <w:rsid w:val="005D2DD5"/>
    <w:rsid w:val="005D74DB"/>
    <w:rsid w:val="005E0B35"/>
    <w:rsid w:val="005E123F"/>
    <w:rsid w:val="005E1BEA"/>
    <w:rsid w:val="005E3723"/>
    <w:rsid w:val="005E39E6"/>
    <w:rsid w:val="005E519D"/>
    <w:rsid w:val="005E5D2A"/>
    <w:rsid w:val="005E5DEA"/>
    <w:rsid w:val="005E6823"/>
    <w:rsid w:val="005E74F8"/>
    <w:rsid w:val="005F1014"/>
    <w:rsid w:val="005F1584"/>
    <w:rsid w:val="005F1587"/>
    <w:rsid w:val="005F17E1"/>
    <w:rsid w:val="005F1954"/>
    <w:rsid w:val="005F1B50"/>
    <w:rsid w:val="005F20A0"/>
    <w:rsid w:val="005F27E7"/>
    <w:rsid w:val="005F3B4B"/>
    <w:rsid w:val="005F4FEC"/>
    <w:rsid w:val="005F60F9"/>
    <w:rsid w:val="005F6BE9"/>
    <w:rsid w:val="005F6F44"/>
    <w:rsid w:val="005F7A5F"/>
    <w:rsid w:val="00600C67"/>
    <w:rsid w:val="00600FBB"/>
    <w:rsid w:val="006011FB"/>
    <w:rsid w:val="00601BBE"/>
    <w:rsid w:val="006021CD"/>
    <w:rsid w:val="00602DB0"/>
    <w:rsid w:val="00603D8D"/>
    <w:rsid w:val="00605756"/>
    <w:rsid w:val="006070AF"/>
    <w:rsid w:val="00607C5A"/>
    <w:rsid w:val="00607EAC"/>
    <w:rsid w:val="00610084"/>
    <w:rsid w:val="0061022A"/>
    <w:rsid w:val="00610319"/>
    <w:rsid w:val="00610F7C"/>
    <w:rsid w:val="00611560"/>
    <w:rsid w:val="00611E24"/>
    <w:rsid w:val="00612AF5"/>
    <w:rsid w:val="00612F13"/>
    <w:rsid w:val="00613023"/>
    <w:rsid w:val="006132C9"/>
    <w:rsid w:val="00613B32"/>
    <w:rsid w:val="00614190"/>
    <w:rsid w:val="00614278"/>
    <w:rsid w:val="00616C51"/>
    <w:rsid w:val="0061797B"/>
    <w:rsid w:val="006207EE"/>
    <w:rsid w:val="006220A2"/>
    <w:rsid w:val="00622912"/>
    <w:rsid w:val="00622C19"/>
    <w:rsid w:val="00623413"/>
    <w:rsid w:val="00624340"/>
    <w:rsid w:val="00624DC6"/>
    <w:rsid w:val="00625011"/>
    <w:rsid w:val="0062563F"/>
    <w:rsid w:val="006258B4"/>
    <w:rsid w:val="00626D4E"/>
    <w:rsid w:val="00626F93"/>
    <w:rsid w:val="006277C1"/>
    <w:rsid w:val="00627A49"/>
    <w:rsid w:val="0063148F"/>
    <w:rsid w:val="00631B91"/>
    <w:rsid w:val="00631BAD"/>
    <w:rsid w:val="006321F7"/>
    <w:rsid w:val="00633108"/>
    <w:rsid w:val="006335C5"/>
    <w:rsid w:val="00633855"/>
    <w:rsid w:val="00633882"/>
    <w:rsid w:val="00634144"/>
    <w:rsid w:val="0063517A"/>
    <w:rsid w:val="00635528"/>
    <w:rsid w:val="00635CAD"/>
    <w:rsid w:val="00635E83"/>
    <w:rsid w:val="0063662E"/>
    <w:rsid w:val="00636736"/>
    <w:rsid w:val="0063679E"/>
    <w:rsid w:val="00636882"/>
    <w:rsid w:val="00636E56"/>
    <w:rsid w:val="00637809"/>
    <w:rsid w:val="00637911"/>
    <w:rsid w:val="00637A01"/>
    <w:rsid w:val="00637B7F"/>
    <w:rsid w:val="00641C94"/>
    <w:rsid w:val="006423FC"/>
    <w:rsid w:val="00642B73"/>
    <w:rsid w:val="00642D61"/>
    <w:rsid w:val="00642D9C"/>
    <w:rsid w:val="006433DF"/>
    <w:rsid w:val="00643680"/>
    <w:rsid w:val="00645576"/>
    <w:rsid w:val="00646545"/>
    <w:rsid w:val="0064661A"/>
    <w:rsid w:val="006467F7"/>
    <w:rsid w:val="006469FC"/>
    <w:rsid w:val="006472A6"/>
    <w:rsid w:val="0064737C"/>
    <w:rsid w:val="00647CDC"/>
    <w:rsid w:val="006502DA"/>
    <w:rsid w:val="00650928"/>
    <w:rsid w:val="00650B9B"/>
    <w:rsid w:val="00650D9D"/>
    <w:rsid w:val="00651954"/>
    <w:rsid w:val="006532C1"/>
    <w:rsid w:val="00655318"/>
    <w:rsid w:val="00655C4A"/>
    <w:rsid w:val="006569D7"/>
    <w:rsid w:val="0065744D"/>
    <w:rsid w:val="0065789E"/>
    <w:rsid w:val="00657980"/>
    <w:rsid w:val="006579CE"/>
    <w:rsid w:val="00661C4D"/>
    <w:rsid w:val="00661F04"/>
    <w:rsid w:val="00662E1B"/>
    <w:rsid w:val="00663582"/>
    <w:rsid w:val="00663AE4"/>
    <w:rsid w:val="006652BF"/>
    <w:rsid w:val="00666BB2"/>
    <w:rsid w:val="00666E01"/>
    <w:rsid w:val="006706D3"/>
    <w:rsid w:val="006706DF"/>
    <w:rsid w:val="00670ED4"/>
    <w:rsid w:val="0067137D"/>
    <w:rsid w:val="006718A3"/>
    <w:rsid w:val="00671B4D"/>
    <w:rsid w:val="00671DDD"/>
    <w:rsid w:val="00671E0B"/>
    <w:rsid w:val="00672126"/>
    <w:rsid w:val="006724D4"/>
    <w:rsid w:val="00672FDE"/>
    <w:rsid w:val="00674093"/>
    <w:rsid w:val="00674AA2"/>
    <w:rsid w:val="0067504C"/>
    <w:rsid w:val="006767E3"/>
    <w:rsid w:val="00676B67"/>
    <w:rsid w:val="00676DB8"/>
    <w:rsid w:val="00677D1B"/>
    <w:rsid w:val="00677DC7"/>
    <w:rsid w:val="0068064B"/>
    <w:rsid w:val="006828C8"/>
    <w:rsid w:val="00683230"/>
    <w:rsid w:val="00684056"/>
    <w:rsid w:val="00685B0E"/>
    <w:rsid w:val="00686232"/>
    <w:rsid w:val="00686375"/>
    <w:rsid w:val="00686741"/>
    <w:rsid w:val="00690AB7"/>
    <w:rsid w:val="00691471"/>
    <w:rsid w:val="00691A11"/>
    <w:rsid w:val="00691CF6"/>
    <w:rsid w:val="00692220"/>
    <w:rsid w:val="00692D9A"/>
    <w:rsid w:val="00693257"/>
    <w:rsid w:val="006942A6"/>
    <w:rsid w:val="00694AEE"/>
    <w:rsid w:val="006952AD"/>
    <w:rsid w:val="006976A5"/>
    <w:rsid w:val="006A0E3A"/>
    <w:rsid w:val="006A1617"/>
    <w:rsid w:val="006A26C4"/>
    <w:rsid w:val="006A29A3"/>
    <w:rsid w:val="006A3842"/>
    <w:rsid w:val="006A3ED6"/>
    <w:rsid w:val="006A451D"/>
    <w:rsid w:val="006A4863"/>
    <w:rsid w:val="006A60F2"/>
    <w:rsid w:val="006A62D1"/>
    <w:rsid w:val="006A7436"/>
    <w:rsid w:val="006A7453"/>
    <w:rsid w:val="006A79F3"/>
    <w:rsid w:val="006A7BFC"/>
    <w:rsid w:val="006B345F"/>
    <w:rsid w:val="006B3E74"/>
    <w:rsid w:val="006B50A2"/>
    <w:rsid w:val="006B5AA1"/>
    <w:rsid w:val="006B5BE1"/>
    <w:rsid w:val="006B62D5"/>
    <w:rsid w:val="006B664B"/>
    <w:rsid w:val="006B785F"/>
    <w:rsid w:val="006B7E76"/>
    <w:rsid w:val="006B7FF3"/>
    <w:rsid w:val="006C0F23"/>
    <w:rsid w:val="006C187F"/>
    <w:rsid w:val="006C218E"/>
    <w:rsid w:val="006C3B74"/>
    <w:rsid w:val="006C57DC"/>
    <w:rsid w:val="006D031F"/>
    <w:rsid w:val="006D1831"/>
    <w:rsid w:val="006D1CF5"/>
    <w:rsid w:val="006D23A0"/>
    <w:rsid w:val="006D24A2"/>
    <w:rsid w:val="006D2558"/>
    <w:rsid w:val="006D2C91"/>
    <w:rsid w:val="006D3D65"/>
    <w:rsid w:val="006D3E9B"/>
    <w:rsid w:val="006D4624"/>
    <w:rsid w:val="006D506F"/>
    <w:rsid w:val="006D526B"/>
    <w:rsid w:val="006E0218"/>
    <w:rsid w:val="006E0404"/>
    <w:rsid w:val="006E05F5"/>
    <w:rsid w:val="006E07A2"/>
    <w:rsid w:val="006E1C62"/>
    <w:rsid w:val="006E226B"/>
    <w:rsid w:val="006E40D7"/>
    <w:rsid w:val="006E55F4"/>
    <w:rsid w:val="006E65DE"/>
    <w:rsid w:val="006E6F99"/>
    <w:rsid w:val="006E73AD"/>
    <w:rsid w:val="006E7606"/>
    <w:rsid w:val="006F080F"/>
    <w:rsid w:val="006F0BF6"/>
    <w:rsid w:val="006F187C"/>
    <w:rsid w:val="006F3CDA"/>
    <w:rsid w:val="006F3D1A"/>
    <w:rsid w:val="006F488B"/>
    <w:rsid w:val="006F4ACA"/>
    <w:rsid w:val="006F63F7"/>
    <w:rsid w:val="007002CD"/>
    <w:rsid w:val="00701813"/>
    <w:rsid w:val="007027D7"/>
    <w:rsid w:val="00702C1B"/>
    <w:rsid w:val="0070359C"/>
    <w:rsid w:val="00703B25"/>
    <w:rsid w:val="00704F3F"/>
    <w:rsid w:val="007053F9"/>
    <w:rsid w:val="00706421"/>
    <w:rsid w:val="0070651D"/>
    <w:rsid w:val="007069D8"/>
    <w:rsid w:val="007070D2"/>
    <w:rsid w:val="00707162"/>
    <w:rsid w:val="007078AE"/>
    <w:rsid w:val="0071072C"/>
    <w:rsid w:val="007108ED"/>
    <w:rsid w:val="00712118"/>
    <w:rsid w:val="00712DC6"/>
    <w:rsid w:val="00714685"/>
    <w:rsid w:val="00714AD7"/>
    <w:rsid w:val="00714F25"/>
    <w:rsid w:val="0071543F"/>
    <w:rsid w:val="0071564B"/>
    <w:rsid w:val="007168A0"/>
    <w:rsid w:val="00716BEE"/>
    <w:rsid w:val="00717B14"/>
    <w:rsid w:val="00717BFD"/>
    <w:rsid w:val="00721805"/>
    <w:rsid w:val="00722DE6"/>
    <w:rsid w:val="00722E66"/>
    <w:rsid w:val="00722EF7"/>
    <w:rsid w:val="007251AA"/>
    <w:rsid w:val="00725422"/>
    <w:rsid w:val="00726EEC"/>
    <w:rsid w:val="00730140"/>
    <w:rsid w:val="007302EE"/>
    <w:rsid w:val="0073081E"/>
    <w:rsid w:val="00731C65"/>
    <w:rsid w:val="007328BA"/>
    <w:rsid w:val="00732C1F"/>
    <w:rsid w:val="007335AE"/>
    <w:rsid w:val="00733A06"/>
    <w:rsid w:val="00733B50"/>
    <w:rsid w:val="00734245"/>
    <w:rsid w:val="00734552"/>
    <w:rsid w:val="00736419"/>
    <w:rsid w:val="00736B29"/>
    <w:rsid w:val="00736E5F"/>
    <w:rsid w:val="00736EF7"/>
    <w:rsid w:val="00737A5D"/>
    <w:rsid w:val="00737A9C"/>
    <w:rsid w:val="00737B6D"/>
    <w:rsid w:val="00740408"/>
    <w:rsid w:val="00740AC8"/>
    <w:rsid w:val="00741897"/>
    <w:rsid w:val="007419AF"/>
    <w:rsid w:val="00742386"/>
    <w:rsid w:val="0074252C"/>
    <w:rsid w:val="0074256F"/>
    <w:rsid w:val="00742CB2"/>
    <w:rsid w:val="00743CEB"/>
    <w:rsid w:val="00744140"/>
    <w:rsid w:val="007447C4"/>
    <w:rsid w:val="0074490B"/>
    <w:rsid w:val="00744B55"/>
    <w:rsid w:val="007450E9"/>
    <w:rsid w:val="00747FF5"/>
    <w:rsid w:val="0075024F"/>
    <w:rsid w:val="00750E0C"/>
    <w:rsid w:val="00751759"/>
    <w:rsid w:val="00751887"/>
    <w:rsid w:val="007524A2"/>
    <w:rsid w:val="0075255D"/>
    <w:rsid w:val="007526AA"/>
    <w:rsid w:val="00752E17"/>
    <w:rsid w:val="0075458B"/>
    <w:rsid w:val="00754831"/>
    <w:rsid w:val="00754FF0"/>
    <w:rsid w:val="0075569A"/>
    <w:rsid w:val="007557DD"/>
    <w:rsid w:val="007558A5"/>
    <w:rsid w:val="00755960"/>
    <w:rsid w:val="0075631E"/>
    <w:rsid w:val="00756C5A"/>
    <w:rsid w:val="00756D79"/>
    <w:rsid w:val="00760794"/>
    <w:rsid w:val="00761B13"/>
    <w:rsid w:val="00761BEF"/>
    <w:rsid w:val="0076267F"/>
    <w:rsid w:val="00763445"/>
    <w:rsid w:val="00763DB6"/>
    <w:rsid w:val="00763F97"/>
    <w:rsid w:val="00766213"/>
    <w:rsid w:val="00766BD0"/>
    <w:rsid w:val="00770103"/>
    <w:rsid w:val="0077019C"/>
    <w:rsid w:val="00770942"/>
    <w:rsid w:val="00770E37"/>
    <w:rsid w:val="00771681"/>
    <w:rsid w:val="00772787"/>
    <w:rsid w:val="007728A2"/>
    <w:rsid w:val="00772BFE"/>
    <w:rsid w:val="00773451"/>
    <w:rsid w:val="007757DC"/>
    <w:rsid w:val="00776AE9"/>
    <w:rsid w:val="0078162D"/>
    <w:rsid w:val="0078266E"/>
    <w:rsid w:val="007826C3"/>
    <w:rsid w:val="00782D04"/>
    <w:rsid w:val="00783092"/>
    <w:rsid w:val="00784AA0"/>
    <w:rsid w:val="00784AA7"/>
    <w:rsid w:val="00786000"/>
    <w:rsid w:val="0078689A"/>
    <w:rsid w:val="007873D7"/>
    <w:rsid w:val="0079063F"/>
    <w:rsid w:val="00791227"/>
    <w:rsid w:val="0079128E"/>
    <w:rsid w:val="00791D8A"/>
    <w:rsid w:val="007930E7"/>
    <w:rsid w:val="00793518"/>
    <w:rsid w:val="007937A2"/>
    <w:rsid w:val="0079418E"/>
    <w:rsid w:val="00794DF2"/>
    <w:rsid w:val="00795AB4"/>
    <w:rsid w:val="0079704E"/>
    <w:rsid w:val="0079785C"/>
    <w:rsid w:val="007979BD"/>
    <w:rsid w:val="00797C55"/>
    <w:rsid w:val="007A067F"/>
    <w:rsid w:val="007A1025"/>
    <w:rsid w:val="007A103D"/>
    <w:rsid w:val="007A1756"/>
    <w:rsid w:val="007A197D"/>
    <w:rsid w:val="007A21F3"/>
    <w:rsid w:val="007A26E1"/>
    <w:rsid w:val="007A365A"/>
    <w:rsid w:val="007A4357"/>
    <w:rsid w:val="007A5013"/>
    <w:rsid w:val="007A767A"/>
    <w:rsid w:val="007B0B8C"/>
    <w:rsid w:val="007B0C5A"/>
    <w:rsid w:val="007B138F"/>
    <w:rsid w:val="007B1A93"/>
    <w:rsid w:val="007B260D"/>
    <w:rsid w:val="007B2BEC"/>
    <w:rsid w:val="007B2E66"/>
    <w:rsid w:val="007B2FCF"/>
    <w:rsid w:val="007B3247"/>
    <w:rsid w:val="007B38B6"/>
    <w:rsid w:val="007B448F"/>
    <w:rsid w:val="007B4751"/>
    <w:rsid w:val="007B4CF1"/>
    <w:rsid w:val="007B57BB"/>
    <w:rsid w:val="007B6D2B"/>
    <w:rsid w:val="007B7D01"/>
    <w:rsid w:val="007C0547"/>
    <w:rsid w:val="007C0681"/>
    <w:rsid w:val="007C0D59"/>
    <w:rsid w:val="007C1839"/>
    <w:rsid w:val="007C1D36"/>
    <w:rsid w:val="007C1EEF"/>
    <w:rsid w:val="007C256C"/>
    <w:rsid w:val="007C3818"/>
    <w:rsid w:val="007C39A5"/>
    <w:rsid w:val="007C3C9A"/>
    <w:rsid w:val="007C3E20"/>
    <w:rsid w:val="007C3F05"/>
    <w:rsid w:val="007C53ED"/>
    <w:rsid w:val="007C5BCA"/>
    <w:rsid w:val="007C5E74"/>
    <w:rsid w:val="007C604E"/>
    <w:rsid w:val="007C6D9F"/>
    <w:rsid w:val="007C77F1"/>
    <w:rsid w:val="007C7C5F"/>
    <w:rsid w:val="007C7FEB"/>
    <w:rsid w:val="007D04EB"/>
    <w:rsid w:val="007D09E1"/>
    <w:rsid w:val="007D2C83"/>
    <w:rsid w:val="007D2E57"/>
    <w:rsid w:val="007D303C"/>
    <w:rsid w:val="007D3B2E"/>
    <w:rsid w:val="007D4554"/>
    <w:rsid w:val="007D4623"/>
    <w:rsid w:val="007D58D2"/>
    <w:rsid w:val="007D5DF9"/>
    <w:rsid w:val="007D63E6"/>
    <w:rsid w:val="007D6A4C"/>
    <w:rsid w:val="007D6D6C"/>
    <w:rsid w:val="007D787A"/>
    <w:rsid w:val="007E10DA"/>
    <w:rsid w:val="007E2266"/>
    <w:rsid w:val="007E312D"/>
    <w:rsid w:val="007E3AC6"/>
    <w:rsid w:val="007E4271"/>
    <w:rsid w:val="007E47C5"/>
    <w:rsid w:val="007E4872"/>
    <w:rsid w:val="007E56A4"/>
    <w:rsid w:val="007E57D9"/>
    <w:rsid w:val="007E5A82"/>
    <w:rsid w:val="007E6455"/>
    <w:rsid w:val="007E6FC1"/>
    <w:rsid w:val="007E7CD5"/>
    <w:rsid w:val="007F07FE"/>
    <w:rsid w:val="007F0E27"/>
    <w:rsid w:val="007F1524"/>
    <w:rsid w:val="007F3160"/>
    <w:rsid w:val="007F3886"/>
    <w:rsid w:val="007F3890"/>
    <w:rsid w:val="007F4768"/>
    <w:rsid w:val="007F5804"/>
    <w:rsid w:val="007F5A64"/>
    <w:rsid w:val="007F5B0A"/>
    <w:rsid w:val="007F605C"/>
    <w:rsid w:val="007F60FF"/>
    <w:rsid w:val="007F6296"/>
    <w:rsid w:val="007F64E7"/>
    <w:rsid w:val="007F6718"/>
    <w:rsid w:val="007F7FD5"/>
    <w:rsid w:val="00801649"/>
    <w:rsid w:val="0080196C"/>
    <w:rsid w:val="00802730"/>
    <w:rsid w:val="0080314A"/>
    <w:rsid w:val="008045C1"/>
    <w:rsid w:val="00804B00"/>
    <w:rsid w:val="008050EF"/>
    <w:rsid w:val="0080588E"/>
    <w:rsid w:val="00807320"/>
    <w:rsid w:val="0080762E"/>
    <w:rsid w:val="008078CC"/>
    <w:rsid w:val="008079F6"/>
    <w:rsid w:val="00807FD4"/>
    <w:rsid w:val="008101C4"/>
    <w:rsid w:val="0081089C"/>
    <w:rsid w:val="00810AC6"/>
    <w:rsid w:val="008120A1"/>
    <w:rsid w:val="00812EE6"/>
    <w:rsid w:val="008134A7"/>
    <w:rsid w:val="00814B89"/>
    <w:rsid w:val="0081528C"/>
    <w:rsid w:val="00816238"/>
    <w:rsid w:val="00816380"/>
    <w:rsid w:val="008165D9"/>
    <w:rsid w:val="00817F90"/>
    <w:rsid w:val="00820939"/>
    <w:rsid w:val="00821703"/>
    <w:rsid w:val="00823D8F"/>
    <w:rsid w:val="00825A87"/>
    <w:rsid w:val="00826457"/>
    <w:rsid w:val="0082728C"/>
    <w:rsid w:val="00827B63"/>
    <w:rsid w:val="008306B1"/>
    <w:rsid w:val="008307E1"/>
    <w:rsid w:val="00830A95"/>
    <w:rsid w:val="00830FAA"/>
    <w:rsid w:val="00830FCE"/>
    <w:rsid w:val="008327EB"/>
    <w:rsid w:val="0083295D"/>
    <w:rsid w:val="00833806"/>
    <w:rsid w:val="00833AD8"/>
    <w:rsid w:val="00833D29"/>
    <w:rsid w:val="00834AE8"/>
    <w:rsid w:val="00834DA3"/>
    <w:rsid w:val="0083533C"/>
    <w:rsid w:val="00835793"/>
    <w:rsid w:val="008363CB"/>
    <w:rsid w:val="00840009"/>
    <w:rsid w:val="0084000A"/>
    <w:rsid w:val="008401E5"/>
    <w:rsid w:val="00840E1D"/>
    <w:rsid w:val="00841599"/>
    <w:rsid w:val="0084161A"/>
    <w:rsid w:val="0084283D"/>
    <w:rsid w:val="00843381"/>
    <w:rsid w:val="008434DB"/>
    <w:rsid w:val="008435A0"/>
    <w:rsid w:val="00843E74"/>
    <w:rsid w:val="00846041"/>
    <w:rsid w:val="00850637"/>
    <w:rsid w:val="00850DC3"/>
    <w:rsid w:val="00851521"/>
    <w:rsid w:val="00852367"/>
    <w:rsid w:val="00852C96"/>
    <w:rsid w:val="00852F0F"/>
    <w:rsid w:val="00852F52"/>
    <w:rsid w:val="008535C4"/>
    <w:rsid w:val="008540A5"/>
    <w:rsid w:val="0085447B"/>
    <w:rsid w:val="00854EDD"/>
    <w:rsid w:val="00855655"/>
    <w:rsid w:val="00855921"/>
    <w:rsid w:val="00855E6F"/>
    <w:rsid w:val="00856761"/>
    <w:rsid w:val="00856D11"/>
    <w:rsid w:val="00856D28"/>
    <w:rsid w:val="008572C2"/>
    <w:rsid w:val="00857383"/>
    <w:rsid w:val="0085790B"/>
    <w:rsid w:val="00860DB1"/>
    <w:rsid w:val="00860F14"/>
    <w:rsid w:val="00861206"/>
    <w:rsid w:val="008614FC"/>
    <w:rsid w:val="00861C7D"/>
    <w:rsid w:val="00862B5D"/>
    <w:rsid w:val="00862D34"/>
    <w:rsid w:val="00863700"/>
    <w:rsid w:val="008643BC"/>
    <w:rsid w:val="00864CD5"/>
    <w:rsid w:val="008656E7"/>
    <w:rsid w:val="00865963"/>
    <w:rsid w:val="00865EF0"/>
    <w:rsid w:val="00866B13"/>
    <w:rsid w:val="00867725"/>
    <w:rsid w:val="00867A5B"/>
    <w:rsid w:val="00870072"/>
    <w:rsid w:val="008706DF"/>
    <w:rsid w:val="00871A97"/>
    <w:rsid w:val="008723EA"/>
    <w:rsid w:val="008724DD"/>
    <w:rsid w:val="00873008"/>
    <w:rsid w:val="00873A0D"/>
    <w:rsid w:val="00873F34"/>
    <w:rsid w:val="00874747"/>
    <w:rsid w:val="0087492E"/>
    <w:rsid w:val="00875049"/>
    <w:rsid w:val="008760A2"/>
    <w:rsid w:val="00877164"/>
    <w:rsid w:val="00880CCA"/>
    <w:rsid w:val="008814AD"/>
    <w:rsid w:val="00883381"/>
    <w:rsid w:val="008844C7"/>
    <w:rsid w:val="00884EA8"/>
    <w:rsid w:val="008856E4"/>
    <w:rsid w:val="00885919"/>
    <w:rsid w:val="00886239"/>
    <w:rsid w:val="008904F3"/>
    <w:rsid w:val="0089082D"/>
    <w:rsid w:val="00890B7A"/>
    <w:rsid w:val="00890CF6"/>
    <w:rsid w:val="00891AD2"/>
    <w:rsid w:val="00891EDF"/>
    <w:rsid w:val="00892342"/>
    <w:rsid w:val="00892A91"/>
    <w:rsid w:val="00893481"/>
    <w:rsid w:val="00893ABE"/>
    <w:rsid w:val="00893C86"/>
    <w:rsid w:val="00894F22"/>
    <w:rsid w:val="008954BC"/>
    <w:rsid w:val="00895BF0"/>
    <w:rsid w:val="00896BE6"/>
    <w:rsid w:val="00897D70"/>
    <w:rsid w:val="008A00DD"/>
    <w:rsid w:val="008A0380"/>
    <w:rsid w:val="008A1C10"/>
    <w:rsid w:val="008A2B9A"/>
    <w:rsid w:val="008A31D7"/>
    <w:rsid w:val="008A3247"/>
    <w:rsid w:val="008A3675"/>
    <w:rsid w:val="008A4965"/>
    <w:rsid w:val="008A4DE2"/>
    <w:rsid w:val="008A6763"/>
    <w:rsid w:val="008A7C21"/>
    <w:rsid w:val="008B056A"/>
    <w:rsid w:val="008B1D5A"/>
    <w:rsid w:val="008B20BC"/>
    <w:rsid w:val="008B3E0B"/>
    <w:rsid w:val="008B521F"/>
    <w:rsid w:val="008B53EC"/>
    <w:rsid w:val="008B6A94"/>
    <w:rsid w:val="008B6C4E"/>
    <w:rsid w:val="008B6CC9"/>
    <w:rsid w:val="008B7E23"/>
    <w:rsid w:val="008C138D"/>
    <w:rsid w:val="008C2373"/>
    <w:rsid w:val="008C5103"/>
    <w:rsid w:val="008C6666"/>
    <w:rsid w:val="008C6B04"/>
    <w:rsid w:val="008C6C59"/>
    <w:rsid w:val="008C714C"/>
    <w:rsid w:val="008D0192"/>
    <w:rsid w:val="008D0676"/>
    <w:rsid w:val="008D0A03"/>
    <w:rsid w:val="008D0EFF"/>
    <w:rsid w:val="008D1B37"/>
    <w:rsid w:val="008D1D73"/>
    <w:rsid w:val="008D2298"/>
    <w:rsid w:val="008D4164"/>
    <w:rsid w:val="008D4A4F"/>
    <w:rsid w:val="008D4A75"/>
    <w:rsid w:val="008D5949"/>
    <w:rsid w:val="008D5A18"/>
    <w:rsid w:val="008D5AAC"/>
    <w:rsid w:val="008D641A"/>
    <w:rsid w:val="008D6755"/>
    <w:rsid w:val="008D7BBE"/>
    <w:rsid w:val="008D7DAA"/>
    <w:rsid w:val="008E0855"/>
    <w:rsid w:val="008E0B40"/>
    <w:rsid w:val="008E0D9C"/>
    <w:rsid w:val="008E1135"/>
    <w:rsid w:val="008E1876"/>
    <w:rsid w:val="008E214E"/>
    <w:rsid w:val="008E2262"/>
    <w:rsid w:val="008E293F"/>
    <w:rsid w:val="008E5DED"/>
    <w:rsid w:val="008E5FE3"/>
    <w:rsid w:val="008E6755"/>
    <w:rsid w:val="008E6984"/>
    <w:rsid w:val="008E771C"/>
    <w:rsid w:val="008E7A8A"/>
    <w:rsid w:val="008F1305"/>
    <w:rsid w:val="008F1AB3"/>
    <w:rsid w:val="008F2455"/>
    <w:rsid w:val="008F25F1"/>
    <w:rsid w:val="008F27FF"/>
    <w:rsid w:val="008F2B87"/>
    <w:rsid w:val="008F38BA"/>
    <w:rsid w:val="008F4A87"/>
    <w:rsid w:val="009011A1"/>
    <w:rsid w:val="00901C90"/>
    <w:rsid w:val="00902C72"/>
    <w:rsid w:val="00902C7F"/>
    <w:rsid w:val="00903583"/>
    <w:rsid w:val="00904960"/>
    <w:rsid w:val="009068E7"/>
    <w:rsid w:val="00910591"/>
    <w:rsid w:val="00910D19"/>
    <w:rsid w:val="00911AB3"/>
    <w:rsid w:val="00911DEC"/>
    <w:rsid w:val="00912034"/>
    <w:rsid w:val="00912049"/>
    <w:rsid w:val="0091282D"/>
    <w:rsid w:val="009134D2"/>
    <w:rsid w:val="00913603"/>
    <w:rsid w:val="00913A28"/>
    <w:rsid w:val="009146E1"/>
    <w:rsid w:val="0091492A"/>
    <w:rsid w:val="0091533F"/>
    <w:rsid w:val="00916683"/>
    <w:rsid w:val="0091704E"/>
    <w:rsid w:val="00917A5C"/>
    <w:rsid w:val="009204F9"/>
    <w:rsid w:val="00921FB0"/>
    <w:rsid w:val="00922297"/>
    <w:rsid w:val="00923D9F"/>
    <w:rsid w:val="00924AE3"/>
    <w:rsid w:val="009259F4"/>
    <w:rsid w:val="00925BEC"/>
    <w:rsid w:val="00926551"/>
    <w:rsid w:val="0093079E"/>
    <w:rsid w:val="0093171E"/>
    <w:rsid w:val="0093239F"/>
    <w:rsid w:val="00932AC2"/>
    <w:rsid w:val="00933A54"/>
    <w:rsid w:val="009340FF"/>
    <w:rsid w:val="009341C1"/>
    <w:rsid w:val="0093444E"/>
    <w:rsid w:val="00935162"/>
    <w:rsid w:val="00935698"/>
    <w:rsid w:val="00935725"/>
    <w:rsid w:val="009362B3"/>
    <w:rsid w:val="00936861"/>
    <w:rsid w:val="00937712"/>
    <w:rsid w:val="009401F5"/>
    <w:rsid w:val="0094096B"/>
    <w:rsid w:val="00942A7C"/>
    <w:rsid w:val="00942C1D"/>
    <w:rsid w:val="009431EC"/>
    <w:rsid w:val="00946D12"/>
    <w:rsid w:val="00947A7B"/>
    <w:rsid w:val="00947C82"/>
    <w:rsid w:val="00947FD1"/>
    <w:rsid w:val="0095003B"/>
    <w:rsid w:val="009515A8"/>
    <w:rsid w:val="00951B82"/>
    <w:rsid w:val="0095234E"/>
    <w:rsid w:val="009532D1"/>
    <w:rsid w:val="00953603"/>
    <w:rsid w:val="0095363C"/>
    <w:rsid w:val="009539A8"/>
    <w:rsid w:val="00955F3C"/>
    <w:rsid w:val="0095609A"/>
    <w:rsid w:val="00956866"/>
    <w:rsid w:val="00957E15"/>
    <w:rsid w:val="00961A94"/>
    <w:rsid w:val="00961B4F"/>
    <w:rsid w:val="00964829"/>
    <w:rsid w:val="009649A8"/>
    <w:rsid w:val="00964AE0"/>
    <w:rsid w:val="0096572B"/>
    <w:rsid w:val="00965ACC"/>
    <w:rsid w:val="009667DB"/>
    <w:rsid w:val="00967331"/>
    <w:rsid w:val="00967650"/>
    <w:rsid w:val="009709E1"/>
    <w:rsid w:val="00970E72"/>
    <w:rsid w:val="00971DFC"/>
    <w:rsid w:val="0097267E"/>
    <w:rsid w:val="00973CF2"/>
    <w:rsid w:val="009744F4"/>
    <w:rsid w:val="0097453A"/>
    <w:rsid w:val="00974CF4"/>
    <w:rsid w:val="00975ADE"/>
    <w:rsid w:val="0097620C"/>
    <w:rsid w:val="00976611"/>
    <w:rsid w:val="009767D5"/>
    <w:rsid w:val="00977BC5"/>
    <w:rsid w:val="00977D6C"/>
    <w:rsid w:val="009803A5"/>
    <w:rsid w:val="00980402"/>
    <w:rsid w:val="0098159E"/>
    <w:rsid w:val="00982F32"/>
    <w:rsid w:val="0098354D"/>
    <w:rsid w:val="00983554"/>
    <w:rsid w:val="00984246"/>
    <w:rsid w:val="009845BD"/>
    <w:rsid w:val="009849B7"/>
    <w:rsid w:val="0098505D"/>
    <w:rsid w:val="00985C9F"/>
    <w:rsid w:val="00987CD0"/>
    <w:rsid w:val="009911AE"/>
    <w:rsid w:val="00991323"/>
    <w:rsid w:val="0099158C"/>
    <w:rsid w:val="009915FE"/>
    <w:rsid w:val="009919CA"/>
    <w:rsid w:val="00991E67"/>
    <w:rsid w:val="00991F83"/>
    <w:rsid w:val="00992870"/>
    <w:rsid w:val="00992AEC"/>
    <w:rsid w:val="00992C1F"/>
    <w:rsid w:val="00992E11"/>
    <w:rsid w:val="00993969"/>
    <w:rsid w:val="00993BC1"/>
    <w:rsid w:val="00994435"/>
    <w:rsid w:val="00994B8D"/>
    <w:rsid w:val="00996186"/>
    <w:rsid w:val="009977D0"/>
    <w:rsid w:val="009A0BB9"/>
    <w:rsid w:val="009A26C5"/>
    <w:rsid w:val="009A3394"/>
    <w:rsid w:val="009A3EFA"/>
    <w:rsid w:val="009A40AA"/>
    <w:rsid w:val="009A46EE"/>
    <w:rsid w:val="009A4793"/>
    <w:rsid w:val="009A5107"/>
    <w:rsid w:val="009A62C5"/>
    <w:rsid w:val="009A6AA2"/>
    <w:rsid w:val="009A6B1B"/>
    <w:rsid w:val="009B0F29"/>
    <w:rsid w:val="009B13C6"/>
    <w:rsid w:val="009B1BBC"/>
    <w:rsid w:val="009B1BCD"/>
    <w:rsid w:val="009B39C4"/>
    <w:rsid w:val="009B3B87"/>
    <w:rsid w:val="009B4A1F"/>
    <w:rsid w:val="009B4AC4"/>
    <w:rsid w:val="009B4BCC"/>
    <w:rsid w:val="009B4F3F"/>
    <w:rsid w:val="009B5930"/>
    <w:rsid w:val="009B6908"/>
    <w:rsid w:val="009B70F9"/>
    <w:rsid w:val="009B7788"/>
    <w:rsid w:val="009C0A3F"/>
    <w:rsid w:val="009C159B"/>
    <w:rsid w:val="009C22DA"/>
    <w:rsid w:val="009C24D1"/>
    <w:rsid w:val="009C27CC"/>
    <w:rsid w:val="009C2820"/>
    <w:rsid w:val="009C2863"/>
    <w:rsid w:val="009C3B17"/>
    <w:rsid w:val="009C3E1A"/>
    <w:rsid w:val="009C4432"/>
    <w:rsid w:val="009C4EB1"/>
    <w:rsid w:val="009C5C44"/>
    <w:rsid w:val="009C638B"/>
    <w:rsid w:val="009C64C3"/>
    <w:rsid w:val="009C6CF4"/>
    <w:rsid w:val="009C7873"/>
    <w:rsid w:val="009C78BB"/>
    <w:rsid w:val="009D003C"/>
    <w:rsid w:val="009D0D3C"/>
    <w:rsid w:val="009D186F"/>
    <w:rsid w:val="009D1DD0"/>
    <w:rsid w:val="009D28A9"/>
    <w:rsid w:val="009D2D43"/>
    <w:rsid w:val="009D4D75"/>
    <w:rsid w:val="009D575E"/>
    <w:rsid w:val="009D619F"/>
    <w:rsid w:val="009D79DF"/>
    <w:rsid w:val="009D7B48"/>
    <w:rsid w:val="009E01E6"/>
    <w:rsid w:val="009E0B8E"/>
    <w:rsid w:val="009E0EFC"/>
    <w:rsid w:val="009E1D72"/>
    <w:rsid w:val="009E1EF5"/>
    <w:rsid w:val="009E2876"/>
    <w:rsid w:val="009E2AA6"/>
    <w:rsid w:val="009E51F1"/>
    <w:rsid w:val="009E540E"/>
    <w:rsid w:val="009E5563"/>
    <w:rsid w:val="009E58FB"/>
    <w:rsid w:val="009E5CE1"/>
    <w:rsid w:val="009E65B1"/>
    <w:rsid w:val="009E709D"/>
    <w:rsid w:val="009F0703"/>
    <w:rsid w:val="009F07A0"/>
    <w:rsid w:val="009F1B2A"/>
    <w:rsid w:val="009F1C63"/>
    <w:rsid w:val="009F36FD"/>
    <w:rsid w:val="009F382A"/>
    <w:rsid w:val="009F4D97"/>
    <w:rsid w:val="009F6437"/>
    <w:rsid w:val="009F6D17"/>
    <w:rsid w:val="00A014CE"/>
    <w:rsid w:val="00A01C9A"/>
    <w:rsid w:val="00A01EFA"/>
    <w:rsid w:val="00A0278A"/>
    <w:rsid w:val="00A0284D"/>
    <w:rsid w:val="00A02E1D"/>
    <w:rsid w:val="00A04BE2"/>
    <w:rsid w:val="00A05356"/>
    <w:rsid w:val="00A05ADC"/>
    <w:rsid w:val="00A06003"/>
    <w:rsid w:val="00A06AC0"/>
    <w:rsid w:val="00A06E9B"/>
    <w:rsid w:val="00A07800"/>
    <w:rsid w:val="00A07869"/>
    <w:rsid w:val="00A118E4"/>
    <w:rsid w:val="00A12599"/>
    <w:rsid w:val="00A1425B"/>
    <w:rsid w:val="00A142AB"/>
    <w:rsid w:val="00A14ED7"/>
    <w:rsid w:val="00A1689C"/>
    <w:rsid w:val="00A17F27"/>
    <w:rsid w:val="00A202D8"/>
    <w:rsid w:val="00A20AB1"/>
    <w:rsid w:val="00A20EB8"/>
    <w:rsid w:val="00A214FB"/>
    <w:rsid w:val="00A21C54"/>
    <w:rsid w:val="00A22B4C"/>
    <w:rsid w:val="00A24C6C"/>
    <w:rsid w:val="00A25F85"/>
    <w:rsid w:val="00A264F5"/>
    <w:rsid w:val="00A27A95"/>
    <w:rsid w:val="00A30765"/>
    <w:rsid w:val="00A31483"/>
    <w:rsid w:val="00A319D6"/>
    <w:rsid w:val="00A31EB5"/>
    <w:rsid w:val="00A324AA"/>
    <w:rsid w:val="00A32A38"/>
    <w:rsid w:val="00A337F3"/>
    <w:rsid w:val="00A33A5D"/>
    <w:rsid w:val="00A34BE7"/>
    <w:rsid w:val="00A35BC9"/>
    <w:rsid w:val="00A36EC2"/>
    <w:rsid w:val="00A3700D"/>
    <w:rsid w:val="00A37047"/>
    <w:rsid w:val="00A37322"/>
    <w:rsid w:val="00A41E1C"/>
    <w:rsid w:val="00A425A2"/>
    <w:rsid w:val="00A426B7"/>
    <w:rsid w:val="00A42C00"/>
    <w:rsid w:val="00A4392D"/>
    <w:rsid w:val="00A43BCD"/>
    <w:rsid w:val="00A47B8E"/>
    <w:rsid w:val="00A500CA"/>
    <w:rsid w:val="00A50266"/>
    <w:rsid w:val="00A5087F"/>
    <w:rsid w:val="00A50CFB"/>
    <w:rsid w:val="00A5138B"/>
    <w:rsid w:val="00A51506"/>
    <w:rsid w:val="00A51A30"/>
    <w:rsid w:val="00A51DBE"/>
    <w:rsid w:val="00A52B1D"/>
    <w:rsid w:val="00A53754"/>
    <w:rsid w:val="00A53902"/>
    <w:rsid w:val="00A53C06"/>
    <w:rsid w:val="00A54AA9"/>
    <w:rsid w:val="00A54C80"/>
    <w:rsid w:val="00A56162"/>
    <w:rsid w:val="00A5631C"/>
    <w:rsid w:val="00A5634E"/>
    <w:rsid w:val="00A56E87"/>
    <w:rsid w:val="00A56E9D"/>
    <w:rsid w:val="00A5702A"/>
    <w:rsid w:val="00A57128"/>
    <w:rsid w:val="00A57147"/>
    <w:rsid w:val="00A57B4B"/>
    <w:rsid w:val="00A57B80"/>
    <w:rsid w:val="00A57C5D"/>
    <w:rsid w:val="00A57E81"/>
    <w:rsid w:val="00A57E83"/>
    <w:rsid w:val="00A6021C"/>
    <w:rsid w:val="00A60271"/>
    <w:rsid w:val="00A6148B"/>
    <w:rsid w:val="00A61656"/>
    <w:rsid w:val="00A6169C"/>
    <w:rsid w:val="00A63185"/>
    <w:rsid w:val="00A6412F"/>
    <w:rsid w:val="00A651B3"/>
    <w:rsid w:val="00A652BD"/>
    <w:rsid w:val="00A655EC"/>
    <w:rsid w:val="00A65DFA"/>
    <w:rsid w:val="00A66807"/>
    <w:rsid w:val="00A66B49"/>
    <w:rsid w:val="00A67443"/>
    <w:rsid w:val="00A67558"/>
    <w:rsid w:val="00A677F7"/>
    <w:rsid w:val="00A701AF"/>
    <w:rsid w:val="00A70ACE"/>
    <w:rsid w:val="00A714BE"/>
    <w:rsid w:val="00A71E24"/>
    <w:rsid w:val="00A72666"/>
    <w:rsid w:val="00A7282C"/>
    <w:rsid w:val="00A73C2F"/>
    <w:rsid w:val="00A74178"/>
    <w:rsid w:val="00A74B3C"/>
    <w:rsid w:val="00A756FF"/>
    <w:rsid w:val="00A75968"/>
    <w:rsid w:val="00A76A19"/>
    <w:rsid w:val="00A76E2C"/>
    <w:rsid w:val="00A77C57"/>
    <w:rsid w:val="00A80264"/>
    <w:rsid w:val="00A80459"/>
    <w:rsid w:val="00A81869"/>
    <w:rsid w:val="00A824E4"/>
    <w:rsid w:val="00A834C8"/>
    <w:rsid w:val="00A8421B"/>
    <w:rsid w:val="00A84D72"/>
    <w:rsid w:val="00A84E55"/>
    <w:rsid w:val="00A86D25"/>
    <w:rsid w:val="00A90580"/>
    <w:rsid w:val="00A909B0"/>
    <w:rsid w:val="00A91D02"/>
    <w:rsid w:val="00A95547"/>
    <w:rsid w:val="00A95549"/>
    <w:rsid w:val="00A95D60"/>
    <w:rsid w:val="00A96877"/>
    <w:rsid w:val="00A974ED"/>
    <w:rsid w:val="00A97843"/>
    <w:rsid w:val="00AA01FF"/>
    <w:rsid w:val="00AA1A4F"/>
    <w:rsid w:val="00AA1C18"/>
    <w:rsid w:val="00AA2213"/>
    <w:rsid w:val="00AA2B34"/>
    <w:rsid w:val="00AA3762"/>
    <w:rsid w:val="00AA3B08"/>
    <w:rsid w:val="00AA5AD1"/>
    <w:rsid w:val="00AA67C9"/>
    <w:rsid w:val="00AA680E"/>
    <w:rsid w:val="00AA6825"/>
    <w:rsid w:val="00AA7405"/>
    <w:rsid w:val="00AA7900"/>
    <w:rsid w:val="00AB0A97"/>
    <w:rsid w:val="00AB0C1D"/>
    <w:rsid w:val="00AB237A"/>
    <w:rsid w:val="00AB2CD4"/>
    <w:rsid w:val="00AB395E"/>
    <w:rsid w:val="00AB3E7F"/>
    <w:rsid w:val="00AB451B"/>
    <w:rsid w:val="00AB52E0"/>
    <w:rsid w:val="00AB56CB"/>
    <w:rsid w:val="00AB586F"/>
    <w:rsid w:val="00AB5CA7"/>
    <w:rsid w:val="00AB6C2C"/>
    <w:rsid w:val="00AC1DF6"/>
    <w:rsid w:val="00AC1F7F"/>
    <w:rsid w:val="00AC233E"/>
    <w:rsid w:val="00AC2BAD"/>
    <w:rsid w:val="00AC2DE5"/>
    <w:rsid w:val="00AC31D6"/>
    <w:rsid w:val="00AC3213"/>
    <w:rsid w:val="00AC3601"/>
    <w:rsid w:val="00AC3AC7"/>
    <w:rsid w:val="00AC43FC"/>
    <w:rsid w:val="00AC542E"/>
    <w:rsid w:val="00AC66E8"/>
    <w:rsid w:val="00AC745E"/>
    <w:rsid w:val="00AD013D"/>
    <w:rsid w:val="00AD189B"/>
    <w:rsid w:val="00AD32A6"/>
    <w:rsid w:val="00AD5B6C"/>
    <w:rsid w:val="00AD5C1B"/>
    <w:rsid w:val="00AD6622"/>
    <w:rsid w:val="00AD79BA"/>
    <w:rsid w:val="00AE0091"/>
    <w:rsid w:val="00AE12C2"/>
    <w:rsid w:val="00AE26CB"/>
    <w:rsid w:val="00AE28F7"/>
    <w:rsid w:val="00AE2CF7"/>
    <w:rsid w:val="00AE434E"/>
    <w:rsid w:val="00AE4560"/>
    <w:rsid w:val="00AE480E"/>
    <w:rsid w:val="00AE4FA6"/>
    <w:rsid w:val="00AE50A7"/>
    <w:rsid w:val="00AE5696"/>
    <w:rsid w:val="00AE5E9A"/>
    <w:rsid w:val="00AE5FE6"/>
    <w:rsid w:val="00AE72D9"/>
    <w:rsid w:val="00AE72E3"/>
    <w:rsid w:val="00AE7430"/>
    <w:rsid w:val="00AF07C0"/>
    <w:rsid w:val="00AF217F"/>
    <w:rsid w:val="00AF2232"/>
    <w:rsid w:val="00AF279D"/>
    <w:rsid w:val="00AF334F"/>
    <w:rsid w:val="00AF540B"/>
    <w:rsid w:val="00AF63FB"/>
    <w:rsid w:val="00AF6861"/>
    <w:rsid w:val="00AF6AB0"/>
    <w:rsid w:val="00B015AC"/>
    <w:rsid w:val="00B0213A"/>
    <w:rsid w:val="00B0310B"/>
    <w:rsid w:val="00B03BE3"/>
    <w:rsid w:val="00B0415B"/>
    <w:rsid w:val="00B05485"/>
    <w:rsid w:val="00B05C64"/>
    <w:rsid w:val="00B07117"/>
    <w:rsid w:val="00B07F7C"/>
    <w:rsid w:val="00B10945"/>
    <w:rsid w:val="00B1139E"/>
    <w:rsid w:val="00B1179C"/>
    <w:rsid w:val="00B11B70"/>
    <w:rsid w:val="00B11B8A"/>
    <w:rsid w:val="00B14286"/>
    <w:rsid w:val="00B15CF0"/>
    <w:rsid w:val="00B16907"/>
    <w:rsid w:val="00B169B6"/>
    <w:rsid w:val="00B2017D"/>
    <w:rsid w:val="00B20186"/>
    <w:rsid w:val="00B20F2E"/>
    <w:rsid w:val="00B2274C"/>
    <w:rsid w:val="00B2305C"/>
    <w:rsid w:val="00B240E8"/>
    <w:rsid w:val="00B2468E"/>
    <w:rsid w:val="00B247D0"/>
    <w:rsid w:val="00B2522B"/>
    <w:rsid w:val="00B254B1"/>
    <w:rsid w:val="00B25B24"/>
    <w:rsid w:val="00B2620B"/>
    <w:rsid w:val="00B30034"/>
    <w:rsid w:val="00B315DA"/>
    <w:rsid w:val="00B319E5"/>
    <w:rsid w:val="00B31C57"/>
    <w:rsid w:val="00B31E08"/>
    <w:rsid w:val="00B32799"/>
    <w:rsid w:val="00B32DB4"/>
    <w:rsid w:val="00B33779"/>
    <w:rsid w:val="00B33BFA"/>
    <w:rsid w:val="00B34209"/>
    <w:rsid w:val="00B342AE"/>
    <w:rsid w:val="00B34917"/>
    <w:rsid w:val="00B34F3A"/>
    <w:rsid w:val="00B35713"/>
    <w:rsid w:val="00B362AA"/>
    <w:rsid w:val="00B37224"/>
    <w:rsid w:val="00B4024B"/>
    <w:rsid w:val="00B408B9"/>
    <w:rsid w:val="00B41A6B"/>
    <w:rsid w:val="00B43344"/>
    <w:rsid w:val="00B4564F"/>
    <w:rsid w:val="00B457F0"/>
    <w:rsid w:val="00B459B8"/>
    <w:rsid w:val="00B46139"/>
    <w:rsid w:val="00B4731A"/>
    <w:rsid w:val="00B47811"/>
    <w:rsid w:val="00B47BFE"/>
    <w:rsid w:val="00B51B11"/>
    <w:rsid w:val="00B51E1C"/>
    <w:rsid w:val="00B5298F"/>
    <w:rsid w:val="00B53A2B"/>
    <w:rsid w:val="00B53B1A"/>
    <w:rsid w:val="00B53CA2"/>
    <w:rsid w:val="00B552C4"/>
    <w:rsid w:val="00B553D2"/>
    <w:rsid w:val="00B554A9"/>
    <w:rsid w:val="00B55E33"/>
    <w:rsid w:val="00B61264"/>
    <w:rsid w:val="00B61289"/>
    <w:rsid w:val="00B62395"/>
    <w:rsid w:val="00B62AB7"/>
    <w:rsid w:val="00B62B0E"/>
    <w:rsid w:val="00B62F24"/>
    <w:rsid w:val="00B63ACA"/>
    <w:rsid w:val="00B63B13"/>
    <w:rsid w:val="00B70F84"/>
    <w:rsid w:val="00B72EFB"/>
    <w:rsid w:val="00B72FE0"/>
    <w:rsid w:val="00B734F2"/>
    <w:rsid w:val="00B735F1"/>
    <w:rsid w:val="00B73668"/>
    <w:rsid w:val="00B74E9D"/>
    <w:rsid w:val="00B754D5"/>
    <w:rsid w:val="00B75E1D"/>
    <w:rsid w:val="00B76198"/>
    <w:rsid w:val="00B7681E"/>
    <w:rsid w:val="00B76DC2"/>
    <w:rsid w:val="00B777E1"/>
    <w:rsid w:val="00B77BDC"/>
    <w:rsid w:val="00B80458"/>
    <w:rsid w:val="00B806BF"/>
    <w:rsid w:val="00B80D03"/>
    <w:rsid w:val="00B8111A"/>
    <w:rsid w:val="00B81E3B"/>
    <w:rsid w:val="00B82ECF"/>
    <w:rsid w:val="00B84332"/>
    <w:rsid w:val="00B84CD7"/>
    <w:rsid w:val="00B85637"/>
    <w:rsid w:val="00B861F3"/>
    <w:rsid w:val="00B866F9"/>
    <w:rsid w:val="00B86863"/>
    <w:rsid w:val="00B86E72"/>
    <w:rsid w:val="00B86F34"/>
    <w:rsid w:val="00B90AEF"/>
    <w:rsid w:val="00B92A2B"/>
    <w:rsid w:val="00B92B69"/>
    <w:rsid w:val="00B92BBD"/>
    <w:rsid w:val="00B92ECD"/>
    <w:rsid w:val="00B938D7"/>
    <w:rsid w:val="00B93A87"/>
    <w:rsid w:val="00B95733"/>
    <w:rsid w:val="00B958A5"/>
    <w:rsid w:val="00B966EC"/>
    <w:rsid w:val="00B969A4"/>
    <w:rsid w:val="00B96DCB"/>
    <w:rsid w:val="00B972A2"/>
    <w:rsid w:val="00B97A58"/>
    <w:rsid w:val="00B97F5F"/>
    <w:rsid w:val="00BA029E"/>
    <w:rsid w:val="00BA07F6"/>
    <w:rsid w:val="00BA0AF7"/>
    <w:rsid w:val="00BA0E51"/>
    <w:rsid w:val="00BA2085"/>
    <w:rsid w:val="00BA220B"/>
    <w:rsid w:val="00BA22E3"/>
    <w:rsid w:val="00BA2873"/>
    <w:rsid w:val="00BA3235"/>
    <w:rsid w:val="00BA482D"/>
    <w:rsid w:val="00BA514C"/>
    <w:rsid w:val="00BA5150"/>
    <w:rsid w:val="00BA5B95"/>
    <w:rsid w:val="00BA6925"/>
    <w:rsid w:val="00BA697C"/>
    <w:rsid w:val="00BA703F"/>
    <w:rsid w:val="00BA70FF"/>
    <w:rsid w:val="00BA7149"/>
    <w:rsid w:val="00BA7479"/>
    <w:rsid w:val="00BA792A"/>
    <w:rsid w:val="00BB3C65"/>
    <w:rsid w:val="00BB488C"/>
    <w:rsid w:val="00BB4F67"/>
    <w:rsid w:val="00BB5057"/>
    <w:rsid w:val="00BB58DD"/>
    <w:rsid w:val="00BB6822"/>
    <w:rsid w:val="00BB7F91"/>
    <w:rsid w:val="00BC002B"/>
    <w:rsid w:val="00BC1242"/>
    <w:rsid w:val="00BC1E52"/>
    <w:rsid w:val="00BC1FA3"/>
    <w:rsid w:val="00BC2DA2"/>
    <w:rsid w:val="00BC46C9"/>
    <w:rsid w:val="00BC4C28"/>
    <w:rsid w:val="00BC5A35"/>
    <w:rsid w:val="00BC5B1E"/>
    <w:rsid w:val="00BC5C2F"/>
    <w:rsid w:val="00BC5EC7"/>
    <w:rsid w:val="00BC6989"/>
    <w:rsid w:val="00BC7069"/>
    <w:rsid w:val="00BC707F"/>
    <w:rsid w:val="00BC741E"/>
    <w:rsid w:val="00BC7D58"/>
    <w:rsid w:val="00BD0500"/>
    <w:rsid w:val="00BD0AEE"/>
    <w:rsid w:val="00BD0B62"/>
    <w:rsid w:val="00BD3782"/>
    <w:rsid w:val="00BD3A0B"/>
    <w:rsid w:val="00BD3C91"/>
    <w:rsid w:val="00BD42E0"/>
    <w:rsid w:val="00BD506B"/>
    <w:rsid w:val="00BD6057"/>
    <w:rsid w:val="00BE09FD"/>
    <w:rsid w:val="00BE18C3"/>
    <w:rsid w:val="00BE2290"/>
    <w:rsid w:val="00BE260F"/>
    <w:rsid w:val="00BE2F28"/>
    <w:rsid w:val="00BE348D"/>
    <w:rsid w:val="00BE41FA"/>
    <w:rsid w:val="00BE4308"/>
    <w:rsid w:val="00BE4B02"/>
    <w:rsid w:val="00BE4BF6"/>
    <w:rsid w:val="00BE4EEC"/>
    <w:rsid w:val="00BE51CA"/>
    <w:rsid w:val="00BE5336"/>
    <w:rsid w:val="00BE60F8"/>
    <w:rsid w:val="00BE6444"/>
    <w:rsid w:val="00BE73B6"/>
    <w:rsid w:val="00BF07D3"/>
    <w:rsid w:val="00BF0C39"/>
    <w:rsid w:val="00BF2828"/>
    <w:rsid w:val="00BF5406"/>
    <w:rsid w:val="00BF5DBE"/>
    <w:rsid w:val="00C002BA"/>
    <w:rsid w:val="00C01442"/>
    <w:rsid w:val="00C0223B"/>
    <w:rsid w:val="00C0372A"/>
    <w:rsid w:val="00C03A0D"/>
    <w:rsid w:val="00C03CEA"/>
    <w:rsid w:val="00C03F82"/>
    <w:rsid w:val="00C03FA9"/>
    <w:rsid w:val="00C05108"/>
    <w:rsid w:val="00C06212"/>
    <w:rsid w:val="00C078C3"/>
    <w:rsid w:val="00C07DA8"/>
    <w:rsid w:val="00C10E3D"/>
    <w:rsid w:val="00C10F60"/>
    <w:rsid w:val="00C1131F"/>
    <w:rsid w:val="00C11A50"/>
    <w:rsid w:val="00C13DB7"/>
    <w:rsid w:val="00C1431D"/>
    <w:rsid w:val="00C143C2"/>
    <w:rsid w:val="00C150B6"/>
    <w:rsid w:val="00C153FD"/>
    <w:rsid w:val="00C15CE9"/>
    <w:rsid w:val="00C17259"/>
    <w:rsid w:val="00C17CC0"/>
    <w:rsid w:val="00C17E3F"/>
    <w:rsid w:val="00C21644"/>
    <w:rsid w:val="00C21BD1"/>
    <w:rsid w:val="00C22511"/>
    <w:rsid w:val="00C22D10"/>
    <w:rsid w:val="00C23550"/>
    <w:rsid w:val="00C23858"/>
    <w:rsid w:val="00C254DC"/>
    <w:rsid w:val="00C26772"/>
    <w:rsid w:val="00C27935"/>
    <w:rsid w:val="00C27FB8"/>
    <w:rsid w:val="00C30A24"/>
    <w:rsid w:val="00C31257"/>
    <w:rsid w:val="00C315F5"/>
    <w:rsid w:val="00C31D9E"/>
    <w:rsid w:val="00C321DF"/>
    <w:rsid w:val="00C33220"/>
    <w:rsid w:val="00C335E2"/>
    <w:rsid w:val="00C36A2D"/>
    <w:rsid w:val="00C36B72"/>
    <w:rsid w:val="00C37D3F"/>
    <w:rsid w:val="00C40C04"/>
    <w:rsid w:val="00C41F7D"/>
    <w:rsid w:val="00C421C9"/>
    <w:rsid w:val="00C42353"/>
    <w:rsid w:val="00C42ED0"/>
    <w:rsid w:val="00C43AF5"/>
    <w:rsid w:val="00C451E1"/>
    <w:rsid w:val="00C45E68"/>
    <w:rsid w:val="00C46EC1"/>
    <w:rsid w:val="00C47310"/>
    <w:rsid w:val="00C4732C"/>
    <w:rsid w:val="00C47A88"/>
    <w:rsid w:val="00C50D23"/>
    <w:rsid w:val="00C50D9C"/>
    <w:rsid w:val="00C521D3"/>
    <w:rsid w:val="00C525C7"/>
    <w:rsid w:val="00C528A2"/>
    <w:rsid w:val="00C52CA6"/>
    <w:rsid w:val="00C53217"/>
    <w:rsid w:val="00C53499"/>
    <w:rsid w:val="00C540C5"/>
    <w:rsid w:val="00C54D9D"/>
    <w:rsid w:val="00C56EF0"/>
    <w:rsid w:val="00C572B4"/>
    <w:rsid w:val="00C6398E"/>
    <w:rsid w:val="00C65CA6"/>
    <w:rsid w:val="00C66F6C"/>
    <w:rsid w:val="00C670D9"/>
    <w:rsid w:val="00C67642"/>
    <w:rsid w:val="00C67734"/>
    <w:rsid w:val="00C70310"/>
    <w:rsid w:val="00C713A7"/>
    <w:rsid w:val="00C715B9"/>
    <w:rsid w:val="00C71D8C"/>
    <w:rsid w:val="00C72479"/>
    <w:rsid w:val="00C74794"/>
    <w:rsid w:val="00C761AB"/>
    <w:rsid w:val="00C768B1"/>
    <w:rsid w:val="00C77FA5"/>
    <w:rsid w:val="00C81185"/>
    <w:rsid w:val="00C821CC"/>
    <w:rsid w:val="00C82576"/>
    <w:rsid w:val="00C83352"/>
    <w:rsid w:val="00C84DB7"/>
    <w:rsid w:val="00C8560B"/>
    <w:rsid w:val="00C85CDD"/>
    <w:rsid w:val="00C8609D"/>
    <w:rsid w:val="00C86121"/>
    <w:rsid w:val="00C86202"/>
    <w:rsid w:val="00C862AF"/>
    <w:rsid w:val="00C86775"/>
    <w:rsid w:val="00C86F60"/>
    <w:rsid w:val="00C870CA"/>
    <w:rsid w:val="00C87384"/>
    <w:rsid w:val="00C87AEB"/>
    <w:rsid w:val="00C905AD"/>
    <w:rsid w:val="00C90660"/>
    <w:rsid w:val="00C90761"/>
    <w:rsid w:val="00C907A8"/>
    <w:rsid w:val="00C90E3D"/>
    <w:rsid w:val="00C91C8C"/>
    <w:rsid w:val="00C91DBE"/>
    <w:rsid w:val="00C939A9"/>
    <w:rsid w:val="00C957A4"/>
    <w:rsid w:val="00C96B7A"/>
    <w:rsid w:val="00C9761D"/>
    <w:rsid w:val="00C97737"/>
    <w:rsid w:val="00CA065C"/>
    <w:rsid w:val="00CA169D"/>
    <w:rsid w:val="00CA27B6"/>
    <w:rsid w:val="00CA30E4"/>
    <w:rsid w:val="00CA379C"/>
    <w:rsid w:val="00CA38C5"/>
    <w:rsid w:val="00CA40E3"/>
    <w:rsid w:val="00CA4106"/>
    <w:rsid w:val="00CA4552"/>
    <w:rsid w:val="00CA4830"/>
    <w:rsid w:val="00CA4EEE"/>
    <w:rsid w:val="00CA5EFC"/>
    <w:rsid w:val="00CA6830"/>
    <w:rsid w:val="00CA7260"/>
    <w:rsid w:val="00CA7474"/>
    <w:rsid w:val="00CA751A"/>
    <w:rsid w:val="00CB0B61"/>
    <w:rsid w:val="00CB1114"/>
    <w:rsid w:val="00CB1AAA"/>
    <w:rsid w:val="00CB20BD"/>
    <w:rsid w:val="00CB2D78"/>
    <w:rsid w:val="00CB30EA"/>
    <w:rsid w:val="00CB320F"/>
    <w:rsid w:val="00CB3499"/>
    <w:rsid w:val="00CB3795"/>
    <w:rsid w:val="00CB3F73"/>
    <w:rsid w:val="00CB4183"/>
    <w:rsid w:val="00CB49A5"/>
    <w:rsid w:val="00CB5616"/>
    <w:rsid w:val="00CB5938"/>
    <w:rsid w:val="00CB6EC3"/>
    <w:rsid w:val="00CB7382"/>
    <w:rsid w:val="00CB7412"/>
    <w:rsid w:val="00CB7DCD"/>
    <w:rsid w:val="00CC28D8"/>
    <w:rsid w:val="00CC2A83"/>
    <w:rsid w:val="00CC369D"/>
    <w:rsid w:val="00CC4259"/>
    <w:rsid w:val="00CC432A"/>
    <w:rsid w:val="00CC5E10"/>
    <w:rsid w:val="00CC6AA7"/>
    <w:rsid w:val="00CC6B4C"/>
    <w:rsid w:val="00CC7A6E"/>
    <w:rsid w:val="00CD03CE"/>
    <w:rsid w:val="00CD0A88"/>
    <w:rsid w:val="00CD0E7B"/>
    <w:rsid w:val="00CD1097"/>
    <w:rsid w:val="00CD12FF"/>
    <w:rsid w:val="00CD3570"/>
    <w:rsid w:val="00CD45AE"/>
    <w:rsid w:val="00CD49F9"/>
    <w:rsid w:val="00CD55A0"/>
    <w:rsid w:val="00CD5B70"/>
    <w:rsid w:val="00CD5C8C"/>
    <w:rsid w:val="00CD67DE"/>
    <w:rsid w:val="00CD6B3C"/>
    <w:rsid w:val="00CD6DB7"/>
    <w:rsid w:val="00CD78FD"/>
    <w:rsid w:val="00CE06EA"/>
    <w:rsid w:val="00CE0BDE"/>
    <w:rsid w:val="00CE18F8"/>
    <w:rsid w:val="00CE1B95"/>
    <w:rsid w:val="00CE31D8"/>
    <w:rsid w:val="00CE501B"/>
    <w:rsid w:val="00CE582F"/>
    <w:rsid w:val="00CE5CA2"/>
    <w:rsid w:val="00CE6450"/>
    <w:rsid w:val="00CE6F38"/>
    <w:rsid w:val="00CF0187"/>
    <w:rsid w:val="00CF052A"/>
    <w:rsid w:val="00CF0C8F"/>
    <w:rsid w:val="00CF1B45"/>
    <w:rsid w:val="00CF1E24"/>
    <w:rsid w:val="00CF1F47"/>
    <w:rsid w:val="00CF2281"/>
    <w:rsid w:val="00CF24A8"/>
    <w:rsid w:val="00CF25A0"/>
    <w:rsid w:val="00CF2AB3"/>
    <w:rsid w:val="00CF2D45"/>
    <w:rsid w:val="00CF388B"/>
    <w:rsid w:val="00CF397E"/>
    <w:rsid w:val="00CF3A3C"/>
    <w:rsid w:val="00CF3F6A"/>
    <w:rsid w:val="00CF4C3B"/>
    <w:rsid w:val="00CF58E4"/>
    <w:rsid w:val="00CF5A4E"/>
    <w:rsid w:val="00D00B6C"/>
    <w:rsid w:val="00D014F5"/>
    <w:rsid w:val="00D01F4D"/>
    <w:rsid w:val="00D0223E"/>
    <w:rsid w:val="00D02471"/>
    <w:rsid w:val="00D025F0"/>
    <w:rsid w:val="00D02AB1"/>
    <w:rsid w:val="00D0370C"/>
    <w:rsid w:val="00D04AA0"/>
    <w:rsid w:val="00D04B96"/>
    <w:rsid w:val="00D05623"/>
    <w:rsid w:val="00D05CB6"/>
    <w:rsid w:val="00D06172"/>
    <w:rsid w:val="00D07107"/>
    <w:rsid w:val="00D11F32"/>
    <w:rsid w:val="00D1299E"/>
    <w:rsid w:val="00D12A58"/>
    <w:rsid w:val="00D133FB"/>
    <w:rsid w:val="00D135D8"/>
    <w:rsid w:val="00D14DE1"/>
    <w:rsid w:val="00D16B8E"/>
    <w:rsid w:val="00D17527"/>
    <w:rsid w:val="00D17D0C"/>
    <w:rsid w:val="00D20F3F"/>
    <w:rsid w:val="00D20F68"/>
    <w:rsid w:val="00D20F8F"/>
    <w:rsid w:val="00D2252E"/>
    <w:rsid w:val="00D23362"/>
    <w:rsid w:val="00D234EA"/>
    <w:rsid w:val="00D2499A"/>
    <w:rsid w:val="00D24A65"/>
    <w:rsid w:val="00D251D9"/>
    <w:rsid w:val="00D25C60"/>
    <w:rsid w:val="00D26205"/>
    <w:rsid w:val="00D26964"/>
    <w:rsid w:val="00D27D78"/>
    <w:rsid w:val="00D302C4"/>
    <w:rsid w:val="00D305C0"/>
    <w:rsid w:val="00D30BF8"/>
    <w:rsid w:val="00D314B4"/>
    <w:rsid w:val="00D3192C"/>
    <w:rsid w:val="00D31E63"/>
    <w:rsid w:val="00D3240C"/>
    <w:rsid w:val="00D329EB"/>
    <w:rsid w:val="00D33601"/>
    <w:rsid w:val="00D33D6E"/>
    <w:rsid w:val="00D345A5"/>
    <w:rsid w:val="00D36365"/>
    <w:rsid w:val="00D36769"/>
    <w:rsid w:val="00D36A4F"/>
    <w:rsid w:val="00D372A3"/>
    <w:rsid w:val="00D4034A"/>
    <w:rsid w:val="00D41DE2"/>
    <w:rsid w:val="00D424B7"/>
    <w:rsid w:val="00D42B5B"/>
    <w:rsid w:val="00D43A18"/>
    <w:rsid w:val="00D45132"/>
    <w:rsid w:val="00D455B6"/>
    <w:rsid w:val="00D457F0"/>
    <w:rsid w:val="00D464AD"/>
    <w:rsid w:val="00D4678B"/>
    <w:rsid w:val="00D46D89"/>
    <w:rsid w:val="00D47278"/>
    <w:rsid w:val="00D4761A"/>
    <w:rsid w:val="00D50540"/>
    <w:rsid w:val="00D5055F"/>
    <w:rsid w:val="00D50E5D"/>
    <w:rsid w:val="00D520FA"/>
    <w:rsid w:val="00D530FF"/>
    <w:rsid w:val="00D53422"/>
    <w:rsid w:val="00D549F6"/>
    <w:rsid w:val="00D54C41"/>
    <w:rsid w:val="00D54FC0"/>
    <w:rsid w:val="00D568DB"/>
    <w:rsid w:val="00D57BF3"/>
    <w:rsid w:val="00D60C44"/>
    <w:rsid w:val="00D6153D"/>
    <w:rsid w:val="00D625B1"/>
    <w:rsid w:val="00D6319A"/>
    <w:rsid w:val="00D63B2B"/>
    <w:rsid w:val="00D643CA"/>
    <w:rsid w:val="00D650C6"/>
    <w:rsid w:val="00D6568C"/>
    <w:rsid w:val="00D65A54"/>
    <w:rsid w:val="00D660A8"/>
    <w:rsid w:val="00D66127"/>
    <w:rsid w:val="00D6625A"/>
    <w:rsid w:val="00D666D6"/>
    <w:rsid w:val="00D6684E"/>
    <w:rsid w:val="00D6765A"/>
    <w:rsid w:val="00D6771E"/>
    <w:rsid w:val="00D7128E"/>
    <w:rsid w:val="00D71BED"/>
    <w:rsid w:val="00D71CB8"/>
    <w:rsid w:val="00D71DF4"/>
    <w:rsid w:val="00D73D11"/>
    <w:rsid w:val="00D748D6"/>
    <w:rsid w:val="00D7491A"/>
    <w:rsid w:val="00D74EFC"/>
    <w:rsid w:val="00D75113"/>
    <w:rsid w:val="00D75385"/>
    <w:rsid w:val="00D75742"/>
    <w:rsid w:val="00D7587A"/>
    <w:rsid w:val="00D77423"/>
    <w:rsid w:val="00D81970"/>
    <w:rsid w:val="00D82CCE"/>
    <w:rsid w:val="00D84CCB"/>
    <w:rsid w:val="00D85369"/>
    <w:rsid w:val="00D8721D"/>
    <w:rsid w:val="00D87EF3"/>
    <w:rsid w:val="00D9091A"/>
    <w:rsid w:val="00D91D52"/>
    <w:rsid w:val="00D921A3"/>
    <w:rsid w:val="00D929FC"/>
    <w:rsid w:val="00D92DFE"/>
    <w:rsid w:val="00D93641"/>
    <w:rsid w:val="00D944DB"/>
    <w:rsid w:val="00D963E4"/>
    <w:rsid w:val="00D96CC9"/>
    <w:rsid w:val="00D97AFC"/>
    <w:rsid w:val="00DA0308"/>
    <w:rsid w:val="00DA14A8"/>
    <w:rsid w:val="00DA1C69"/>
    <w:rsid w:val="00DA2216"/>
    <w:rsid w:val="00DA59E8"/>
    <w:rsid w:val="00DA6902"/>
    <w:rsid w:val="00DA6F74"/>
    <w:rsid w:val="00DA70CE"/>
    <w:rsid w:val="00DA712D"/>
    <w:rsid w:val="00DA7A2C"/>
    <w:rsid w:val="00DA7C37"/>
    <w:rsid w:val="00DA7F15"/>
    <w:rsid w:val="00DB0420"/>
    <w:rsid w:val="00DB11E8"/>
    <w:rsid w:val="00DB1D6F"/>
    <w:rsid w:val="00DB275B"/>
    <w:rsid w:val="00DB2DC8"/>
    <w:rsid w:val="00DB300A"/>
    <w:rsid w:val="00DB3474"/>
    <w:rsid w:val="00DB3EE1"/>
    <w:rsid w:val="00DB4260"/>
    <w:rsid w:val="00DB4821"/>
    <w:rsid w:val="00DB4DAF"/>
    <w:rsid w:val="00DB57FF"/>
    <w:rsid w:val="00DB5ACB"/>
    <w:rsid w:val="00DB65CE"/>
    <w:rsid w:val="00DB6929"/>
    <w:rsid w:val="00DB6A8C"/>
    <w:rsid w:val="00DB70D8"/>
    <w:rsid w:val="00DB7D5D"/>
    <w:rsid w:val="00DB7D71"/>
    <w:rsid w:val="00DC0147"/>
    <w:rsid w:val="00DC0589"/>
    <w:rsid w:val="00DC092A"/>
    <w:rsid w:val="00DC21CB"/>
    <w:rsid w:val="00DC2B6B"/>
    <w:rsid w:val="00DC3FA7"/>
    <w:rsid w:val="00DC48AD"/>
    <w:rsid w:val="00DC601F"/>
    <w:rsid w:val="00DC7B7D"/>
    <w:rsid w:val="00DC7C4B"/>
    <w:rsid w:val="00DD02FC"/>
    <w:rsid w:val="00DD0394"/>
    <w:rsid w:val="00DD0CD5"/>
    <w:rsid w:val="00DD0E17"/>
    <w:rsid w:val="00DD18D7"/>
    <w:rsid w:val="00DD1E99"/>
    <w:rsid w:val="00DD2006"/>
    <w:rsid w:val="00DD2CCE"/>
    <w:rsid w:val="00DD48DA"/>
    <w:rsid w:val="00DD4A3E"/>
    <w:rsid w:val="00DD4EBB"/>
    <w:rsid w:val="00DD6436"/>
    <w:rsid w:val="00DD6902"/>
    <w:rsid w:val="00DD694B"/>
    <w:rsid w:val="00DD6C88"/>
    <w:rsid w:val="00DD7367"/>
    <w:rsid w:val="00DD7584"/>
    <w:rsid w:val="00DD7736"/>
    <w:rsid w:val="00DD7868"/>
    <w:rsid w:val="00DD7A2A"/>
    <w:rsid w:val="00DD7F19"/>
    <w:rsid w:val="00DE0BA7"/>
    <w:rsid w:val="00DE19EC"/>
    <w:rsid w:val="00DE1EFE"/>
    <w:rsid w:val="00DE1F6D"/>
    <w:rsid w:val="00DE29C7"/>
    <w:rsid w:val="00DE53CD"/>
    <w:rsid w:val="00DE6355"/>
    <w:rsid w:val="00DE7554"/>
    <w:rsid w:val="00DF100C"/>
    <w:rsid w:val="00DF2044"/>
    <w:rsid w:val="00DF31FD"/>
    <w:rsid w:val="00DF33A4"/>
    <w:rsid w:val="00DF368F"/>
    <w:rsid w:val="00DF461D"/>
    <w:rsid w:val="00DF5DDF"/>
    <w:rsid w:val="00DF5E13"/>
    <w:rsid w:val="00DF77C4"/>
    <w:rsid w:val="00E00145"/>
    <w:rsid w:val="00E006FB"/>
    <w:rsid w:val="00E00CB7"/>
    <w:rsid w:val="00E017E5"/>
    <w:rsid w:val="00E01D81"/>
    <w:rsid w:val="00E039FC"/>
    <w:rsid w:val="00E03AFD"/>
    <w:rsid w:val="00E04BDD"/>
    <w:rsid w:val="00E05BCF"/>
    <w:rsid w:val="00E05C83"/>
    <w:rsid w:val="00E06100"/>
    <w:rsid w:val="00E06519"/>
    <w:rsid w:val="00E0698C"/>
    <w:rsid w:val="00E06D7E"/>
    <w:rsid w:val="00E06D98"/>
    <w:rsid w:val="00E071A8"/>
    <w:rsid w:val="00E07B84"/>
    <w:rsid w:val="00E10A21"/>
    <w:rsid w:val="00E12E36"/>
    <w:rsid w:val="00E14B80"/>
    <w:rsid w:val="00E15DA2"/>
    <w:rsid w:val="00E16366"/>
    <w:rsid w:val="00E16E94"/>
    <w:rsid w:val="00E2161B"/>
    <w:rsid w:val="00E22583"/>
    <w:rsid w:val="00E228F5"/>
    <w:rsid w:val="00E2323E"/>
    <w:rsid w:val="00E23C52"/>
    <w:rsid w:val="00E24881"/>
    <w:rsid w:val="00E24CB5"/>
    <w:rsid w:val="00E250A1"/>
    <w:rsid w:val="00E2561E"/>
    <w:rsid w:val="00E26379"/>
    <w:rsid w:val="00E26F00"/>
    <w:rsid w:val="00E270C2"/>
    <w:rsid w:val="00E27124"/>
    <w:rsid w:val="00E27771"/>
    <w:rsid w:val="00E301AA"/>
    <w:rsid w:val="00E30E85"/>
    <w:rsid w:val="00E314D0"/>
    <w:rsid w:val="00E32A04"/>
    <w:rsid w:val="00E3322A"/>
    <w:rsid w:val="00E336B5"/>
    <w:rsid w:val="00E33B8B"/>
    <w:rsid w:val="00E3427B"/>
    <w:rsid w:val="00E348A7"/>
    <w:rsid w:val="00E3534E"/>
    <w:rsid w:val="00E3665F"/>
    <w:rsid w:val="00E366FD"/>
    <w:rsid w:val="00E36BD7"/>
    <w:rsid w:val="00E371A8"/>
    <w:rsid w:val="00E37226"/>
    <w:rsid w:val="00E37D68"/>
    <w:rsid w:val="00E37EE2"/>
    <w:rsid w:val="00E407FB"/>
    <w:rsid w:val="00E41B7E"/>
    <w:rsid w:val="00E42035"/>
    <w:rsid w:val="00E42092"/>
    <w:rsid w:val="00E43CE6"/>
    <w:rsid w:val="00E445BC"/>
    <w:rsid w:val="00E44A62"/>
    <w:rsid w:val="00E44CF2"/>
    <w:rsid w:val="00E44F58"/>
    <w:rsid w:val="00E452E5"/>
    <w:rsid w:val="00E45E2E"/>
    <w:rsid w:val="00E4679D"/>
    <w:rsid w:val="00E46858"/>
    <w:rsid w:val="00E468AC"/>
    <w:rsid w:val="00E47E01"/>
    <w:rsid w:val="00E47FDE"/>
    <w:rsid w:val="00E50282"/>
    <w:rsid w:val="00E503DB"/>
    <w:rsid w:val="00E50576"/>
    <w:rsid w:val="00E50842"/>
    <w:rsid w:val="00E5147B"/>
    <w:rsid w:val="00E51B06"/>
    <w:rsid w:val="00E523D1"/>
    <w:rsid w:val="00E54B90"/>
    <w:rsid w:val="00E55090"/>
    <w:rsid w:val="00E55DD8"/>
    <w:rsid w:val="00E5612B"/>
    <w:rsid w:val="00E562D3"/>
    <w:rsid w:val="00E56879"/>
    <w:rsid w:val="00E56B9C"/>
    <w:rsid w:val="00E5757E"/>
    <w:rsid w:val="00E57F56"/>
    <w:rsid w:val="00E6202C"/>
    <w:rsid w:val="00E62336"/>
    <w:rsid w:val="00E6454D"/>
    <w:rsid w:val="00E64722"/>
    <w:rsid w:val="00E64EC2"/>
    <w:rsid w:val="00E65340"/>
    <w:rsid w:val="00E66252"/>
    <w:rsid w:val="00E667EC"/>
    <w:rsid w:val="00E66EFE"/>
    <w:rsid w:val="00E67368"/>
    <w:rsid w:val="00E67668"/>
    <w:rsid w:val="00E6767C"/>
    <w:rsid w:val="00E702D2"/>
    <w:rsid w:val="00E7051F"/>
    <w:rsid w:val="00E7089D"/>
    <w:rsid w:val="00E70FB8"/>
    <w:rsid w:val="00E71C4D"/>
    <w:rsid w:val="00E73C08"/>
    <w:rsid w:val="00E753B9"/>
    <w:rsid w:val="00E76DFF"/>
    <w:rsid w:val="00E80232"/>
    <w:rsid w:val="00E803F2"/>
    <w:rsid w:val="00E8063A"/>
    <w:rsid w:val="00E806FA"/>
    <w:rsid w:val="00E808CA"/>
    <w:rsid w:val="00E8207B"/>
    <w:rsid w:val="00E823E4"/>
    <w:rsid w:val="00E834E2"/>
    <w:rsid w:val="00E83DD0"/>
    <w:rsid w:val="00E85741"/>
    <w:rsid w:val="00E87116"/>
    <w:rsid w:val="00E87ECA"/>
    <w:rsid w:val="00E9096C"/>
    <w:rsid w:val="00E917FA"/>
    <w:rsid w:val="00E91A65"/>
    <w:rsid w:val="00E92151"/>
    <w:rsid w:val="00E9263F"/>
    <w:rsid w:val="00E926F2"/>
    <w:rsid w:val="00E92B47"/>
    <w:rsid w:val="00E92ECF"/>
    <w:rsid w:val="00E93155"/>
    <w:rsid w:val="00E935E1"/>
    <w:rsid w:val="00E94315"/>
    <w:rsid w:val="00E94721"/>
    <w:rsid w:val="00E94E00"/>
    <w:rsid w:val="00E97835"/>
    <w:rsid w:val="00EA15CE"/>
    <w:rsid w:val="00EA33C1"/>
    <w:rsid w:val="00EA3560"/>
    <w:rsid w:val="00EA3714"/>
    <w:rsid w:val="00EA3D9C"/>
    <w:rsid w:val="00EA6E29"/>
    <w:rsid w:val="00EA752B"/>
    <w:rsid w:val="00EB060D"/>
    <w:rsid w:val="00EB096E"/>
    <w:rsid w:val="00EB2896"/>
    <w:rsid w:val="00EB2902"/>
    <w:rsid w:val="00EB2DEF"/>
    <w:rsid w:val="00EB3FC1"/>
    <w:rsid w:val="00EB51F6"/>
    <w:rsid w:val="00EB537B"/>
    <w:rsid w:val="00EB57D3"/>
    <w:rsid w:val="00EB7064"/>
    <w:rsid w:val="00EB73AE"/>
    <w:rsid w:val="00EB75C7"/>
    <w:rsid w:val="00EB7912"/>
    <w:rsid w:val="00EB7D30"/>
    <w:rsid w:val="00EC05E0"/>
    <w:rsid w:val="00EC0AD6"/>
    <w:rsid w:val="00EC1496"/>
    <w:rsid w:val="00EC1576"/>
    <w:rsid w:val="00EC26AA"/>
    <w:rsid w:val="00EC2989"/>
    <w:rsid w:val="00EC2B8E"/>
    <w:rsid w:val="00EC2E8E"/>
    <w:rsid w:val="00EC4549"/>
    <w:rsid w:val="00EC4F2A"/>
    <w:rsid w:val="00EC5E3B"/>
    <w:rsid w:val="00EC66F6"/>
    <w:rsid w:val="00EC68A1"/>
    <w:rsid w:val="00EC79C7"/>
    <w:rsid w:val="00ED0BE1"/>
    <w:rsid w:val="00ED0CB7"/>
    <w:rsid w:val="00ED21CC"/>
    <w:rsid w:val="00ED4425"/>
    <w:rsid w:val="00ED46C4"/>
    <w:rsid w:val="00ED4E58"/>
    <w:rsid w:val="00ED51BE"/>
    <w:rsid w:val="00ED5A21"/>
    <w:rsid w:val="00ED5DF6"/>
    <w:rsid w:val="00EE2308"/>
    <w:rsid w:val="00EE2380"/>
    <w:rsid w:val="00EE259F"/>
    <w:rsid w:val="00EE2C05"/>
    <w:rsid w:val="00EE7074"/>
    <w:rsid w:val="00EE7660"/>
    <w:rsid w:val="00EF3900"/>
    <w:rsid w:val="00EF3C48"/>
    <w:rsid w:val="00EF77E1"/>
    <w:rsid w:val="00EF7829"/>
    <w:rsid w:val="00EF7AA4"/>
    <w:rsid w:val="00EF7EBD"/>
    <w:rsid w:val="00F00435"/>
    <w:rsid w:val="00F01E71"/>
    <w:rsid w:val="00F027B0"/>
    <w:rsid w:val="00F02ABF"/>
    <w:rsid w:val="00F03FE3"/>
    <w:rsid w:val="00F0421C"/>
    <w:rsid w:val="00F045AF"/>
    <w:rsid w:val="00F05289"/>
    <w:rsid w:val="00F061BF"/>
    <w:rsid w:val="00F0654E"/>
    <w:rsid w:val="00F07329"/>
    <w:rsid w:val="00F07862"/>
    <w:rsid w:val="00F07C7F"/>
    <w:rsid w:val="00F10060"/>
    <w:rsid w:val="00F11DFD"/>
    <w:rsid w:val="00F144ED"/>
    <w:rsid w:val="00F146A2"/>
    <w:rsid w:val="00F14726"/>
    <w:rsid w:val="00F14B67"/>
    <w:rsid w:val="00F15093"/>
    <w:rsid w:val="00F16610"/>
    <w:rsid w:val="00F170F0"/>
    <w:rsid w:val="00F17747"/>
    <w:rsid w:val="00F17B0C"/>
    <w:rsid w:val="00F20792"/>
    <w:rsid w:val="00F20E15"/>
    <w:rsid w:val="00F22DF7"/>
    <w:rsid w:val="00F23064"/>
    <w:rsid w:val="00F244CA"/>
    <w:rsid w:val="00F24AF2"/>
    <w:rsid w:val="00F24D44"/>
    <w:rsid w:val="00F25226"/>
    <w:rsid w:val="00F257CD"/>
    <w:rsid w:val="00F25B3C"/>
    <w:rsid w:val="00F25DB0"/>
    <w:rsid w:val="00F2664D"/>
    <w:rsid w:val="00F2741E"/>
    <w:rsid w:val="00F30E3E"/>
    <w:rsid w:val="00F3179B"/>
    <w:rsid w:val="00F3183C"/>
    <w:rsid w:val="00F339EE"/>
    <w:rsid w:val="00F33B1A"/>
    <w:rsid w:val="00F33BE6"/>
    <w:rsid w:val="00F343DB"/>
    <w:rsid w:val="00F344C4"/>
    <w:rsid w:val="00F34995"/>
    <w:rsid w:val="00F3721F"/>
    <w:rsid w:val="00F375A1"/>
    <w:rsid w:val="00F425C5"/>
    <w:rsid w:val="00F4523C"/>
    <w:rsid w:val="00F467E8"/>
    <w:rsid w:val="00F4693E"/>
    <w:rsid w:val="00F47220"/>
    <w:rsid w:val="00F477B0"/>
    <w:rsid w:val="00F47E4B"/>
    <w:rsid w:val="00F47F4F"/>
    <w:rsid w:val="00F51523"/>
    <w:rsid w:val="00F517BA"/>
    <w:rsid w:val="00F52C83"/>
    <w:rsid w:val="00F533B8"/>
    <w:rsid w:val="00F542FE"/>
    <w:rsid w:val="00F556F4"/>
    <w:rsid w:val="00F57C4F"/>
    <w:rsid w:val="00F57CF3"/>
    <w:rsid w:val="00F57F52"/>
    <w:rsid w:val="00F61A5F"/>
    <w:rsid w:val="00F61D08"/>
    <w:rsid w:val="00F61D9E"/>
    <w:rsid w:val="00F626A8"/>
    <w:rsid w:val="00F62D89"/>
    <w:rsid w:val="00F62FB3"/>
    <w:rsid w:val="00F63776"/>
    <w:rsid w:val="00F64439"/>
    <w:rsid w:val="00F6466D"/>
    <w:rsid w:val="00F64AD2"/>
    <w:rsid w:val="00F65E40"/>
    <w:rsid w:val="00F668B3"/>
    <w:rsid w:val="00F66E0D"/>
    <w:rsid w:val="00F673B6"/>
    <w:rsid w:val="00F67803"/>
    <w:rsid w:val="00F6795B"/>
    <w:rsid w:val="00F67AD4"/>
    <w:rsid w:val="00F67E01"/>
    <w:rsid w:val="00F70636"/>
    <w:rsid w:val="00F71114"/>
    <w:rsid w:val="00F71268"/>
    <w:rsid w:val="00F71483"/>
    <w:rsid w:val="00F7163E"/>
    <w:rsid w:val="00F738ED"/>
    <w:rsid w:val="00F74A5E"/>
    <w:rsid w:val="00F763F5"/>
    <w:rsid w:val="00F766D3"/>
    <w:rsid w:val="00F76AF1"/>
    <w:rsid w:val="00F7753E"/>
    <w:rsid w:val="00F81E46"/>
    <w:rsid w:val="00F8217F"/>
    <w:rsid w:val="00F827EB"/>
    <w:rsid w:val="00F82EA7"/>
    <w:rsid w:val="00F82FAC"/>
    <w:rsid w:val="00F83D5D"/>
    <w:rsid w:val="00F845B9"/>
    <w:rsid w:val="00F84808"/>
    <w:rsid w:val="00F849AF"/>
    <w:rsid w:val="00F85254"/>
    <w:rsid w:val="00F85813"/>
    <w:rsid w:val="00F8612B"/>
    <w:rsid w:val="00F86751"/>
    <w:rsid w:val="00F873D3"/>
    <w:rsid w:val="00F8745B"/>
    <w:rsid w:val="00F87D7B"/>
    <w:rsid w:val="00F90061"/>
    <w:rsid w:val="00F91357"/>
    <w:rsid w:val="00F9158E"/>
    <w:rsid w:val="00F91705"/>
    <w:rsid w:val="00F91D56"/>
    <w:rsid w:val="00F92456"/>
    <w:rsid w:val="00F9245A"/>
    <w:rsid w:val="00F924B5"/>
    <w:rsid w:val="00F92A3D"/>
    <w:rsid w:val="00F93096"/>
    <w:rsid w:val="00F9429D"/>
    <w:rsid w:val="00F950EC"/>
    <w:rsid w:val="00F965FA"/>
    <w:rsid w:val="00F96A1D"/>
    <w:rsid w:val="00F96DD7"/>
    <w:rsid w:val="00FA009D"/>
    <w:rsid w:val="00FA13F4"/>
    <w:rsid w:val="00FA1DBD"/>
    <w:rsid w:val="00FA206D"/>
    <w:rsid w:val="00FA3DEB"/>
    <w:rsid w:val="00FA3E35"/>
    <w:rsid w:val="00FA4651"/>
    <w:rsid w:val="00FA6074"/>
    <w:rsid w:val="00FA60C4"/>
    <w:rsid w:val="00FA669D"/>
    <w:rsid w:val="00FA6DAC"/>
    <w:rsid w:val="00FA7083"/>
    <w:rsid w:val="00FA7178"/>
    <w:rsid w:val="00FA775E"/>
    <w:rsid w:val="00FB09F0"/>
    <w:rsid w:val="00FB0EEB"/>
    <w:rsid w:val="00FB11FE"/>
    <w:rsid w:val="00FB175C"/>
    <w:rsid w:val="00FB1A93"/>
    <w:rsid w:val="00FB1AB5"/>
    <w:rsid w:val="00FB1B4B"/>
    <w:rsid w:val="00FB1EDE"/>
    <w:rsid w:val="00FB290D"/>
    <w:rsid w:val="00FB2B9C"/>
    <w:rsid w:val="00FB3FE0"/>
    <w:rsid w:val="00FB5082"/>
    <w:rsid w:val="00FB53B2"/>
    <w:rsid w:val="00FB5488"/>
    <w:rsid w:val="00FB58B9"/>
    <w:rsid w:val="00FB5DA6"/>
    <w:rsid w:val="00FB6145"/>
    <w:rsid w:val="00FB6182"/>
    <w:rsid w:val="00FB62F9"/>
    <w:rsid w:val="00FB64EE"/>
    <w:rsid w:val="00FB6E5E"/>
    <w:rsid w:val="00FB72FA"/>
    <w:rsid w:val="00FB74CA"/>
    <w:rsid w:val="00FB7BCE"/>
    <w:rsid w:val="00FB7C45"/>
    <w:rsid w:val="00FC0F07"/>
    <w:rsid w:val="00FC1ED0"/>
    <w:rsid w:val="00FC3371"/>
    <w:rsid w:val="00FC3D53"/>
    <w:rsid w:val="00FC3FB6"/>
    <w:rsid w:val="00FC4B36"/>
    <w:rsid w:val="00FC5FA6"/>
    <w:rsid w:val="00FC682E"/>
    <w:rsid w:val="00FC7B0A"/>
    <w:rsid w:val="00FD0A32"/>
    <w:rsid w:val="00FD2A6D"/>
    <w:rsid w:val="00FD3FB3"/>
    <w:rsid w:val="00FD4E44"/>
    <w:rsid w:val="00FD50F2"/>
    <w:rsid w:val="00FD55FA"/>
    <w:rsid w:val="00FD58D9"/>
    <w:rsid w:val="00FD64D4"/>
    <w:rsid w:val="00FE0837"/>
    <w:rsid w:val="00FE1730"/>
    <w:rsid w:val="00FE1F5F"/>
    <w:rsid w:val="00FE265B"/>
    <w:rsid w:val="00FE3682"/>
    <w:rsid w:val="00FE3BDB"/>
    <w:rsid w:val="00FE3CFB"/>
    <w:rsid w:val="00FE478D"/>
    <w:rsid w:val="00FE4D57"/>
    <w:rsid w:val="00FE5319"/>
    <w:rsid w:val="00FE5A94"/>
    <w:rsid w:val="00FE64A4"/>
    <w:rsid w:val="00FE64E1"/>
    <w:rsid w:val="00FE660B"/>
    <w:rsid w:val="00FE75C9"/>
    <w:rsid w:val="00FF2165"/>
    <w:rsid w:val="00FF277F"/>
    <w:rsid w:val="00FF296A"/>
    <w:rsid w:val="00FF2C85"/>
    <w:rsid w:val="00FF2E6A"/>
    <w:rsid w:val="00FF48D3"/>
    <w:rsid w:val="00FF5235"/>
    <w:rsid w:val="00FF5CC3"/>
    <w:rsid w:val="00FF6184"/>
    <w:rsid w:val="00FF620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78D752CA"/>
  <w14:defaultImageDpi w14:val="330"/>
  <w15:docId w15:val="{465C0B57-AC43-45F1-B05F-2B2C49A7FA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lsdException w:name="heading 1" w:locked="1" w:uiPriority="0"/>
    <w:lsdException w:name="heading 2" w:locked="1" w:uiPriority="0"/>
    <w:lsdException w:name="heading 3" w:locked="1" w:uiPriority="0"/>
    <w:lsdException w:name="heading 4" w:locked="1" w:uiPriority="0"/>
    <w:lsdException w:name="heading 5" w:locked="1" w:uiPriority="0"/>
    <w:lsdException w:name="heading 6" w:semiHidden="1" w:uiPriority="0"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semiHidden="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semiHidden="1" w:uiPriority="29"/>
    <w:lsdException w:name="Intense Quote" w:semiHidden="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61"/>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66"/>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lsdException w:name="Intense Emphasis" w:semiHidden="1" w:uiPriority="21"/>
    <w:lsdException w:name="Subtle Reference" w:semiHidden="1" w:uiPriority="31"/>
    <w:lsdException w:name="Intense Reference" w:semiHidden="1" w:uiPriority="32"/>
    <w:lsdException w:name="Book Title" w:semiHidden="1"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E2323E"/>
    <w:pPr>
      <w:spacing w:after="200" w:line="276" w:lineRule="auto"/>
    </w:pPr>
    <w:rPr>
      <w:rFonts w:eastAsiaTheme="minorHAnsi" w:cstheme="minorBidi"/>
      <w:color w:val="000000" w:themeColor="text1"/>
      <w:sz w:val="23"/>
      <w:szCs w:val="22"/>
    </w:rPr>
  </w:style>
  <w:style w:type="paragraph" w:styleId="Heading1">
    <w:name w:val="heading 1"/>
    <w:basedOn w:val="Normal"/>
    <w:next w:val="Normal"/>
    <w:link w:val="Heading1Char"/>
    <w:locked/>
    <w:rsid w:val="00E2323E"/>
    <w:pPr>
      <w:keepNext/>
      <w:spacing w:after="240"/>
      <w:outlineLvl w:val="0"/>
    </w:pPr>
    <w:rPr>
      <w:rFonts w:ascii="Arial" w:eastAsia="Times New Roman" w:hAnsi="Arial" w:cs="Times New Roman"/>
      <w:b/>
      <w:sz w:val="32"/>
      <w:szCs w:val="18"/>
    </w:rPr>
  </w:style>
  <w:style w:type="paragraph" w:styleId="Heading2">
    <w:name w:val="heading 2"/>
    <w:basedOn w:val="Normal"/>
    <w:next w:val="Normal"/>
    <w:link w:val="Heading2Char"/>
    <w:locked/>
    <w:rsid w:val="00E2323E"/>
    <w:pPr>
      <w:keepNext/>
      <w:spacing w:after="0"/>
      <w:outlineLvl w:val="1"/>
    </w:pPr>
    <w:rPr>
      <w:rFonts w:ascii="Arial" w:eastAsia="Times New Roman" w:hAnsi="Arial" w:cs="Arial"/>
      <w:b/>
      <w:bCs/>
      <w:iCs/>
      <w:szCs w:val="28"/>
    </w:rPr>
  </w:style>
  <w:style w:type="paragraph" w:styleId="Heading3">
    <w:name w:val="heading 3"/>
    <w:basedOn w:val="Normal"/>
    <w:next w:val="Normal"/>
    <w:link w:val="Heading3Char"/>
    <w:locked/>
    <w:rsid w:val="00E2323E"/>
    <w:pPr>
      <w:keepNext/>
      <w:autoSpaceDE w:val="0"/>
      <w:autoSpaceDN w:val="0"/>
      <w:adjustRightInd w:val="0"/>
      <w:spacing w:after="0"/>
      <w:outlineLvl w:val="2"/>
    </w:pPr>
    <w:rPr>
      <w:rFonts w:ascii="Arial" w:eastAsia="MS Mincho" w:hAnsi="Arial" w:cs="Times New Roman"/>
      <w:b/>
      <w:bCs/>
      <w:i/>
      <w:sz w:val="21"/>
      <w:szCs w:val="24"/>
    </w:rPr>
  </w:style>
  <w:style w:type="paragraph" w:styleId="Heading4">
    <w:name w:val="heading 4"/>
    <w:basedOn w:val="Normal"/>
    <w:next w:val="Normal"/>
    <w:link w:val="Heading4Char"/>
    <w:autoRedefine/>
    <w:locked/>
    <w:rsid w:val="00E2323E"/>
    <w:pPr>
      <w:keepNext/>
      <w:spacing w:after="0"/>
      <w:outlineLvl w:val="3"/>
    </w:pPr>
    <w:rPr>
      <w:rFonts w:eastAsia="Times New Roman" w:cs="Times New Roman"/>
      <w:bCs/>
      <w:sz w:val="24"/>
      <w:szCs w:val="28"/>
      <w:u w:val="single"/>
    </w:rPr>
  </w:style>
  <w:style w:type="paragraph" w:styleId="Heading5">
    <w:name w:val="heading 5"/>
    <w:basedOn w:val="Normal"/>
    <w:next w:val="Normal"/>
    <w:link w:val="Heading5Char"/>
    <w:autoRedefine/>
    <w:locked/>
    <w:rsid w:val="00E2323E"/>
    <w:pPr>
      <w:outlineLvl w:val="4"/>
    </w:pPr>
    <w:rPr>
      <w:bCs/>
      <w:i/>
      <w:iCs/>
      <w:szCs w:val="26"/>
    </w:rPr>
  </w:style>
  <w:style w:type="paragraph" w:styleId="Heading6">
    <w:name w:val="heading 6"/>
    <w:basedOn w:val="Normal"/>
    <w:next w:val="Normal"/>
    <w:link w:val="Heading6Char"/>
    <w:unhideWhenUsed/>
    <w:rsid w:val="00E2323E"/>
    <w:pPr>
      <w:spacing w:before="240" w:after="60"/>
      <w:outlineLvl w:val="5"/>
    </w:pPr>
    <w:rPr>
      <w:rFonts w:ascii="Calibri" w:hAnsi="Calibri"/>
      <w:b/>
      <w:bCs/>
    </w:rPr>
  </w:style>
  <w:style w:type="paragraph" w:styleId="Heading7">
    <w:name w:val="heading 7"/>
    <w:basedOn w:val="Normal"/>
    <w:next w:val="Normal"/>
    <w:link w:val="Heading7Char"/>
    <w:uiPriority w:val="9"/>
    <w:semiHidden/>
    <w:unhideWhenUsed/>
    <w:qFormat/>
    <w:rsid w:val="00E2323E"/>
    <w:pPr>
      <w:spacing w:before="240" w:after="60"/>
      <w:outlineLvl w:val="6"/>
    </w:pPr>
    <w:rPr>
      <w:rFonts w:ascii="Calibri" w:hAnsi="Calibri"/>
    </w:rPr>
  </w:style>
  <w:style w:type="paragraph" w:styleId="Heading8">
    <w:name w:val="heading 8"/>
    <w:basedOn w:val="Normal"/>
    <w:next w:val="Normal"/>
    <w:link w:val="Heading8Char"/>
    <w:uiPriority w:val="9"/>
    <w:semiHidden/>
    <w:unhideWhenUsed/>
    <w:qFormat/>
    <w:rsid w:val="00E2323E"/>
    <w:pPr>
      <w:spacing w:before="240" w:after="60"/>
      <w:outlineLvl w:val="7"/>
    </w:pPr>
    <w:rPr>
      <w:rFonts w:ascii="Calibri" w:hAnsi="Calibri"/>
      <w:i/>
      <w:iCs/>
    </w:rPr>
  </w:style>
  <w:style w:type="paragraph" w:styleId="Heading9">
    <w:name w:val="heading 9"/>
    <w:basedOn w:val="Normal"/>
    <w:next w:val="Normal"/>
    <w:link w:val="Heading9Char"/>
    <w:uiPriority w:val="9"/>
    <w:semiHidden/>
    <w:unhideWhenUsed/>
    <w:qFormat/>
    <w:rsid w:val="00E2323E"/>
    <w:pPr>
      <w:spacing w:before="240" w:after="60"/>
      <w:outlineLvl w:val="8"/>
    </w:pPr>
    <w:rPr>
      <w:rFonts w:ascii="Cambria" w:hAnsi="Cambri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E2323E"/>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styleId="Hyperlink">
    <w:name w:val="Hyperlink"/>
    <w:basedOn w:val="DefaultParagraphFont"/>
    <w:uiPriority w:val="99"/>
    <w:rsid w:val="00E2323E"/>
    <w:rPr>
      <w:i w:val="0"/>
      <w:color w:val="0000FF"/>
      <w:u w:val="single"/>
    </w:rPr>
  </w:style>
  <w:style w:type="paragraph" w:styleId="EndnoteText">
    <w:name w:val="endnote text"/>
    <w:basedOn w:val="Normal"/>
    <w:link w:val="EndnoteTextChar"/>
    <w:semiHidden/>
    <w:rsid w:val="00E2323E"/>
    <w:pPr>
      <w:widowControl w:val="0"/>
    </w:pPr>
    <w:rPr>
      <w:rFonts w:ascii="Press Rmn 12pt" w:hAnsi="Press Rmn 12pt"/>
      <w:szCs w:val="20"/>
    </w:rPr>
  </w:style>
  <w:style w:type="paragraph" w:customStyle="1" w:styleId="nrpsBannerline1">
    <w:name w:val="nrps Banner line 1"/>
    <w:link w:val="nrpsBannerline1Char"/>
    <w:semiHidden/>
    <w:locked/>
    <w:rsid w:val="00E2323E"/>
    <w:pPr>
      <w:spacing w:before="80" w:line="276" w:lineRule="auto"/>
      <w:ind w:left="115"/>
    </w:pPr>
    <w:rPr>
      <w:rFonts w:ascii="Arial" w:hAnsi="Arial"/>
      <w:b/>
      <w:bCs/>
      <w:color w:val="000000" w:themeColor="text1"/>
      <w:sz w:val="16"/>
    </w:rPr>
  </w:style>
  <w:style w:type="numbering" w:customStyle="1" w:styleId="Bulleted">
    <w:name w:val="Bulleted"/>
    <w:basedOn w:val="NoList"/>
    <w:rsid w:val="00E2323E"/>
    <w:pPr>
      <w:numPr>
        <w:numId w:val="4"/>
      </w:numPr>
    </w:pPr>
  </w:style>
  <w:style w:type="paragraph" w:customStyle="1" w:styleId="nrpsLogo">
    <w:name w:val="nrps Logo"/>
    <w:basedOn w:val="Normal"/>
    <w:semiHidden/>
    <w:rsid w:val="00E2323E"/>
    <w:pPr>
      <w:spacing w:before="80" w:after="80" w:line="240" w:lineRule="auto"/>
      <w:ind w:right="115"/>
      <w:jc w:val="right"/>
    </w:pPr>
    <w:rPr>
      <w:rFonts w:eastAsia="Times New Roman" w:cs="Times New Roman"/>
      <w:sz w:val="24"/>
      <w:szCs w:val="20"/>
    </w:rPr>
  </w:style>
  <w:style w:type="character" w:styleId="FollowedHyperlink">
    <w:name w:val="FollowedHyperlink"/>
    <w:basedOn w:val="DefaultParagraphFont"/>
    <w:uiPriority w:val="99"/>
    <w:semiHidden/>
    <w:unhideWhenUsed/>
    <w:rsid w:val="00E2323E"/>
    <w:rPr>
      <w:color w:val="800080"/>
      <w:u w:val="single"/>
    </w:rPr>
  </w:style>
  <w:style w:type="paragraph" w:customStyle="1" w:styleId="nrpsBannerline2">
    <w:name w:val="nrps Banner line 2"/>
    <w:link w:val="nrpsBannerline2Char"/>
    <w:semiHidden/>
    <w:locked/>
    <w:rsid w:val="00E2323E"/>
    <w:pPr>
      <w:spacing w:before="80" w:line="276" w:lineRule="auto"/>
      <w:ind w:left="115"/>
    </w:pPr>
    <w:rPr>
      <w:rFonts w:ascii="Arial" w:hAnsi="Arial"/>
      <w:b/>
      <w:bCs/>
      <w:sz w:val="16"/>
      <w:szCs w:val="24"/>
    </w:rPr>
  </w:style>
  <w:style w:type="paragraph" w:styleId="Bibliography">
    <w:name w:val="Bibliography"/>
    <w:basedOn w:val="Normal"/>
    <w:next w:val="Normal"/>
    <w:uiPriority w:val="37"/>
    <w:semiHidden/>
    <w:rsid w:val="00E2323E"/>
  </w:style>
  <w:style w:type="character" w:styleId="CommentReference">
    <w:name w:val="annotation reference"/>
    <w:basedOn w:val="DefaultParagraphFont"/>
    <w:uiPriority w:val="99"/>
    <w:semiHidden/>
    <w:unhideWhenUsed/>
    <w:rsid w:val="00E2323E"/>
    <w:rPr>
      <w:sz w:val="16"/>
      <w:szCs w:val="16"/>
    </w:rPr>
  </w:style>
  <w:style w:type="paragraph" w:styleId="BlockText">
    <w:name w:val="Block Text"/>
    <w:basedOn w:val="Normal"/>
    <w:uiPriority w:val="99"/>
    <w:semiHidden/>
    <w:rsid w:val="00E2323E"/>
    <w:pPr>
      <w:spacing w:after="120"/>
      <w:ind w:left="1440" w:right="1440"/>
    </w:pPr>
  </w:style>
  <w:style w:type="character" w:customStyle="1" w:styleId="Heading2Char">
    <w:name w:val="Heading 2 Char"/>
    <w:basedOn w:val="DefaultParagraphFont"/>
    <w:link w:val="Heading2"/>
    <w:rsid w:val="00E2323E"/>
    <w:rPr>
      <w:rFonts w:ascii="Arial" w:hAnsi="Arial" w:cs="Arial"/>
      <w:b/>
      <w:bCs/>
      <w:iCs/>
      <w:color w:val="000000" w:themeColor="text1"/>
      <w:sz w:val="23"/>
      <w:szCs w:val="28"/>
    </w:rPr>
  </w:style>
  <w:style w:type="paragraph" w:styleId="CommentText">
    <w:name w:val="annotation text"/>
    <w:basedOn w:val="Normal"/>
    <w:link w:val="CommentTextChar"/>
    <w:uiPriority w:val="99"/>
    <w:semiHidden/>
    <w:rsid w:val="00E2323E"/>
    <w:rPr>
      <w:sz w:val="20"/>
      <w:szCs w:val="20"/>
    </w:rPr>
  </w:style>
  <w:style w:type="character" w:customStyle="1" w:styleId="CommentTextChar">
    <w:name w:val="Comment Text Char"/>
    <w:basedOn w:val="DefaultParagraphFont"/>
    <w:link w:val="CommentText"/>
    <w:uiPriority w:val="99"/>
    <w:semiHidden/>
    <w:rsid w:val="00E2323E"/>
    <w:rPr>
      <w:rFonts w:eastAsiaTheme="minorHAnsi" w:cstheme="minorBidi"/>
      <w:color w:val="000000" w:themeColor="text1"/>
    </w:rPr>
  </w:style>
  <w:style w:type="paragraph" w:customStyle="1" w:styleId="nrpsTablecell">
    <w:name w:val="nrps Table cell"/>
    <w:qFormat/>
    <w:rsid w:val="00E2323E"/>
    <w:pPr>
      <w:spacing w:before="20" w:after="20" w:line="276" w:lineRule="auto"/>
    </w:pPr>
    <w:rPr>
      <w:rFonts w:ascii="Arial" w:hAnsi="Arial"/>
      <w:color w:val="000000" w:themeColor="text1"/>
      <w:sz w:val="18"/>
    </w:rPr>
  </w:style>
  <w:style w:type="paragraph" w:customStyle="1" w:styleId="nrpsTablecellindent">
    <w:name w:val="nrps Table cell indent"/>
    <w:basedOn w:val="nrpsTablecell"/>
    <w:rsid w:val="00E2323E"/>
    <w:pPr>
      <w:ind w:left="360"/>
    </w:pPr>
  </w:style>
  <w:style w:type="paragraph" w:styleId="CommentSubject">
    <w:name w:val="annotation subject"/>
    <w:basedOn w:val="CommentText"/>
    <w:next w:val="CommentText"/>
    <w:link w:val="CommentSubjectChar"/>
    <w:uiPriority w:val="99"/>
    <w:semiHidden/>
    <w:unhideWhenUsed/>
    <w:rsid w:val="00E2323E"/>
    <w:rPr>
      <w:b/>
      <w:bCs/>
    </w:rPr>
  </w:style>
  <w:style w:type="character" w:customStyle="1" w:styleId="CommentSubjectChar">
    <w:name w:val="Comment Subject Char"/>
    <w:basedOn w:val="CommentTextChar"/>
    <w:link w:val="CommentSubject"/>
    <w:uiPriority w:val="99"/>
    <w:semiHidden/>
    <w:rsid w:val="00E2323E"/>
    <w:rPr>
      <w:rFonts w:eastAsiaTheme="minorHAnsi" w:cstheme="minorBidi"/>
      <w:b/>
      <w:bCs/>
      <w:color w:val="000000" w:themeColor="text1"/>
    </w:rPr>
  </w:style>
  <w:style w:type="paragraph" w:styleId="Revision">
    <w:name w:val="Revision"/>
    <w:hidden/>
    <w:uiPriority w:val="99"/>
    <w:semiHidden/>
    <w:rsid w:val="00A02E1D"/>
    <w:rPr>
      <w:sz w:val="24"/>
      <w:szCs w:val="24"/>
    </w:rPr>
  </w:style>
  <w:style w:type="paragraph" w:styleId="TableofFigures">
    <w:name w:val="table of figures"/>
    <w:basedOn w:val="Normal"/>
    <w:next w:val="Normal"/>
    <w:uiPriority w:val="99"/>
    <w:rsid w:val="00E2323E"/>
    <w:pPr>
      <w:spacing w:after="0" w:line="240" w:lineRule="auto"/>
    </w:pPr>
    <w:rPr>
      <w:rFonts w:eastAsia="Times New Roman" w:cs="Times New Roman"/>
      <w:sz w:val="24"/>
      <w:szCs w:val="24"/>
    </w:rPr>
  </w:style>
  <w:style w:type="paragraph" w:styleId="BalloonText">
    <w:name w:val="Balloon Text"/>
    <w:basedOn w:val="Normal"/>
    <w:link w:val="BalloonTextChar"/>
    <w:uiPriority w:val="99"/>
    <w:semiHidden/>
    <w:rsid w:val="00E2323E"/>
    <w:rPr>
      <w:rFonts w:ascii="Tahoma" w:hAnsi="Tahoma" w:cs="Tahoma"/>
      <w:sz w:val="16"/>
      <w:szCs w:val="16"/>
    </w:rPr>
  </w:style>
  <w:style w:type="character" w:customStyle="1" w:styleId="BalloonTextChar">
    <w:name w:val="Balloon Text Char"/>
    <w:basedOn w:val="DefaultParagraphFont"/>
    <w:link w:val="BalloonText"/>
    <w:uiPriority w:val="99"/>
    <w:semiHidden/>
    <w:rsid w:val="00E2323E"/>
    <w:rPr>
      <w:rFonts w:ascii="Tahoma" w:eastAsiaTheme="minorHAnsi" w:hAnsi="Tahoma" w:cs="Tahoma"/>
      <w:color w:val="000000" w:themeColor="text1"/>
      <w:sz w:val="16"/>
      <w:szCs w:val="16"/>
    </w:rPr>
  </w:style>
  <w:style w:type="paragraph" w:styleId="BodyText">
    <w:name w:val="Body Text"/>
    <w:basedOn w:val="Normal"/>
    <w:link w:val="BodyTextChar"/>
    <w:uiPriority w:val="99"/>
    <w:semiHidden/>
    <w:rsid w:val="00E2323E"/>
    <w:pPr>
      <w:spacing w:after="120"/>
    </w:pPr>
  </w:style>
  <w:style w:type="character" w:customStyle="1" w:styleId="BodyTextChar">
    <w:name w:val="Body Text Char"/>
    <w:basedOn w:val="DefaultParagraphFont"/>
    <w:link w:val="BodyText"/>
    <w:uiPriority w:val="99"/>
    <w:semiHidden/>
    <w:rsid w:val="00E2323E"/>
    <w:rPr>
      <w:rFonts w:eastAsiaTheme="minorHAnsi" w:cstheme="minorBidi"/>
      <w:color w:val="000000" w:themeColor="text1"/>
      <w:sz w:val="23"/>
      <w:szCs w:val="22"/>
    </w:rPr>
  </w:style>
  <w:style w:type="paragraph" w:styleId="BodyText2">
    <w:name w:val="Body Text 2"/>
    <w:basedOn w:val="Normal"/>
    <w:link w:val="BodyText2Char"/>
    <w:uiPriority w:val="99"/>
    <w:semiHidden/>
    <w:rsid w:val="00E2323E"/>
    <w:pPr>
      <w:spacing w:after="120" w:line="480" w:lineRule="auto"/>
    </w:pPr>
  </w:style>
  <w:style w:type="character" w:customStyle="1" w:styleId="BodyText2Char">
    <w:name w:val="Body Text 2 Char"/>
    <w:basedOn w:val="DefaultParagraphFont"/>
    <w:link w:val="BodyText2"/>
    <w:uiPriority w:val="99"/>
    <w:semiHidden/>
    <w:rsid w:val="00E2323E"/>
    <w:rPr>
      <w:rFonts w:eastAsiaTheme="minorHAnsi" w:cstheme="minorBidi"/>
      <w:color w:val="000000" w:themeColor="text1"/>
      <w:sz w:val="23"/>
      <w:szCs w:val="22"/>
    </w:rPr>
  </w:style>
  <w:style w:type="paragraph" w:styleId="BodyText3">
    <w:name w:val="Body Text 3"/>
    <w:basedOn w:val="Normal"/>
    <w:link w:val="BodyText3Char"/>
    <w:uiPriority w:val="99"/>
    <w:semiHidden/>
    <w:rsid w:val="00E2323E"/>
    <w:pPr>
      <w:spacing w:after="120"/>
    </w:pPr>
    <w:rPr>
      <w:sz w:val="16"/>
      <w:szCs w:val="16"/>
    </w:rPr>
  </w:style>
  <w:style w:type="character" w:customStyle="1" w:styleId="BodyText3Char">
    <w:name w:val="Body Text 3 Char"/>
    <w:basedOn w:val="DefaultParagraphFont"/>
    <w:link w:val="BodyText3"/>
    <w:uiPriority w:val="99"/>
    <w:semiHidden/>
    <w:rsid w:val="00E2323E"/>
    <w:rPr>
      <w:rFonts w:eastAsiaTheme="minorHAnsi" w:cstheme="minorBidi"/>
      <w:color w:val="000000" w:themeColor="text1"/>
      <w:sz w:val="16"/>
      <w:szCs w:val="16"/>
    </w:rPr>
  </w:style>
  <w:style w:type="paragraph" w:styleId="BodyTextFirstIndent">
    <w:name w:val="Body Text First Indent"/>
    <w:basedOn w:val="BodyText"/>
    <w:link w:val="BodyTextFirstIndentChar"/>
    <w:uiPriority w:val="99"/>
    <w:semiHidden/>
    <w:rsid w:val="00E2323E"/>
    <w:pPr>
      <w:ind w:firstLine="210"/>
    </w:pPr>
  </w:style>
  <w:style w:type="character" w:customStyle="1" w:styleId="BodyTextFirstIndentChar">
    <w:name w:val="Body Text First Indent Char"/>
    <w:basedOn w:val="BodyTextChar"/>
    <w:link w:val="BodyTextFirstIndent"/>
    <w:uiPriority w:val="99"/>
    <w:semiHidden/>
    <w:rsid w:val="00E2323E"/>
    <w:rPr>
      <w:rFonts w:eastAsiaTheme="minorHAnsi" w:cstheme="minorBidi"/>
      <w:color w:val="000000" w:themeColor="text1"/>
      <w:sz w:val="23"/>
      <w:szCs w:val="22"/>
    </w:rPr>
  </w:style>
  <w:style w:type="paragraph" w:styleId="BodyTextIndent">
    <w:name w:val="Body Text Indent"/>
    <w:basedOn w:val="Normal"/>
    <w:link w:val="BodyTextIndentChar"/>
    <w:uiPriority w:val="99"/>
    <w:semiHidden/>
    <w:rsid w:val="00E2323E"/>
    <w:pPr>
      <w:spacing w:after="120"/>
      <w:ind w:left="360"/>
    </w:pPr>
  </w:style>
  <w:style w:type="character" w:customStyle="1" w:styleId="BodyTextIndentChar">
    <w:name w:val="Body Text Indent Char"/>
    <w:basedOn w:val="DefaultParagraphFont"/>
    <w:link w:val="BodyTextIndent"/>
    <w:uiPriority w:val="99"/>
    <w:semiHidden/>
    <w:rsid w:val="00E2323E"/>
    <w:rPr>
      <w:rFonts w:eastAsiaTheme="minorHAnsi" w:cstheme="minorBidi"/>
      <w:color w:val="000000" w:themeColor="text1"/>
      <w:sz w:val="23"/>
      <w:szCs w:val="22"/>
    </w:rPr>
  </w:style>
  <w:style w:type="paragraph" w:styleId="BodyTextFirstIndent2">
    <w:name w:val="Body Text First Indent 2"/>
    <w:basedOn w:val="BodyTextIndent"/>
    <w:link w:val="BodyTextFirstIndent2Char"/>
    <w:uiPriority w:val="99"/>
    <w:semiHidden/>
    <w:rsid w:val="00E2323E"/>
    <w:pPr>
      <w:ind w:firstLine="210"/>
    </w:pPr>
  </w:style>
  <w:style w:type="character" w:customStyle="1" w:styleId="BodyTextFirstIndent2Char">
    <w:name w:val="Body Text First Indent 2 Char"/>
    <w:basedOn w:val="BodyTextIndentChar"/>
    <w:link w:val="BodyTextFirstIndent2"/>
    <w:uiPriority w:val="99"/>
    <w:semiHidden/>
    <w:rsid w:val="00E2323E"/>
    <w:rPr>
      <w:rFonts w:eastAsiaTheme="minorHAnsi" w:cstheme="minorBidi"/>
      <w:color w:val="000000" w:themeColor="text1"/>
      <w:sz w:val="23"/>
      <w:szCs w:val="22"/>
    </w:rPr>
  </w:style>
  <w:style w:type="paragraph" w:styleId="BodyTextIndent2">
    <w:name w:val="Body Text Indent 2"/>
    <w:basedOn w:val="Normal"/>
    <w:link w:val="BodyTextIndent2Char"/>
    <w:uiPriority w:val="99"/>
    <w:semiHidden/>
    <w:rsid w:val="00E2323E"/>
    <w:pPr>
      <w:spacing w:after="120" w:line="480" w:lineRule="auto"/>
      <w:ind w:left="360"/>
    </w:pPr>
  </w:style>
  <w:style w:type="character" w:customStyle="1" w:styleId="BodyTextIndent2Char">
    <w:name w:val="Body Text Indent 2 Char"/>
    <w:basedOn w:val="DefaultParagraphFont"/>
    <w:link w:val="BodyTextIndent2"/>
    <w:uiPriority w:val="99"/>
    <w:semiHidden/>
    <w:rsid w:val="00E2323E"/>
    <w:rPr>
      <w:rFonts w:eastAsiaTheme="minorHAnsi" w:cstheme="minorBidi"/>
      <w:color w:val="000000" w:themeColor="text1"/>
      <w:sz w:val="23"/>
      <w:szCs w:val="22"/>
    </w:rPr>
  </w:style>
  <w:style w:type="character" w:customStyle="1" w:styleId="nrpsBannerline1Char">
    <w:name w:val="nrps Banner line 1 Char"/>
    <w:basedOn w:val="DefaultParagraphFont"/>
    <w:link w:val="nrpsBannerline1"/>
    <w:semiHidden/>
    <w:rsid w:val="00E2323E"/>
    <w:rPr>
      <w:rFonts w:ascii="Arial" w:hAnsi="Arial"/>
      <w:b/>
      <w:bCs/>
      <w:color w:val="000000" w:themeColor="text1"/>
      <w:sz w:val="16"/>
    </w:rPr>
  </w:style>
  <w:style w:type="paragraph" w:customStyle="1" w:styleId="nrpsBannerline3">
    <w:name w:val="nrps Banner line 3"/>
    <w:link w:val="nrpsBannerline3Char"/>
    <w:semiHidden/>
    <w:qFormat/>
    <w:locked/>
    <w:rsid w:val="00E2323E"/>
    <w:pPr>
      <w:spacing w:before="480" w:line="276" w:lineRule="auto"/>
      <w:ind w:left="115"/>
    </w:pPr>
    <w:rPr>
      <w:rFonts w:ascii="Arial" w:hAnsi="Arial"/>
      <w:b/>
      <w:bCs/>
      <w:color w:val="000000" w:themeColor="text1"/>
      <w:sz w:val="16"/>
      <w:szCs w:val="16"/>
    </w:rPr>
  </w:style>
  <w:style w:type="paragraph" w:styleId="BodyTextIndent3">
    <w:name w:val="Body Text Indent 3"/>
    <w:basedOn w:val="Normal"/>
    <w:link w:val="BodyTextIndent3Char"/>
    <w:uiPriority w:val="99"/>
    <w:semiHidden/>
    <w:rsid w:val="00E2323E"/>
    <w:pPr>
      <w:spacing w:after="120"/>
      <w:ind w:left="360"/>
    </w:pPr>
    <w:rPr>
      <w:sz w:val="16"/>
      <w:szCs w:val="16"/>
    </w:rPr>
  </w:style>
  <w:style w:type="paragraph" w:customStyle="1" w:styleId="nrpsNormal">
    <w:name w:val="nrps Normal"/>
    <w:basedOn w:val="Normal"/>
    <w:link w:val="nrpsNormalChar"/>
    <w:qFormat/>
    <w:rsid w:val="00E2323E"/>
    <w:rPr>
      <w:rFonts w:eastAsia="Times New Roman" w:cs="Times New Roman"/>
      <w:szCs w:val="20"/>
    </w:rPr>
  </w:style>
  <w:style w:type="character" w:customStyle="1" w:styleId="nrpsBannerline2Char">
    <w:name w:val="nrps Banner line 2 Char"/>
    <w:basedOn w:val="DefaultParagraphFont"/>
    <w:link w:val="nrpsBannerline2"/>
    <w:semiHidden/>
    <w:rsid w:val="00E2323E"/>
    <w:rPr>
      <w:rFonts w:ascii="Arial" w:hAnsi="Arial"/>
      <w:b/>
      <w:bCs/>
      <w:sz w:val="16"/>
      <w:szCs w:val="24"/>
    </w:rPr>
  </w:style>
  <w:style w:type="character" w:customStyle="1" w:styleId="BodyTextIndent3Char">
    <w:name w:val="Body Text Indent 3 Char"/>
    <w:basedOn w:val="DefaultParagraphFont"/>
    <w:link w:val="BodyTextIndent3"/>
    <w:uiPriority w:val="99"/>
    <w:semiHidden/>
    <w:rsid w:val="00E2323E"/>
    <w:rPr>
      <w:rFonts w:eastAsiaTheme="minorHAnsi" w:cstheme="minorBidi"/>
      <w:color w:val="000000" w:themeColor="text1"/>
      <w:sz w:val="16"/>
      <w:szCs w:val="16"/>
    </w:rPr>
  </w:style>
  <w:style w:type="paragraph" w:styleId="Closing">
    <w:name w:val="Closing"/>
    <w:basedOn w:val="Normal"/>
    <w:link w:val="ClosingChar"/>
    <w:uiPriority w:val="99"/>
    <w:semiHidden/>
    <w:unhideWhenUsed/>
    <w:rsid w:val="00E2323E"/>
    <w:pPr>
      <w:ind w:left="4320"/>
    </w:pPr>
  </w:style>
  <w:style w:type="character" w:customStyle="1" w:styleId="ClosingChar">
    <w:name w:val="Closing Char"/>
    <w:basedOn w:val="DefaultParagraphFont"/>
    <w:link w:val="Closing"/>
    <w:uiPriority w:val="99"/>
    <w:semiHidden/>
    <w:rsid w:val="00E2323E"/>
    <w:rPr>
      <w:rFonts w:eastAsiaTheme="minorHAnsi" w:cstheme="minorBidi"/>
      <w:color w:val="000000" w:themeColor="text1"/>
      <w:sz w:val="23"/>
      <w:szCs w:val="22"/>
    </w:rPr>
  </w:style>
  <w:style w:type="character" w:customStyle="1" w:styleId="nrpsBannerline3Char">
    <w:name w:val="nrps Banner line 3 Char"/>
    <w:basedOn w:val="DefaultParagraphFont"/>
    <w:link w:val="nrpsBannerline3"/>
    <w:semiHidden/>
    <w:rsid w:val="00E2323E"/>
    <w:rPr>
      <w:rFonts w:ascii="Arial" w:hAnsi="Arial"/>
      <w:b/>
      <w:bCs/>
      <w:color w:val="000000" w:themeColor="text1"/>
      <w:sz w:val="16"/>
      <w:szCs w:val="16"/>
    </w:rPr>
  </w:style>
  <w:style w:type="paragraph" w:styleId="Date">
    <w:name w:val="Date"/>
    <w:basedOn w:val="Normal"/>
    <w:next w:val="Normal"/>
    <w:link w:val="DateChar"/>
    <w:uiPriority w:val="99"/>
    <w:semiHidden/>
    <w:unhideWhenUsed/>
    <w:rsid w:val="00E2323E"/>
  </w:style>
  <w:style w:type="paragraph" w:customStyle="1" w:styleId="nrpsHeading1">
    <w:name w:val="nrps Heading 1"/>
    <w:basedOn w:val="Heading1"/>
    <w:next w:val="nrpsNormal"/>
    <w:link w:val="nrpsHeading1Char"/>
    <w:qFormat/>
    <w:rsid w:val="00E2323E"/>
    <w:pPr>
      <w:tabs>
        <w:tab w:val="left" w:pos="5310"/>
      </w:tabs>
      <w:spacing w:after="200"/>
    </w:pPr>
  </w:style>
  <w:style w:type="paragraph" w:customStyle="1" w:styleId="nrpsLiteraturecited">
    <w:name w:val="nrps Literature cited"/>
    <w:link w:val="nrpsLiteraturecitedChar"/>
    <w:qFormat/>
    <w:rsid w:val="00E2323E"/>
    <w:pPr>
      <w:spacing w:after="200" w:line="276" w:lineRule="auto"/>
      <w:ind w:left="360" w:hanging="360"/>
    </w:pPr>
    <w:rPr>
      <w:color w:val="000000" w:themeColor="text1"/>
      <w:sz w:val="23"/>
      <w:szCs w:val="24"/>
    </w:rPr>
  </w:style>
  <w:style w:type="paragraph" w:customStyle="1" w:styleId="nrpsHeading3">
    <w:name w:val="nrps Heading 3"/>
    <w:basedOn w:val="Heading3"/>
    <w:next w:val="nrpsNormal"/>
    <w:link w:val="nrpsHeading3Char"/>
    <w:qFormat/>
    <w:rsid w:val="00E2323E"/>
    <w:pPr>
      <w:spacing w:before="80"/>
    </w:pPr>
    <w:rPr>
      <w:bCs w:val="0"/>
      <w:szCs w:val="22"/>
    </w:rPr>
  </w:style>
  <w:style w:type="character" w:customStyle="1" w:styleId="nrpsLiteraturecitedChar">
    <w:name w:val="nrps Literature cited Char"/>
    <w:basedOn w:val="DefaultParagraphFont"/>
    <w:link w:val="nrpsLiteraturecited"/>
    <w:rsid w:val="00E2323E"/>
    <w:rPr>
      <w:color w:val="000000" w:themeColor="text1"/>
      <w:sz w:val="23"/>
      <w:szCs w:val="24"/>
    </w:rPr>
  </w:style>
  <w:style w:type="character" w:customStyle="1" w:styleId="nrpsNormalChar">
    <w:name w:val="nrps Normal Char"/>
    <w:basedOn w:val="DefaultParagraphFont"/>
    <w:link w:val="nrpsNormal"/>
    <w:rsid w:val="00E2323E"/>
    <w:rPr>
      <w:color w:val="000000" w:themeColor="text1"/>
      <w:sz w:val="23"/>
    </w:rPr>
  </w:style>
  <w:style w:type="character" w:customStyle="1" w:styleId="Heading3Char">
    <w:name w:val="Heading 3 Char"/>
    <w:basedOn w:val="DefaultParagraphFont"/>
    <w:link w:val="Heading3"/>
    <w:rsid w:val="00E2323E"/>
    <w:rPr>
      <w:rFonts w:ascii="Arial" w:eastAsia="MS Mincho" w:hAnsi="Arial"/>
      <w:b/>
      <w:bCs/>
      <w:i/>
      <w:color w:val="000000" w:themeColor="text1"/>
      <w:sz w:val="21"/>
      <w:szCs w:val="24"/>
    </w:rPr>
  </w:style>
  <w:style w:type="character" w:customStyle="1" w:styleId="nrpsHeading3Char">
    <w:name w:val="nrps Heading 3 Char"/>
    <w:basedOn w:val="DefaultParagraphFont"/>
    <w:link w:val="nrpsHeading3"/>
    <w:rsid w:val="00E2323E"/>
    <w:rPr>
      <w:rFonts w:ascii="Arial" w:eastAsia="MS Mincho" w:hAnsi="Arial"/>
      <w:b/>
      <w:i/>
      <w:color w:val="000000" w:themeColor="text1"/>
      <w:sz w:val="21"/>
      <w:szCs w:val="22"/>
    </w:rPr>
  </w:style>
  <w:style w:type="paragraph" w:customStyle="1" w:styleId="nrpsHeading2">
    <w:name w:val="nrps Heading 2"/>
    <w:basedOn w:val="Heading2"/>
    <w:next w:val="nrpsNormal"/>
    <w:link w:val="nrpsHeading2Char"/>
    <w:qFormat/>
    <w:rsid w:val="00E2323E"/>
    <w:pPr>
      <w:spacing w:before="80"/>
    </w:pPr>
    <w:rPr>
      <w:bCs w:val="0"/>
      <w:iCs w:val="0"/>
    </w:rPr>
  </w:style>
  <w:style w:type="character" w:customStyle="1" w:styleId="Heading1Char">
    <w:name w:val="Heading 1 Char"/>
    <w:basedOn w:val="DefaultParagraphFont"/>
    <w:link w:val="Heading1"/>
    <w:rsid w:val="00E2323E"/>
    <w:rPr>
      <w:rFonts w:ascii="Arial" w:hAnsi="Arial"/>
      <w:b/>
      <w:color w:val="000000" w:themeColor="text1"/>
      <w:sz w:val="32"/>
      <w:szCs w:val="18"/>
    </w:rPr>
  </w:style>
  <w:style w:type="character" w:customStyle="1" w:styleId="nrpsHeading1Char">
    <w:name w:val="nrps Heading 1 Char"/>
    <w:basedOn w:val="DefaultParagraphFont"/>
    <w:link w:val="nrpsHeading1"/>
    <w:rsid w:val="00E2323E"/>
    <w:rPr>
      <w:rFonts w:ascii="Arial" w:hAnsi="Arial"/>
      <w:b/>
      <w:color w:val="000000" w:themeColor="text1"/>
      <w:sz w:val="32"/>
      <w:szCs w:val="18"/>
    </w:rPr>
  </w:style>
  <w:style w:type="paragraph" w:customStyle="1" w:styleId="nrpsHeading4">
    <w:name w:val="nrps Heading 4"/>
    <w:basedOn w:val="Heading4"/>
    <w:next w:val="nrpsNormal"/>
    <w:link w:val="nrpsHeading4Char"/>
    <w:qFormat/>
    <w:rsid w:val="00E2323E"/>
    <w:pPr>
      <w:spacing w:before="80"/>
    </w:pPr>
    <w:rPr>
      <w:bCs w:val="0"/>
      <w:sz w:val="23"/>
    </w:rPr>
  </w:style>
  <w:style w:type="character" w:customStyle="1" w:styleId="nrpsHeading2Char">
    <w:name w:val="nrps Heading 2 Char"/>
    <w:basedOn w:val="DefaultParagraphFont"/>
    <w:link w:val="nrpsHeading2"/>
    <w:rsid w:val="00E2323E"/>
    <w:rPr>
      <w:rFonts w:ascii="Arial" w:hAnsi="Arial" w:cs="Arial"/>
      <w:b/>
      <w:color w:val="000000" w:themeColor="text1"/>
      <w:sz w:val="23"/>
      <w:szCs w:val="28"/>
    </w:rPr>
  </w:style>
  <w:style w:type="paragraph" w:customStyle="1" w:styleId="nrpsHeading5">
    <w:name w:val="nrps Heading 5"/>
    <w:basedOn w:val="Heading5"/>
    <w:next w:val="nrpsNormal"/>
    <w:link w:val="nrpsHeading5Char"/>
    <w:rsid w:val="00E2323E"/>
    <w:pPr>
      <w:keepNext/>
      <w:spacing w:before="80" w:after="0"/>
      <w:ind w:left="360"/>
    </w:pPr>
    <w:rPr>
      <w:bCs w:val="0"/>
      <w:iCs w:val="0"/>
      <w:sz w:val="21"/>
    </w:rPr>
  </w:style>
  <w:style w:type="character" w:customStyle="1" w:styleId="Heading4Char">
    <w:name w:val="Heading 4 Char"/>
    <w:basedOn w:val="DefaultParagraphFont"/>
    <w:link w:val="Heading4"/>
    <w:rsid w:val="00E2323E"/>
    <w:rPr>
      <w:bCs/>
      <w:color w:val="000000" w:themeColor="text1"/>
      <w:sz w:val="24"/>
      <w:szCs w:val="28"/>
      <w:u w:val="single"/>
    </w:rPr>
  </w:style>
  <w:style w:type="character" w:customStyle="1" w:styleId="nrpsHeading4Char">
    <w:name w:val="nrps Heading 4 Char"/>
    <w:basedOn w:val="DefaultParagraphFont"/>
    <w:link w:val="nrpsHeading4"/>
    <w:rsid w:val="00E2323E"/>
    <w:rPr>
      <w:color w:val="000000" w:themeColor="text1"/>
      <w:sz w:val="23"/>
      <w:szCs w:val="28"/>
      <w:u w:val="single"/>
    </w:rPr>
  </w:style>
  <w:style w:type="paragraph" w:customStyle="1" w:styleId="nrpsFigurecaption">
    <w:name w:val="nrps Figure caption"/>
    <w:next w:val="nrpsNormal"/>
    <w:link w:val="nrpsFigurecaptionChar"/>
    <w:qFormat/>
    <w:rsid w:val="00E2323E"/>
    <w:pPr>
      <w:spacing w:before="40" w:after="360" w:line="276" w:lineRule="auto"/>
    </w:pPr>
    <w:rPr>
      <w:rFonts w:ascii="Arial" w:hAnsi="Arial"/>
      <w:bCs/>
      <w:color w:val="000000" w:themeColor="text1"/>
    </w:rPr>
  </w:style>
  <w:style w:type="character" w:customStyle="1" w:styleId="Heading5Char">
    <w:name w:val="Heading 5 Char"/>
    <w:basedOn w:val="DefaultParagraphFont"/>
    <w:link w:val="Heading5"/>
    <w:rsid w:val="00E2323E"/>
    <w:rPr>
      <w:rFonts w:eastAsiaTheme="minorHAnsi" w:cstheme="minorBidi"/>
      <w:bCs/>
      <w:i/>
      <w:iCs/>
      <w:color w:val="000000" w:themeColor="text1"/>
      <w:sz w:val="23"/>
      <w:szCs w:val="26"/>
    </w:rPr>
  </w:style>
  <w:style w:type="character" w:customStyle="1" w:styleId="nrpsHeading5Char">
    <w:name w:val="nrps Heading 5 Char"/>
    <w:basedOn w:val="DefaultParagraphFont"/>
    <w:link w:val="nrpsHeading5"/>
    <w:rsid w:val="00E2323E"/>
    <w:rPr>
      <w:rFonts w:eastAsiaTheme="minorHAnsi" w:cstheme="minorBidi"/>
      <w:i/>
      <w:color w:val="000000" w:themeColor="text1"/>
      <w:sz w:val="21"/>
      <w:szCs w:val="26"/>
    </w:rPr>
  </w:style>
  <w:style w:type="paragraph" w:customStyle="1" w:styleId="nrpsTablecaption">
    <w:name w:val="nrps Table caption"/>
    <w:next w:val="nrpsNormal"/>
    <w:link w:val="nrpsTablecaptionChar"/>
    <w:qFormat/>
    <w:rsid w:val="00E2323E"/>
    <w:pPr>
      <w:keepNext/>
      <w:spacing w:before="360" w:after="80" w:line="276" w:lineRule="auto"/>
    </w:pPr>
    <w:rPr>
      <w:rFonts w:ascii="Arial" w:hAnsi="Arial"/>
      <w:bCs/>
      <w:color w:val="000000" w:themeColor="text1"/>
    </w:rPr>
  </w:style>
  <w:style w:type="character" w:customStyle="1" w:styleId="nrpsFigurecaptionChar">
    <w:name w:val="nrps Figure caption Char"/>
    <w:basedOn w:val="DefaultParagraphFont"/>
    <w:link w:val="nrpsFigurecaption"/>
    <w:rsid w:val="00E2323E"/>
    <w:rPr>
      <w:rFonts w:ascii="Arial" w:hAnsi="Arial"/>
      <w:bCs/>
      <w:color w:val="000000" w:themeColor="text1"/>
    </w:rPr>
  </w:style>
  <w:style w:type="paragraph" w:customStyle="1" w:styleId="nrpsTableheader">
    <w:name w:val="nrps Table header"/>
    <w:link w:val="nrpsTableheaderChar"/>
    <w:qFormat/>
    <w:rsid w:val="00E2323E"/>
    <w:pPr>
      <w:spacing w:before="20" w:after="20" w:line="276" w:lineRule="auto"/>
    </w:pPr>
    <w:rPr>
      <w:rFonts w:ascii="Arial" w:hAnsi="Arial" w:cs="Arial"/>
      <w:b/>
      <w:color w:val="000000" w:themeColor="text1"/>
      <w:sz w:val="18"/>
    </w:rPr>
  </w:style>
  <w:style w:type="character" w:customStyle="1" w:styleId="nrpsTablecaptionChar">
    <w:name w:val="nrps Table caption Char"/>
    <w:basedOn w:val="DefaultParagraphFont"/>
    <w:link w:val="nrpsTablecaption"/>
    <w:rsid w:val="00E2323E"/>
    <w:rPr>
      <w:rFonts w:ascii="Arial" w:hAnsi="Arial"/>
      <w:bCs/>
      <w:color w:val="000000" w:themeColor="text1"/>
    </w:rPr>
  </w:style>
  <w:style w:type="character" w:customStyle="1" w:styleId="DateChar">
    <w:name w:val="Date Char"/>
    <w:basedOn w:val="DefaultParagraphFont"/>
    <w:link w:val="Date"/>
    <w:uiPriority w:val="99"/>
    <w:semiHidden/>
    <w:rsid w:val="00E2323E"/>
    <w:rPr>
      <w:rFonts w:eastAsiaTheme="minorHAnsi" w:cstheme="minorBidi"/>
      <w:color w:val="000000" w:themeColor="text1"/>
      <w:sz w:val="23"/>
      <w:szCs w:val="22"/>
    </w:rPr>
  </w:style>
  <w:style w:type="paragraph" w:styleId="DocumentMap">
    <w:name w:val="Document Map"/>
    <w:basedOn w:val="Normal"/>
    <w:link w:val="DocumentMapChar"/>
    <w:uiPriority w:val="99"/>
    <w:semiHidden/>
    <w:unhideWhenUsed/>
    <w:rsid w:val="00E2323E"/>
    <w:rPr>
      <w:rFonts w:ascii="Tahoma" w:hAnsi="Tahoma" w:cs="Tahoma"/>
      <w:sz w:val="16"/>
      <w:szCs w:val="16"/>
    </w:rPr>
  </w:style>
  <w:style w:type="character" w:customStyle="1" w:styleId="nrpsTableheaderChar">
    <w:name w:val="nrps Table header Char"/>
    <w:basedOn w:val="DefaultParagraphFont"/>
    <w:link w:val="nrpsTableheader"/>
    <w:rsid w:val="00E2323E"/>
    <w:rPr>
      <w:rFonts w:ascii="Arial" w:hAnsi="Arial" w:cs="Arial"/>
      <w:b/>
      <w:color w:val="000000" w:themeColor="text1"/>
      <w:sz w:val="18"/>
    </w:rPr>
  </w:style>
  <w:style w:type="character" w:customStyle="1" w:styleId="nrpsBackcoveraddress">
    <w:name w:val="nrps Backcover address"/>
    <w:basedOn w:val="nrpsBannerline1Char"/>
    <w:semiHidden/>
    <w:locked/>
    <w:rsid w:val="00E2323E"/>
    <w:rPr>
      <w:rFonts w:ascii="Arial" w:eastAsia="Times New Roman" w:hAnsi="Arial" w:cs="Times New Roman"/>
      <w:b/>
      <w:bCs w:val="0"/>
      <w:color w:val="000000" w:themeColor="text1"/>
      <w:sz w:val="18"/>
      <w:szCs w:val="20"/>
    </w:rPr>
  </w:style>
  <w:style w:type="paragraph" w:customStyle="1" w:styleId="nrpsInstructions">
    <w:name w:val="nrps Instructions"/>
    <w:link w:val="nrpsInstructionsChar"/>
    <w:locked/>
    <w:rsid w:val="00E2323E"/>
    <w:pPr>
      <w:spacing w:line="276" w:lineRule="auto"/>
    </w:pPr>
    <w:rPr>
      <w:rFonts w:ascii="Arial" w:hAnsi="Arial"/>
      <w:color w:val="800000"/>
      <w:sz w:val="23"/>
    </w:rPr>
  </w:style>
  <w:style w:type="paragraph" w:customStyle="1" w:styleId="nrpsHorizontalrule">
    <w:name w:val="nrps Horizontal rule"/>
    <w:basedOn w:val="Normal"/>
    <w:semiHidden/>
    <w:locked/>
    <w:rsid w:val="00E2323E"/>
    <w:pPr>
      <w:pBdr>
        <w:bottom w:val="single" w:sz="4" w:space="0" w:color="auto"/>
      </w:pBdr>
      <w:spacing w:after="0" w:line="240" w:lineRule="auto"/>
    </w:pPr>
    <w:rPr>
      <w:rFonts w:eastAsia="Times New Roman" w:cs="Times New Roman"/>
      <w:sz w:val="24"/>
      <w:szCs w:val="20"/>
    </w:rPr>
  </w:style>
  <w:style w:type="character" w:customStyle="1" w:styleId="nrpsInstructionsChar">
    <w:name w:val="nrps Instructions Char"/>
    <w:basedOn w:val="nrpsNormalChar"/>
    <w:link w:val="nrpsInstructions"/>
    <w:rsid w:val="00E2323E"/>
    <w:rPr>
      <w:rFonts w:ascii="Arial" w:hAnsi="Arial"/>
      <w:color w:val="800000"/>
      <w:sz w:val="23"/>
    </w:rPr>
  </w:style>
  <w:style w:type="character" w:customStyle="1" w:styleId="DocumentMapChar">
    <w:name w:val="Document Map Char"/>
    <w:basedOn w:val="DefaultParagraphFont"/>
    <w:link w:val="DocumentMap"/>
    <w:uiPriority w:val="99"/>
    <w:semiHidden/>
    <w:rsid w:val="00E2323E"/>
    <w:rPr>
      <w:rFonts w:ascii="Tahoma" w:eastAsiaTheme="minorHAnsi" w:hAnsi="Tahoma" w:cs="Tahoma"/>
      <w:color w:val="000000" w:themeColor="text1"/>
      <w:sz w:val="16"/>
      <w:szCs w:val="16"/>
    </w:rPr>
  </w:style>
  <w:style w:type="paragraph" w:styleId="E-mailSignature">
    <w:name w:val="E-mail Signature"/>
    <w:basedOn w:val="Normal"/>
    <w:link w:val="E-mailSignatureChar"/>
    <w:uiPriority w:val="99"/>
    <w:semiHidden/>
    <w:unhideWhenUsed/>
    <w:rsid w:val="00E2323E"/>
  </w:style>
  <w:style w:type="character" w:customStyle="1" w:styleId="E-mailSignatureChar">
    <w:name w:val="E-mail Signature Char"/>
    <w:basedOn w:val="DefaultParagraphFont"/>
    <w:link w:val="E-mailSignature"/>
    <w:uiPriority w:val="99"/>
    <w:semiHidden/>
    <w:rsid w:val="00E2323E"/>
    <w:rPr>
      <w:rFonts w:eastAsiaTheme="minorHAnsi" w:cstheme="minorBidi"/>
      <w:color w:val="000000" w:themeColor="text1"/>
      <w:sz w:val="23"/>
      <w:szCs w:val="22"/>
    </w:rPr>
  </w:style>
  <w:style w:type="paragraph" w:styleId="EnvelopeAddress">
    <w:name w:val="envelope address"/>
    <w:basedOn w:val="Normal"/>
    <w:uiPriority w:val="99"/>
    <w:semiHidden/>
    <w:unhideWhenUsed/>
    <w:rsid w:val="00E2323E"/>
    <w:pPr>
      <w:framePr w:w="7920" w:h="1980" w:hRule="exact" w:hSpace="180" w:wrap="auto" w:hAnchor="page" w:xAlign="center" w:yAlign="bottom"/>
      <w:ind w:left="2880"/>
    </w:pPr>
    <w:rPr>
      <w:rFonts w:ascii="Cambria" w:hAnsi="Cambria"/>
    </w:rPr>
  </w:style>
  <w:style w:type="paragraph" w:styleId="EnvelopeReturn">
    <w:name w:val="envelope return"/>
    <w:basedOn w:val="Normal"/>
    <w:uiPriority w:val="99"/>
    <w:semiHidden/>
    <w:unhideWhenUsed/>
    <w:rsid w:val="00E2323E"/>
    <w:rPr>
      <w:rFonts w:ascii="Cambria" w:hAnsi="Cambria"/>
      <w:sz w:val="20"/>
      <w:szCs w:val="20"/>
    </w:rPr>
  </w:style>
  <w:style w:type="paragraph" w:styleId="FootnoteText">
    <w:name w:val="footnote text"/>
    <w:basedOn w:val="Normal"/>
    <w:link w:val="FootnoteTextChar"/>
    <w:uiPriority w:val="99"/>
    <w:semiHidden/>
    <w:unhideWhenUsed/>
    <w:rsid w:val="00E2323E"/>
    <w:rPr>
      <w:sz w:val="20"/>
      <w:szCs w:val="20"/>
    </w:rPr>
  </w:style>
  <w:style w:type="character" w:customStyle="1" w:styleId="FootnoteTextChar">
    <w:name w:val="Footnote Text Char"/>
    <w:basedOn w:val="DefaultParagraphFont"/>
    <w:link w:val="FootnoteText"/>
    <w:uiPriority w:val="99"/>
    <w:semiHidden/>
    <w:rsid w:val="00E2323E"/>
    <w:rPr>
      <w:rFonts w:eastAsiaTheme="minorHAnsi" w:cstheme="minorBidi"/>
      <w:color w:val="000000" w:themeColor="text1"/>
    </w:rPr>
  </w:style>
  <w:style w:type="character" w:customStyle="1" w:styleId="Heading6Char">
    <w:name w:val="Heading 6 Char"/>
    <w:basedOn w:val="DefaultParagraphFont"/>
    <w:link w:val="Heading6"/>
    <w:rsid w:val="00E2323E"/>
    <w:rPr>
      <w:rFonts w:ascii="Calibri" w:eastAsiaTheme="minorHAnsi" w:hAnsi="Calibri" w:cstheme="minorBidi"/>
      <w:b/>
      <w:bCs/>
      <w:color w:val="000000" w:themeColor="text1"/>
      <w:sz w:val="23"/>
      <w:szCs w:val="22"/>
    </w:rPr>
  </w:style>
  <w:style w:type="character" w:customStyle="1" w:styleId="Heading7Char">
    <w:name w:val="Heading 7 Char"/>
    <w:basedOn w:val="DefaultParagraphFont"/>
    <w:link w:val="Heading7"/>
    <w:uiPriority w:val="9"/>
    <w:semiHidden/>
    <w:rsid w:val="00E2323E"/>
    <w:rPr>
      <w:rFonts w:ascii="Calibri" w:eastAsiaTheme="minorHAnsi" w:hAnsi="Calibri" w:cstheme="minorBidi"/>
      <w:color w:val="000000" w:themeColor="text1"/>
      <w:sz w:val="23"/>
      <w:szCs w:val="22"/>
    </w:rPr>
  </w:style>
  <w:style w:type="character" w:customStyle="1" w:styleId="Heading8Char">
    <w:name w:val="Heading 8 Char"/>
    <w:basedOn w:val="DefaultParagraphFont"/>
    <w:link w:val="Heading8"/>
    <w:uiPriority w:val="9"/>
    <w:semiHidden/>
    <w:rsid w:val="00E2323E"/>
    <w:rPr>
      <w:rFonts w:ascii="Calibri" w:eastAsiaTheme="minorHAnsi" w:hAnsi="Calibri" w:cstheme="minorBidi"/>
      <w:i/>
      <w:iCs/>
      <w:color w:val="000000" w:themeColor="text1"/>
      <w:sz w:val="23"/>
      <w:szCs w:val="22"/>
    </w:rPr>
  </w:style>
  <w:style w:type="character" w:customStyle="1" w:styleId="Heading9Char">
    <w:name w:val="Heading 9 Char"/>
    <w:basedOn w:val="DefaultParagraphFont"/>
    <w:link w:val="Heading9"/>
    <w:uiPriority w:val="9"/>
    <w:semiHidden/>
    <w:rsid w:val="00E2323E"/>
    <w:rPr>
      <w:rFonts w:ascii="Cambria" w:eastAsiaTheme="minorHAnsi" w:hAnsi="Cambria" w:cstheme="minorBidi"/>
      <w:color w:val="000000" w:themeColor="text1"/>
      <w:sz w:val="23"/>
      <w:szCs w:val="22"/>
    </w:rPr>
  </w:style>
  <w:style w:type="paragraph" w:styleId="HTMLAddress">
    <w:name w:val="HTML Address"/>
    <w:basedOn w:val="Normal"/>
    <w:link w:val="HTMLAddressChar"/>
    <w:uiPriority w:val="99"/>
    <w:semiHidden/>
    <w:unhideWhenUsed/>
    <w:rsid w:val="00E2323E"/>
    <w:rPr>
      <w:i/>
      <w:iCs/>
    </w:rPr>
  </w:style>
  <w:style w:type="character" w:customStyle="1" w:styleId="HTMLAddressChar">
    <w:name w:val="HTML Address Char"/>
    <w:basedOn w:val="DefaultParagraphFont"/>
    <w:link w:val="HTMLAddress"/>
    <w:uiPriority w:val="99"/>
    <w:semiHidden/>
    <w:rsid w:val="00E2323E"/>
    <w:rPr>
      <w:rFonts w:eastAsiaTheme="minorHAnsi" w:cstheme="minorBidi"/>
      <w:i/>
      <w:iCs/>
      <w:color w:val="000000" w:themeColor="text1"/>
      <w:sz w:val="23"/>
      <w:szCs w:val="22"/>
    </w:rPr>
  </w:style>
  <w:style w:type="paragraph" w:styleId="HTMLPreformatted">
    <w:name w:val="HTML Preformatted"/>
    <w:basedOn w:val="Normal"/>
    <w:link w:val="HTMLPreformattedChar"/>
    <w:uiPriority w:val="99"/>
    <w:semiHidden/>
    <w:unhideWhenUsed/>
    <w:rsid w:val="00E2323E"/>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E2323E"/>
    <w:rPr>
      <w:rFonts w:ascii="Courier New" w:eastAsiaTheme="minorHAnsi" w:hAnsi="Courier New" w:cs="Courier New"/>
      <w:color w:val="000000" w:themeColor="text1"/>
    </w:rPr>
  </w:style>
  <w:style w:type="paragraph" w:styleId="Index1">
    <w:name w:val="index 1"/>
    <w:basedOn w:val="Normal"/>
    <w:next w:val="Normal"/>
    <w:autoRedefine/>
    <w:uiPriority w:val="99"/>
    <w:semiHidden/>
    <w:unhideWhenUsed/>
    <w:rsid w:val="00E2323E"/>
    <w:pPr>
      <w:ind w:left="240" w:hanging="240"/>
    </w:pPr>
  </w:style>
  <w:style w:type="paragraph" w:styleId="Index2">
    <w:name w:val="index 2"/>
    <w:basedOn w:val="Normal"/>
    <w:next w:val="Normal"/>
    <w:autoRedefine/>
    <w:uiPriority w:val="99"/>
    <w:semiHidden/>
    <w:unhideWhenUsed/>
    <w:rsid w:val="00E2323E"/>
    <w:pPr>
      <w:ind w:left="480" w:hanging="240"/>
    </w:pPr>
  </w:style>
  <w:style w:type="paragraph" w:styleId="Index3">
    <w:name w:val="index 3"/>
    <w:basedOn w:val="Normal"/>
    <w:next w:val="Normal"/>
    <w:autoRedefine/>
    <w:uiPriority w:val="99"/>
    <w:semiHidden/>
    <w:unhideWhenUsed/>
    <w:rsid w:val="00E2323E"/>
    <w:pPr>
      <w:ind w:left="720" w:hanging="240"/>
    </w:pPr>
  </w:style>
  <w:style w:type="paragraph" w:styleId="Index4">
    <w:name w:val="index 4"/>
    <w:basedOn w:val="Normal"/>
    <w:next w:val="Normal"/>
    <w:autoRedefine/>
    <w:uiPriority w:val="99"/>
    <w:semiHidden/>
    <w:unhideWhenUsed/>
    <w:rsid w:val="00E2323E"/>
    <w:pPr>
      <w:ind w:left="960" w:hanging="240"/>
    </w:pPr>
  </w:style>
  <w:style w:type="paragraph" w:styleId="Index5">
    <w:name w:val="index 5"/>
    <w:basedOn w:val="Normal"/>
    <w:next w:val="Normal"/>
    <w:autoRedefine/>
    <w:uiPriority w:val="99"/>
    <w:semiHidden/>
    <w:unhideWhenUsed/>
    <w:rsid w:val="00E2323E"/>
    <w:pPr>
      <w:ind w:left="1200" w:hanging="240"/>
    </w:pPr>
  </w:style>
  <w:style w:type="paragraph" w:styleId="Index6">
    <w:name w:val="index 6"/>
    <w:basedOn w:val="Normal"/>
    <w:next w:val="Normal"/>
    <w:autoRedefine/>
    <w:uiPriority w:val="99"/>
    <w:semiHidden/>
    <w:unhideWhenUsed/>
    <w:rsid w:val="00E2323E"/>
    <w:pPr>
      <w:ind w:left="1440" w:hanging="240"/>
    </w:pPr>
  </w:style>
  <w:style w:type="paragraph" w:styleId="Index7">
    <w:name w:val="index 7"/>
    <w:basedOn w:val="Normal"/>
    <w:next w:val="Normal"/>
    <w:autoRedefine/>
    <w:uiPriority w:val="99"/>
    <w:semiHidden/>
    <w:unhideWhenUsed/>
    <w:rsid w:val="00E2323E"/>
    <w:pPr>
      <w:ind w:left="1680" w:hanging="240"/>
    </w:pPr>
  </w:style>
  <w:style w:type="paragraph" w:styleId="Index8">
    <w:name w:val="index 8"/>
    <w:basedOn w:val="Normal"/>
    <w:next w:val="Normal"/>
    <w:autoRedefine/>
    <w:uiPriority w:val="99"/>
    <w:semiHidden/>
    <w:unhideWhenUsed/>
    <w:rsid w:val="00E2323E"/>
    <w:pPr>
      <w:ind w:left="1920" w:hanging="240"/>
    </w:pPr>
  </w:style>
  <w:style w:type="paragraph" w:styleId="Index9">
    <w:name w:val="index 9"/>
    <w:basedOn w:val="Normal"/>
    <w:next w:val="Normal"/>
    <w:autoRedefine/>
    <w:uiPriority w:val="99"/>
    <w:semiHidden/>
    <w:unhideWhenUsed/>
    <w:rsid w:val="00E2323E"/>
    <w:pPr>
      <w:ind w:left="2160" w:hanging="240"/>
    </w:pPr>
  </w:style>
  <w:style w:type="paragraph" w:styleId="IndexHeading">
    <w:name w:val="index heading"/>
    <w:basedOn w:val="Normal"/>
    <w:next w:val="Index1"/>
    <w:uiPriority w:val="99"/>
    <w:semiHidden/>
    <w:unhideWhenUsed/>
    <w:rsid w:val="00E2323E"/>
    <w:rPr>
      <w:rFonts w:ascii="Cambria" w:hAnsi="Cambria"/>
      <w:b/>
      <w:bCs/>
    </w:rPr>
  </w:style>
  <w:style w:type="paragraph" w:styleId="ListParagraph">
    <w:name w:val="List Paragraph"/>
    <w:basedOn w:val="nrpsNormalsingleline"/>
    <w:uiPriority w:val="34"/>
    <w:qFormat/>
    <w:rsid w:val="00E2323E"/>
    <w:pPr>
      <w:ind w:left="720"/>
    </w:pPr>
  </w:style>
  <w:style w:type="paragraph" w:styleId="List">
    <w:name w:val="List"/>
    <w:basedOn w:val="Normal"/>
    <w:uiPriority w:val="99"/>
    <w:semiHidden/>
    <w:unhideWhenUsed/>
    <w:rsid w:val="00E2323E"/>
    <w:pPr>
      <w:ind w:left="360" w:hanging="360"/>
      <w:contextualSpacing/>
    </w:pPr>
  </w:style>
  <w:style w:type="paragraph" w:styleId="List2">
    <w:name w:val="List 2"/>
    <w:basedOn w:val="Normal"/>
    <w:uiPriority w:val="99"/>
    <w:semiHidden/>
    <w:unhideWhenUsed/>
    <w:rsid w:val="00E2323E"/>
    <w:pPr>
      <w:ind w:left="720" w:hanging="360"/>
      <w:contextualSpacing/>
    </w:pPr>
  </w:style>
  <w:style w:type="paragraph" w:styleId="List3">
    <w:name w:val="List 3"/>
    <w:basedOn w:val="Normal"/>
    <w:uiPriority w:val="99"/>
    <w:semiHidden/>
    <w:unhideWhenUsed/>
    <w:rsid w:val="00E2323E"/>
    <w:pPr>
      <w:ind w:left="1080" w:hanging="360"/>
      <w:contextualSpacing/>
    </w:pPr>
  </w:style>
  <w:style w:type="paragraph" w:styleId="List4">
    <w:name w:val="List 4"/>
    <w:basedOn w:val="Normal"/>
    <w:uiPriority w:val="99"/>
    <w:semiHidden/>
    <w:unhideWhenUsed/>
    <w:rsid w:val="00E2323E"/>
    <w:pPr>
      <w:ind w:left="1440" w:hanging="360"/>
      <w:contextualSpacing/>
    </w:pPr>
  </w:style>
  <w:style w:type="paragraph" w:styleId="List5">
    <w:name w:val="List 5"/>
    <w:basedOn w:val="Normal"/>
    <w:uiPriority w:val="99"/>
    <w:semiHidden/>
    <w:unhideWhenUsed/>
    <w:rsid w:val="00E2323E"/>
    <w:pPr>
      <w:ind w:left="1800" w:hanging="360"/>
      <w:contextualSpacing/>
    </w:pPr>
  </w:style>
  <w:style w:type="paragraph" w:styleId="ListBullet">
    <w:name w:val="List Bullet"/>
    <w:basedOn w:val="Normal"/>
    <w:uiPriority w:val="99"/>
    <w:unhideWhenUsed/>
    <w:rsid w:val="00E2323E"/>
    <w:pPr>
      <w:numPr>
        <w:numId w:val="31"/>
      </w:numPr>
      <w:spacing w:after="80"/>
    </w:pPr>
  </w:style>
  <w:style w:type="paragraph" w:styleId="ListBullet2">
    <w:name w:val="List Bullet 2"/>
    <w:basedOn w:val="Normal"/>
    <w:uiPriority w:val="99"/>
    <w:unhideWhenUsed/>
    <w:rsid w:val="00E2323E"/>
    <w:pPr>
      <w:contextualSpacing/>
    </w:pPr>
  </w:style>
  <w:style w:type="paragraph" w:styleId="ListBullet3">
    <w:name w:val="List Bullet 3"/>
    <w:basedOn w:val="Normal"/>
    <w:uiPriority w:val="99"/>
    <w:unhideWhenUsed/>
    <w:rsid w:val="00E2323E"/>
    <w:pPr>
      <w:contextualSpacing/>
    </w:pPr>
  </w:style>
  <w:style w:type="paragraph" w:styleId="ListBullet4">
    <w:name w:val="List Bullet 4"/>
    <w:basedOn w:val="Normal"/>
    <w:uiPriority w:val="99"/>
    <w:semiHidden/>
    <w:unhideWhenUsed/>
    <w:rsid w:val="00E2323E"/>
    <w:pPr>
      <w:numPr>
        <w:numId w:val="32"/>
      </w:numPr>
      <w:contextualSpacing/>
    </w:pPr>
  </w:style>
  <w:style w:type="paragraph" w:styleId="ListBullet5">
    <w:name w:val="List Bullet 5"/>
    <w:basedOn w:val="Normal"/>
    <w:uiPriority w:val="99"/>
    <w:semiHidden/>
    <w:unhideWhenUsed/>
    <w:rsid w:val="00E2323E"/>
    <w:pPr>
      <w:numPr>
        <w:numId w:val="33"/>
      </w:numPr>
      <w:contextualSpacing/>
    </w:pPr>
  </w:style>
  <w:style w:type="paragraph" w:styleId="ListContinue">
    <w:name w:val="List Continue"/>
    <w:basedOn w:val="Normal"/>
    <w:uiPriority w:val="99"/>
    <w:semiHidden/>
    <w:unhideWhenUsed/>
    <w:rsid w:val="00E2323E"/>
    <w:pPr>
      <w:spacing w:after="120"/>
      <w:ind w:left="360"/>
      <w:contextualSpacing/>
    </w:pPr>
  </w:style>
  <w:style w:type="paragraph" w:styleId="ListContinue2">
    <w:name w:val="List Continue 2"/>
    <w:basedOn w:val="Normal"/>
    <w:uiPriority w:val="99"/>
    <w:semiHidden/>
    <w:unhideWhenUsed/>
    <w:rsid w:val="00E2323E"/>
    <w:pPr>
      <w:spacing w:after="120"/>
      <w:ind w:left="720"/>
      <w:contextualSpacing/>
    </w:pPr>
  </w:style>
  <w:style w:type="paragraph" w:styleId="ListContinue3">
    <w:name w:val="List Continue 3"/>
    <w:basedOn w:val="Normal"/>
    <w:uiPriority w:val="99"/>
    <w:semiHidden/>
    <w:unhideWhenUsed/>
    <w:rsid w:val="00E2323E"/>
    <w:pPr>
      <w:spacing w:after="120"/>
      <w:ind w:left="1080"/>
      <w:contextualSpacing/>
    </w:pPr>
  </w:style>
  <w:style w:type="paragraph" w:styleId="ListContinue4">
    <w:name w:val="List Continue 4"/>
    <w:basedOn w:val="Normal"/>
    <w:uiPriority w:val="99"/>
    <w:semiHidden/>
    <w:unhideWhenUsed/>
    <w:rsid w:val="00E2323E"/>
    <w:pPr>
      <w:spacing w:after="120"/>
      <w:ind w:left="1440"/>
      <w:contextualSpacing/>
    </w:pPr>
  </w:style>
  <w:style w:type="paragraph" w:styleId="ListContinue5">
    <w:name w:val="List Continue 5"/>
    <w:basedOn w:val="Normal"/>
    <w:uiPriority w:val="99"/>
    <w:semiHidden/>
    <w:unhideWhenUsed/>
    <w:rsid w:val="00E2323E"/>
    <w:pPr>
      <w:spacing w:after="120"/>
      <w:ind w:left="1800"/>
      <w:contextualSpacing/>
    </w:pPr>
  </w:style>
  <w:style w:type="paragraph" w:styleId="ListNumber">
    <w:name w:val="List Number"/>
    <w:basedOn w:val="ListParagraph"/>
    <w:uiPriority w:val="99"/>
    <w:unhideWhenUsed/>
    <w:rsid w:val="00E2323E"/>
    <w:pPr>
      <w:numPr>
        <w:numId w:val="41"/>
      </w:numPr>
      <w:spacing w:after="80"/>
      <w:jc w:val="both"/>
    </w:pPr>
    <w:rPr>
      <w:color w:val="000000"/>
      <w:szCs w:val="23"/>
      <w:shd w:val="clear" w:color="auto" w:fill="FFFFFF"/>
    </w:rPr>
  </w:style>
  <w:style w:type="paragraph" w:styleId="ListNumber2">
    <w:name w:val="List Number 2"/>
    <w:basedOn w:val="ListParagraph"/>
    <w:uiPriority w:val="99"/>
    <w:unhideWhenUsed/>
    <w:rsid w:val="00E2323E"/>
    <w:pPr>
      <w:numPr>
        <w:numId w:val="43"/>
      </w:numPr>
      <w:spacing w:after="80"/>
      <w:ind w:left="1440"/>
      <w:jc w:val="both"/>
    </w:pPr>
    <w:rPr>
      <w:color w:val="000000"/>
      <w:szCs w:val="23"/>
      <w:shd w:val="clear" w:color="auto" w:fill="FFFFFF"/>
    </w:rPr>
  </w:style>
  <w:style w:type="paragraph" w:styleId="ListNumber3">
    <w:name w:val="List Number 3"/>
    <w:basedOn w:val="ListParagraph"/>
    <w:uiPriority w:val="99"/>
    <w:unhideWhenUsed/>
    <w:rsid w:val="00E2323E"/>
    <w:pPr>
      <w:numPr>
        <w:ilvl w:val="2"/>
        <w:numId w:val="41"/>
      </w:numPr>
      <w:spacing w:after="80"/>
      <w:jc w:val="both"/>
    </w:pPr>
    <w:rPr>
      <w:color w:val="000000"/>
      <w:szCs w:val="23"/>
    </w:rPr>
  </w:style>
  <w:style w:type="paragraph" w:styleId="ListNumber4">
    <w:name w:val="List Number 4"/>
    <w:basedOn w:val="Normal"/>
    <w:uiPriority w:val="99"/>
    <w:semiHidden/>
    <w:unhideWhenUsed/>
    <w:rsid w:val="00E2323E"/>
    <w:pPr>
      <w:numPr>
        <w:numId w:val="37"/>
      </w:numPr>
      <w:contextualSpacing/>
    </w:pPr>
  </w:style>
  <w:style w:type="paragraph" w:styleId="ListNumber5">
    <w:name w:val="List Number 5"/>
    <w:basedOn w:val="Normal"/>
    <w:uiPriority w:val="99"/>
    <w:semiHidden/>
    <w:unhideWhenUsed/>
    <w:rsid w:val="00E2323E"/>
    <w:pPr>
      <w:numPr>
        <w:numId w:val="38"/>
      </w:numPr>
      <w:contextualSpacing/>
    </w:pPr>
  </w:style>
  <w:style w:type="paragraph" w:styleId="MacroText">
    <w:name w:val="macro"/>
    <w:link w:val="MacroTextChar"/>
    <w:uiPriority w:val="99"/>
    <w:semiHidden/>
    <w:unhideWhenUsed/>
    <w:rsid w:val="00E2323E"/>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rPr>
  </w:style>
  <w:style w:type="character" w:customStyle="1" w:styleId="MacroTextChar">
    <w:name w:val="Macro Text Char"/>
    <w:basedOn w:val="DefaultParagraphFont"/>
    <w:link w:val="MacroText"/>
    <w:uiPriority w:val="99"/>
    <w:semiHidden/>
    <w:rsid w:val="00E2323E"/>
    <w:rPr>
      <w:rFonts w:ascii="Courier New" w:hAnsi="Courier New" w:cs="Courier New"/>
    </w:rPr>
  </w:style>
  <w:style w:type="paragraph" w:styleId="MessageHeader">
    <w:name w:val="Message Header"/>
    <w:basedOn w:val="Normal"/>
    <w:link w:val="MessageHeaderChar"/>
    <w:uiPriority w:val="99"/>
    <w:semiHidden/>
    <w:unhideWhenUsed/>
    <w:rsid w:val="00E2323E"/>
    <w:pPr>
      <w:pBdr>
        <w:top w:val="single" w:sz="6" w:space="1" w:color="auto"/>
        <w:left w:val="single" w:sz="6" w:space="1" w:color="auto"/>
        <w:bottom w:val="single" w:sz="6" w:space="1" w:color="auto"/>
        <w:right w:val="single" w:sz="6" w:space="1" w:color="auto"/>
      </w:pBdr>
      <w:shd w:val="pct20" w:color="auto" w:fill="auto"/>
      <w:ind w:left="1080" w:hanging="1080"/>
    </w:pPr>
    <w:rPr>
      <w:rFonts w:ascii="Cambria" w:hAnsi="Cambria"/>
    </w:rPr>
  </w:style>
  <w:style w:type="character" w:customStyle="1" w:styleId="MessageHeaderChar">
    <w:name w:val="Message Header Char"/>
    <w:basedOn w:val="DefaultParagraphFont"/>
    <w:link w:val="MessageHeader"/>
    <w:uiPriority w:val="99"/>
    <w:semiHidden/>
    <w:rsid w:val="00E2323E"/>
    <w:rPr>
      <w:rFonts w:ascii="Cambria" w:eastAsiaTheme="minorHAnsi" w:hAnsi="Cambria" w:cstheme="minorBidi"/>
      <w:color w:val="000000" w:themeColor="text1"/>
      <w:sz w:val="23"/>
      <w:szCs w:val="22"/>
      <w:shd w:val="pct20" w:color="auto" w:fill="auto"/>
    </w:rPr>
  </w:style>
  <w:style w:type="paragraph" w:styleId="NormalWeb">
    <w:name w:val="Normal (Web)"/>
    <w:basedOn w:val="Normal"/>
    <w:uiPriority w:val="99"/>
    <w:semiHidden/>
    <w:unhideWhenUsed/>
    <w:rsid w:val="00E2323E"/>
  </w:style>
  <w:style w:type="paragraph" w:styleId="NormalIndent">
    <w:name w:val="Normal Indent"/>
    <w:basedOn w:val="Normal"/>
    <w:uiPriority w:val="99"/>
    <w:semiHidden/>
    <w:unhideWhenUsed/>
    <w:rsid w:val="00E2323E"/>
    <w:pPr>
      <w:ind w:left="720"/>
    </w:pPr>
  </w:style>
  <w:style w:type="paragraph" w:styleId="NoteHeading">
    <w:name w:val="Note Heading"/>
    <w:basedOn w:val="Normal"/>
    <w:next w:val="Normal"/>
    <w:link w:val="NoteHeadingChar"/>
    <w:uiPriority w:val="99"/>
    <w:semiHidden/>
    <w:unhideWhenUsed/>
    <w:rsid w:val="00E2323E"/>
  </w:style>
  <w:style w:type="character" w:customStyle="1" w:styleId="NoteHeadingChar">
    <w:name w:val="Note Heading Char"/>
    <w:basedOn w:val="DefaultParagraphFont"/>
    <w:link w:val="NoteHeading"/>
    <w:uiPriority w:val="99"/>
    <w:semiHidden/>
    <w:rsid w:val="00E2323E"/>
    <w:rPr>
      <w:rFonts w:eastAsiaTheme="minorHAnsi" w:cstheme="minorBidi"/>
      <w:color w:val="000000" w:themeColor="text1"/>
      <w:sz w:val="23"/>
      <w:szCs w:val="22"/>
    </w:rPr>
  </w:style>
  <w:style w:type="paragraph" w:styleId="PlainText">
    <w:name w:val="Plain Text"/>
    <w:basedOn w:val="Normal"/>
    <w:link w:val="PlainTextChar"/>
    <w:uiPriority w:val="99"/>
    <w:unhideWhenUsed/>
    <w:rsid w:val="00E2323E"/>
    <w:rPr>
      <w:rFonts w:ascii="Courier New" w:hAnsi="Courier New" w:cs="Courier New"/>
      <w:sz w:val="20"/>
      <w:szCs w:val="20"/>
    </w:rPr>
  </w:style>
  <w:style w:type="character" w:customStyle="1" w:styleId="PlainTextChar">
    <w:name w:val="Plain Text Char"/>
    <w:basedOn w:val="DefaultParagraphFont"/>
    <w:link w:val="PlainText"/>
    <w:uiPriority w:val="99"/>
    <w:rsid w:val="00E2323E"/>
    <w:rPr>
      <w:rFonts w:ascii="Courier New" w:eastAsiaTheme="minorHAnsi" w:hAnsi="Courier New" w:cs="Courier New"/>
      <w:color w:val="000000" w:themeColor="text1"/>
    </w:rPr>
  </w:style>
  <w:style w:type="paragraph" w:styleId="Salutation">
    <w:name w:val="Salutation"/>
    <w:basedOn w:val="Normal"/>
    <w:next w:val="Normal"/>
    <w:link w:val="SalutationChar"/>
    <w:uiPriority w:val="99"/>
    <w:semiHidden/>
    <w:unhideWhenUsed/>
    <w:rsid w:val="00E2323E"/>
  </w:style>
  <w:style w:type="character" w:customStyle="1" w:styleId="SalutationChar">
    <w:name w:val="Salutation Char"/>
    <w:basedOn w:val="DefaultParagraphFont"/>
    <w:link w:val="Salutation"/>
    <w:uiPriority w:val="99"/>
    <w:semiHidden/>
    <w:rsid w:val="00E2323E"/>
    <w:rPr>
      <w:rFonts w:eastAsiaTheme="minorHAnsi" w:cstheme="minorBidi"/>
      <w:color w:val="000000" w:themeColor="text1"/>
      <w:sz w:val="23"/>
      <w:szCs w:val="22"/>
    </w:rPr>
  </w:style>
  <w:style w:type="paragraph" w:styleId="Signature">
    <w:name w:val="Signature"/>
    <w:basedOn w:val="Normal"/>
    <w:link w:val="SignatureChar"/>
    <w:uiPriority w:val="99"/>
    <w:semiHidden/>
    <w:unhideWhenUsed/>
    <w:rsid w:val="00E2323E"/>
    <w:pPr>
      <w:ind w:left="4320"/>
    </w:pPr>
  </w:style>
  <w:style w:type="character" w:customStyle="1" w:styleId="SignatureChar">
    <w:name w:val="Signature Char"/>
    <w:basedOn w:val="DefaultParagraphFont"/>
    <w:link w:val="Signature"/>
    <w:uiPriority w:val="99"/>
    <w:semiHidden/>
    <w:rsid w:val="00E2323E"/>
    <w:rPr>
      <w:rFonts w:eastAsiaTheme="minorHAnsi" w:cstheme="minorBidi"/>
      <w:color w:val="000000" w:themeColor="text1"/>
      <w:sz w:val="23"/>
      <w:szCs w:val="22"/>
    </w:rPr>
  </w:style>
  <w:style w:type="paragraph" w:styleId="Subtitle">
    <w:name w:val="Subtitle"/>
    <w:basedOn w:val="Normal"/>
    <w:next w:val="Normal"/>
    <w:link w:val="SubtitleChar"/>
    <w:rsid w:val="00E2323E"/>
    <w:pPr>
      <w:spacing w:after="60"/>
      <w:jc w:val="center"/>
      <w:outlineLvl w:val="1"/>
    </w:pPr>
    <w:rPr>
      <w:rFonts w:ascii="Cambria" w:hAnsi="Cambria"/>
    </w:rPr>
  </w:style>
  <w:style w:type="character" w:customStyle="1" w:styleId="SubtitleChar">
    <w:name w:val="Subtitle Char"/>
    <w:basedOn w:val="DefaultParagraphFont"/>
    <w:link w:val="Subtitle"/>
    <w:rsid w:val="00E2323E"/>
    <w:rPr>
      <w:rFonts w:ascii="Cambria" w:eastAsiaTheme="minorHAnsi" w:hAnsi="Cambria" w:cstheme="minorBidi"/>
      <w:color w:val="000000" w:themeColor="text1"/>
      <w:sz w:val="23"/>
      <w:szCs w:val="22"/>
    </w:rPr>
  </w:style>
  <w:style w:type="paragraph" w:styleId="TableofAuthorities">
    <w:name w:val="table of authorities"/>
    <w:basedOn w:val="Normal"/>
    <w:next w:val="Normal"/>
    <w:uiPriority w:val="99"/>
    <w:semiHidden/>
    <w:unhideWhenUsed/>
    <w:rsid w:val="00E2323E"/>
    <w:pPr>
      <w:ind w:left="240" w:hanging="240"/>
    </w:pPr>
  </w:style>
  <w:style w:type="paragraph" w:styleId="Title">
    <w:name w:val="Title"/>
    <w:basedOn w:val="Normal"/>
    <w:next w:val="Normal"/>
    <w:link w:val="TitleChar"/>
    <w:rsid w:val="00E2323E"/>
    <w:pPr>
      <w:spacing w:before="240" w:after="60"/>
      <w:jc w:val="center"/>
      <w:outlineLvl w:val="0"/>
    </w:pPr>
    <w:rPr>
      <w:rFonts w:ascii="Cambria" w:hAnsi="Cambria"/>
      <w:b/>
      <w:bCs/>
      <w:kern w:val="28"/>
      <w:sz w:val="32"/>
      <w:szCs w:val="32"/>
    </w:rPr>
  </w:style>
  <w:style w:type="character" w:customStyle="1" w:styleId="TitleChar">
    <w:name w:val="Title Char"/>
    <w:basedOn w:val="DefaultParagraphFont"/>
    <w:link w:val="Title"/>
    <w:rsid w:val="00E2323E"/>
    <w:rPr>
      <w:rFonts w:ascii="Cambria" w:eastAsiaTheme="minorHAnsi" w:hAnsi="Cambria" w:cstheme="minorBidi"/>
      <w:b/>
      <w:bCs/>
      <w:color w:val="000000" w:themeColor="text1"/>
      <w:kern w:val="28"/>
      <w:sz w:val="32"/>
      <w:szCs w:val="32"/>
    </w:rPr>
  </w:style>
  <w:style w:type="paragraph" w:styleId="TOAHeading">
    <w:name w:val="toa heading"/>
    <w:basedOn w:val="Normal"/>
    <w:next w:val="Normal"/>
    <w:uiPriority w:val="99"/>
    <w:semiHidden/>
    <w:unhideWhenUsed/>
    <w:rsid w:val="00E2323E"/>
    <w:pPr>
      <w:spacing w:before="120"/>
    </w:pPr>
    <w:rPr>
      <w:rFonts w:ascii="Cambria" w:hAnsi="Cambria"/>
      <w:b/>
      <w:bCs/>
    </w:rPr>
  </w:style>
  <w:style w:type="paragraph" w:customStyle="1" w:styleId="PageRight">
    <w:name w:val="Page Right"/>
    <w:next w:val="nrpsNormal"/>
    <w:rsid w:val="00E2323E"/>
    <w:pPr>
      <w:spacing w:after="160" w:line="276" w:lineRule="auto"/>
      <w:jc w:val="right"/>
    </w:pPr>
    <w:rPr>
      <w:color w:val="000000" w:themeColor="text1"/>
      <w:sz w:val="23"/>
    </w:rPr>
  </w:style>
  <w:style w:type="paragraph" w:customStyle="1" w:styleId="TableHeader">
    <w:name w:val="Table Header"/>
    <w:basedOn w:val="Normal"/>
    <w:rsid w:val="00E2323E"/>
    <w:pPr>
      <w:jc w:val="center"/>
    </w:pPr>
    <w:rPr>
      <w:szCs w:val="20"/>
    </w:rPr>
  </w:style>
  <w:style w:type="paragraph" w:customStyle="1" w:styleId="nrpsTablenote">
    <w:name w:val="nrps Table note"/>
    <w:qFormat/>
    <w:rsid w:val="00E2323E"/>
    <w:pPr>
      <w:spacing w:before="80" w:line="276" w:lineRule="auto"/>
      <w:ind w:left="360"/>
    </w:pPr>
    <w:rPr>
      <w:rFonts w:ascii="Arial" w:hAnsi="Arial"/>
      <w:bCs/>
      <w:color w:val="000000" w:themeColor="text1"/>
      <w:sz w:val="18"/>
    </w:rPr>
  </w:style>
  <w:style w:type="character" w:styleId="PageNumber">
    <w:name w:val="page number"/>
    <w:basedOn w:val="DefaultParagraphFont"/>
    <w:uiPriority w:val="99"/>
    <w:semiHidden/>
    <w:unhideWhenUsed/>
    <w:rsid w:val="00E2323E"/>
    <w:rPr>
      <w:color w:val="000000" w:themeColor="text1"/>
    </w:rPr>
  </w:style>
  <w:style w:type="paragraph" w:styleId="Header">
    <w:name w:val="header"/>
    <w:basedOn w:val="Normal"/>
    <w:link w:val="HeaderChar"/>
    <w:uiPriority w:val="99"/>
    <w:unhideWhenUsed/>
    <w:rsid w:val="00E2323E"/>
    <w:pPr>
      <w:tabs>
        <w:tab w:val="center" w:pos="4680"/>
        <w:tab w:val="right" w:pos="9360"/>
      </w:tabs>
      <w:spacing w:after="0"/>
    </w:pPr>
  </w:style>
  <w:style w:type="paragraph" w:styleId="Footer">
    <w:name w:val="footer"/>
    <w:basedOn w:val="Normal"/>
    <w:link w:val="FooterChar"/>
    <w:uiPriority w:val="99"/>
    <w:unhideWhenUsed/>
    <w:rsid w:val="00E2323E"/>
    <w:pPr>
      <w:tabs>
        <w:tab w:val="center" w:pos="4680"/>
        <w:tab w:val="right" w:pos="9360"/>
      </w:tabs>
      <w:spacing w:after="0"/>
    </w:pPr>
  </w:style>
  <w:style w:type="character" w:customStyle="1" w:styleId="FooterChar">
    <w:name w:val="Footer Char"/>
    <w:basedOn w:val="DefaultParagraphFont"/>
    <w:link w:val="Footer"/>
    <w:uiPriority w:val="99"/>
    <w:rsid w:val="00E2323E"/>
    <w:rPr>
      <w:rFonts w:eastAsiaTheme="minorHAnsi" w:cstheme="minorBidi"/>
      <w:color w:val="000000" w:themeColor="text1"/>
      <w:sz w:val="23"/>
      <w:szCs w:val="22"/>
    </w:rPr>
  </w:style>
  <w:style w:type="paragraph" w:customStyle="1" w:styleId="nrpsBannertop">
    <w:name w:val="nrps Banner top"/>
    <w:basedOn w:val="nrpsNormalsingleline"/>
    <w:semiHidden/>
    <w:qFormat/>
    <w:locked/>
    <w:rsid w:val="00E2323E"/>
    <w:pPr>
      <w:spacing w:line="240" w:lineRule="auto"/>
    </w:pPr>
    <w:rPr>
      <w:noProof/>
      <w:sz w:val="24"/>
    </w:rPr>
  </w:style>
  <w:style w:type="character" w:customStyle="1" w:styleId="HeaderChar">
    <w:name w:val="Header Char"/>
    <w:basedOn w:val="DefaultParagraphFont"/>
    <w:link w:val="Header"/>
    <w:uiPriority w:val="99"/>
    <w:rsid w:val="00E2323E"/>
    <w:rPr>
      <w:rFonts w:eastAsiaTheme="minorHAnsi" w:cstheme="minorBidi"/>
      <w:color w:val="000000" w:themeColor="text1"/>
      <w:sz w:val="23"/>
      <w:szCs w:val="22"/>
    </w:rPr>
  </w:style>
  <w:style w:type="table" w:customStyle="1" w:styleId="TableGrid1">
    <w:name w:val="Table Grid1"/>
    <w:basedOn w:val="TableNormal"/>
    <w:next w:val="TableGrid"/>
    <w:uiPriority w:val="59"/>
    <w:rsid w:val="00E2323E"/>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EndnoteTextChar">
    <w:name w:val="Endnote Text Char"/>
    <w:basedOn w:val="DefaultParagraphFont"/>
    <w:link w:val="EndnoteText"/>
    <w:semiHidden/>
    <w:rsid w:val="00E2323E"/>
    <w:rPr>
      <w:rFonts w:ascii="Press Rmn 12pt" w:eastAsiaTheme="minorHAnsi" w:hAnsi="Press Rmn 12pt" w:cstheme="minorBidi"/>
      <w:color w:val="000000" w:themeColor="text1"/>
      <w:sz w:val="23"/>
    </w:rPr>
  </w:style>
  <w:style w:type="paragraph" w:customStyle="1" w:styleId="nrpsInstructionsh1">
    <w:name w:val="nrps Instructions h1"/>
    <w:basedOn w:val="nrpsHeading1"/>
    <w:rsid w:val="00E2323E"/>
    <w:rPr>
      <w:color w:val="800000"/>
    </w:rPr>
  </w:style>
  <w:style w:type="paragraph" w:customStyle="1" w:styleId="nrpsInstructionsh2">
    <w:name w:val="nrps Instructions h2"/>
    <w:basedOn w:val="nrpsHeading2"/>
    <w:rsid w:val="00E2323E"/>
    <w:rPr>
      <w:color w:val="800000"/>
      <w:sz w:val="24"/>
    </w:rPr>
  </w:style>
  <w:style w:type="paragraph" w:customStyle="1" w:styleId="nrpsPhotocaption">
    <w:name w:val="nrps Photo caption"/>
    <w:basedOn w:val="nrpsFigurecaption"/>
    <w:qFormat/>
    <w:rsid w:val="00E2323E"/>
  </w:style>
  <w:style w:type="character" w:styleId="Strong">
    <w:name w:val="Strong"/>
    <w:basedOn w:val="DefaultParagraphFont"/>
    <w:uiPriority w:val="22"/>
    <w:rsid w:val="00E2323E"/>
    <w:rPr>
      <w:b/>
      <w:bCs/>
    </w:rPr>
  </w:style>
  <w:style w:type="paragraph" w:customStyle="1" w:styleId="nrpsHeading6">
    <w:name w:val="nrps Heading 6"/>
    <w:basedOn w:val="Heading6"/>
    <w:next w:val="nrpsNormal"/>
    <w:rsid w:val="00E2323E"/>
    <w:pPr>
      <w:keepNext/>
      <w:spacing w:before="80" w:after="0"/>
      <w:ind w:left="720"/>
    </w:pPr>
    <w:rPr>
      <w:rFonts w:ascii="Arial" w:hAnsi="Arial" w:cs="Times New Roman"/>
      <w:b w:val="0"/>
      <w:i/>
      <w:sz w:val="19"/>
      <w:u w:val="single"/>
    </w:rPr>
  </w:style>
  <w:style w:type="paragraph" w:styleId="Caption">
    <w:name w:val="caption"/>
    <w:basedOn w:val="Normal"/>
    <w:next w:val="Normal"/>
    <w:uiPriority w:val="35"/>
    <w:semiHidden/>
    <w:qFormat/>
    <w:rsid w:val="00E2323E"/>
    <w:rPr>
      <w:rFonts w:ascii="Frutiger LT Std 45 Light" w:eastAsia="Times New Roman" w:hAnsi="Frutiger LT Std 45 Light" w:cs="Times New Roman"/>
      <w:color w:val="948A54" w:themeColor="background2" w:themeShade="80"/>
      <w:sz w:val="20"/>
    </w:rPr>
  </w:style>
  <w:style w:type="table" w:styleId="LightGrid-Accent3">
    <w:name w:val="Light Grid Accent 3"/>
    <w:basedOn w:val="TableNormal"/>
    <w:uiPriority w:val="62"/>
    <w:rsid w:val="00E2323E"/>
    <w:rPr>
      <w:rFonts w:asciiTheme="minorHAnsi" w:eastAsiaTheme="minorEastAsia" w:hAnsiTheme="minorHAnsi" w:cstheme="minorBidi"/>
      <w:sz w:val="24"/>
      <w:szCs w:val="24"/>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Shading-Accent3">
    <w:name w:val="Light Shading Accent 3"/>
    <w:basedOn w:val="TableNormal"/>
    <w:uiPriority w:val="60"/>
    <w:rsid w:val="00E2323E"/>
    <w:rPr>
      <w:rFonts w:asciiTheme="minorHAnsi" w:eastAsiaTheme="minorEastAsia" w:hAnsiTheme="minorHAnsi" w:cstheme="minorBidi"/>
      <w:color w:val="76923C" w:themeColor="accent3" w:themeShade="BF"/>
      <w:sz w:val="24"/>
      <w:szCs w:val="24"/>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paragraph" w:customStyle="1" w:styleId="Tables">
    <w:name w:val="Tables"/>
    <w:basedOn w:val="Normal"/>
    <w:rsid w:val="00E2323E"/>
    <w:pPr>
      <w:tabs>
        <w:tab w:val="left" w:pos="-2610"/>
      </w:tabs>
      <w:spacing w:after="0"/>
    </w:pPr>
    <w:rPr>
      <w:rFonts w:ascii="Frutiger LT Std 45 Light" w:eastAsia="Times New Roman" w:hAnsi="Frutiger LT Std 45 Light" w:cs="Arial"/>
      <w:bCs/>
      <w:color w:val="auto"/>
      <w:sz w:val="20"/>
    </w:rPr>
  </w:style>
  <w:style w:type="table" w:styleId="DarkList-Accent4">
    <w:name w:val="Dark List Accent 4"/>
    <w:basedOn w:val="TableNormal"/>
    <w:uiPriority w:val="66"/>
    <w:rsid w:val="00E2323E"/>
    <w:rPr>
      <w:rFonts w:ascii="Calibri" w:eastAsia="MS Gothic" w:hAnsi="Calibri"/>
      <w:color w:val="000000"/>
    </w:rPr>
    <w:tblPr>
      <w:tblStyleRowBandSize w:val="1"/>
      <w:tblStyleColBandSize w:val="1"/>
      <w:tblBorders>
        <w:top w:val="single" w:sz="8" w:space="0" w:color="9BBB59"/>
        <w:left w:val="single" w:sz="8" w:space="0" w:color="9BBB59"/>
        <w:bottom w:val="single" w:sz="8" w:space="0" w:color="9BBB59"/>
        <w:right w:val="single" w:sz="8" w:space="0" w:color="9BBB59"/>
      </w:tblBorders>
    </w:tblPr>
    <w:tblStylePr w:type="firstRow">
      <w:rPr>
        <w:sz w:val="24"/>
        <w:szCs w:val="24"/>
      </w:rPr>
      <w:tblPr/>
      <w:tcPr>
        <w:tcBorders>
          <w:top w:val="nil"/>
          <w:left w:val="nil"/>
          <w:bottom w:val="single" w:sz="24" w:space="0" w:color="9BBB59"/>
          <w:right w:val="nil"/>
          <w:insideH w:val="nil"/>
          <w:insideV w:val="nil"/>
        </w:tcBorders>
        <w:shd w:val="clear" w:color="auto" w:fill="FFFFFF"/>
      </w:tcPr>
    </w:tblStylePr>
    <w:tblStylePr w:type="lastRow">
      <w:tblPr/>
      <w:tcPr>
        <w:tcBorders>
          <w:top w:val="single" w:sz="8" w:space="0" w:color="9BBB59"/>
          <w:left w:val="nil"/>
          <w:bottom w:val="nil"/>
          <w:right w:val="nil"/>
          <w:insideH w:val="nil"/>
          <w:insideV w:val="nil"/>
        </w:tcBorders>
        <w:shd w:val="clear" w:color="auto" w:fill="FFFFFF"/>
      </w:tcPr>
    </w:tblStylePr>
    <w:tblStylePr w:type="firstCol">
      <w:tblPr/>
      <w:tcPr>
        <w:tcBorders>
          <w:top w:val="nil"/>
          <w:left w:val="nil"/>
          <w:bottom w:val="nil"/>
          <w:right w:val="single" w:sz="8" w:space="0" w:color="9BBB59"/>
          <w:insideH w:val="nil"/>
          <w:insideV w:val="nil"/>
        </w:tcBorders>
        <w:shd w:val="clear" w:color="auto" w:fill="FFFFFF"/>
      </w:tcPr>
    </w:tblStylePr>
    <w:tblStylePr w:type="lastCol">
      <w:tblPr/>
      <w:tcPr>
        <w:tcBorders>
          <w:top w:val="nil"/>
          <w:left w:val="single" w:sz="8" w:space="0" w:color="9BBB59"/>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E6EED5"/>
      </w:tcPr>
    </w:tblStylePr>
    <w:tblStylePr w:type="band1Horz">
      <w:tblPr/>
      <w:tcPr>
        <w:tcBorders>
          <w:top w:val="nil"/>
          <w:bottom w:val="nil"/>
          <w:insideH w:val="nil"/>
          <w:insideV w:val="nil"/>
        </w:tcBorders>
        <w:shd w:val="clear" w:color="auto" w:fill="E6EED5"/>
      </w:tcPr>
    </w:tblStylePr>
    <w:tblStylePr w:type="nwCell">
      <w:tblPr/>
      <w:tcPr>
        <w:shd w:val="clear" w:color="auto" w:fill="FFFFFF"/>
      </w:tcPr>
    </w:tblStylePr>
    <w:tblStylePr w:type="swCell">
      <w:tblPr/>
      <w:tcPr>
        <w:tcBorders>
          <w:top w:val="nil"/>
        </w:tcBorders>
      </w:tcPr>
    </w:tblStylePr>
  </w:style>
  <w:style w:type="paragraph" w:customStyle="1" w:styleId="FigureAlignment">
    <w:name w:val="Figure Alignment"/>
    <w:basedOn w:val="Normal"/>
    <w:semiHidden/>
    <w:qFormat/>
    <w:rsid w:val="00E2323E"/>
    <w:rPr>
      <w:rFonts w:eastAsia="Times New Roman" w:cs="Times New Roman"/>
      <w:noProof/>
    </w:rPr>
  </w:style>
  <w:style w:type="paragraph" w:customStyle="1" w:styleId="TOC">
    <w:name w:val="TOC"/>
    <w:basedOn w:val="TOC1"/>
    <w:rsid w:val="00E2323E"/>
  </w:style>
  <w:style w:type="table" w:customStyle="1" w:styleId="LightShading1">
    <w:name w:val="Light Shading1"/>
    <w:basedOn w:val="TableNormal"/>
    <w:uiPriority w:val="60"/>
    <w:rsid w:val="00E2323E"/>
    <w:rPr>
      <w:rFonts w:asciiTheme="minorHAnsi" w:eastAsiaTheme="minorEastAsia" w:hAnsiTheme="minorHAnsi" w:cstheme="minorBidi"/>
      <w:color w:val="000000" w:themeColor="text1" w:themeShade="BF"/>
      <w:sz w:val="24"/>
      <w:szCs w:val="24"/>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LightShading-Accent11">
    <w:name w:val="Light Shading - Accent 11"/>
    <w:basedOn w:val="TableNormal"/>
    <w:uiPriority w:val="60"/>
    <w:rsid w:val="00E2323E"/>
    <w:rPr>
      <w:rFonts w:asciiTheme="minorHAnsi" w:eastAsiaTheme="minorEastAsia" w:hAnsiTheme="minorHAnsi" w:cstheme="minorBidi"/>
      <w:color w:val="365F91" w:themeColor="accent1" w:themeShade="BF"/>
      <w:sz w:val="24"/>
      <w:szCs w:val="24"/>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List-Accent3">
    <w:name w:val="Light List Accent 3"/>
    <w:basedOn w:val="TableNormal"/>
    <w:uiPriority w:val="61"/>
    <w:rsid w:val="00E2323E"/>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customStyle="1" w:styleId="LightList1">
    <w:name w:val="Light List1"/>
    <w:basedOn w:val="TableNormal"/>
    <w:uiPriority w:val="61"/>
    <w:rsid w:val="00E2323E"/>
    <w:rPr>
      <w:rFonts w:asciiTheme="minorHAnsi" w:eastAsiaTheme="minorEastAsia" w:hAnsiTheme="minorHAnsi" w:cstheme="minorBidi"/>
      <w:sz w:val="24"/>
      <w:szCs w:val="24"/>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Shading-Accent5">
    <w:name w:val="Light Shading Accent 5"/>
    <w:basedOn w:val="TableNormal"/>
    <w:uiPriority w:val="60"/>
    <w:rsid w:val="00E2323E"/>
    <w:rPr>
      <w:rFonts w:asciiTheme="minorHAnsi" w:eastAsiaTheme="minorEastAsia" w:hAnsiTheme="minorHAnsi" w:cstheme="minorBidi"/>
      <w:color w:val="31849B" w:themeColor="accent5" w:themeShade="BF"/>
      <w:sz w:val="24"/>
      <w:szCs w:val="24"/>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TableList1">
    <w:name w:val="Table List 1"/>
    <w:basedOn w:val="TableNormal"/>
    <w:uiPriority w:val="99"/>
    <w:semiHidden/>
    <w:unhideWhenUsed/>
    <w:rsid w:val="00E2323E"/>
    <w:pPr>
      <w:spacing w:after="200" w:line="276" w:lineRule="auto"/>
    </w:pPr>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cBorders>
        <w:shd w:val="solid" w:color="C0C0C0" w:fill="FFFFFF"/>
      </w:tcPr>
    </w:tblStylePr>
    <w:tblStylePr w:type="lastRow">
      <w:tblPr/>
      <w:tcPr>
        <w:tcBorders>
          <w:top w:val="single" w:sz="6" w:space="0" w:color="000000"/>
        </w:tcBorders>
      </w:tcPr>
    </w:tblStylePr>
    <w:tblStylePr w:type="band1Horz">
      <w:rPr>
        <w:color w:val="auto"/>
      </w:rPr>
      <w:tblPr/>
      <w:tcPr>
        <w:shd w:val="solid" w:color="C0C0C0" w:fill="FFFFFF"/>
      </w:tcPr>
    </w:tblStylePr>
    <w:tblStylePr w:type="band2Horz">
      <w:rPr>
        <w:color w:val="auto"/>
      </w:rPr>
    </w:tblStylePr>
    <w:tblStylePr w:type="swCell">
      <w:rPr>
        <w:b/>
        <w:bCs/>
      </w:rPr>
    </w:tblStylePr>
  </w:style>
  <w:style w:type="table" w:styleId="MediumShading1-Accent3">
    <w:name w:val="Medium Shading 1 Accent 3"/>
    <w:basedOn w:val="TableNormal"/>
    <w:uiPriority w:val="63"/>
    <w:rsid w:val="00E2323E"/>
    <w:rPr>
      <w:rFonts w:asciiTheme="minorHAnsi" w:eastAsiaTheme="minorEastAsia" w:hAnsiTheme="minorHAnsi" w:cstheme="minorBidi"/>
      <w:sz w:val="24"/>
      <w:szCs w:val="24"/>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DarkList-Accent3">
    <w:name w:val="Dark List Accent 3"/>
    <w:basedOn w:val="TableNormal"/>
    <w:uiPriority w:val="61"/>
    <w:rsid w:val="00E2323E"/>
    <w:tblPr>
      <w:tblStyleRowBandSize w:val="1"/>
      <w:tblStyleColBandSize w:val="1"/>
      <w:tblBorders>
        <w:top w:val="single" w:sz="8" w:space="0" w:color="9BBB59"/>
        <w:left w:val="single" w:sz="8" w:space="0" w:color="9BBB59"/>
        <w:bottom w:val="single" w:sz="8" w:space="0" w:color="9BBB59"/>
        <w:right w:val="single" w:sz="8" w:space="0" w:color="9BBB59"/>
      </w:tblBorders>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paragraph" w:styleId="NoSpacing">
    <w:name w:val="No Spacing"/>
    <w:uiPriority w:val="1"/>
    <w:rsid w:val="00E2323E"/>
    <w:rPr>
      <w:rFonts w:asciiTheme="minorHAnsi" w:eastAsiaTheme="minorHAnsi" w:hAnsiTheme="minorHAnsi" w:cstheme="minorBidi"/>
      <w:sz w:val="22"/>
      <w:szCs w:val="22"/>
    </w:rPr>
  </w:style>
  <w:style w:type="character" w:customStyle="1" w:styleId="citationsource-journal">
    <w:name w:val="citation_source-journal"/>
    <w:basedOn w:val="DefaultParagraphFont"/>
    <w:semiHidden/>
    <w:rsid w:val="00E2323E"/>
  </w:style>
  <w:style w:type="table" w:customStyle="1" w:styleId="TableGrid11">
    <w:name w:val="Table Grid11"/>
    <w:basedOn w:val="TableNormal"/>
    <w:uiPriority w:val="59"/>
    <w:rsid w:val="00E2323E"/>
    <w:rPr>
      <w:rFonts w:asciiTheme="minorHAnsi" w:eastAsiaTheme="minorEastAsia" w:hAnsiTheme="minorHAnsi" w:cstheme="minorBidi"/>
      <w:sz w:val="22"/>
      <w:szCs w:val="22"/>
      <w:lang w:val="es-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nrpsImageline">
    <w:name w:val="nrps Image line"/>
    <w:basedOn w:val="nrpsNormalsingleline"/>
    <w:qFormat/>
    <w:rsid w:val="00E2323E"/>
    <w:pPr>
      <w:keepNext/>
      <w:spacing w:before="360"/>
    </w:pPr>
  </w:style>
  <w:style w:type="paragraph" w:customStyle="1" w:styleId="nrpsNormalsingleline">
    <w:name w:val="nrps Normal single line"/>
    <w:rsid w:val="00E2323E"/>
    <w:pPr>
      <w:spacing w:line="276" w:lineRule="auto"/>
    </w:pPr>
    <w:rPr>
      <w:color w:val="000000" w:themeColor="text1"/>
      <w:sz w:val="23"/>
    </w:rPr>
  </w:style>
  <w:style w:type="paragraph" w:customStyle="1" w:styleId="nrpsBulletlist">
    <w:name w:val="nrps Bullet list"/>
    <w:basedOn w:val="nrpsNormal"/>
    <w:link w:val="nrpsBulletlistChar"/>
    <w:rsid w:val="00E2323E"/>
    <w:pPr>
      <w:ind w:left="360" w:hanging="360"/>
    </w:pPr>
    <w:rPr>
      <w:shd w:val="clear" w:color="auto" w:fill="FFFFFF"/>
    </w:rPr>
  </w:style>
  <w:style w:type="character" w:customStyle="1" w:styleId="nrpsBulletlistChar">
    <w:name w:val="nrps Bullet list Char"/>
    <w:basedOn w:val="nrpsNormalChar"/>
    <w:link w:val="nrpsBulletlist"/>
    <w:rsid w:val="00E2323E"/>
    <w:rPr>
      <w:color w:val="000000" w:themeColor="text1"/>
      <w:sz w:val="23"/>
    </w:rPr>
  </w:style>
  <w:style w:type="paragraph" w:customStyle="1" w:styleId="nrpsContents">
    <w:name w:val="nrps Contents"/>
    <w:basedOn w:val="Heading1"/>
    <w:next w:val="nrpsNormal"/>
    <w:rsid w:val="00E2323E"/>
    <w:pPr>
      <w:spacing w:after="160"/>
    </w:pPr>
    <w:rPr>
      <w:szCs w:val="24"/>
    </w:rPr>
  </w:style>
  <w:style w:type="paragraph" w:customStyle="1" w:styleId="nrpsContentsH2">
    <w:name w:val="nrps Contents H2"/>
    <w:basedOn w:val="Heading2"/>
    <w:rsid w:val="00E2323E"/>
    <w:pPr>
      <w:spacing w:after="160"/>
    </w:pPr>
    <w:rPr>
      <w:sz w:val="32"/>
    </w:rPr>
  </w:style>
  <w:style w:type="paragraph" w:customStyle="1" w:styleId="nrpsContentsSOP">
    <w:name w:val="nrps Contents SOP"/>
    <w:next w:val="nrpsNormal"/>
    <w:rsid w:val="00E2323E"/>
    <w:rPr>
      <w:b/>
      <w:color w:val="000000" w:themeColor="text1"/>
      <w:sz w:val="23"/>
      <w:szCs w:val="24"/>
    </w:rPr>
  </w:style>
  <w:style w:type="paragraph" w:customStyle="1" w:styleId="nrpsFigurecaptionSOP">
    <w:name w:val="nrps Figure caption SOP"/>
    <w:next w:val="nrpsNormal"/>
    <w:rsid w:val="00E2323E"/>
    <w:pPr>
      <w:spacing w:before="80" w:after="360"/>
    </w:pPr>
    <w:rPr>
      <w:rFonts w:ascii="Arial" w:hAnsi="Arial"/>
      <w:color w:val="000000" w:themeColor="text1"/>
    </w:rPr>
  </w:style>
  <w:style w:type="paragraph" w:customStyle="1" w:styleId="nrpsHeading1appendix">
    <w:name w:val="nrps Heading 1 appendix"/>
    <w:basedOn w:val="nrpsHeading1"/>
    <w:next w:val="nrpsNormal"/>
    <w:rsid w:val="00E2323E"/>
    <w:rPr>
      <w:szCs w:val="24"/>
    </w:rPr>
  </w:style>
  <w:style w:type="paragraph" w:customStyle="1" w:styleId="nrpsHeading1SOP">
    <w:name w:val="nrps Heading 1 SOP"/>
    <w:basedOn w:val="nrpsHeading1"/>
    <w:next w:val="nrpsNormal"/>
    <w:rsid w:val="00E2323E"/>
  </w:style>
  <w:style w:type="paragraph" w:customStyle="1" w:styleId="nrpsHeading2appendix">
    <w:name w:val="nrps Heading 2 appendix"/>
    <w:basedOn w:val="nrpsHeading2"/>
    <w:next w:val="nrpsNormal"/>
    <w:rsid w:val="00E2323E"/>
  </w:style>
  <w:style w:type="paragraph" w:customStyle="1" w:styleId="nrpsHeading2SOP">
    <w:name w:val="nrps Heading 2 SOP"/>
    <w:basedOn w:val="nrpsHeading2"/>
    <w:next w:val="nrpsNormal"/>
    <w:rsid w:val="00E2323E"/>
    <w:rPr>
      <w:bCs/>
      <w:iCs/>
    </w:rPr>
  </w:style>
  <w:style w:type="paragraph" w:customStyle="1" w:styleId="nrpsHeading3appendix">
    <w:name w:val="nrps Heading 3 appendix"/>
    <w:basedOn w:val="nrpsHeading3"/>
    <w:next w:val="nrpsNormal"/>
    <w:rsid w:val="00E2323E"/>
  </w:style>
  <w:style w:type="paragraph" w:customStyle="1" w:styleId="nrpsHeading3SOP">
    <w:name w:val="nrps Heading 3 SOP"/>
    <w:basedOn w:val="nrpsHeading3"/>
    <w:next w:val="nrpsNormal"/>
    <w:rsid w:val="00E2323E"/>
  </w:style>
  <w:style w:type="paragraph" w:customStyle="1" w:styleId="nrpsHeading4appendix">
    <w:name w:val="nrps Heading 4 appendix"/>
    <w:basedOn w:val="nrpsHeading4"/>
    <w:next w:val="nrpsNormal"/>
    <w:rsid w:val="00E2323E"/>
    <w:rPr>
      <w:bCs/>
    </w:rPr>
  </w:style>
  <w:style w:type="paragraph" w:customStyle="1" w:styleId="nrpsHeading4SOP">
    <w:name w:val="nrps Heading 4 SOP"/>
    <w:basedOn w:val="nrpsHeading4"/>
    <w:next w:val="nrpsNormal"/>
    <w:rsid w:val="00E2323E"/>
    <w:rPr>
      <w:bCs/>
    </w:rPr>
  </w:style>
  <w:style w:type="paragraph" w:customStyle="1" w:styleId="nrpsHyperlink">
    <w:name w:val="nrps Hyperlink"/>
    <w:basedOn w:val="nrpsNormal"/>
    <w:link w:val="nrpsHyperlinkChar"/>
    <w:rsid w:val="00E2323E"/>
  </w:style>
  <w:style w:type="character" w:customStyle="1" w:styleId="nrpsHyperlinkChar">
    <w:name w:val="nrps Hyperlink Char"/>
    <w:basedOn w:val="nrpsNormalChar"/>
    <w:link w:val="nrpsHyperlink"/>
    <w:rsid w:val="00E2323E"/>
    <w:rPr>
      <w:color w:val="000000" w:themeColor="text1"/>
      <w:sz w:val="23"/>
    </w:rPr>
  </w:style>
  <w:style w:type="paragraph" w:customStyle="1" w:styleId="nrpsInsidecovers">
    <w:name w:val="nrps Inside covers"/>
    <w:basedOn w:val="Normal"/>
    <w:link w:val="nrpsInsidecoversChar"/>
    <w:rsid w:val="00E2323E"/>
    <w:pPr>
      <w:spacing w:after="0"/>
    </w:pPr>
    <w:rPr>
      <w:rFonts w:eastAsia="Times New Roman" w:cs="Times New Roman"/>
      <w:sz w:val="18"/>
      <w:szCs w:val="24"/>
    </w:rPr>
  </w:style>
  <w:style w:type="character" w:customStyle="1" w:styleId="nrpsInsidecoversChar">
    <w:name w:val="nrps Inside covers Char"/>
    <w:basedOn w:val="DefaultParagraphFont"/>
    <w:link w:val="nrpsInsidecovers"/>
    <w:rsid w:val="00E2323E"/>
    <w:rPr>
      <w:color w:val="000000" w:themeColor="text1"/>
      <w:sz w:val="18"/>
      <w:szCs w:val="24"/>
    </w:rPr>
  </w:style>
  <w:style w:type="paragraph" w:customStyle="1" w:styleId="nrpsNormalcode">
    <w:name w:val="nrps Normal code"/>
    <w:basedOn w:val="nrpsNormalsingleline"/>
    <w:rsid w:val="00E2323E"/>
    <w:rPr>
      <w:rFonts w:ascii="Courier New" w:hAnsi="Courier New"/>
      <w:i/>
      <w:color w:val="800000"/>
    </w:rPr>
  </w:style>
  <w:style w:type="numbering" w:customStyle="1" w:styleId="nrpsNumlist">
    <w:name w:val="nrps Num list"/>
    <w:basedOn w:val="NoList"/>
    <w:rsid w:val="00E2323E"/>
    <w:pPr>
      <w:numPr>
        <w:numId w:val="16"/>
      </w:numPr>
    </w:pPr>
  </w:style>
  <w:style w:type="paragraph" w:customStyle="1" w:styleId="nrpsSeriesnamenumber">
    <w:name w:val="nrps Series name/number"/>
    <w:qFormat/>
    <w:rsid w:val="00E2323E"/>
    <w:pPr>
      <w:spacing w:before="200" w:after="480" w:line="276" w:lineRule="auto"/>
    </w:pPr>
    <w:rPr>
      <w:color w:val="000000" w:themeColor="text1"/>
      <w:sz w:val="24"/>
    </w:rPr>
  </w:style>
  <w:style w:type="paragraph" w:customStyle="1" w:styleId="nrpsSubtitle">
    <w:name w:val="nrps Subtitle"/>
    <w:basedOn w:val="Heading1"/>
    <w:next w:val="nrpsSeriesnamenumber"/>
    <w:link w:val="nrpsSubtitleChar"/>
    <w:qFormat/>
    <w:rsid w:val="00E2323E"/>
    <w:pPr>
      <w:tabs>
        <w:tab w:val="left" w:pos="9360"/>
      </w:tabs>
      <w:spacing w:before="80" w:after="80"/>
      <w:ind w:right="720"/>
    </w:pPr>
    <w:rPr>
      <w:rFonts w:ascii="Times New Roman" w:hAnsi="Times New Roman"/>
      <w:b w:val="0"/>
      <w:bCs/>
      <w:i/>
      <w:sz w:val="36"/>
      <w:szCs w:val="36"/>
    </w:rPr>
  </w:style>
  <w:style w:type="character" w:customStyle="1" w:styleId="nrpsSubtitleChar">
    <w:name w:val="nrps Subtitle Char"/>
    <w:basedOn w:val="DefaultParagraphFont"/>
    <w:link w:val="nrpsSubtitle"/>
    <w:rsid w:val="00E2323E"/>
    <w:rPr>
      <w:bCs/>
      <w:i/>
      <w:color w:val="000000" w:themeColor="text1"/>
      <w:sz w:val="36"/>
      <w:szCs w:val="36"/>
    </w:rPr>
  </w:style>
  <w:style w:type="paragraph" w:customStyle="1" w:styleId="nrpsTablecaptioncontinued">
    <w:name w:val="nrps Table caption continued"/>
    <w:next w:val="nrpsNormal"/>
    <w:rsid w:val="00E2323E"/>
    <w:pPr>
      <w:spacing w:before="360" w:after="80" w:line="276" w:lineRule="auto"/>
    </w:pPr>
    <w:rPr>
      <w:rFonts w:ascii="Arial" w:hAnsi="Arial"/>
      <w:bCs/>
      <w:color w:val="000000" w:themeColor="text1"/>
    </w:rPr>
  </w:style>
  <w:style w:type="paragraph" w:customStyle="1" w:styleId="nrpsTablecaptionSOP">
    <w:name w:val="nrps Table caption SOP"/>
    <w:next w:val="nrpsNormal"/>
    <w:rsid w:val="00E2323E"/>
    <w:pPr>
      <w:spacing w:before="360" w:after="80" w:line="276" w:lineRule="auto"/>
    </w:pPr>
    <w:rPr>
      <w:rFonts w:ascii="Arial" w:hAnsi="Arial"/>
      <w:bCs/>
      <w:color w:val="000000" w:themeColor="text1"/>
    </w:rPr>
  </w:style>
  <w:style w:type="paragraph" w:customStyle="1" w:styleId="nrpsTitle">
    <w:name w:val="nrps Title"/>
    <w:basedOn w:val="Heading1"/>
    <w:next w:val="nrpsSubtitle"/>
    <w:link w:val="nrpsTitleChar"/>
    <w:qFormat/>
    <w:rsid w:val="00E2323E"/>
    <w:pPr>
      <w:tabs>
        <w:tab w:val="left" w:pos="-2340"/>
      </w:tabs>
      <w:spacing w:before="40" w:after="0"/>
    </w:pPr>
    <w:rPr>
      <w:rFonts w:ascii="Times New Roman" w:hAnsi="Times New Roman"/>
      <w:bCs/>
      <w:sz w:val="40"/>
      <w:szCs w:val="40"/>
    </w:rPr>
  </w:style>
  <w:style w:type="character" w:customStyle="1" w:styleId="nrpsTitleChar">
    <w:name w:val="nrps Title Char"/>
    <w:basedOn w:val="DefaultParagraphFont"/>
    <w:link w:val="nrpsTitle"/>
    <w:rsid w:val="00E2323E"/>
    <w:rPr>
      <w:b/>
      <w:bCs/>
      <w:color w:val="000000" w:themeColor="text1"/>
      <w:sz w:val="40"/>
      <w:szCs w:val="40"/>
    </w:rPr>
  </w:style>
  <w:style w:type="paragraph" w:customStyle="1" w:styleId="TableCell-Centered">
    <w:name w:val="TableCell-Centered"/>
    <w:basedOn w:val="Normal"/>
    <w:rsid w:val="00E2323E"/>
    <w:pPr>
      <w:jc w:val="center"/>
    </w:pPr>
    <w:rPr>
      <w:szCs w:val="20"/>
    </w:rPr>
  </w:style>
  <w:style w:type="paragraph" w:customStyle="1" w:styleId="TableCell-Indent">
    <w:name w:val="TableCell-Indent"/>
    <w:basedOn w:val="Normal"/>
    <w:autoRedefine/>
    <w:rsid w:val="00E2323E"/>
    <w:pPr>
      <w:ind w:left="360"/>
    </w:pPr>
    <w:rPr>
      <w:szCs w:val="20"/>
    </w:rPr>
  </w:style>
  <w:style w:type="paragraph" w:styleId="TOC1">
    <w:name w:val="toc 1"/>
    <w:next w:val="nrpsNormal"/>
    <w:uiPriority w:val="39"/>
    <w:rsid w:val="00E2323E"/>
    <w:pPr>
      <w:spacing w:after="160" w:line="276" w:lineRule="auto"/>
      <w:ind w:right="1080"/>
    </w:pPr>
    <w:rPr>
      <w:noProof/>
      <w:color w:val="000000" w:themeColor="text1"/>
      <w:sz w:val="23"/>
      <w:szCs w:val="24"/>
    </w:rPr>
  </w:style>
  <w:style w:type="paragraph" w:styleId="TOC2">
    <w:name w:val="toc 2"/>
    <w:basedOn w:val="TOC1"/>
    <w:next w:val="nrpsNormal"/>
    <w:link w:val="TOC2Char"/>
    <w:uiPriority w:val="39"/>
    <w:rsid w:val="00E2323E"/>
    <w:pPr>
      <w:tabs>
        <w:tab w:val="right" w:leader="dot" w:pos="9350"/>
      </w:tabs>
      <w:ind w:left="432"/>
    </w:pPr>
  </w:style>
  <w:style w:type="character" w:customStyle="1" w:styleId="TOC2Char">
    <w:name w:val="TOC 2 Char"/>
    <w:basedOn w:val="DefaultParagraphFont"/>
    <w:link w:val="TOC2"/>
    <w:uiPriority w:val="39"/>
    <w:rsid w:val="00E2323E"/>
    <w:rPr>
      <w:noProof/>
      <w:color w:val="000000" w:themeColor="text1"/>
      <w:sz w:val="23"/>
      <w:szCs w:val="24"/>
    </w:rPr>
  </w:style>
  <w:style w:type="paragraph" w:styleId="TOC3">
    <w:name w:val="toc 3"/>
    <w:basedOn w:val="TOC2"/>
    <w:next w:val="nrpsNormal"/>
    <w:link w:val="TOC3Char"/>
    <w:uiPriority w:val="39"/>
    <w:rsid w:val="00E2323E"/>
    <w:pPr>
      <w:ind w:left="720"/>
    </w:pPr>
  </w:style>
  <w:style w:type="character" w:customStyle="1" w:styleId="TOC3Char">
    <w:name w:val="TOC 3 Char"/>
    <w:basedOn w:val="TOC2Char"/>
    <w:link w:val="TOC3"/>
    <w:uiPriority w:val="39"/>
    <w:rsid w:val="00E2323E"/>
    <w:rPr>
      <w:noProof/>
      <w:color w:val="000000" w:themeColor="text1"/>
      <w:sz w:val="23"/>
      <w:szCs w:val="24"/>
    </w:rPr>
  </w:style>
  <w:style w:type="paragraph" w:styleId="TOC4">
    <w:name w:val="toc 4"/>
    <w:basedOn w:val="nrpsNormal"/>
    <w:next w:val="nrpsNormal"/>
    <w:autoRedefine/>
    <w:uiPriority w:val="39"/>
    <w:unhideWhenUsed/>
    <w:rsid w:val="00E2323E"/>
    <w:pPr>
      <w:ind w:left="1152" w:right="720"/>
    </w:pPr>
  </w:style>
  <w:style w:type="paragraph" w:styleId="TOC5">
    <w:name w:val="toc 5"/>
    <w:basedOn w:val="nrpsNormal"/>
    <w:next w:val="nrpsNormal"/>
    <w:autoRedefine/>
    <w:uiPriority w:val="39"/>
    <w:unhideWhenUsed/>
    <w:rsid w:val="00E2323E"/>
    <w:pPr>
      <w:ind w:left="960"/>
    </w:pPr>
  </w:style>
  <w:style w:type="paragraph" w:styleId="TOC6">
    <w:name w:val="toc 6"/>
    <w:basedOn w:val="nrpsNormal"/>
    <w:next w:val="Normal"/>
    <w:autoRedefine/>
    <w:uiPriority w:val="39"/>
    <w:unhideWhenUsed/>
    <w:rsid w:val="00E2323E"/>
    <w:pPr>
      <w:tabs>
        <w:tab w:val="right" w:leader="dot" w:pos="9350"/>
      </w:tabs>
      <w:spacing w:after="160"/>
      <w:ind w:right="1800"/>
    </w:pPr>
  </w:style>
  <w:style w:type="paragraph" w:styleId="TOC7">
    <w:name w:val="toc 7"/>
    <w:basedOn w:val="nrpsNormal"/>
    <w:next w:val="Normal"/>
    <w:autoRedefine/>
    <w:uiPriority w:val="39"/>
    <w:unhideWhenUsed/>
    <w:rsid w:val="00E2323E"/>
    <w:pPr>
      <w:spacing w:after="160"/>
      <w:ind w:left="432" w:right="2160"/>
    </w:pPr>
  </w:style>
  <w:style w:type="paragraph" w:styleId="TOC8">
    <w:name w:val="toc 8"/>
    <w:basedOn w:val="Normal"/>
    <w:next w:val="nrpsNormal"/>
    <w:autoRedefine/>
    <w:uiPriority w:val="39"/>
    <w:unhideWhenUsed/>
    <w:rsid w:val="00E2323E"/>
    <w:pPr>
      <w:tabs>
        <w:tab w:val="right" w:leader="dot" w:pos="9350"/>
      </w:tabs>
      <w:spacing w:after="160"/>
      <w:ind w:left="720" w:right="2160"/>
    </w:pPr>
  </w:style>
  <w:style w:type="paragraph" w:styleId="TOC9">
    <w:name w:val="toc 9"/>
    <w:basedOn w:val="Normal"/>
    <w:next w:val="Normal"/>
    <w:autoRedefine/>
    <w:uiPriority w:val="39"/>
    <w:unhideWhenUsed/>
    <w:rsid w:val="00E2323E"/>
    <w:pPr>
      <w:ind w:left="1920"/>
    </w:pPr>
  </w:style>
  <w:style w:type="paragraph" w:styleId="TOCHeading">
    <w:name w:val="TOC Heading"/>
    <w:basedOn w:val="Heading1"/>
    <w:next w:val="Normal"/>
    <w:uiPriority w:val="39"/>
    <w:unhideWhenUsed/>
    <w:rsid w:val="00E2323E"/>
    <w:pPr>
      <w:spacing w:before="240" w:after="60"/>
      <w:outlineLvl w:val="9"/>
    </w:pPr>
    <w:rPr>
      <w:rFonts w:ascii="Cambria" w:hAnsi="Cambria"/>
      <w:bCs/>
      <w:kern w:val="32"/>
      <w:szCs w:val="32"/>
    </w:rPr>
  </w:style>
  <w:style w:type="paragraph" w:styleId="IntenseQuote">
    <w:name w:val="Intense Quote"/>
    <w:basedOn w:val="Normal"/>
    <w:next w:val="Normal"/>
    <w:link w:val="IntenseQuoteChar"/>
    <w:uiPriority w:val="30"/>
    <w:rsid w:val="00E2323E"/>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IntenseQuoteChar">
    <w:name w:val="Intense Quote Char"/>
    <w:basedOn w:val="DefaultParagraphFont"/>
    <w:link w:val="IntenseQuote"/>
    <w:uiPriority w:val="30"/>
    <w:rsid w:val="00E2323E"/>
    <w:rPr>
      <w:rFonts w:eastAsiaTheme="minorHAnsi" w:cstheme="minorBidi"/>
      <w:i/>
      <w:iCs/>
      <w:color w:val="4F81BD" w:themeColor="accent1"/>
      <w:sz w:val="23"/>
      <w:szCs w:val="22"/>
    </w:rPr>
  </w:style>
  <w:style w:type="paragraph" w:styleId="Quote">
    <w:name w:val="Quote"/>
    <w:basedOn w:val="Normal"/>
    <w:next w:val="Normal"/>
    <w:link w:val="QuoteChar"/>
    <w:uiPriority w:val="29"/>
    <w:rsid w:val="00E2323E"/>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E2323E"/>
    <w:rPr>
      <w:rFonts w:eastAsiaTheme="minorHAnsi" w:cstheme="minorBidi"/>
      <w:i/>
      <w:iCs/>
      <w:color w:val="404040" w:themeColor="text1" w:themeTint="BF"/>
      <w:sz w:val="23"/>
      <w:szCs w:val="22"/>
    </w:rPr>
  </w:style>
  <w:style w:type="paragraph" w:customStyle="1" w:styleId="nrpsBackcoverpublisher">
    <w:name w:val="nrps Backcover publisher"/>
    <w:rsid w:val="00E2323E"/>
    <w:pPr>
      <w:spacing w:line="276" w:lineRule="auto"/>
    </w:pPr>
    <w:rPr>
      <w:rFonts w:ascii="Arial" w:hAnsi="Arial"/>
      <w:bCs/>
      <w:color w:val="000000" w:themeColor="text1"/>
      <w:sz w:val="18"/>
    </w:rPr>
  </w:style>
  <w:style w:type="paragraph" w:customStyle="1" w:styleId="nrpsBackcoveraddressURL">
    <w:name w:val="nrps Backcover address URL"/>
    <w:basedOn w:val="nrpsBackcoverpublisher"/>
    <w:rsid w:val="00E2323E"/>
    <w:pPr>
      <w:spacing w:before="180"/>
    </w:pPr>
    <w:rPr>
      <w:b/>
      <w:u w:val="single"/>
    </w:rPr>
  </w:style>
  <w:style w:type="paragraph" w:customStyle="1" w:styleId="nrpsBackcoverexperience">
    <w:name w:val="nrps Backcover experience"/>
    <w:rsid w:val="00E2323E"/>
    <w:pPr>
      <w:spacing w:before="10460"/>
    </w:pPr>
    <w:rPr>
      <w:rFonts w:ascii="Arial" w:hAnsi="Arial"/>
      <w:b/>
      <w:bCs/>
      <w:color w:val="000000" w:themeColor="text1"/>
      <w:sz w:val="16"/>
      <w:szCs w:val="16"/>
    </w:rPr>
  </w:style>
  <w:style w:type="paragraph" w:customStyle="1" w:styleId="nrpsInsidebackcover">
    <w:name w:val="nrps Inside backcover"/>
    <w:rsid w:val="00E2323E"/>
    <w:pPr>
      <w:spacing w:before="11760" w:after="200"/>
    </w:pPr>
    <w:rPr>
      <w:color w:val="000000" w:themeColor="text1"/>
      <w:sz w:val="18"/>
      <w:szCs w:val="24"/>
    </w:rPr>
  </w:style>
  <w:style w:type="character" w:customStyle="1" w:styleId="nrpsInstructionsinlinebold">
    <w:name w:val="nrps Instructions inline bold"/>
    <w:uiPriority w:val="99"/>
    <w:rsid w:val="00E2323E"/>
    <w:rPr>
      <w:rFonts w:ascii="Courier New" w:hAnsi="Courier New" w:cs="Courier New"/>
      <w:b/>
      <w:bCs/>
      <w:i/>
      <w:iCs/>
      <w:color w:val="7F1416"/>
    </w:rPr>
  </w:style>
  <w:style w:type="character" w:styleId="UnresolvedMention">
    <w:name w:val="Unresolved Mention"/>
    <w:basedOn w:val="DefaultParagraphFont"/>
    <w:uiPriority w:val="99"/>
    <w:semiHidden/>
    <w:unhideWhenUsed/>
    <w:rsid w:val="00E2323E"/>
    <w:rPr>
      <w:color w:val="605E5C"/>
      <w:shd w:val="clear" w:color="auto" w:fill="E1DFDD"/>
    </w:rPr>
  </w:style>
  <w:style w:type="paragraph" w:customStyle="1" w:styleId="nrpsVersion">
    <w:name w:val="nrps Version"/>
    <w:basedOn w:val="nrpsSubtitle"/>
    <w:rsid w:val="00E2323E"/>
    <w:pPr>
      <w:spacing w:before="0" w:after="240"/>
    </w:pPr>
    <w:rPr>
      <w:b/>
      <w:i w:val="0"/>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442436">
      <w:bodyDiv w:val="1"/>
      <w:marLeft w:val="0"/>
      <w:marRight w:val="0"/>
      <w:marTop w:val="0"/>
      <w:marBottom w:val="0"/>
      <w:divBdr>
        <w:top w:val="none" w:sz="0" w:space="0" w:color="auto"/>
        <w:left w:val="none" w:sz="0" w:space="0" w:color="auto"/>
        <w:bottom w:val="none" w:sz="0" w:space="0" w:color="auto"/>
        <w:right w:val="none" w:sz="0" w:space="0" w:color="auto"/>
      </w:divBdr>
    </w:div>
    <w:div w:id="239994217">
      <w:bodyDiv w:val="1"/>
      <w:marLeft w:val="0"/>
      <w:marRight w:val="0"/>
      <w:marTop w:val="0"/>
      <w:marBottom w:val="0"/>
      <w:divBdr>
        <w:top w:val="none" w:sz="0" w:space="0" w:color="auto"/>
        <w:left w:val="none" w:sz="0" w:space="0" w:color="auto"/>
        <w:bottom w:val="none" w:sz="0" w:space="0" w:color="auto"/>
        <w:right w:val="none" w:sz="0" w:space="0" w:color="auto"/>
      </w:divBdr>
    </w:div>
    <w:div w:id="247930823">
      <w:bodyDiv w:val="1"/>
      <w:marLeft w:val="0"/>
      <w:marRight w:val="0"/>
      <w:marTop w:val="0"/>
      <w:marBottom w:val="0"/>
      <w:divBdr>
        <w:top w:val="none" w:sz="0" w:space="0" w:color="auto"/>
        <w:left w:val="none" w:sz="0" w:space="0" w:color="auto"/>
        <w:bottom w:val="none" w:sz="0" w:space="0" w:color="auto"/>
        <w:right w:val="none" w:sz="0" w:space="0" w:color="auto"/>
      </w:divBdr>
    </w:div>
    <w:div w:id="541359144">
      <w:bodyDiv w:val="1"/>
      <w:marLeft w:val="0"/>
      <w:marRight w:val="0"/>
      <w:marTop w:val="0"/>
      <w:marBottom w:val="0"/>
      <w:divBdr>
        <w:top w:val="single" w:sz="6" w:space="0" w:color="999999"/>
        <w:left w:val="none" w:sz="0" w:space="0" w:color="auto"/>
        <w:bottom w:val="none" w:sz="0" w:space="0" w:color="auto"/>
        <w:right w:val="none" w:sz="0" w:space="0" w:color="auto"/>
      </w:divBdr>
      <w:divsChild>
        <w:div w:id="328991868">
          <w:marLeft w:val="0"/>
          <w:marRight w:val="0"/>
          <w:marTop w:val="100"/>
          <w:marBottom w:val="100"/>
          <w:divBdr>
            <w:top w:val="none" w:sz="0" w:space="0" w:color="auto"/>
            <w:left w:val="none" w:sz="0" w:space="0" w:color="auto"/>
            <w:bottom w:val="none" w:sz="0" w:space="0" w:color="auto"/>
            <w:right w:val="none" w:sz="0" w:space="0" w:color="auto"/>
          </w:divBdr>
          <w:divsChild>
            <w:div w:id="1022165306">
              <w:marLeft w:val="195"/>
              <w:marRight w:val="195"/>
              <w:marTop w:val="0"/>
              <w:marBottom w:val="0"/>
              <w:divBdr>
                <w:top w:val="none" w:sz="0" w:space="0" w:color="auto"/>
                <w:left w:val="none" w:sz="0" w:space="0" w:color="auto"/>
                <w:bottom w:val="none" w:sz="0" w:space="0" w:color="auto"/>
                <w:right w:val="none" w:sz="0" w:space="0" w:color="auto"/>
              </w:divBdr>
              <w:divsChild>
                <w:div w:id="1941789434">
                  <w:marLeft w:val="-75"/>
                  <w:marRight w:val="0"/>
                  <w:marTop w:val="0"/>
                  <w:marBottom w:val="0"/>
                  <w:divBdr>
                    <w:top w:val="none" w:sz="0" w:space="0" w:color="auto"/>
                    <w:left w:val="none" w:sz="0" w:space="0" w:color="auto"/>
                    <w:bottom w:val="none" w:sz="0" w:space="0" w:color="auto"/>
                    <w:right w:val="none" w:sz="0" w:space="0" w:color="auto"/>
                  </w:divBdr>
                  <w:divsChild>
                    <w:div w:id="1688675777">
                      <w:marLeft w:val="0"/>
                      <w:marRight w:val="0"/>
                      <w:marTop w:val="0"/>
                      <w:marBottom w:val="0"/>
                      <w:divBdr>
                        <w:top w:val="none" w:sz="0" w:space="0" w:color="auto"/>
                        <w:left w:val="none" w:sz="0" w:space="0" w:color="auto"/>
                        <w:bottom w:val="none" w:sz="0" w:space="0" w:color="auto"/>
                        <w:right w:val="none" w:sz="0" w:space="0" w:color="auto"/>
                      </w:divBdr>
                      <w:divsChild>
                        <w:div w:id="249855631">
                          <w:marLeft w:val="0"/>
                          <w:marRight w:val="0"/>
                          <w:marTop w:val="0"/>
                          <w:marBottom w:val="225"/>
                          <w:divBdr>
                            <w:top w:val="single" w:sz="2" w:space="1" w:color="auto"/>
                            <w:left w:val="single" w:sz="2" w:space="1" w:color="auto"/>
                            <w:bottom w:val="single" w:sz="2" w:space="1" w:color="auto"/>
                            <w:right w:val="single" w:sz="2" w:space="1" w:color="auto"/>
                          </w:divBdr>
                          <w:divsChild>
                            <w:div w:id="1118529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94775412">
      <w:bodyDiv w:val="1"/>
      <w:marLeft w:val="0"/>
      <w:marRight w:val="0"/>
      <w:marTop w:val="150"/>
      <w:marBottom w:val="30"/>
      <w:divBdr>
        <w:top w:val="none" w:sz="0" w:space="0" w:color="auto"/>
        <w:left w:val="none" w:sz="0" w:space="0" w:color="auto"/>
        <w:bottom w:val="none" w:sz="0" w:space="0" w:color="auto"/>
        <w:right w:val="none" w:sz="0" w:space="0" w:color="auto"/>
      </w:divBdr>
      <w:divsChild>
        <w:div w:id="1309090276">
          <w:marLeft w:val="0"/>
          <w:marRight w:val="0"/>
          <w:marTop w:val="0"/>
          <w:marBottom w:val="0"/>
          <w:divBdr>
            <w:top w:val="none" w:sz="0" w:space="0" w:color="auto"/>
            <w:left w:val="none" w:sz="0" w:space="0" w:color="auto"/>
            <w:bottom w:val="none" w:sz="0" w:space="0" w:color="auto"/>
            <w:right w:val="none" w:sz="0" w:space="0" w:color="auto"/>
          </w:divBdr>
        </w:div>
      </w:divsChild>
    </w:div>
    <w:div w:id="711270150">
      <w:bodyDiv w:val="1"/>
      <w:marLeft w:val="0"/>
      <w:marRight w:val="0"/>
      <w:marTop w:val="0"/>
      <w:marBottom w:val="0"/>
      <w:divBdr>
        <w:top w:val="none" w:sz="0" w:space="0" w:color="auto"/>
        <w:left w:val="none" w:sz="0" w:space="0" w:color="auto"/>
        <w:bottom w:val="none" w:sz="0" w:space="0" w:color="auto"/>
        <w:right w:val="none" w:sz="0" w:space="0" w:color="auto"/>
      </w:divBdr>
    </w:div>
    <w:div w:id="929585471">
      <w:bodyDiv w:val="1"/>
      <w:marLeft w:val="0"/>
      <w:marRight w:val="0"/>
      <w:marTop w:val="0"/>
      <w:marBottom w:val="0"/>
      <w:divBdr>
        <w:top w:val="none" w:sz="0" w:space="0" w:color="auto"/>
        <w:left w:val="none" w:sz="0" w:space="0" w:color="auto"/>
        <w:bottom w:val="none" w:sz="0" w:space="0" w:color="auto"/>
        <w:right w:val="none" w:sz="0" w:space="0" w:color="auto"/>
      </w:divBdr>
      <w:divsChild>
        <w:div w:id="225145181">
          <w:marLeft w:val="0"/>
          <w:marRight w:val="0"/>
          <w:marTop w:val="0"/>
          <w:marBottom w:val="0"/>
          <w:divBdr>
            <w:top w:val="none" w:sz="0" w:space="0" w:color="auto"/>
            <w:left w:val="none" w:sz="0" w:space="0" w:color="auto"/>
            <w:bottom w:val="none" w:sz="0" w:space="0" w:color="auto"/>
            <w:right w:val="none" w:sz="0" w:space="0" w:color="auto"/>
          </w:divBdr>
          <w:divsChild>
            <w:div w:id="1862165661">
              <w:marLeft w:val="0"/>
              <w:marRight w:val="0"/>
              <w:marTop w:val="90"/>
              <w:marBottom w:val="0"/>
              <w:divBdr>
                <w:top w:val="single" w:sz="6" w:space="5" w:color="666666"/>
                <w:left w:val="none" w:sz="0" w:space="0" w:color="auto"/>
                <w:bottom w:val="none" w:sz="0" w:space="0" w:color="auto"/>
                <w:right w:val="none" w:sz="0" w:space="0" w:color="auto"/>
              </w:divBdr>
            </w:div>
          </w:divsChild>
        </w:div>
      </w:divsChild>
    </w:div>
    <w:div w:id="942303388">
      <w:bodyDiv w:val="1"/>
      <w:marLeft w:val="0"/>
      <w:marRight w:val="0"/>
      <w:marTop w:val="0"/>
      <w:marBottom w:val="0"/>
      <w:divBdr>
        <w:top w:val="none" w:sz="0" w:space="0" w:color="auto"/>
        <w:left w:val="none" w:sz="0" w:space="0" w:color="auto"/>
        <w:bottom w:val="none" w:sz="0" w:space="0" w:color="auto"/>
        <w:right w:val="none" w:sz="0" w:space="0" w:color="auto"/>
      </w:divBdr>
    </w:div>
    <w:div w:id="1111633704">
      <w:bodyDiv w:val="1"/>
      <w:marLeft w:val="0"/>
      <w:marRight w:val="0"/>
      <w:marTop w:val="0"/>
      <w:marBottom w:val="0"/>
      <w:divBdr>
        <w:top w:val="none" w:sz="0" w:space="0" w:color="auto"/>
        <w:left w:val="none" w:sz="0" w:space="0" w:color="auto"/>
        <w:bottom w:val="none" w:sz="0" w:space="0" w:color="auto"/>
        <w:right w:val="none" w:sz="0" w:space="0" w:color="auto"/>
      </w:divBdr>
    </w:div>
    <w:div w:id="1139493928">
      <w:bodyDiv w:val="1"/>
      <w:marLeft w:val="0"/>
      <w:marRight w:val="0"/>
      <w:marTop w:val="0"/>
      <w:marBottom w:val="0"/>
      <w:divBdr>
        <w:top w:val="none" w:sz="0" w:space="0" w:color="auto"/>
        <w:left w:val="none" w:sz="0" w:space="0" w:color="auto"/>
        <w:bottom w:val="none" w:sz="0" w:space="0" w:color="auto"/>
        <w:right w:val="none" w:sz="0" w:space="0" w:color="auto"/>
      </w:divBdr>
    </w:div>
    <w:div w:id="1150174446">
      <w:bodyDiv w:val="1"/>
      <w:marLeft w:val="0"/>
      <w:marRight w:val="0"/>
      <w:marTop w:val="0"/>
      <w:marBottom w:val="0"/>
      <w:divBdr>
        <w:top w:val="none" w:sz="0" w:space="0" w:color="auto"/>
        <w:left w:val="none" w:sz="0" w:space="0" w:color="auto"/>
        <w:bottom w:val="none" w:sz="0" w:space="0" w:color="auto"/>
        <w:right w:val="none" w:sz="0" w:space="0" w:color="auto"/>
      </w:divBdr>
    </w:div>
    <w:div w:id="1593853843">
      <w:bodyDiv w:val="1"/>
      <w:marLeft w:val="0"/>
      <w:marRight w:val="0"/>
      <w:marTop w:val="0"/>
      <w:marBottom w:val="0"/>
      <w:divBdr>
        <w:top w:val="none" w:sz="0" w:space="0" w:color="auto"/>
        <w:left w:val="none" w:sz="0" w:space="0" w:color="auto"/>
        <w:bottom w:val="none" w:sz="0" w:space="0" w:color="auto"/>
        <w:right w:val="none" w:sz="0" w:space="0" w:color="auto"/>
      </w:divBdr>
    </w:div>
    <w:div w:id="1738240844">
      <w:bodyDiv w:val="1"/>
      <w:marLeft w:val="0"/>
      <w:marRight w:val="0"/>
      <w:marTop w:val="0"/>
      <w:marBottom w:val="0"/>
      <w:divBdr>
        <w:top w:val="none" w:sz="0" w:space="0" w:color="auto"/>
        <w:left w:val="none" w:sz="0" w:space="0" w:color="auto"/>
        <w:bottom w:val="none" w:sz="0" w:space="0" w:color="auto"/>
        <w:right w:val="none" w:sz="0" w:space="0" w:color="auto"/>
      </w:divBdr>
    </w:div>
    <w:div w:id="1773621889">
      <w:bodyDiv w:val="1"/>
      <w:marLeft w:val="0"/>
      <w:marRight w:val="0"/>
      <w:marTop w:val="0"/>
      <w:marBottom w:val="0"/>
      <w:divBdr>
        <w:top w:val="none" w:sz="0" w:space="0" w:color="auto"/>
        <w:left w:val="none" w:sz="0" w:space="0" w:color="auto"/>
        <w:bottom w:val="none" w:sz="0" w:space="0" w:color="auto"/>
        <w:right w:val="none" w:sz="0" w:space="0" w:color="auto"/>
      </w:divBdr>
      <w:divsChild>
        <w:div w:id="1005669337">
          <w:marLeft w:val="0"/>
          <w:marRight w:val="0"/>
          <w:marTop w:val="0"/>
          <w:marBottom w:val="0"/>
          <w:divBdr>
            <w:top w:val="none" w:sz="0" w:space="0" w:color="auto"/>
            <w:left w:val="none" w:sz="0" w:space="0" w:color="auto"/>
            <w:bottom w:val="none" w:sz="0" w:space="0" w:color="auto"/>
            <w:right w:val="none" w:sz="0" w:space="0" w:color="auto"/>
          </w:divBdr>
          <w:divsChild>
            <w:div w:id="989600488">
              <w:marLeft w:val="0"/>
              <w:marRight w:val="0"/>
              <w:marTop w:val="90"/>
              <w:marBottom w:val="0"/>
              <w:divBdr>
                <w:top w:val="single" w:sz="6" w:space="5" w:color="666666"/>
                <w:left w:val="none" w:sz="0" w:space="0" w:color="auto"/>
                <w:bottom w:val="none" w:sz="0" w:space="0" w:color="auto"/>
                <w:right w:val="none" w:sz="0" w:space="0" w:color="auto"/>
              </w:divBdr>
            </w:div>
          </w:divsChild>
        </w:div>
      </w:divsChild>
    </w:div>
    <w:div w:id="1811558793">
      <w:bodyDiv w:val="1"/>
      <w:marLeft w:val="0"/>
      <w:marRight w:val="0"/>
      <w:marTop w:val="0"/>
      <w:marBottom w:val="0"/>
      <w:divBdr>
        <w:top w:val="none" w:sz="0" w:space="0" w:color="auto"/>
        <w:left w:val="none" w:sz="0" w:space="0" w:color="auto"/>
        <w:bottom w:val="none" w:sz="0" w:space="0" w:color="auto"/>
        <w:right w:val="none" w:sz="0" w:space="0" w:color="auto"/>
      </w:divBdr>
    </w:div>
    <w:div w:id="18276270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4.xml"/><Relationship Id="rId5" Type="http://schemas.openxmlformats.org/officeDocument/2006/relationships/webSettings" Target="webSettings.xml"/><Relationship Id="rId10" Type="http://schemas.openxmlformats.org/officeDocument/2006/relationships/footer" Target="footer3.xml"/><Relationship Id="rId4" Type="http://schemas.openxmlformats.org/officeDocument/2006/relationships/settings" Target="settings.xml"/><Relationship Id="rId9" Type="http://schemas.openxmlformats.org/officeDocument/2006/relationships/footer" Target="footer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Projects\Reports%20Procedures\templates\NRR_Template_v2.3.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05C9875-29DE-4A40-B3C8-728E041551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NRR_Template_v2.3.dotx</Template>
  <TotalTime>16</TotalTime>
  <Pages>8</Pages>
  <Words>2441</Words>
  <Characters>13917</Characters>
  <Application>Microsoft Office Word</Application>
  <DocSecurity>0</DocSecurity>
  <Lines>115</Lines>
  <Paragraphs>32</Paragraphs>
  <ScaleCrop>false</ScaleCrop>
  <HeadingPairs>
    <vt:vector size="2" baseType="variant">
      <vt:variant>
        <vt:lpstr>Title</vt:lpstr>
      </vt:variant>
      <vt:variant>
        <vt:i4>1</vt:i4>
      </vt:variant>
    </vt:vector>
  </HeadingPairs>
  <TitlesOfParts>
    <vt:vector size="1" baseType="lpstr">
      <vt:lpstr>National Park Service</vt:lpstr>
    </vt:vector>
  </TitlesOfParts>
  <Company>National Park Service</Company>
  <LinksUpToDate>false</LinksUpToDate>
  <CharactersWithSpaces>16326</CharactersWithSpaces>
  <SharedDoc>false</SharedDoc>
  <HLinks>
    <vt:vector size="144" baseType="variant">
      <vt:variant>
        <vt:i4>2949241</vt:i4>
      </vt:variant>
      <vt:variant>
        <vt:i4>141</vt:i4>
      </vt:variant>
      <vt:variant>
        <vt:i4>0</vt:i4>
      </vt:variant>
      <vt:variant>
        <vt:i4>5</vt:i4>
      </vt:variant>
      <vt:variant>
        <vt:lpwstr>http://viceroy.eeb.uconn.edu/estimates</vt:lpwstr>
      </vt:variant>
      <vt:variant>
        <vt:lpwstr/>
      </vt:variant>
      <vt:variant>
        <vt:i4>7405609</vt:i4>
      </vt:variant>
      <vt:variant>
        <vt:i4>138</vt:i4>
      </vt:variant>
      <vt:variant>
        <vt:i4>0</vt:i4>
      </vt:variant>
      <vt:variant>
        <vt:i4>5</vt:i4>
      </vt:variant>
      <vt:variant>
        <vt:lpwstr>http://www.consecol.org/vol5/iss1/art3</vt:lpwstr>
      </vt:variant>
      <vt:variant>
        <vt:lpwstr/>
      </vt:variant>
      <vt:variant>
        <vt:i4>8323181</vt:i4>
      </vt:variant>
      <vt:variant>
        <vt:i4>126</vt:i4>
      </vt:variant>
      <vt:variant>
        <vt:i4>0</vt:i4>
      </vt:variant>
      <vt:variant>
        <vt:i4>5</vt:i4>
      </vt:variant>
      <vt:variant>
        <vt:lpwstr>http://www.nature.nps.gov/publications/NRPM</vt:lpwstr>
      </vt:variant>
      <vt:variant>
        <vt:lpwstr/>
      </vt:variant>
      <vt:variant>
        <vt:i4>1048629</vt:i4>
      </vt:variant>
      <vt:variant>
        <vt:i4>119</vt:i4>
      </vt:variant>
      <vt:variant>
        <vt:i4>0</vt:i4>
      </vt:variant>
      <vt:variant>
        <vt:i4>5</vt:i4>
      </vt:variant>
      <vt:variant>
        <vt:lpwstr/>
      </vt:variant>
      <vt:variant>
        <vt:lpwstr>_Toc230674062</vt:lpwstr>
      </vt:variant>
      <vt:variant>
        <vt:i4>1048629</vt:i4>
      </vt:variant>
      <vt:variant>
        <vt:i4>113</vt:i4>
      </vt:variant>
      <vt:variant>
        <vt:i4>0</vt:i4>
      </vt:variant>
      <vt:variant>
        <vt:i4>5</vt:i4>
      </vt:variant>
      <vt:variant>
        <vt:lpwstr/>
      </vt:variant>
      <vt:variant>
        <vt:lpwstr>_Toc230674061</vt:lpwstr>
      </vt:variant>
      <vt:variant>
        <vt:i4>1048625</vt:i4>
      </vt:variant>
      <vt:variant>
        <vt:i4>104</vt:i4>
      </vt:variant>
      <vt:variant>
        <vt:i4>0</vt:i4>
      </vt:variant>
      <vt:variant>
        <vt:i4>5</vt:i4>
      </vt:variant>
      <vt:variant>
        <vt:lpwstr/>
      </vt:variant>
      <vt:variant>
        <vt:lpwstr>_Toc230674461</vt:lpwstr>
      </vt:variant>
      <vt:variant>
        <vt:i4>1441842</vt:i4>
      </vt:variant>
      <vt:variant>
        <vt:i4>95</vt:i4>
      </vt:variant>
      <vt:variant>
        <vt:i4>0</vt:i4>
      </vt:variant>
      <vt:variant>
        <vt:i4>5</vt:i4>
      </vt:variant>
      <vt:variant>
        <vt:lpwstr/>
      </vt:variant>
      <vt:variant>
        <vt:lpwstr>_Toc233111226</vt:lpwstr>
      </vt:variant>
      <vt:variant>
        <vt:i4>1441842</vt:i4>
      </vt:variant>
      <vt:variant>
        <vt:i4>89</vt:i4>
      </vt:variant>
      <vt:variant>
        <vt:i4>0</vt:i4>
      </vt:variant>
      <vt:variant>
        <vt:i4>5</vt:i4>
      </vt:variant>
      <vt:variant>
        <vt:lpwstr/>
      </vt:variant>
      <vt:variant>
        <vt:lpwstr>_Toc233111225</vt:lpwstr>
      </vt:variant>
      <vt:variant>
        <vt:i4>1441842</vt:i4>
      </vt:variant>
      <vt:variant>
        <vt:i4>83</vt:i4>
      </vt:variant>
      <vt:variant>
        <vt:i4>0</vt:i4>
      </vt:variant>
      <vt:variant>
        <vt:i4>5</vt:i4>
      </vt:variant>
      <vt:variant>
        <vt:lpwstr/>
      </vt:variant>
      <vt:variant>
        <vt:lpwstr>_Toc233111224</vt:lpwstr>
      </vt:variant>
      <vt:variant>
        <vt:i4>1441842</vt:i4>
      </vt:variant>
      <vt:variant>
        <vt:i4>77</vt:i4>
      </vt:variant>
      <vt:variant>
        <vt:i4>0</vt:i4>
      </vt:variant>
      <vt:variant>
        <vt:i4>5</vt:i4>
      </vt:variant>
      <vt:variant>
        <vt:lpwstr/>
      </vt:variant>
      <vt:variant>
        <vt:lpwstr>_Toc233111223</vt:lpwstr>
      </vt:variant>
      <vt:variant>
        <vt:i4>1441842</vt:i4>
      </vt:variant>
      <vt:variant>
        <vt:i4>71</vt:i4>
      </vt:variant>
      <vt:variant>
        <vt:i4>0</vt:i4>
      </vt:variant>
      <vt:variant>
        <vt:i4>5</vt:i4>
      </vt:variant>
      <vt:variant>
        <vt:lpwstr/>
      </vt:variant>
      <vt:variant>
        <vt:lpwstr>_Toc233111222</vt:lpwstr>
      </vt:variant>
      <vt:variant>
        <vt:i4>1441842</vt:i4>
      </vt:variant>
      <vt:variant>
        <vt:i4>65</vt:i4>
      </vt:variant>
      <vt:variant>
        <vt:i4>0</vt:i4>
      </vt:variant>
      <vt:variant>
        <vt:i4>5</vt:i4>
      </vt:variant>
      <vt:variant>
        <vt:lpwstr/>
      </vt:variant>
      <vt:variant>
        <vt:lpwstr>_Toc233111221</vt:lpwstr>
      </vt:variant>
      <vt:variant>
        <vt:i4>1441842</vt:i4>
      </vt:variant>
      <vt:variant>
        <vt:i4>59</vt:i4>
      </vt:variant>
      <vt:variant>
        <vt:i4>0</vt:i4>
      </vt:variant>
      <vt:variant>
        <vt:i4>5</vt:i4>
      </vt:variant>
      <vt:variant>
        <vt:lpwstr/>
      </vt:variant>
      <vt:variant>
        <vt:lpwstr>_Toc233111220</vt:lpwstr>
      </vt:variant>
      <vt:variant>
        <vt:i4>1376306</vt:i4>
      </vt:variant>
      <vt:variant>
        <vt:i4>53</vt:i4>
      </vt:variant>
      <vt:variant>
        <vt:i4>0</vt:i4>
      </vt:variant>
      <vt:variant>
        <vt:i4>5</vt:i4>
      </vt:variant>
      <vt:variant>
        <vt:lpwstr/>
      </vt:variant>
      <vt:variant>
        <vt:lpwstr>_Toc233111219</vt:lpwstr>
      </vt:variant>
      <vt:variant>
        <vt:i4>1376306</vt:i4>
      </vt:variant>
      <vt:variant>
        <vt:i4>47</vt:i4>
      </vt:variant>
      <vt:variant>
        <vt:i4>0</vt:i4>
      </vt:variant>
      <vt:variant>
        <vt:i4>5</vt:i4>
      </vt:variant>
      <vt:variant>
        <vt:lpwstr/>
      </vt:variant>
      <vt:variant>
        <vt:lpwstr>_Toc233111218</vt:lpwstr>
      </vt:variant>
      <vt:variant>
        <vt:i4>1376306</vt:i4>
      </vt:variant>
      <vt:variant>
        <vt:i4>41</vt:i4>
      </vt:variant>
      <vt:variant>
        <vt:i4>0</vt:i4>
      </vt:variant>
      <vt:variant>
        <vt:i4>5</vt:i4>
      </vt:variant>
      <vt:variant>
        <vt:lpwstr/>
      </vt:variant>
      <vt:variant>
        <vt:lpwstr>_Toc233111217</vt:lpwstr>
      </vt:variant>
      <vt:variant>
        <vt:i4>1376306</vt:i4>
      </vt:variant>
      <vt:variant>
        <vt:i4>35</vt:i4>
      </vt:variant>
      <vt:variant>
        <vt:i4>0</vt:i4>
      </vt:variant>
      <vt:variant>
        <vt:i4>5</vt:i4>
      </vt:variant>
      <vt:variant>
        <vt:lpwstr/>
      </vt:variant>
      <vt:variant>
        <vt:lpwstr>_Toc233111216</vt:lpwstr>
      </vt:variant>
      <vt:variant>
        <vt:i4>1376306</vt:i4>
      </vt:variant>
      <vt:variant>
        <vt:i4>29</vt:i4>
      </vt:variant>
      <vt:variant>
        <vt:i4>0</vt:i4>
      </vt:variant>
      <vt:variant>
        <vt:i4>5</vt:i4>
      </vt:variant>
      <vt:variant>
        <vt:lpwstr/>
      </vt:variant>
      <vt:variant>
        <vt:lpwstr>_Toc233111215</vt:lpwstr>
      </vt:variant>
      <vt:variant>
        <vt:i4>1376306</vt:i4>
      </vt:variant>
      <vt:variant>
        <vt:i4>23</vt:i4>
      </vt:variant>
      <vt:variant>
        <vt:i4>0</vt:i4>
      </vt:variant>
      <vt:variant>
        <vt:i4>5</vt:i4>
      </vt:variant>
      <vt:variant>
        <vt:lpwstr/>
      </vt:variant>
      <vt:variant>
        <vt:lpwstr>_Toc233111214</vt:lpwstr>
      </vt:variant>
      <vt:variant>
        <vt:i4>1376306</vt:i4>
      </vt:variant>
      <vt:variant>
        <vt:i4>17</vt:i4>
      </vt:variant>
      <vt:variant>
        <vt:i4>0</vt:i4>
      </vt:variant>
      <vt:variant>
        <vt:i4>5</vt:i4>
      </vt:variant>
      <vt:variant>
        <vt:lpwstr/>
      </vt:variant>
      <vt:variant>
        <vt:lpwstr>_Toc233111213</vt:lpwstr>
      </vt:variant>
      <vt:variant>
        <vt:i4>1376306</vt:i4>
      </vt:variant>
      <vt:variant>
        <vt:i4>11</vt:i4>
      </vt:variant>
      <vt:variant>
        <vt:i4>0</vt:i4>
      </vt:variant>
      <vt:variant>
        <vt:i4>5</vt:i4>
      </vt:variant>
      <vt:variant>
        <vt:lpwstr/>
      </vt:variant>
      <vt:variant>
        <vt:lpwstr>_Toc233111212</vt:lpwstr>
      </vt:variant>
      <vt:variant>
        <vt:i4>1376306</vt:i4>
      </vt:variant>
      <vt:variant>
        <vt:i4>5</vt:i4>
      </vt:variant>
      <vt:variant>
        <vt:i4>0</vt:i4>
      </vt:variant>
      <vt:variant>
        <vt:i4>5</vt:i4>
      </vt:variant>
      <vt:variant>
        <vt:lpwstr/>
      </vt:variant>
      <vt:variant>
        <vt:lpwstr>_Toc233111211</vt:lpwstr>
      </vt:variant>
      <vt:variant>
        <vt:i4>8323181</vt:i4>
      </vt:variant>
      <vt:variant>
        <vt:i4>0</vt:i4>
      </vt:variant>
      <vt:variant>
        <vt:i4>0</vt:i4>
      </vt:variant>
      <vt:variant>
        <vt:i4>5</vt:i4>
      </vt:variant>
      <vt:variant>
        <vt:lpwstr>http://www.nature.nps.gov/publications/NRPM</vt:lpwstr>
      </vt:variant>
      <vt:variant>
        <vt:lpwstr/>
      </vt:variant>
      <vt:variant>
        <vt:i4>1245206</vt:i4>
      </vt:variant>
      <vt:variant>
        <vt:i4>0</vt:i4>
      </vt:variant>
      <vt:variant>
        <vt:i4>0</vt:i4>
      </vt:variant>
      <vt:variant>
        <vt:i4>5</vt:i4>
      </vt:variant>
      <vt:variant>
        <vt:lpwstr>http://www.nature.nps.gov/publications/NRPM/index.cfm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National Park Service</dc:title>
  <dc:subject/>
  <dc:creator>cfjohnson</dc:creator>
  <cp:keywords/>
  <dc:description/>
  <cp:lastModifiedBy>Leis, Sherry A</cp:lastModifiedBy>
  <cp:revision>5</cp:revision>
  <cp:lastPrinted>2016-06-02T15:28:00Z</cp:lastPrinted>
  <dcterms:created xsi:type="dcterms:W3CDTF">2022-11-02T20:39:00Z</dcterms:created>
  <dcterms:modified xsi:type="dcterms:W3CDTF">2022-11-03T13:54:00Z</dcterms:modified>
</cp:coreProperties>
</file>