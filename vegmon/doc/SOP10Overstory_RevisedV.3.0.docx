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6C47F" w14:textId="29BA5C40" w:rsidR="00F25DB0" w:rsidRDefault="00F25DB0" w:rsidP="00F25DB0">
      <w:pPr>
        <w:pStyle w:val="nrpsTitle"/>
        <w:rPr>
          <w:sz w:val="28"/>
        </w:rPr>
      </w:pPr>
      <w:r>
        <w:t>Vegetation Community Monitoring Protocol</w:t>
      </w:r>
      <w:r w:rsidR="001D300A">
        <w:t xml:space="preserve"> </w:t>
      </w:r>
      <w:r>
        <w:t>for the Heartland Inventory and Monitoring Network</w:t>
      </w:r>
    </w:p>
    <w:p w14:paraId="16C4AF3B" w14:textId="2A732F44" w:rsidR="001D300A" w:rsidRDefault="00F25DB0" w:rsidP="00F25DB0">
      <w:pPr>
        <w:pStyle w:val="nrpsSubtitle"/>
      </w:pPr>
      <w:r w:rsidRPr="001D300A">
        <w:t xml:space="preserve">Standard Operating Procedure </w:t>
      </w:r>
      <w:r w:rsidR="00D83379" w:rsidRPr="001D300A">
        <w:t>1</w:t>
      </w:r>
      <w:r w:rsidR="00971875" w:rsidRPr="001D300A">
        <w:t>0</w:t>
      </w:r>
      <w:r w:rsidRPr="001D300A">
        <w:t xml:space="preserve">: </w:t>
      </w:r>
      <w:r w:rsidR="00D83379">
        <w:t xml:space="preserve">Measuring </w:t>
      </w:r>
      <w:r w:rsidR="002556F1">
        <w:t xml:space="preserve">Midstory and </w:t>
      </w:r>
      <w:r w:rsidR="00D83379">
        <w:t>Overstory Trees</w:t>
      </w:r>
      <w:r>
        <w:t xml:space="preserve"> </w:t>
      </w:r>
    </w:p>
    <w:p w14:paraId="36005BE4" w14:textId="270570CA" w:rsidR="00F25DB0" w:rsidRDefault="00F25DB0" w:rsidP="00626C2C">
      <w:pPr>
        <w:pStyle w:val="nrpsVersion"/>
      </w:pPr>
      <w:r>
        <w:t xml:space="preserve">Version </w:t>
      </w:r>
      <w:r w:rsidR="00D83379">
        <w:t>3</w:t>
      </w:r>
      <w:r>
        <w:t>.0</w:t>
      </w:r>
      <w:r w:rsidR="000E7FAC">
        <w:t>0</w:t>
      </w:r>
      <w:r>
        <w:t xml:space="preserve"> (20</w:t>
      </w:r>
      <w:r w:rsidR="000E7FAC">
        <w:t>18</w:t>
      </w:r>
      <w:r>
        <w:t>)</w:t>
      </w:r>
    </w:p>
    <w:p w14:paraId="0349844F" w14:textId="77777777" w:rsidR="00F25DB0" w:rsidRDefault="00F25DB0" w:rsidP="00F25DB0">
      <w:pPr>
        <w:pStyle w:val="nrpsTablecaption"/>
      </w:pPr>
      <w:r>
        <w:t xml:space="preserve">Revision History Log: </w:t>
      </w:r>
    </w:p>
    <w:tbl>
      <w:tblPr>
        <w:tblW w:w="47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3"/>
        <w:gridCol w:w="1493"/>
        <w:gridCol w:w="941"/>
        <w:gridCol w:w="1958"/>
        <w:gridCol w:w="1670"/>
        <w:gridCol w:w="1670"/>
      </w:tblGrid>
      <w:tr w:rsidR="00F25DB0" w14:paraId="305D8756" w14:textId="77777777" w:rsidTr="00BB6A80">
        <w:trPr>
          <w:tblHeader/>
        </w:trPr>
        <w:tc>
          <w:tcPr>
            <w:tcW w:w="644" w:type="pct"/>
            <w:tcBorders>
              <w:top w:val="single" w:sz="4" w:space="0" w:color="auto"/>
              <w:left w:val="single" w:sz="4" w:space="0" w:color="auto"/>
              <w:bottom w:val="single" w:sz="4" w:space="0" w:color="auto"/>
              <w:right w:val="single" w:sz="4" w:space="0" w:color="auto"/>
            </w:tcBorders>
          </w:tcPr>
          <w:p w14:paraId="36656CDE" w14:textId="77777777" w:rsidR="00F25DB0" w:rsidRDefault="00F25DB0" w:rsidP="00F25DB0">
            <w:pPr>
              <w:pStyle w:val="nrpsTableheader"/>
            </w:pPr>
            <w:r>
              <w:t>Previous Version #</w:t>
            </w:r>
          </w:p>
        </w:tc>
        <w:tc>
          <w:tcPr>
            <w:tcW w:w="841" w:type="pct"/>
            <w:tcBorders>
              <w:top w:val="single" w:sz="4" w:space="0" w:color="auto"/>
              <w:left w:val="single" w:sz="4" w:space="0" w:color="auto"/>
              <w:bottom w:val="single" w:sz="4" w:space="0" w:color="auto"/>
              <w:right w:val="single" w:sz="4" w:space="0" w:color="auto"/>
            </w:tcBorders>
          </w:tcPr>
          <w:p w14:paraId="6C0E53E5" w14:textId="77777777" w:rsidR="00F25DB0" w:rsidRDefault="00F25DB0" w:rsidP="00F25DB0">
            <w:pPr>
              <w:pStyle w:val="nrpsTableheader"/>
            </w:pPr>
            <w:r>
              <w:t>Revision Date</w:t>
            </w:r>
          </w:p>
        </w:tc>
        <w:tc>
          <w:tcPr>
            <w:tcW w:w="530" w:type="pct"/>
            <w:tcBorders>
              <w:top w:val="single" w:sz="4" w:space="0" w:color="auto"/>
              <w:left w:val="single" w:sz="4" w:space="0" w:color="auto"/>
              <w:bottom w:val="single" w:sz="4" w:space="0" w:color="auto"/>
              <w:right w:val="single" w:sz="4" w:space="0" w:color="auto"/>
            </w:tcBorders>
          </w:tcPr>
          <w:p w14:paraId="7CB56176" w14:textId="77777777" w:rsidR="00F25DB0" w:rsidRDefault="00F25DB0" w:rsidP="00F25DB0">
            <w:pPr>
              <w:pStyle w:val="nrpsTableheader"/>
            </w:pPr>
            <w:r>
              <w:t>Author</w:t>
            </w:r>
          </w:p>
        </w:tc>
        <w:tc>
          <w:tcPr>
            <w:tcW w:w="1103" w:type="pct"/>
            <w:tcBorders>
              <w:top w:val="single" w:sz="4" w:space="0" w:color="auto"/>
              <w:left w:val="single" w:sz="4" w:space="0" w:color="auto"/>
              <w:bottom w:val="single" w:sz="4" w:space="0" w:color="auto"/>
              <w:right w:val="single" w:sz="4" w:space="0" w:color="auto"/>
            </w:tcBorders>
          </w:tcPr>
          <w:p w14:paraId="5568F403" w14:textId="77777777" w:rsidR="00F25DB0" w:rsidRDefault="00F25DB0" w:rsidP="00F25DB0">
            <w:pPr>
              <w:pStyle w:val="nrpsTableheader"/>
            </w:pPr>
            <w:r>
              <w:t>Changes Made</w:t>
            </w:r>
          </w:p>
        </w:tc>
        <w:tc>
          <w:tcPr>
            <w:tcW w:w="941" w:type="pct"/>
            <w:tcBorders>
              <w:top w:val="single" w:sz="4" w:space="0" w:color="auto"/>
              <w:left w:val="single" w:sz="4" w:space="0" w:color="auto"/>
              <w:bottom w:val="single" w:sz="4" w:space="0" w:color="auto"/>
              <w:right w:val="single" w:sz="4" w:space="0" w:color="auto"/>
            </w:tcBorders>
          </w:tcPr>
          <w:p w14:paraId="3665F294" w14:textId="77777777" w:rsidR="00F25DB0" w:rsidRDefault="00F25DB0" w:rsidP="00F25DB0">
            <w:pPr>
              <w:pStyle w:val="nrpsTableheader"/>
            </w:pPr>
            <w:r>
              <w:t>Reason for Change</w:t>
            </w:r>
          </w:p>
        </w:tc>
        <w:tc>
          <w:tcPr>
            <w:tcW w:w="941" w:type="pct"/>
            <w:tcBorders>
              <w:top w:val="single" w:sz="4" w:space="0" w:color="auto"/>
              <w:left w:val="single" w:sz="4" w:space="0" w:color="auto"/>
              <w:bottom w:val="single" w:sz="4" w:space="0" w:color="auto"/>
              <w:right w:val="single" w:sz="4" w:space="0" w:color="auto"/>
            </w:tcBorders>
          </w:tcPr>
          <w:p w14:paraId="0017E94B" w14:textId="77777777" w:rsidR="00F25DB0" w:rsidRDefault="00F25DB0" w:rsidP="00F25DB0">
            <w:pPr>
              <w:pStyle w:val="nrpsTableheader"/>
            </w:pPr>
            <w:r>
              <w:t>New Version #</w:t>
            </w:r>
          </w:p>
        </w:tc>
      </w:tr>
      <w:tr w:rsidR="00D83379" w14:paraId="2620BB54" w14:textId="77777777" w:rsidTr="00BB6A80">
        <w:tc>
          <w:tcPr>
            <w:tcW w:w="644" w:type="pct"/>
            <w:tcBorders>
              <w:top w:val="single" w:sz="4" w:space="0" w:color="auto"/>
              <w:left w:val="single" w:sz="4" w:space="0" w:color="auto"/>
              <w:bottom w:val="single" w:sz="4" w:space="0" w:color="auto"/>
              <w:right w:val="single" w:sz="4" w:space="0" w:color="auto"/>
            </w:tcBorders>
          </w:tcPr>
          <w:p w14:paraId="1DD7C6EB" w14:textId="6ED0F3FC" w:rsidR="00D83379" w:rsidRPr="00D83379" w:rsidRDefault="00D83379" w:rsidP="00D83379">
            <w:pPr>
              <w:pStyle w:val="nrpsTablecell"/>
            </w:pPr>
            <w:r w:rsidRPr="00D83379">
              <w:t>1.0</w:t>
            </w:r>
          </w:p>
        </w:tc>
        <w:tc>
          <w:tcPr>
            <w:tcW w:w="841" w:type="pct"/>
            <w:tcBorders>
              <w:top w:val="single" w:sz="4" w:space="0" w:color="auto"/>
              <w:left w:val="single" w:sz="4" w:space="0" w:color="auto"/>
              <w:bottom w:val="single" w:sz="4" w:space="0" w:color="auto"/>
              <w:right w:val="single" w:sz="4" w:space="0" w:color="auto"/>
            </w:tcBorders>
          </w:tcPr>
          <w:p w14:paraId="79F6F3E5" w14:textId="612CFBE9" w:rsidR="00D83379" w:rsidRPr="00D83379" w:rsidRDefault="00D83379" w:rsidP="00D83379">
            <w:pPr>
              <w:pStyle w:val="nrpsTablecell"/>
            </w:pPr>
            <w:r w:rsidRPr="00D83379">
              <w:t>07/09</w:t>
            </w:r>
          </w:p>
        </w:tc>
        <w:tc>
          <w:tcPr>
            <w:tcW w:w="530" w:type="pct"/>
            <w:tcBorders>
              <w:top w:val="single" w:sz="4" w:space="0" w:color="auto"/>
              <w:left w:val="single" w:sz="4" w:space="0" w:color="auto"/>
              <w:bottom w:val="single" w:sz="4" w:space="0" w:color="auto"/>
              <w:right w:val="single" w:sz="4" w:space="0" w:color="auto"/>
            </w:tcBorders>
          </w:tcPr>
          <w:p w14:paraId="11F77FD2" w14:textId="15C9131B" w:rsidR="00D83379" w:rsidRPr="00D83379" w:rsidRDefault="00D83379" w:rsidP="00D83379">
            <w:pPr>
              <w:pStyle w:val="nrpsTablecell"/>
            </w:pPr>
            <w:r w:rsidRPr="00D83379">
              <w:t>KM James</w:t>
            </w:r>
          </w:p>
        </w:tc>
        <w:tc>
          <w:tcPr>
            <w:tcW w:w="1103" w:type="pct"/>
            <w:tcBorders>
              <w:top w:val="single" w:sz="4" w:space="0" w:color="auto"/>
              <w:left w:val="single" w:sz="4" w:space="0" w:color="auto"/>
              <w:bottom w:val="single" w:sz="4" w:space="0" w:color="auto"/>
              <w:right w:val="single" w:sz="4" w:space="0" w:color="auto"/>
            </w:tcBorders>
          </w:tcPr>
          <w:p w14:paraId="5EEF56DB" w14:textId="5DEEB724" w:rsidR="00D83379" w:rsidRPr="00D83379" w:rsidRDefault="00D83379" w:rsidP="00D83379">
            <w:pPr>
              <w:pStyle w:val="nrpsTablecell"/>
            </w:pPr>
            <w:r w:rsidRPr="00D83379">
              <w:t>Additional data collection</w:t>
            </w:r>
          </w:p>
        </w:tc>
        <w:tc>
          <w:tcPr>
            <w:tcW w:w="941" w:type="pct"/>
            <w:tcBorders>
              <w:top w:val="single" w:sz="4" w:space="0" w:color="auto"/>
              <w:left w:val="single" w:sz="4" w:space="0" w:color="auto"/>
              <w:bottom w:val="single" w:sz="4" w:space="0" w:color="auto"/>
              <w:right w:val="single" w:sz="4" w:space="0" w:color="auto"/>
            </w:tcBorders>
          </w:tcPr>
          <w:p w14:paraId="1EE3F8E9" w14:textId="29F4D318" w:rsidR="00D83379" w:rsidRPr="00D83379" w:rsidRDefault="00D83379" w:rsidP="00D83379">
            <w:pPr>
              <w:pStyle w:val="nrpsTablecell"/>
            </w:pPr>
            <w:r w:rsidRPr="00D83379">
              <w:t>Add ability to track changes in stand structure</w:t>
            </w:r>
          </w:p>
        </w:tc>
        <w:tc>
          <w:tcPr>
            <w:tcW w:w="941" w:type="pct"/>
            <w:tcBorders>
              <w:top w:val="single" w:sz="4" w:space="0" w:color="auto"/>
              <w:left w:val="single" w:sz="4" w:space="0" w:color="auto"/>
              <w:bottom w:val="single" w:sz="4" w:space="0" w:color="auto"/>
              <w:right w:val="single" w:sz="4" w:space="0" w:color="auto"/>
            </w:tcBorders>
          </w:tcPr>
          <w:p w14:paraId="2AD0C4F5" w14:textId="30531297" w:rsidR="00D83379" w:rsidRPr="00D83379" w:rsidRDefault="00D83379" w:rsidP="00D83379">
            <w:pPr>
              <w:pStyle w:val="nrpsTablecell"/>
            </w:pPr>
            <w:r w:rsidRPr="00D83379">
              <w:t>2.0</w:t>
            </w:r>
          </w:p>
        </w:tc>
      </w:tr>
      <w:tr w:rsidR="00D83379" w14:paraId="5E9B11D6" w14:textId="77777777" w:rsidTr="00BB6A80">
        <w:tc>
          <w:tcPr>
            <w:tcW w:w="644" w:type="pct"/>
            <w:tcBorders>
              <w:top w:val="single" w:sz="4" w:space="0" w:color="auto"/>
              <w:left w:val="single" w:sz="4" w:space="0" w:color="auto"/>
              <w:bottom w:val="single" w:sz="4" w:space="0" w:color="auto"/>
              <w:right w:val="single" w:sz="4" w:space="0" w:color="auto"/>
            </w:tcBorders>
          </w:tcPr>
          <w:p w14:paraId="50BF5490" w14:textId="6883C1B1" w:rsidR="00D83379" w:rsidRPr="00D83379" w:rsidRDefault="00D83379" w:rsidP="00D83379">
            <w:pPr>
              <w:pStyle w:val="nrpsTablecell"/>
            </w:pPr>
            <w:r w:rsidRPr="00D83379">
              <w:t>2.0</w:t>
            </w:r>
          </w:p>
        </w:tc>
        <w:tc>
          <w:tcPr>
            <w:tcW w:w="841" w:type="pct"/>
            <w:tcBorders>
              <w:top w:val="single" w:sz="4" w:space="0" w:color="auto"/>
              <w:left w:val="single" w:sz="4" w:space="0" w:color="auto"/>
              <w:bottom w:val="single" w:sz="4" w:space="0" w:color="auto"/>
              <w:right w:val="single" w:sz="4" w:space="0" w:color="auto"/>
            </w:tcBorders>
          </w:tcPr>
          <w:p w14:paraId="571C0A5A" w14:textId="7F1DC82F" w:rsidR="00D83379" w:rsidRPr="00D83379" w:rsidRDefault="00D83379" w:rsidP="00D83379">
            <w:pPr>
              <w:pStyle w:val="nrpsTablecell"/>
            </w:pPr>
            <w:r w:rsidRPr="00D83379">
              <w:t>2/2018</w:t>
            </w:r>
          </w:p>
        </w:tc>
        <w:tc>
          <w:tcPr>
            <w:tcW w:w="530" w:type="pct"/>
            <w:tcBorders>
              <w:top w:val="single" w:sz="4" w:space="0" w:color="auto"/>
              <w:left w:val="single" w:sz="4" w:space="0" w:color="auto"/>
              <w:bottom w:val="single" w:sz="4" w:space="0" w:color="auto"/>
              <w:right w:val="single" w:sz="4" w:space="0" w:color="auto"/>
            </w:tcBorders>
          </w:tcPr>
          <w:p w14:paraId="69C60A11" w14:textId="3495A019" w:rsidR="00D83379" w:rsidRPr="00D83379" w:rsidRDefault="00D83379" w:rsidP="00D83379">
            <w:pPr>
              <w:pStyle w:val="nrpsTablecell"/>
            </w:pPr>
            <w:r w:rsidRPr="00D83379">
              <w:t>SA Leis</w:t>
            </w:r>
          </w:p>
        </w:tc>
        <w:tc>
          <w:tcPr>
            <w:tcW w:w="1103" w:type="pct"/>
            <w:tcBorders>
              <w:top w:val="single" w:sz="4" w:space="0" w:color="auto"/>
              <w:left w:val="single" w:sz="4" w:space="0" w:color="auto"/>
              <w:bottom w:val="single" w:sz="4" w:space="0" w:color="auto"/>
              <w:right w:val="single" w:sz="4" w:space="0" w:color="auto"/>
            </w:tcBorders>
          </w:tcPr>
          <w:p w14:paraId="6D7D132D" w14:textId="2BA43BD9" w:rsidR="00D83379" w:rsidRPr="00D83379" w:rsidRDefault="00D83379" w:rsidP="00D83379">
            <w:pPr>
              <w:pStyle w:val="nrpsTablecell"/>
            </w:pPr>
            <w:r w:rsidRPr="00D83379">
              <w:t>Eliminate CPC, revise datasheet, clarify use of subplot, clarify tree species.</w:t>
            </w:r>
          </w:p>
        </w:tc>
        <w:tc>
          <w:tcPr>
            <w:tcW w:w="941" w:type="pct"/>
            <w:tcBorders>
              <w:top w:val="single" w:sz="4" w:space="0" w:color="auto"/>
              <w:left w:val="single" w:sz="4" w:space="0" w:color="auto"/>
              <w:bottom w:val="single" w:sz="4" w:space="0" w:color="auto"/>
              <w:right w:val="single" w:sz="4" w:space="0" w:color="auto"/>
            </w:tcBorders>
          </w:tcPr>
          <w:p w14:paraId="72559FDA" w14:textId="034BB67C" w:rsidR="00D83379" w:rsidRPr="00D83379" w:rsidRDefault="00D83379" w:rsidP="00D83379">
            <w:pPr>
              <w:pStyle w:val="nrpsTablecell"/>
            </w:pPr>
            <w:r w:rsidRPr="00D83379">
              <w:t>Eliminate subjective data that is rarely used. Improve clarity.</w:t>
            </w:r>
          </w:p>
        </w:tc>
        <w:tc>
          <w:tcPr>
            <w:tcW w:w="941" w:type="pct"/>
            <w:tcBorders>
              <w:top w:val="single" w:sz="4" w:space="0" w:color="auto"/>
              <w:left w:val="single" w:sz="4" w:space="0" w:color="auto"/>
              <w:bottom w:val="single" w:sz="4" w:space="0" w:color="auto"/>
              <w:right w:val="single" w:sz="4" w:space="0" w:color="auto"/>
            </w:tcBorders>
          </w:tcPr>
          <w:p w14:paraId="59E26DCC" w14:textId="6BD15514" w:rsidR="00D83379" w:rsidRPr="00D83379" w:rsidRDefault="00D83379" w:rsidP="00D83379">
            <w:pPr>
              <w:pStyle w:val="nrpsTablecell"/>
            </w:pPr>
            <w:r w:rsidRPr="00D83379">
              <w:t>3.0</w:t>
            </w:r>
          </w:p>
        </w:tc>
      </w:tr>
      <w:tr w:rsidR="00F25DB0" w14:paraId="4CD798A2" w14:textId="77777777" w:rsidTr="00BB6A80">
        <w:tc>
          <w:tcPr>
            <w:tcW w:w="644" w:type="pct"/>
            <w:tcBorders>
              <w:top w:val="single" w:sz="4" w:space="0" w:color="auto"/>
              <w:left w:val="single" w:sz="4" w:space="0" w:color="auto"/>
              <w:bottom w:val="single" w:sz="4" w:space="0" w:color="auto"/>
              <w:right w:val="single" w:sz="4" w:space="0" w:color="auto"/>
            </w:tcBorders>
          </w:tcPr>
          <w:p w14:paraId="7E0819B4"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17CEFBDD" w14:textId="77777777" w:rsidR="00F25DB0" w:rsidRDefault="00F25DB0" w:rsidP="00F25DB0">
            <w:pPr>
              <w:pStyle w:val="nrpsTablecell"/>
            </w:pPr>
          </w:p>
        </w:tc>
        <w:tc>
          <w:tcPr>
            <w:tcW w:w="530" w:type="pct"/>
            <w:tcBorders>
              <w:top w:val="single" w:sz="4" w:space="0" w:color="auto"/>
              <w:left w:val="single" w:sz="4" w:space="0" w:color="auto"/>
              <w:bottom w:val="single" w:sz="4" w:space="0" w:color="auto"/>
              <w:right w:val="single" w:sz="4" w:space="0" w:color="auto"/>
            </w:tcBorders>
          </w:tcPr>
          <w:p w14:paraId="7AA10F4B" w14:textId="77777777" w:rsidR="00F25DB0" w:rsidRDefault="00F25DB0" w:rsidP="00F25DB0">
            <w:pPr>
              <w:pStyle w:val="nrpsTablecell"/>
            </w:pPr>
          </w:p>
        </w:tc>
        <w:tc>
          <w:tcPr>
            <w:tcW w:w="1103" w:type="pct"/>
            <w:tcBorders>
              <w:top w:val="single" w:sz="4" w:space="0" w:color="auto"/>
              <w:left w:val="single" w:sz="4" w:space="0" w:color="auto"/>
              <w:bottom w:val="single" w:sz="4" w:space="0" w:color="auto"/>
              <w:right w:val="single" w:sz="4" w:space="0" w:color="auto"/>
            </w:tcBorders>
          </w:tcPr>
          <w:p w14:paraId="0FD4B16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6DA75BC4"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48785EBF" w14:textId="77777777" w:rsidR="00F25DB0" w:rsidRDefault="00F25DB0" w:rsidP="00F25DB0">
            <w:pPr>
              <w:pStyle w:val="nrpsTablecell"/>
            </w:pPr>
          </w:p>
        </w:tc>
      </w:tr>
    </w:tbl>
    <w:p w14:paraId="7EA906BC" w14:textId="17785068" w:rsidR="000A683D" w:rsidRDefault="000A683D" w:rsidP="000A683D">
      <w:pPr>
        <w:rPr>
          <w:sz w:val="24"/>
        </w:rPr>
      </w:pPr>
    </w:p>
    <w:p w14:paraId="711AF219" w14:textId="5D9B88D2" w:rsidR="00D83379" w:rsidRDefault="00D83379" w:rsidP="00BB6A80">
      <w:pPr>
        <w:pStyle w:val="nrpsNormal"/>
      </w:pPr>
      <w:r w:rsidRPr="00D83379">
        <w:t>This SOP gives step-by-step instructions for sampling the tree species located in the</w:t>
      </w:r>
      <w:r w:rsidR="00A24918">
        <w:t xml:space="preserve"> woodland layers</w:t>
      </w:r>
      <w:r w:rsidR="000533C3">
        <w:t xml:space="preserve"> </w:t>
      </w:r>
      <w:r w:rsidRPr="00D83379">
        <w:t>of vegetation monitoring site</w:t>
      </w:r>
      <w:r w:rsidR="00A24918">
        <w:t>s</w:t>
      </w:r>
      <w:r w:rsidRPr="00D83379">
        <w:t>. Tree species data are</w:t>
      </w:r>
      <w:r w:rsidR="007C502E">
        <w:t xml:space="preserve"> most often</w:t>
      </w:r>
      <w:r w:rsidRPr="00D83379">
        <w:t xml:space="preserve"> collected in conjunction with the ground flora sampling since they utilize the same </w:t>
      </w:r>
      <w:r w:rsidR="001D300A">
        <w:t>site.</w:t>
      </w:r>
      <w:r w:rsidRPr="00D83379">
        <w:t xml:space="preserve"> </w:t>
      </w:r>
      <w:r w:rsidR="00A24918">
        <w:t xml:space="preserve">Tree classes are provided in Table 10.0. </w:t>
      </w:r>
      <w:r w:rsidRPr="00D83379">
        <w:t>This SOP describes the procedure for collecting data and filling in</w:t>
      </w:r>
      <w:r w:rsidR="00A24918">
        <w:t xml:space="preserve"> the</w:t>
      </w:r>
      <w:r w:rsidRPr="00D83379">
        <w:t xml:space="preserve"> “</w:t>
      </w:r>
      <w:r w:rsidR="005E65ED">
        <w:t xml:space="preserve">Mid- and </w:t>
      </w:r>
      <w:r w:rsidRPr="00D83379">
        <w:t>Overstory Tree</w:t>
      </w:r>
      <w:r w:rsidR="007C502E">
        <w:t xml:space="preserve"> Data Collection Form”.  Canopy cover was formerly included in this </w:t>
      </w:r>
      <w:r w:rsidR="000533C3">
        <w:t>SOP but</w:t>
      </w:r>
      <w:r w:rsidR="007C502E">
        <w:t xml:space="preserve"> has been extracted into its own SOP </w:t>
      </w:r>
      <w:r w:rsidR="00971875">
        <w:t>9</w:t>
      </w:r>
      <w:r w:rsidR="00A4321A">
        <w:t>-</w:t>
      </w:r>
      <w:r w:rsidR="00A24918">
        <w:t>Measuring Overstory Canopy</w:t>
      </w:r>
      <w:r w:rsidR="007C502E">
        <w:t xml:space="preserve">. </w:t>
      </w:r>
    </w:p>
    <w:p w14:paraId="71762402" w14:textId="7C006E30" w:rsidR="00A24918" w:rsidRPr="00154357" w:rsidRDefault="00A24918" w:rsidP="00A24918">
      <w:pPr>
        <w:pStyle w:val="nrpsTablecaption"/>
      </w:pPr>
      <w:r w:rsidRPr="00154357">
        <w:rPr>
          <w:b/>
        </w:rPr>
        <w:t xml:space="preserve">Table </w:t>
      </w:r>
      <w:r>
        <w:rPr>
          <w:b/>
        </w:rPr>
        <w:t>10.0</w:t>
      </w:r>
      <w:r w:rsidRPr="00154357">
        <w:rPr>
          <w:b/>
        </w:rPr>
        <w:t>.</w:t>
      </w:r>
      <w:r w:rsidRPr="00154357">
        <w:t xml:space="preserve"> Diameter at breast height, DBH size class ranges for overstory </w:t>
      </w:r>
      <w:r>
        <w:t xml:space="preserve">and midstory </w:t>
      </w:r>
      <w:r w:rsidRPr="00154357">
        <w:t>trees.</w:t>
      </w:r>
    </w:p>
    <w:tbl>
      <w:tblPr>
        <w:tblW w:w="8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1710"/>
        <w:gridCol w:w="1530"/>
        <w:gridCol w:w="2970"/>
      </w:tblGrid>
      <w:tr w:rsidR="00A24918" w:rsidRPr="00FE0D48" w14:paraId="6F99355D" w14:textId="20D6814B" w:rsidTr="00BB6A80">
        <w:trPr>
          <w:trHeight w:val="255"/>
          <w:tblHeader/>
        </w:trPr>
        <w:tc>
          <w:tcPr>
            <w:tcW w:w="2520" w:type="dxa"/>
            <w:noWrap/>
            <w:vAlign w:val="bottom"/>
          </w:tcPr>
          <w:p w14:paraId="0F76DDD7" w14:textId="77777777" w:rsidR="00A24918" w:rsidRPr="00FE0D48" w:rsidRDefault="00A24918" w:rsidP="00244C7D">
            <w:pPr>
              <w:pStyle w:val="nrpsTableheader"/>
            </w:pPr>
            <w:r w:rsidRPr="00FE0D48">
              <w:t>Size Class</w:t>
            </w:r>
          </w:p>
        </w:tc>
        <w:tc>
          <w:tcPr>
            <w:tcW w:w="1710" w:type="dxa"/>
          </w:tcPr>
          <w:p w14:paraId="164480E0" w14:textId="39502BF3" w:rsidR="00A24918" w:rsidRPr="00FE0D48" w:rsidRDefault="00A24918" w:rsidP="00244C7D">
            <w:pPr>
              <w:pStyle w:val="nrpsTableheader"/>
            </w:pPr>
            <w:r>
              <w:t>Woodland Layer</w:t>
            </w:r>
          </w:p>
        </w:tc>
        <w:tc>
          <w:tcPr>
            <w:tcW w:w="1530" w:type="dxa"/>
            <w:noWrap/>
            <w:vAlign w:val="bottom"/>
          </w:tcPr>
          <w:p w14:paraId="5E29406B" w14:textId="073EFB8A" w:rsidR="00A24918" w:rsidRPr="00FE0D48" w:rsidRDefault="00A24918" w:rsidP="00244C7D">
            <w:pPr>
              <w:pStyle w:val="nrpsTableheader"/>
            </w:pPr>
            <w:r w:rsidRPr="00FE0D48">
              <w:t>DBH (cm)</w:t>
            </w:r>
          </w:p>
        </w:tc>
        <w:tc>
          <w:tcPr>
            <w:tcW w:w="2970" w:type="dxa"/>
          </w:tcPr>
          <w:p w14:paraId="602ADEF4" w14:textId="2F26FA9B" w:rsidR="00A24918" w:rsidRPr="00FE0D48" w:rsidRDefault="00A24918" w:rsidP="00244C7D">
            <w:pPr>
              <w:pStyle w:val="nrpsTableheader"/>
            </w:pPr>
            <w:r>
              <w:t>SOP</w:t>
            </w:r>
          </w:p>
        </w:tc>
      </w:tr>
      <w:tr w:rsidR="00A24918" w:rsidRPr="00A24918" w14:paraId="0A04436C" w14:textId="67B82622" w:rsidTr="00BB6A80">
        <w:trPr>
          <w:trHeight w:val="255"/>
        </w:trPr>
        <w:tc>
          <w:tcPr>
            <w:tcW w:w="2520" w:type="dxa"/>
            <w:noWrap/>
            <w:vAlign w:val="bottom"/>
          </w:tcPr>
          <w:p w14:paraId="01AB56A3" w14:textId="3D870D73" w:rsidR="00A24918" w:rsidRPr="000533C3" w:rsidRDefault="00A24918" w:rsidP="00244C7D">
            <w:pPr>
              <w:pStyle w:val="nrpsTableheader"/>
              <w:rPr>
                <w:b w:val="0"/>
                <w:bCs/>
              </w:rPr>
            </w:pPr>
            <w:r w:rsidRPr="000533C3">
              <w:rPr>
                <w:b w:val="0"/>
                <w:bCs/>
              </w:rPr>
              <w:t>Regeneration</w:t>
            </w:r>
          </w:p>
        </w:tc>
        <w:tc>
          <w:tcPr>
            <w:tcW w:w="1710" w:type="dxa"/>
          </w:tcPr>
          <w:p w14:paraId="25276895" w14:textId="65100D08" w:rsidR="00A24918" w:rsidRPr="000533C3" w:rsidRDefault="00A24918" w:rsidP="00244C7D">
            <w:pPr>
              <w:pStyle w:val="nrpsTableheader"/>
              <w:rPr>
                <w:b w:val="0"/>
                <w:bCs/>
              </w:rPr>
            </w:pPr>
            <w:r w:rsidRPr="000533C3">
              <w:rPr>
                <w:b w:val="0"/>
                <w:bCs/>
              </w:rPr>
              <w:t>Ground flora</w:t>
            </w:r>
          </w:p>
        </w:tc>
        <w:tc>
          <w:tcPr>
            <w:tcW w:w="1530" w:type="dxa"/>
            <w:noWrap/>
            <w:vAlign w:val="bottom"/>
          </w:tcPr>
          <w:p w14:paraId="73E3ECE7" w14:textId="4AD6A1DF" w:rsidR="00A24918" w:rsidRPr="000533C3" w:rsidRDefault="00A24918" w:rsidP="00244C7D">
            <w:pPr>
              <w:pStyle w:val="nrpsTableheader"/>
              <w:rPr>
                <w:b w:val="0"/>
                <w:bCs/>
              </w:rPr>
            </w:pPr>
            <w:r w:rsidRPr="000533C3">
              <w:rPr>
                <w:b w:val="0"/>
                <w:bCs/>
              </w:rPr>
              <w:t>&lt; 5.0</w:t>
            </w:r>
          </w:p>
        </w:tc>
        <w:tc>
          <w:tcPr>
            <w:tcW w:w="2970" w:type="dxa"/>
          </w:tcPr>
          <w:p w14:paraId="1E9BCAFC" w14:textId="720E8CF2" w:rsidR="00A24918" w:rsidRPr="00A24918" w:rsidRDefault="00A24918" w:rsidP="00244C7D">
            <w:pPr>
              <w:pStyle w:val="nrpsTableheader"/>
              <w:rPr>
                <w:b w:val="0"/>
                <w:bCs/>
              </w:rPr>
            </w:pPr>
            <w:r>
              <w:rPr>
                <w:b w:val="0"/>
                <w:bCs/>
              </w:rPr>
              <w:t>7, Measuring Ground Flora</w:t>
            </w:r>
          </w:p>
        </w:tc>
      </w:tr>
      <w:tr w:rsidR="00A24918" w:rsidRPr="00FE0D48" w14:paraId="0087FB85" w14:textId="59C6D6D9" w:rsidTr="00BB6A80">
        <w:trPr>
          <w:trHeight w:val="255"/>
        </w:trPr>
        <w:tc>
          <w:tcPr>
            <w:tcW w:w="2520" w:type="dxa"/>
            <w:noWrap/>
            <w:vAlign w:val="bottom"/>
          </w:tcPr>
          <w:p w14:paraId="63A13196" w14:textId="77777777" w:rsidR="00A24918" w:rsidRPr="00FE0D48" w:rsidRDefault="00A24918" w:rsidP="00244C7D">
            <w:pPr>
              <w:pStyle w:val="nrpsTablecell"/>
            </w:pPr>
            <w:r w:rsidRPr="00FE0D48">
              <w:t>1</w:t>
            </w:r>
          </w:p>
        </w:tc>
        <w:tc>
          <w:tcPr>
            <w:tcW w:w="1710" w:type="dxa"/>
          </w:tcPr>
          <w:p w14:paraId="6B0E6651" w14:textId="038BD229" w:rsidR="00A24918" w:rsidRPr="00FE0D48" w:rsidRDefault="00A24918" w:rsidP="00244C7D">
            <w:pPr>
              <w:pStyle w:val="nrpsTablecell"/>
            </w:pPr>
            <w:r>
              <w:t>Midstory</w:t>
            </w:r>
          </w:p>
        </w:tc>
        <w:tc>
          <w:tcPr>
            <w:tcW w:w="1530" w:type="dxa"/>
            <w:noWrap/>
            <w:vAlign w:val="bottom"/>
          </w:tcPr>
          <w:p w14:paraId="39F82A9F" w14:textId="5D10DD80" w:rsidR="00A24918" w:rsidRPr="00FE0D48" w:rsidRDefault="00A24918" w:rsidP="00244C7D">
            <w:pPr>
              <w:pStyle w:val="nrpsTablecell"/>
            </w:pPr>
            <w:r w:rsidRPr="00FE0D48">
              <w:t>5 - 14.9</w:t>
            </w:r>
          </w:p>
        </w:tc>
        <w:tc>
          <w:tcPr>
            <w:tcW w:w="2970" w:type="dxa"/>
          </w:tcPr>
          <w:p w14:paraId="3C2D309A" w14:textId="5A678443" w:rsidR="00A24918" w:rsidRPr="00FE0D48" w:rsidRDefault="00A24918" w:rsidP="00244C7D">
            <w:pPr>
              <w:pStyle w:val="nrpsTablecell"/>
            </w:pPr>
            <w:r w:rsidRPr="00A24918">
              <w:t xml:space="preserve">10, Measuring Midstory and Overstory Trees </w:t>
            </w:r>
          </w:p>
        </w:tc>
      </w:tr>
      <w:tr w:rsidR="00A24918" w:rsidRPr="00FE0D48" w14:paraId="4C591563" w14:textId="2CAE61C2" w:rsidTr="00BB6A80">
        <w:trPr>
          <w:trHeight w:val="255"/>
        </w:trPr>
        <w:tc>
          <w:tcPr>
            <w:tcW w:w="2520" w:type="dxa"/>
            <w:noWrap/>
            <w:vAlign w:val="bottom"/>
          </w:tcPr>
          <w:p w14:paraId="7BC8C40D" w14:textId="77777777" w:rsidR="00A24918" w:rsidRPr="00FE0D48" w:rsidRDefault="00A24918" w:rsidP="00A24918">
            <w:pPr>
              <w:pStyle w:val="nrpsTablecell"/>
            </w:pPr>
            <w:r w:rsidRPr="00FE0D48">
              <w:t>2</w:t>
            </w:r>
          </w:p>
        </w:tc>
        <w:tc>
          <w:tcPr>
            <w:tcW w:w="1710" w:type="dxa"/>
          </w:tcPr>
          <w:p w14:paraId="760C76B7" w14:textId="7AEF3C8D" w:rsidR="00A24918" w:rsidRPr="00FE0D48" w:rsidRDefault="00A24918" w:rsidP="00A24918">
            <w:pPr>
              <w:pStyle w:val="nrpsTablecell"/>
            </w:pPr>
            <w:r>
              <w:t>Overstory</w:t>
            </w:r>
          </w:p>
        </w:tc>
        <w:tc>
          <w:tcPr>
            <w:tcW w:w="1530" w:type="dxa"/>
            <w:noWrap/>
            <w:vAlign w:val="bottom"/>
          </w:tcPr>
          <w:p w14:paraId="60162367" w14:textId="22782411" w:rsidR="00A24918" w:rsidRPr="00FE0D48" w:rsidRDefault="00A24918" w:rsidP="00A24918">
            <w:pPr>
              <w:pStyle w:val="nrpsTablecell"/>
            </w:pPr>
            <w:r w:rsidRPr="00FE0D48">
              <w:t>15 - 24.9</w:t>
            </w:r>
          </w:p>
        </w:tc>
        <w:tc>
          <w:tcPr>
            <w:tcW w:w="2970" w:type="dxa"/>
          </w:tcPr>
          <w:p w14:paraId="38E912D6" w14:textId="200A0F4D" w:rsidR="00A24918" w:rsidRPr="00FE0D48" w:rsidRDefault="00A24918" w:rsidP="00A24918">
            <w:pPr>
              <w:pStyle w:val="nrpsTablecell"/>
            </w:pPr>
            <w:r w:rsidRPr="00050A9A">
              <w:t xml:space="preserve">10, Measuring Midstory and Overstory Trees </w:t>
            </w:r>
          </w:p>
        </w:tc>
      </w:tr>
      <w:tr w:rsidR="00A24918" w:rsidRPr="00FE0D48" w14:paraId="4C942612" w14:textId="608480E5" w:rsidTr="00BB6A80">
        <w:trPr>
          <w:trHeight w:val="255"/>
        </w:trPr>
        <w:tc>
          <w:tcPr>
            <w:tcW w:w="2520" w:type="dxa"/>
            <w:noWrap/>
            <w:vAlign w:val="bottom"/>
          </w:tcPr>
          <w:p w14:paraId="1096512F" w14:textId="77777777" w:rsidR="00A24918" w:rsidRPr="00FE0D48" w:rsidRDefault="00A24918" w:rsidP="00A24918">
            <w:pPr>
              <w:pStyle w:val="nrpsTablecell"/>
            </w:pPr>
            <w:r w:rsidRPr="00FE0D48">
              <w:t>3</w:t>
            </w:r>
          </w:p>
        </w:tc>
        <w:tc>
          <w:tcPr>
            <w:tcW w:w="1710" w:type="dxa"/>
          </w:tcPr>
          <w:p w14:paraId="64971AF9" w14:textId="0D515D28" w:rsidR="00A24918" w:rsidRPr="00FE0D48" w:rsidRDefault="00A24918" w:rsidP="00A24918">
            <w:pPr>
              <w:pStyle w:val="nrpsTablecell"/>
            </w:pPr>
            <w:r w:rsidRPr="00DE548F">
              <w:t>Overstory</w:t>
            </w:r>
          </w:p>
        </w:tc>
        <w:tc>
          <w:tcPr>
            <w:tcW w:w="1530" w:type="dxa"/>
            <w:noWrap/>
            <w:vAlign w:val="bottom"/>
          </w:tcPr>
          <w:p w14:paraId="71B51FDC" w14:textId="573342D0" w:rsidR="00A24918" w:rsidRPr="00FE0D48" w:rsidRDefault="00A24918" w:rsidP="00A24918">
            <w:pPr>
              <w:pStyle w:val="nrpsTablecell"/>
            </w:pPr>
            <w:r w:rsidRPr="00FE0D48">
              <w:t>25 - 34.9</w:t>
            </w:r>
          </w:p>
        </w:tc>
        <w:tc>
          <w:tcPr>
            <w:tcW w:w="2970" w:type="dxa"/>
          </w:tcPr>
          <w:p w14:paraId="5651B346" w14:textId="3CF9BBB0" w:rsidR="00A24918" w:rsidRPr="00FE0D48" w:rsidRDefault="00A24918" w:rsidP="00A24918">
            <w:pPr>
              <w:pStyle w:val="nrpsTablecell"/>
            </w:pPr>
            <w:r w:rsidRPr="00050A9A">
              <w:t xml:space="preserve">10, Measuring Midstory and Overstory Trees </w:t>
            </w:r>
          </w:p>
        </w:tc>
      </w:tr>
      <w:tr w:rsidR="00A24918" w:rsidRPr="00FE0D48" w14:paraId="1C6C2E08" w14:textId="1757555B" w:rsidTr="00BB6A80">
        <w:trPr>
          <w:trHeight w:val="255"/>
        </w:trPr>
        <w:tc>
          <w:tcPr>
            <w:tcW w:w="2520" w:type="dxa"/>
            <w:noWrap/>
            <w:vAlign w:val="bottom"/>
          </w:tcPr>
          <w:p w14:paraId="6A8550C9" w14:textId="77777777" w:rsidR="00A24918" w:rsidRPr="00FE0D48" w:rsidRDefault="00A24918" w:rsidP="00A24918">
            <w:pPr>
              <w:pStyle w:val="nrpsTablecell"/>
            </w:pPr>
            <w:r w:rsidRPr="00FE0D48">
              <w:t>4</w:t>
            </w:r>
          </w:p>
        </w:tc>
        <w:tc>
          <w:tcPr>
            <w:tcW w:w="1710" w:type="dxa"/>
          </w:tcPr>
          <w:p w14:paraId="61035782" w14:textId="056F7996" w:rsidR="00A24918" w:rsidRPr="00FE0D48" w:rsidRDefault="00A24918" w:rsidP="00A24918">
            <w:pPr>
              <w:pStyle w:val="nrpsTablecell"/>
            </w:pPr>
            <w:r w:rsidRPr="00DE548F">
              <w:t>Overstory</w:t>
            </w:r>
          </w:p>
        </w:tc>
        <w:tc>
          <w:tcPr>
            <w:tcW w:w="1530" w:type="dxa"/>
            <w:noWrap/>
            <w:vAlign w:val="bottom"/>
          </w:tcPr>
          <w:p w14:paraId="17791D77" w14:textId="13F2B480" w:rsidR="00A24918" w:rsidRPr="00FE0D48" w:rsidRDefault="00A24918" w:rsidP="00A24918">
            <w:pPr>
              <w:pStyle w:val="nrpsTablecell"/>
            </w:pPr>
            <w:r w:rsidRPr="00FE0D48">
              <w:t>35 - 44.9</w:t>
            </w:r>
          </w:p>
        </w:tc>
        <w:tc>
          <w:tcPr>
            <w:tcW w:w="2970" w:type="dxa"/>
          </w:tcPr>
          <w:p w14:paraId="0C723E22" w14:textId="53A22A0D" w:rsidR="00A24918" w:rsidRPr="00FE0D48" w:rsidRDefault="00A24918" w:rsidP="00A24918">
            <w:pPr>
              <w:pStyle w:val="nrpsTablecell"/>
            </w:pPr>
            <w:r w:rsidRPr="00050A9A">
              <w:t xml:space="preserve">10, Measuring Midstory and Overstory Trees </w:t>
            </w:r>
          </w:p>
        </w:tc>
      </w:tr>
      <w:tr w:rsidR="00A24918" w:rsidRPr="00FE0D48" w14:paraId="44FC68DB" w14:textId="15C64910" w:rsidTr="00BB6A80">
        <w:trPr>
          <w:trHeight w:val="255"/>
        </w:trPr>
        <w:tc>
          <w:tcPr>
            <w:tcW w:w="2520" w:type="dxa"/>
            <w:noWrap/>
            <w:vAlign w:val="bottom"/>
          </w:tcPr>
          <w:p w14:paraId="7D2EAD8A" w14:textId="77777777" w:rsidR="00A24918" w:rsidRPr="00FE0D48" w:rsidRDefault="00A24918" w:rsidP="00A24918">
            <w:pPr>
              <w:pStyle w:val="nrpsTablecell"/>
            </w:pPr>
            <w:r w:rsidRPr="00FE0D48">
              <w:t>5</w:t>
            </w:r>
          </w:p>
        </w:tc>
        <w:tc>
          <w:tcPr>
            <w:tcW w:w="1710" w:type="dxa"/>
          </w:tcPr>
          <w:p w14:paraId="4FF2DA94" w14:textId="20982FDC" w:rsidR="00A24918" w:rsidRPr="00FE0D48" w:rsidRDefault="00A24918" w:rsidP="00A24918">
            <w:pPr>
              <w:pStyle w:val="nrpsTablecell"/>
            </w:pPr>
            <w:r w:rsidRPr="00DE548F">
              <w:t>Overstory</w:t>
            </w:r>
          </w:p>
        </w:tc>
        <w:tc>
          <w:tcPr>
            <w:tcW w:w="1530" w:type="dxa"/>
            <w:noWrap/>
            <w:vAlign w:val="bottom"/>
          </w:tcPr>
          <w:p w14:paraId="02C46FA9" w14:textId="5840FB3B" w:rsidR="00A24918" w:rsidRPr="00FE0D48" w:rsidRDefault="00A24918" w:rsidP="00A24918">
            <w:pPr>
              <w:pStyle w:val="nrpsTablecell"/>
            </w:pPr>
            <w:r w:rsidRPr="00FE0D48">
              <w:t>45+</w:t>
            </w:r>
          </w:p>
        </w:tc>
        <w:tc>
          <w:tcPr>
            <w:tcW w:w="2970" w:type="dxa"/>
          </w:tcPr>
          <w:p w14:paraId="72EDB2D1" w14:textId="0F3409C5" w:rsidR="00A24918" w:rsidRPr="00FE0D48" w:rsidRDefault="00A24918" w:rsidP="00A24918">
            <w:pPr>
              <w:pStyle w:val="nrpsTablecell"/>
            </w:pPr>
            <w:r w:rsidRPr="00050A9A">
              <w:t xml:space="preserve">10, Measuring Midstory and Overstory Trees </w:t>
            </w:r>
          </w:p>
        </w:tc>
      </w:tr>
    </w:tbl>
    <w:p w14:paraId="250F01D6" w14:textId="77777777" w:rsidR="00A24918" w:rsidRPr="00D83379" w:rsidRDefault="00A24918" w:rsidP="00D83379">
      <w:pPr>
        <w:rPr>
          <w:sz w:val="24"/>
        </w:rPr>
      </w:pPr>
    </w:p>
    <w:p w14:paraId="49803E2A" w14:textId="77777777" w:rsidR="007C502E" w:rsidRDefault="00D83379" w:rsidP="00D83379">
      <w:pPr>
        <w:rPr>
          <w:sz w:val="24"/>
        </w:rPr>
      </w:pPr>
      <w:r w:rsidRPr="007C502E">
        <w:rPr>
          <w:rStyle w:val="nrpsHeading1Char"/>
        </w:rPr>
        <w:lastRenderedPageBreak/>
        <w:t>Equipment</w:t>
      </w:r>
      <w:r w:rsidRPr="00D83379">
        <w:rPr>
          <w:sz w:val="24"/>
        </w:rPr>
        <w:t xml:space="preserve"> </w:t>
      </w:r>
    </w:p>
    <w:p w14:paraId="2A036DC1" w14:textId="7947175F" w:rsidR="00D83379" w:rsidRDefault="00D83379" w:rsidP="00BB6A80">
      <w:pPr>
        <w:pStyle w:val="nrpsNormal"/>
      </w:pPr>
      <w:r w:rsidRPr="00D83379">
        <w:t xml:space="preserve">See </w:t>
      </w:r>
      <w:r w:rsidR="007C502E">
        <w:t xml:space="preserve">SOP </w:t>
      </w:r>
      <w:r w:rsidR="002556F1">
        <w:t>5</w:t>
      </w:r>
      <w:r w:rsidR="00A4321A">
        <w:t>-</w:t>
      </w:r>
      <w:r w:rsidR="00A24918">
        <w:t xml:space="preserve">Monitoring Site Setup </w:t>
      </w:r>
      <w:r w:rsidRPr="00D83379">
        <w:t>f</w:t>
      </w:r>
      <w:r w:rsidR="007C502E">
        <w:t xml:space="preserve">or basic </w:t>
      </w:r>
      <w:r w:rsidR="002556F1">
        <w:t xml:space="preserve">site </w:t>
      </w:r>
      <w:r w:rsidR="007C502E">
        <w:t>set up equipment</w:t>
      </w:r>
      <w:r w:rsidR="00A24918">
        <w:t xml:space="preserve"> and </w:t>
      </w:r>
      <w:r w:rsidR="0063104F">
        <w:t>procedures</w:t>
      </w:r>
      <w:r w:rsidR="007C502E">
        <w:t>.</w:t>
      </w:r>
    </w:p>
    <w:p w14:paraId="6047C129" w14:textId="0388EB58" w:rsidR="007C502E" w:rsidRPr="00D83379" w:rsidRDefault="007C502E" w:rsidP="00BB6A80">
      <w:pPr>
        <w:pStyle w:val="nrpsNormal"/>
      </w:pPr>
      <w:r>
        <w:t>Additional equipment:</w:t>
      </w:r>
    </w:p>
    <w:p w14:paraId="6C1FDAA7" w14:textId="30907FEC" w:rsidR="007C502E" w:rsidRPr="00BB6A80" w:rsidRDefault="007C502E" w:rsidP="00971875">
      <w:pPr>
        <w:pStyle w:val="ListParagraph"/>
        <w:numPr>
          <w:ilvl w:val="0"/>
          <w:numId w:val="33"/>
        </w:numPr>
        <w:spacing w:line="240" w:lineRule="auto"/>
        <w:rPr>
          <w:szCs w:val="23"/>
        </w:rPr>
      </w:pPr>
      <w:r w:rsidRPr="00BB6A80">
        <w:rPr>
          <w:szCs w:val="23"/>
        </w:rPr>
        <w:t>50 m measuring tape (</w:t>
      </w:r>
      <w:r w:rsidR="008536A6" w:rsidRPr="00BB6A80">
        <w:rPr>
          <w:szCs w:val="23"/>
        </w:rPr>
        <w:t>2)</w:t>
      </w:r>
    </w:p>
    <w:p w14:paraId="60964267" w14:textId="673B61B2" w:rsidR="00D83379" w:rsidRPr="00BB6A80" w:rsidRDefault="00D83379" w:rsidP="00971875">
      <w:pPr>
        <w:pStyle w:val="ListParagraph"/>
        <w:numPr>
          <w:ilvl w:val="0"/>
          <w:numId w:val="33"/>
        </w:numPr>
        <w:spacing w:line="240" w:lineRule="auto"/>
        <w:rPr>
          <w:szCs w:val="23"/>
        </w:rPr>
      </w:pPr>
      <w:r w:rsidRPr="00BB6A80">
        <w:rPr>
          <w:szCs w:val="23"/>
        </w:rPr>
        <w:t>DBH tape (2)</w:t>
      </w:r>
    </w:p>
    <w:p w14:paraId="2D3FA61C" w14:textId="63B616BC" w:rsidR="00D83379" w:rsidRPr="00BB6A80" w:rsidRDefault="00D83379" w:rsidP="00971875">
      <w:pPr>
        <w:pStyle w:val="ListParagraph"/>
        <w:numPr>
          <w:ilvl w:val="0"/>
          <w:numId w:val="33"/>
        </w:numPr>
        <w:spacing w:line="240" w:lineRule="auto"/>
        <w:rPr>
          <w:szCs w:val="23"/>
        </w:rPr>
      </w:pPr>
      <w:r w:rsidRPr="00BB6A80">
        <w:rPr>
          <w:szCs w:val="23"/>
        </w:rPr>
        <w:t>Overstory datasheets</w:t>
      </w:r>
      <w:r w:rsidR="007C502E" w:rsidRPr="00BB6A80">
        <w:rPr>
          <w:szCs w:val="23"/>
        </w:rPr>
        <w:t>, and p</w:t>
      </w:r>
      <w:r w:rsidRPr="00BB6A80">
        <w:rPr>
          <w:szCs w:val="23"/>
        </w:rPr>
        <w:t>rior site species list.</w:t>
      </w:r>
    </w:p>
    <w:p w14:paraId="7DD4591C" w14:textId="77777777" w:rsidR="00D83379" w:rsidRPr="00BB6A80" w:rsidRDefault="00D83379" w:rsidP="00971875">
      <w:pPr>
        <w:pStyle w:val="ListParagraph"/>
        <w:numPr>
          <w:ilvl w:val="0"/>
          <w:numId w:val="33"/>
        </w:numPr>
        <w:spacing w:line="240" w:lineRule="auto"/>
        <w:rPr>
          <w:szCs w:val="23"/>
        </w:rPr>
      </w:pPr>
      <w:r w:rsidRPr="00BB6A80">
        <w:rPr>
          <w:szCs w:val="23"/>
        </w:rPr>
        <w:t>Paddles and chalk</w:t>
      </w:r>
    </w:p>
    <w:p w14:paraId="566B7850" w14:textId="77777777" w:rsidR="00D83379" w:rsidRPr="00BB6A80" w:rsidRDefault="00D83379" w:rsidP="00971875">
      <w:pPr>
        <w:pStyle w:val="ListParagraph"/>
        <w:numPr>
          <w:ilvl w:val="0"/>
          <w:numId w:val="33"/>
        </w:numPr>
        <w:spacing w:line="240" w:lineRule="auto"/>
        <w:rPr>
          <w:szCs w:val="23"/>
        </w:rPr>
      </w:pPr>
      <w:r w:rsidRPr="00BB6A80">
        <w:rPr>
          <w:szCs w:val="23"/>
        </w:rPr>
        <w:t>Calipers</w:t>
      </w:r>
    </w:p>
    <w:p w14:paraId="73F379B0" w14:textId="4176D54B" w:rsidR="00D83379" w:rsidRPr="00BB6A80" w:rsidRDefault="00D83379" w:rsidP="00971875">
      <w:pPr>
        <w:pStyle w:val="ListParagraph"/>
        <w:numPr>
          <w:ilvl w:val="0"/>
          <w:numId w:val="33"/>
        </w:numPr>
        <w:spacing w:line="240" w:lineRule="auto"/>
        <w:rPr>
          <w:szCs w:val="23"/>
        </w:rPr>
      </w:pPr>
      <w:r w:rsidRPr="00BB6A80">
        <w:rPr>
          <w:szCs w:val="23"/>
        </w:rPr>
        <w:t>Tree tags</w:t>
      </w:r>
      <w:r w:rsidR="007C502E" w:rsidRPr="00BB6A80">
        <w:rPr>
          <w:szCs w:val="23"/>
        </w:rPr>
        <w:t>, stamping kit</w:t>
      </w:r>
    </w:p>
    <w:p w14:paraId="5E9052F7" w14:textId="77777777" w:rsidR="00D83379" w:rsidRPr="00BB6A80" w:rsidRDefault="00D83379" w:rsidP="00971875">
      <w:pPr>
        <w:pStyle w:val="ListParagraph"/>
        <w:numPr>
          <w:ilvl w:val="0"/>
          <w:numId w:val="33"/>
        </w:numPr>
        <w:spacing w:line="240" w:lineRule="auto"/>
        <w:rPr>
          <w:szCs w:val="23"/>
        </w:rPr>
      </w:pPr>
      <w:r w:rsidRPr="00BB6A80">
        <w:rPr>
          <w:szCs w:val="23"/>
        </w:rPr>
        <w:t>Tree nails</w:t>
      </w:r>
    </w:p>
    <w:p w14:paraId="61CBBBA6" w14:textId="77777777" w:rsidR="00D83379" w:rsidRPr="00BB6A80" w:rsidRDefault="00D83379" w:rsidP="00971875">
      <w:pPr>
        <w:pStyle w:val="ListParagraph"/>
        <w:numPr>
          <w:ilvl w:val="0"/>
          <w:numId w:val="33"/>
        </w:numPr>
        <w:spacing w:line="240" w:lineRule="auto"/>
        <w:rPr>
          <w:szCs w:val="23"/>
        </w:rPr>
      </w:pPr>
      <w:r w:rsidRPr="00BB6A80">
        <w:rPr>
          <w:szCs w:val="23"/>
        </w:rPr>
        <w:t>Hammer</w:t>
      </w:r>
    </w:p>
    <w:p w14:paraId="5FEABB0D" w14:textId="350B6A8F" w:rsidR="00D83379" w:rsidRPr="00BB6A80" w:rsidRDefault="00D83379" w:rsidP="00971875">
      <w:pPr>
        <w:pStyle w:val="ListParagraph"/>
        <w:numPr>
          <w:ilvl w:val="0"/>
          <w:numId w:val="33"/>
        </w:numPr>
        <w:spacing w:line="240" w:lineRule="auto"/>
        <w:rPr>
          <w:szCs w:val="23"/>
        </w:rPr>
      </w:pPr>
      <w:r w:rsidRPr="00BB6A80">
        <w:rPr>
          <w:szCs w:val="23"/>
        </w:rPr>
        <w:t>Tree list</w:t>
      </w:r>
    </w:p>
    <w:p w14:paraId="1203B449" w14:textId="192C434D" w:rsidR="008536A6" w:rsidRPr="00BB6A80" w:rsidRDefault="008536A6" w:rsidP="00971875">
      <w:pPr>
        <w:pStyle w:val="ListParagraph"/>
        <w:numPr>
          <w:ilvl w:val="0"/>
          <w:numId w:val="33"/>
        </w:numPr>
        <w:spacing w:line="240" w:lineRule="auto"/>
        <w:rPr>
          <w:szCs w:val="23"/>
        </w:rPr>
      </w:pPr>
      <w:r w:rsidRPr="00BB6A80">
        <w:rPr>
          <w:szCs w:val="23"/>
        </w:rPr>
        <w:t>Identification aids</w:t>
      </w:r>
    </w:p>
    <w:p w14:paraId="521E9A71" w14:textId="6BCB04D0" w:rsidR="008536A6" w:rsidRPr="00BB6A80" w:rsidRDefault="008536A6" w:rsidP="00971875">
      <w:pPr>
        <w:pStyle w:val="ListParagraph"/>
        <w:numPr>
          <w:ilvl w:val="0"/>
          <w:numId w:val="33"/>
        </w:numPr>
        <w:spacing w:line="240" w:lineRule="auto"/>
        <w:rPr>
          <w:szCs w:val="23"/>
        </w:rPr>
      </w:pPr>
      <w:r w:rsidRPr="00BB6A80">
        <w:rPr>
          <w:szCs w:val="23"/>
        </w:rPr>
        <w:t>Binoculars</w:t>
      </w:r>
    </w:p>
    <w:p w14:paraId="4CB1470C" w14:textId="21ADCC39" w:rsidR="008536A6" w:rsidRPr="00BB6A80" w:rsidRDefault="008536A6" w:rsidP="00971875">
      <w:pPr>
        <w:pStyle w:val="ListParagraph"/>
        <w:numPr>
          <w:ilvl w:val="0"/>
          <w:numId w:val="33"/>
        </w:numPr>
        <w:spacing w:line="240" w:lineRule="auto"/>
        <w:rPr>
          <w:szCs w:val="23"/>
        </w:rPr>
      </w:pPr>
      <w:r w:rsidRPr="00BB6A80">
        <w:rPr>
          <w:szCs w:val="23"/>
        </w:rPr>
        <w:t>Pruning shears (pole shears can be helpful but may not be practical)</w:t>
      </w:r>
    </w:p>
    <w:p w14:paraId="383F5A18" w14:textId="62F6827E" w:rsidR="00D83379" w:rsidRPr="00D83379" w:rsidRDefault="00D83379" w:rsidP="00BB6A80">
      <w:pPr>
        <w:pStyle w:val="nrpsHeading1"/>
        <w:spacing w:before="360"/>
      </w:pPr>
      <w:r w:rsidRPr="00D83379">
        <w:t>Procedures</w:t>
      </w:r>
    </w:p>
    <w:p w14:paraId="77C401C5" w14:textId="5E36C86A" w:rsidR="00D83379" w:rsidRPr="00D83379" w:rsidRDefault="00D83379" w:rsidP="00BB6A80">
      <w:pPr>
        <w:pStyle w:val="nrpsNormal"/>
      </w:pPr>
      <w:r w:rsidRPr="00D83379">
        <w:t xml:space="preserve">Set up the site as described in SOP </w:t>
      </w:r>
      <w:r w:rsidR="00DC3935">
        <w:t>5</w:t>
      </w:r>
      <w:r w:rsidR="00A4321A">
        <w:t>-</w:t>
      </w:r>
      <w:r w:rsidR="00DC3935">
        <w:t>Monitoring Site Setup</w:t>
      </w:r>
      <w:r w:rsidRPr="00D83379">
        <w:t>. Canopy cover measurements are collected along with the ground flora in the 10 m</w:t>
      </w:r>
      <w:r w:rsidRPr="00D83379">
        <w:rPr>
          <w:vertAlign w:val="superscript"/>
        </w:rPr>
        <w:t>2</w:t>
      </w:r>
      <w:r w:rsidR="00971875">
        <w:rPr>
          <w:vertAlign w:val="superscript"/>
        </w:rPr>
        <w:t xml:space="preserve"> </w:t>
      </w:r>
      <w:r w:rsidRPr="00D83379">
        <w:t xml:space="preserve">plots along each transect. </w:t>
      </w:r>
      <w:r w:rsidR="005E65ED">
        <w:t>Mid and o</w:t>
      </w:r>
      <w:r w:rsidRPr="00D83379">
        <w:t>verstory tree measurements are collected within the whole monitoring site as described below.</w:t>
      </w:r>
    </w:p>
    <w:p w14:paraId="758F1100" w14:textId="77777777" w:rsidR="00BB6A80" w:rsidRDefault="00BB6A80" w:rsidP="00BB6A80">
      <w:pPr>
        <w:pStyle w:val="nrpsImageline"/>
        <w:rPr>
          <w:b/>
        </w:rPr>
      </w:pPr>
      <w:r w:rsidRPr="00BB6A80">
        <w:rPr>
          <w:noProof/>
        </w:rPr>
        <w:drawing>
          <wp:inline distT="0" distB="0" distL="0" distR="0" wp14:anchorId="2B779599" wp14:editId="0AC74B82">
            <wp:extent cx="5943600" cy="2457450"/>
            <wp:effectExtent l="0" t="0" r="0" b="0"/>
            <wp:docPr id="8" name="Picture 8" descr="Figure 10.0. Diagram showing transect A which is typically on the uphill side with Transect B 20 m away and parallel to it. Each transect is 50 m l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igure 10.0. Diagram showing transect A which is typically on the uphill side with Transect B 20 m away and parallel to it. Each transect is 50 m long. "/>
                    <pic:cNvPicPr>
                      <a:picLocks noChangeAspect="1" noChangeArrowheads="1"/>
                    </pic:cNvPicPr>
                  </pic:nvPicPr>
                  <pic:blipFill rotWithShape="1">
                    <a:blip r:embed="rId8">
                      <a:extLst>
                        <a:ext uri="{28A0092B-C50C-407E-A947-70E740481C1C}">
                          <a14:useLocalDpi xmlns:a14="http://schemas.microsoft.com/office/drawing/2010/main" val="0"/>
                        </a:ext>
                      </a:extLst>
                    </a:blip>
                    <a:srcRect b="6227"/>
                    <a:stretch/>
                  </pic:blipFill>
                  <pic:spPr bwMode="auto">
                    <a:xfrm>
                      <a:off x="0" y="0"/>
                      <a:ext cx="5943600"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227A9F38" w14:textId="2D8C2C5F" w:rsidR="00D83379" w:rsidRPr="001D300A" w:rsidRDefault="00D83379" w:rsidP="00BB6A80">
      <w:pPr>
        <w:pStyle w:val="nrpsFigurecaption"/>
      </w:pPr>
      <w:r w:rsidRPr="00F73FBC">
        <w:rPr>
          <w:b/>
        </w:rPr>
        <w:t xml:space="preserve">Figure </w:t>
      </w:r>
      <w:r w:rsidR="00971875" w:rsidRPr="00F73FBC">
        <w:rPr>
          <w:b/>
        </w:rPr>
        <w:t>10</w:t>
      </w:r>
      <w:r w:rsidRPr="00F73FBC">
        <w:rPr>
          <w:b/>
        </w:rPr>
        <w:t>.</w:t>
      </w:r>
      <w:r w:rsidR="00BE433E" w:rsidRPr="00F73FBC">
        <w:rPr>
          <w:b/>
        </w:rPr>
        <w:t>0</w:t>
      </w:r>
      <w:r w:rsidRPr="001D300A">
        <w:t xml:space="preserve">. Diagram displaying paired transects creating the 20 m x 50 m </w:t>
      </w:r>
      <w:r w:rsidR="004C41BA">
        <w:t>site</w:t>
      </w:r>
      <w:r w:rsidR="004C41BA" w:rsidRPr="001D300A">
        <w:t xml:space="preserve"> </w:t>
      </w:r>
      <w:r w:rsidRPr="001D300A">
        <w:t>for tree species sampling with the smaller 10 m</w:t>
      </w:r>
      <w:r w:rsidRPr="00AD4A68">
        <w:rPr>
          <w:vertAlign w:val="superscript"/>
        </w:rPr>
        <w:t>2</w:t>
      </w:r>
      <w:r w:rsidRPr="001D300A">
        <w:t xml:space="preserve"> herbaceous vegetation sampling subplots. </w:t>
      </w:r>
      <w:r w:rsidR="00BE433E" w:rsidRPr="001D300A">
        <w:t>Trees are measured in the 50 x 20 m block (1000 m</w:t>
      </w:r>
      <w:r w:rsidR="00BE433E" w:rsidRPr="000533C3">
        <w:rPr>
          <w:vertAlign w:val="superscript"/>
        </w:rPr>
        <w:t>2</w:t>
      </w:r>
      <w:r w:rsidR="00BE433E" w:rsidRPr="001D300A">
        <w:t>).</w:t>
      </w:r>
    </w:p>
    <w:p w14:paraId="0ADD4720" w14:textId="77777777" w:rsidR="00BB6A80" w:rsidRDefault="00D83379" w:rsidP="00BB6A80">
      <w:pPr>
        <w:pStyle w:val="nrpsNormal"/>
        <w:rPr>
          <w:noProof/>
        </w:rPr>
      </w:pPr>
      <w:r w:rsidRPr="00D83379">
        <w:t xml:space="preserve">Once </w:t>
      </w:r>
      <w:r w:rsidR="00971875">
        <w:t>measurement</w:t>
      </w:r>
      <w:r w:rsidRPr="00D83379">
        <w:t xml:space="preserve"> tapes are stretched from start to finish </w:t>
      </w:r>
      <w:r w:rsidR="004C41BA">
        <w:t>for</w:t>
      </w:r>
      <w:r w:rsidR="004C41BA" w:rsidRPr="00D83379">
        <w:t xml:space="preserve"> </w:t>
      </w:r>
      <w:r w:rsidRPr="00D83379">
        <w:t>both transects, enter the following standard infor</w:t>
      </w:r>
      <w:r w:rsidR="00971875">
        <w:t>mation on the top of Data Form “</w:t>
      </w:r>
      <w:r w:rsidR="004C41BA">
        <w:t xml:space="preserve">Mid- and </w:t>
      </w:r>
      <w:r w:rsidR="00971875">
        <w:t>Overstory</w:t>
      </w:r>
      <w:r w:rsidR="00D12596">
        <w:t xml:space="preserve"> Trees</w:t>
      </w:r>
      <w:r w:rsidR="00971875">
        <w:t xml:space="preserve">” (Figure </w:t>
      </w:r>
      <w:r w:rsidR="00971875" w:rsidRPr="00AD4A68">
        <w:t>10.</w:t>
      </w:r>
      <w:r w:rsidR="00D12596">
        <w:t>1</w:t>
      </w:r>
      <w:r w:rsidR="00971875">
        <w:t>).</w:t>
      </w:r>
      <w:r w:rsidRPr="00D83379">
        <w:t xml:space="preserve"> </w:t>
      </w:r>
      <w:r w:rsidR="00AA4AD6" w:rsidRPr="00AA4AD6">
        <w:rPr>
          <w:noProof/>
        </w:rPr>
        <w:t xml:space="preserve"> </w:t>
      </w:r>
    </w:p>
    <w:p w14:paraId="63FD2E5A" w14:textId="7D965239" w:rsidR="00AB262F" w:rsidRDefault="006571D5" w:rsidP="00BB6A80">
      <w:pPr>
        <w:pStyle w:val="nrpsImageline"/>
        <w:rPr>
          <w:sz w:val="24"/>
        </w:rPr>
      </w:pPr>
      <w:r w:rsidRPr="006571D5">
        <w:rPr>
          <w:noProof/>
        </w:rPr>
        <w:lastRenderedPageBreak/>
        <w:t xml:space="preserve"> </w:t>
      </w:r>
      <w:r>
        <w:rPr>
          <w:noProof/>
        </w:rPr>
        <w:drawing>
          <wp:inline distT="0" distB="0" distL="0" distR="0" wp14:anchorId="6A60D9C2" wp14:editId="26F8F632">
            <wp:extent cx="5753100" cy="6619875"/>
            <wp:effectExtent l="0" t="0" r="0" b="9525"/>
            <wp:docPr id="2" name="Picture 2" descr="Figure 10.1. An overstory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0.1. An overstory datasheet."/>
                    <pic:cNvPicPr/>
                  </pic:nvPicPr>
                  <pic:blipFill rotWithShape="1">
                    <a:blip r:embed="rId9"/>
                    <a:srcRect t="5058" b="4798"/>
                    <a:stretch/>
                  </pic:blipFill>
                  <pic:spPr bwMode="auto">
                    <a:xfrm>
                      <a:off x="0" y="0"/>
                      <a:ext cx="5753100" cy="6619875"/>
                    </a:xfrm>
                    <a:prstGeom prst="rect">
                      <a:avLst/>
                    </a:prstGeom>
                    <a:ln>
                      <a:noFill/>
                    </a:ln>
                    <a:extLst>
                      <a:ext uri="{53640926-AAD7-44D8-BBD7-CCE9431645EC}">
                        <a14:shadowObscured xmlns:a14="http://schemas.microsoft.com/office/drawing/2010/main"/>
                      </a:ext>
                    </a:extLst>
                  </pic:spPr>
                </pic:pic>
              </a:graphicData>
            </a:graphic>
          </wp:inline>
        </w:drawing>
      </w:r>
    </w:p>
    <w:p w14:paraId="50658BCD" w14:textId="749B97A3" w:rsidR="00AB262F" w:rsidRPr="001D300A" w:rsidRDefault="00AB262F" w:rsidP="00BB6A80">
      <w:pPr>
        <w:spacing w:before="120"/>
      </w:pPr>
      <w:r w:rsidRPr="00F73FBC">
        <w:rPr>
          <w:rStyle w:val="nrpsFigurecaptionChar"/>
          <w:b/>
          <w:sz w:val="20"/>
          <w:szCs w:val="20"/>
        </w:rPr>
        <w:t>Figure 10.1.</w:t>
      </w:r>
      <w:r w:rsidRPr="001D300A">
        <w:rPr>
          <w:rStyle w:val="nrpsFigurecaptionChar"/>
          <w:sz w:val="20"/>
          <w:szCs w:val="20"/>
        </w:rPr>
        <w:t xml:space="preserve"> Overstory datasheet. Note that datasheet can be printed across multiple pages with continuous numbers in the tree field.</w:t>
      </w:r>
    </w:p>
    <w:p w14:paraId="1BC555D4" w14:textId="10580532" w:rsidR="00AB262F" w:rsidRPr="00AB262F" w:rsidRDefault="00AB262F" w:rsidP="00D83379">
      <w:pPr>
        <w:rPr>
          <w:sz w:val="24"/>
          <w:u w:val="single"/>
        </w:rPr>
      </w:pPr>
      <w:r w:rsidRPr="00AB262F">
        <w:rPr>
          <w:sz w:val="24"/>
          <w:u w:val="single"/>
        </w:rPr>
        <w:t>Datasheet terminology</w:t>
      </w:r>
    </w:p>
    <w:p w14:paraId="5CAB654C" w14:textId="77777777" w:rsidR="00D83379" w:rsidRPr="00D83379" w:rsidRDefault="00D83379" w:rsidP="00BB6A80">
      <w:pPr>
        <w:pStyle w:val="nrpsNormal"/>
      </w:pPr>
      <w:r w:rsidRPr="00D83379">
        <w:rPr>
          <w:b/>
        </w:rPr>
        <w:t xml:space="preserve">Site #: </w:t>
      </w:r>
      <w:r w:rsidRPr="00D83379">
        <w:t>This is the sample unit number located on the rebar tags at the beginning and end of each transect.</w:t>
      </w:r>
    </w:p>
    <w:p w14:paraId="36B839F0" w14:textId="77777777" w:rsidR="00D83379" w:rsidRPr="00D83379" w:rsidRDefault="00D83379" w:rsidP="00BB6A80">
      <w:pPr>
        <w:pStyle w:val="nrpsNormal"/>
      </w:pPr>
      <w:r w:rsidRPr="00D83379">
        <w:rPr>
          <w:b/>
        </w:rPr>
        <w:lastRenderedPageBreak/>
        <w:t>Date (mm/dd/</w:t>
      </w:r>
      <w:proofErr w:type="spellStart"/>
      <w:r w:rsidRPr="00D83379">
        <w:rPr>
          <w:b/>
        </w:rPr>
        <w:t>yyyy</w:t>
      </w:r>
      <w:proofErr w:type="spellEnd"/>
      <w:r w:rsidRPr="00D83379">
        <w:rPr>
          <w:b/>
        </w:rPr>
        <w:t xml:space="preserve">): </w:t>
      </w:r>
      <w:r w:rsidRPr="00D83379">
        <w:t>Write in the month (2 digits), day (2 digits) and year (4 digits) in the form shown. Include the forward slash. Examples are 05/02/2004 and 06/30/2004.</w:t>
      </w:r>
    </w:p>
    <w:p w14:paraId="37B24CEF" w14:textId="77777777" w:rsidR="00D83379" w:rsidRPr="00D83379" w:rsidRDefault="00D83379" w:rsidP="00BB6A80">
      <w:pPr>
        <w:pStyle w:val="nrpsNormal"/>
      </w:pPr>
      <w:r w:rsidRPr="00D83379">
        <w:rPr>
          <w:b/>
        </w:rPr>
        <w:t xml:space="preserve">Collectors: </w:t>
      </w:r>
      <w:r w:rsidRPr="00D83379">
        <w:t>Fill in the three initials of the people conducting the tree species surveys using capital letters. If you do not have a middle name, put an underscore for your middle initial. In the database, these initials will correspond to the full name and contact information for that person. (The 3-character initials in the database must be unique and if two people have the same initials, one should be given an honorary middle name.)</w:t>
      </w:r>
    </w:p>
    <w:p w14:paraId="471E0E70" w14:textId="2311FCD0" w:rsidR="00D83379" w:rsidRPr="00D83379" w:rsidRDefault="00D83379" w:rsidP="00BB6A80">
      <w:pPr>
        <w:pStyle w:val="nrpsNormal"/>
      </w:pPr>
      <w:r w:rsidRPr="00D83379">
        <w:t>Some woody species can take both tree and shrub forms depending on the landscape context and disturbance history. The distinction of whether a plant is a shrub or tree (</w:t>
      </w:r>
      <w:r w:rsidR="00DC3935">
        <w:t xml:space="preserve">relevant to both the </w:t>
      </w:r>
      <w:r w:rsidRPr="00D83379">
        <w:t xml:space="preserve">regeneration </w:t>
      </w:r>
      <w:r w:rsidR="00DC3935">
        <w:t>and</w:t>
      </w:r>
      <w:r w:rsidR="00DC3935" w:rsidRPr="00D83379">
        <w:t xml:space="preserve"> </w:t>
      </w:r>
      <w:r w:rsidRPr="00D83379">
        <w:t>overstory phase</w:t>
      </w:r>
      <w:r w:rsidR="00DC3935">
        <w:t>s see Table 10.</w:t>
      </w:r>
      <w:r w:rsidR="00110066">
        <w:t>1</w:t>
      </w:r>
      <w:r w:rsidR="00DC3935">
        <w:t xml:space="preserve"> </w:t>
      </w:r>
      <w:r w:rsidR="00110066">
        <w:t>designation</w:t>
      </w:r>
      <w:r w:rsidRPr="00D83379">
        <w:t xml:space="preserve">) is critical to knowing which observations are needed. To aid this process, we have developed a table that </w:t>
      </w:r>
      <w:r w:rsidR="000533C3">
        <w:t>d</w:t>
      </w:r>
      <w:r w:rsidR="00DC3935">
        <w:t>esignates many of these problematic woody plants as shrubs (</w:t>
      </w:r>
      <w:r w:rsidR="00110066">
        <w:t>SOP 7-</w:t>
      </w:r>
      <w:r w:rsidR="00110066" w:rsidRPr="00110066">
        <w:t>Measuring Ground Flora</w:t>
      </w:r>
      <w:r w:rsidR="00DC3935">
        <w:t>) or</w:t>
      </w:r>
      <w:r w:rsidRPr="00D83379">
        <w:t xml:space="preserve"> trees</w:t>
      </w:r>
      <w:r w:rsidR="00DC3935">
        <w:t xml:space="preserve"> (this SOP</w:t>
      </w:r>
      <w:r w:rsidR="00110066">
        <w:t xml:space="preserve">, and </w:t>
      </w:r>
      <w:r w:rsidR="00110066">
        <w:rPr>
          <w:i/>
          <w:iCs/>
        </w:rPr>
        <w:t xml:space="preserve">Regeneration methods </w:t>
      </w:r>
      <w:r w:rsidR="00110066">
        <w:t>in SOP 7-</w:t>
      </w:r>
      <w:r w:rsidR="00110066" w:rsidRPr="00110066">
        <w:t>Measuring Ground Flora</w:t>
      </w:r>
      <w:r w:rsidR="00DC3935">
        <w:t>)</w:t>
      </w:r>
      <w:r w:rsidR="00E55570">
        <w:t xml:space="preserve"> (</w:t>
      </w:r>
      <w:r w:rsidR="00EE4910">
        <w:t xml:space="preserve">protocol narrative, Table </w:t>
      </w:r>
      <w:r w:rsidR="00DC3935">
        <w:t>A1, also included here Table 10.1</w:t>
      </w:r>
      <w:r w:rsidR="00E55570">
        <w:t>)</w:t>
      </w:r>
      <w:r w:rsidRPr="00D83379">
        <w:t xml:space="preserve">. </w:t>
      </w:r>
      <w:r w:rsidR="000533C3">
        <w:t>Scribes</w:t>
      </w:r>
      <w:r w:rsidR="00955190">
        <w:t xml:space="preserve"> should have a copy of Table 10.1 to consult in the field. </w:t>
      </w:r>
      <w:r w:rsidRPr="00D83379">
        <w:t xml:space="preserve">If </w:t>
      </w:r>
      <w:r w:rsidR="006509E0">
        <w:t>you</w:t>
      </w:r>
      <w:r w:rsidR="006509E0" w:rsidRPr="00D83379">
        <w:t xml:space="preserve"> </w:t>
      </w:r>
      <w:r w:rsidRPr="00D83379">
        <w:t>are still unclear</w:t>
      </w:r>
      <w:r w:rsidR="006509E0">
        <w:t xml:space="preserve"> as to whether a species should be considered a tree or shrub</w:t>
      </w:r>
      <w:r w:rsidRPr="00D83379">
        <w:t>, collect observations</w:t>
      </w:r>
      <w:r w:rsidR="00955190">
        <w:t xml:space="preserve"> both</w:t>
      </w:r>
      <w:r w:rsidRPr="00D83379">
        <w:t xml:space="preserve"> </w:t>
      </w:r>
      <w:r w:rsidR="002556F1">
        <w:t xml:space="preserve">as </w:t>
      </w:r>
      <w:r w:rsidR="004C2419">
        <w:t xml:space="preserve">if the species in question is a </w:t>
      </w:r>
      <w:r w:rsidRPr="00D83379">
        <w:t>tree</w:t>
      </w:r>
      <w:r w:rsidR="002556F1">
        <w:t xml:space="preserve"> (see SOP 7</w:t>
      </w:r>
      <w:r w:rsidR="00110066">
        <w:t>-</w:t>
      </w:r>
      <w:r w:rsidR="00110066" w:rsidRPr="00110066">
        <w:t>Measuring Ground Flora</w:t>
      </w:r>
      <w:r w:rsidR="002556F1">
        <w:t xml:space="preserve"> for plot observations)</w:t>
      </w:r>
      <w:r w:rsidRPr="00D83379">
        <w:t xml:space="preserve">, </w:t>
      </w:r>
      <w:r w:rsidR="00955190">
        <w:t xml:space="preserve">and a shrub </w:t>
      </w:r>
      <w:r w:rsidRPr="00D83379">
        <w:t>but flag the</w:t>
      </w:r>
      <w:r w:rsidR="004C2419">
        <w:t>se observations</w:t>
      </w:r>
      <w:r w:rsidRPr="00D83379">
        <w:t xml:space="preserve"> so that</w:t>
      </w:r>
      <w:r w:rsidR="00955190">
        <w:t xml:space="preserve"> the project leader</w:t>
      </w:r>
      <w:r w:rsidRPr="00D83379">
        <w:t xml:space="preserve"> </w:t>
      </w:r>
      <w:r w:rsidR="004C2419">
        <w:t xml:space="preserve">can designate them as the proper growth form </w:t>
      </w:r>
      <w:r w:rsidRPr="00D83379">
        <w:t xml:space="preserve">prior to data entry. </w:t>
      </w:r>
      <w:r w:rsidR="00955190">
        <w:t>Prior to the field season, b</w:t>
      </w:r>
      <w:r w:rsidRPr="00D83379">
        <w:t xml:space="preserve">otanists should review the </w:t>
      </w:r>
      <w:r w:rsidR="004C41BA">
        <w:t xml:space="preserve">tree </w:t>
      </w:r>
      <w:r w:rsidRPr="00D83379">
        <w:t>list</w:t>
      </w:r>
      <w:r w:rsidR="00955190">
        <w:t xml:space="preserve"> (Table 10.1)</w:t>
      </w:r>
      <w:r w:rsidRPr="00D83379">
        <w:t xml:space="preserve"> along with prior species lists</w:t>
      </w:r>
      <w:r w:rsidR="00955190">
        <w:t xml:space="preserve"> (see </w:t>
      </w:r>
      <w:proofErr w:type="spellStart"/>
      <w:r w:rsidR="00955190">
        <w:t>VegMon</w:t>
      </w:r>
      <w:proofErr w:type="spellEnd"/>
      <w:r w:rsidR="00955190">
        <w:t xml:space="preserve"> database)</w:t>
      </w:r>
      <w:r w:rsidRPr="00D83379">
        <w:t xml:space="preserve"> to create awareness of preferred data collection procedures.</w:t>
      </w:r>
      <w:r w:rsidR="00955190">
        <w:t xml:space="preserve"> </w:t>
      </w:r>
    </w:p>
    <w:p w14:paraId="44686F6F" w14:textId="76C90EFC" w:rsidR="00D83379" w:rsidRPr="00D83379" w:rsidRDefault="00E55570" w:rsidP="00E55570">
      <w:pPr>
        <w:pStyle w:val="nrpsHeading2"/>
      </w:pPr>
      <w:r>
        <w:t>Tree</w:t>
      </w:r>
      <w:r w:rsidR="00D83379" w:rsidRPr="00D83379">
        <w:t xml:space="preserve"> Measurement </w:t>
      </w:r>
      <w:r w:rsidR="0030040A">
        <w:t>(see SOP 3</w:t>
      </w:r>
      <w:r w:rsidR="00A4321A">
        <w:t>-</w:t>
      </w:r>
      <w:r w:rsidR="0063104F" w:rsidRPr="0063104F">
        <w:t>Establishing and Marking Permanent Sample Sites</w:t>
      </w:r>
      <w:r w:rsidR="0030040A">
        <w:t xml:space="preserve"> for tag installation procedures)</w:t>
      </w:r>
    </w:p>
    <w:p w14:paraId="7F22FC1B" w14:textId="302BA58B" w:rsidR="0003639F" w:rsidRPr="00BB6A80" w:rsidRDefault="0003639F" w:rsidP="0003639F">
      <w:pPr>
        <w:numPr>
          <w:ilvl w:val="0"/>
          <w:numId w:val="30"/>
        </w:numPr>
        <w:rPr>
          <w:szCs w:val="23"/>
        </w:rPr>
      </w:pPr>
      <w:r w:rsidRPr="00BB6A80">
        <w:rPr>
          <w:szCs w:val="23"/>
        </w:rPr>
        <w:t xml:space="preserve">Working from the </w:t>
      </w:r>
      <w:r w:rsidRPr="00BB6A80">
        <w:rPr>
          <w:szCs w:val="23"/>
          <w:u w:val="single"/>
        </w:rPr>
        <w:t>Start</w:t>
      </w:r>
      <w:r w:rsidRPr="00BB6A80">
        <w:rPr>
          <w:szCs w:val="23"/>
        </w:rPr>
        <w:t xml:space="preserve"> of the transects (0 m), move through the </w:t>
      </w:r>
      <w:r w:rsidR="00471B2C" w:rsidRPr="00BB6A80">
        <w:rPr>
          <w:szCs w:val="23"/>
        </w:rPr>
        <w:t xml:space="preserve">site </w:t>
      </w:r>
      <w:r w:rsidRPr="00BB6A80">
        <w:rPr>
          <w:szCs w:val="23"/>
        </w:rPr>
        <w:t>systematically</w:t>
      </w:r>
      <w:r w:rsidR="00471B2C" w:rsidRPr="00BB6A80">
        <w:rPr>
          <w:szCs w:val="23"/>
        </w:rPr>
        <w:t>,</w:t>
      </w:r>
      <w:r w:rsidRPr="00BB6A80">
        <w:rPr>
          <w:szCs w:val="23"/>
        </w:rPr>
        <w:t xml:space="preserve"> taking care not to miss trees. </w:t>
      </w:r>
      <w:r w:rsidR="004C2419" w:rsidRPr="00BB6A80">
        <w:rPr>
          <w:szCs w:val="23"/>
        </w:rPr>
        <w:t>M</w:t>
      </w:r>
      <w:r w:rsidRPr="00BB6A80">
        <w:rPr>
          <w:szCs w:val="23"/>
        </w:rPr>
        <w:t>ark</w:t>
      </w:r>
      <w:r w:rsidR="004C2419" w:rsidRPr="00BB6A80">
        <w:rPr>
          <w:szCs w:val="23"/>
        </w:rPr>
        <w:t xml:space="preserve"> each tree</w:t>
      </w:r>
      <w:r w:rsidRPr="00BB6A80">
        <w:rPr>
          <w:szCs w:val="23"/>
        </w:rPr>
        <w:t xml:space="preserve"> using a chalk paddle as </w:t>
      </w:r>
      <w:r w:rsidR="004C2419" w:rsidRPr="00BB6A80">
        <w:rPr>
          <w:szCs w:val="23"/>
        </w:rPr>
        <w:t xml:space="preserve">you </w:t>
      </w:r>
      <w:r w:rsidRPr="00BB6A80">
        <w:rPr>
          <w:szCs w:val="23"/>
        </w:rPr>
        <w:t>measure</w:t>
      </w:r>
      <w:r w:rsidR="004C2419" w:rsidRPr="00BB6A80">
        <w:rPr>
          <w:szCs w:val="23"/>
        </w:rPr>
        <w:t xml:space="preserve"> it</w:t>
      </w:r>
      <w:r w:rsidRPr="00BB6A80">
        <w:rPr>
          <w:szCs w:val="23"/>
        </w:rPr>
        <w:t xml:space="preserve">. This is done to ensure each tree is sampled only once. For </w:t>
      </w:r>
      <w:r w:rsidR="00CF0AB5" w:rsidRPr="00BB6A80">
        <w:rPr>
          <w:szCs w:val="23"/>
        </w:rPr>
        <w:t xml:space="preserve">sites </w:t>
      </w:r>
      <w:r w:rsidRPr="00BB6A80">
        <w:rPr>
          <w:szCs w:val="23"/>
        </w:rPr>
        <w:t>with densely wooded areas, the area sampled for tree</w:t>
      </w:r>
      <w:r w:rsidR="00CF0AB5" w:rsidRPr="00BB6A80">
        <w:rPr>
          <w:szCs w:val="23"/>
        </w:rPr>
        <w:t>s</w:t>
      </w:r>
      <w:r w:rsidRPr="00BB6A80">
        <w:rPr>
          <w:szCs w:val="23"/>
        </w:rPr>
        <w:t xml:space="preserve"> with DBH </w:t>
      </w:r>
      <w:r w:rsidR="00161695" w:rsidRPr="00BB6A80">
        <w:rPr>
          <w:szCs w:val="23"/>
        </w:rPr>
        <w:t>&gt;</w:t>
      </w:r>
      <w:r w:rsidRPr="00BB6A80">
        <w:rPr>
          <w:szCs w:val="23"/>
        </w:rPr>
        <w:t xml:space="preserve">5cm but &lt;15 cm </w:t>
      </w:r>
      <w:r w:rsidR="00A65B50" w:rsidRPr="00BB6A80">
        <w:rPr>
          <w:szCs w:val="23"/>
        </w:rPr>
        <w:t xml:space="preserve">may be reduced </w:t>
      </w:r>
      <w:r w:rsidRPr="00BB6A80">
        <w:rPr>
          <w:szCs w:val="23"/>
        </w:rPr>
        <w:t>to a 10 m x 20 m area</w:t>
      </w:r>
      <w:r w:rsidR="00DA08B5" w:rsidRPr="00BB6A80">
        <w:rPr>
          <w:szCs w:val="23"/>
        </w:rPr>
        <w:t xml:space="preserve"> (see 2a</w:t>
      </w:r>
      <w:r w:rsidR="00534CB9" w:rsidRPr="00BB6A80">
        <w:rPr>
          <w:szCs w:val="23"/>
        </w:rPr>
        <w:t>, Figure 10.2</w:t>
      </w:r>
      <w:r w:rsidR="00DA08B5" w:rsidRPr="00BB6A80">
        <w:rPr>
          <w:szCs w:val="23"/>
        </w:rPr>
        <w:t>)</w:t>
      </w:r>
      <w:r w:rsidRPr="00BB6A80">
        <w:rPr>
          <w:szCs w:val="23"/>
        </w:rPr>
        <w:t xml:space="preserve">. </w:t>
      </w:r>
    </w:p>
    <w:p w14:paraId="7587DBF9" w14:textId="05057179" w:rsidR="00D83379" w:rsidRPr="00BB6A80" w:rsidRDefault="00E55570" w:rsidP="00D83379">
      <w:pPr>
        <w:numPr>
          <w:ilvl w:val="0"/>
          <w:numId w:val="30"/>
        </w:numPr>
        <w:rPr>
          <w:szCs w:val="23"/>
        </w:rPr>
      </w:pPr>
      <w:r w:rsidRPr="00BB6A80">
        <w:rPr>
          <w:szCs w:val="23"/>
        </w:rPr>
        <w:t xml:space="preserve">Measure all tree species within the site, </w:t>
      </w:r>
      <w:r w:rsidR="00D83379" w:rsidRPr="00BB6A80">
        <w:rPr>
          <w:szCs w:val="23"/>
        </w:rPr>
        <w:t>both alive and dead,</w:t>
      </w:r>
      <w:r w:rsidRPr="00BB6A80">
        <w:rPr>
          <w:szCs w:val="23"/>
        </w:rPr>
        <w:t xml:space="preserve"> if</w:t>
      </w:r>
      <w:r w:rsidR="00D83379" w:rsidRPr="00BB6A80">
        <w:rPr>
          <w:szCs w:val="23"/>
        </w:rPr>
        <w:t xml:space="preserve"> </w:t>
      </w:r>
      <w:r w:rsidR="003D17BD" w:rsidRPr="00BB6A80">
        <w:rPr>
          <w:szCs w:val="23"/>
        </w:rPr>
        <w:t>&gt;</w:t>
      </w:r>
      <w:r w:rsidR="00D83379" w:rsidRPr="00BB6A80">
        <w:rPr>
          <w:szCs w:val="23"/>
        </w:rPr>
        <w:t>5</w:t>
      </w:r>
      <w:r w:rsidRPr="00BB6A80">
        <w:rPr>
          <w:szCs w:val="23"/>
        </w:rPr>
        <w:t xml:space="preserve"> </w:t>
      </w:r>
      <w:r w:rsidR="00D83379" w:rsidRPr="00BB6A80">
        <w:rPr>
          <w:szCs w:val="23"/>
        </w:rPr>
        <w:t xml:space="preserve">cm in DBH (diameter at breast height), in the 20 m x 50 m area (0.1 ha) located between transects A and B (Figure </w:t>
      </w:r>
      <w:r w:rsidR="006C63CA" w:rsidRPr="00BB6A80">
        <w:rPr>
          <w:szCs w:val="23"/>
        </w:rPr>
        <w:t>10</w:t>
      </w:r>
      <w:r w:rsidRPr="00BB6A80">
        <w:rPr>
          <w:szCs w:val="23"/>
        </w:rPr>
        <w:t>.</w:t>
      </w:r>
      <w:r w:rsidR="006C63CA" w:rsidRPr="00BB6A80">
        <w:rPr>
          <w:szCs w:val="23"/>
        </w:rPr>
        <w:t>0</w:t>
      </w:r>
      <w:r w:rsidR="00D83379" w:rsidRPr="00BB6A80">
        <w:rPr>
          <w:szCs w:val="23"/>
        </w:rPr>
        <w:t>).</w:t>
      </w:r>
      <w:r w:rsidR="00DA08B5" w:rsidRPr="00BB6A80">
        <w:rPr>
          <w:szCs w:val="23"/>
        </w:rPr>
        <w:t xml:space="preserve"> </w:t>
      </w:r>
      <w:r w:rsidR="00692749" w:rsidRPr="00BB6A80">
        <w:rPr>
          <w:szCs w:val="23"/>
        </w:rPr>
        <w:t xml:space="preserve">Tree stems touching the site boundaries must be at least 50% within the site to be included in the sampling. </w:t>
      </w:r>
      <w:r w:rsidR="002E4D92" w:rsidRPr="00BB6A80">
        <w:rPr>
          <w:szCs w:val="23"/>
        </w:rPr>
        <w:t>For leaning d</w:t>
      </w:r>
      <w:r w:rsidR="00DA08B5" w:rsidRPr="00BB6A80">
        <w:rPr>
          <w:szCs w:val="23"/>
        </w:rPr>
        <w:t>ead (snag) trees</w:t>
      </w:r>
      <w:r w:rsidR="002E4D92" w:rsidRPr="00BB6A80">
        <w:rPr>
          <w:szCs w:val="23"/>
        </w:rPr>
        <w:t xml:space="preserve"> when the DBH is </w:t>
      </w:r>
      <w:r w:rsidR="005F510B" w:rsidRPr="00BB6A80">
        <w:rPr>
          <w:szCs w:val="23"/>
        </w:rPr>
        <w:t>&lt;1 m</w:t>
      </w:r>
      <w:r w:rsidR="002E4D92" w:rsidRPr="00BB6A80">
        <w:rPr>
          <w:szCs w:val="23"/>
        </w:rPr>
        <w:t xml:space="preserve"> above the ground</w:t>
      </w:r>
      <w:r w:rsidR="005F510B" w:rsidRPr="00BB6A80">
        <w:rPr>
          <w:szCs w:val="23"/>
        </w:rPr>
        <w:t>,</w:t>
      </w:r>
      <w:r w:rsidR="002E4D92" w:rsidRPr="00BB6A80">
        <w:rPr>
          <w:szCs w:val="23"/>
        </w:rPr>
        <w:t xml:space="preserve"> do not measure as overstory. For live trees that are leaning, continue to measure the DBH even if the tree becomes horizontal. This could occur in cases such as windthrow. Consider safety when assessing leaning and dead trees. </w:t>
      </w:r>
    </w:p>
    <w:p w14:paraId="7E877BEB" w14:textId="7B14EE2E" w:rsidR="00D83379" w:rsidRPr="00BB6A80" w:rsidRDefault="00D83379" w:rsidP="0079253B">
      <w:pPr>
        <w:ind w:left="450"/>
        <w:rPr>
          <w:szCs w:val="23"/>
        </w:rPr>
      </w:pPr>
      <w:r w:rsidRPr="00BB6A80">
        <w:rPr>
          <w:szCs w:val="23"/>
        </w:rPr>
        <w:t xml:space="preserve">2a. </w:t>
      </w:r>
      <w:r w:rsidRPr="00BB6A80">
        <w:rPr>
          <w:szCs w:val="23"/>
          <w:u w:val="single"/>
        </w:rPr>
        <w:t>Criteria for measuring a subplot fraction instead of the entire plot</w:t>
      </w:r>
      <w:r w:rsidRPr="00BB6A80">
        <w:rPr>
          <w:szCs w:val="23"/>
        </w:rPr>
        <w:t xml:space="preserve">: </w:t>
      </w:r>
      <w:r w:rsidR="0079253B" w:rsidRPr="00BB6A80">
        <w:rPr>
          <w:szCs w:val="23"/>
        </w:rPr>
        <w:t xml:space="preserve">If </w:t>
      </w:r>
      <w:r w:rsidR="00DC3935" w:rsidRPr="00BB6A80">
        <w:rPr>
          <w:szCs w:val="23"/>
        </w:rPr>
        <w:t xml:space="preserve">midstory </w:t>
      </w:r>
      <w:r w:rsidRPr="00BB6A80">
        <w:rPr>
          <w:szCs w:val="23"/>
        </w:rPr>
        <w:t xml:space="preserve">trees (DBH ≥ </w:t>
      </w:r>
      <w:r w:rsidR="00DC3935" w:rsidRPr="00BB6A80">
        <w:rPr>
          <w:szCs w:val="23"/>
        </w:rPr>
        <w:t>4.9</w:t>
      </w:r>
      <w:r w:rsidR="00A65B50" w:rsidRPr="00BB6A80">
        <w:rPr>
          <w:szCs w:val="23"/>
        </w:rPr>
        <w:t xml:space="preserve"> cm</w:t>
      </w:r>
      <w:r w:rsidRPr="00BB6A80">
        <w:rPr>
          <w:szCs w:val="23"/>
        </w:rPr>
        <w:t xml:space="preserve"> and ≤ 15</w:t>
      </w:r>
      <w:r w:rsidR="00DC3935" w:rsidRPr="00BB6A80">
        <w:rPr>
          <w:szCs w:val="23"/>
        </w:rPr>
        <w:t>.1</w:t>
      </w:r>
      <w:r w:rsidR="00A65B50" w:rsidRPr="00BB6A80">
        <w:rPr>
          <w:szCs w:val="23"/>
        </w:rPr>
        <w:t xml:space="preserve"> cm</w:t>
      </w:r>
      <w:r w:rsidRPr="00BB6A80">
        <w:rPr>
          <w:szCs w:val="23"/>
        </w:rPr>
        <w:t>) are dense: (≥ 50 trees in 25% of the plot (= 50 trees/250 m</w:t>
      </w:r>
      <w:r w:rsidRPr="00BB6A80">
        <w:rPr>
          <w:szCs w:val="23"/>
          <w:vertAlign w:val="superscript"/>
        </w:rPr>
        <w:t>2</w:t>
      </w:r>
      <w:r w:rsidRPr="00BB6A80">
        <w:rPr>
          <w:szCs w:val="23"/>
        </w:rPr>
        <w:t>)) (</w:t>
      </w:r>
      <w:r w:rsidR="005F510B" w:rsidRPr="00BB6A80">
        <w:rPr>
          <w:szCs w:val="23"/>
        </w:rPr>
        <w:t xml:space="preserve">USDI </w:t>
      </w:r>
      <w:r w:rsidRPr="00BB6A80">
        <w:rPr>
          <w:szCs w:val="23"/>
        </w:rPr>
        <w:t xml:space="preserve">NPS </w:t>
      </w:r>
      <w:r w:rsidR="005F510B" w:rsidRPr="00BB6A80">
        <w:rPr>
          <w:szCs w:val="23"/>
        </w:rPr>
        <w:t xml:space="preserve">2003, </w:t>
      </w:r>
      <w:r w:rsidRPr="00BB6A80">
        <w:rPr>
          <w:szCs w:val="23"/>
        </w:rPr>
        <w:t>p. 45). In that case, measure DBH</w:t>
      </w:r>
      <w:r w:rsidR="00DC3935" w:rsidRPr="00BB6A80">
        <w:rPr>
          <w:szCs w:val="23"/>
        </w:rPr>
        <w:t xml:space="preserve"> of midstory trees</w:t>
      </w:r>
      <w:r w:rsidRPr="00BB6A80">
        <w:rPr>
          <w:szCs w:val="23"/>
        </w:rPr>
        <w:t xml:space="preserve"> in a </w:t>
      </w:r>
      <w:r w:rsidR="00471B2C" w:rsidRPr="00BB6A80">
        <w:rPr>
          <w:szCs w:val="23"/>
        </w:rPr>
        <w:t>subset of the site</w:t>
      </w:r>
      <w:r w:rsidR="00AB262F" w:rsidRPr="00BB6A80">
        <w:rPr>
          <w:szCs w:val="23"/>
        </w:rPr>
        <w:t xml:space="preserve"> only</w:t>
      </w:r>
      <w:r w:rsidR="00471B2C" w:rsidRPr="00BB6A80">
        <w:rPr>
          <w:szCs w:val="23"/>
        </w:rPr>
        <w:t>,</w:t>
      </w:r>
      <w:r w:rsidR="00AB262F" w:rsidRPr="00BB6A80">
        <w:rPr>
          <w:szCs w:val="23"/>
        </w:rPr>
        <w:t xml:space="preserve"> as </w:t>
      </w:r>
      <w:r w:rsidR="00471B2C" w:rsidRPr="00BB6A80">
        <w:rPr>
          <w:szCs w:val="23"/>
        </w:rPr>
        <w:t xml:space="preserve">shown </w:t>
      </w:r>
      <w:r w:rsidR="00AB262F" w:rsidRPr="00BB6A80">
        <w:rPr>
          <w:szCs w:val="23"/>
        </w:rPr>
        <w:t xml:space="preserve">in </w:t>
      </w:r>
      <w:r w:rsidR="00471B2C" w:rsidRPr="00BB6A80">
        <w:rPr>
          <w:szCs w:val="23"/>
        </w:rPr>
        <w:t>F</w:t>
      </w:r>
      <w:r w:rsidR="00AB262F" w:rsidRPr="00BB6A80">
        <w:rPr>
          <w:szCs w:val="23"/>
        </w:rPr>
        <w:t>igure 10</w:t>
      </w:r>
      <w:r w:rsidRPr="00BB6A80">
        <w:rPr>
          <w:szCs w:val="23"/>
        </w:rPr>
        <w:t>.2.</w:t>
      </w:r>
      <w:r w:rsidR="00AB262F" w:rsidRPr="00BB6A80">
        <w:rPr>
          <w:szCs w:val="23"/>
        </w:rPr>
        <w:t xml:space="preserve"> </w:t>
      </w:r>
      <w:r w:rsidRPr="00BB6A80">
        <w:rPr>
          <w:szCs w:val="23"/>
        </w:rPr>
        <w:t xml:space="preserve">The 10 m x 20 m </w:t>
      </w:r>
      <w:r w:rsidR="00471B2C" w:rsidRPr="00BB6A80">
        <w:rPr>
          <w:szCs w:val="23"/>
        </w:rPr>
        <w:t xml:space="preserve">subsite </w:t>
      </w:r>
      <w:r w:rsidRPr="00BB6A80">
        <w:rPr>
          <w:szCs w:val="23"/>
        </w:rPr>
        <w:t xml:space="preserve">will be centered in the </w:t>
      </w:r>
      <w:r w:rsidR="00471B2C" w:rsidRPr="00BB6A80">
        <w:rPr>
          <w:szCs w:val="23"/>
        </w:rPr>
        <w:t>site</w:t>
      </w:r>
      <w:r w:rsidR="00CF0AB5" w:rsidRPr="00BB6A80">
        <w:rPr>
          <w:szCs w:val="23"/>
        </w:rPr>
        <w:t xml:space="preserve"> between 20 and 30 meters</w:t>
      </w:r>
      <w:r w:rsidR="00DC3935" w:rsidRPr="00BB6A80">
        <w:rPr>
          <w:szCs w:val="23"/>
        </w:rPr>
        <w:t>. Trees</w:t>
      </w:r>
      <w:r w:rsidR="00471B2C" w:rsidRPr="00BB6A80">
        <w:rPr>
          <w:szCs w:val="23"/>
        </w:rPr>
        <w:t xml:space="preserve"> </w:t>
      </w:r>
      <w:r w:rsidRPr="00BB6A80">
        <w:rPr>
          <w:szCs w:val="23"/>
        </w:rPr>
        <w:t xml:space="preserve"> </w:t>
      </w:r>
      <w:r w:rsidRPr="00BB6A80">
        <w:rPr>
          <w:szCs w:val="23"/>
          <w:u w:val="single"/>
        </w:rPr>
        <w:t xml:space="preserve">&gt; </w:t>
      </w:r>
      <w:r w:rsidR="00AB262F" w:rsidRPr="00BB6A80">
        <w:rPr>
          <w:szCs w:val="23"/>
        </w:rPr>
        <w:t xml:space="preserve">15 cm in DBH </w:t>
      </w:r>
      <w:r w:rsidR="00DC3935" w:rsidRPr="00BB6A80">
        <w:rPr>
          <w:szCs w:val="23"/>
        </w:rPr>
        <w:t>will be measured across the whole 50 m X 20</w:t>
      </w:r>
      <w:r w:rsidR="00CF0AB5" w:rsidRPr="00BB6A80">
        <w:rPr>
          <w:szCs w:val="23"/>
        </w:rPr>
        <w:t xml:space="preserve"> </w:t>
      </w:r>
      <w:r w:rsidR="00DC3935" w:rsidRPr="00BB6A80">
        <w:rPr>
          <w:szCs w:val="23"/>
        </w:rPr>
        <w:t>m site.</w:t>
      </w:r>
    </w:p>
    <w:p w14:paraId="0F7B2E77" w14:textId="19D2ADF7" w:rsidR="00534CB9" w:rsidRDefault="00534CB9" w:rsidP="00BB6A80">
      <w:pPr>
        <w:pStyle w:val="nrpsImageline"/>
      </w:pPr>
      <w:r>
        <w:rPr>
          <w:noProof/>
        </w:rPr>
        <w:lastRenderedPageBreak/>
        <w:drawing>
          <wp:inline distT="0" distB="0" distL="0" distR="0" wp14:anchorId="3445C938" wp14:editId="2FD565BE">
            <wp:extent cx="3536315" cy="1712371"/>
            <wp:effectExtent l="0" t="0" r="0" b="0"/>
            <wp:docPr id="24" name="Picture 24" descr="Figure 10.2. Diagram of paired transects that create the 20 by 50 m site for tree species samp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igure 10.2. Diagram of paired transects that create the 20 by 50 m site for tree species sampling.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2260" cy="1724934"/>
                    </a:xfrm>
                    <a:prstGeom prst="rect">
                      <a:avLst/>
                    </a:prstGeom>
                    <a:noFill/>
                  </pic:spPr>
                </pic:pic>
              </a:graphicData>
            </a:graphic>
          </wp:inline>
        </w:drawing>
      </w:r>
    </w:p>
    <w:p w14:paraId="0CB45EB6" w14:textId="6834B0F1" w:rsidR="00534CB9" w:rsidRPr="006C63CA" w:rsidRDefault="00534CB9" w:rsidP="00534CB9">
      <w:pPr>
        <w:pStyle w:val="nrpsFigurecaption"/>
      </w:pPr>
      <w:r w:rsidRPr="006C63CA">
        <w:rPr>
          <w:b/>
        </w:rPr>
        <w:t>Figure 10.2.</w:t>
      </w:r>
      <w:r w:rsidRPr="006C63CA">
        <w:t xml:space="preserve"> Diagram displaying paired transects creating the 20 m x 50 m </w:t>
      </w:r>
      <w:r w:rsidR="00A65B50">
        <w:t>site</w:t>
      </w:r>
      <w:r w:rsidR="00A65B50" w:rsidRPr="006C63CA">
        <w:t xml:space="preserve"> </w:t>
      </w:r>
      <w:r w:rsidRPr="006C63CA">
        <w:t xml:space="preserve">for tree species sampling with the provisional (if density is </w:t>
      </w:r>
      <w:r w:rsidR="00CF0AB5">
        <w:rPr>
          <w:rFonts w:cs="Arial"/>
        </w:rPr>
        <w:t>≥</w:t>
      </w:r>
      <w:r w:rsidRPr="006C63CA">
        <w:t xml:space="preserve"> 50 trees/250 m</w:t>
      </w:r>
      <w:r w:rsidRPr="00FC6B67">
        <w:rPr>
          <w:vertAlign w:val="superscript"/>
        </w:rPr>
        <w:t>2</w:t>
      </w:r>
      <w:r w:rsidRPr="006C63CA">
        <w:t>) 10 m x 20 m subplot for measuring tree species &gt;5</w:t>
      </w:r>
      <w:r w:rsidR="0037028A">
        <w:t xml:space="preserve"> </w:t>
      </w:r>
      <w:r w:rsidRPr="006C63CA">
        <w:t>cm and &lt;15</w:t>
      </w:r>
      <w:r w:rsidR="0037028A">
        <w:t xml:space="preserve"> </w:t>
      </w:r>
      <w:r w:rsidRPr="006C63CA">
        <w:t>cm</w:t>
      </w:r>
      <w:r>
        <w:t xml:space="preserve"> DBH</w:t>
      </w:r>
      <w:r w:rsidRPr="006C63CA">
        <w:t>.</w:t>
      </w:r>
      <w:r w:rsidR="005F510B">
        <w:t xml:space="preserve"> Trees &gt;15 cm DBH will be measured in the </w:t>
      </w:r>
      <w:r w:rsidR="00471B2C">
        <w:t xml:space="preserve">entire </w:t>
      </w:r>
      <w:r w:rsidR="005F510B">
        <w:t>site.</w:t>
      </w:r>
    </w:p>
    <w:p w14:paraId="298F5E23" w14:textId="0F86D3EC" w:rsidR="0079253B" w:rsidRPr="00BB6A80" w:rsidRDefault="00D83379" w:rsidP="00D83379">
      <w:pPr>
        <w:numPr>
          <w:ilvl w:val="0"/>
          <w:numId w:val="30"/>
        </w:numPr>
        <w:rPr>
          <w:szCs w:val="23"/>
        </w:rPr>
      </w:pPr>
      <w:r w:rsidRPr="00BB6A80">
        <w:rPr>
          <w:szCs w:val="23"/>
        </w:rPr>
        <w:t>Each tree is identified to species, if possible. Tree species are recorded using a species code consisting of the first four letters of both the genus and the specific epithet</w:t>
      </w:r>
      <w:r w:rsidR="0079253B" w:rsidRPr="00BB6A80">
        <w:rPr>
          <w:szCs w:val="23"/>
        </w:rPr>
        <w:t xml:space="preserve"> as a minimum</w:t>
      </w:r>
      <w:r w:rsidRPr="00BB6A80">
        <w:rPr>
          <w:szCs w:val="23"/>
        </w:rPr>
        <w:t xml:space="preserve">. For example, </w:t>
      </w:r>
      <w:r w:rsidR="006C63CA" w:rsidRPr="00BB6A80">
        <w:rPr>
          <w:szCs w:val="23"/>
        </w:rPr>
        <w:t xml:space="preserve">record </w:t>
      </w:r>
      <w:r w:rsidRPr="00BB6A80">
        <w:rPr>
          <w:i/>
          <w:szCs w:val="23"/>
        </w:rPr>
        <w:t xml:space="preserve">Quercus </w:t>
      </w:r>
      <w:proofErr w:type="spellStart"/>
      <w:r w:rsidRPr="00BB6A80">
        <w:rPr>
          <w:i/>
          <w:szCs w:val="23"/>
        </w:rPr>
        <w:t>velutina</w:t>
      </w:r>
      <w:proofErr w:type="spellEnd"/>
      <w:r w:rsidRPr="00BB6A80">
        <w:rPr>
          <w:i/>
          <w:szCs w:val="23"/>
        </w:rPr>
        <w:t xml:space="preserve"> </w:t>
      </w:r>
      <w:r w:rsidR="006C63CA" w:rsidRPr="00BB6A80">
        <w:rPr>
          <w:szCs w:val="23"/>
        </w:rPr>
        <w:t>as</w:t>
      </w:r>
      <w:r w:rsidRPr="00BB6A80">
        <w:rPr>
          <w:szCs w:val="23"/>
        </w:rPr>
        <w:t xml:space="preserve"> QUER</w:t>
      </w:r>
      <w:r w:rsidR="003637D9" w:rsidRPr="00BB6A80">
        <w:rPr>
          <w:szCs w:val="23"/>
        </w:rPr>
        <w:t xml:space="preserve"> </w:t>
      </w:r>
      <w:r w:rsidRPr="00BB6A80">
        <w:rPr>
          <w:szCs w:val="23"/>
        </w:rPr>
        <w:t xml:space="preserve">VELU. </w:t>
      </w:r>
      <w:r w:rsidR="0079253B" w:rsidRPr="00BB6A80">
        <w:rPr>
          <w:szCs w:val="23"/>
        </w:rPr>
        <w:t xml:space="preserve">For </w:t>
      </w:r>
      <w:r w:rsidR="0079253B" w:rsidRPr="00BB6A80">
        <w:rPr>
          <w:i/>
          <w:szCs w:val="23"/>
        </w:rPr>
        <w:t>Acer</w:t>
      </w:r>
      <w:r w:rsidR="0079253B" w:rsidRPr="00BB6A80">
        <w:rPr>
          <w:szCs w:val="23"/>
        </w:rPr>
        <w:t xml:space="preserve"> species write out the whole name as two species have the same 4x4 </w:t>
      </w:r>
      <w:r w:rsidR="003637D9" w:rsidRPr="00BB6A80">
        <w:rPr>
          <w:szCs w:val="23"/>
        </w:rPr>
        <w:t xml:space="preserve">letter </w:t>
      </w:r>
      <w:r w:rsidR="0079253B" w:rsidRPr="00BB6A80">
        <w:rPr>
          <w:szCs w:val="23"/>
        </w:rPr>
        <w:t xml:space="preserve">code. </w:t>
      </w:r>
    </w:p>
    <w:p w14:paraId="24D82F5C" w14:textId="5589AFC9" w:rsidR="005E65ED" w:rsidRDefault="00D83379" w:rsidP="00BB6A80">
      <w:pPr>
        <w:pStyle w:val="nrpsNormal"/>
      </w:pPr>
      <w:r w:rsidRPr="00D83379">
        <w:t xml:space="preserve">Diameter at breast height (DBH) is measured at 1.372 m (4.5 feet) from </w:t>
      </w:r>
      <w:r w:rsidR="00367BB7">
        <w:t xml:space="preserve">the </w:t>
      </w:r>
      <w:r w:rsidRPr="00D83379">
        <w:t>root collar</w:t>
      </w:r>
      <w:r w:rsidR="00603EEA">
        <w:t>. If the tree is tagged, place the tape just above the nail</w:t>
      </w:r>
      <w:r w:rsidR="00367BB7">
        <w:t>, making sure the tape is perpendicular to (the ground? the stem?) and does not sag</w:t>
      </w:r>
      <w:r w:rsidR="00603EEA">
        <w:t xml:space="preserve">. </w:t>
      </w:r>
      <w:r w:rsidR="00692749">
        <w:t>SOP 3</w:t>
      </w:r>
      <w:r w:rsidR="00A4321A">
        <w:t>-</w:t>
      </w:r>
      <w:proofErr w:type="gramStart"/>
      <w:r w:rsidR="00692749" w:rsidRPr="00692749">
        <w:t>Establishing</w:t>
      </w:r>
      <w:proofErr w:type="gramEnd"/>
      <w:r w:rsidR="00692749" w:rsidRPr="00692749">
        <w:t xml:space="preserve"> and Marking Permanent Sample Sites</w:t>
      </w:r>
      <w:r w:rsidR="00692749">
        <w:t xml:space="preserve"> describes tag installation. </w:t>
      </w:r>
      <w:r w:rsidR="00603EEA">
        <w:t>Measure both l</w:t>
      </w:r>
      <w:r w:rsidRPr="00D83379">
        <w:t>ive and standing</w:t>
      </w:r>
      <w:r w:rsidR="00603EEA">
        <w:t xml:space="preserve"> dead (</w:t>
      </w:r>
      <w:r w:rsidR="002E4D92">
        <w:t>snags</w:t>
      </w:r>
      <w:r w:rsidR="00603EEA">
        <w:t>)</w:t>
      </w:r>
      <w:r w:rsidR="002E4D92">
        <w:t>.</w:t>
      </w:r>
      <w:r w:rsidR="00603EEA">
        <w:t xml:space="preserve"> Dead trees</w:t>
      </w:r>
      <w:r w:rsidR="00536C4A">
        <w:t xml:space="preserve">’ species name is </w:t>
      </w:r>
      <w:r w:rsidR="00603EEA">
        <w:t xml:space="preserve">recorded as </w:t>
      </w:r>
      <w:r w:rsidR="00536C4A">
        <w:t>“</w:t>
      </w:r>
      <w:r w:rsidR="00603EEA">
        <w:t>snag</w:t>
      </w:r>
      <w:r w:rsidR="00536C4A">
        <w:t>”</w:t>
      </w:r>
      <w:r w:rsidR="00603EEA">
        <w:t xml:space="preserve">. </w:t>
      </w:r>
      <w:r w:rsidR="00603EEA" w:rsidRPr="00D83379">
        <w:t>Trees are considered alive if they have any living parts (leaves, buds, cambium) at or above the point of diameter measurement. Trees that have been temporarily defoliated are still alive.</w:t>
      </w:r>
      <w:r w:rsidR="00D117D6">
        <w:t xml:space="preserve"> </w:t>
      </w:r>
    </w:p>
    <w:p w14:paraId="0DB2E9EE" w14:textId="37C8936C" w:rsidR="00D83379" w:rsidRPr="00D83379" w:rsidRDefault="00D117D6" w:rsidP="00BB6A80">
      <w:pPr>
        <w:pStyle w:val="nrpsNormal"/>
      </w:pPr>
      <w:r w:rsidRPr="00D83379">
        <w:t>For leaning trees, find the appropriate measuring location by leaning or measuring along with the lean of the tree.</w:t>
      </w:r>
      <w:r w:rsidR="005E65ED">
        <w:t xml:space="preserve"> </w:t>
      </w:r>
      <w:r w:rsidR="00D83379" w:rsidRPr="00D83379">
        <w:t xml:space="preserve">In sloping areas, </w:t>
      </w:r>
      <w:r w:rsidR="00536C4A">
        <w:t xml:space="preserve">breast height is measured from the root collar </w:t>
      </w:r>
      <w:r w:rsidR="00D83379" w:rsidRPr="00D83379">
        <w:t xml:space="preserve">on the uphill side of tree. Diameter at breast height is measured to the nearest tenth of a centimeter. If a distortion of the bole occurs at 1.372 m, DBH is measured just above the distortion. </w:t>
      </w:r>
      <w:r w:rsidR="00536C4A">
        <w:t>Tree</w:t>
      </w:r>
      <w:r w:rsidR="00536C4A" w:rsidRPr="00D83379">
        <w:t xml:space="preserve">s </w:t>
      </w:r>
      <w:r w:rsidR="00D83379" w:rsidRPr="00D83379">
        <w:t xml:space="preserve">with </w:t>
      </w:r>
      <w:r w:rsidR="00536C4A">
        <w:t xml:space="preserve">trunks that divide </w:t>
      </w:r>
      <w:r w:rsidR="00D83379" w:rsidRPr="00D83379">
        <w:t xml:space="preserve">below 1.372 m </w:t>
      </w:r>
      <w:r w:rsidR="00536C4A">
        <w:t xml:space="preserve">are </w:t>
      </w:r>
      <w:r w:rsidR="00D83379" w:rsidRPr="00D83379">
        <w:t>coppice trees</w:t>
      </w:r>
      <w:r w:rsidR="00536C4A">
        <w:t xml:space="preserve">. For these, measure </w:t>
      </w:r>
      <w:r w:rsidR="00536C4A" w:rsidRPr="000533C3">
        <w:t xml:space="preserve">the </w:t>
      </w:r>
      <w:r w:rsidR="00D83379" w:rsidRPr="000533C3">
        <w:t xml:space="preserve">DBH </w:t>
      </w:r>
      <w:r w:rsidR="00536C4A" w:rsidRPr="000533C3">
        <w:t xml:space="preserve">of each stem </w:t>
      </w:r>
      <w:r w:rsidRPr="000533C3">
        <w:t xml:space="preserve">if the coppice is at least 1/3 the area of the </w:t>
      </w:r>
      <w:r w:rsidR="00BC72BC" w:rsidRPr="000533C3">
        <w:t xml:space="preserve">bole </w:t>
      </w:r>
      <w:r w:rsidRPr="000533C3">
        <w:t>and less than 45° from vertic</w:t>
      </w:r>
      <w:r>
        <w:t>al</w:t>
      </w:r>
      <w:r w:rsidR="00D83379" w:rsidRPr="00D83379">
        <w:t>.</w:t>
      </w:r>
      <w:r>
        <w:t xml:space="preserve"> Coppice stems </w:t>
      </w:r>
      <w:r w:rsidR="00F0244B">
        <w:t xml:space="preserve">more </w:t>
      </w:r>
      <w:r>
        <w:t xml:space="preserve">than 45° from vertical are considered branches and </w:t>
      </w:r>
      <w:r w:rsidR="00F0244B">
        <w:t xml:space="preserve">are </w:t>
      </w:r>
      <w:r>
        <w:t>not measured.</w:t>
      </w:r>
      <w:r w:rsidR="00D83379" w:rsidRPr="00D83379">
        <w:t xml:space="preserve"> </w:t>
      </w:r>
      <w:r w:rsidR="00F0244B">
        <w:t>T</w:t>
      </w:r>
      <w:r w:rsidR="00D83379" w:rsidRPr="00D83379">
        <w:t xml:space="preserve">rees </w:t>
      </w:r>
      <w:r w:rsidR="00F0244B">
        <w:t xml:space="preserve">whose </w:t>
      </w:r>
      <w:r w:rsidR="00D83379" w:rsidRPr="00D83379">
        <w:t xml:space="preserve">trunks </w:t>
      </w:r>
      <w:r w:rsidR="00F0244B">
        <w:t xml:space="preserve">divide </w:t>
      </w:r>
      <w:r w:rsidR="00D83379" w:rsidRPr="00D83379">
        <w:t>above 1.372 m are measured as one tree and given a single DBH. All overstory trees are recorded on the data form “</w:t>
      </w:r>
      <w:r w:rsidR="000C087F">
        <w:t xml:space="preserve">Midstory and </w:t>
      </w:r>
      <w:r w:rsidR="00D83379" w:rsidRPr="00D83379">
        <w:t>Overstory Tree Data Collection Form”. Additional detail on</w:t>
      </w:r>
      <w:r w:rsidR="00603EEA">
        <w:t xml:space="preserve"> measuring</w:t>
      </w:r>
      <w:r w:rsidR="00D83379" w:rsidRPr="00D83379">
        <w:t xml:space="preserve"> unusual conditions </w:t>
      </w:r>
      <w:r w:rsidR="00F0244B">
        <w:t>is in Figure 10.3 and the text following it.</w:t>
      </w:r>
    </w:p>
    <w:p w14:paraId="591F9692" w14:textId="77777777" w:rsidR="00D83379" w:rsidRPr="00BB6A80" w:rsidRDefault="00D83379" w:rsidP="00D83379">
      <w:pPr>
        <w:numPr>
          <w:ilvl w:val="0"/>
          <w:numId w:val="30"/>
        </w:numPr>
        <w:rPr>
          <w:szCs w:val="23"/>
        </w:rPr>
      </w:pPr>
      <w:r w:rsidRPr="00BB6A80">
        <w:rPr>
          <w:szCs w:val="23"/>
        </w:rPr>
        <w:t xml:space="preserve">A condition code is assigned to each tree using the following codes: </w:t>
      </w:r>
    </w:p>
    <w:p w14:paraId="2BE056ED" w14:textId="77777777" w:rsidR="00D83379" w:rsidRPr="00BB6A80" w:rsidRDefault="00D83379" w:rsidP="00603EEA">
      <w:pPr>
        <w:spacing w:line="240" w:lineRule="auto"/>
        <w:ind w:left="1080"/>
        <w:rPr>
          <w:szCs w:val="23"/>
        </w:rPr>
      </w:pPr>
      <w:r w:rsidRPr="00BB6A80">
        <w:rPr>
          <w:szCs w:val="23"/>
        </w:rPr>
        <w:t>L = Live</w:t>
      </w:r>
    </w:p>
    <w:p w14:paraId="58738D8D" w14:textId="77777777" w:rsidR="00D83379" w:rsidRPr="00BB6A80" w:rsidRDefault="00D83379" w:rsidP="00603EEA">
      <w:pPr>
        <w:spacing w:line="240" w:lineRule="auto"/>
        <w:ind w:left="1080"/>
        <w:rPr>
          <w:szCs w:val="23"/>
        </w:rPr>
      </w:pPr>
      <w:r w:rsidRPr="00BB6A80">
        <w:rPr>
          <w:szCs w:val="23"/>
        </w:rPr>
        <w:t>D = Dead, Standing Dead, Snag</w:t>
      </w:r>
    </w:p>
    <w:p w14:paraId="44598F63" w14:textId="02CFD68A" w:rsidR="00232C0B" w:rsidRPr="00BB6A80" w:rsidRDefault="00D83379" w:rsidP="00D83379">
      <w:pPr>
        <w:rPr>
          <w:szCs w:val="23"/>
        </w:rPr>
      </w:pPr>
      <w:r w:rsidRPr="00BB6A80">
        <w:rPr>
          <w:szCs w:val="23"/>
        </w:rPr>
        <w:t xml:space="preserve">A designation of coppice form (Yes or No) is also recorded. </w:t>
      </w:r>
      <w:r w:rsidR="00603EEA" w:rsidRPr="00BB6A80">
        <w:rPr>
          <w:szCs w:val="23"/>
        </w:rPr>
        <w:t>This refers to whether the tre</w:t>
      </w:r>
      <w:r w:rsidR="003D17BD" w:rsidRPr="00BB6A80">
        <w:rPr>
          <w:szCs w:val="23"/>
        </w:rPr>
        <w:t xml:space="preserve">e branches below breast height. </w:t>
      </w:r>
      <w:r w:rsidR="00603EEA" w:rsidRPr="00BB6A80">
        <w:rPr>
          <w:szCs w:val="23"/>
        </w:rPr>
        <w:t xml:space="preserve">If it does, measure each of the coppiced branches and record with species and DBH. </w:t>
      </w:r>
    </w:p>
    <w:p w14:paraId="4B8D90B5" w14:textId="783D9259" w:rsidR="00955190" w:rsidRPr="00085DCF" w:rsidRDefault="00955190" w:rsidP="00955190">
      <w:pPr>
        <w:pStyle w:val="nrpsTablecaption"/>
      </w:pPr>
      <w:r w:rsidRPr="00613FDD">
        <w:rPr>
          <w:b/>
        </w:rPr>
        <w:lastRenderedPageBreak/>
        <w:t xml:space="preserve">Table </w:t>
      </w:r>
      <w:r w:rsidR="00BC72BC">
        <w:rPr>
          <w:b/>
        </w:rPr>
        <w:t>10.</w:t>
      </w:r>
      <w:r w:rsidRPr="00613FDD">
        <w:rPr>
          <w:b/>
        </w:rPr>
        <w:t>1.</w:t>
      </w:r>
      <w:r w:rsidRPr="00085DCF">
        <w:t xml:space="preserve"> </w:t>
      </w:r>
      <w:r w:rsidR="00110066" w:rsidRPr="00085DCF">
        <w:t>Woody species</w:t>
      </w:r>
      <w:r w:rsidR="00110066">
        <w:t xml:space="preserve"> plant type categorization</w:t>
      </w:r>
      <w:r w:rsidR="00110066" w:rsidRPr="00085DCF">
        <w:t>. This list include</w:t>
      </w:r>
      <w:r w:rsidR="00110066">
        <w:t>s</w:t>
      </w:r>
      <w:r w:rsidR="00110066" w:rsidRPr="00085DCF">
        <w:t xml:space="preserve"> </w:t>
      </w:r>
      <w:proofErr w:type="gramStart"/>
      <w:r w:rsidR="00110066" w:rsidRPr="00085DCF">
        <w:t>the vast majority of</w:t>
      </w:r>
      <w:proofErr w:type="gramEnd"/>
      <w:r w:rsidR="00110066" w:rsidRPr="00085DCF">
        <w:t xml:space="preserve"> species that have potential to </w:t>
      </w:r>
      <w:r w:rsidR="00110066">
        <w:t xml:space="preserve">cause </w:t>
      </w:r>
      <w:r w:rsidR="00110066" w:rsidRPr="00085DCF">
        <w:t xml:space="preserve">confusion in the field. </w:t>
      </w:r>
      <w:r w:rsidR="00110066">
        <w:t xml:space="preserve">See </w:t>
      </w:r>
      <w:r w:rsidR="00110066" w:rsidRPr="00085DCF">
        <w:t>SOP</w:t>
      </w:r>
      <w:r w:rsidR="00110066">
        <w:t>7-Measuring Ground Flora and</w:t>
      </w:r>
      <w:r w:rsidR="00110066" w:rsidRPr="00085DCF">
        <w:t xml:space="preserve"> </w:t>
      </w:r>
      <w:r w:rsidR="00110066">
        <w:t>this SOP for methods for trees, tree regeneration, and shrub plant types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3878"/>
        <w:gridCol w:w="1604"/>
      </w:tblGrid>
      <w:tr w:rsidR="00110066" w:rsidRPr="00424CA3" w14:paraId="77366822" w14:textId="77777777" w:rsidTr="00187D32">
        <w:trPr>
          <w:trHeight w:val="300"/>
          <w:tblHeader/>
        </w:trPr>
        <w:tc>
          <w:tcPr>
            <w:tcW w:w="1476" w:type="dxa"/>
            <w:noWrap/>
            <w:hideMark/>
          </w:tcPr>
          <w:p w14:paraId="10F55B21" w14:textId="77777777" w:rsidR="00110066" w:rsidRPr="00424CA3" w:rsidRDefault="00110066" w:rsidP="00244C7D">
            <w:pPr>
              <w:pStyle w:val="nrpsTableheader"/>
            </w:pPr>
            <w:r>
              <w:t xml:space="preserve">Species </w:t>
            </w:r>
            <w:r w:rsidRPr="00424CA3">
              <w:t>Code</w:t>
            </w:r>
          </w:p>
        </w:tc>
        <w:tc>
          <w:tcPr>
            <w:tcW w:w="3878" w:type="dxa"/>
            <w:noWrap/>
            <w:hideMark/>
          </w:tcPr>
          <w:p w14:paraId="2FB5BFA1" w14:textId="77777777" w:rsidR="00110066" w:rsidRPr="00424CA3" w:rsidRDefault="00110066" w:rsidP="00244C7D">
            <w:pPr>
              <w:pStyle w:val="nrpsTableheader"/>
            </w:pPr>
            <w:r w:rsidRPr="00424CA3">
              <w:t>Species name</w:t>
            </w:r>
          </w:p>
        </w:tc>
        <w:tc>
          <w:tcPr>
            <w:tcW w:w="1604" w:type="dxa"/>
            <w:noWrap/>
            <w:hideMark/>
          </w:tcPr>
          <w:p w14:paraId="6A8557A1" w14:textId="77777777" w:rsidR="00110066" w:rsidRPr="00424CA3" w:rsidRDefault="00110066" w:rsidP="00244C7D">
            <w:pPr>
              <w:pStyle w:val="nrpsTableheader"/>
            </w:pPr>
            <w:r w:rsidRPr="00424CA3">
              <w:t>Plant type</w:t>
            </w:r>
          </w:p>
        </w:tc>
      </w:tr>
      <w:tr w:rsidR="00110066" w:rsidRPr="00424CA3" w14:paraId="024FB4E8" w14:textId="77777777" w:rsidTr="000533C3">
        <w:trPr>
          <w:trHeight w:val="300"/>
        </w:trPr>
        <w:tc>
          <w:tcPr>
            <w:tcW w:w="1476" w:type="dxa"/>
          </w:tcPr>
          <w:p w14:paraId="7D45DED4" w14:textId="77777777" w:rsidR="00110066" w:rsidRPr="00F46E29" w:rsidRDefault="00110066" w:rsidP="00244C7D">
            <w:pPr>
              <w:pStyle w:val="nrpsTablecell"/>
            </w:pPr>
            <w:r w:rsidRPr="00F46E29">
              <w:t>ACNE2</w:t>
            </w:r>
          </w:p>
        </w:tc>
        <w:tc>
          <w:tcPr>
            <w:tcW w:w="3878" w:type="dxa"/>
          </w:tcPr>
          <w:p w14:paraId="7C825C3B" w14:textId="77777777" w:rsidR="00110066" w:rsidRPr="007316B9" w:rsidRDefault="00110066" w:rsidP="00244C7D">
            <w:pPr>
              <w:pStyle w:val="nrpsTablecell"/>
              <w:rPr>
                <w:i/>
              </w:rPr>
            </w:pPr>
            <w:r w:rsidRPr="007316B9">
              <w:rPr>
                <w:i/>
              </w:rPr>
              <w:t>Acer negundo</w:t>
            </w:r>
          </w:p>
        </w:tc>
        <w:tc>
          <w:tcPr>
            <w:tcW w:w="1604" w:type="dxa"/>
          </w:tcPr>
          <w:p w14:paraId="30192EF5" w14:textId="77777777" w:rsidR="00110066" w:rsidRPr="00424CA3" w:rsidRDefault="00110066" w:rsidP="00244C7D">
            <w:pPr>
              <w:pStyle w:val="nrpsTablecell"/>
            </w:pPr>
            <w:r>
              <w:t>tree</w:t>
            </w:r>
          </w:p>
        </w:tc>
      </w:tr>
      <w:tr w:rsidR="00110066" w:rsidRPr="00424CA3" w14:paraId="51071454" w14:textId="77777777" w:rsidTr="000533C3">
        <w:trPr>
          <w:trHeight w:val="300"/>
        </w:trPr>
        <w:tc>
          <w:tcPr>
            <w:tcW w:w="1476" w:type="dxa"/>
          </w:tcPr>
          <w:p w14:paraId="46DBD7B6" w14:textId="77777777" w:rsidR="00110066" w:rsidRPr="00F46E29" w:rsidRDefault="00110066" w:rsidP="00244C7D">
            <w:pPr>
              <w:pStyle w:val="nrpsTablecell"/>
            </w:pPr>
            <w:r w:rsidRPr="00F46E29">
              <w:t>ACRU</w:t>
            </w:r>
          </w:p>
        </w:tc>
        <w:tc>
          <w:tcPr>
            <w:tcW w:w="3878" w:type="dxa"/>
          </w:tcPr>
          <w:p w14:paraId="7AEF3A22" w14:textId="77777777" w:rsidR="00110066" w:rsidRPr="007316B9" w:rsidRDefault="00110066" w:rsidP="00244C7D">
            <w:pPr>
              <w:pStyle w:val="nrpsTablecell"/>
              <w:rPr>
                <w:i/>
              </w:rPr>
            </w:pPr>
            <w:r w:rsidRPr="007316B9">
              <w:rPr>
                <w:i/>
              </w:rPr>
              <w:t>Acer rubrum</w:t>
            </w:r>
          </w:p>
        </w:tc>
        <w:tc>
          <w:tcPr>
            <w:tcW w:w="1604" w:type="dxa"/>
          </w:tcPr>
          <w:p w14:paraId="4696131A" w14:textId="77777777" w:rsidR="00110066" w:rsidRPr="00424CA3" w:rsidRDefault="00110066" w:rsidP="00244C7D">
            <w:pPr>
              <w:pStyle w:val="nrpsTablecell"/>
            </w:pPr>
            <w:r>
              <w:t>tree</w:t>
            </w:r>
          </w:p>
        </w:tc>
      </w:tr>
      <w:tr w:rsidR="00110066" w:rsidRPr="00424CA3" w14:paraId="30629BEF" w14:textId="77777777" w:rsidTr="000533C3">
        <w:trPr>
          <w:trHeight w:val="300"/>
        </w:trPr>
        <w:tc>
          <w:tcPr>
            <w:tcW w:w="1476" w:type="dxa"/>
          </w:tcPr>
          <w:p w14:paraId="17A3C4B1" w14:textId="77777777" w:rsidR="00110066" w:rsidRPr="00F46E29" w:rsidRDefault="00110066" w:rsidP="00244C7D">
            <w:pPr>
              <w:pStyle w:val="nrpsTablecell"/>
            </w:pPr>
            <w:r w:rsidRPr="00F46E29">
              <w:t>ACSA2</w:t>
            </w:r>
          </w:p>
        </w:tc>
        <w:tc>
          <w:tcPr>
            <w:tcW w:w="3878" w:type="dxa"/>
          </w:tcPr>
          <w:p w14:paraId="00BD7C8B" w14:textId="77777777" w:rsidR="00110066" w:rsidRPr="007316B9" w:rsidRDefault="00110066" w:rsidP="00244C7D">
            <w:pPr>
              <w:pStyle w:val="nrpsTablecell"/>
              <w:rPr>
                <w:i/>
              </w:rPr>
            </w:pPr>
            <w:r w:rsidRPr="007316B9">
              <w:rPr>
                <w:i/>
              </w:rPr>
              <w:t xml:space="preserve">Acer </w:t>
            </w:r>
            <w:proofErr w:type="spellStart"/>
            <w:r w:rsidRPr="007316B9">
              <w:rPr>
                <w:i/>
              </w:rPr>
              <w:t>saccharinum</w:t>
            </w:r>
            <w:proofErr w:type="spellEnd"/>
          </w:p>
        </w:tc>
        <w:tc>
          <w:tcPr>
            <w:tcW w:w="1604" w:type="dxa"/>
          </w:tcPr>
          <w:p w14:paraId="005F837E" w14:textId="77777777" w:rsidR="00110066" w:rsidRPr="00424CA3" w:rsidRDefault="00110066" w:rsidP="00244C7D">
            <w:pPr>
              <w:pStyle w:val="nrpsTablecell"/>
            </w:pPr>
            <w:r>
              <w:t>tree</w:t>
            </w:r>
          </w:p>
        </w:tc>
      </w:tr>
      <w:tr w:rsidR="00110066" w:rsidRPr="00424CA3" w14:paraId="3217C850" w14:textId="77777777" w:rsidTr="000533C3">
        <w:trPr>
          <w:trHeight w:val="300"/>
        </w:trPr>
        <w:tc>
          <w:tcPr>
            <w:tcW w:w="1476" w:type="dxa"/>
            <w:hideMark/>
          </w:tcPr>
          <w:p w14:paraId="5204E2E2" w14:textId="77777777" w:rsidR="00110066" w:rsidRPr="00424CA3" w:rsidRDefault="00110066" w:rsidP="00244C7D">
            <w:pPr>
              <w:pStyle w:val="nrpsTablecell"/>
            </w:pPr>
            <w:r w:rsidRPr="00424CA3">
              <w:t>ACSA3</w:t>
            </w:r>
          </w:p>
        </w:tc>
        <w:tc>
          <w:tcPr>
            <w:tcW w:w="3878" w:type="dxa"/>
            <w:hideMark/>
          </w:tcPr>
          <w:p w14:paraId="2080E7BF" w14:textId="77777777" w:rsidR="00110066" w:rsidRPr="00424CA3" w:rsidRDefault="00110066" w:rsidP="00244C7D">
            <w:pPr>
              <w:pStyle w:val="nrpsTablecell"/>
              <w:rPr>
                <w:i/>
                <w:iCs/>
              </w:rPr>
            </w:pPr>
            <w:r w:rsidRPr="00424CA3">
              <w:rPr>
                <w:i/>
                <w:iCs/>
              </w:rPr>
              <w:t>Acer saccharum</w:t>
            </w:r>
          </w:p>
        </w:tc>
        <w:tc>
          <w:tcPr>
            <w:tcW w:w="1604" w:type="dxa"/>
            <w:hideMark/>
          </w:tcPr>
          <w:p w14:paraId="0C475698" w14:textId="77777777" w:rsidR="00110066" w:rsidRPr="00424CA3" w:rsidRDefault="00110066" w:rsidP="00244C7D">
            <w:pPr>
              <w:pStyle w:val="nrpsTablecell"/>
            </w:pPr>
            <w:r w:rsidRPr="00424CA3">
              <w:t>tree</w:t>
            </w:r>
          </w:p>
        </w:tc>
      </w:tr>
      <w:tr w:rsidR="00110066" w:rsidRPr="00424CA3" w14:paraId="6D945C28" w14:textId="77777777" w:rsidTr="000533C3">
        <w:trPr>
          <w:trHeight w:val="300"/>
        </w:trPr>
        <w:tc>
          <w:tcPr>
            <w:tcW w:w="1476" w:type="dxa"/>
          </w:tcPr>
          <w:p w14:paraId="556C7BD4" w14:textId="77777777" w:rsidR="00110066" w:rsidRPr="00F46E29" w:rsidRDefault="00110066" w:rsidP="00244C7D">
            <w:pPr>
              <w:pStyle w:val="nrpsTablecell"/>
            </w:pPr>
            <w:r w:rsidRPr="00F46E29">
              <w:t>AEGL</w:t>
            </w:r>
          </w:p>
        </w:tc>
        <w:tc>
          <w:tcPr>
            <w:tcW w:w="3878" w:type="dxa"/>
          </w:tcPr>
          <w:p w14:paraId="3DD75AE5" w14:textId="77777777" w:rsidR="00110066" w:rsidRPr="007316B9" w:rsidRDefault="00110066" w:rsidP="00244C7D">
            <w:pPr>
              <w:pStyle w:val="nrpsTablecell"/>
              <w:rPr>
                <w:i/>
              </w:rPr>
            </w:pPr>
            <w:r w:rsidRPr="007316B9">
              <w:rPr>
                <w:i/>
              </w:rPr>
              <w:t>Aesculus glabra</w:t>
            </w:r>
          </w:p>
        </w:tc>
        <w:tc>
          <w:tcPr>
            <w:tcW w:w="1604" w:type="dxa"/>
          </w:tcPr>
          <w:p w14:paraId="09C6C5BB" w14:textId="77777777" w:rsidR="00110066" w:rsidRPr="00424CA3" w:rsidRDefault="00110066" w:rsidP="00244C7D">
            <w:pPr>
              <w:pStyle w:val="nrpsTablecell"/>
            </w:pPr>
            <w:r>
              <w:t>tree</w:t>
            </w:r>
          </w:p>
        </w:tc>
      </w:tr>
      <w:tr w:rsidR="00110066" w:rsidRPr="00424CA3" w14:paraId="13004DF2" w14:textId="77777777" w:rsidTr="000533C3">
        <w:trPr>
          <w:trHeight w:val="300"/>
        </w:trPr>
        <w:tc>
          <w:tcPr>
            <w:tcW w:w="1476" w:type="dxa"/>
          </w:tcPr>
          <w:p w14:paraId="6FA05DB2" w14:textId="77777777" w:rsidR="00110066" w:rsidRPr="00F46E29" w:rsidRDefault="00110066" w:rsidP="00244C7D">
            <w:pPr>
              <w:pStyle w:val="nrpsTablecell"/>
            </w:pPr>
            <w:r w:rsidRPr="00F46E29">
              <w:t>ALNUS</w:t>
            </w:r>
          </w:p>
        </w:tc>
        <w:tc>
          <w:tcPr>
            <w:tcW w:w="3878" w:type="dxa"/>
          </w:tcPr>
          <w:p w14:paraId="7637568B" w14:textId="77777777" w:rsidR="00110066" w:rsidRPr="007316B9" w:rsidRDefault="00110066" w:rsidP="00244C7D">
            <w:pPr>
              <w:pStyle w:val="nrpsTablecell"/>
              <w:rPr>
                <w:i/>
              </w:rPr>
            </w:pPr>
            <w:r w:rsidRPr="007316B9">
              <w:rPr>
                <w:i/>
              </w:rPr>
              <w:t>Alnus</w:t>
            </w:r>
            <w:r>
              <w:rPr>
                <w:i/>
              </w:rPr>
              <w:t xml:space="preserve"> </w:t>
            </w:r>
            <w:r w:rsidRPr="0061282B">
              <w:t>spp</w:t>
            </w:r>
            <w:r>
              <w:t>.</w:t>
            </w:r>
          </w:p>
        </w:tc>
        <w:tc>
          <w:tcPr>
            <w:tcW w:w="1604" w:type="dxa"/>
          </w:tcPr>
          <w:p w14:paraId="44000D74" w14:textId="77777777" w:rsidR="00110066" w:rsidRPr="00424CA3" w:rsidRDefault="00110066" w:rsidP="00244C7D">
            <w:pPr>
              <w:pStyle w:val="nrpsTablecell"/>
            </w:pPr>
            <w:r>
              <w:t>tree</w:t>
            </w:r>
          </w:p>
        </w:tc>
      </w:tr>
      <w:tr w:rsidR="00110066" w:rsidRPr="00424CA3" w14:paraId="6D026AA0" w14:textId="77777777" w:rsidTr="000533C3">
        <w:trPr>
          <w:trHeight w:val="300"/>
        </w:trPr>
        <w:tc>
          <w:tcPr>
            <w:tcW w:w="1476" w:type="dxa"/>
          </w:tcPr>
          <w:p w14:paraId="0DBAECCC" w14:textId="77777777" w:rsidR="00110066" w:rsidRPr="00F46E29" w:rsidRDefault="00110066" w:rsidP="00244C7D">
            <w:pPr>
              <w:pStyle w:val="nrpsTablecell"/>
            </w:pPr>
            <w:r w:rsidRPr="00F46E29">
              <w:t>AMELA</w:t>
            </w:r>
          </w:p>
        </w:tc>
        <w:tc>
          <w:tcPr>
            <w:tcW w:w="3878" w:type="dxa"/>
          </w:tcPr>
          <w:p w14:paraId="571B0435" w14:textId="77777777" w:rsidR="00110066" w:rsidRPr="007316B9" w:rsidRDefault="00110066" w:rsidP="00244C7D">
            <w:pPr>
              <w:pStyle w:val="nrpsTablecell"/>
              <w:rPr>
                <w:i/>
              </w:rPr>
            </w:pPr>
            <w:r w:rsidRPr="007316B9">
              <w:rPr>
                <w:i/>
              </w:rPr>
              <w:t>Amelanchier</w:t>
            </w:r>
            <w:r>
              <w:rPr>
                <w:i/>
              </w:rPr>
              <w:t xml:space="preserve"> </w:t>
            </w:r>
            <w:r w:rsidRPr="0061282B">
              <w:t>spp</w:t>
            </w:r>
            <w:r>
              <w:t>.</w:t>
            </w:r>
          </w:p>
        </w:tc>
        <w:tc>
          <w:tcPr>
            <w:tcW w:w="1604" w:type="dxa"/>
          </w:tcPr>
          <w:p w14:paraId="427D44A3" w14:textId="77777777" w:rsidR="00110066" w:rsidRPr="00424CA3" w:rsidRDefault="00110066" w:rsidP="00244C7D">
            <w:pPr>
              <w:pStyle w:val="nrpsTablecell"/>
            </w:pPr>
            <w:r>
              <w:t>tree</w:t>
            </w:r>
          </w:p>
        </w:tc>
      </w:tr>
      <w:tr w:rsidR="00110066" w:rsidRPr="00424CA3" w14:paraId="11CF5F18" w14:textId="77777777" w:rsidTr="000533C3">
        <w:trPr>
          <w:trHeight w:val="300"/>
        </w:trPr>
        <w:tc>
          <w:tcPr>
            <w:tcW w:w="1476" w:type="dxa"/>
            <w:hideMark/>
          </w:tcPr>
          <w:p w14:paraId="10C16614" w14:textId="77777777" w:rsidR="00110066" w:rsidRPr="00424CA3" w:rsidRDefault="00110066" w:rsidP="00244C7D">
            <w:pPr>
              <w:pStyle w:val="nrpsTablecell"/>
            </w:pPr>
            <w:r w:rsidRPr="00424CA3">
              <w:t>AMAR3</w:t>
            </w:r>
          </w:p>
        </w:tc>
        <w:tc>
          <w:tcPr>
            <w:tcW w:w="3878" w:type="dxa"/>
            <w:hideMark/>
          </w:tcPr>
          <w:p w14:paraId="6675BABF" w14:textId="77777777" w:rsidR="00110066" w:rsidRPr="00424CA3" w:rsidRDefault="00110066" w:rsidP="00244C7D">
            <w:pPr>
              <w:pStyle w:val="nrpsTablecell"/>
              <w:rPr>
                <w:i/>
                <w:iCs/>
              </w:rPr>
            </w:pPr>
            <w:r w:rsidRPr="00424CA3">
              <w:rPr>
                <w:i/>
                <w:iCs/>
              </w:rPr>
              <w:t>Amelanchier arborea</w:t>
            </w:r>
          </w:p>
        </w:tc>
        <w:tc>
          <w:tcPr>
            <w:tcW w:w="1604" w:type="dxa"/>
            <w:noWrap/>
            <w:hideMark/>
          </w:tcPr>
          <w:p w14:paraId="4D8A150A" w14:textId="77777777" w:rsidR="00110066" w:rsidRPr="00424CA3" w:rsidRDefault="00110066" w:rsidP="00244C7D">
            <w:pPr>
              <w:pStyle w:val="nrpsTablecell"/>
            </w:pPr>
            <w:r w:rsidRPr="00424CA3">
              <w:t>tree</w:t>
            </w:r>
          </w:p>
        </w:tc>
      </w:tr>
      <w:tr w:rsidR="00110066" w:rsidRPr="00424CA3" w14:paraId="1FBF7C18" w14:textId="77777777" w:rsidTr="000533C3">
        <w:trPr>
          <w:trHeight w:val="300"/>
        </w:trPr>
        <w:tc>
          <w:tcPr>
            <w:tcW w:w="1476" w:type="dxa"/>
            <w:hideMark/>
          </w:tcPr>
          <w:p w14:paraId="5B7FCE4B" w14:textId="77777777" w:rsidR="00110066" w:rsidRPr="00424CA3" w:rsidRDefault="00110066" w:rsidP="00244C7D">
            <w:pPr>
              <w:pStyle w:val="nrpsTablecell"/>
            </w:pPr>
            <w:r w:rsidRPr="00424CA3">
              <w:t>AMLA</w:t>
            </w:r>
          </w:p>
        </w:tc>
        <w:tc>
          <w:tcPr>
            <w:tcW w:w="3878" w:type="dxa"/>
            <w:hideMark/>
          </w:tcPr>
          <w:p w14:paraId="511A0463" w14:textId="77777777" w:rsidR="00110066" w:rsidRPr="00424CA3" w:rsidRDefault="00110066" w:rsidP="00244C7D">
            <w:pPr>
              <w:pStyle w:val="nrpsTablecell"/>
              <w:rPr>
                <w:i/>
                <w:iCs/>
              </w:rPr>
            </w:pPr>
            <w:r w:rsidRPr="00424CA3">
              <w:rPr>
                <w:i/>
                <w:iCs/>
              </w:rPr>
              <w:t xml:space="preserve">Amelanchier </w:t>
            </w:r>
            <w:proofErr w:type="spellStart"/>
            <w:r w:rsidRPr="00424CA3">
              <w:rPr>
                <w:i/>
                <w:iCs/>
              </w:rPr>
              <w:t>laevis</w:t>
            </w:r>
            <w:proofErr w:type="spellEnd"/>
          </w:p>
        </w:tc>
        <w:tc>
          <w:tcPr>
            <w:tcW w:w="1604" w:type="dxa"/>
            <w:noWrap/>
            <w:hideMark/>
          </w:tcPr>
          <w:p w14:paraId="6E272E71" w14:textId="77777777" w:rsidR="00110066" w:rsidRPr="00424CA3" w:rsidRDefault="00110066" w:rsidP="00244C7D">
            <w:pPr>
              <w:pStyle w:val="nrpsTablecell"/>
            </w:pPr>
            <w:r w:rsidRPr="00424CA3">
              <w:t>tree</w:t>
            </w:r>
          </w:p>
        </w:tc>
      </w:tr>
      <w:tr w:rsidR="00110066" w:rsidRPr="00424CA3" w14:paraId="058571C2" w14:textId="77777777" w:rsidTr="000533C3">
        <w:trPr>
          <w:trHeight w:val="300"/>
        </w:trPr>
        <w:tc>
          <w:tcPr>
            <w:tcW w:w="1476" w:type="dxa"/>
            <w:hideMark/>
          </w:tcPr>
          <w:p w14:paraId="10085B7F" w14:textId="77777777" w:rsidR="00110066" w:rsidRPr="00424CA3" w:rsidRDefault="00110066" w:rsidP="00244C7D">
            <w:pPr>
              <w:pStyle w:val="nrpsTablecell"/>
            </w:pPr>
            <w:r w:rsidRPr="00424CA3">
              <w:t>ARSP2</w:t>
            </w:r>
          </w:p>
        </w:tc>
        <w:tc>
          <w:tcPr>
            <w:tcW w:w="3878" w:type="dxa"/>
            <w:hideMark/>
          </w:tcPr>
          <w:p w14:paraId="2BAAC226" w14:textId="77777777" w:rsidR="00110066" w:rsidRPr="00424CA3" w:rsidRDefault="00110066" w:rsidP="00244C7D">
            <w:pPr>
              <w:pStyle w:val="nrpsTablecell"/>
              <w:rPr>
                <w:i/>
                <w:iCs/>
              </w:rPr>
            </w:pPr>
            <w:r w:rsidRPr="00424CA3">
              <w:rPr>
                <w:i/>
                <w:iCs/>
              </w:rPr>
              <w:t>Aralia spinosa</w:t>
            </w:r>
          </w:p>
        </w:tc>
        <w:tc>
          <w:tcPr>
            <w:tcW w:w="1604" w:type="dxa"/>
            <w:noWrap/>
            <w:hideMark/>
          </w:tcPr>
          <w:p w14:paraId="50E6E952" w14:textId="77777777" w:rsidR="00110066" w:rsidRPr="00424CA3" w:rsidRDefault="00110066" w:rsidP="00244C7D">
            <w:pPr>
              <w:pStyle w:val="nrpsTablecell"/>
            </w:pPr>
            <w:r w:rsidRPr="00424CA3">
              <w:t>shrub</w:t>
            </w:r>
          </w:p>
        </w:tc>
      </w:tr>
      <w:tr w:rsidR="00110066" w:rsidRPr="00424CA3" w14:paraId="2042A3E7" w14:textId="77777777" w:rsidTr="000533C3">
        <w:trPr>
          <w:trHeight w:val="300"/>
        </w:trPr>
        <w:tc>
          <w:tcPr>
            <w:tcW w:w="1476" w:type="dxa"/>
          </w:tcPr>
          <w:p w14:paraId="6B69D32D" w14:textId="77777777" w:rsidR="00110066" w:rsidRPr="00F46E29" w:rsidRDefault="00110066" w:rsidP="00244C7D">
            <w:pPr>
              <w:pStyle w:val="nrpsTablecell"/>
            </w:pPr>
            <w:r w:rsidRPr="00F46E29">
              <w:t>BETUL</w:t>
            </w:r>
          </w:p>
        </w:tc>
        <w:tc>
          <w:tcPr>
            <w:tcW w:w="3878" w:type="dxa"/>
          </w:tcPr>
          <w:p w14:paraId="55D74BEC" w14:textId="77777777" w:rsidR="00110066" w:rsidRPr="0061282B" w:rsidRDefault="00110066" w:rsidP="00244C7D">
            <w:pPr>
              <w:pStyle w:val="nrpsTablecell"/>
            </w:pPr>
            <w:r w:rsidRPr="007316B9">
              <w:rPr>
                <w:i/>
              </w:rPr>
              <w:t>Betula</w:t>
            </w:r>
            <w:r>
              <w:rPr>
                <w:i/>
              </w:rPr>
              <w:t xml:space="preserve"> </w:t>
            </w:r>
            <w:r>
              <w:t>spp.</w:t>
            </w:r>
          </w:p>
        </w:tc>
        <w:tc>
          <w:tcPr>
            <w:tcW w:w="1604" w:type="dxa"/>
            <w:noWrap/>
          </w:tcPr>
          <w:p w14:paraId="3F889033" w14:textId="77777777" w:rsidR="00110066" w:rsidRPr="00424CA3" w:rsidRDefault="00110066" w:rsidP="00244C7D">
            <w:pPr>
              <w:pStyle w:val="nrpsTablecell"/>
            </w:pPr>
            <w:r w:rsidRPr="00424CA3">
              <w:t>tree</w:t>
            </w:r>
          </w:p>
        </w:tc>
      </w:tr>
      <w:tr w:rsidR="00110066" w:rsidRPr="00424CA3" w14:paraId="4ECB1F89" w14:textId="77777777" w:rsidTr="000533C3">
        <w:trPr>
          <w:trHeight w:val="300"/>
        </w:trPr>
        <w:tc>
          <w:tcPr>
            <w:tcW w:w="1476" w:type="dxa"/>
          </w:tcPr>
          <w:p w14:paraId="379689E5" w14:textId="77777777" w:rsidR="00110066" w:rsidRPr="00F46E29" w:rsidRDefault="00110066" w:rsidP="00244C7D">
            <w:pPr>
              <w:pStyle w:val="nrpsTablecell"/>
            </w:pPr>
            <w:r w:rsidRPr="00F46E29">
              <w:t>BENI</w:t>
            </w:r>
          </w:p>
        </w:tc>
        <w:tc>
          <w:tcPr>
            <w:tcW w:w="3878" w:type="dxa"/>
          </w:tcPr>
          <w:p w14:paraId="2534D9C7" w14:textId="77777777" w:rsidR="00110066" w:rsidRPr="007316B9" w:rsidRDefault="00110066" w:rsidP="00244C7D">
            <w:pPr>
              <w:pStyle w:val="nrpsTablecell"/>
              <w:rPr>
                <w:i/>
              </w:rPr>
            </w:pPr>
            <w:r w:rsidRPr="007316B9">
              <w:rPr>
                <w:i/>
              </w:rPr>
              <w:t>Betula nigra</w:t>
            </w:r>
          </w:p>
        </w:tc>
        <w:tc>
          <w:tcPr>
            <w:tcW w:w="1604" w:type="dxa"/>
            <w:noWrap/>
          </w:tcPr>
          <w:p w14:paraId="77937AFC" w14:textId="77777777" w:rsidR="00110066" w:rsidRPr="00424CA3" w:rsidRDefault="00110066" w:rsidP="00244C7D">
            <w:pPr>
              <w:pStyle w:val="nrpsTablecell"/>
            </w:pPr>
            <w:r w:rsidRPr="00424CA3">
              <w:t>tree</w:t>
            </w:r>
          </w:p>
        </w:tc>
      </w:tr>
      <w:tr w:rsidR="00110066" w:rsidRPr="00424CA3" w14:paraId="2C7EB6DF" w14:textId="77777777" w:rsidTr="000533C3">
        <w:trPr>
          <w:trHeight w:val="300"/>
        </w:trPr>
        <w:tc>
          <w:tcPr>
            <w:tcW w:w="1476" w:type="dxa"/>
          </w:tcPr>
          <w:p w14:paraId="6185A0B6" w14:textId="77777777" w:rsidR="00110066" w:rsidRPr="00F46E29" w:rsidRDefault="00110066" w:rsidP="00244C7D">
            <w:pPr>
              <w:pStyle w:val="nrpsTablecell"/>
            </w:pPr>
            <w:r w:rsidRPr="00F46E29">
              <w:t>BEPA</w:t>
            </w:r>
          </w:p>
        </w:tc>
        <w:tc>
          <w:tcPr>
            <w:tcW w:w="3878" w:type="dxa"/>
          </w:tcPr>
          <w:p w14:paraId="5E734D11" w14:textId="77777777" w:rsidR="00110066" w:rsidRPr="007316B9" w:rsidRDefault="00110066" w:rsidP="00244C7D">
            <w:pPr>
              <w:pStyle w:val="nrpsTablecell"/>
              <w:rPr>
                <w:i/>
              </w:rPr>
            </w:pPr>
            <w:r w:rsidRPr="007316B9">
              <w:rPr>
                <w:i/>
              </w:rPr>
              <w:t xml:space="preserve">Betula </w:t>
            </w:r>
            <w:proofErr w:type="spellStart"/>
            <w:r w:rsidRPr="007316B9">
              <w:rPr>
                <w:i/>
              </w:rPr>
              <w:t>papyrifera</w:t>
            </w:r>
            <w:proofErr w:type="spellEnd"/>
          </w:p>
        </w:tc>
        <w:tc>
          <w:tcPr>
            <w:tcW w:w="1604" w:type="dxa"/>
            <w:noWrap/>
          </w:tcPr>
          <w:p w14:paraId="0860750C" w14:textId="77777777" w:rsidR="00110066" w:rsidRPr="00424CA3" w:rsidRDefault="00110066" w:rsidP="00244C7D">
            <w:pPr>
              <w:pStyle w:val="nrpsTablecell"/>
            </w:pPr>
            <w:r w:rsidRPr="00424CA3">
              <w:t>tree</w:t>
            </w:r>
          </w:p>
        </w:tc>
      </w:tr>
      <w:tr w:rsidR="00110066" w:rsidRPr="00424CA3" w14:paraId="27CBA37F" w14:textId="77777777" w:rsidTr="000533C3">
        <w:trPr>
          <w:trHeight w:val="300"/>
        </w:trPr>
        <w:tc>
          <w:tcPr>
            <w:tcW w:w="1476" w:type="dxa"/>
          </w:tcPr>
          <w:p w14:paraId="143A525F" w14:textId="77777777" w:rsidR="00110066" w:rsidRPr="00F46E29" w:rsidRDefault="00110066" w:rsidP="00244C7D">
            <w:pPr>
              <w:pStyle w:val="nrpsTablecell"/>
            </w:pPr>
            <w:r w:rsidRPr="00F46E29">
              <w:t>CACA18</w:t>
            </w:r>
          </w:p>
        </w:tc>
        <w:tc>
          <w:tcPr>
            <w:tcW w:w="3878" w:type="dxa"/>
          </w:tcPr>
          <w:p w14:paraId="1C76B352" w14:textId="77777777" w:rsidR="00110066" w:rsidRPr="007316B9" w:rsidRDefault="00110066" w:rsidP="00244C7D">
            <w:pPr>
              <w:pStyle w:val="nrpsTablecell"/>
              <w:rPr>
                <w:i/>
              </w:rPr>
            </w:pPr>
            <w:r w:rsidRPr="007316B9">
              <w:rPr>
                <w:i/>
              </w:rPr>
              <w:t xml:space="preserve">Carpinus </w:t>
            </w:r>
            <w:proofErr w:type="spellStart"/>
            <w:r w:rsidRPr="007316B9">
              <w:rPr>
                <w:i/>
              </w:rPr>
              <w:t>caroliniana</w:t>
            </w:r>
            <w:proofErr w:type="spellEnd"/>
          </w:p>
        </w:tc>
        <w:tc>
          <w:tcPr>
            <w:tcW w:w="1604" w:type="dxa"/>
            <w:noWrap/>
          </w:tcPr>
          <w:p w14:paraId="10CA1C18" w14:textId="77777777" w:rsidR="00110066" w:rsidRPr="00424CA3" w:rsidRDefault="00110066" w:rsidP="00244C7D">
            <w:pPr>
              <w:pStyle w:val="nrpsTablecell"/>
            </w:pPr>
            <w:r w:rsidRPr="00424CA3">
              <w:t>tree</w:t>
            </w:r>
          </w:p>
        </w:tc>
      </w:tr>
      <w:tr w:rsidR="00110066" w:rsidRPr="00424CA3" w14:paraId="554C5088" w14:textId="77777777" w:rsidTr="000533C3">
        <w:trPr>
          <w:trHeight w:val="300"/>
        </w:trPr>
        <w:tc>
          <w:tcPr>
            <w:tcW w:w="1476" w:type="dxa"/>
          </w:tcPr>
          <w:p w14:paraId="4A4C1168" w14:textId="77777777" w:rsidR="00110066" w:rsidRPr="00F46E29" w:rsidRDefault="00110066" w:rsidP="00244C7D">
            <w:pPr>
              <w:pStyle w:val="nrpsTablecell"/>
            </w:pPr>
            <w:r w:rsidRPr="00F46E29">
              <w:t>CARYA</w:t>
            </w:r>
          </w:p>
        </w:tc>
        <w:tc>
          <w:tcPr>
            <w:tcW w:w="3878" w:type="dxa"/>
          </w:tcPr>
          <w:p w14:paraId="6344AD8D" w14:textId="77777777" w:rsidR="00110066" w:rsidRPr="0061282B" w:rsidRDefault="00110066" w:rsidP="00244C7D">
            <w:pPr>
              <w:pStyle w:val="nrpsTablecell"/>
            </w:pPr>
            <w:r w:rsidRPr="007316B9">
              <w:rPr>
                <w:i/>
              </w:rPr>
              <w:t>Carya</w:t>
            </w:r>
            <w:r>
              <w:rPr>
                <w:i/>
              </w:rPr>
              <w:t xml:space="preserve"> </w:t>
            </w:r>
            <w:r>
              <w:t>spp.</w:t>
            </w:r>
          </w:p>
        </w:tc>
        <w:tc>
          <w:tcPr>
            <w:tcW w:w="1604" w:type="dxa"/>
            <w:noWrap/>
          </w:tcPr>
          <w:p w14:paraId="5CC2F434" w14:textId="77777777" w:rsidR="00110066" w:rsidRPr="00424CA3" w:rsidRDefault="00110066" w:rsidP="00244C7D">
            <w:pPr>
              <w:pStyle w:val="nrpsTablecell"/>
            </w:pPr>
            <w:r w:rsidRPr="00424CA3">
              <w:t>tree</w:t>
            </w:r>
          </w:p>
        </w:tc>
      </w:tr>
      <w:tr w:rsidR="00110066" w:rsidRPr="00424CA3" w14:paraId="76A14ABA" w14:textId="77777777" w:rsidTr="000533C3">
        <w:trPr>
          <w:trHeight w:val="300"/>
        </w:trPr>
        <w:tc>
          <w:tcPr>
            <w:tcW w:w="1476" w:type="dxa"/>
          </w:tcPr>
          <w:p w14:paraId="6BBA46E6" w14:textId="77777777" w:rsidR="00110066" w:rsidRPr="00F46E29" w:rsidRDefault="00110066" w:rsidP="00244C7D">
            <w:pPr>
              <w:pStyle w:val="nrpsTablecell"/>
            </w:pPr>
            <w:r w:rsidRPr="00F46E29">
              <w:t>CAAL27</w:t>
            </w:r>
          </w:p>
        </w:tc>
        <w:tc>
          <w:tcPr>
            <w:tcW w:w="3878" w:type="dxa"/>
          </w:tcPr>
          <w:p w14:paraId="643EC90F" w14:textId="77777777" w:rsidR="00110066" w:rsidRPr="007316B9" w:rsidRDefault="00110066" w:rsidP="00244C7D">
            <w:pPr>
              <w:pStyle w:val="nrpsTablecell"/>
              <w:rPr>
                <w:i/>
              </w:rPr>
            </w:pPr>
            <w:r w:rsidRPr="007316B9">
              <w:rPr>
                <w:i/>
              </w:rPr>
              <w:t>Carya alba</w:t>
            </w:r>
          </w:p>
        </w:tc>
        <w:tc>
          <w:tcPr>
            <w:tcW w:w="1604" w:type="dxa"/>
            <w:noWrap/>
          </w:tcPr>
          <w:p w14:paraId="57B426AE" w14:textId="77777777" w:rsidR="00110066" w:rsidRPr="00424CA3" w:rsidRDefault="00110066" w:rsidP="00244C7D">
            <w:pPr>
              <w:pStyle w:val="nrpsTablecell"/>
            </w:pPr>
            <w:r w:rsidRPr="00424CA3">
              <w:t>tree</w:t>
            </w:r>
          </w:p>
        </w:tc>
      </w:tr>
      <w:tr w:rsidR="00110066" w:rsidRPr="00424CA3" w14:paraId="76F0E69A" w14:textId="77777777" w:rsidTr="000533C3">
        <w:trPr>
          <w:trHeight w:val="300"/>
        </w:trPr>
        <w:tc>
          <w:tcPr>
            <w:tcW w:w="1476" w:type="dxa"/>
          </w:tcPr>
          <w:p w14:paraId="24BCB9C2" w14:textId="77777777" w:rsidR="00110066" w:rsidRPr="00F46E29" w:rsidRDefault="00110066" w:rsidP="00244C7D">
            <w:pPr>
              <w:pStyle w:val="nrpsTablecell"/>
            </w:pPr>
            <w:r w:rsidRPr="00F46E29">
              <w:t>CACO15</w:t>
            </w:r>
          </w:p>
        </w:tc>
        <w:tc>
          <w:tcPr>
            <w:tcW w:w="3878" w:type="dxa"/>
          </w:tcPr>
          <w:p w14:paraId="772F0870" w14:textId="77777777" w:rsidR="00110066" w:rsidRPr="007316B9" w:rsidRDefault="00110066" w:rsidP="00244C7D">
            <w:pPr>
              <w:pStyle w:val="nrpsTablecell"/>
              <w:rPr>
                <w:i/>
              </w:rPr>
            </w:pPr>
            <w:r w:rsidRPr="007316B9">
              <w:rPr>
                <w:i/>
              </w:rPr>
              <w:t xml:space="preserve">Carya </w:t>
            </w:r>
            <w:proofErr w:type="spellStart"/>
            <w:r w:rsidRPr="007316B9">
              <w:rPr>
                <w:i/>
              </w:rPr>
              <w:t>cordiformis</w:t>
            </w:r>
            <w:proofErr w:type="spellEnd"/>
          </w:p>
        </w:tc>
        <w:tc>
          <w:tcPr>
            <w:tcW w:w="1604" w:type="dxa"/>
            <w:noWrap/>
          </w:tcPr>
          <w:p w14:paraId="62639D08" w14:textId="77777777" w:rsidR="00110066" w:rsidRPr="00424CA3" w:rsidRDefault="00110066" w:rsidP="00244C7D">
            <w:pPr>
              <w:pStyle w:val="nrpsTablecell"/>
            </w:pPr>
            <w:r w:rsidRPr="00424CA3">
              <w:t>tree</w:t>
            </w:r>
          </w:p>
        </w:tc>
      </w:tr>
      <w:tr w:rsidR="00110066" w:rsidRPr="00424CA3" w14:paraId="6BEFDBFF" w14:textId="77777777" w:rsidTr="000533C3">
        <w:trPr>
          <w:trHeight w:val="300"/>
        </w:trPr>
        <w:tc>
          <w:tcPr>
            <w:tcW w:w="1476" w:type="dxa"/>
          </w:tcPr>
          <w:p w14:paraId="12CB9E1B" w14:textId="77777777" w:rsidR="00110066" w:rsidRPr="00F46E29" w:rsidRDefault="00110066" w:rsidP="00244C7D">
            <w:pPr>
              <w:pStyle w:val="nrpsTablecell"/>
            </w:pPr>
            <w:r w:rsidRPr="00F46E29">
              <w:t>CAGL8</w:t>
            </w:r>
          </w:p>
        </w:tc>
        <w:tc>
          <w:tcPr>
            <w:tcW w:w="3878" w:type="dxa"/>
          </w:tcPr>
          <w:p w14:paraId="287D2489" w14:textId="77777777" w:rsidR="00110066" w:rsidRPr="007316B9" w:rsidRDefault="00110066" w:rsidP="00244C7D">
            <w:pPr>
              <w:pStyle w:val="nrpsTablecell"/>
              <w:rPr>
                <w:i/>
              </w:rPr>
            </w:pPr>
            <w:r w:rsidRPr="007316B9">
              <w:rPr>
                <w:i/>
              </w:rPr>
              <w:t>Carya glabra</w:t>
            </w:r>
          </w:p>
        </w:tc>
        <w:tc>
          <w:tcPr>
            <w:tcW w:w="1604" w:type="dxa"/>
            <w:noWrap/>
          </w:tcPr>
          <w:p w14:paraId="63EF747C" w14:textId="77777777" w:rsidR="00110066" w:rsidRPr="00424CA3" w:rsidRDefault="00110066" w:rsidP="00244C7D">
            <w:pPr>
              <w:pStyle w:val="nrpsTablecell"/>
            </w:pPr>
            <w:r w:rsidRPr="00424CA3">
              <w:t>tree</w:t>
            </w:r>
          </w:p>
        </w:tc>
      </w:tr>
      <w:tr w:rsidR="00110066" w:rsidRPr="00424CA3" w14:paraId="54C93E30" w14:textId="77777777" w:rsidTr="000533C3">
        <w:trPr>
          <w:trHeight w:val="300"/>
        </w:trPr>
        <w:tc>
          <w:tcPr>
            <w:tcW w:w="1476" w:type="dxa"/>
          </w:tcPr>
          <w:p w14:paraId="6BD7B4C1" w14:textId="77777777" w:rsidR="00110066" w:rsidRPr="00F46E29" w:rsidRDefault="00110066" w:rsidP="00244C7D">
            <w:pPr>
              <w:pStyle w:val="nrpsTablecell"/>
            </w:pPr>
            <w:r w:rsidRPr="00F46E29">
              <w:t>CAOV2</w:t>
            </w:r>
          </w:p>
        </w:tc>
        <w:tc>
          <w:tcPr>
            <w:tcW w:w="3878" w:type="dxa"/>
          </w:tcPr>
          <w:p w14:paraId="4D3E3857" w14:textId="77777777" w:rsidR="00110066" w:rsidRPr="007316B9" w:rsidRDefault="00110066" w:rsidP="00244C7D">
            <w:pPr>
              <w:pStyle w:val="nrpsTablecell"/>
              <w:rPr>
                <w:i/>
              </w:rPr>
            </w:pPr>
            <w:r w:rsidRPr="007316B9">
              <w:rPr>
                <w:i/>
              </w:rPr>
              <w:t>Carya ovata</w:t>
            </w:r>
          </w:p>
        </w:tc>
        <w:tc>
          <w:tcPr>
            <w:tcW w:w="1604" w:type="dxa"/>
            <w:noWrap/>
          </w:tcPr>
          <w:p w14:paraId="67042E8E" w14:textId="77777777" w:rsidR="00110066" w:rsidRPr="00424CA3" w:rsidRDefault="00110066" w:rsidP="00244C7D">
            <w:pPr>
              <w:pStyle w:val="nrpsTablecell"/>
            </w:pPr>
            <w:r w:rsidRPr="00424CA3">
              <w:t>tree</w:t>
            </w:r>
          </w:p>
        </w:tc>
      </w:tr>
      <w:tr w:rsidR="00110066" w:rsidRPr="00424CA3" w14:paraId="28190CFC" w14:textId="77777777" w:rsidTr="000533C3">
        <w:trPr>
          <w:trHeight w:val="300"/>
        </w:trPr>
        <w:tc>
          <w:tcPr>
            <w:tcW w:w="1476" w:type="dxa"/>
          </w:tcPr>
          <w:p w14:paraId="476391F3" w14:textId="77777777" w:rsidR="00110066" w:rsidRPr="00F46E29" w:rsidRDefault="00110066" w:rsidP="00244C7D">
            <w:pPr>
              <w:pStyle w:val="nrpsTablecell"/>
            </w:pPr>
            <w:r w:rsidRPr="00F46E29">
              <w:t>CATE9</w:t>
            </w:r>
          </w:p>
        </w:tc>
        <w:tc>
          <w:tcPr>
            <w:tcW w:w="3878" w:type="dxa"/>
          </w:tcPr>
          <w:p w14:paraId="51E3014D" w14:textId="77777777" w:rsidR="00110066" w:rsidRPr="007316B9" w:rsidRDefault="00110066" w:rsidP="00244C7D">
            <w:pPr>
              <w:pStyle w:val="nrpsTablecell"/>
              <w:rPr>
                <w:i/>
              </w:rPr>
            </w:pPr>
            <w:r w:rsidRPr="007316B9">
              <w:rPr>
                <w:i/>
              </w:rPr>
              <w:t xml:space="preserve">Carya </w:t>
            </w:r>
            <w:proofErr w:type="spellStart"/>
            <w:r w:rsidRPr="007316B9">
              <w:rPr>
                <w:i/>
              </w:rPr>
              <w:t>texana</w:t>
            </w:r>
            <w:proofErr w:type="spellEnd"/>
          </w:p>
        </w:tc>
        <w:tc>
          <w:tcPr>
            <w:tcW w:w="1604" w:type="dxa"/>
            <w:noWrap/>
          </w:tcPr>
          <w:p w14:paraId="0CB5C1A4" w14:textId="77777777" w:rsidR="00110066" w:rsidRPr="00424CA3" w:rsidRDefault="00110066" w:rsidP="00244C7D">
            <w:pPr>
              <w:pStyle w:val="nrpsTablecell"/>
            </w:pPr>
            <w:r w:rsidRPr="00424CA3">
              <w:t>tree</w:t>
            </w:r>
          </w:p>
        </w:tc>
      </w:tr>
      <w:tr w:rsidR="00110066" w:rsidRPr="00424CA3" w14:paraId="6D087C7E" w14:textId="77777777" w:rsidTr="000533C3">
        <w:trPr>
          <w:trHeight w:val="300"/>
        </w:trPr>
        <w:tc>
          <w:tcPr>
            <w:tcW w:w="1476" w:type="dxa"/>
          </w:tcPr>
          <w:p w14:paraId="6413F1E4" w14:textId="77777777" w:rsidR="00110066" w:rsidRPr="00F46E29" w:rsidRDefault="00110066" w:rsidP="00244C7D">
            <w:pPr>
              <w:pStyle w:val="nrpsTablecell"/>
            </w:pPr>
            <w:r w:rsidRPr="00F46E29">
              <w:t>CAPUO</w:t>
            </w:r>
          </w:p>
        </w:tc>
        <w:tc>
          <w:tcPr>
            <w:tcW w:w="3878" w:type="dxa"/>
          </w:tcPr>
          <w:p w14:paraId="6C33A991" w14:textId="77777777" w:rsidR="00110066" w:rsidRPr="007316B9" w:rsidRDefault="00110066" w:rsidP="00244C7D">
            <w:pPr>
              <w:pStyle w:val="nrpsTablecell"/>
              <w:rPr>
                <w:i/>
              </w:rPr>
            </w:pPr>
            <w:r w:rsidRPr="007316B9">
              <w:rPr>
                <w:i/>
              </w:rPr>
              <w:t>Castanea pumila var. ozarkensis</w:t>
            </w:r>
          </w:p>
        </w:tc>
        <w:tc>
          <w:tcPr>
            <w:tcW w:w="1604" w:type="dxa"/>
            <w:noWrap/>
          </w:tcPr>
          <w:p w14:paraId="14FD158A" w14:textId="77777777" w:rsidR="00110066" w:rsidRPr="00424CA3" w:rsidRDefault="00110066" w:rsidP="00244C7D">
            <w:pPr>
              <w:pStyle w:val="nrpsTablecell"/>
            </w:pPr>
            <w:r w:rsidRPr="00424CA3">
              <w:t>tree</w:t>
            </w:r>
          </w:p>
        </w:tc>
      </w:tr>
      <w:tr w:rsidR="00110066" w:rsidRPr="00424CA3" w14:paraId="1F3E7CE0" w14:textId="77777777" w:rsidTr="000533C3">
        <w:trPr>
          <w:trHeight w:val="300"/>
        </w:trPr>
        <w:tc>
          <w:tcPr>
            <w:tcW w:w="1476" w:type="dxa"/>
            <w:hideMark/>
          </w:tcPr>
          <w:p w14:paraId="799CD0E6" w14:textId="77777777" w:rsidR="00110066" w:rsidRPr="00424CA3" w:rsidRDefault="00110066" w:rsidP="00244C7D">
            <w:pPr>
              <w:pStyle w:val="nrpsTablecell"/>
            </w:pPr>
            <w:r w:rsidRPr="00424CA3">
              <w:t>CEOC</w:t>
            </w:r>
          </w:p>
        </w:tc>
        <w:tc>
          <w:tcPr>
            <w:tcW w:w="3878" w:type="dxa"/>
            <w:hideMark/>
          </w:tcPr>
          <w:p w14:paraId="100713C0" w14:textId="77777777" w:rsidR="00110066" w:rsidRPr="00424CA3" w:rsidRDefault="00110066" w:rsidP="00244C7D">
            <w:pPr>
              <w:pStyle w:val="nrpsTablecell"/>
              <w:rPr>
                <w:i/>
                <w:iCs/>
              </w:rPr>
            </w:pPr>
            <w:r w:rsidRPr="00424CA3">
              <w:rPr>
                <w:i/>
                <w:iCs/>
              </w:rPr>
              <w:t>Celtis occidentalis</w:t>
            </w:r>
          </w:p>
        </w:tc>
        <w:tc>
          <w:tcPr>
            <w:tcW w:w="1604" w:type="dxa"/>
            <w:noWrap/>
            <w:hideMark/>
          </w:tcPr>
          <w:p w14:paraId="7A8D5A87" w14:textId="77777777" w:rsidR="00110066" w:rsidRPr="00424CA3" w:rsidRDefault="00110066" w:rsidP="00244C7D">
            <w:pPr>
              <w:pStyle w:val="nrpsTablecell"/>
            </w:pPr>
            <w:r w:rsidRPr="00424CA3">
              <w:t>tree</w:t>
            </w:r>
          </w:p>
        </w:tc>
      </w:tr>
      <w:tr w:rsidR="00110066" w:rsidRPr="00424CA3" w14:paraId="376027D2" w14:textId="77777777" w:rsidTr="000533C3">
        <w:trPr>
          <w:trHeight w:val="300"/>
        </w:trPr>
        <w:tc>
          <w:tcPr>
            <w:tcW w:w="1476" w:type="dxa"/>
            <w:hideMark/>
          </w:tcPr>
          <w:p w14:paraId="3B495D11" w14:textId="77777777" w:rsidR="00110066" w:rsidRPr="00424CA3" w:rsidRDefault="00110066" w:rsidP="00244C7D">
            <w:pPr>
              <w:pStyle w:val="nrpsTablecell"/>
            </w:pPr>
            <w:r w:rsidRPr="00424CA3">
              <w:t>CELTI</w:t>
            </w:r>
          </w:p>
        </w:tc>
        <w:tc>
          <w:tcPr>
            <w:tcW w:w="3878" w:type="dxa"/>
            <w:hideMark/>
          </w:tcPr>
          <w:p w14:paraId="088417CA" w14:textId="77777777" w:rsidR="00110066" w:rsidRPr="00424CA3" w:rsidRDefault="00110066" w:rsidP="00244C7D">
            <w:pPr>
              <w:pStyle w:val="nrpsTablecell"/>
              <w:rPr>
                <w:i/>
                <w:iCs/>
              </w:rPr>
            </w:pPr>
            <w:r w:rsidRPr="00424CA3">
              <w:rPr>
                <w:i/>
                <w:iCs/>
              </w:rPr>
              <w:t xml:space="preserve">Celtis </w:t>
            </w:r>
            <w:r w:rsidRPr="0061282B">
              <w:rPr>
                <w:iCs/>
              </w:rPr>
              <w:t>spp</w:t>
            </w:r>
            <w:r>
              <w:rPr>
                <w:iCs/>
              </w:rPr>
              <w:t>.</w:t>
            </w:r>
          </w:p>
        </w:tc>
        <w:tc>
          <w:tcPr>
            <w:tcW w:w="1604" w:type="dxa"/>
            <w:noWrap/>
            <w:hideMark/>
          </w:tcPr>
          <w:p w14:paraId="4E916637" w14:textId="77777777" w:rsidR="00110066" w:rsidRPr="00424CA3" w:rsidRDefault="00110066" w:rsidP="00244C7D">
            <w:pPr>
              <w:pStyle w:val="nrpsTablecell"/>
            </w:pPr>
            <w:r w:rsidRPr="00424CA3">
              <w:t>tree</w:t>
            </w:r>
          </w:p>
        </w:tc>
      </w:tr>
      <w:tr w:rsidR="00110066" w:rsidRPr="00424CA3" w14:paraId="24BD70C4" w14:textId="77777777" w:rsidTr="000533C3">
        <w:trPr>
          <w:trHeight w:val="300"/>
        </w:trPr>
        <w:tc>
          <w:tcPr>
            <w:tcW w:w="1476" w:type="dxa"/>
            <w:hideMark/>
          </w:tcPr>
          <w:p w14:paraId="7EE48092" w14:textId="77777777" w:rsidR="00110066" w:rsidRPr="00424CA3" w:rsidRDefault="00110066" w:rsidP="00244C7D">
            <w:pPr>
              <w:pStyle w:val="nrpsTablecell"/>
            </w:pPr>
            <w:r w:rsidRPr="00424CA3">
              <w:t>CETE</w:t>
            </w:r>
          </w:p>
        </w:tc>
        <w:tc>
          <w:tcPr>
            <w:tcW w:w="3878" w:type="dxa"/>
            <w:hideMark/>
          </w:tcPr>
          <w:p w14:paraId="1F2566B7" w14:textId="77777777" w:rsidR="00110066" w:rsidRPr="00424CA3" w:rsidRDefault="00110066" w:rsidP="00244C7D">
            <w:pPr>
              <w:pStyle w:val="nrpsTablecell"/>
              <w:rPr>
                <w:i/>
                <w:iCs/>
              </w:rPr>
            </w:pPr>
            <w:r w:rsidRPr="00424CA3">
              <w:rPr>
                <w:i/>
                <w:iCs/>
              </w:rPr>
              <w:t>Celtis tenuifolia</w:t>
            </w:r>
          </w:p>
        </w:tc>
        <w:tc>
          <w:tcPr>
            <w:tcW w:w="1604" w:type="dxa"/>
            <w:noWrap/>
            <w:hideMark/>
          </w:tcPr>
          <w:p w14:paraId="78E22FC0" w14:textId="77777777" w:rsidR="00110066" w:rsidRPr="00424CA3" w:rsidRDefault="00110066" w:rsidP="00244C7D">
            <w:pPr>
              <w:pStyle w:val="nrpsTablecell"/>
            </w:pPr>
            <w:r w:rsidRPr="00424CA3">
              <w:t>tree</w:t>
            </w:r>
          </w:p>
        </w:tc>
      </w:tr>
      <w:tr w:rsidR="00110066" w:rsidRPr="00424CA3" w14:paraId="62714978" w14:textId="77777777" w:rsidTr="000533C3">
        <w:trPr>
          <w:trHeight w:val="300"/>
        </w:trPr>
        <w:tc>
          <w:tcPr>
            <w:tcW w:w="1476" w:type="dxa"/>
          </w:tcPr>
          <w:p w14:paraId="129BCDFF" w14:textId="77777777" w:rsidR="00110066" w:rsidRPr="00F46E29" w:rsidRDefault="00110066" w:rsidP="00244C7D">
            <w:pPr>
              <w:pStyle w:val="nrpsTablecell"/>
            </w:pPr>
            <w:r w:rsidRPr="00F46E29">
              <w:t>CECA4</w:t>
            </w:r>
          </w:p>
        </w:tc>
        <w:tc>
          <w:tcPr>
            <w:tcW w:w="3878" w:type="dxa"/>
          </w:tcPr>
          <w:p w14:paraId="7E3A6B5A" w14:textId="77777777" w:rsidR="00110066" w:rsidRPr="007316B9" w:rsidRDefault="00110066" w:rsidP="00244C7D">
            <w:pPr>
              <w:pStyle w:val="nrpsTablecell"/>
              <w:rPr>
                <w:i/>
              </w:rPr>
            </w:pPr>
            <w:r w:rsidRPr="007316B9">
              <w:rPr>
                <w:i/>
              </w:rPr>
              <w:t>Cercis canadensis</w:t>
            </w:r>
          </w:p>
        </w:tc>
        <w:tc>
          <w:tcPr>
            <w:tcW w:w="1604" w:type="dxa"/>
            <w:noWrap/>
          </w:tcPr>
          <w:p w14:paraId="223552FC" w14:textId="77777777" w:rsidR="00110066" w:rsidRPr="00424CA3" w:rsidRDefault="00110066" w:rsidP="00244C7D">
            <w:pPr>
              <w:pStyle w:val="nrpsTablecell"/>
            </w:pPr>
            <w:r>
              <w:t>tree</w:t>
            </w:r>
          </w:p>
        </w:tc>
      </w:tr>
      <w:tr w:rsidR="00110066" w:rsidRPr="00424CA3" w14:paraId="11A7DE09" w14:textId="77777777" w:rsidTr="000533C3">
        <w:trPr>
          <w:trHeight w:val="300"/>
        </w:trPr>
        <w:tc>
          <w:tcPr>
            <w:tcW w:w="1476" w:type="dxa"/>
          </w:tcPr>
          <w:p w14:paraId="2F1C6F1D" w14:textId="77777777" w:rsidR="00110066" w:rsidRPr="00F46E29" w:rsidRDefault="00110066" w:rsidP="00244C7D">
            <w:pPr>
              <w:pStyle w:val="nrpsTablecell"/>
            </w:pPr>
            <w:r>
              <w:t>CORNU</w:t>
            </w:r>
          </w:p>
        </w:tc>
        <w:tc>
          <w:tcPr>
            <w:tcW w:w="3878" w:type="dxa"/>
          </w:tcPr>
          <w:p w14:paraId="70DF824D" w14:textId="77777777" w:rsidR="00110066" w:rsidRPr="007316B9" w:rsidRDefault="00110066" w:rsidP="00244C7D">
            <w:pPr>
              <w:pStyle w:val="nrpsTablecell"/>
              <w:rPr>
                <w:i/>
              </w:rPr>
            </w:pPr>
            <w:proofErr w:type="spellStart"/>
            <w:r>
              <w:rPr>
                <w:i/>
              </w:rPr>
              <w:t>Cornus</w:t>
            </w:r>
            <w:proofErr w:type="spellEnd"/>
            <w:r>
              <w:rPr>
                <w:i/>
              </w:rPr>
              <w:t xml:space="preserve"> </w:t>
            </w:r>
            <w:r w:rsidRPr="0061282B">
              <w:t>spp</w:t>
            </w:r>
            <w:r>
              <w:t>.</w:t>
            </w:r>
          </w:p>
        </w:tc>
        <w:tc>
          <w:tcPr>
            <w:tcW w:w="1604" w:type="dxa"/>
            <w:noWrap/>
          </w:tcPr>
          <w:p w14:paraId="4996AAD9" w14:textId="77777777" w:rsidR="00110066" w:rsidRPr="0061282B" w:rsidRDefault="00110066" w:rsidP="00244C7D">
            <w:pPr>
              <w:pStyle w:val="nrpsTablecell"/>
            </w:pPr>
            <w:r w:rsidRPr="0061282B">
              <w:t>shrub</w:t>
            </w:r>
          </w:p>
        </w:tc>
      </w:tr>
      <w:tr w:rsidR="00110066" w:rsidRPr="00424CA3" w14:paraId="724A4BE4" w14:textId="77777777" w:rsidTr="000533C3">
        <w:trPr>
          <w:trHeight w:val="300"/>
        </w:trPr>
        <w:tc>
          <w:tcPr>
            <w:tcW w:w="1476" w:type="dxa"/>
            <w:hideMark/>
          </w:tcPr>
          <w:p w14:paraId="6FFDBDD5" w14:textId="77777777" w:rsidR="00110066" w:rsidRPr="00424CA3" w:rsidRDefault="00110066" w:rsidP="00244C7D">
            <w:pPr>
              <w:pStyle w:val="nrpsTablecell"/>
            </w:pPr>
            <w:r w:rsidRPr="00424CA3">
              <w:t>COAL2</w:t>
            </w:r>
          </w:p>
        </w:tc>
        <w:tc>
          <w:tcPr>
            <w:tcW w:w="3878" w:type="dxa"/>
            <w:hideMark/>
          </w:tcPr>
          <w:p w14:paraId="746887EA" w14:textId="77777777" w:rsidR="00110066" w:rsidRPr="00424CA3" w:rsidRDefault="00110066" w:rsidP="00244C7D">
            <w:pPr>
              <w:pStyle w:val="nrpsTablecell"/>
              <w:rPr>
                <w:i/>
                <w:iCs/>
              </w:rPr>
            </w:pPr>
            <w:proofErr w:type="spellStart"/>
            <w:r w:rsidRPr="00424CA3">
              <w:rPr>
                <w:i/>
                <w:iCs/>
              </w:rPr>
              <w:t>Cornus</w:t>
            </w:r>
            <w:proofErr w:type="spellEnd"/>
            <w:r w:rsidRPr="00424CA3">
              <w:rPr>
                <w:i/>
                <w:iCs/>
              </w:rPr>
              <w:t xml:space="preserve"> alternifolia</w:t>
            </w:r>
          </w:p>
        </w:tc>
        <w:tc>
          <w:tcPr>
            <w:tcW w:w="1604" w:type="dxa"/>
            <w:noWrap/>
            <w:hideMark/>
          </w:tcPr>
          <w:p w14:paraId="69331FCE" w14:textId="77777777" w:rsidR="00110066" w:rsidRPr="00424CA3" w:rsidRDefault="00110066" w:rsidP="00244C7D">
            <w:pPr>
              <w:pStyle w:val="nrpsTablecell"/>
            </w:pPr>
            <w:r w:rsidRPr="00424CA3">
              <w:t>tree</w:t>
            </w:r>
          </w:p>
        </w:tc>
      </w:tr>
      <w:tr w:rsidR="00110066" w:rsidRPr="00424CA3" w14:paraId="1327A481" w14:textId="77777777" w:rsidTr="000533C3">
        <w:trPr>
          <w:trHeight w:val="300"/>
        </w:trPr>
        <w:tc>
          <w:tcPr>
            <w:tcW w:w="1476" w:type="dxa"/>
            <w:hideMark/>
          </w:tcPr>
          <w:p w14:paraId="274E6C48" w14:textId="77777777" w:rsidR="00110066" w:rsidRPr="00424CA3" w:rsidRDefault="00110066" w:rsidP="00244C7D">
            <w:pPr>
              <w:pStyle w:val="nrpsTablecell"/>
            </w:pPr>
            <w:r w:rsidRPr="00424CA3">
              <w:t>CODR</w:t>
            </w:r>
          </w:p>
        </w:tc>
        <w:tc>
          <w:tcPr>
            <w:tcW w:w="3878" w:type="dxa"/>
            <w:hideMark/>
          </w:tcPr>
          <w:p w14:paraId="069CC2C7" w14:textId="77777777" w:rsidR="00110066" w:rsidRPr="00424CA3" w:rsidRDefault="00110066" w:rsidP="00244C7D">
            <w:pPr>
              <w:pStyle w:val="nrpsTablecell"/>
              <w:rPr>
                <w:i/>
                <w:iCs/>
              </w:rPr>
            </w:pPr>
            <w:proofErr w:type="spellStart"/>
            <w:r w:rsidRPr="00424CA3">
              <w:rPr>
                <w:i/>
                <w:iCs/>
              </w:rPr>
              <w:t>Cornus</w:t>
            </w:r>
            <w:proofErr w:type="spellEnd"/>
            <w:r w:rsidRPr="00424CA3">
              <w:rPr>
                <w:i/>
                <w:iCs/>
              </w:rPr>
              <w:t xml:space="preserve"> </w:t>
            </w:r>
            <w:proofErr w:type="spellStart"/>
            <w:r w:rsidRPr="00424CA3">
              <w:rPr>
                <w:i/>
                <w:iCs/>
              </w:rPr>
              <w:t>drummondii</w:t>
            </w:r>
            <w:proofErr w:type="spellEnd"/>
          </w:p>
        </w:tc>
        <w:tc>
          <w:tcPr>
            <w:tcW w:w="1604" w:type="dxa"/>
            <w:hideMark/>
          </w:tcPr>
          <w:p w14:paraId="46E8FDBF" w14:textId="77777777" w:rsidR="00110066" w:rsidRPr="00424CA3" w:rsidRDefault="00110066" w:rsidP="00244C7D">
            <w:pPr>
              <w:pStyle w:val="nrpsTablecell"/>
            </w:pPr>
            <w:r w:rsidRPr="00424CA3">
              <w:t>shrub</w:t>
            </w:r>
          </w:p>
        </w:tc>
      </w:tr>
      <w:tr w:rsidR="00110066" w:rsidRPr="00424CA3" w14:paraId="00A2392A" w14:textId="77777777" w:rsidTr="000533C3">
        <w:trPr>
          <w:trHeight w:val="300"/>
        </w:trPr>
        <w:tc>
          <w:tcPr>
            <w:tcW w:w="1476" w:type="dxa"/>
            <w:hideMark/>
          </w:tcPr>
          <w:p w14:paraId="72DEAD1F" w14:textId="77777777" w:rsidR="00110066" w:rsidRPr="00424CA3" w:rsidRDefault="00110066" w:rsidP="00244C7D">
            <w:pPr>
              <w:pStyle w:val="nrpsTablecell"/>
            </w:pPr>
            <w:r w:rsidRPr="00424CA3">
              <w:t>COFL2</w:t>
            </w:r>
          </w:p>
        </w:tc>
        <w:tc>
          <w:tcPr>
            <w:tcW w:w="3878" w:type="dxa"/>
            <w:hideMark/>
          </w:tcPr>
          <w:p w14:paraId="63A46A4E" w14:textId="77777777" w:rsidR="00110066" w:rsidRPr="00424CA3" w:rsidRDefault="00110066" w:rsidP="00244C7D">
            <w:pPr>
              <w:pStyle w:val="nrpsTablecell"/>
              <w:rPr>
                <w:i/>
                <w:iCs/>
              </w:rPr>
            </w:pPr>
            <w:proofErr w:type="spellStart"/>
            <w:r w:rsidRPr="00424CA3">
              <w:rPr>
                <w:i/>
                <w:iCs/>
              </w:rPr>
              <w:t>Cornus</w:t>
            </w:r>
            <w:proofErr w:type="spellEnd"/>
            <w:r w:rsidRPr="00424CA3">
              <w:rPr>
                <w:i/>
                <w:iCs/>
              </w:rPr>
              <w:t xml:space="preserve"> </w:t>
            </w:r>
            <w:proofErr w:type="spellStart"/>
            <w:r w:rsidRPr="00424CA3">
              <w:rPr>
                <w:i/>
                <w:iCs/>
              </w:rPr>
              <w:t>florida</w:t>
            </w:r>
            <w:proofErr w:type="spellEnd"/>
          </w:p>
        </w:tc>
        <w:tc>
          <w:tcPr>
            <w:tcW w:w="1604" w:type="dxa"/>
            <w:noWrap/>
            <w:hideMark/>
          </w:tcPr>
          <w:p w14:paraId="358F2FD7" w14:textId="77777777" w:rsidR="00110066" w:rsidRPr="00424CA3" w:rsidRDefault="00110066" w:rsidP="00244C7D">
            <w:pPr>
              <w:pStyle w:val="nrpsTablecell"/>
            </w:pPr>
            <w:r w:rsidRPr="00424CA3">
              <w:t>tree</w:t>
            </w:r>
          </w:p>
        </w:tc>
      </w:tr>
      <w:tr w:rsidR="00110066" w:rsidRPr="00424CA3" w14:paraId="2828E0C5" w14:textId="77777777" w:rsidTr="000533C3">
        <w:trPr>
          <w:trHeight w:val="300"/>
        </w:trPr>
        <w:tc>
          <w:tcPr>
            <w:tcW w:w="1476" w:type="dxa"/>
            <w:hideMark/>
          </w:tcPr>
          <w:p w14:paraId="6A77C0FE" w14:textId="77777777" w:rsidR="00110066" w:rsidRPr="00424CA3" w:rsidRDefault="00110066" w:rsidP="00244C7D">
            <w:pPr>
              <w:pStyle w:val="nrpsTablecell"/>
            </w:pPr>
            <w:r w:rsidRPr="00424CA3">
              <w:t>COFO</w:t>
            </w:r>
          </w:p>
        </w:tc>
        <w:tc>
          <w:tcPr>
            <w:tcW w:w="3878" w:type="dxa"/>
            <w:hideMark/>
          </w:tcPr>
          <w:p w14:paraId="0F33CE15" w14:textId="77777777" w:rsidR="00110066" w:rsidRPr="005242D5" w:rsidRDefault="00110066" w:rsidP="00244C7D">
            <w:pPr>
              <w:pStyle w:val="nrpsTablecell"/>
              <w:rPr>
                <w:iCs/>
              </w:rPr>
            </w:pPr>
            <w:proofErr w:type="spellStart"/>
            <w:r w:rsidRPr="00424CA3">
              <w:rPr>
                <w:i/>
                <w:iCs/>
              </w:rPr>
              <w:t>Cornus</w:t>
            </w:r>
            <w:proofErr w:type="spellEnd"/>
            <w:r w:rsidRPr="00424CA3">
              <w:rPr>
                <w:i/>
                <w:iCs/>
              </w:rPr>
              <w:t xml:space="preserve"> </w:t>
            </w:r>
            <w:proofErr w:type="spellStart"/>
            <w:r w:rsidRPr="00424CA3">
              <w:rPr>
                <w:i/>
                <w:iCs/>
              </w:rPr>
              <w:t>foemina</w:t>
            </w:r>
            <w:proofErr w:type="spellEnd"/>
            <w:r>
              <w:rPr>
                <w:i/>
                <w:iCs/>
              </w:rPr>
              <w:t xml:space="preserve"> (</w:t>
            </w:r>
            <w:r>
              <w:rPr>
                <w:iCs/>
              </w:rPr>
              <w:t xml:space="preserve">ID likely </w:t>
            </w:r>
            <w:proofErr w:type="spellStart"/>
            <w:r w:rsidRPr="005242D5">
              <w:rPr>
                <w:i/>
                <w:iCs/>
              </w:rPr>
              <w:t>drummondii</w:t>
            </w:r>
            <w:proofErr w:type="spellEnd"/>
            <w:r>
              <w:rPr>
                <w:iCs/>
              </w:rPr>
              <w:t>)</w:t>
            </w:r>
          </w:p>
        </w:tc>
        <w:tc>
          <w:tcPr>
            <w:tcW w:w="1604" w:type="dxa"/>
            <w:noWrap/>
            <w:hideMark/>
          </w:tcPr>
          <w:p w14:paraId="5175B998" w14:textId="77777777" w:rsidR="00110066" w:rsidRPr="00424CA3" w:rsidRDefault="00110066" w:rsidP="00244C7D">
            <w:pPr>
              <w:pStyle w:val="nrpsTablecell"/>
            </w:pPr>
            <w:r w:rsidRPr="00424CA3">
              <w:t>shrub</w:t>
            </w:r>
          </w:p>
        </w:tc>
      </w:tr>
      <w:tr w:rsidR="00110066" w:rsidRPr="00424CA3" w14:paraId="46B370DB" w14:textId="77777777" w:rsidTr="000533C3">
        <w:trPr>
          <w:trHeight w:val="300"/>
        </w:trPr>
        <w:tc>
          <w:tcPr>
            <w:tcW w:w="1476" w:type="dxa"/>
            <w:hideMark/>
          </w:tcPr>
          <w:p w14:paraId="43439B84" w14:textId="77777777" w:rsidR="00110066" w:rsidRPr="00424CA3" w:rsidRDefault="00110066" w:rsidP="00244C7D">
            <w:pPr>
              <w:pStyle w:val="nrpsTablecell"/>
            </w:pPr>
            <w:r w:rsidRPr="00424CA3">
              <w:t>CORA6</w:t>
            </w:r>
          </w:p>
        </w:tc>
        <w:tc>
          <w:tcPr>
            <w:tcW w:w="3878" w:type="dxa"/>
            <w:hideMark/>
          </w:tcPr>
          <w:p w14:paraId="13B1E867" w14:textId="77777777" w:rsidR="00110066" w:rsidRPr="00424CA3" w:rsidRDefault="00110066" w:rsidP="00244C7D">
            <w:pPr>
              <w:pStyle w:val="nrpsTablecell"/>
              <w:rPr>
                <w:i/>
                <w:iCs/>
              </w:rPr>
            </w:pPr>
            <w:proofErr w:type="spellStart"/>
            <w:r w:rsidRPr="00424CA3">
              <w:rPr>
                <w:i/>
                <w:iCs/>
              </w:rPr>
              <w:t>Cornus</w:t>
            </w:r>
            <w:proofErr w:type="spellEnd"/>
            <w:r w:rsidRPr="00424CA3">
              <w:rPr>
                <w:i/>
                <w:iCs/>
              </w:rPr>
              <w:t xml:space="preserve"> </w:t>
            </w:r>
            <w:proofErr w:type="spellStart"/>
            <w:r w:rsidRPr="00424CA3">
              <w:rPr>
                <w:i/>
                <w:iCs/>
              </w:rPr>
              <w:t>racemosa</w:t>
            </w:r>
            <w:proofErr w:type="spellEnd"/>
          </w:p>
        </w:tc>
        <w:tc>
          <w:tcPr>
            <w:tcW w:w="1604" w:type="dxa"/>
            <w:noWrap/>
            <w:hideMark/>
          </w:tcPr>
          <w:p w14:paraId="2B2D7BE7" w14:textId="77777777" w:rsidR="00110066" w:rsidRPr="00424CA3" w:rsidRDefault="00110066" w:rsidP="00244C7D">
            <w:pPr>
              <w:pStyle w:val="nrpsTablecell"/>
            </w:pPr>
            <w:r w:rsidRPr="00424CA3">
              <w:t>shrub</w:t>
            </w:r>
          </w:p>
        </w:tc>
      </w:tr>
      <w:tr w:rsidR="00110066" w:rsidRPr="00424CA3" w14:paraId="7399C684" w14:textId="77777777" w:rsidTr="000533C3">
        <w:trPr>
          <w:trHeight w:val="300"/>
        </w:trPr>
        <w:tc>
          <w:tcPr>
            <w:tcW w:w="1476" w:type="dxa"/>
            <w:hideMark/>
          </w:tcPr>
          <w:p w14:paraId="6CFD5819" w14:textId="77777777" w:rsidR="00110066" w:rsidRPr="00424CA3" w:rsidRDefault="00110066" w:rsidP="00244C7D">
            <w:pPr>
              <w:pStyle w:val="nrpsTablecell"/>
            </w:pPr>
            <w:r w:rsidRPr="00424CA3">
              <w:t>CORU</w:t>
            </w:r>
          </w:p>
        </w:tc>
        <w:tc>
          <w:tcPr>
            <w:tcW w:w="3878" w:type="dxa"/>
            <w:hideMark/>
          </w:tcPr>
          <w:p w14:paraId="4E29AF6B" w14:textId="77777777" w:rsidR="00110066" w:rsidRPr="00424CA3" w:rsidRDefault="00110066" w:rsidP="00244C7D">
            <w:pPr>
              <w:pStyle w:val="nrpsTablecell"/>
              <w:rPr>
                <w:i/>
                <w:iCs/>
              </w:rPr>
            </w:pPr>
            <w:proofErr w:type="spellStart"/>
            <w:r w:rsidRPr="00424CA3">
              <w:rPr>
                <w:i/>
                <w:iCs/>
              </w:rPr>
              <w:t>Cornus</w:t>
            </w:r>
            <w:proofErr w:type="spellEnd"/>
            <w:r w:rsidRPr="00424CA3">
              <w:rPr>
                <w:i/>
                <w:iCs/>
              </w:rPr>
              <w:t xml:space="preserve"> rugosa</w:t>
            </w:r>
          </w:p>
        </w:tc>
        <w:tc>
          <w:tcPr>
            <w:tcW w:w="1604" w:type="dxa"/>
            <w:noWrap/>
            <w:hideMark/>
          </w:tcPr>
          <w:p w14:paraId="303B6AEC" w14:textId="77777777" w:rsidR="00110066" w:rsidRPr="00424CA3" w:rsidRDefault="00110066" w:rsidP="00244C7D">
            <w:pPr>
              <w:pStyle w:val="nrpsTablecell"/>
            </w:pPr>
            <w:r w:rsidRPr="00424CA3">
              <w:t>shrub</w:t>
            </w:r>
          </w:p>
        </w:tc>
      </w:tr>
      <w:tr w:rsidR="00110066" w:rsidRPr="00424CA3" w14:paraId="68864BDE" w14:textId="77777777" w:rsidTr="000533C3">
        <w:trPr>
          <w:trHeight w:val="300"/>
        </w:trPr>
        <w:tc>
          <w:tcPr>
            <w:tcW w:w="1476" w:type="dxa"/>
          </w:tcPr>
          <w:p w14:paraId="6D619B07" w14:textId="77777777" w:rsidR="00110066" w:rsidRPr="00F46E29" w:rsidRDefault="00110066" w:rsidP="00244C7D">
            <w:pPr>
              <w:pStyle w:val="nrpsTablecell"/>
            </w:pPr>
            <w:r w:rsidRPr="00F46E29">
              <w:t>CRATA</w:t>
            </w:r>
          </w:p>
        </w:tc>
        <w:tc>
          <w:tcPr>
            <w:tcW w:w="3878" w:type="dxa"/>
          </w:tcPr>
          <w:p w14:paraId="54855D18" w14:textId="77777777" w:rsidR="00110066" w:rsidRPr="007316B9" w:rsidRDefault="00110066" w:rsidP="00244C7D">
            <w:pPr>
              <w:pStyle w:val="nrpsTablecell"/>
              <w:rPr>
                <w:i/>
              </w:rPr>
            </w:pPr>
            <w:r w:rsidRPr="007316B9">
              <w:rPr>
                <w:i/>
              </w:rPr>
              <w:t>Crataegus</w:t>
            </w:r>
            <w:r>
              <w:rPr>
                <w:i/>
              </w:rPr>
              <w:t xml:space="preserve"> </w:t>
            </w:r>
            <w:proofErr w:type="spellStart"/>
            <w:r>
              <w:rPr>
                <w:i/>
              </w:rPr>
              <w:t>spp</w:t>
            </w:r>
            <w:proofErr w:type="spellEnd"/>
          </w:p>
        </w:tc>
        <w:tc>
          <w:tcPr>
            <w:tcW w:w="1604" w:type="dxa"/>
            <w:noWrap/>
          </w:tcPr>
          <w:p w14:paraId="1B513DCF" w14:textId="77777777" w:rsidR="00110066" w:rsidRPr="00424CA3" w:rsidRDefault="00110066" w:rsidP="00244C7D">
            <w:pPr>
              <w:pStyle w:val="nrpsTablecell"/>
            </w:pPr>
            <w:r w:rsidRPr="00424CA3">
              <w:t>tree</w:t>
            </w:r>
          </w:p>
        </w:tc>
      </w:tr>
      <w:tr w:rsidR="00110066" w:rsidRPr="00424CA3" w14:paraId="26C39127" w14:textId="77777777" w:rsidTr="000533C3">
        <w:trPr>
          <w:trHeight w:val="300"/>
        </w:trPr>
        <w:tc>
          <w:tcPr>
            <w:tcW w:w="1476" w:type="dxa"/>
          </w:tcPr>
          <w:p w14:paraId="0319837B" w14:textId="77777777" w:rsidR="00110066" w:rsidRPr="00F46E29" w:rsidRDefault="00110066" w:rsidP="00244C7D">
            <w:pPr>
              <w:pStyle w:val="nrpsTablecell"/>
            </w:pPr>
            <w:r w:rsidRPr="00F46E29">
              <w:t>DIVI5</w:t>
            </w:r>
          </w:p>
        </w:tc>
        <w:tc>
          <w:tcPr>
            <w:tcW w:w="3878" w:type="dxa"/>
          </w:tcPr>
          <w:p w14:paraId="04D5B485" w14:textId="77777777" w:rsidR="00110066" w:rsidRPr="007316B9" w:rsidRDefault="00110066" w:rsidP="00244C7D">
            <w:pPr>
              <w:pStyle w:val="nrpsTablecell"/>
              <w:rPr>
                <w:i/>
              </w:rPr>
            </w:pPr>
            <w:r w:rsidRPr="007316B9">
              <w:rPr>
                <w:i/>
              </w:rPr>
              <w:t>Diospyros virginiana</w:t>
            </w:r>
          </w:p>
        </w:tc>
        <w:tc>
          <w:tcPr>
            <w:tcW w:w="1604" w:type="dxa"/>
            <w:noWrap/>
          </w:tcPr>
          <w:p w14:paraId="157AF397" w14:textId="77777777" w:rsidR="00110066" w:rsidRPr="00424CA3" w:rsidRDefault="00110066" w:rsidP="00244C7D">
            <w:pPr>
              <w:pStyle w:val="nrpsTablecell"/>
            </w:pPr>
            <w:r w:rsidRPr="00424CA3">
              <w:t>tree</w:t>
            </w:r>
          </w:p>
        </w:tc>
      </w:tr>
      <w:tr w:rsidR="00110066" w:rsidRPr="00424CA3" w14:paraId="78D9928F" w14:textId="77777777" w:rsidTr="000533C3">
        <w:trPr>
          <w:trHeight w:val="300"/>
        </w:trPr>
        <w:tc>
          <w:tcPr>
            <w:tcW w:w="1476" w:type="dxa"/>
            <w:hideMark/>
          </w:tcPr>
          <w:p w14:paraId="37A45A7A" w14:textId="77777777" w:rsidR="00110066" w:rsidRPr="00424CA3" w:rsidRDefault="00110066" w:rsidP="00244C7D">
            <w:pPr>
              <w:pStyle w:val="nrpsTablecell"/>
            </w:pPr>
            <w:r w:rsidRPr="00424CA3">
              <w:t>ELUM</w:t>
            </w:r>
          </w:p>
        </w:tc>
        <w:tc>
          <w:tcPr>
            <w:tcW w:w="3878" w:type="dxa"/>
            <w:hideMark/>
          </w:tcPr>
          <w:p w14:paraId="372FB939" w14:textId="77777777" w:rsidR="00110066" w:rsidRPr="00424CA3" w:rsidRDefault="00110066" w:rsidP="00244C7D">
            <w:pPr>
              <w:pStyle w:val="nrpsTablecell"/>
              <w:rPr>
                <w:i/>
                <w:iCs/>
              </w:rPr>
            </w:pPr>
            <w:r w:rsidRPr="00424CA3">
              <w:rPr>
                <w:i/>
                <w:iCs/>
              </w:rPr>
              <w:t xml:space="preserve">Elaeagnus </w:t>
            </w:r>
            <w:proofErr w:type="spellStart"/>
            <w:r w:rsidRPr="00424CA3">
              <w:rPr>
                <w:i/>
                <w:iCs/>
              </w:rPr>
              <w:t>umbellata</w:t>
            </w:r>
            <w:proofErr w:type="spellEnd"/>
          </w:p>
        </w:tc>
        <w:tc>
          <w:tcPr>
            <w:tcW w:w="1604" w:type="dxa"/>
            <w:noWrap/>
            <w:hideMark/>
          </w:tcPr>
          <w:p w14:paraId="3CE19906" w14:textId="77777777" w:rsidR="00110066" w:rsidRPr="00424CA3" w:rsidRDefault="00110066" w:rsidP="00244C7D">
            <w:pPr>
              <w:pStyle w:val="nrpsTablecell"/>
            </w:pPr>
            <w:r w:rsidRPr="00424CA3">
              <w:t>shrub</w:t>
            </w:r>
          </w:p>
        </w:tc>
      </w:tr>
      <w:tr w:rsidR="00110066" w:rsidRPr="00424CA3" w14:paraId="1EB2A6A3" w14:textId="77777777" w:rsidTr="000533C3">
        <w:trPr>
          <w:trHeight w:val="300"/>
        </w:trPr>
        <w:tc>
          <w:tcPr>
            <w:tcW w:w="1476" w:type="dxa"/>
            <w:hideMark/>
          </w:tcPr>
          <w:p w14:paraId="4DD869EA" w14:textId="77777777" w:rsidR="00110066" w:rsidRPr="00424CA3" w:rsidRDefault="00110066" w:rsidP="00244C7D">
            <w:pPr>
              <w:pStyle w:val="nrpsTablecell"/>
            </w:pPr>
            <w:r w:rsidRPr="00424CA3">
              <w:t>EUAT3/EUAT5</w:t>
            </w:r>
          </w:p>
        </w:tc>
        <w:tc>
          <w:tcPr>
            <w:tcW w:w="3878" w:type="dxa"/>
            <w:hideMark/>
          </w:tcPr>
          <w:p w14:paraId="02641A7E" w14:textId="77777777" w:rsidR="00110066" w:rsidRPr="00424CA3" w:rsidRDefault="00110066" w:rsidP="00244C7D">
            <w:pPr>
              <w:pStyle w:val="nrpsTablecell"/>
              <w:rPr>
                <w:i/>
                <w:iCs/>
              </w:rPr>
            </w:pPr>
            <w:r w:rsidRPr="00424CA3">
              <w:rPr>
                <w:i/>
                <w:iCs/>
              </w:rPr>
              <w:t>Euonymus atropurpureus</w:t>
            </w:r>
          </w:p>
        </w:tc>
        <w:tc>
          <w:tcPr>
            <w:tcW w:w="1604" w:type="dxa"/>
            <w:noWrap/>
            <w:hideMark/>
          </w:tcPr>
          <w:p w14:paraId="5558F723" w14:textId="77777777" w:rsidR="00110066" w:rsidRPr="00424CA3" w:rsidRDefault="00110066" w:rsidP="00244C7D">
            <w:pPr>
              <w:pStyle w:val="nrpsTablecell"/>
            </w:pPr>
            <w:r>
              <w:t>shrub</w:t>
            </w:r>
          </w:p>
        </w:tc>
      </w:tr>
      <w:tr w:rsidR="00110066" w:rsidRPr="00424CA3" w14:paraId="7BF28776" w14:textId="77777777" w:rsidTr="000533C3">
        <w:trPr>
          <w:trHeight w:val="300"/>
        </w:trPr>
        <w:tc>
          <w:tcPr>
            <w:tcW w:w="1476" w:type="dxa"/>
            <w:hideMark/>
          </w:tcPr>
          <w:p w14:paraId="46AF7C8D" w14:textId="77777777" w:rsidR="00110066" w:rsidRPr="00424CA3" w:rsidRDefault="00110066" w:rsidP="00244C7D">
            <w:pPr>
              <w:pStyle w:val="nrpsTablecell"/>
            </w:pPr>
            <w:r w:rsidRPr="00424CA3">
              <w:t>FRCA13</w:t>
            </w:r>
          </w:p>
        </w:tc>
        <w:tc>
          <w:tcPr>
            <w:tcW w:w="3878" w:type="dxa"/>
            <w:hideMark/>
          </w:tcPr>
          <w:p w14:paraId="554A160C" w14:textId="77777777" w:rsidR="00110066" w:rsidRPr="00424CA3" w:rsidRDefault="00110066" w:rsidP="00244C7D">
            <w:pPr>
              <w:pStyle w:val="nrpsTablecell"/>
              <w:rPr>
                <w:i/>
                <w:iCs/>
              </w:rPr>
            </w:pPr>
            <w:r w:rsidRPr="00424CA3">
              <w:rPr>
                <w:i/>
                <w:iCs/>
              </w:rPr>
              <w:t xml:space="preserve">Frangula </w:t>
            </w:r>
            <w:proofErr w:type="spellStart"/>
            <w:r w:rsidRPr="00424CA3">
              <w:rPr>
                <w:i/>
                <w:iCs/>
              </w:rPr>
              <w:t>caroliniana</w:t>
            </w:r>
            <w:proofErr w:type="spellEnd"/>
          </w:p>
        </w:tc>
        <w:tc>
          <w:tcPr>
            <w:tcW w:w="1604" w:type="dxa"/>
            <w:noWrap/>
            <w:hideMark/>
          </w:tcPr>
          <w:p w14:paraId="163CA89F" w14:textId="77777777" w:rsidR="00110066" w:rsidRPr="00424CA3" w:rsidRDefault="00110066" w:rsidP="00244C7D">
            <w:pPr>
              <w:pStyle w:val="nrpsTablecell"/>
            </w:pPr>
            <w:r w:rsidRPr="00424CA3">
              <w:t>tree</w:t>
            </w:r>
          </w:p>
        </w:tc>
      </w:tr>
      <w:tr w:rsidR="00110066" w:rsidRPr="00424CA3" w14:paraId="77FE8D41" w14:textId="77777777" w:rsidTr="000533C3">
        <w:trPr>
          <w:trHeight w:val="300"/>
        </w:trPr>
        <w:tc>
          <w:tcPr>
            <w:tcW w:w="1476" w:type="dxa"/>
          </w:tcPr>
          <w:p w14:paraId="2243C490" w14:textId="77777777" w:rsidR="00110066" w:rsidRPr="00424CA3" w:rsidRDefault="00110066" w:rsidP="00244C7D">
            <w:pPr>
              <w:pStyle w:val="nrpsTablecell"/>
            </w:pPr>
            <w:r>
              <w:lastRenderedPageBreak/>
              <w:t>FRAXI</w:t>
            </w:r>
          </w:p>
        </w:tc>
        <w:tc>
          <w:tcPr>
            <w:tcW w:w="3878" w:type="dxa"/>
          </w:tcPr>
          <w:p w14:paraId="1CD8842F" w14:textId="77777777" w:rsidR="00110066" w:rsidRPr="00424CA3" w:rsidRDefault="00110066" w:rsidP="00244C7D">
            <w:pPr>
              <w:pStyle w:val="nrpsTablecell"/>
              <w:rPr>
                <w:i/>
                <w:iCs/>
              </w:rPr>
            </w:pPr>
            <w:r>
              <w:rPr>
                <w:i/>
                <w:iCs/>
              </w:rPr>
              <w:t xml:space="preserve">Fraxinus </w:t>
            </w:r>
            <w:r w:rsidRPr="0061282B">
              <w:rPr>
                <w:iCs/>
              </w:rPr>
              <w:t>spp</w:t>
            </w:r>
            <w:r>
              <w:rPr>
                <w:iCs/>
              </w:rPr>
              <w:t>.</w:t>
            </w:r>
          </w:p>
        </w:tc>
        <w:tc>
          <w:tcPr>
            <w:tcW w:w="1604" w:type="dxa"/>
            <w:noWrap/>
          </w:tcPr>
          <w:p w14:paraId="3953B792" w14:textId="77777777" w:rsidR="00110066" w:rsidRPr="00424CA3" w:rsidRDefault="00110066" w:rsidP="00244C7D">
            <w:pPr>
              <w:pStyle w:val="nrpsTablecell"/>
            </w:pPr>
            <w:r w:rsidRPr="00424CA3">
              <w:t>tree</w:t>
            </w:r>
          </w:p>
        </w:tc>
      </w:tr>
      <w:tr w:rsidR="00110066" w:rsidRPr="00424CA3" w14:paraId="541451EA" w14:textId="77777777" w:rsidTr="000533C3">
        <w:trPr>
          <w:trHeight w:val="300"/>
        </w:trPr>
        <w:tc>
          <w:tcPr>
            <w:tcW w:w="1476" w:type="dxa"/>
            <w:noWrap/>
            <w:hideMark/>
          </w:tcPr>
          <w:p w14:paraId="7B7DDDF0" w14:textId="77777777" w:rsidR="00110066" w:rsidRPr="00424CA3" w:rsidRDefault="00110066" w:rsidP="00244C7D">
            <w:pPr>
              <w:pStyle w:val="nrpsTablecell"/>
            </w:pPr>
            <w:r w:rsidRPr="00424CA3">
              <w:t>FRAM2</w:t>
            </w:r>
          </w:p>
        </w:tc>
        <w:tc>
          <w:tcPr>
            <w:tcW w:w="3878" w:type="dxa"/>
            <w:noWrap/>
            <w:hideMark/>
          </w:tcPr>
          <w:p w14:paraId="26B82C9C" w14:textId="77777777" w:rsidR="00110066" w:rsidRPr="00424CA3" w:rsidRDefault="00110066" w:rsidP="00244C7D">
            <w:pPr>
              <w:pStyle w:val="nrpsTablecell"/>
              <w:rPr>
                <w:i/>
                <w:iCs/>
              </w:rPr>
            </w:pPr>
            <w:r w:rsidRPr="00424CA3">
              <w:rPr>
                <w:i/>
                <w:iCs/>
              </w:rPr>
              <w:t>Fraxinus americana</w:t>
            </w:r>
          </w:p>
        </w:tc>
        <w:tc>
          <w:tcPr>
            <w:tcW w:w="1604" w:type="dxa"/>
            <w:hideMark/>
          </w:tcPr>
          <w:p w14:paraId="02943039" w14:textId="77777777" w:rsidR="00110066" w:rsidRPr="00424CA3" w:rsidRDefault="00110066" w:rsidP="00244C7D">
            <w:pPr>
              <w:pStyle w:val="nrpsTablecell"/>
            </w:pPr>
            <w:r w:rsidRPr="00424CA3">
              <w:t>tree</w:t>
            </w:r>
          </w:p>
        </w:tc>
      </w:tr>
      <w:tr w:rsidR="00110066" w:rsidRPr="00424CA3" w14:paraId="0917E2E6" w14:textId="77777777" w:rsidTr="000533C3">
        <w:trPr>
          <w:trHeight w:val="300"/>
        </w:trPr>
        <w:tc>
          <w:tcPr>
            <w:tcW w:w="1476" w:type="dxa"/>
            <w:noWrap/>
          </w:tcPr>
          <w:p w14:paraId="2A976A1F" w14:textId="77777777" w:rsidR="00110066" w:rsidRPr="00F46E29" w:rsidRDefault="00110066" w:rsidP="00244C7D">
            <w:pPr>
              <w:pStyle w:val="nrpsTablecell"/>
            </w:pPr>
            <w:r w:rsidRPr="00F46E29">
              <w:t>FRNI</w:t>
            </w:r>
          </w:p>
        </w:tc>
        <w:tc>
          <w:tcPr>
            <w:tcW w:w="3878" w:type="dxa"/>
            <w:noWrap/>
          </w:tcPr>
          <w:p w14:paraId="0DCEF5F1" w14:textId="77777777" w:rsidR="00110066" w:rsidRPr="007316B9" w:rsidRDefault="00110066" w:rsidP="00244C7D">
            <w:pPr>
              <w:pStyle w:val="nrpsTablecell"/>
              <w:rPr>
                <w:i/>
              </w:rPr>
            </w:pPr>
            <w:r w:rsidRPr="007316B9">
              <w:rPr>
                <w:i/>
              </w:rPr>
              <w:t>Fraxinus nigra</w:t>
            </w:r>
          </w:p>
        </w:tc>
        <w:tc>
          <w:tcPr>
            <w:tcW w:w="1604" w:type="dxa"/>
          </w:tcPr>
          <w:p w14:paraId="57BDC763" w14:textId="77777777" w:rsidR="00110066" w:rsidRPr="00424CA3" w:rsidRDefault="00110066" w:rsidP="00244C7D">
            <w:pPr>
              <w:pStyle w:val="nrpsTablecell"/>
            </w:pPr>
            <w:r w:rsidRPr="00424CA3">
              <w:t>tree</w:t>
            </w:r>
          </w:p>
        </w:tc>
      </w:tr>
      <w:tr w:rsidR="00110066" w:rsidRPr="00424CA3" w14:paraId="0E670FCB" w14:textId="77777777" w:rsidTr="000533C3">
        <w:trPr>
          <w:trHeight w:val="300"/>
        </w:trPr>
        <w:tc>
          <w:tcPr>
            <w:tcW w:w="1476" w:type="dxa"/>
            <w:noWrap/>
            <w:hideMark/>
          </w:tcPr>
          <w:p w14:paraId="746850F1" w14:textId="77777777" w:rsidR="00110066" w:rsidRPr="00424CA3" w:rsidRDefault="00110066" w:rsidP="00244C7D">
            <w:pPr>
              <w:pStyle w:val="nrpsTablecell"/>
            </w:pPr>
            <w:r w:rsidRPr="00424CA3">
              <w:t>FRPE</w:t>
            </w:r>
          </w:p>
        </w:tc>
        <w:tc>
          <w:tcPr>
            <w:tcW w:w="3878" w:type="dxa"/>
            <w:noWrap/>
            <w:hideMark/>
          </w:tcPr>
          <w:p w14:paraId="60F62103" w14:textId="77777777" w:rsidR="00110066" w:rsidRPr="00424CA3" w:rsidRDefault="00110066" w:rsidP="00244C7D">
            <w:pPr>
              <w:pStyle w:val="nrpsTablecell"/>
              <w:rPr>
                <w:i/>
                <w:iCs/>
              </w:rPr>
            </w:pPr>
            <w:r w:rsidRPr="00424CA3">
              <w:rPr>
                <w:i/>
                <w:iCs/>
              </w:rPr>
              <w:t>Fraxinus pensylvanica</w:t>
            </w:r>
          </w:p>
        </w:tc>
        <w:tc>
          <w:tcPr>
            <w:tcW w:w="1604" w:type="dxa"/>
            <w:hideMark/>
          </w:tcPr>
          <w:p w14:paraId="5D5D6CD8" w14:textId="77777777" w:rsidR="00110066" w:rsidRPr="00424CA3" w:rsidRDefault="00110066" w:rsidP="00244C7D">
            <w:pPr>
              <w:pStyle w:val="nrpsTablecell"/>
            </w:pPr>
            <w:r w:rsidRPr="00424CA3">
              <w:t>tree</w:t>
            </w:r>
          </w:p>
        </w:tc>
      </w:tr>
      <w:tr w:rsidR="00110066" w:rsidRPr="00424CA3" w14:paraId="03F07619" w14:textId="77777777" w:rsidTr="000533C3">
        <w:trPr>
          <w:trHeight w:val="300"/>
        </w:trPr>
        <w:tc>
          <w:tcPr>
            <w:tcW w:w="1476" w:type="dxa"/>
            <w:hideMark/>
          </w:tcPr>
          <w:p w14:paraId="22D59BBD" w14:textId="77777777" w:rsidR="00110066" w:rsidRPr="00424CA3" w:rsidRDefault="00110066" w:rsidP="00244C7D">
            <w:pPr>
              <w:pStyle w:val="nrpsTablecell"/>
            </w:pPr>
            <w:r w:rsidRPr="00424CA3">
              <w:t>GLTR</w:t>
            </w:r>
          </w:p>
        </w:tc>
        <w:tc>
          <w:tcPr>
            <w:tcW w:w="3878" w:type="dxa"/>
            <w:hideMark/>
          </w:tcPr>
          <w:p w14:paraId="77C475F4" w14:textId="77777777" w:rsidR="00110066" w:rsidRPr="00424CA3" w:rsidRDefault="00110066" w:rsidP="00244C7D">
            <w:pPr>
              <w:pStyle w:val="nrpsTablecell"/>
              <w:rPr>
                <w:i/>
                <w:iCs/>
              </w:rPr>
            </w:pPr>
            <w:r w:rsidRPr="00424CA3">
              <w:rPr>
                <w:i/>
                <w:iCs/>
              </w:rPr>
              <w:t xml:space="preserve">Gleditsia </w:t>
            </w:r>
            <w:proofErr w:type="spellStart"/>
            <w:r w:rsidRPr="00424CA3">
              <w:rPr>
                <w:i/>
                <w:iCs/>
              </w:rPr>
              <w:t>triacanthos</w:t>
            </w:r>
            <w:proofErr w:type="spellEnd"/>
          </w:p>
        </w:tc>
        <w:tc>
          <w:tcPr>
            <w:tcW w:w="1604" w:type="dxa"/>
            <w:noWrap/>
            <w:hideMark/>
          </w:tcPr>
          <w:p w14:paraId="46EDF8BE" w14:textId="77777777" w:rsidR="00110066" w:rsidRPr="00424CA3" w:rsidRDefault="00110066" w:rsidP="00244C7D">
            <w:pPr>
              <w:pStyle w:val="nrpsTablecell"/>
            </w:pPr>
            <w:r w:rsidRPr="00424CA3">
              <w:t>Tree</w:t>
            </w:r>
          </w:p>
        </w:tc>
      </w:tr>
      <w:tr w:rsidR="00110066" w:rsidRPr="00424CA3" w14:paraId="6D7602E2" w14:textId="77777777" w:rsidTr="000533C3">
        <w:trPr>
          <w:trHeight w:val="300"/>
        </w:trPr>
        <w:tc>
          <w:tcPr>
            <w:tcW w:w="1476" w:type="dxa"/>
            <w:hideMark/>
          </w:tcPr>
          <w:p w14:paraId="3AEF60E5" w14:textId="77777777" w:rsidR="00110066" w:rsidRPr="00424CA3" w:rsidRDefault="00110066" w:rsidP="00244C7D">
            <w:pPr>
              <w:pStyle w:val="nrpsTablecell"/>
            </w:pPr>
            <w:r w:rsidRPr="00424CA3">
              <w:t>ILDE</w:t>
            </w:r>
          </w:p>
        </w:tc>
        <w:tc>
          <w:tcPr>
            <w:tcW w:w="3878" w:type="dxa"/>
            <w:hideMark/>
          </w:tcPr>
          <w:p w14:paraId="0C64F36E" w14:textId="77777777" w:rsidR="00110066" w:rsidRPr="00424CA3" w:rsidRDefault="00110066" w:rsidP="00244C7D">
            <w:pPr>
              <w:pStyle w:val="nrpsTablecell"/>
              <w:rPr>
                <w:i/>
                <w:iCs/>
              </w:rPr>
            </w:pPr>
            <w:r w:rsidRPr="00424CA3">
              <w:rPr>
                <w:i/>
                <w:iCs/>
              </w:rPr>
              <w:t>Ilex decidua</w:t>
            </w:r>
          </w:p>
        </w:tc>
        <w:tc>
          <w:tcPr>
            <w:tcW w:w="1604" w:type="dxa"/>
            <w:noWrap/>
            <w:hideMark/>
          </w:tcPr>
          <w:p w14:paraId="17DB8C52" w14:textId="77777777" w:rsidR="00110066" w:rsidRPr="00424CA3" w:rsidRDefault="00110066" w:rsidP="00244C7D">
            <w:pPr>
              <w:pStyle w:val="nrpsTablecell"/>
            </w:pPr>
            <w:r>
              <w:t>tree</w:t>
            </w:r>
          </w:p>
        </w:tc>
      </w:tr>
      <w:tr w:rsidR="00110066" w:rsidRPr="00424CA3" w14:paraId="4E6471E1" w14:textId="77777777" w:rsidTr="000533C3">
        <w:trPr>
          <w:trHeight w:val="300"/>
        </w:trPr>
        <w:tc>
          <w:tcPr>
            <w:tcW w:w="1476" w:type="dxa"/>
            <w:hideMark/>
          </w:tcPr>
          <w:p w14:paraId="635986FE" w14:textId="77777777" w:rsidR="00110066" w:rsidRPr="00424CA3" w:rsidRDefault="00110066" w:rsidP="00244C7D">
            <w:pPr>
              <w:pStyle w:val="nrpsTablecell"/>
            </w:pPr>
            <w:r w:rsidRPr="00424CA3">
              <w:t>ILOP</w:t>
            </w:r>
          </w:p>
        </w:tc>
        <w:tc>
          <w:tcPr>
            <w:tcW w:w="3878" w:type="dxa"/>
            <w:hideMark/>
          </w:tcPr>
          <w:p w14:paraId="7C9CB7E1" w14:textId="77777777" w:rsidR="00110066" w:rsidRPr="00424CA3" w:rsidRDefault="00110066" w:rsidP="00244C7D">
            <w:pPr>
              <w:pStyle w:val="nrpsTablecell"/>
              <w:rPr>
                <w:i/>
                <w:iCs/>
              </w:rPr>
            </w:pPr>
            <w:r w:rsidRPr="00424CA3">
              <w:rPr>
                <w:i/>
                <w:iCs/>
              </w:rPr>
              <w:t>Ilex opaca</w:t>
            </w:r>
          </w:p>
        </w:tc>
        <w:tc>
          <w:tcPr>
            <w:tcW w:w="1604" w:type="dxa"/>
            <w:noWrap/>
            <w:hideMark/>
          </w:tcPr>
          <w:p w14:paraId="23472B60" w14:textId="77777777" w:rsidR="00110066" w:rsidRPr="00424CA3" w:rsidRDefault="00110066" w:rsidP="00244C7D">
            <w:pPr>
              <w:pStyle w:val="nrpsTablecell"/>
            </w:pPr>
            <w:r>
              <w:t>tree</w:t>
            </w:r>
          </w:p>
        </w:tc>
      </w:tr>
      <w:tr w:rsidR="00110066" w:rsidRPr="00424CA3" w14:paraId="0BC883EC" w14:textId="77777777" w:rsidTr="000533C3">
        <w:trPr>
          <w:trHeight w:val="300"/>
        </w:trPr>
        <w:tc>
          <w:tcPr>
            <w:tcW w:w="1476" w:type="dxa"/>
          </w:tcPr>
          <w:p w14:paraId="7E71B1C1" w14:textId="77777777" w:rsidR="00110066" w:rsidRPr="00F46E29" w:rsidRDefault="00110066" w:rsidP="00244C7D">
            <w:pPr>
              <w:pStyle w:val="nrpsTablecell"/>
            </w:pPr>
            <w:r w:rsidRPr="00F46E29">
              <w:t>JUNI</w:t>
            </w:r>
          </w:p>
        </w:tc>
        <w:tc>
          <w:tcPr>
            <w:tcW w:w="3878" w:type="dxa"/>
          </w:tcPr>
          <w:p w14:paraId="6ABD4454" w14:textId="77777777" w:rsidR="00110066" w:rsidRPr="007316B9" w:rsidRDefault="00110066" w:rsidP="00244C7D">
            <w:pPr>
              <w:pStyle w:val="nrpsTablecell"/>
              <w:rPr>
                <w:i/>
              </w:rPr>
            </w:pPr>
            <w:r w:rsidRPr="007316B9">
              <w:rPr>
                <w:i/>
              </w:rPr>
              <w:t>Juglans nigra</w:t>
            </w:r>
          </w:p>
        </w:tc>
        <w:tc>
          <w:tcPr>
            <w:tcW w:w="1604" w:type="dxa"/>
            <w:noWrap/>
          </w:tcPr>
          <w:p w14:paraId="79F3373C" w14:textId="77777777" w:rsidR="00110066" w:rsidRPr="00424CA3" w:rsidRDefault="00110066" w:rsidP="00244C7D">
            <w:pPr>
              <w:pStyle w:val="nrpsTablecell"/>
            </w:pPr>
            <w:r w:rsidRPr="00424CA3">
              <w:t>tree</w:t>
            </w:r>
          </w:p>
        </w:tc>
      </w:tr>
      <w:tr w:rsidR="00110066" w:rsidRPr="00424CA3" w14:paraId="49B86DE1" w14:textId="77777777" w:rsidTr="000533C3">
        <w:trPr>
          <w:trHeight w:val="300"/>
        </w:trPr>
        <w:tc>
          <w:tcPr>
            <w:tcW w:w="1476" w:type="dxa"/>
          </w:tcPr>
          <w:p w14:paraId="2679BC38" w14:textId="77777777" w:rsidR="00110066" w:rsidRPr="00F46E29" w:rsidRDefault="00110066" w:rsidP="00244C7D">
            <w:pPr>
              <w:pStyle w:val="nrpsTablecell"/>
            </w:pPr>
            <w:r w:rsidRPr="00F46E29">
              <w:t>JUNIP</w:t>
            </w:r>
          </w:p>
        </w:tc>
        <w:tc>
          <w:tcPr>
            <w:tcW w:w="3878" w:type="dxa"/>
          </w:tcPr>
          <w:p w14:paraId="273685C1" w14:textId="77777777" w:rsidR="00110066" w:rsidRPr="0061282B" w:rsidRDefault="00110066" w:rsidP="00244C7D">
            <w:pPr>
              <w:pStyle w:val="nrpsTablecell"/>
            </w:pPr>
            <w:r w:rsidRPr="007316B9">
              <w:rPr>
                <w:i/>
              </w:rPr>
              <w:t>Juniperus</w:t>
            </w:r>
            <w:r>
              <w:rPr>
                <w:i/>
              </w:rPr>
              <w:t xml:space="preserve"> </w:t>
            </w:r>
            <w:r>
              <w:t>spp.</w:t>
            </w:r>
          </w:p>
        </w:tc>
        <w:tc>
          <w:tcPr>
            <w:tcW w:w="1604" w:type="dxa"/>
            <w:noWrap/>
          </w:tcPr>
          <w:p w14:paraId="71B60A66" w14:textId="77777777" w:rsidR="00110066" w:rsidRPr="00424CA3" w:rsidRDefault="00110066" w:rsidP="00244C7D">
            <w:pPr>
              <w:pStyle w:val="nrpsTablecell"/>
            </w:pPr>
            <w:r w:rsidRPr="00424CA3">
              <w:t>tree</w:t>
            </w:r>
          </w:p>
        </w:tc>
      </w:tr>
      <w:tr w:rsidR="00110066" w:rsidRPr="00424CA3" w14:paraId="036DF289" w14:textId="77777777" w:rsidTr="000533C3">
        <w:trPr>
          <w:trHeight w:val="300"/>
        </w:trPr>
        <w:tc>
          <w:tcPr>
            <w:tcW w:w="1476" w:type="dxa"/>
          </w:tcPr>
          <w:p w14:paraId="435C2449" w14:textId="77777777" w:rsidR="00110066" w:rsidRPr="00F46E29" w:rsidRDefault="00110066" w:rsidP="00244C7D">
            <w:pPr>
              <w:pStyle w:val="nrpsTablecell"/>
            </w:pPr>
            <w:r w:rsidRPr="00F46E29">
              <w:t>JUVI</w:t>
            </w:r>
          </w:p>
        </w:tc>
        <w:tc>
          <w:tcPr>
            <w:tcW w:w="3878" w:type="dxa"/>
          </w:tcPr>
          <w:p w14:paraId="40E8CC4D" w14:textId="77777777" w:rsidR="00110066" w:rsidRPr="007316B9" w:rsidRDefault="00110066" w:rsidP="00244C7D">
            <w:pPr>
              <w:pStyle w:val="nrpsTablecell"/>
              <w:rPr>
                <w:i/>
              </w:rPr>
            </w:pPr>
            <w:r w:rsidRPr="007316B9">
              <w:rPr>
                <w:i/>
              </w:rPr>
              <w:t>Juniperus virginiana</w:t>
            </w:r>
          </w:p>
        </w:tc>
        <w:tc>
          <w:tcPr>
            <w:tcW w:w="1604" w:type="dxa"/>
            <w:noWrap/>
          </w:tcPr>
          <w:p w14:paraId="3DF28043" w14:textId="77777777" w:rsidR="00110066" w:rsidRPr="00424CA3" w:rsidRDefault="00110066" w:rsidP="00244C7D">
            <w:pPr>
              <w:pStyle w:val="nrpsTablecell"/>
            </w:pPr>
            <w:r w:rsidRPr="00424CA3">
              <w:t>tree</w:t>
            </w:r>
          </w:p>
        </w:tc>
      </w:tr>
      <w:tr w:rsidR="00110066" w:rsidRPr="00424CA3" w14:paraId="3EA3E702" w14:textId="77777777" w:rsidTr="000533C3">
        <w:trPr>
          <w:trHeight w:val="300"/>
        </w:trPr>
        <w:tc>
          <w:tcPr>
            <w:tcW w:w="1476" w:type="dxa"/>
          </w:tcPr>
          <w:p w14:paraId="2BFE1BE1" w14:textId="77777777" w:rsidR="00110066" w:rsidRPr="00F46E29" w:rsidRDefault="00110066" w:rsidP="00244C7D">
            <w:pPr>
              <w:pStyle w:val="nrpsTablecell"/>
            </w:pPr>
            <w:r w:rsidRPr="00F46E29">
              <w:t>LIVU</w:t>
            </w:r>
          </w:p>
        </w:tc>
        <w:tc>
          <w:tcPr>
            <w:tcW w:w="3878" w:type="dxa"/>
          </w:tcPr>
          <w:p w14:paraId="4E8063B9" w14:textId="77777777" w:rsidR="00110066" w:rsidRPr="007316B9" w:rsidRDefault="00110066" w:rsidP="00244C7D">
            <w:pPr>
              <w:pStyle w:val="nrpsTablecell"/>
              <w:rPr>
                <w:i/>
              </w:rPr>
            </w:pPr>
            <w:r w:rsidRPr="007316B9">
              <w:rPr>
                <w:i/>
              </w:rPr>
              <w:t>Ligustrum vulgare</w:t>
            </w:r>
          </w:p>
        </w:tc>
        <w:tc>
          <w:tcPr>
            <w:tcW w:w="1604" w:type="dxa"/>
            <w:noWrap/>
          </w:tcPr>
          <w:p w14:paraId="2E7E9A02" w14:textId="77777777" w:rsidR="00110066" w:rsidRPr="00424CA3" w:rsidRDefault="00110066" w:rsidP="00244C7D">
            <w:pPr>
              <w:pStyle w:val="nrpsTablecell"/>
            </w:pPr>
            <w:r w:rsidRPr="00424CA3">
              <w:t>Tree</w:t>
            </w:r>
          </w:p>
        </w:tc>
      </w:tr>
      <w:tr w:rsidR="00110066" w:rsidRPr="00424CA3" w14:paraId="1CF6152A" w14:textId="77777777" w:rsidTr="000533C3">
        <w:trPr>
          <w:trHeight w:val="300"/>
        </w:trPr>
        <w:tc>
          <w:tcPr>
            <w:tcW w:w="1476" w:type="dxa"/>
            <w:hideMark/>
          </w:tcPr>
          <w:p w14:paraId="30E20906" w14:textId="77777777" w:rsidR="00110066" w:rsidRPr="00424CA3" w:rsidRDefault="00110066" w:rsidP="00244C7D">
            <w:pPr>
              <w:pStyle w:val="nrpsTablecell"/>
            </w:pPr>
            <w:r w:rsidRPr="00424CA3">
              <w:t>LIBE3</w:t>
            </w:r>
          </w:p>
        </w:tc>
        <w:tc>
          <w:tcPr>
            <w:tcW w:w="3878" w:type="dxa"/>
            <w:hideMark/>
          </w:tcPr>
          <w:p w14:paraId="6A810817" w14:textId="77777777" w:rsidR="00110066" w:rsidRPr="00424CA3" w:rsidRDefault="00110066" w:rsidP="00244C7D">
            <w:pPr>
              <w:pStyle w:val="nrpsTablecell"/>
              <w:rPr>
                <w:i/>
                <w:iCs/>
              </w:rPr>
            </w:pPr>
            <w:r w:rsidRPr="00424CA3">
              <w:rPr>
                <w:i/>
                <w:iCs/>
              </w:rPr>
              <w:t>Lindera benzoin</w:t>
            </w:r>
          </w:p>
        </w:tc>
        <w:tc>
          <w:tcPr>
            <w:tcW w:w="1604" w:type="dxa"/>
            <w:noWrap/>
            <w:hideMark/>
          </w:tcPr>
          <w:p w14:paraId="73203D2F" w14:textId="77777777" w:rsidR="00110066" w:rsidRPr="00424CA3" w:rsidRDefault="00110066" w:rsidP="00244C7D">
            <w:pPr>
              <w:pStyle w:val="nrpsTablecell"/>
            </w:pPr>
            <w:r w:rsidRPr="00424CA3">
              <w:t>shrub</w:t>
            </w:r>
          </w:p>
        </w:tc>
      </w:tr>
      <w:tr w:rsidR="00110066" w:rsidRPr="00424CA3" w14:paraId="16D57818" w14:textId="77777777" w:rsidTr="000533C3">
        <w:trPr>
          <w:trHeight w:val="300"/>
        </w:trPr>
        <w:tc>
          <w:tcPr>
            <w:tcW w:w="1476" w:type="dxa"/>
          </w:tcPr>
          <w:p w14:paraId="2796A8A7" w14:textId="77777777" w:rsidR="00110066" w:rsidRPr="00F46E29" w:rsidRDefault="00110066" w:rsidP="00244C7D">
            <w:pPr>
              <w:pStyle w:val="nrpsTablecell"/>
            </w:pPr>
            <w:r w:rsidRPr="00F46E29">
              <w:t>LIST2</w:t>
            </w:r>
          </w:p>
        </w:tc>
        <w:tc>
          <w:tcPr>
            <w:tcW w:w="3878" w:type="dxa"/>
          </w:tcPr>
          <w:p w14:paraId="59D0D194" w14:textId="77777777" w:rsidR="00110066" w:rsidRPr="007316B9" w:rsidRDefault="00110066" w:rsidP="00244C7D">
            <w:pPr>
              <w:pStyle w:val="nrpsTablecell"/>
              <w:rPr>
                <w:i/>
              </w:rPr>
            </w:pPr>
            <w:r w:rsidRPr="007316B9">
              <w:rPr>
                <w:i/>
              </w:rPr>
              <w:t>Liquidambar styraciflua</w:t>
            </w:r>
          </w:p>
        </w:tc>
        <w:tc>
          <w:tcPr>
            <w:tcW w:w="1604" w:type="dxa"/>
            <w:noWrap/>
          </w:tcPr>
          <w:p w14:paraId="3B04FC79" w14:textId="77777777" w:rsidR="00110066" w:rsidRPr="00424CA3" w:rsidRDefault="00110066" w:rsidP="00244C7D">
            <w:pPr>
              <w:pStyle w:val="nrpsTablecell"/>
            </w:pPr>
            <w:r w:rsidRPr="00424CA3">
              <w:t>Tree</w:t>
            </w:r>
          </w:p>
        </w:tc>
      </w:tr>
      <w:tr w:rsidR="00110066" w:rsidRPr="00424CA3" w14:paraId="22C4DFFF" w14:textId="77777777" w:rsidTr="000533C3">
        <w:trPr>
          <w:trHeight w:val="300"/>
        </w:trPr>
        <w:tc>
          <w:tcPr>
            <w:tcW w:w="1476" w:type="dxa"/>
          </w:tcPr>
          <w:p w14:paraId="166CFFEC" w14:textId="77777777" w:rsidR="00110066" w:rsidRPr="00F46E29" w:rsidRDefault="00110066" w:rsidP="00244C7D">
            <w:pPr>
              <w:pStyle w:val="nrpsTablecell"/>
            </w:pPr>
            <w:r w:rsidRPr="00F46E29">
              <w:t>LITU</w:t>
            </w:r>
          </w:p>
        </w:tc>
        <w:tc>
          <w:tcPr>
            <w:tcW w:w="3878" w:type="dxa"/>
          </w:tcPr>
          <w:p w14:paraId="6EA2B3FC" w14:textId="77777777" w:rsidR="00110066" w:rsidRPr="007316B9" w:rsidRDefault="00110066" w:rsidP="00244C7D">
            <w:pPr>
              <w:pStyle w:val="nrpsTablecell"/>
              <w:rPr>
                <w:i/>
              </w:rPr>
            </w:pPr>
            <w:r w:rsidRPr="007316B9">
              <w:rPr>
                <w:i/>
              </w:rPr>
              <w:t xml:space="preserve">Liriodendron </w:t>
            </w:r>
            <w:proofErr w:type="spellStart"/>
            <w:r w:rsidRPr="007316B9">
              <w:rPr>
                <w:i/>
              </w:rPr>
              <w:t>tulipifera</w:t>
            </w:r>
            <w:proofErr w:type="spellEnd"/>
          </w:p>
        </w:tc>
        <w:tc>
          <w:tcPr>
            <w:tcW w:w="1604" w:type="dxa"/>
            <w:noWrap/>
          </w:tcPr>
          <w:p w14:paraId="72DFADAD" w14:textId="77777777" w:rsidR="00110066" w:rsidRPr="00424CA3" w:rsidRDefault="00110066" w:rsidP="00244C7D">
            <w:pPr>
              <w:pStyle w:val="nrpsTablecell"/>
            </w:pPr>
            <w:r w:rsidRPr="00424CA3">
              <w:t>Tree</w:t>
            </w:r>
          </w:p>
        </w:tc>
      </w:tr>
      <w:tr w:rsidR="00110066" w:rsidRPr="00424CA3" w14:paraId="63DC65F1" w14:textId="77777777" w:rsidTr="000533C3">
        <w:trPr>
          <w:trHeight w:val="300"/>
        </w:trPr>
        <w:tc>
          <w:tcPr>
            <w:tcW w:w="1476" w:type="dxa"/>
            <w:hideMark/>
          </w:tcPr>
          <w:p w14:paraId="75D1EC6F" w14:textId="77777777" w:rsidR="00110066" w:rsidRPr="00424CA3" w:rsidRDefault="00110066" w:rsidP="00244C7D">
            <w:pPr>
              <w:pStyle w:val="nrpsTablecell"/>
            </w:pPr>
            <w:r w:rsidRPr="00424CA3">
              <w:t>MAPO</w:t>
            </w:r>
          </w:p>
        </w:tc>
        <w:tc>
          <w:tcPr>
            <w:tcW w:w="3878" w:type="dxa"/>
            <w:hideMark/>
          </w:tcPr>
          <w:p w14:paraId="11686460" w14:textId="77777777" w:rsidR="00110066" w:rsidRPr="00424CA3" w:rsidRDefault="00110066" w:rsidP="00244C7D">
            <w:pPr>
              <w:pStyle w:val="nrpsTablecell"/>
              <w:rPr>
                <w:i/>
                <w:iCs/>
              </w:rPr>
            </w:pPr>
            <w:proofErr w:type="spellStart"/>
            <w:r w:rsidRPr="00424CA3">
              <w:rPr>
                <w:i/>
                <w:iCs/>
              </w:rPr>
              <w:t>Maclura</w:t>
            </w:r>
            <w:proofErr w:type="spellEnd"/>
            <w:r w:rsidRPr="00424CA3">
              <w:rPr>
                <w:i/>
                <w:iCs/>
              </w:rPr>
              <w:t xml:space="preserve"> </w:t>
            </w:r>
            <w:proofErr w:type="spellStart"/>
            <w:r w:rsidRPr="00424CA3">
              <w:rPr>
                <w:i/>
                <w:iCs/>
              </w:rPr>
              <w:t>pomifera</w:t>
            </w:r>
            <w:proofErr w:type="spellEnd"/>
          </w:p>
        </w:tc>
        <w:tc>
          <w:tcPr>
            <w:tcW w:w="1604" w:type="dxa"/>
            <w:noWrap/>
            <w:hideMark/>
          </w:tcPr>
          <w:p w14:paraId="6CDF68B3" w14:textId="77777777" w:rsidR="00110066" w:rsidRPr="00424CA3" w:rsidRDefault="00110066" w:rsidP="00244C7D">
            <w:pPr>
              <w:pStyle w:val="nrpsTablecell"/>
            </w:pPr>
            <w:r w:rsidRPr="00424CA3">
              <w:t>tree</w:t>
            </w:r>
          </w:p>
        </w:tc>
      </w:tr>
      <w:tr w:rsidR="00110066" w:rsidRPr="00424CA3" w14:paraId="5DBCD07B" w14:textId="77777777" w:rsidTr="000533C3">
        <w:trPr>
          <w:trHeight w:val="300"/>
        </w:trPr>
        <w:tc>
          <w:tcPr>
            <w:tcW w:w="1476" w:type="dxa"/>
          </w:tcPr>
          <w:p w14:paraId="193FBAE6" w14:textId="77777777" w:rsidR="00110066" w:rsidRPr="00F46E29" w:rsidRDefault="00110066" w:rsidP="00244C7D">
            <w:pPr>
              <w:pStyle w:val="nrpsTablecell"/>
            </w:pPr>
            <w:r w:rsidRPr="00F46E29">
              <w:t>MALUS</w:t>
            </w:r>
          </w:p>
        </w:tc>
        <w:tc>
          <w:tcPr>
            <w:tcW w:w="3878" w:type="dxa"/>
          </w:tcPr>
          <w:p w14:paraId="3CF1D60F" w14:textId="77777777" w:rsidR="00110066" w:rsidRPr="007316B9" w:rsidRDefault="00110066" w:rsidP="00244C7D">
            <w:pPr>
              <w:pStyle w:val="nrpsTablecell"/>
              <w:rPr>
                <w:i/>
              </w:rPr>
            </w:pPr>
            <w:r w:rsidRPr="007316B9">
              <w:rPr>
                <w:i/>
              </w:rPr>
              <w:t>Malus</w:t>
            </w:r>
            <w:r>
              <w:rPr>
                <w:i/>
              </w:rPr>
              <w:t xml:space="preserve"> </w:t>
            </w:r>
            <w:r w:rsidRPr="0061282B">
              <w:t>spp</w:t>
            </w:r>
            <w:r>
              <w:t>.</w:t>
            </w:r>
          </w:p>
        </w:tc>
        <w:tc>
          <w:tcPr>
            <w:tcW w:w="1604" w:type="dxa"/>
            <w:noWrap/>
          </w:tcPr>
          <w:p w14:paraId="24ADC263" w14:textId="77777777" w:rsidR="00110066" w:rsidRPr="00424CA3" w:rsidRDefault="00110066" w:rsidP="00244C7D">
            <w:pPr>
              <w:pStyle w:val="nrpsTablecell"/>
            </w:pPr>
            <w:r w:rsidRPr="00424CA3">
              <w:t>tree</w:t>
            </w:r>
          </w:p>
        </w:tc>
      </w:tr>
      <w:tr w:rsidR="00110066" w:rsidRPr="00424CA3" w14:paraId="328D36EE" w14:textId="77777777" w:rsidTr="000533C3">
        <w:trPr>
          <w:trHeight w:val="300"/>
        </w:trPr>
        <w:tc>
          <w:tcPr>
            <w:tcW w:w="1476" w:type="dxa"/>
          </w:tcPr>
          <w:p w14:paraId="2F96D77A" w14:textId="77777777" w:rsidR="00110066" w:rsidRPr="00F46E29" w:rsidRDefault="00110066" w:rsidP="00244C7D">
            <w:pPr>
              <w:pStyle w:val="nrpsTablecell"/>
            </w:pPr>
            <w:r w:rsidRPr="00F46E29">
              <w:t>MORUS</w:t>
            </w:r>
          </w:p>
        </w:tc>
        <w:tc>
          <w:tcPr>
            <w:tcW w:w="3878" w:type="dxa"/>
          </w:tcPr>
          <w:p w14:paraId="48D52029" w14:textId="77777777" w:rsidR="00110066" w:rsidRPr="007316B9" w:rsidRDefault="00110066" w:rsidP="00244C7D">
            <w:pPr>
              <w:pStyle w:val="nrpsTablecell"/>
              <w:rPr>
                <w:i/>
              </w:rPr>
            </w:pPr>
            <w:r w:rsidRPr="007316B9">
              <w:rPr>
                <w:i/>
              </w:rPr>
              <w:t>Morus</w:t>
            </w:r>
            <w:r>
              <w:rPr>
                <w:i/>
              </w:rPr>
              <w:t xml:space="preserve"> </w:t>
            </w:r>
            <w:r w:rsidRPr="0061282B">
              <w:t>spp</w:t>
            </w:r>
            <w:r>
              <w:t>.</w:t>
            </w:r>
          </w:p>
        </w:tc>
        <w:tc>
          <w:tcPr>
            <w:tcW w:w="1604" w:type="dxa"/>
            <w:noWrap/>
          </w:tcPr>
          <w:p w14:paraId="333FB19E" w14:textId="77777777" w:rsidR="00110066" w:rsidRPr="00424CA3" w:rsidRDefault="00110066" w:rsidP="00244C7D">
            <w:pPr>
              <w:pStyle w:val="nrpsTablecell"/>
            </w:pPr>
            <w:r w:rsidRPr="00424CA3">
              <w:t>tree</w:t>
            </w:r>
          </w:p>
        </w:tc>
      </w:tr>
      <w:tr w:rsidR="00110066" w:rsidRPr="00424CA3" w14:paraId="7BDBB948" w14:textId="77777777" w:rsidTr="000533C3">
        <w:trPr>
          <w:trHeight w:val="300"/>
        </w:trPr>
        <w:tc>
          <w:tcPr>
            <w:tcW w:w="1476" w:type="dxa"/>
            <w:hideMark/>
          </w:tcPr>
          <w:p w14:paraId="6E81285E" w14:textId="77777777" w:rsidR="00110066" w:rsidRPr="00424CA3" w:rsidRDefault="00110066" w:rsidP="00244C7D">
            <w:pPr>
              <w:pStyle w:val="nrpsTablecell"/>
            </w:pPr>
            <w:r w:rsidRPr="00424CA3">
              <w:t>MOAL</w:t>
            </w:r>
          </w:p>
        </w:tc>
        <w:tc>
          <w:tcPr>
            <w:tcW w:w="3878" w:type="dxa"/>
            <w:hideMark/>
          </w:tcPr>
          <w:p w14:paraId="6BF68B2B" w14:textId="77777777" w:rsidR="00110066" w:rsidRPr="00424CA3" w:rsidRDefault="00110066" w:rsidP="00244C7D">
            <w:pPr>
              <w:pStyle w:val="nrpsTablecell"/>
              <w:rPr>
                <w:i/>
                <w:iCs/>
              </w:rPr>
            </w:pPr>
            <w:r w:rsidRPr="00424CA3">
              <w:rPr>
                <w:i/>
                <w:iCs/>
              </w:rPr>
              <w:t>Morus alba</w:t>
            </w:r>
          </w:p>
        </w:tc>
        <w:tc>
          <w:tcPr>
            <w:tcW w:w="1604" w:type="dxa"/>
            <w:noWrap/>
            <w:hideMark/>
          </w:tcPr>
          <w:p w14:paraId="6C45D58C" w14:textId="77777777" w:rsidR="00110066" w:rsidRPr="00424CA3" w:rsidRDefault="00110066" w:rsidP="00244C7D">
            <w:pPr>
              <w:pStyle w:val="nrpsTablecell"/>
            </w:pPr>
            <w:r w:rsidRPr="00424CA3">
              <w:t>tree</w:t>
            </w:r>
          </w:p>
        </w:tc>
      </w:tr>
      <w:tr w:rsidR="00110066" w:rsidRPr="00424CA3" w14:paraId="154D8EEA" w14:textId="77777777" w:rsidTr="000533C3">
        <w:trPr>
          <w:trHeight w:val="300"/>
        </w:trPr>
        <w:tc>
          <w:tcPr>
            <w:tcW w:w="1476" w:type="dxa"/>
          </w:tcPr>
          <w:p w14:paraId="376007AD" w14:textId="77777777" w:rsidR="00110066" w:rsidRPr="00424CA3" w:rsidRDefault="00110066" w:rsidP="00244C7D">
            <w:pPr>
              <w:pStyle w:val="nrpsTablecell"/>
            </w:pPr>
            <w:r>
              <w:t>MORU</w:t>
            </w:r>
          </w:p>
        </w:tc>
        <w:tc>
          <w:tcPr>
            <w:tcW w:w="3878" w:type="dxa"/>
          </w:tcPr>
          <w:p w14:paraId="7A134FE3" w14:textId="77777777" w:rsidR="00110066" w:rsidRPr="00424CA3" w:rsidRDefault="00110066" w:rsidP="00244C7D">
            <w:pPr>
              <w:pStyle w:val="nrpsTablecell"/>
              <w:rPr>
                <w:i/>
                <w:iCs/>
              </w:rPr>
            </w:pPr>
            <w:r>
              <w:rPr>
                <w:i/>
                <w:iCs/>
              </w:rPr>
              <w:t>Morus rubra</w:t>
            </w:r>
          </w:p>
        </w:tc>
        <w:tc>
          <w:tcPr>
            <w:tcW w:w="1604" w:type="dxa"/>
            <w:noWrap/>
          </w:tcPr>
          <w:p w14:paraId="51ECA1B6" w14:textId="77777777" w:rsidR="00110066" w:rsidRPr="00424CA3" w:rsidRDefault="00110066" w:rsidP="00244C7D">
            <w:pPr>
              <w:pStyle w:val="nrpsTablecell"/>
            </w:pPr>
            <w:r w:rsidRPr="00424CA3">
              <w:t>tree</w:t>
            </w:r>
          </w:p>
        </w:tc>
      </w:tr>
      <w:tr w:rsidR="00110066" w:rsidRPr="00424CA3" w14:paraId="72034802" w14:textId="77777777" w:rsidTr="000533C3">
        <w:trPr>
          <w:trHeight w:val="300"/>
        </w:trPr>
        <w:tc>
          <w:tcPr>
            <w:tcW w:w="1476" w:type="dxa"/>
          </w:tcPr>
          <w:p w14:paraId="5B707276" w14:textId="77777777" w:rsidR="00110066" w:rsidRPr="00F46E29" w:rsidRDefault="00110066" w:rsidP="00244C7D">
            <w:pPr>
              <w:pStyle w:val="nrpsTablecell"/>
            </w:pPr>
            <w:r w:rsidRPr="00F46E29">
              <w:t>NYSY</w:t>
            </w:r>
          </w:p>
        </w:tc>
        <w:tc>
          <w:tcPr>
            <w:tcW w:w="3878" w:type="dxa"/>
          </w:tcPr>
          <w:p w14:paraId="03E3EF57" w14:textId="77777777" w:rsidR="00110066" w:rsidRPr="007316B9" w:rsidRDefault="00110066" w:rsidP="00244C7D">
            <w:pPr>
              <w:pStyle w:val="nrpsTablecell"/>
              <w:rPr>
                <w:i/>
              </w:rPr>
            </w:pPr>
            <w:r w:rsidRPr="007316B9">
              <w:rPr>
                <w:i/>
              </w:rPr>
              <w:t>Nyssa sylvatica</w:t>
            </w:r>
          </w:p>
        </w:tc>
        <w:tc>
          <w:tcPr>
            <w:tcW w:w="1604" w:type="dxa"/>
            <w:noWrap/>
          </w:tcPr>
          <w:p w14:paraId="5A61813E" w14:textId="77777777" w:rsidR="00110066" w:rsidRPr="00424CA3" w:rsidRDefault="00110066" w:rsidP="00244C7D">
            <w:pPr>
              <w:pStyle w:val="nrpsTablecell"/>
            </w:pPr>
            <w:r w:rsidRPr="00424CA3">
              <w:t>tree</w:t>
            </w:r>
          </w:p>
        </w:tc>
      </w:tr>
      <w:tr w:rsidR="00110066" w:rsidRPr="00424CA3" w14:paraId="42D2D40F" w14:textId="77777777" w:rsidTr="000533C3">
        <w:trPr>
          <w:trHeight w:val="300"/>
        </w:trPr>
        <w:tc>
          <w:tcPr>
            <w:tcW w:w="1476" w:type="dxa"/>
            <w:hideMark/>
          </w:tcPr>
          <w:p w14:paraId="02EE6BDE" w14:textId="77777777" w:rsidR="00110066" w:rsidRPr="00424CA3" w:rsidRDefault="00110066" w:rsidP="00244C7D">
            <w:pPr>
              <w:pStyle w:val="nrpsTablecell"/>
            </w:pPr>
            <w:r w:rsidRPr="00424CA3">
              <w:t>OSVI</w:t>
            </w:r>
          </w:p>
        </w:tc>
        <w:tc>
          <w:tcPr>
            <w:tcW w:w="3878" w:type="dxa"/>
            <w:hideMark/>
          </w:tcPr>
          <w:p w14:paraId="0FACCFEF" w14:textId="77777777" w:rsidR="00110066" w:rsidRPr="00424CA3" w:rsidRDefault="00110066" w:rsidP="00244C7D">
            <w:pPr>
              <w:pStyle w:val="nrpsTablecell"/>
              <w:rPr>
                <w:i/>
                <w:iCs/>
              </w:rPr>
            </w:pPr>
            <w:r w:rsidRPr="00424CA3">
              <w:rPr>
                <w:i/>
                <w:iCs/>
              </w:rPr>
              <w:t>Ostrya virginiana</w:t>
            </w:r>
          </w:p>
        </w:tc>
        <w:tc>
          <w:tcPr>
            <w:tcW w:w="1604" w:type="dxa"/>
            <w:hideMark/>
          </w:tcPr>
          <w:p w14:paraId="73B1C4B6" w14:textId="77777777" w:rsidR="00110066" w:rsidRPr="00424CA3" w:rsidRDefault="00110066" w:rsidP="00244C7D">
            <w:pPr>
              <w:pStyle w:val="nrpsTablecell"/>
            </w:pPr>
            <w:r w:rsidRPr="00424CA3">
              <w:t>tree</w:t>
            </w:r>
          </w:p>
        </w:tc>
      </w:tr>
      <w:tr w:rsidR="00110066" w:rsidRPr="00424CA3" w14:paraId="406D5260" w14:textId="77777777" w:rsidTr="000533C3">
        <w:trPr>
          <w:trHeight w:val="300"/>
        </w:trPr>
        <w:tc>
          <w:tcPr>
            <w:tcW w:w="1476" w:type="dxa"/>
          </w:tcPr>
          <w:p w14:paraId="2D1E08D6" w14:textId="77777777" w:rsidR="00110066" w:rsidRPr="00F46E29" w:rsidRDefault="00110066" w:rsidP="00244C7D">
            <w:pPr>
              <w:pStyle w:val="nrpsTablecell"/>
            </w:pPr>
            <w:r w:rsidRPr="00F46E29">
              <w:t>PIEC2</w:t>
            </w:r>
          </w:p>
        </w:tc>
        <w:tc>
          <w:tcPr>
            <w:tcW w:w="3878" w:type="dxa"/>
          </w:tcPr>
          <w:p w14:paraId="7445B4DC" w14:textId="77777777" w:rsidR="00110066" w:rsidRPr="007316B9" w:rsidRDefault="00110066" w:rsidP="00244C7D">
            <w:pPr>
              <w:pStyle w:val="nrpsTablecell"/>
              <w:rPr>
                <w:i/>
              </w:rPr>
            </w:pPr>
            <w:r w:rsidRPr="007316B9">
              <w:rPr>
                <w:i/>
              </w:rPr>
              <w:t xml:space="preserve">Pinus </w:t>
            </w:r>
            <w:proofErr w:type="spellStart"/>
            <w:r w:rsidRPr="007316B9">
              <w:rPr>
                <w:i/>
              </w:rPr>
              <w:t>echinata</w:t>
            </w:r>
            <w:proofErr w:type="spellEnd"/>
          </w:p>
        </w:tc>
        <w:tc>
          <w:tcPr>
            <w:tcW w:w="1604" w:type="dxa"/>
          </w:tcPr>
          <w:p w14:paraId="313841D3" w14:textId="77777777" w:rsidR="00110066" w:rsidRPr="00424CA3" w:rsidRDefault="00110066" w:rsidP="00244C7D">
            <w:pPr>
              <w:pStyle w:val="nrpsTablecell"/>
            </w:pPr>
            <w:r w:rsidRPr="00424CA3">
              <w:t>tree</w:t>
            </w:r>
          </w:p>
        </w:tc>
      </w:tr>
      <w:tr w:rsidR="00110066" w:rsidRPr="00424CA3" w14:paraId="0D8263E5" w14:textId="77777777" w:rsidTr="000533C3">
        <w:trPr>
          <w:trHeight w:val="300"/>
        </w:trPr>
        <w:tc>
          <w:tcPr>
            <w:tcW w:w="1476" w:type="dxa"/>
          </w:tcPr>
          <w:p w14:paraId="3CFE110E" w14:textId="77777777" w:rsidR="00110066" w:rsidRPr="00F46E29" w:rsidRDefault="00110066" w:rsidP="00244C7D">
            <w:pPr>
              <w:pStyle w:val="nrpsTablecell"/>
            </w:pPr>
            <w:r w:rsidRPr="00F46E29">
              <w:t>PIPO</w:t>
            </w:r>
          </w:p>
        </w:tc>
        <w:tc>
          <w:tcPr>
            <w:tcW w:w="3878" w:type="dxa"/>
          </w:tcPr>
          <w:p w14:paraId="79E11A4D" w14:textId="77777777" w:rsidR="00110066" w:rsidRPr="007316B9" w:rsidRDefault="00110066" w:rsidP="00244C7D">
            <w:pPr>
              <w:pStyle w:val="nrpsTablecell"/>
              <w:rPr>
                <w:i/>
              </w:rPr>
            </w:pPr>
            <w:r w:rsidRPr="007316B9">
              <w:rPr>
                <w:i/>
              </w:rPr>
              <w:t>Pinus ponderosa</w:t>
            </w:r>
          </w:p>
        </w:tc>
        <w:tc>
          <w:tcPr>
            <w:tcW w:w="1604" w:type="dxa"/>
          </w:tcPr>
          <w:p w14:paraId="4BBB0278" w14:textId="77777777" w:rsidR="00110066" w:rsidRPr="00424CA3" w:rsidRDefault="00110066" w:rsidP="00244C7D">
            <w:pPr>
              <w:pStyle w:val="nrpsTablecell"/>
            </w:pPr>
            <w:r w:rsidRPr="00424CA3">
              <w:t>tree</w:t>
            </w:r>
          </w:p>
        </w:tc>
      </w:tr>
      <w:tr w:rsidR="00110066" w:rsidRPr="00424CA3" w14:paraId="2BD23DCB" w14:textId="77777777" w:rsidTr="000533C3">
        <w:trPr>
          <w:trHeight w:val="300"/>
        </w:trPr>
        <w:tc>
          <w:tcPr>
            <w:tcW w:w="1476" w:type="dxa"/>
          </w:tcPr>
          <w:p w14:paraId="5E3F0B67" w14:textId="77777777" w:rsidR="00110066" w:rsidRPr="00F46E29" w:rsidRDefault="00110066" w:rsidP="00244C7D">
            <w:pPr>
              <w:pStyle w:val="nrpsTablecell"/>
            </w:pPr>
            <w:r w:rsidRPr="00F46E29">
              <w:t>PIST</w:t>
            </w:r>
          </w:p>
        </w:tc>
        <w:tc>
          <w:tcPr>
            <w:tcW w:w="3878" w:type="dxa"/>
          </w:tcPr>
          <w:p w14:paraId="33A545A3" w14:textId="77777777" w:rsidR="00110066" w:rsidRPr="007316B9" w:rsidRDefault="00110066" w:rsidP="00244C7D">
            <w:pPr>
              <w:pStyle w:val="nrpsTablecell"/>
              <w:rPr>
                <w:i/>
              </w:rPr>
            </w:pPr>
            <w:r w:rsidRPr="007316B9">
              <w:rPr>
                <w:i/>
              </w:rPr>
              <w:t xml:space="preserve">Pinus </w:t>
            </w:r>
            <w:proofErr w:type="spellStart"/>
            <w:r w:rsidRPr="007316B9">
              <w:rPr>
                <w:i/>
              </w:rPr>
              <w:t>strobus</w:t>
            </w:r>
            <w:proofErr w:type="spellEnd"/>
          </w:p>
        </w:tc>
        <w:tc>
          <w:tcPr>
            <w:tcW w:w="1604" w:type="dxa"/>
          </w:tcPr>
          <w:p w14:paraId="666D422C" w14:textId="77777777" w:rsidR="00110066" w:rsidRPr="00424CA3" w:rsidRDefault="00110066" w:rsidP="00244C7D">
            <w:pPr>
              <w:pStyle w:val="nrpsTablecell"/>
            </w:pPr>
            <w:r w:rsidRPr="00424CA3">
              <w:t>tree</w:t>
            </w:r>
          </w:p>
        </w:tc>
      </w:tr>
      <w:tr w:rsidR="00110066" w:rsidRPr="00424CA3" w14:paraId="26337B03" w14:textId="77777777" w:rsidTr="000533C3">
        <w:trPr>
          <w:trHeight w:val="300"/>
        </w:trPr>
        <w:tc>
          <w:tcPr>
            <w:tcW w:w="1476" w:type="dxa"/>
          </w:tcPr>
          <w:p w14:paraId="3B9968AB" w14:textId="77777777" w:rsidR="00110066" w:rsidRPr="00F46E29" w:rsidRDefault="00110066" w:rsidP="00244C7D">
            <w:pPr>
              <w:pStyle w:val="nrpsTablecell"/>
            </w:pPr>
            <w:r w:rsidRPr="00F46E29">
              <w:t>PLOC</w:t>
            </w:r>
          </w:p>
        </w:tc>
        <w:tc>
          <w:tcPr>
            <w:tcW w:w="3878" w:type="dxa"/>
          </w:tcPr>
          <w:p w14:paraId="07512C62" w14:textId="77777777" w:rsidR="00110066" w:rsidRPr="007316B9" w:rsidRDefault="00110066" w:rsidP="00244C7D">
            <w:pPr>
              <w:pStyle w:val="nrpsTablecell"/>
              <w:rPr>
                <w:i/>
              </w:rPr>
            </w:pPr>
            <w:r w:rsidRPr="007316B9">
              <w:rPr>
                <w:i/>
              </w:rPr>
              <w:t>Platanus occidentalis</w:t>
            </w:r>
          </w:p>
        </w:tc>
        <w:tc>
          <w:tcPr>
            <w:tcW w:w="1604" w:type="dxa"/>
          </w:tcPr>
          <w:p w14:paraId="50207149" w14:textId="77777777" w:rsidR="00110066" w:rsidRPr="00424CA3" w:rsidRDefault="00110066" w:rsidP="00244C7D">
            <w:pPr>
              <w:pStyle w:val="nrpsTablecell"/>
            </w:pPr>
            <w:r w:rsidRPr="00424CA3">
              <w:t>tree</w:t>
            </w:r>
          </w:p>
        </w:tc>
      </w:tr>
      <w:tr w:rsidR="00110066" w:rsidRPr="00424CA3" w14:paraId="67D04A5C" w14:textId="77777777" w:rsidTr="000533C3">
        <w:trPr>
          <w:trHeight w:val="300"/>
        </w:trPr>
        <w:tc>
          <w:tcPr>
            <w:tcW w:w="1476" w:type="dxa"/>
          </w:tcPr>
          <w:p w14:paraId="2002D844" w14:textId="77777777" w:rsidR="00110066" w:rsidRPr="00F46E29" w:rsidRDefault="00110066" w:rsidP="00244C7D">
            <w:pPr>
              <w:pStyle w:val="nrpsTablecell"/>
            </w:pPr>
            <w:r w:rsidRPr="00F46E29">
              <w:t>POPUL</w:t>
            </w:r>
          </w:p>
        </w:tc>
        <w:tc>
          <w:tcPr>
            <w:tcW w:w="3878" w:type="dxa"/>
          </w:tcPr>
          <w:p w14:paraId="282F68B2" w14:textId="77777777" w:rsidR="00110066" w:rsidRPr="007316B9" w:rsidRDefault="00110066" w:rsidP="00244C7D">
            <w:pPr>
              <w:pStyle w:val="nrpsTablecell"/>
              <w:rPr>
                <w:i/>
              </w:rPr>
            </w:pPr>
            <w:r w:rsidRPr="007316B9">
              <w:rPr>
                <w:i/>
              </w:rPr>
              <w:t>Populus</w:t>
            </w:r>
            <w:r>
              <w:rPr>
                <w:i/>
              </w:rPr>
              <w:t xml:space="preserve"> </w:t>
            </w:r>
            <w:r w:rsidRPr="0061282B">
              <w:t>spp</w:t>
            </w:r>
            <w:r>
              <w:t>.</w:t>
            </w:r>
          </w:p>
        </w:tc>
        <w:tc>
          <w:tcPr>
            <w:tcW w:w="1604" w:type="dxa"/>
          </w:tcPr>
          <w:p w14:paraId="3DD02CC9" w14:textId="77777777" w:rsidR="00110066" w:rsidRPr="00424CA3" w:rsidRDefault="00110066" w:rsidP="00244C7D">
            <w:pPr>
              <w:pStyle w:val="nrpsTablecell"/>
            </w:pPr>
            <w:r w:rsidRPr="00424CA3">
              <w:t>tree</w:t>
            </w:r>
          </w:p>
        </w:tc>
      </w:tr>
      <w:tr w:rsidR="00110066" w:rsidRPr="00424CA3" w14:paraId="32D34CF6" w14:textId="77777777" w:rsidTr="000533C3">
        <w:trPr>
          <w:trHeight w:val="300"/>
        </w:trPr>
        <w:tc>
          <w:tcPr>
            <w:tcW w:w="1476" w:type="dxa"/>
          </w:tcPr>
          <w:p w14:paraId="3CC190F3" w14:textId="77777777" w:rsidR="00110066" w:rsidRPr="00F46E29" w:rsidRDefault="00110066" w:rsidP="00244C7D">
            <w:pPr>
              <w:pStyle w:val="nrpsTablecell"/>
            </w:pPr>
            <w:r w:rsidRPr="00F46E29">
              <w:t>POGR4</w:t>
            </w:r>
          </w:p>
        </w:tc>
        <w:tc>
          <w:tcPr>
            <w:tcW w:w="3878" w:type="dxa"/>
          </w:tcPr>
          <w:p w14:paraId="68E298D6" w14:textId="77777777" w:rsidR="00110066" w:rsidRPr="007316B9" w:rsidRDefault="00110066" w:rsidP="00244C7D">
            <w:pPr>
              <w:pStyle w:val="nrpsTablecell"/>
              <w:rPr>
                <w:i/>
              </w:rPr>
            </w:pPr>
            <w:r w:rsidRPr="007316B9">
              <w:rPr>
                <w:i/>
              </w:rPr>
              <w:t xml:space="preserve">Populus </w:t>
            </w:r>
            <w:proofErr w:type="spellStart"/>
            <w:r w:rsidRPr="007316B9">
              <w:rPr>
                <w:i/>
              </w:rPr>
              <w:t>grandidentata</w:t>
            </w:r>
            <w:proofErr w:type="spellEnd"/>
          </w:p>
        </w:tc>
        <w:tc>
          <w:tcPr>
            <w:tcW w:w="1604" w:type="dxa"/>
          </w:tcPr>
          <w:p w14:paraId="580E2C6C" w14:textId="77777777" w:rsidR="00110066" w:rsidRPr="00424CA3" w:rsidRDefault="00110066" w:rsidP="00244C7D">
            <w:pPr>
              <w:pStyle w:val="nrpsTablecell"/>
            </w:pPr>
            <w:r w:rsidRPr="00424CA3">
              <w:t>tree</w:t>
            </w:r>
          </w:p>
        </w:tc>
      </w:tr>
      <w:tr w:rsidR="00110066" w:rsidRPr="00424CA3" w14:paraId="1F171251" w14:textId="77777777" w:rsidTr="000533C3">
        <w:trPr>
          <w:trHeight w:val="300"/>
        </w:trPr>
        <w:tc>
          <w:tcPr>
            <w:tcW w:w="1476" w:type="dxa"/>
          </w:tcPr>
          <w:p w14:paraId="6F3C4D6F" w14:textId="77777777" w:rsidR="00110066" w:rsidRPr="00F46E29" w:rsidRDefault="00110066" w:rsidP="00244C7D">
            <w:pPr>
              <w:pStyle w:val="nrpsTablecell"/>
            </w:pPr>
            <w:r w:rsidRPr="00F46E29">
              <w:t>POTR5</w:t>
            </w:r>
          </w:p>
        </w:tc>
        <w:tc>
          <w:tcPr>
            <w:tcW w:w="3878" w:type="dxa"/>
          </w:tcPr>
          <w:p w14:paraId="777393E1" w14:textId="77777777" w:rsidR="00110066" w:rsidRPr="007316B9" w:rsidRDefault="00110066" w:rsidP="00244C7D">
            <w:pPr>
              <w:pStyle w:val="nrpsTablecell"/>
              <w:rPr>
                <w:i/>
              </w:rPr>
            </w:pPr>
            <w:r w:rsidRPr="007316B9">
              <w:rPr>
                <w:i/>
              </w:rPr>
              <w:t xml:space="preserve">Populus </w:t>
            </w:r>
            <w:proofErr w:type="spellStart"/>
            <w:r w:rsidRPr="007316B9">
              <w:rPr>
                <w:i/>
              </w:rPr>
              <w:t>tremuloides</w:t>
            </w:r>
            <w:proofErr w:type="spellEnd"/>
          </w:p>
        </w:tc>
        <w:tc>
          <w:tcPr>
            <w:tcW w:w="1604" w:type="dxa"/>
          </w:tcPr>
          <w:p w14:paraId="27FD28FC" w14:textId="77777777" w:rsidR="00110066" w:rsidRPr="00424CA3" w:rsidRDefault="00110066" w:rsidP="00244C7D">
            <w:pPr>
              <w:pStyle w:val="nrpsTablecell"/>
            </w:pPr>
            <w:r w:rsidRPr="00424CA3">
              <w:t>tree</w:t>
            </w:r>
          </w:p>
        </w:tc>
      </w:tr>
      <w:tr w:rsidR="00110066" w:rsidRPr="00424CA3" w14:paraId="15095A07" w14:textId="77777777" w:rsidTr="000533C3">
        <w:trPr>
          <w:trHeight w:val="300"/>
        </w:trPr>
        <w:tc>
          <w:tcPr>
            <w:tcW w:w="1476" w:type="dxa"/>
          </w:tcPr>
          <w:p w14:paraId="5326835E" w14:textId="77777777" w:rsidR="00110066" w:rsidRPr="00F46E29" w:rsidRDefault="00110066" w:rsidP="00244C7D">
            <w:pPr>
              <w:pStyle w:val="nrpsTablecell"/>
            </w:pPr>
            <w:r w:rsidRPr="00F46E29">
              <w:t>PRUNU</w:t>
            </w:r>
          </w:p>
        </w:tc>
        <w:tc>
          <w:tcPr>
            <w:tcW w:w="3878" w:type="dxa"/>
          </w:tcPr>
          <w:p w14:paraId="078A941B" w14:textId="77777777" w:rsidR="00110066" w:rsidRPr="0061282B" w:rsidRDefault="00110066" w:rsidP="00244C7D">
            <w:pPr>
              <w:pStyle w:val="nrpsTablecell"/>
              <w:rPr>
                <w:i/>
              </w:rPr>
            </w:pPr>
            <w:r w:rsidRPr="0061282B">
              <w:rPr>
                <w:i/>
              </w:rPr>
              <w:t xml:space="preserve">Prunus </w:t>
            </w:r>
            <w:r w:rsidRPr="0061282B">
              <w:t>spp</w:t>
            </w:r>
            <w:r w:rsidRPr="0061282B">
              <w:rPr>
                <w:i/>
              </w:rPr>
              <w:t>.</w:t>
            </w:r>
          </w:p>
        </w:tc>
        <w:tc>
          <w:tcPr>
            <w:tcW w:w="1604" w:type="dxa"/>
          </w:tcPr>
          <w:p w14:paraId="6A6072F3" w14:textId="77777777" w:rsidR="00110066" w:rsidRPr="0061282B" w:rsidRDefault="00110066" w:rsidP="00244C7D">
            <w:pPr>
              <w:pStyle w:val="nrpsTablecell"/>
            </w:pPr>
            <w:r w:rsidRPr="0061282B">
              <w:t>tree</w:t>
            </w:r>
          </w:p>
        </w:tc>
      </w:tr>
      <w:tr w:rsidR="00110066" w:rsidRPr="00424CA3" w14:paraId="46853828" w14:textId="77777777" w:rsidTr="000533C3">
        <w:trPr>
          <w:trHeight w:val="300"/>
        </w:trPr>
        <w:tc>
          <w:tcPr>
            <w:tcW w:w="1476" w:type="dxa"/>
            <w:hideMark/>
          </w:tcPr>
          <w:p w14:paraId="22CF87D3" w14:textId="77777777" w:rsidR="00110066" w:rsidRPr="00424CA3" w:rsidRDefault="00110066" w:rsidP="00244C7D">
            <w:pPr>
              <w:pStyle w:val="nrpsTablecell"/>
            </w:pPr>
            <w:r w:rsidRPr="00424CA3">
              <w:t>PRAM</w:t>
            </w:r>
          </w:p>
        </w:tc>
        <w:tc>
          <w:tcPr>
            <w:tcW w:w="3878" w:type="dxa"/>
            <w:hideMark/>
          </w:tcPr>
          <w:p w14:paraId="0E9A75DC" w14:textId="77777777" w:rsidR="00110066" w:rsidRPr="00424CA3" w:rsidRDefault="00110066" w:rsidP="00244C7D">
            <w:pPr>
              <w:pStyle w:val="nrpsTablecell"/>
              <w:rPr>
                <w:i/>
                <w:iCs/>
              </w:rPr>
            </w:pPr>
            <w:r w:rsidRPr="00424CA3">
              <w:rPr>
                <w:i/>
                <w:iCs/>
              </w:rPr>
              <w:t>Prunus americana</w:t>
            </w:r>
          </w:p>
        </w:tc>
        <w:tc>
          <w:tcPr>
            <w:tcW w:w="1604" w:type="dxa"/>
            <w:noWrap/>
            <w:hideMark/>
          </w:tcPr>
          <w:p w14:paraId="56A821FB" w14:textId="77777777" w:rsidR="00110066" w:rsidRPr="00424CA3" w:rsidRDefault="00110066" w:rsidP="00244C7D">
            <w:pPr>
              <w:pStyle w:val="nrpsTablecell"/>
            </w:pPr>
            <w:r w:rsidRPr="00424CA3">
              <w:t>shrub</w:t>
            </w:r>
          </w:p>
        </w:tc>
      </w:tr>
      <w:tr w:rsidR="00110066" w:rsidRPr="00424CA3" w14:paraId="22EC6777" w14:textId="77777777" w:rsidTr="000533C3">
        <w:trPr>
          <w:trHeight w:val="300"/>
        </w:trPr>
        <w:tc>
          <w:tcPr>
            <w:tcW w:w="1476" w:type="dxa"/>
            <w:hideMark/>
          </w:tcPr>
          <w:p w14:paraId="7FC83D67" w14:textId="77777777" w:rsidR="00110066" w:rsidRPr="00424CA3" w:rsidRDefault="00110066" w:rsidP="00244C7D">
            <w:pPr>
              <w:pStyle w:val="nrpsTablecell"/>
            </w:pPr>
            <w:r w:rsidRPr="00424CA3">
              <w:t>PRHO</w:t>
            </w:r>
          </w:p>
        </w:tc>
        <w:tc>
          <w:tcPr>
            <w:tcW w:w="3878" w:type="dxa"/>
            <w:hideMark/>
          </w:tcPr>
          <w:p w14:paraId="3FE8A7AE" w14:textId="77777777" w:rsidR="00110066" w:rsidRPr="00424CA3" w:rsidRDefault="00110066" w:rsidP="00244C7D">
            <w:pPr>
              <w:pStyle w:val="nrpsTablecell"/>
              <w:rPr>
                <w:i/>
                <w:iCs/>
              </w:rPr>
            </w:pPr>
            <w:r w:rsidRPr="00424CA3">
              <w:rPr>
                <w:i/>
                <w:iCs/>
              </w:rPr>
              <w:t xml:space="preserve">Prunus </w:t>
            </w:r>
            <w:proofErr w:type="spellStart"/>
            <w:r w:rsidRPr="00424CA3">
              <w:rPr>
                <w:i/>
                <w:iCs/>
              </w:rPr>
              <w:t>hortulana</w:t>
            </w:r>
            <w:proofErr w:type="spellEnd"/>
          </w:p>
        </w:tc>
        <w:tc>
          <w:tcPr>
            <w:tcW w:w="1604" w:type="dxa"/>
            <w:noWrap/>
            <w:hideMark/>
          </w:tcPr>
          <w:p w14:paraId="5B75A370" w14:textId="77777777" w:rsidR="00110066" w:rsidRPr="00424CA3" w:rsidRDefault="00110066" w:rsidP="00244C7D">
            <w:pPr>
              <w:pStyle w:val="nrpsTablecell"/>
            </w:pPr>
            <w:r>
              <w:t>tree</w:t>
            </w:r>
          </w:p>
        </w:tc>
      </w:tr>
      <w:tr w:rsidR="00110066" w:rsidRPr="00424CA3" w14:paraId="515055C9" w14:textId="77777777" w:rsidTr="000533C3">
        <w:trPr>
          <w:trHeight w:val="300"/>
        </w:trPr>
        <w:tc>
          <w:tcPr>
            <w:tcW w:w="1476" w:type="dxa"/>
            <w:hideMark/>
          </w:tcPr>
          <w:p w14:paraId="6249FAAC" w14:textId="77777777" w:rsidR="00110066" w:rsidRPr="00424CA3" w:rsidRDefault="00110066" w:rsidP="00244C7D">
            <w:pPr>
              <w:pStyle w:val="nrpsTablecell"/>
            </w:pPr>
            <w:r w:rsidRPr="00424CA3">
              <w:t>PRPU3</w:t>
            </w:r>
          </w:p>
        </w:tc>
        <w:tc>
          <w:tcPr>
            <w:tcW w:w="3878" w:type="dxa"/>
            <w:hideMark/>
          </w:tcPr>
          <w:p w14:paraId="4B228C66" w14:textId="77777777" w:rsidR="00110066" w:rsidRPr="00424CA3" w:rsidRDefault="00110066" w:rsidP="00244C7D">
            <w:pPr>
              <w:pStyle w:val="nrpsTablecell"/>
              <w:rPr>
                <w:i/>
                <w:iCs/>
              </w:rPr>
            </w:pPr>
            <w:r w:rsidRPr="00424CA3">
              <w:rPr>
                <w:i/>
                <w:iCs/>
              </w:rPr>
              <w:t>Prunus pumila</w:t>
            </w:r>
          </w:p>
        </w:tc>
        <w:tc>
          <w:tcPr>
            <w:tcW w:w="1604" w:type="dxa"/>
            <w:noWrap/>
            <w:hideMark/>
          </w:tcPr>
          <w:p w14:paraId="0770FED3" w14:textId="77777777" w:rsidR="00110066" w:rsidRPr="00424CA3" w:rsidRDefault="00110066" w:rsidP="00244C7D">
            <w:pPr>
              <w:pStyle w:val="nrpsTablecell"/>
            </w:pPr>
            <w:r w:rsidRPr="00424CA3">
              <w:t>shrub</w:t>
            </w:r>
          </w:p>
        </w:tc>
      </w:tr>
      <w:tr w:rsidR="00110066" w:rsidRPr="00424CA3" w14:paraId="294E1445" w14:textId="77777777" w:rsidTr="000533C3">
        <w:trPr>
          <w:trHeight w:val="300"/>
        </w:trPr>
        <w:tc>
          <w:tcPr>
            <w:tcW w:w="1476" w:type="dxa"/>
            <w:hideMark/>
          </w:tcPr>
          <w:p w14:paraId="11F7CDE0" w14:textId="77777777" w:rsidR="00110066" w:rsidRPr="00424CA3" w:rsidRDefault="00110066" w:rsidP="00244C7D">
            <w:pPr>
              <w:pStyle w:val="nrpsTablecell"/>
            </w:pPr>
            <w:r w:rsidRPr="00424CA3">
              <w:t>PRSE2</w:t>
            </w:r>
          </w:p>
        </w:tc>
        <w:tc>
          <w:tcPr>
            <w:tcW w:w="3878" w:type="dxa"/>
            <w:hideMark/>
          </w:tcPr>
          <w:p w14:paraId="6AA1B349" w14:textId="77777777" w:rsidR="00110066" w:rsidRPr="00424CA3" w:rsidRDefault="00110066" w:rsidP="00244C7D">
            <w:pPr>
              <w:pStyle w:val="nrpsTablecell"/>
              <w:rPr>
                <w:i/>
                <w:iCs/>
              </w:rPr>
            </w:pPr>
            <w:r w:rsidRPr="00424CA3">
              <w:rPr>
                <w:i/>
                <w:iCs/>
              </w:rPr>
              <w:t>Prunus serotina</w:t>
            </w:r>
          </w:p>
        </w:tc>
        <w:tc>
          <w:tcPr>
            <w:tcW w:w="1604" w:type="dxa"/>
            <w:noWrap/>
            <w:hideMark/>
          </w:tcPr>
          <w:p w14:paraId="5867D81A" w14:textId="77777777" w:rsidR="00110066" w:rsidRPr="00424CA3" w:rsidRDefault="00110066" w:rsidP="00244C7D">
            <w:pPr>
              <w:pStyle w:val="nrpsTablecell"/>
            </w:pPr>
            <w:r w:rsidRPr="00424CA3">
              <w:t>tree</w:t>
            </w:r>
          </w:p>
        </w:tc>
      </w:tr>
      <w:tr w:rsidR="00110066" w:rsidRPr="00424CA3" w14:paraId="71928908" w14:textId="77777777" w:rsidTr="000533C3">
        <w:trPr>
          <w:trHeight w:val="300"/>
        </w:trPr>
        <w:tc>
          <w:tcPr>
            <w:tcW w:w="1476" w:type="dxa"/>
            <w:hideMark/>
          </w:tcPr>
          <w:p w14:paraId="336C64A6" w14:textId="77777777" w:rsidR="00110066" w:rsidRPr="00424CA3" w:rsidRDefault="00110066" w:rsidP="00244C7D">
            <w:pPr>
              <w:pStyle w:val="nrpsTablecell"/>
            </w:pPr>
            <w:r w:rsidRPr="00424CA3">
              <w:t>PRVI</w:t>
            </w:r>
          </w:p>
        </w:tc>
        <w:tc>
          <w:tcPr>
            <w:tcW w:w="3878" w:type="dxa"/>
            <w:hideMark/>
          </w:tcPr>
          <w:p w14:paraId="605DF604" w14:textId="77777777" w:rsidR="00110066" w:rsidRPr="00424CA3" w:rsidRDefault="00110066" w:rsidP="00244C7D">
            <w:pPr>
              <w:pStyle w:val="nrpsTablecell"/>
              <w:rPr>
                <w:i/>
                <w:iCs/>
              </w:rPr>
            </w:pPr>
            <w:r w:rsidRPr="00424CA3">
              <w:rPr>
                <w:i/>
                <w:iCs/>
              </w:rPr>
              <w:t>Prunus virginiana</w:t>
            </w:r>
          </w:p>
        </w:tc>
        <w:tc>
          <w:tcPr>
            <w:tcW w:w="1604" w:type="dxa"/>
            <w:hideMark/>
          </w:tcPr>
          <w:p w14:paraId="0FB3DCC2" w14:textId="77777777" w:rsidR="00110066" w:rsidRPr="00424CA3" w:rsidRDefault="00110066" w:rsidP="00244C7D">
            <w:pPr>
              <w:pStyle w:val="nrpsTablecell"/>
            </w:pPr>
            <w:r>
              <w:t>shrub</w:t>
            </w:r>
          </w:p>
        </w:tc>
      </w:tr>
      <w:tr w:rsidR="00110066" w:rsidRPr="00424CA3" w14:paraId="1AA9050B" w14:textId="77777777" w:rsidTr="000533C3">
        <w:trPr>
          <w:trHeight w:val="300"/>
        </w:trPr>
        <w:tc>
          <w:tcPr>
            <w:tcW w:w="1476" w:type="dxa"/>
            <w:hideMark/>
          </w:tcPr>
          <w:p w14:paraId="1D9FD918" w14:textId="77777777" w:rsidR="00110066" w:rsidRPr="00424CA3" w:rsidRDefault="00110066" w:rsidP="00244C7D">
            <w:pPr>
              <w:pStyle w:val="nrpsTablecell"/>
            </w:pPr>
            <w:r w:rsidRPr="00424CA3">
              <w:t>PTTR</w:t>
            </w:r>
          </w:p>
        </w:tc>
        <w:tc>
          <w:tcPr>
            <w:tcW w:w="3878" w:type="dxa"/>
            <w:hideMark/>
          </w:tcPr>
          <w:p w14:paraId="18582864" w14:textId="77777777" w:rsidR="00110066" w:rsidRPr="00424CA3" w:rsidRDefault="00110066" w:rsidP="00244C7D">
            <w:pPr>
              <w:pStyle w:val="nrpsTablecell"/>
              <w:rPr>
                <w:i/>
                <w:iCs/>
              </w:rPr>
            </w:pPr>
            <w:proofErr w:type="spellStart"/>
            <w:r w:rsidRPr="00424CA3">
              <w:rPr>
                <w:i/>
                <w:iCs/>
              </w:rPr>
              <w:t>Ptelea</w:t>
            </w:r>
            <w:proofErr w:type="spellEnd"/>
            <w:r w:rsidRPr="00424CA3">
              <w:rPr>
                <w:i/>
                <w:iCs/>
              </w:rPr>
              <w:t xml:space="preserve"> trifoliata</w:t>
            </w:r>
          </w:p>
        </w:tc>
        <w:tc>
          <w:tcPr>
            <w:tcW w:w="1604" w:type="dxa"/>
            <w:noWrap/>
            <w:hideMark/>
          </w:tcPr>
          <w:p w14:paraId="0912406D" w14:textId="77777777" w:rsidR="00110066" w:rsidRPr="00424CA3" w:rsidRDefault="00110066" w:rsidP="00244C7D">
            <w:pPr>
              <w:pStyle w:val="nrpsTablecell"/>
            </w:pPr>
            <w:r w:rsidRPr="00424CA3">
              <w:t>tree</w:t>
            </w:r>
          </w:p>
        </w:tc>
      </w:tr>
      <w:tr w:rsidR="00110066" w:rsidRPr="00424CA3" w14:paraId="54B20176" w14:textId="77777777" w:rsidTr="000533C3">
        <w:trPr>
          <w:trHeight w:val="300"/>
        </w:trPr>
        <w:tc>
          <w:tcPr>
            <w:tcW w:w="1476" w:type="dxa"/>
          </w:tcPr>
          <w:p w14:paraId="613349F1" w14:textId="77777777" w:rsidR="00110066" w:rsidRPr="00F46E29" w:rsidRDefault="00110066" w:rsidP="00244C7D">
            <w:pPr>
              <w:pStyle w:val="nrpsTablecell"/>
            </w:pPr>
            <w:r w:rsidRPr="00F46E29">
              <w:t>QUERC</w:t>
            </w:r>
          </w:p>
        </w:tc>
        <w:tc>
          <w:tcPr>
            <w:tcW w:w="3878" w:type="dxa"/>
          </w:tcPr>
          <w:p w14:paraId="07A87F51" w14:textId="77777777" w:rsidR="00110066" w:rsidRPr="0061282B" w:rsidRDefault="00110066" w:rsidP="00244C7D">
            <w:pPr>
              <w:pStyle w:val="nrpsTablecell"/>
            </w:pPr>
            <w:r w:rsidRPr="007316B9">
              <w:rPr>
                <w:i/>
              </w:rPr>
              <w:t>Quercus</w:t>
            </w:r>
            <w:r>
              <w:rPr>
                <w:i/>
              </w:rPr>
              <w:t xml:space="preserve"> </w:t>
            </w:r>
            <w:r>
              <w:t>spp.</w:t>
            </w:r>
          </w:p>
        </w:tc>
        <w:tc>
          <w:tcPr>
            <w:tcW w:w="1604" w:type="dxa"/>
            <w:noWrap/>
          </w:tcPr>
          <w:p w14:paraId="6628F4F4" w14:textId="77777777" w:rsidR="00110066" w:rsidRPr="00424CA3" w:rsidRDefault="00110066" w:rsidP="00244C7D">
            <w:pPr>
              <w:pStyle w:val="nrpsTablecell"/>
            </w:pPr>
            <w:r w:rsidRPr="00424CA3">
              <w:t>tree</w:t>
            </w:r>
          </w:p>
        </w:tc>
      </w:tr>
      <w:tr w:rsidR="00110066" w:rsidRPr="00424CA3" w14:paraId="78E0616D" w14:textId="77777777" w:rsidTr="000533C3">
        <w:trPr>
          <w:trHeight w:val="300"/>
        </w:trPr>
        <w:tc>
          <w:tcPr>
            <w:tcW w:w="1476" w:type="dxa"/>
          </w:tcPr>
          <w:p w14:paraId="4BEEE7BB" w14:textId="77777777" w:rsidR="00110066" w:rsidRPr="00F46E29" w:rsidRDefault="00110066" w:rsidP="00244C7D">
            <w:pPr>
              <w:pStyle w:val="nrpsTablecell"/>
            </w:pPr>
            <w:r w:rsidRPr="00F46E29">
              <w:t>QUAL</w:t>
            </w:r>
          </w:p>
        </w:tc>
        <w:tc>
          <w:tcPr>
            <w:tcW w:w="3878" w:type="dxa"/>
          </w:tcPr>
          <w:p w14:paraId="273CBEF0" w14:textId="77777777" w:rsidR="00110066" w:rsidRPr="007316B9" w:rsidRDefault="00110066" w:rsidP="00244C7D">
            <w:pPr>
              <w:pStyle w:val="nrpsTablecell"/>
              <w:rPr>
                <w:i/>
              </w:rPr>
            </w:pPr>
            <w:r w:rsidRPr="007316B9">
              <w:rPr>
                <w:i/>
              </w:rPr>
              <w:t>Quercus alba</w:t>
            </w:r>
          </w:p>
        </w:tc>
        <w:tc>
          <w:tcPr>
            <w:tcW w:w="1604" w:type="dxa"/>
            <w:noWrap/>
          </w:tcPr>
          <w:p w14:paraId="6075B409" w14:textId="77777777" w:rsidR="00110066" w:rsidRPr="00424CA3" w:rsidRDefault="00110066" w:rsidP="00244C7D">
            <w:pPr>
              <w:pStyle w:val="nrpsTablecell"/>
            </w:pPr>
            <w:r w:rsidRPr="00424CA3">
              <w:t>tree</w:t>
            </w:r>
          </w:p>
        </w:tc>
      </w:tr>
      <w:tr w:rsidR="00110066" w:rsidRPr="00424CA3" w14:paraId="5929D718" w14:textId="77777777" w:rsidTr="000533C3">
        <w:trPr>
          <w:trHeight w:val="300"/>
        </w:trPr>
        <w:tc>
          <w:tcPr>
            <w:tcW w:w="1476" w:type="dxa"/>
          </w:tcPr>
          <w:p w14:paraId="5306980B" w14:textId="77777777" w:rsidR="00110066" w:rsidRPr="00F46E29" w:rsidRDefault="00110066" w:rsidP="00244C7D">
            <w:pPr>
              <w:pStyle w:val="nrpsTablecell"/>
            </w:pPr>
            <w:r w:rsidRPr="00F46E29">
              <w:t>QUCO2</w:t>
            </w:r>
          </w:p>
        </w:tc>
        <w:tc>
          <w:tcPr>
            <w:tcW w:w="3878" w:type="dxa"/>
          </w:tcPr>
          <w:p w14:paraId="3F03CB2B" w14:textId="77777777" w:rsidR="00110066" w:rsidRPr="007316B9" w:rsidRDefault="00110066" w:rsidP="00244C7D">
            <w:pPr>
              <w:pStyle w:val="nrpsTablecell"/>
              <w:rPr>
                <w:i/>
              </w:rPr>
            </w:pPr>
            <w:r w:rsidRPr="007316B9">
              <w:rPr>
                <w:i/>
              </w:rPr>
              <w:t>Quercus coccinea</w:t>
            </w:r>
          </w:p>
        </w:tc>
        <w:tc>
          <w:tcPr>
            <w:tcW w:w="1604" w:type="dxa"/>
            <w:noWrap/>
          </w:tcPr>
          <w:p w14:paraId="0F95FD0D" w14:textId="77777777" w:rsidR="00110066" w:rsidRPr="00424CA3" w:rsidRDefault="00110066" w:rsidP="00244C7D">
            <w:pPr>
              <w:pStyle w:val="nrpsTablecell"/>
            </w:pPr>
            <w:r w:rsidRPr="00424CA3">
              <w:t>tree</w:t>
            </w:r>
          </w:p>
        </w:tc>
      </w:tr>
      <w:tr w:rsidR="00110066" w:rsidRPr="00424CA3" w14:paraId="13838A01" w14:textId="77777777" w:rsidTr="000533C3">
        <w:trPr>
          <w:trHeight w:val="300"/>
        </w:trPr>
        <w:tc>
          <w:tcPr>
            <w:tcW w:w="1476" w:type="dxa"/>
          </w:tcPr>
          <w:p w14:paraId="352D8B9C" w14:textId="77777777" w:rsidR="00110066" w:rsidRPr="00F46E29" w:rsidRDefault="00110066" w:rsidP="00244C7D">
            <w:pPr>
              <w:pStyle w:val="nrpsTablecell"/>
            </w:pPr>
            <w:r w:rsidRPr="00F46E29">
              <w:t>QUEL</w:t>
            </w:r>
          </w:p>
        </w:tc>
        <w:tc>
          <w:tcPr>
            <w:tcW w:w="3878" w:type="dxa"/>
          </w:tcPr>
          <w:p w14:paraId="2F51BBFC" w14:textId="77777777" w:rsidR="00110066" w:rsidRPr="007316B9" w:rsidRDefault="00110066" w:rsidP="00244C7D">
            <w:pPr>
              <w:pStyle w:val="nrpsTablecell"/>
              <w:rPr>
                <w:i/>
              </w:rPr>
            </w:pPr>
            <w:r w:rsidRPr="007316B9">
              <w:rPr>
                <w:i/>
              </w:rPr>
              <w:t xml:space="preserve">Quercus </w:t>
            </w:r>
            <w:proofErr w:type="spellStart"/>
            <w:r w:rsidRPr="007316B9">
              <w:rPr>
                <w:i/>
              </w:rPr>
              <w:t>ellipsoidalis</w:t>
            </w:r>
            <w:proofErr w:type="spellEnd"/>
          </w:p>
        </w:tc>
        <w:tc>
          <w:tcPr>
            <w:tcW w:w="1604" w:type="dxa"/>
            <w:noWrap/>
          </w:tcPr>
          <w:p w14:paraId="6DA583FE" w14:textId="77777777" w:rsidR="00110066" w:rsidRPr="00424CA3" w:rsidRDefault="00110066" w:rsidP="00244C7D">
            <w:pPr>
              <w:pStyle w:val="nrpsTablecell"/>
            </w:pPr>
            <w:r w:rsidRPr="00424CA3">
              <w:t>tree</w:t>
            </w:r>
          </w:p>
        </w:tc>
      </w:tr>
      <w:tr w:rsidR="00110066" w:rsidRPr="00424CA3" w14:paraId="29CC4B34" w14:textId="77777777" w:rsidTr="000533C3">
        <w:trPr>
          <w:trHeight w:val="300"/>
        </w:trPr>
        <w:tc>
          <w:tcPr>
            <w:tcW w:w="1476" w:type="dxa"/>
          </w:tcPr>
          <w:p w14:paraId="3851FA92" w14:textId="77777777" w:rsidR="00110066" w:rsidRPr="00F46E29" w:rsidRDefault="00110066" w:rsidP="00244C7D">
            <w:pPr>
              <w:pStyle w:val="nrpsTablecell"/>
            </w:pPr>
            <w:r w:rsidRPr="00F46E29">
              <w:t>QUIM</w:t>
            </w:r>
          </w:p>
        </w:tc>
        <w:tc>
          <w:tcPr>
            <w:tcW w:w="3878" w:type="dxa"/>
          </w:tcPr>
          <w:p w14:paraId="3C0671FB" w14:textId="77777777" w:rsidR="00110066" w:rsidRPr="007316B9" w:rsidRDefault="00110066" w:rsidP="00244C7D">
            <w:pPr>
              <w:pStyle w:val="nrpsTablecell"/>
              <w:rPr>
                <w:i/>
              </w:rPr>
            </w:pPr>
            <w:r w:rsidRPr="007316B9">
              <w:rPr>
                <w:i/>
              </w:rPr>
              <w:t xml:space="preserve">Quercus </w:t>
            </w:r>
            <w:proofErr w:type="spellStart"/>
            <w:r w:rsidRPr="007316B9">
              <w:rPr>
                <w:i/>
              </w:rPr>
              <w:t>imbricaria</w:t>
            </w:r>
            <w:proofErr w:type="spellEnd"/>
          </w:p>
        </w:tc>
        <w:tc>
          <w:tcPr>
            <w:tcW w:w="1604" w:type="dxa"/>
            <w:noWrap/>
          </w:tcPr>
          <w:p w14:paraId="5E4F73D6" w14:textId="77777777" w:rsidR="00110066" w:rsidRPr="00424CA3" w:rsidRDefault="00110066" w:rsidP="00244C7D">
            <w:pPr>
              <w:pStyle w:val="nrpsTablecell"/>
            </w:pPr>
            <w:r w:rsidRPr="00424CA3">
              <w:t>tree</w:t>
            </w:r>
          </w:p>
        </w:tc>
      </w:tr>
      <w:tr w:rsidR="00110066" w:rsidRPr="00424CA3" w14:paraId="43F9F482" w14:textId="77777777" w:rsidTr="000533C3">
        <w:trPr>
          <w:trHeight w:val="300"/>
        </w:trPr>
        <w:tc>
          <w:tcPr>
            <w:tcW w:w="1476" w:type="dxa"/>
            <w:hideMark/>
          </w:tcPr>
          <w:p w14:paraId="1D6DD3EC" w14:textId="77777777" w:rsidR="00110066" w:rsidRPr="00424CA3" w:rsidRDefault="00110066" w:rsidP="00244C7D">
            <w:pPr>
              <w:pStyle w:val="nrpsTablecell"/>
            </w:pPr>
            <w:r w:rsidRPr="00424CA3">
              <w:lastRenderedPageBreak/>
              <w:t>QUMA2</w:t>
            </w:r>
          </w:p>
        </w:tc>
        <w:tc>
          <w:tcPr>
            <w:tcW w:w="3878" w:type="dxa"/>
            <w:hideMark/>
          </w:tcPr>
          <w:p w14:paraId="1967C9E5" w14:textId="77777777" w:rsidR="00110066" w:rsidRPr="00424CA3" w:rsidRDefault="00110066" w:rsidP="00244C7D">
            <w:pPr>
              <w:pStyle w:val="nrpsTablecell"/>
              <w:rPr>
                <w:i/>
                <w:iCs/>
              </w:rPr>
            </w:pPr>
            <w:r w:rsidRPr="00424CA3">
              <w:rPr>
                <w:i/>
                <w:iCs/>
              </w:rPr>
              <w:t>Quercus macrocarpa</w:t>
            </w:r>
          </w:p>
        </w:tc>
        <w:tc>
          <w:tcPr>
            <w:tcW w:w="1604" w:type="dxa"/>
            <w:hideMark/>
          </w:tcPr>
          <w:p w14:paraId="3DB922C5" w14:textId="77777777" w:rsidR="00110066" w:rsidRPr="00424CA3" w:rsidRDefault="00110066" w:rsidP="00244C7D">
            <w:pPr>
              <w:pStyle w:val="nrpsTablecell"/>
            </w:pPr>
            <w:r w:rsidRPr="00424CA3">
              <w:t>tree</w:t>
            </w:r>
          </w:p>
        </w:tc>
      </w:tr>
      <w:tr w:rsidR="00110066" w:rsidRPr="00424CA3" w14:paraId="6AA134EB" w14:textId="77777777" w:rsidTr="000533C3">
        <w:trPr>
          <w:trHeight w:val="300"/>
        </w:trPr>
        <w:tc>
          <w:tcPr>
            <w:tcW w:w="1476" w:type="dxa"/>
            <w:hideMark/>
          </w:tcPr>
          <w:p w14:paraId="6725F7DE" w14:textId="77777777" w:rsidR="00110066" w:rsidRPr="00424CA3" w:rsidRDefault="00110066" w:rsidP="00244C7D">
            <w:pPr>
              <w:pStyle w:val="nrpsTablecell"/>
            </w:pPr>
            <w:r w:rsidRPr="00424CA3">
              <w:t>QUMA3</w:t>
            </w:r>
          </w:p>
        </w:tc>
        <w:tc>
          <w:tcPr>
            <w:tcW w:w="3878" w:type="dxa"/>
            <w:hideMark/>
          </w:tcPr>
          <w:p w14:paraId="36A2EBEC" w14:textId="77777777" w:rsidR="00110066" w:rsidRPr="00424CA3" w:rsidRDefault="00110066" w:rsidP="00244C7D">
            <w:pPr>
              <w:pStyle w:val="nrpsTablecell"/>
              <w:rPr>
                <w:i/>
                <w:iCs/>
              </w:rPr>
            </w:pPr>
            <w:r w:rsidRPr="00424CA3">
              <w:rPr>
                <w:i/>
                <w:iCs/>
              </w:rPr>
              <w:t xml:space="preserve">Quercus </w:t>
            </w:r>
            <w:proofErr w:type="spellStart"/>
            <w:r w:rsidRPr="00424CA3">
              <w:rPr>
                <w:i/>
                <w:iCs/>
              </w:rPr>
              <w:t>marilandica</w:t>
            </w:r>
            <w:proofErr w:type="spellEnd"/>
          </w:p>
        </w:tc>
        <w:tc>
          <w:tcPr>
            <w:tcW w:w="1604" w:type="dxa"/>
            <w:noWrap/>
            <w:hideMark/>
          </w:tcPr>
          <w:p w14:paraId="23418245" w14:textId="77777777" w:rsidR="00110066" w:rsidRPr="00424CA3" w:rsidRDefault="00110066" w:rsidP="00244C7D">
            <w:pPr>
              <w:pStyle w:val="nrpsTablecell"/>
            </w:pPr>
            <w:r w:rsidRPr="00424CA3">
              <w:t>tree</w:t>
            </w:r>
          </w:p>
        </w:tc>
      </w:tr>
      <w:tr w:rsidR="00110066" w:rsidRPr="00424CA3" w14:paraId="5AB0D64D" w14:textId="77777777" w:rsidTr="000533C3">
        <w:trPr>
          <w:trHeight w:val="300"/>
        </w:trPr>
        <w:tc>
          <w:tcPr>
            <w:tcW w:w="1476" w:type="dxa"/>
          </w:tcPr>
          <w:p w14:paraId="45781D86" w14:textId="77777777" w:rsidR="00110066" w:rsidRPr="00F46E29" w:rsidRDefault="00110066" w:rsidP="00244C7D">
            <w:pPr>
              <w:pStyle w:val="nrpsTablecell"/>
            </w:pPr>
            <w:r w:rsidRPr="00F46E29">
              <w:t>QUMU</w:t>
            </w:r>
          </w:p>
        </w:tc>
        <w:tc>
          <w:tcPr>
            <w:tcW w:w="3878" w:type="dxa"/>
          </w:tcPr>
          <w:p w14:paraId="2C1164B7" w14:textId="77777777" w:rsidR="00110066" w:rsidRPr="007316B9" w:rsidRDefault="00110066" w:rsidP="00244C7D">
            <w:pPr>
              <w:pStyle w:val="nrpsTablecell"/>
              <w:rPr>
                <w:i/>
              </w:rPr>
            </w:pPr>
            <w:r w:rsidRPr="007316B9">
              <w:rPr>
                <w:i/>
              </w:rPr>
              <w:t xml:space="preserve">Quercus </w:t>
            </w:r>
            <w:proofErr w:type="spellStart"/>
            <w:r w:rsidRPr="007316B9">
              <w:rPr>
                <w:i/>
              </w:rPr>
              <w:t>muehlenbergii</w:t>
            </w:r>
            <w:proofErr w:type="spellEnd"/>
          </w:p>
        </w:tc>
        <w:tc>
          <w:tcPr>
            <w:tcW w:w="1604" w:type="dxa"/>
            <w:noWrap/>
          </w:tcPr>
          <w:p w14:paraId="32517B73" w14:textId="77777777" w:rsidR="00110066" w:rsidRPr="00424CA3" w:rsidRDefault="00110066" w:rsidP="00244C7D">
            <w:pPr>
              <w:pStyle w:val="nrpsTablecell"/>
            </w:pPr>
            <w:r w:rsidRPr="00424CA3">
              <w:t>tree</w:t>
            </w:r>
          </w:p>
        </w:tc>
      </w:tr>
      <w:tr w:rsidR="00110066" w:rsidRPr="00424CA3" w14:paraId="2DA7C643" w14:textId="77777777" w:rsidTr="000533C3">
        <w:trPr>
          <w:trHeight w:val="300"/>
        </w:trPr>
        <w:tc>
          <w:tcPr>
            <w:tcW w:w="1476" w:type="dxa"/>
          </w:tcPr>
          <w:p w14:paraId="4D1A3BBD" w14:textId="77777777" w:rsidR="00110066" w:rsidRPr="00F46E29" w:rsidRDefault="00110066" w:rsidP="00244C7D">
            <w:pPr>
              <w:pStyle w:val="nrpsTablecell"/>
            </w:pPr>
            <w:r w:rsidRPr="00F46E29">
              <w:t>QUPA2</w:t>
            </w:r>
          </w:p>
        </w:tc>
        <w:tc>
          <w:tcPr>
            <w:tcW w:w="3878" w:type="dxa"/>
          </w:tcPr>
          <w:p w14:paraId="02728D7E" w14:textId="77777777" w:rsidR="00110066" w:rsidRPr="007316B9" w:rsidRDefault="00110066" w:rsidP="00244C7D">
            <w:pPr>
              <w:pStyle w:val="nrpsTablecell"/>
              <w:rPr>
                <w:i/>
              </w:rPr>
            </w:pPr>
            <w:r w:rsidRPr="007316B9">
              <w:rPr>
                <w:i/>
              </w:rPr>
              <w:t>Quercus palustris</w:t>
            </w:r>
          </w:p>
        </w:tc>
        <w:tc>
          <w:tcPr>
            <w:tcW w:w="1604" w:type="dxa"/>
            <w:noWrap/>
          </w:tcPr>
          <w:p w14:paraId="7FAAC75A" w14:textId="77777777" w:rsidR="00110066" w:rsidRPr="00424CA3" w:rsidRDefault="00110066" w:rsidP="00244C7D">
            <w:pPr>
              <w:pStyle w:val="nrpsTablecell"/>
            </w:pPr>
            <w:r w:rsidRPr="00424CA3">
              <w:t>tree</w:t>
            </w:r>
          </w:p>
        </w:tc>
      </w:tr>
      <w:tr w:rsidR="00110066" w:rsidRPr="00424CA3" w14:paraId="09FF32EB" w14:textId="77777777" w:rsidTr="000533C3">
        <w:trPr>
          <w:trHeight w:val="300"/>
        </w:trPr>
        <w:tc>
          <w:tcPr>
            <w:tcW w:w="1476" w:type="dxa"/>
          </w:tcPr>
          <w:p w14:paraId="186DC85E" w14:textId="77777777" w:rsidR="00110066" w:rsidRPr="00F46E29" w:rsidRDefault="00110066" w:rsidP="00244C7D">
            <w:pPr>
              <w:pStyle w:val="nrpsTablecell"/>
            </w:pPr>
            <w:r w:rsidRPr="00F46E29">
              <w:t>QURU</w:t>
            </w:r>
          </w:p>
        </w:tc>
        <w:tc>
          <w:tcPr>
            <w:tcW w:w="3878" w:type="dxa"/>
          </w:tcPr>
          <w:p w14:paraId="46AC7153" w14:textId="77777777" w:rsidR="00110066" w:rsidRPr="007316B9" w:rsidRDefault="00110066" w:rsidP="00244C7D">
            <w:pPr>
              <w:pStyle w:val="nrpsTablecell"/>
              <w:rPr>
                <w:i/>
              </w:rPr>
            </w:pPr>
            <w:r w:rsidRPr="007316B9">
              <w:rPr>
                <w:i/>
              </w:rPr>
              <w:t>Quercus rubra</w:t>
            </w:r>
          </w:p>
        </w:tc>
        <w:tc>
          <w:tcPr>
            <w:tcW w:w="1604" w:type="dxa"/>
            <w:noWrap/>
          </w:tcPr>
          <w:p w14:paraId="60845950" w14:textId="77777777" w:rsidR="00110066" w:rsidRPr="00424CA3" w:rsidRDefault="00110066" w:rsidP="00244C7D">
            <w:pPr>
              <w:pStyle w:val="nrpsTablecell"/>
            </w:pPr>
            <w:r w:rsidRPr="00424CA3">
              <w:t>tree</w:t>
            </w:r>
          </w:p>
        </w:tc>
      </w:tr>
      <w:tr w:rsidR="00110066" w:rsidRPr="00424CA3" w14:paraId="5F89A2DB" w14:textId="77777777" w:rsidTr="000533C3">
        <w:trPr>
          <w:trHeight w:val="300"/>
        </w:trPr>
        <w:tc>
          <w:tcPr>
            <w:tcW w:w="1476" w:type="dxa"/>
            <w:hideMark/>
          </w:tcPr>
          <w:p w14:paraId="1E5114D9" w14:textId="77777777" w:rsidR="00110066" w:rsidRPr="00424CA3" w:rsidRDefault="00110066" w:rsidP="00244C7D">
            <w:pPr>
              <w:pStyle w:val="nrpsTablecell"/>
            </w:pPr>
            <w:r w:rsidRPr="00424CA3">
              <w:t>QUSH</w:t>
            </w:r>
          </w:p>
        </w:tc>
        <w:tc>
          <w:tcPr>
            <w:tcW w:w="3878" w:type="dxa"/>
            <w:hideMark/>
          </w:tcPr>
          <w:p w14:paraId="27999A81" w14:textId="77777777" w:rsidR="00110066" w:rsidRPr="00424CA3" w:rsidRDefault="00110066" w:rsidP="00244C7D">
            <w:pPr>
              <w:pStyle w:val="nrpsTablecell"/>
              <w:rPr>
                <w:i/>
                <w:iCs/>
              </w:rPr>
            </w:pPr>
            <w:r w:rsidRPr="00424CA3">
              <w:rPr>
                <w:i/>
                <w:iCs/>
              </w:rPr>
              <w:t xml:space="preserve">Quercus </w:t>
            </w:r>
            <w:proofErr w:type="spellStart"/>
            <w:r w:rsidRPr="00424CA3">
              <w:rPr>
                <w:i/>
                <w:iCs/>
              </w:rPr>
              <w:t>shumardii</w:t>
            </w:r>
            <w:proofErr w:type="spellEnd"/>
          </w:p>
        </w:tc>
        <w:tc>
          <w:tcPr>
            <w:tcW w:w="1604" w:type="dxa"/>
            <w:hideMark/>
          </w:tcPr>
          <w:p w14:paraId="4AC92041" w14:textId="77777777" w:rsidR="00110066" w:rsidRPr="00424CA3" w:rsidRDefault="00110066" w:rsidP="00244C7D">
            <w:pPr>
              <w:pStyle w:val="nrpsTablecell"/>
            </w:pPr>
            <w:r w:rsidRPr="00424CA3">
              <w:t>tree</w:t>
            </w:r>
          </w:p>
        </w:tc>
      </w:tr>
      <w:tr w:rsidR="00110066" w:rsidRPr="00424CA3" w14:paraId="79295AA1" w14:textId="77777777" w:rsidTr="000533C3">
        <w:trPr>
          <w:trHeight w:val="300"/>
        </w:trPr>
        <w:tc>
          <w:tcPr>
            <w:tcW w:w="1476" w:type="dxa"/>
          </w:tcPr>
          <w:p w14:paraId="3E399DE6" w14:textId="77777777" w:rsidR="00110066" w:rsidRPr="00F46E29" w:rsidRDefault="00110066" w:rsidP="00244C7D">
            <w:pPr>
              <w:pStyle w:val="nrpsTablecell"/>
            </w:pPr>
            <w:r w:rsidRPr="00F46E29">
              <w:t>QUST</w:t>
            </w:r>
          </w:p>
        </w:tc>
        <w:tc>
          <w:tcPr>
            <w:tcW w:w="3878" w:type="dxa"/>
          </w:tcPr>
          <w:p w14:paraId="436B6170" w14:textId="77777777" w:rsidR="00110066" w:rsidRPr="007316B9" w:rsidRDefault="00110066" w:rsidP="00244C7D">
            <w:pPr>
              <w:pStyle w:val="nrpsTablecell"/>
              <w:rPr>
                <w:i/>
              </w:rPr>
            </w:pPr>
            <w:r w:rsidRPr="007316B9">
              <w:rPr>
                <w:i/>
              </w:rPr>
              <w:t>Quercus stellata</w:t>
            </w:r>
          </w:p>
        </w:tc>
        <w:tc>
          <w:tcPr>
            <w:tcW w:w="1604" w:type="dxa"/>
          </w:tcPr>
          <w:p w14:paraId="0985DA36" w14:textId="77777777" w:rsidR="00110066" w:rsidRPr="00424CA3" w:rsidRDefault="00110066" w:rsidP="00244C7D">
            <w:pPr>
              <w:pStyle w:val="nrpsTablecell"/>
            </w:pPr>
            <w:r w:rsidRPr="00424CA3">
              <w:t>tree</w:t>
            </w:r>
          </w:p>
        </w:tc>
      </w:tr>
      <w:tr w:rsidR="00110066" w:rsidRPr="00424CA3" w14:paraId="139B35F5" w14:textId="77777777" w:rsidTr="000533C3">
        <w:trPr>
          <w:trHeight w:val="300"/>
        </w:trPr>
        <w:tc>
          <w:tcPr>
            <w:tcW w:w="1476" w:type="dxa"/>
          </w:tcPr>
          <w:p w14:paraId="4286D2FE" w14:textId="77777777" w:rsidR="00110066" w:rsidRPr="00F46E29" w:rsidRDefault="00110066" w:rsidP="00244C7D">
            <w:pPr>
              <w:pStyle w:val="nrpsTablecell"/>
            </w:pPr>
            <w:r w:rsidRPr="00F46E29">
              <w:t>QUVE</w:t>
            </w:r>
          </w:p>
        </w:tc>
        <w:tc>
          <w:tcPr>
            <w:tcW w:w="3878" w:type="dxa"/>
          </w:tcPr>
          <w:p w14:paraId="49592188" w14:textId="77777777" w:rsidR="00110066" w:rsidRPr="007316B9" w:rsidRDefault="00110066" w:rsidP="00244C7D">
            <w:pPr>
              <w:pStyle w:val="nrpsTablecell"/>
              <w:rPr>
                <w:i/>
              </w:rPr>
            </w:pPr>
            <w:r w:rsidRPr="007316B9">
              <w:rPr>
                <w:i/>
              </w:rPr>
              <w:t xml:space="preserve">Quercus </w:t>
            </w:r>
            <w:proofErr w:type="spellStart"/>
            <w:r w:rsidRPr="007316B9">
              <w:rPr>
                <w:i/>
              </w:rPr>
              <w:t>velutina</w:t>
            </w:r>
            <w:proofErr w:type="spellEnd"/>
          </w:p>
        </w:tc>
        <w:tc>
          <w:tcPr>
            <w:tcW w:w="1604" w:type="dxa"/>
          </w:tcPr>
          <w:p w14:paraId="7B682E47" w14:textId="77777777" w:rsidR="00110066" w:rsidRPr="00424CA3" w:rsidRDefault="00110066" w:rsidP="00244C7D">
            <w:pPr>
              <w:pStyle w:val="nrpsTablecell"/>
            </w:pPr>
            <w:r w:rsidRPr="00424CA3">
              <w:t>tree</w:t>
            </w:r>
          </w:p>
        </w:tc>
      </w:tr>
      <w:tr w:rsidR="00110066" w:rsidRPr="00424CA3" w14:paraId="2299A7B6" w14:textId="77777777" w:rsidTr="000533C3">
        <w:trPr>
          <w:trHeight w:val="300"/>
        </w:trPr>
        <w:tc>
          <w:tcPr>
            <w:tcW w:w="1476" w:type="dxa"/>
          </w:tcPr>
          <w:p w14:paraId="4471C1BC" w14:textId="77777777" w:rsidR="00110066" w:rsidRPr="00F46E29" w:rsidRDefault="00110066" w:rsidP="00244C7D">
            <w:pPr>
              <w:pStyle w:val="nrpsTablecell"/>
            </w:pPr>
            <w:r w:rsidRPr="00F46E29">
              <w:t>REDOAK</w:t>
            </w:r>
          </w:p>
        </w:tc>
        <w:tc>
          <w:tcPr>
            <w:tcW w:w="3878" w:type="dxa"/>
          </w:tcPr>
          <w:p w14:paraId="5B2218F2" w14:textId="77777777" w:rsidR="00110066" w:rsidRPr="007316B9" w:rsidRDefault="00110066" w:rsidP="00244C7D">
            <w:pPr>
              <w:pStyle w:val="nrpsTablecell"/>
              <w:rPr>
                <w:i/>
              </w:rPr>
            </w:pPr>
            <w:r w:rsidRPr="007316B9">
              <w:rPr>
                <w:i/>
              </w:rPr>
              <w:t>Red oak group</w:t>
            </w:r>
          </w:p>
        </w:tc>
        <w:tc>
          <w:tcPr>
            <w:tcW w:w="1604" w:type="dxa"/>
          </w:tcPr>
          <w:p w14:paraId="4623D8FA" w14:textId="77777777" w:rsidR="00110066" w:rsidRPr="00424CA3" w:rsidRDefault="00110066" w:rsidP="00244C7D">
            <w:pPr>
              <w:pStyle w:val="nrpsTablecell"/>
            </w:pPr>
            <w:r w:rsidRPr="00424CA3">
              <w:t>tree</w:t>
            </w:r>
          </w:p>
        </w:tc>
      </w:tr>
      <w:tr w:rsidR="00110066" w:rsidRPr="00424CA3" w14:paraId="6B8624B6" w14:textId="77777777" w:rsidTr="000533C3">
        <w:trPr>
          <w:trHeight w:val="300"/>
        </w:trPr>
        <w:tc>
          <w:tcPr>
            <w:tcW w:w="1476" w:type="dxa"/>
          </w:tcPr>
          <w:p w14:paraId="7BC3A916" w14:textId="77777777" w:rsidR="00110066" w:rsidRPr="00F46E29" w:rsidRDefault="00110066" w:rsidP="00244C7D">
            <w:pPr>
              <w:pStyle w:val="nrpsTablecell"/>
            </w:pPr>
            <w:r w:rsidRPr="00F46E29">
              <w:t>RHAMN</w:t>
            </w:r>
          </w:p>
        </w:tc>
        <w:tc>
          <w:tcPr>
            <w:tcW w:w="3878" w:type="dxa"/>
          </w:tcPr>
          <w:p w14:paraId="1C3AA522" w14:textId="77777777" w:rsidR="00110066" w:rsidRPr="007316B9" w:rsidRDefault="00110066" w:rsidP="00244C7D">
            <w:pPr>
              <w:pStyle w:val="nrpsTablecell"/>
              <w:rPr>
                <w:i/>
              </w:rPr>
            </w:pPr>
            <w:r w:rsidRPr="007316B9">
              <w:rPr>
                <w:i/>
              </w:rPr>
              <w:t>Rhamnus</w:t>
            </w:r>
            <w:r>
              <w:rPr>
                <w:i/>
              </w:rPr>
              <w:t xml:space="preserve"> </w:t>
            </w:r>
            <w:r w:rsidRPr="0061282B">
              <w:t>spp</w:t>
            </w:r>
            <w:r>
              <w:t>.</w:t>
            </w:r>
          </w:p>
        </w:tc>
        <w:tc>
          <w:tcPr>
            <w:tcW w:w="1604" w:type="dxa"/>
          </w:tcPr>
          <w:p w14:paraId="10DDD1CF" w14:textId="77777777" w:rsidR="00110066" w:rsidRPr="00424CA3" w:rsidRDefault="00110066" w:rsidP="00244C7D">
            <w:pPr>
              <w:pStyle w:val="nrpsTablecell"/>
            </w:pPr>
            <w:r>
              <w:t>shrub</w:t>
            </w:r>
          </w:p>
        </w:tc>
      </w:tr>
      <w:tr w:rsidR="00110066" w:rsidRPr="00424CA3" w14:paraId="208B3945" w14:textId="77777777" w:rsidTr="000533C3">
        <w:trPr>
          <w:trHeight w:val="300"/>
        </w:trPr>
        <w:tc>
          <w:tcPr>
            <w:tcW w:w="1476" w:type="dxa"/>
            <w:hideMark/>
          </w:tcPr>
          <w:p w14:paraId="143B4485" w14:textId="77777777" w:rsidR="00110066" w:rsidRPr="00424CA3" w:rsidRDefault="00110066" w:rsidP="00244C7D">
            <w:pPr>
              <w:pStyle w:val="nrpsTablecell"/>
            </w:pPr>
            <w:r w:rsidRPr="00424CA3">
              <w:t>RHCA3</w:t>
            </w:r>
          </w:p>
        </w:tc>
        <w:tc>
          <w:tcPr>
            <w:tcW w:w="3878" w:type="dxa"/>
            <w:hideMark/>
          </w:tcPr>
          <w:p w14:paraId="40C05318" w14:textId="77777777" w:rsidR="00110066" w:rsidRPr="00424CA3" w:rsidRDefault="00110066" w:rsidP="00244C7D">
            <w:pPr>
              <w:pStyle w:val="nrpsTablecell"/>
              <w:rPr>
                <w:i/>
                <w:iCs/>
              </w:rPr>
            </w:pPr>
            <w:r w:rsidRPr="00424CA3">
              <w:rPr>
                <w:i/>
                <w:iCs/>
              </w:rPr>
              <w:t xml:space="preserve">Rhamnus </w:t>
            </w:r>
            <w:proofErr w:type="spellStart"/>
            <w:r w:rsidRPr="00424CA3">
              <w:rPr>
                <w:i/>
                <w:iCs/>
              </w:rPr>
              <w:t>cathartica</w:t>
            </w:r>
            <w:proofErr w:type="spellEnd"/>
          </w:p>
        </w:tc>
        <w:tc>
          <w:tcPr>
            <w:tcW w:w="1604" w:type="dxa"/>
            <w:noWrap/>
            <w:hideMark/>
          </w:tcPr>
          <w:p w14:paraId="2D40A313" w14:textId="77777777" w:rsidR="00110066" w:rsidRPr="00424CA3" w:rsidRDefault="00110066" w:rsidP="00244C7D">
            <w:pPr>
              <w:pStyle w:val="nrpsTablecell"/>
            </w:pPr>
            <w:r w:rsidRPr="00424CA3">
              <w:t>shrub</w:t>
            </w:r>
          </w:p>
        </w:tc>
      </w:tr>
      <w:tr w:rsidR="00110066" w:rsidRPr="00424CA3" w14:paraId="6AE6B05E" w14:textId="77777777" w:rsidTr="000533C3">
        <w:trPr>
          <w:trHeight w:val="300"/>
        </w:trPr>
        <w:tc>
          <w:tcPr>
            <w:tcW w:w="1476" w:type="dxa"/>
            <w:hideMark/>
          </w:tcPr>
          <w:p w14:paraId="1820BD26" w14:textId="77777777" w:rsidR="00110066" w:rsidRPr="00424CA3" w:rsidRDefault="00110066" w:rsidP="00244C7D">
            <w:pPr>
              <w:pStyle w:val="nrpsTablecell"/>
            </w:pPr>
            <w:r w:rsidRPr="00424CA3">
              <w:t xml:space="preserve">RHLA </w:t>
            </w:r>
          </w:p>
        </w:tc>
        <w:tc>
          <w:tcPr>
            <w:tcW w:w="3878" w:type="dxa"/>
            <w:hideMark/>
          </w:tcPr>
          <w:p w14:paraId="3B050D4F" w14:textId="77777777" w:rsidR="00110066" w:rsidRPr="00424CA3" w:rsidRDefault="00110066" w:rsidP="00244C7D">
            <w:pPr>
              <w:pStyle w:val="nrpsTablecell"/>
              <w:rPr>
                <w:i/>
                <w:iCs/>
              </w:rPr>
            </w:pPr>
            <w:r w:rsidRPr="00424CA3">
              <w:rPr>
                <w:i/>
                <w:iCs/>
              </w:rPr>
              <w:t>Rhamnus lanceolata</w:t>
            </w:r>
          </w:p>
        </w:tc>
        <w:tc>
          <w:tcPr>
            <w:tcW w:w="1604" w:type="dxa"/>
            <w:hideMark/>
          </w:tcPr>
          <w:p w14:paraId="4BDC5382" w14:textId="77777777" w:rsidR="00110066" w:rsidRPr="00424CA3" w:rsidRDefault="00110066" w:rsidP="00244C7D">
            <w:pPr>
              <w:pStyle w:val="nrpsTablecell"/>
            </w:pPr>
            <w:r w:rsidRPr="00424CA3">
              <w:t>shrub</w:t>
            </w:r>
          </w:p>
        </w:tc>
      </w:tr>
      <w:tr w:rsidR="00110066" w:rsidRPr="00424CA3" w14:paraId="492E74BD" w14:textId="77777777" w:rsidTr="000533C3">
        <w:trPr>
          <w:trHeight w:val="300"/>
        </w:trPr>
        <w:tc>
          <w:tcPr>
            <w:tcW w:w="1476" w:type="dxa"/>
            <w:hideMark/>
          </w:tcPr>
          <w:p w14:paraId="2F08FFAF" w14:textId="77777777" w:rsidR="00110066" w:rsidRPr="00424CA3" w:rsidRDefault="00110066" w:rsidP="00244C7D">
            <w:pPr>
              <w:pStyle w:val="nrpsTablecell"/>
            </w:pPr>
            <w:r w:rsidRPr="00424CA3">
              <w:t>RHCO</w:t>
            </w:r>
          </w:p>
        </w:tc>
        <w:tc>
          <w:tcPr>
            <w:tcW w:w="3878" w:type="dxa"/>
            <w:hideMark/>
          </w:tcPr>
          <w:p w14:paraId="0745A808" w14:textId="77777777" w:rsidR="00110066" w:rsidRPr="00424CA3" w:rsidRDefault="00110066" w:rsidP="00244C7D">
            <w:pPr>
              <w:pStyle w:val="nrpsTablecell"/>
              <w:rPr>
                <w:i/>
                <w:iCs/>
              </w:rPr>
            </w:pPr>
            <w:r w:rsidRPr="00424CA3">
              <w:rPr>
                <w:i/>
                <w:iCs/>
              </w:rPr>
              <w:t xml:space="preserve">Rhus </w:t>
            </w:r>
            <w:proofErr w:type="spellStart"/>
            <w:r w:rsidRPr="00424CA3">
              <w:rPr>
                <w:i/>
                <w:iCs/>
              </w:rPr>
              <w:t>copallinum</w:t>
            </w:r>
            <w:proofErr w:type="spellEnd"/>
          </w:p>
        </w:tc>
        <w:tc>
          <w:tcPr>
            <w:tcW w:w="1604" w:type="dxa"/>
            <w:noWrap/>
            <w:hideMark/>
          </w:tcPr>
          <w:p w14:paraId="164BEB03" w14:textId="77777777" w:rsidR="00110066" w:rsidRPr="00424CA3" w:rsidRDefault="00110066" w:rsidP="00244C7D">
            <w:pPr>
              <w:pStyle w:val="nrpsTablecell"/>
            </w:pPr>
            <w:r w:rsidRPr="00424CA3">
              <w:t>shrub</w:t>
            </w:r>
          </w:p>
        </w:tc>
      </w:tr>
      <w:tr w:rsidR="00110066" w:rsidRPr="00424CA3" w14:paraId="4DF993E8" w14:textId="77777777" w:rsidTr="000533C3">
        <w:trPr>
          <w:trHeight w:val="300"/>
        </w:trPr>
        <w:tc>
          <w:tcPr>
            <w:tcW w:w="1476" w:type="dxa"/>
            <w:hideMark/>
          </w:tcPr>
          <w:p w14:paraId="16415A65" w14:textId="77777777" w:rsidR="00110066" w:rsidRPr="00424CA3" w:rsidRDefault="00110066" w:rsidP="00244C7D">
            <w:pPr>
              <w:pStyle w:val="nrpsTablecell"/>
            </w:pPr>
            <w:r w:rsidRPr="00424CA3">
              <w:t>RHGL</w:t>
            </w:r>
          </w:p>
        </w:tc>
        <w:tc>
          <w:tcPr>
            <w:tcW w:w="3878" w:type="dxa"/>
            <w:hideMark/>
          </w:tcPr>
          <w:p w14:paraId="64357F19" w14:textId="77777777" w:rsidR="00110066" w:rsidRPr="00424CA3" w:rsidRDefault="00110066" w:rsidP="00244C7D">
            <w:pPr>
              <w:pStyle w:val="nrpsTablecell"/>
              <w:rPr>
                <w:i/>
                <w:iCs/>
              </w:rPr>
            </w:pPr>
            <w:r w:rsidRPr="00424CA3">
              <w:rPr>
                <w:i/>
                <w:iCs/>
              </w:rPr>
              <w:t>Rhus glabra</w:t>
            </w:r>
          </w:p>
        </w:tc>
        <w:tc>
          <w:tcPr>
            <w:tcW w:w="1604" w:type="dxa"/>
            <w:noWrap/>
            <w:hideMark/>
          </w:tcPr>
          <w:p w14:paraId="7359DAF0" w14:textId="77777777" w:rsidR="00110066" w:rsidRPr="00424CA3" w:rsidRDefault="00110066" w:rsidP="00244C7D">
            <w:pPr>
              <w:pStyle w:val="nrpsTablecell"/>
            </w:pPr>
            <w:r w:rsidRPr="00424CA3">
              <w:t>shrub</w:t>
            </w:r>
          </w:p>
        </w:tc>
      </w:tr>
      <w:tr w:rsidR="00110066" w:rsidRPr="00424CA3" w14:paraId="14EA7BD3" w14:textId="77777777" w:rsidTr="000533C3">
        <w:trPr>
          <w:trHeight w:val="300"/>
        </w:trPr>
        <w:tc>
          <w:tcPr>
            <w:tcW w:w="1476" w:type="dxa"/>
          </w:tcPr>
          <w:p w14:paraId="7AABFB27" w14:textId="77777777" w:rsidR="00110066" w:rsidRPr="00F46E29" w:rsidRDefault="00110066" w:rsidP="00244C7D">
            <w:pPr>
              <w:pStyle w:val="nrpsTablecell"/>
            </w:pPr>
            <w:r w:rsidRPr="00F46E29">
              <w:t>ROPS</w:t>
            </w:r>
          </w:p>
        </w:tc>
        <w:tc>
          <w:tcPr>
            <w:tcW w:w="3878" w:type="dxa"/>
          </w:tcPr>
          <w:p w14:paraId="32CEF923" w14:textId="77777777" w:rsidR="00110066" w:rsidRPr="007316B9" w:rsidRDefault="00110066" w:rsidP="00244C7D">
            <w:pPr>
              <w:pStyle w:val="nrpsTablecell"/>
              <w:rPr>
                <w:i/>
              </w:rPr>
            </w:pPr>
            <w:proofErr w:type="spellStart"/>
            <w:r w:rsidRPr="007316B9">
              <w:rPr>
                <w:i/>
              </w:rPr>
              <w:t>Robinia</w:t>
            </w:r>
            <w:proofErr w:type="spellEnd"/>
            <w:r w:rsidRPr="007316B9">
              <w:rPr>
                <w:i/>
              </w:rPr>
              <w:t xml:space="preserve"> </w:t>
            </w:r>
            <w:proofErr w:type="spellStart"/>
            <w:r w:rsidRPr="007316B9">
              <w:rPr>
                <w:i/>
              </w:rPr>
              <w:t>pseudoacacia</w:t>
            </w:r>
            <w:proofErr w:type="spellEnd"/>
          </w:p>
        </w:tc>
        <w:tc>
          <w:tcPr>
            <w:tcW w:w="1604" w:type="dxa"/>
            <w:noWrap/>
          </w:tcPr>
          <w:p w14:paraId="493871D5" w14:textId="77777777" w:rsidR="00110066" w:rsidRPr="00424CA3" w:rsidRDefault="00110066" w:rsidP="00244C7D">
            <w:pPr>
              <w:pStyle w:val="nrpsTablecell"/>
            </w:pPr>
            <w:r w:rsidRPr="00424CA3">
              <w:t>tree</w:t>
            </w:r>
          </w:p>
        </w:tc>
      </w:tr>
      <w:tr w:rsidR="00110066" w:rsidRPr="00424CA3" w14:paraId="5B0D26CD" w14:textId="77777777" w:rsidTr="000533C3">
        <w:trPr>
          <w:trHeight w:val="300"/>
        </w:trPr>
        <w:tc>
          <w:tcPr>
            <w:tcW w:w="1476" w:type="dxa"/>
            <w:hideMark/>
          </w:tcPr>
          <w:p w14:paraId="029D045B" w14:textId="77777777" w:rsidR="00110066" w:rsidRPr="00424CA3" w:rsidRDefault="00110066" w:rsidP="00244C7D">
            <w:pPr>
              <w:pStyle w:val="nrpsTablecell"/>
            </w:pPr>
            <w:r w:rsidRPr="00424CA3">
              <w:t>SANIC4</w:t>
            </w:r>
          </w:p>
        </w:tc>
        <w:tc>
          <w:tcPr>
            <w:tcW w:w="3878" w:type="dxa"/>
            <w:hideMark/>
          </w:tcPr>
          <w:p w14:paraId="5CBCBB19" w14:textId="77777777" w:rsidR="00110066" w:rsidRPr="00424CA3" w:rsidRDefault="00110066" w:rsidP="00244C7D">
            <w:pPr>
              <w:pStyle w:val="nrpsTablecell"/>
              <w:rPr>
                <w:i/>
                <w:iCs/>
              </w:rPr>
            </w:pPr>
            <w:r w:rsidRPr="00424CA3">
              <w:rPr>
                <w:i/>
                <w:iCs/>
              </w:rPr>
              <w:t>Sambucus nigra ssp. canadensis</w:t>
            </w:r>
          </w:p>
        </w:tc>
        <w:tc>
          <w:tcPr>
            <w:tcW w:w="1604" w:type="dxa"/>
            <w:noWrap/>
            <w:hideMark/>
          </w:tcPr>
          <w:p w14:paraId="4F629616" w14:textId="77777777" w:rsidR="00110066" w:rsidRPr="00424CA3" w:rsidRDefault="00110066" w:rsidP="00244C7D">
            <w:pPr>
              <w:pStyle w:val="nrpsTablecell"/>
            </w:pPr>
            <w:r w:rsidRPr="00424CA3">
              <w:t>shrub</w:t>
            </w:r>
          </w:p>
        </w:tc>
      </w:tr>
      <w:tr w:rsidR="00110066" w:rsidRPr="00424CA3" w14:paraId="0B6C4D44" w14:textId="77777777" w:rsidTr="000533C3">
        <w:trPr>
          <w:trHeight w:val="300"/>
        </w:trPr>
        <w:tc>
          <w:tcPr>
            <w:tcW w:w="1476" w:type="dxa"/>
            <w:hideMark/>
          </w:tcPr>
          <w:p w14:paraId="229675F8" w14:textId="77777777" w:rsidR="00110066" w:rsidRPr="00424CA3" w:rsidRDefault="00110066" w:rsidP="00244C7D">
            <w:pPr>
              <w:pStyle w:val="nrpsTablecell"/>
            </w:pPr>
            <w:r w:rsidRPr="00424CA3">
              <w:t>SAAL5</w:t>
            </w:r>
          </w:p>
        </w:tc>
        <w:tc>
          <w:tcPr>
            <w:tcW w:w="3878" w:type="dxa"/>
            <w:hideMark/>
          </w:tcPr>
          <w:p w14:paraId="0138695D" w14:textId="77777777" w:rsidR="00110066" w:rsidRPr="00424CA3" w:rsidRDefault="00110066" w:rsidP="00244C7D">
            <w:pPr>
              <w:pStyle w:val="nrpsTablecell"/>
              <w:rPr>
                <w:i/>
                <w:iCs/>
              </w:rPr>
            </w:pPr>
            <w:r w:rsidRPr="00424CA3">
              <w:rPr>
                <w:i/>
                <w:iCs/>
              </w:rPr>
              <w:t>Sassafras albidum</w:t>
            </w:r>
          </w:p>
        </w:tc>
        <w:tc>
          <w:tcPr>
            <w:tcW w:w="1604" w:type="dxa"/>
            <w:noWrap/>
            <w:hideMark/>
          </w:tcPr>
          <w:p w14:paraId="6C2EC616" w14:textId="77777777" w:rsidR="00110066" w:rsidRPr="00424CA3" w:rsidRDefault="00110066" w:rsidP="00244C7D">
            <w:pPr>
              <w:pStyle w:val="nrpsTablecell"/>
            </w:pPr>
            <w:r w:rsidRPr="00424CA3">
              <w:t>tree</w:t>
            </w:r>
          </w:p>
        </w:tc>
      </w:tr>
      <w:tr w:rsidR="00110066" w:rsidRPr="00424CA3" w14:paraId="5B3733A1" w14:textId="77777777" w:rsidTr="000533C3">
        <w:trPr>
          <w:trHeight w:val="300"/>
        </w:trPr>
        <w:tc>
          <w:tcPr>
            <w:tcW w:w="1476" w:type="dxa"/>
            <w:hideMark/>
          </w:tcPr>
          <w:p w14:paraId="54DCF2FB" w14:textId="77777777" w:rsidR="00110066" w:rsidRPr="00424CA3" w:rsidRDefault="00110066" w:rsidP="00244C7D">
            <w:pPr>
              <w:pStyle w:val="nrpsTablecell"/>
            </w:pPr>
            <w:r w:rsidRPr="00424CA3">
              <w:t>SILAA4</w:t>
            </w:r>
          </w:p>
        </w:tc>
        <w:tc>
          <w:tcPr>
            <w:tcW w:w="3878" w:type="dxa"/>
            <w:hideMark/>
          </w:tcPr>
          <w:p w14:paraId="3B6279C0" w14:textId="77777777" w:rsidR="00110066" w:rsidRPr="00424CA3" w:rsidRDefault="00110066" w:rsidP="00244C7D">
            <w:pPr>
              <w:pStyle w:val="nrpsTablecell"/>
              <w:rPr>
                <w:i/>
                <w:iCs/>
              </w:rPr>
            </w:pPr>
            <w:proofErr w:type="spellStart"/>
            <w:r w:rsidRPr="00424CA3">
              <w:rPr>
                <w:i/>
                <w:iCs/>
              </w:rPr>
              <w:t>Sideroxylon</w:t>
            </w:r>
            <w:proofErr w:type="spellEnd"/>
            <w:r w:rsidRPr="00424CA3">
              <w:rPr>
                <w:i/>
                <w:iCs/>
              </w:rPr>
              <w:t xml:space="preserve"> </w:t>
            </w:r>
            <w:proofErr w:type="spellStart"/>
            <w:r w:rsidRPr="00424CA3">
              <w:rPr>
                <w:i/>
                <w:iCs/>
              </w:rPr>
              <w:t>lanuginosum</w:t>
            </w:r>
            <w:proofErr w:type="spellEnd"/>
            <w:r w:rsidRPr="00424CA3">
              <w:rPr>
                <w:i/>
                <w:iCs/>
              </w:rPr>
              <w:t xml:space="preserve"> ssp. albicans</w:t>
            </w:r>
          </w:p>
        </w:tc>
        <w:tc>
          <w:tcPr>
            <w:tcW w:w="1604" w:type="dxa"/>
            <w:hideMark/>
          </w:tcPr>
          <w:p w14:paraId="4BE58A2C" w14:textId="77777777" w:rsidR="00110066" w:rsidRPr="00424CA3" w:rsidRDefault="00110066" w:rsidP="00244C7D">
            <w:pPr>
              <w:pStyle w:val="nrpsTablecell"/>
            </w:pPr>
            <w:r>
              <w:t>shrub</w:t>
            </w:r>
          </w:p>
        </w:tc>
      </w:tr>
      <w:tr w:rsidR="00110066" w:rsidRPr="00424CA3" w14:paraId="259D127C" w14:textId="77777777" w:rsidTr="000533C3">
        <w:trPr>
          <w:trHeight w:val="300"/>
        </w:trPr>
        <w:tc>
          <w:tcPr>
            <w:tcW w:w="1476" w:type="dxa"/>
            <w:hideMark/>
          </w:tcPr>
          <w:p w14:paraId="6FC48E5D" w14:textId="77777777" w:rsidR="00110066" w:rsidRPr="00424CA3" w:rsidRDefault="00110066" w:rsidP="00244C7D">
            <w:pPr>
              <w:pStyle w:val="nrpsTablecell"/>
            </w:pPr>
            <w:r w:rsidRPr="00424CA3">
              <w:t>SILAL3</w:t>
            </w:r>
          </w:p>
        </w:tc>
        <w:tc>
          <w:tcPr>
            <w:tcW w:w="3878" w:type="dxa"/>
            <w:hideMark/>
          </w:tcPr>
          <w:p w14:paraId="62966EAF" w14:textId="77777777" w:rsidR="00110066" w:rsidRPr="00424CA3" w:rsidRDefault="00110066" w:rsidP="00244C7D">
            <w:pPr>
              <w:pStyle w:val="nrpsTablecell"/>
              <w:rPr>
                <w:i/>
                <w:iCs/>
              </w:rPr>
            </w:pPr>
            <w:proofErr w:type="spellStart"/>
            <w:r w:rsidRPr="00424CA3">
              <w:rPr>
                <w:i/>
                <w:iCs/>
              </w:rPr>
              <w:t>Sideroxylon</w:t>
            </w:r>
            <w:proofErr w:type="spellEnd"/>
            <w:r w:rsidRPr="00424CA3">
              <w:rPr>
                <w:i/>
                <w:iCs/>
              </w:rPr>
              <w:t xml:space="preserve"> </w:t>
            </w:r>
            <w:proofErr w:type="spellStart"/>
            <w:r w:rsidRPr="00424CA3">
              <w:rPr>
                <w:i/>
                <w:iCs/>
              </w:rPr>
              <w:t>lanuginosum</w:t>
            </w:r>
            <w:proofErr w:type="spellEnd"/>
            <w:r w:rsidRPr="00424CA3">
              <w:rPr>
                <w:i/>
                <w:iCs/>
              </w:rPr>
              <w:t xml:space="preserve"> ssp. </w:t>
            </w:r>
            <w:proofErr w:type="spellStart"/>
            <w:r w:rsidRPr="00424CA3">
              <w:rPr>
                <w:i/>
                <w:iCs/>
              </w:rPr>
              <w:t>lanuginosum</w:t>
            </w:r>
            <w:proofErr w:type="spellEnd"/>
          </w:p>
        </w:tc>
        <w:tc>
          <w:tcPr>
            <w:tcW w:w="1604" w:type="dxa"/>
            <w:hideMark/>
          </w:tcPr>
          <w:p w14:paraId="402114CD" w14:textId="77777777" w:rsidR="00110066" w:rsidRPr="00424CA3" w:rsidRDefault="00110066" w:rsidP="00244C7D">
            <w:pPr>
              <w:pStyle w:val="nrpsTablecell"/>
            </w:pPr>
            <w:r>
              <w:t>shrub</w:t>
            </w:r>
          </w:p>
        </w:tc>
      </w:tr>
      <w:tr w:rsidR="00110066" w:rsidRPr="00424CA3" w14:paraId="0EDC556B" w14:textId="77777777" w:rsidTr="000533C3">
        <w:trPr>
          <w:trHeight w:val="300"/>
        </w:trPr>
        <w:tc>
          <w:tcPr>
            <w:tcW w:w="1476" w:type="dxa"/>
            <w:hideMark/>
          </w:tcPr>
          <w:p w14:paraId="15DAD97E" w14:textId="77777777" w:rsidR="00110066" w:rsidRPr="00424CA3" w:rsidRDefault="00110066" w:rsidP="00244C7D">
            <w:pPr>
              <w:pStyle w:val="nrpsTablecell"/>
            </w:pPr>
            <w:r w:rsidRPr="00424CA3">
              <w:t>STTR</w:t>
            </w:r>
          </w:p>
        </w:tc>
        <w:tc>
          <w:tcPr>
            <w:tcW w:w="3878" w:type="dxa"/>
            <w:hideMark/>
          </w:tcPr>
          <w:p w14:paraId="07D68454" w14:textId="77777777" w:rsidR="00110066" w:rsidRPr="00424CA3" w:rsidRDefault="00110066" w:rsidP="00244C7D">
            <w:pPr>
              <w:pStyle w:val="nrpsTablecell"/>
              <w:rPr>
                <w:i/>
                <w:iCs/>
              </w:rPr>
            </w:pPr>
            <w:proofErr w:type="spellStart"/>
            <w:r w:rsidRPr="00424CA3">
              <w:rPr>
                <w:i/>
                <w:iCs/>
              </w:rPr>
              <w:t>Staphylea</w:t>
            </w:r>
            <w:proofErr w:type="spellEnd"/>
            <w:r w:rsidRPr="00424CA3">
              <w:rPr>
                <w:i/>
                <w:iCs/>
              </w:rPr>
              <w:t xml:space="preserve"> </w:t>
            </w:r>
            <w:proofErr w:type="spellStart"/>
            <w:r w:rsidRPr="00424CA3">
              <w:rPr>
                <w:i/>
                <w:iCs/>
              </w:rPr>
              <w:t>trifolia</w:t>
            </w:r>
            <w:proofErr w:type="spellEnd"/>
          </w:p>
        </w:tc>
        <w:tc>
          <w:tcPr>
            <w:tcW w:w="1604" w:type="dxa"/>
            <w:hideMark/>
          </w:tcPr>
          <w:p w14:paraId="4B9F3DEB" w14:textId="77777777" w:rsidR="00110066" w:rsidRPr="00424CA3" w:rsidRDefault="00110066" w:rsidP="00244C7D">
            <w:pPr>
              <w:pStyle w:val="nrpsTablecell"/>
            </w:pPr>
            <w:r w:rsidRPr="00424CA3">
              <w:t>shrub</w:t>
            </w:r>
          </w:p>
        </w:tc>
      </w:tr>
      <w:tr w:rsidR="00110066" w:rsidRPr="00424CA3" w14:paraId="1414D831" w14:textId="77777777" w:rsidTr="000533C3">
        <w:trPr>
          <w:trHeight w:val="300"/>
        </w:trPr>
        <w:tc>
          <w:tcPr>
            <w:tcW w:w="1476" w:type="dxa"/>
          </w:tcPr>
          <w:p w14:paraId="35C5915C" w14:textId="77777777" w:rsidR="00110066" w:rsidRPr="00F46E29" w:rsidRDefault="00110066" w:rsidP="00244C7D">
            <w:pPr>
              <w:pStyle w:val="nrpsTablecell"/>
            </w:pPr>
            <w:r w:rsidRPr="00F46E29">
              <w:t>TIAM</w:t>
            </w:r>
          </w:p>
        </w:tc>
        <w:tc>
          <w:tcPr>
            <w:tcW w:w="3878" w:type="dxa"/>
          </w:tcPr>
          <w:p w14:paraId="776645B1" w14:textId="77777777" w:rsidR="00110066" w:rsidRPr="007316B9" w:rsidRDefault="00110066" w:rsidP="00244C7D">
            <w:pPr>
              <w:pStyle w:val="nrpsTablecell"/>
              <w:rPr>
                <w:i/>
              </w:rPr>
            </w:pPr>
            <w:proofErr w:type="spellStart"/>
            <w:r w:rsidRPr="007316B9">
              <w:rPr>
                <w:i/>
              </w:rPr>
              <w:t>Tilia</w:t>
            </w:r>
            <w:proofErr w:type="spellEnd"/>
            <w:r w:rsidRPr="007316B9">
              <w:rPr>
                <w:i/>
              </w:rPr>
              <w:t xml:space="preserve"> americana</w:t>
            </w:r>
          </w:p>
        </w:tc>
        <w:tc>
          <w:tcPr>
            <w:tcW w:w="1604" w:type="dxa"/>
          </w:tcPr>
          <w:p w14:paraId="298C9E40" w14:textId="77777777" w:rsidR="00110066" w:rsidRPr="00424CA3" w:rsidRDefault="00110066" w:rsidP="00244C7D">
            <w:pPr>
              <w:pStyle w:val="nrpsTablecell"/>
            </w:pPr>
            <w:r w:rsidRPr="00424CA3">
              <w:t>tree</w:t>
            </w:r>
          </w:p>
        </w:tc>
      </w:tr>
      <w:tr w:rsidR="00110066" w:rsidRPr="00424CA3" w14:paraId="0EE85DFD" w14:textId="77777777" w:rsidTr="000533C3">
        <w:trPr>
          <w:trHeight w:val="300"/>
        </w:trPr>
        <w:tc>
          <w:tcPr>
            <w:tcW w:w="1476" w:type="dxa"/>
          </w:tcPr>
          <w:p w14:paraId="7EB69541" w14:textId="77777777" w:rsidR="00110066" w:rsidRPr="00F46E29" w:rsidRDefault="00110066" w:rsidP="00244C7D">
            <w:pPr>
              <w:pStyle w:val="nrpsTablecell"/>
            </w:pPr>
            <w:r w:rsidRPr="00F46E29">
              <w:t>ULMUS</w:t>
            </w:r>
          </w:p>
        </w:tc>
        <w:tc>
          <w:tcPr>
            <w:tcW w:w="3878" w:type="dxa"/>
          </w:tcPr>
          <w:p w14:paraId="3D88ED6D" w14:textId="77777777" w:rsidR="00110066" w:rsidRPr="007316B9" w:rsidRDefault="00110066" w:rsidP="00244C7D">
            <w:pPr>
              <w:pStyle w:val="nrpsTablecell"/>
              <w:rPr>
                <w:i/>
              </w:rPr>
            </w:pPr>
            <w:proofErr w:type="spellStart"/>
            <w:r w:rsidRPr="007316B9">
              <w:rPr>
                <w:i/>
              </w:rPr>
              <w:t>Ulmus</w:t>
            </w:r>
            <w:proofErr w:type="spellEnd"/>
            <w:r>
              <w:rPr>
                <w:i/>
              </w:rPr>
              <w:t xml:space="preserve"> </w:t>
            </w:r>
            <w:proofErr w:type="spellStart"/>
            <w:r>
              <w:rPr>
                <w:i/>
              </w:rPr>
              <w:t>spp</w:t>
            </w:r>
            <w:proofErr w:type="spellEnd"/>
          </w:p>
        </w:tc>
        <w:tc>
          <w:tcPr>
            <w:tcW w:w="1604" w:type="dxa"/>
          </w:tcPr>
          <w:p w14:paraId="49095087" w14:textId="77777777" w:rsidR="00110066" w:rsidRDefault="00110066" w:rsidP="00244C7D">
            <w:pPr>
              <w:pStyle w:val="nrpsTablecell"/>
            </w:pPr>
            <w:r>
              <w:t>HOME and PIPE prairie-shrub</w:t>
            </w:r>
          </w:p>
          <w:p w14:paraId="05633465" w14:textId="77777777" w:rsidR="00110066" w:rsidRPr="00424CA3" w:rsidRDefault="00110066" w:rsidP="00244C7D">
            <w:pPr>
              <w:pStyle w:val="nrpsTablecell"/>
            </w:pPr>
            <w:r>
              <w:t>Elsewhere-tree</w:t>
            </w:r>
          </w:p>
        </w:tc>
      </w:tr>
      <w:tr w:rsidR="00110066" w:rsidRPr="00424CA3" w14:paraId="5C3376B5" w14:textId="77777777" w:rsidTr="000533C3">
        <w:trPr>
          <w:trHeight w:val="300"/>
        </w:trPr>
        <w:tc>
          <w:tcPr>
            <w:tcW w:w="1476" w:type="dxa"/>
            <w:noWrap/>
            <w:hideMark/>
          </w:tcPr>
          <w:p w14:paraId="036A7E97" w14:textId="77777777" w:rsidR="00110066" w:rsidRPr="00424CA3" w:rsidRDefault="00110066" w:rsidP="00244C7D">
            <w:pPr>
              <w:pStyle w:val="nrpsTablecell"/>
            </w:pPr>
            <w:r w:rsidRPr="00424CA3">
              <w:t>ULAL</w:t>
            </w:r>
          </w:p>
        </w:tc>
        <w:tc>
          <w:tcPr>
            <w:tcW w:w="3878" w:type="dxa"/>
            <w:noWrap/>
            <w:hideMark/>
          </w:tcPr>
          <w:p w14:paraId="27872BDE" w14:textId="77777777" w:rsidR="00110066" w:rsidRPr="00424CA3" w:rsidRDefault="00110066" w:rsidP="00244C7D">
            <w:pPr>
              <w:pStyle w:val="nrpsTablecell"/>
              <w:rPr>
                <w:i/>
                <w:iCs/>
              </w:rPr>
            </w:pPr>
            <w:proofErr w:type="spellStart"/>
            <w:r w:rsidRPr="00424CA3">
              <w:rPr>
                <w:i/>
                <w:iCs/>
              </w:rPr>
              <w:t>Ulmus</w:t>
            </w:r>
            <w:proofErr w:type="spellEnd"/>
            <w:r w:rsidRPr="00424CA3">
              <w:rPr>
                <w:i/>
                <w:iCs/>
              </w:rPr>
              <w:t xml:space="preserve"> </w:t>
            </w:r>
            <w:proofErr w:type="spellStart"/>
            <w:r w:rsidRPr="00424CA3">
              <w:rPr>
                <w:i/>
                <w:iCs/>
              </w:rPr>
              <w:t>alata</w:t>
            </w:r>
            <w:proofErr w:type="spellEnd"/>
          </w:p>
        </w:tc>
        <w:tc>
          <w:tcPr>
            <w:tcW w:w="1604" w:type="dxa"/>
            <w:hideMark/>
          </w:tcPr>
          <w:p w14:paraId="07AAA24B" w14:textId="77777777" w:rsidR="00110066" w:rsidRPr="00424CA3" w:rsidRDefault="00110066" w:rsidP="00244C7D">
            <w:pPr>
              <w:pStyle w:val="nrpsTablecell"/>
            </w:pPr>
            <w:r w:rsidRPr="00424CA3">
              <w:t>tree</w:t>
            </w:r>
          </w:p>
        </w:tc>
      </w:tr>
      <w:tr w:rsidR="00110066" w:rsidRPr="00424CA3" w14:paraId="7FB11892" w14:textId="77777777" w:rsidTr="000533C3">
        <w:trPr>
          <w:trHeight w:val="300"/>
        </w:trPr>
        <w:tc>
          <w:tcPr>
            <w:tcW w:w="1476" w:type="dxa"/>
            <w:noWrap/>
            <w:hideMark/>
          </w:tcPr>
          <w:p w14:paraId="3D5DDD70" w14:textId="77777777" w:rsidR="00110066" w:rsidRPr="00424CA3" w:rsidRDefault="00110066" w:rsidP="00244C7D">
            <w:pPr>
              <w:pStyle w:val="nrpsTablecell"/>
            </w:pPr>
            <w:r w:rsidRPr="00424CA3">
              <w:t>ULAM</w:t>
            </w:r>
          </w:p>
        </w:tc>
        <w:tc>
          <w:tcPr>
            <w:tcW w:w="3878" w:type="dxa"/>
            <w:noWrap/>
            <w:hideMark/>
          </w:tcPr>
          <w:p w14:paraId="5504E9CD" w14:textId="77777777" w:rsidR="00110066" w:rsidRPr="00424CA3" w:rsidRDefault="00110066" w:rsidP="00244C7D">
            <w:pPr>
              <w:pStyle w:val="nrpsTablecell"/>
              <w:rPr>
                <w:i/>
                <w:iCs/>
              </w:rPr>
            </w:pPr>
            <w:proofErr w:type="spellStart"/>
            <w:r w:rsidRPr="00424CA3">
              <w:rPr>
                <w:i/>
                <w:iCs/>
              </w:rPr>
              <w:t>Ulmus</w:t>
            </w:r>
            <w:proofErr w:type="spellEnd"/>
            <w:r w:rsidRPr="00424CA3">
              <w:rPr>
                <w:i/>
                <w:iCs/>
              </w:rPr>
              <w:t xml:space="preserve"> americana </w:t>
            </w:r>
          </w:p>
        </w:tc>
        <w:tc>
          <w:tcPr>
            <w:tcW w:w="1604" w:type="dxa"/>
            <w:hideMark/>
          </w:tcPr>
          <w:p w14:paraId="388A4EB1" w14:textId="77777777" w:rsidR="00110066" w:rsidRPr="00424CA3" w:rsidRDefault="00110066" w:rsidP="00244C7D">
            <w:pPr>
              <w:pStyle w:val="nrpsTablecell"/>
            </w:pPr>
            <w:r w:rsidRPr="00424CA3">
              <w:t>tree</w:t>
            </w:r>
          </w:p>
        </w:tc>
      </w:tr>
      <w:tr w:rsidR="00110066" w:rsidRPr="00424CA3" w14:paraId="177326FB" w14:textId="77777777" w:rsidTr="000533C3">
        <w:trPr>
          <w:trHeight w:val="300"/>
        </w:trPr>
        <w:tc>
          <w:tcPr>
            <w:tcW w:w="1476" w:type="dxa"/>
            <w:hideMark/>
          </w:tcPr>
          <w:p w14:paraId="48088F6D" w14:textId="77777777" w:rsidR="00110066" w:rsidRPr="00424CA3" w:rsidRDefault="00110066" w:rsidP="00244C7D">
            <w:pPr>
              <w:pStyle w:val="nrpsTablecell"/>
            </w:pPr>
            <w:r w:rsidRPr="00424CA3">
              <w:t>ULPU</w:t>
            </w:r>
          </w:p>
        </w:tc>
        <w:tc>
          <w:tcPr>
            <w:tcW w:w="3878" w:type="dxa"/>
            <w:hideMark/>
          </w:tcPr>
          <w:p w14:paraId="0B732224" w14:textId="77777777" w:rsidR="00110066" w:rsidRPr="00424CA3" w:rsidRDefault="00110066" w:rsidP="00244C7D">
            <w:pPr>
              <w:pStyle w:val="nrpsTablecell"/>
              <w:rPr>
                <w:i/>
                <w:iCs/>
              </w:rPr>
            </w:pPr>
            <w:proofErr w:type="spellStart"/>
            <w:r w:rsidRPr="00424CA3">
              <w:rPr>
                <w:i/>
                <w:iCs/>
              </w:rPr>
              <w:t>Ulmus</w:t>
            </w:r>
            <w:proofErr w:type="spellEnd"/>
            <w:r w:rsidRPr="00424CA3">
              <w:rPr>
                <w:i/>
                <w:iCs/>
              </w:rPr>
              <w:t xml:space="preserve"> pumila</w:t>
            </w:r>
          </w:p>
        </w:tc>
        <w:tc>
          <w:tcPr>
            <w:tcW w:w="1604" w:type="dxa"/>
            <w:hideMark/>
          </w:tcPr>
          <w:p w14:paraId="5AF174E0" w14:textId="77777777" w:rsidR="00110066" w:rsidRPr="00424CA3" w:rsidRDefault="00110066" w:rsidP="00244C7D">
            <w:pPr>
              <w:pStyle w:val="nrpsTablecell"/>
            </w:pPr>
            <w:r>
              <w:t>tree</w:t>
            </w:r>
          </w:p>
        </w:tc>
      </w:tr>
      <w:tr w:rsidR="00110066" w:rsidRPr="00424CA3" w14:paraId="6DFE55AB" w14:textId="77777777" w:rsidTr="000533C3">
        <w:trPr>
          <w:trHeight w:val="300"/>
        </w:trPr>
        <w:tc>
          <w:tcPr>
            <w:tcW w:w="1476" w:type="dxa"/>
            <w:hideMark/>
          </w:tcPr>
          <w:p w14:paraId="37AB1EA9" w14:textId="77777777" w:rsidR="00110066" w:rsidRPr="00424CA3" w:rsidRDefault="00110066" w:rsidP="00244C7D">
            <w:pPr>
              <w:pStyle w:val="nrpsTablecell"/>
            </w:pPr>
            <w:r w:rsidRPr="00424CA3">
              <w:t>ULRU</w:t>
            </w:r>
          </w:p>
        </w:tc>
        <w:tc>
          <w:tcPr>
            <w:tcW w:w="3878" w:type="dxa"/>
            <w:noWrap/>
            <w:hideMark/>
          </w:tcPr>
          <w:p w14:paraId="3AC40B11" w14:textId="77777777" w:rsidR="00110066" w:rsidRPr="00424CA3" w:rsidRDefault="00110066" w:rsidP="00244C7D">
            <w:pPr>
              <w:pStyle w:val="nrpsTablecell"/>
              <w:rPr>
                <w:i/>
                <w:iCs/>
              </w:rPr>
            </w:pPr>
            <w:proofErr w:type="spellStart"/>
            <w:r w:rsidRPr="00424CA3">
              <w:rPr>
                <w:i/>
                <w:iCs/>
              </w:rPr>
              <w:t>Ulmus</w:t>
            </w:r>
            <w:proofErr w:type="spellEnd"/>
            <w:r w:rsidRPr="00424CA3">
              <w:rPr>
                <w:i/>
                <w:iCs/>
              </w:rPr>
              <w:t xml:space="preserve"> rubra</w:t>
            </w:r>
          </w:p>
        </w:tc>
        <w:tc>
          <w:tcPr>
            <w:tcW w:w="1604" w:type="dxa"/>
            <w:hideMark/>
          </w:tcPr>
          <w:p w14:paraId="0DE96492" w14:textId="77777777" w:rsidR="00110066" w:rsidRPr="00424CA3" w:rsidRDefault="00110066" w:rsidP="00244C7D">
            <w:pPr>
              <w:pStyle w:val="nrpsTablecell"/>
            </w:pPr>
            <w:r>
              <w:t>tree</w:t>
            </w:r>
          </w:p>
        </w:tc>
      </w:tr>
      <w:tr w:rsidR="00110066" w:rsidRPr="00424CA3" w14:paraId="6E7C4599" w14:textId="77777777" w:rsidTr="000533C3">
        <w:trPr>
          <w:trHeight w:val="300"/>
        </w:trPr>
        <w:tc>
          <w:tcPr>
            <w:tcW w:w="1476" w:type="dxa"/>
          </w:tcPr>
          <w:p w14:paraId="51297376" w14:textId="77777777" w:rsidR="00110066" w:rsidRPr="00F46E29" w:rsidRDefault="00110066" w:rsidP="00244C7D">
            <w:pPr>
              <w:pStyle w:val="nrpsTablecell"/>
            </w:pPr>
            <w:r w:rsidRPr="00F46E29">
              <w:t>VIBUR</w:t>
            </w:r>
          </w:p>
        </w:tc>
        <w:tc>
          <w:tcPr>
            <w:tcW w:w="3878" w:type="dxa"/>
            <w:noWrap/>
          </w:tcPr>
          <w:p w14:paraId="3E3F56E6" w14:textId="77777777" w:rsidR="00110066" w:rsidRPr="007316B9" w:rsidRDefault="00110066" w:rsidP="00244C7D">
            <w:pPr>
              <w:pStyle w:val="nrpsTablecell"/>
              <w:rPr>
                <w:i/>
              </w:rPr>
            </w:pPr>
            <w:r w:rsidRPr="007316B9">
              <w:rPr>
                <w:i/>
              </w:rPr>
              <w:t>Viburnum</w:t>
            </w:r>
            <w:r>
              <w:rPr>
                <w:i/>
              </w:rPr>
              <w:t xml:space="preserve"> (both)</w:t>
            </w:r>
          </w:p>
        </w:tc>
        <w:tc>
          <w:tcPr>
            <w:tcW w:w="1604" w:type="dxa"/>
          </w:tcPr>
          <w:p w14:paraId="1EF59803" w14:textId="77777777" w:rsidR="00110066" w:rsidRPr="00424CA3" w:rsidRDefault="00110066" w:rsidP="00244C7D">
            <w:pPr>
              <w:pStyle w:val="nrpsTablecell"/>
            </w:pPr>
            <w:r>
              <w:t>shrub</w:t>
            </w:r>
          </w:p>
        </w:tc>
      </w:tr>
      <w:tr w:rsidR="00110066" w:rsidRPr="00424CA3" w14:paraId="462C1A20" w14:textId="77777777" w:rsidTr="000533C3">
        <w:trPr>
          <w:trHeight w:val="300"/>
        </w:trPr>
        <w:tc>
          <w:tcPr>
            <w:tcW w:w="1476" w:type="dxa"/>
            <w:hideMark/>
          </w:tcPr>
          <w:p w14:paraId="3086F7E4" w14:textId="77777777" w:rsidR="00110066" w:rsidRPr="00424CA3" w:rsidRDefault="00110066" w:rsidP="00244C7D">
            <w:pPr>
              <w:pStyle w:val="nrpsTablecell"/>
            </w:pPr>
            <w:r w:rsidRPr="00424CA3">
              <w:t>VIDE</w:t>
            </w:r>
          </w:p>
        </w:tc>
        <w:tc>
          <w:tcPr>
            <w:tcW w:w="3878" w:type="dxa"/>
            <w:hideMark/>
          </w:tcPr>
          <w:p w14:paraId="44E0C2AA" w14:textId="77777777" w:rsidR="00110066" w:rsidRPr="00424CA3" w:rsidRDefault="00110066" w:rsidP="00244C7D">
            <w:pPr>
              <w:pStyle w:val="nrpsTablecell"/>
              <w:rPr>
                <w:i/>
                <w:iCs/>
              </w:rPr>
            </w:pPr>
            <w:r w:rsidRPr="00424CA3">
              <w:rPr>
                <w:i/>
                <w:iCs/>
              </w:rPr>
              <w:t xml:space="preserve">Viburnum </w:t>
            </w:r>
            <w:proofErr w:type="spellStart"/>
            <w:r w:rsidRPr="00424CA3">
              <w:rPr>
                <w:i/>
                <w:iCs/>
              </w:rPr>
              <w:t>dentatum</w:t>
            </w:r>
            <w:proofErr w:type="spellEnd"/>
          </w:p>
        </w:tc>
        <w:tc>
          <w:tcPr>
            <w:tcW w:w="1604" w:type="dxa"/>
            <w:hideMark/>
          </w:tcPr>
          <w:p w14:paraId="7D98CF9E" w14:textId="77777777" w:rsidR="00110066" w:rsidRPr="00424CA3" w:rsidRDefault="00110066" w:rsidP="00244C7D">
            <w:pPr>
              <w:pStyle w:val="nrpsTablecell"/>
            </w:pPr>
            <w:r w:rsidRPr="00424CA3">
              <w:t>shrub</w:t>
            </w:r>
          </w:p>
        </w:tc>
      </w:tr>
      <w:tr w:rsidR="00110066" w:rsidRPr="00424CA3" w14:paraId="4F78C1C9" w14:textId="77777777" w:rsidTr="000533C3">
        <w:trPr>
          <w:trHeight w:val="300"/>
        </w:trPr>
        <w:tc>
          <w:tcPr>
            <w:tcW w:w="1476" w:type="dxa"/>
            <w:hideMark/>
          </w:tcPr>
          <w:p w14:paraId="24F31CF0" w14:textId="77777777" w:rsidR="00110066" w:rsidRPr="00424CA3" w:rsidRDefault="00110066" w:rsidP="00244C7D">
            <w:pPr>
              <w:pStyle w:val="nrpsTablecell"/>
            </w:pPr>
            <w:r w:rsidRPr="00424CA3">
              <w:t>VILE</w:t>
            </w:r>
          </w:p>
        </w:tc>
        <w:tc>
          <w:tcPr>
            <w:tcW w:w="3878" w:type="dxa"/>
            <w:hideMark/>
          </w:tcPr>
          <w:p w14:paraId="1DA9D877" w14:textId="77777777" w:rsidR="00110066" w:rsidRPr="00424CA3" w:rsidRDefault="00110066" w:rsidP="00244C7D">
            <w:pPr>
              <w:pStyle w:val="nrpsTablecell"/>
              <w:rPr>
                <w:i/>
                <w:iCs/>
              </w:rPr>
            </w:pPr>
            <w:r w:rsidRPr="00424CA3">
              <w:rPr>
                <w:i/>
                <w:iCs/>
              </w:rPr>
              <w:t xml:space="preserve">Viburnum </w:t>
            </w:r>
            <w:proofErr w:type="spellStart"/>
            <w:r w:rsidRPr="00424CA3">
              <w:rPr>
                <w:i/>
                <w:iCs/>
              </w:rPr>
              <w:t>lentago</w:t>
            </w:r>
            <w:proofErr w:type="spellEnd"/>
          </w:p>
        </w:tc>
        <w:tc>
          <w:tcPr>
            <w:tcW w:w="1604" w:type="dxa"/>
            <w:hideMark/>
          </w:tcPr>
          <w:p w14:paraId="17E20654" w14:textId="77777777" w:rsidR="00110066" w:rsidRPr="00424CA3" w:rsidRDefault="00110066" w:rsidP="00244C7D">
            <w:pPr>
              <w:pStyle w:val="nrpsTablecell"/>
            </w:pPr>
            <w:r w:rsidRPr="00424CA3">
              <w:t>shrub</w:t>
            </w:r>
          </w:p>
        </w:tc>
      </w:tr>
      <w:tr w:rsidR="00110066" w:rsidRPr="00424CA3" w14:paraId="62C9C07C" w14:textId="77777777" w:rsidTr="000533C3">
        <w:trPr>
          <w:trHeight w:val="300"/>
        </w:trPr>
        <w:tc>
          <w:tcPr>
            <w:tcW w:w="1476" w:type="dxa"/>
            <w:hideMark/>
          </w:tcPr>
          <w:p w14:paraId="66AF2657" w14:textId="77777777" w:rsidR="00110066" w:rsidRPr="00424CA3" w:rsidRDefault="00110066" w:rsidP="00244C7D">
            <w:pPr>
              <w:pStyle w:val="nrpsTablecell"/>
            </w:pPr>
            <w:r w:rsidRPr="00424CA3">
              <w:t>VIPR</w:t>
            </w:r>
          </w:p>
        </w:tc>
        <w:tc>
          <w:tcPr>
            <w:tcW w:w="3878" w:type="dxa"/>
            <w:hideMark/>
          </w:tcPr>
          <w:p w14:paraId="685ECE24" w14:textId="77777777" w:rsidR="00110066" w:rsidRPr="00424CA3" w:rsidRDefault="00110066" w:rsidP="00244C7D">
            <w:pPr>
              <w:pStyle w:val="nrpsTablecell"/>
              <w:rPr>
                <w:i/>
                <w:iCs/>
              </w:rPr>
            </w:pPr>
            <w:r w:rsidRPr="00424CA3">
              <w:rPr>
                <w:i/>
                <w:iCs/>
              </w:rPr>
              <w:t xml:space="preserve">Viburnum </w:t>
            </w:r>
            <w:proofErr w:type="spellStart"/>
            <w:r w:rsidRPr="00424CA3">
              <w:rPr>
                <w:i/>
                <w:iCs/>
              </w:rPr>
              <w:t>prunifolium</w:t>
            </w:r>
            <w:proofErr w:type="spellEnd"/>
          </w:p>
        </w:tc>
        <w:tc>
          <w:tcPr>
            <w:tcW w:w="1604" w:type="dxa"/>
            <w:hideMark/>
          </w:tcPr>
          <w:p w14:paraId="1817228F" w14:textId="77777777" w:rsidR="00110066" w:rsidRPr="00424CA3" w:rsidRDefault="00110066" w:rsidP="00244C7D">
            <w:pPr>
              <w:pStyle w:val="nrpsTablecell"/>
            </w:pPr>
            <w:r w:rsidRPr="00424CA3">
              <w:t>shrub</w:t>
            </w:r>
          </w:p>
        </w:tc>
      </w:tr>
      <w:tr w:rsidR="00110066" w:rsidRPr="00424CA3" w14:paraId="5734C394" w14:textId="77777777" w:rsidTr="000533C3">
        <w:trPr>
          <w:trHeight w:val="300"/>
        </w:trPr>
        <w:tc>
          <w:tcPr>
            <w:tcW w:w="1476" w:type="dxa"/>
            <w:hideMark/>
          </w:tcPr>
          <w:p w14:paraId="70EA4117" w14:textId="77777777" w:rsidR="00110066" w:rsidRPr="00424CA3" w:rsidRDefault="00110066" w:rsidP="00244C7D">
            <w:pPr>
              <w:pStyle w:val="nrpsTablecell"/>
            </w:pPr>
            <w:r w:rsidRPr="00424CA3">
              <w:t>VIRU</w:t>
            </w:r>
          </w:p>
        </w:tc>
        <w:tc>
          <w:tcPr>
            <w:tcW w:w="3878" w:type="dxa"/>
            <w:hideMark/>
          </w:tcPr>
          <w:p w14:paraId="65D00CB5" w14:textId="77777777" w:rsidR="00110066" w:rsidRPr="00424CA3" w:rsidRDefault="00110066" w:rsidP="00244C7D">
            <w:pPr>
              <w:pStyle w:val="nrpsTablecell"/>
              <w:rPr>
                <w:i/>
                <w:iCs/>
              </w:rPr>
            </w:pPr>
            <w:r w:rsidRPr="00424CA3">
              <w:rPr>
                <w:i/>
                <w:iCs/>
              </w:rPr>
              <w:t xml:space="preserve">Viburnum </w:t>
            </w:r>
            <w:proofErr w:type="spellStart"/>
            <w:r w:rsidRPr="00424CA3">
              <w:rPr>
                <w:i/>
                <w:iCs/>
              </w:rPr>
              <w:t>rufidulum</w:t>
            </w:r>
            <w:proofErr w:type="spellEnd"/>
          </w:p>
        </w:tc>
        <w:tc>
          <w:tcPr>
            <w:tcW w:w="1604" w:type="dxa"/>
            <w:hideMark/>
          </w:tcPr>
          <w:p w14:paraId="7984779B" w14:textId="77777777" w:rsidR="00110066" w:rsidRPr="00424CA3" w:rsidRDefault="00110066" w:rsidP="00244C7D">
            <w:pPr>
              <w:pStyle w:val="nrpsTablecell"/>
            </w:pPr>
            <w:r>
              <w:t>shrub</w:t>
            </w:r>
          </w:p>
        </w:tc>
      </w:tr>
      <w:tr w:rsidR="00110066" w:rsidRPr="00424CA3" w14:paraId="6A01C5F6" w14:textId="77777777" w:rsidTr="000533C3">
        <w:trPr>
          <w:trHeight w:val="300"/>
        </w:trPr>
        <w:tc>
          <w:tcPr>
            <w:tcW w:w="1476" w:type="dxa"/>
          </w:tcPr>
          <w:p w14:paraId="1E3FE3A1" w14:textId="77777777" w:rsidR="00110066" w:rsidRPr="00F46E29" w:rsidRDefault="00110066" w:rsidP="00244C7D">
            <w:pPr>
              <w:pStyle w:val="nrpsTablecell"/>
            </w:pPr>
            <w:r w:rsidRPr="00F46E29">
              <w:t>WHTOAK</w:t>
            </w:r>
          </w:p>
        </w:tc>
        <w:tc>
          <w:tcPr>
            <w:tcW w:w="3878" w:type="dxa"/>
          </w:tcPr>
          <w:p w14:paraId="140C4952" w14:textId="77777777" w:rsidR="00110066" w:rsidRPr="007316B9" w:rsidRDefault="00110066" w:rsidP="00244C7D">
            <w:pPr>
              <w:pStyle w:val="nrpsTablecell"/>
              <w:rPr>
                <w:i/>
              </w:rPr>
            </w:pPr>
            <w:r w:rsidRPr="007316B9">
              <w:rPr>
                <w:i/>
              </w:rPr>
              <w:t>White oak group</w:t>
            </w:r>
          </w:p>
        </w:tc>
        <w:tc>
          <w:tcPr>
            <w:tcW w:w="1604" w:type="dxa"/>
          </w:tcPr>
          <w:p w14:paraId="36657A40" w14:textId="77777777" w:rsidR="00110066" w:rsidRPr="00424CA3" w:rsidRDefault="00110066" w:rsidP="00244C7D">
            <w:pPr>
              <w:pStyle w:val="nrpsTablecell"/>
            </w:pPr>
            <w:r w:rsidRPr="00424CA3">
              <w:t>tree</w:t>
            </w:r>
          </w:p>
        </w:tc>
      </w:tr>
      <w:tr w:rsidR="00110066" w:rsidRPr="00424CA3" w14:paraId="572B40F3" w14:textId="77777777" w:rsidTr="000533C3">
        <w:trPr>
          <w:trHeight w:val="300"/>
        </w:trPr>
        <w:tc>
          <w:tcPr>
            <w:tcW w:w="1476" w:type="dxa"/>
            <w:hideMark/>
          </w:tcPr>
          <w:p w14:paraId="61146161" w14:textId="77777777" w:rsidR="00110066" w:rsidRPr="00424CA3" w:rsidRDefault="00110066" w:rsidP="00244C7D">
            <w:pPr>
              <w:pStyle w:val="nrpsTablecell"/>
            </w:pPr>
            <w:r w:rsidRPr="00424CA3">
              <w:t>ZAAM</w:t>
            </w:r>
          </w:p>
        </w:tc>
        <w:tc>
          <w:tcPr>
            <w:tcW w:w="3878" w:type="dxa"/>
            <w:hideMark/>
          </w:tcPr>
          <w:p w14:paraId="65E8BF78" w14:textId="77777777" w:rsidR="00110066" w:rsidRPr="00424CA3" w:rsidRDefault="00110066" w:rsidP="00244C7D">
            <w:pPr>
              <w:pStyle w:val="nrpsTablecell"/>
              <w:rPr>
                <w:i/>
                <w:iCs/>
              </w:rPr>
            </w:pPr>
            <w:r w:rsidRPr="00424CA3">
              <w:rPr>
                <w:i/>
                <w:iCs/>
              </w:rPr>
              <w:t xml:space="preserve">Zanthoxylum </w:t>
            </w:r>
            <w:proofErr w:type="spellStart"/>
            <w:r w:rsidRPr="00424CA3">
              <w:rPr>
                <w:i/>
                <w:iCs/>
              </w:rPr>
              <w:t>americanum</w:t>
            </w:r>
            <w:proofErr w:type="spellEnd"/>
          </w:p>
        </w:tc>
        <w:tc>
          <w:tcPr>
            <w:tcW w:w="1604" w:type="dxa"/>
            <w:hideMark/>
          </w:tcPr>
          <w:p w14:paraId="2D065AC0" w14:textId="77777777" w:rsidR="00110066" w:rsidRPr="00424CA3" w:rsidRDefault="00110066" w:rsidP="00244C7D">
            <w:pPr>
              <w:pStyle w:val="nrpsTablecell"/>
            </w:pPr>
            <w:r w:rsidRPr="00424CA3">
              <w:t>shrub</w:t>
            </w:r>
          </w:p>
        </w:tc>
      </w:tr>
    </w:tbl>
    <w:p w14:paraId="595C78A7" w14:textId="47D0FF8F" w:rsidR="00955190" w:rsidRDefault="00955190" w:rsidP="00D83379">
      <w:pPr>
        <w:rPr>
          <w:sz w:val="24"/>
        </w:rPr>
      </w:pPr>
    </w:p>
    <w:p w14:paraId="1B49042E" w14:textId="77777777" w:rsidR="00BC72BC" w:rsidRDefault="00BC72BC" w:rsidP="00D83379">
      <w:pPr>
        <w:rPr>
          <w:sz w:val="24"/>
        </w:rPr>
        <w:sectPr w:rsidR="00BC72BC" w:rsidSect="008157B6">
          <w:footerReference w:type="default" r:id="rId11"/>
          <w:pgSz w:w="12240" w:h="15840"/>
          <w:pgMar w:top="1440" w:right="1440" w:bottom="1440" w:left="1440" w:header="720" w:footer="720" w:gutter="0"/>
          <w:cols w:space="720"/>
          <w:noEndnote/>
          <w:docGrid w:linePitch="313"/>
        </w:sectPr>
      </w:pPr>
    </w:p>
    <w:p w14:paraId="6CEF5892" w14:textId="1CC6B35D" w:rsidR="00BC72BC" w:rsidRDefault="00187D32" w:rsidP="00187D32">
      <w:pPr>
        <w:pStyle w:val="nrpsImageline"/>
        <w:spacing w:before="0"/>
      </w:pPr>
      <w:r>
        <w:rPr>
          <w:noProof/>
        </w:rPr>
        <w:lastRenderedPageBreak/>
        <w:drawing>
          <wp:inline distT="0" distB="0" distL="0" distR="0" wp14:anchorId="378CFF82" wp14:editId="4C34D211">
            <wp:extent cx="4742815" cy="8236585"/>
            <wp:effectExtent l="0" t="0" r="0" b="0"/>
            <wp:docPr id="9" name="Picture 9" descr="Figure 10.3. Illustration of rules for measuring diameter under special situ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gure 10.3. Illustration of rules for measuring diameter under special situa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2815" cy="8236585"/>
                    </a:xfrm>
                    <a:prstGeom prst="rect">
                      <a:avLst/>
                    </a:prstGeom>
                    <a:noFill/>
                  </pic:spPr>
                </pic:pic>
              </a:graphicData>
            </a:graphic>
          </wp:inline>
        </w:drawing>
      </w:r>
    </w:p>
    <w:p w14:paraId="3F08625E" w14:textId="6D9CB86A" w:rsidR="00912905" w:rsidRDefault="00912905" w:rsidP="00187D32">
      <w:pPr>
        <w:pStyle w:val="nrpsFigurecaption"/>
        <w:spacing w:before="0"/>
      </w:pPr>
      <w:r>
        <w:rPr>
          <w:b/>
        </w:rPr>
        <w:lastRenderedPageBreak/>
        <w:t xml:space="preserve">Figure </w:t>
      </w:r>
      <w:r w:rsidR="00534CB9">
        <w:rPr>
          <w:b/>
        </w:rPr>
        <w:t>10.3</w:t>
      </w:r>
      <w:r>
        <w:rPr>
          <w:b/>
        </w:rPr>
        <w:t xml:space="preserve">. </w:t>
      </w:r>
      <w:r>
        <w:t xml:space="preserve">Illustration of rules for measuring diameter for forked trees for those species measured at breast height. Red, horizontal lines on stems indicate location at which diameter should be measured for the given situation (taken from </w:t>
      </w:r>
      <w:proofErr w:type="spellStart"/>
      <w:r>
        <w:t>Symstad</w:t>
      </w:r>
      <w:proofErr w:type="spellEnd"/>
      <w:r>
        <w:t xml:space="preserve"> et.al. 201</w:t>
      </w:r>
      <w:r w:rsidR="002A56D1">
        <w:t>2</w:t>
      </w:r>
      <w:r>
        <w:t>).</w:t>
      </w:r>
    </w:p>
    <w:p w14:paraId="204027D9" w14:textId="77777777" w:rsidR="00912905" w:rsidRPr="00912905" w:rsidRDefault="00912905" w:rsidP="00187D32">
      <w:pPr>
        <w:pStyle w:val="nrpsHeading3"/>
      </w:pPr>
      <w:r w:rsidRPr="00912905">
        <w:t xml:space="preserve">Special DBH situations: </w:t>
      </w:r>
    </w:p>
    <w:p w14:paraId="58457896" w14:textId="27762561" w:rsidR="00912905" w:rsidRDefault="00912905" w:rsidP="00187D32">
      <w:pPr>
        <w:pStyle w:val="nrpsNormal"/>
      </w:pPr>
      <w:r w:rsidRPr="00912905">
        <w:t xml:space="preserve">NOTE: All stems of branched trees measured at DBH are recorded as separate trees, regardless of the type of forking. Always tag all forks of a forked tree, following the same procedure as for </w:t>
      </w:r>
      <w:proofErr w:type="spellStart"/>
      <w:r w:rsidRPr="00912905">
        <w:t>unforked</w:t>
      </w:r>
      <w:proofErr w:type="spellEnd"/>
      <w:r w:rsidRPr="00912905">
        <w:t xml:space="preserve"> trees. </w:t>
      </w:r>
    </w:p>
    <w:p w14:paraId="656E6349" w14:textId="65579657" w:rsidR="00187D32" w:rsidRDefault="00912905" w:rsidP="00187D32">
      <w:pPr>
        <w:pStyle w:val="nrpsNormal"/>
        <w:numPr>
          <w:ilvl w:val="0"/>
          <w:numId w:val="47"/>
        </w:numPr>
      </w:pPr>
      <w:r w:rsidRPr="00912905">
        <w:t xml:space="preserve">Forked tree: </w:t>
      </w:r>
      <w:proofErr w:type="gramStart"/>
      <w:r w:rsidRPr="00912905">
        <w:t>In order to</w:t>
      </w:r>
      <w:proofErr w:type="gramEnd"/>
      <w:r w:rsidRPr="00912905">
        <w:t xml:space="preserve"> qualify as a fork, the stem in question must be at least 1/3 the diameter of the main stem (“bole”) and must branch out from the main stem at an angle of 45 degrees or less</w:t>
      </w:r>
      <w:r w:rsidRPr="00912905">
        <w:rPr>
          <w:b/>
          <w:bCs/>
        </w:rPr>
        <w:t xml:space="preserve">. Forks originate at the point on the bole where the piths intersect. </w:t>
      </w:r>
      <w:r w:rsidRPr="00912905">
        <w:t xml:space="preserve">Forked trees are handled differently depending on whether the fork originates below 137 cm, or above 137 cm. </w:t>
      </w:r>
    </w:p>
    <w:p w14:paraId="7C2FFAA4" w14:textId="5BA34711" w:rsidR="00912905" w:rsidRPr="00912905" w:rsidRDefault="00912905" w:rsidP="00187D32">
      <w:pPr>
        <w:pStyle w:val="nrpsNormal"/>
        <w:numPr>
          <w:ilvl w:val="1"/>
          <w:numId w:val="48"/>
        </w:numPr>
      </w:pPr>
      <w:r w:rsidRPr="00912905">
        <w:t>Trees forked below 137 cm: Trees forked below 137 cm are treated as distinctly separate trees for recording and tagging purposes. DBH is measured for each stem at 137 cm above the ground (Figure 1</w:t>
      </w:r>
      <w:r w:rsidR="00182059">
        <w:t>0.3</w:t>
      </w:r>
      <w:r w:rsidRPr="00912905">
        <w:t xml:space="preserve">Aa). Multiple forks are possible if they all originate from approximately the same point on the main stem. In such cases, measure DBH on all stems at 137 cm above the ground. </w:t>
      </w:r>
    </w:p>
    <w:p w14:paraId="57AF51D9" w14:textId="480ECEB4" w:rsidR="00912905" w:rsidRPr="00912905" w:rsidRDefault="00912905" w:rsidP="00187D32">
      <w:pPr>
        <w:pStyle w:val="nrpsNormal"/>
        <w:numPr>
          <w:ilvl w:val="1"/>
          <w:numId w:val="48"/>
        </w:numPr>
      </w:pPr>
      <w:r w:rsidRPr="00912905">
        <w:t>Tree forks at or above 137 cm: Trees forked at or above 137 cm count as one single tree (Figure 1</w:t>
      </w:r>
      <w:r w:rsidR="00182059">
        <w:t>0.3</w:t>
      </w:r>
      <w:r w:rsidRPr="00912905">
        <w:t xml:space="preserve">Ac). If a fork occurs at or immediately above 137 cm, measure diameter below the fork just beneath any swelling that would inflate DBH. </w:t>
      </w:r>
    </w:p>
    <w:p w14:paraId="58F18C76" w14:textId="234212EA" w:rsidR="00912905" w:rsidRPr="00912905" w:rsidRDefault="00912905" w:rsidP="00187D32">
      <w:pPr>
        <w:pStyle w:val="nrpsNormal"/>
        <w:numPr>
          <w:ilvl w:val="0"/>
          <w:numId w:val="47"/>
        </w:numPr>
      </w:pPr>
      <w:r w:rsidRPr="00912905">
        <w:t>Stump sprouts: Stump sprouts originate between ground level and 137 cm on the boles of trees that have died or been cut. Stump sprouts</w:t>
      </w:r>
      <w:r w:rsidR="004C123B">
        <w:t xml:space="preserve"> &gt;5 cm at DBH</w:t>
      </w:r>
      <w:r w:rsidRPr="00912905">
        <w:t xml:space="preserve"> </w:t>
      </w:r>
      <w:proofErr w:type="gramStart"/>
      <w:r w:rsidRPr="00912905">
        <w:t>are</w:t>
      </w:r>
      <w:proofErr w:type="gramEnd"/>
      <w:r w:rsidRPr="00912905">
        <w:t xml:space="preserve"> </w:t>
      </w:r>
      <w:r w:rsidR="004C123B">
        <w:t>recorded as individuals</w:t>
      </w:r>
      <w:r w:rsidRPr="00912905">
        <w:t xml:space="preserve">. Stump sprouts are measured at 137 cm from ground line. </w:t>
      </w:r>
    </w:p>
    <w:p w14:paraId="17270B94" w14:textId="76F53A21" w:rsidR="00912905" w:rsidRDefault="00912905" w:rsidP="00187D32">
      <w:pPr>
        <w:pStyle w:val="nrpsNormal"/>
        <w:numPr>
          <w:ilvl w:val="0"/>
          <w:numId w:val="47"/>
        </w:numPr>
      </w:pPr>
      <w:r>
        <w:t>Trees with irregularities at BH: On trees with swellings, bumps, depressions, and branches at BH, measure diameter immediately above (preferably) or below the irregularity at the place it ceases to affect normal stem form (Figure 1</w:t>
      </w:r>
      <w:r w:rsidR="00182059">
        <w:t>0.3</w:t>
      </w:r>
      <w:r>
        <w:t xml:space="preserve">D). </w:t>
      </w:r>
    </w:p>
    <w:p w14:paraId="4FF3F12D" w14:textId="38C3FE0C" w:rsidR="00912905" w:rsidRDefault="00912905" w:rsidP="00187D32">
      <w:pPr>
        <w:pStyle w:val="nrpsNormal"/>
        <w:numPr>
          <w:ilvl w:val="0"/>
          <w:numId w:val="47"/>
        </w:numPr>
      </w:pPr>
      <w:r>
        <w:t>Tree on slope: Measure the diameter at 137 cm from the ground along the bole on the uphill side of the tree (Figure 1</w:t>
      </w:r>
      <w:r w:rsidR="00182059">
        <w:t>0.3</w:t>
      </w:r>
      <w:r>
        <w:t xml:space="preserve">E). </w:t>
      </w:r>
    </w:p>
    <w:p w14:paraId="5C781EF7" w14:textId="51F5E827" w:rsidR="00912905" w:rsidRDefault="00912905" w:rsidP="00187D32">
      <w:pPr>
        <w:pStyle w:val="nrpsNormal"/>
        <w:numPr>
          <w:ilvl w:val="0"/>
          <w:numId w:val="47"/>
        </w:numPr>
      </w:pPr>
      <w:r>
        <w:t xml:space="preserve">Leaning tree: Measure the diameter at 137 cm from the ground along the </w:t>
      </w:r>
      <w:proofErr w:type="spellStart"/>
      <w:r>
        <w:t>bole</w:t>
      </w:r>
      <w:proofErr w:type="spellEnd"/>
      <w:r>
        <w:t>. The 137 cm distance is measured along the underside face of the bole (Figure 1</w:t>
      </w:r>
      <w:r w:rsidR="00182059">
        <w:t>0.3</w:t>
      </w:r>
      <w:r>
        <w:t xml:space="preserve">F). </w:t>
      </w:r>
      <w:r w:rsidR="004C123B">
        <w:t xml:space="preserve"> Do not measure snags where breast height is &lt; 6 feet above the ground.</w:t>
      </w:r>
    </w:p>
    <w:p w14:paraId="0748DED9" w14:textId="61D7F92E" w:rsidR="00912905" w:rsidRDefault="00912905" w:rsidP="00187D32">
      <w:pPr>
        <w:pStyle w:val="nrpsNormal"/>
        <w:numPr>
          <w:ilvl w:val="0"/>
          <w:numId w:val="47"/>
        </w:numPr>
      </w:pPr>
      <w:r>
        <w:t xml:space="preserve">Independent trees that grow together: If two or more independent stems have grown together at or above BH, treat them as separate trees. Estimate the diameter of each and explain the situation in the notes (Figure </w:t>
      </w:r>
      <w:r w:rsidR="00182059">
        <w:t>10.3</w:t>
      </w:r>
      <w:r>
        <w:t xml:space="preserve">1G). </w:t>
      </w:r>
    </w:p>
    <w:p w14:paraId="1199DAA4" w14:textId="357F51D2" w:rsidR="00912905" w:rsidRDefault="00912905" w:rsidP="00187D32">
      <w:pPr>
        <w:pStyle w:val="nrpsNormal"/>
        <w:numPr>
          <w:ilvl w:val="0"/>
          <w:numId w:val="47"/>
        </w:numPr>
      </w:pPr>
      <w:r>
        <w:t xml:space="preserve">Missing wood or bark: Do not reconstruct the DBH of a tree that is missing a small amount of wood or bark at the point of measurement. Record the diameter of the wood and bark that </w:t>
      </w:r>
      <w:r>
        <w:lastRenderedPageBreak/>
        <w:t xml:space="preserve">is still attached to the tree. If a </w:t>
      </w:r>
      <w:r>
        <w:rPr>
          <w:b/>
          <w:bCs/>
        </w:rPr>
        <w:t xml:space="preserve">large </w:t>
      </w:r>
      <w:r>
        <w:t>part of the bole is missing (</w:t>
      </w:r>
      <w:r>
        <w:rPr>
          <w:i/>
          <w:iCs/>
        </w:rPr>
        <w:t xml:space="preserve">e.g., </w:t>
      </w:r>
      <w:r>
        <w:t>on a broken-off snag) it may be necessary to reconstruct DBH (Figure 1</w:t>
      </w:r>
      <w:r w:rsidR="00182059">
        <w:t>0.3</w:t>
      </w:r>
      <w:r>
        <w:t xml:space="preserve">H). </w:t>
      </w:r>
    </w:p>
    <w:p w14:paraId="566574B5" w14:textId="42DB9651" w:rsidR="00912905" w:rsidRDefault="00912905" w:rsidP="00187D32">
      <w:pPr>
        <w:pStyle w:val="nrpsNormal"/>
        <w:numPr>
          <w:ilvl w:val="0"/>
          <w:numId w:val="47"/>
        </w:numPr>
      </w:pPr>
      <w:r>
        <w:t>Live wind-thrown tree on the ground: Measure diameter at the point 137 cm along the stem from the top of the root collar (Figure 1</w:t>
      </w:r>
      <w:r w:rsidR="00182059">
        <w:t>0.3</w:t>
      </w:r>
      <w:r>
        <w:t xml:space="preserve">I). </w:t>
      </w:r>
    </w:p>
    <w:p w14:paraId="0D3B2743" w14:textId="7D22800F" w:rsidR="00912905" w:rsidRDefault="00912905" w:rsidP="00187D32">
      <w:pPr>
        <w:pStyle w:val="nrpsNormal"/>
        <w:numPr>
          <w:ilvl w:val="0"/>
          <w:numId w:val="47"/>
        </w:numPr>
      </w:pPr>
      <w:r>
        <w:t xml:space="preserve">Tree with curved bole: Measure along the bole on the side slope side (upper surface) of the tree (Figure </w:t>
      </w:r>
      <w:r w:rsidR="00182059">
        <w:t>10.3</w:t>
      </w:r>
      <w:r>
        <w:t xml:space="preserve">J). </w:t>
      </w:r>
    </w:p>
    <w:p w14:paraId="1FD4E7EA" w14:textId="2F97A919" w:rsidR="00C47749" w:rsidRDefault="00912905" w:rsidP="00187D32">
      <w:pPr>
        <w:pStyle w:val="nrpsNormal"/>
        <w:numPr>
          <w:ilvl w:val="0"/>
          <w:numId w:val="47"/>
        </w:numPr>
      </w:pPr>
      <w:r>
        <w:t>Down live tree with tree-form branches/sprouts growing vertical from main bole: When a down live tree, touching the ground, has vertical (&lt; 45</w:t>
      </w:r>
      <w:r w:rsidR="00182059">
        <w:rPr>
          <w:sz w:val="16"/>
          <w:szCs w:val="16"/>
        </w:rPr>
        <w:t>°</w:t>
      </w:r>
      <w:r>
        <w:rPr>
          <w:sz w:val="16"/>
          <w:szCs w:val="16"/>
        </w:rPr>
        <w:t xml:space="preserve"> </w:t>
      </w:r>
      <w:r>
        <w:t xml:space="preserve">from vertical) tree-like branches coming off the main bole, first determine </w:t>
      </w:r>
      <w:proofErr w:type="gramStart"/>
      <w:r>
        <w:t>whether or not</w:t>
      </w:r>
      <w:proofErr w:type="gramEnd"/>
      <w:r>
        <w:t xml:space="preserve"> the pith of the main bole is above or below the duff layer (Figure 1</w:t>
      </w:r>
      <w:r w:rsidR="00182059">
        <w:t>0.3</w:t>
      </w:r>
      <w:r>
        <w:t xml:space="preserve">K). </w:t>
      </w:r>
    </w:p>
    <w:p w14:paraId="20AB19D0" w14:textId="39BA9AB6" w:rsidR="00C47749" w:rsidRDefault="00912905" w:rsidP="00187D32">
      <w:pPr>
        <w:pStyle w:val="nrpsNormal"/>
        <w:numPr>
          <w:ilvl w:val="1"/>
          <w:numId w:val="49"/>
        </w:numPr>
      </w:pPr>
      <w:r>
        <w:t xml:space="preserve">If the pith of the main bole is above the duff layer, use the same forking rules specified for a forked tree, and take all measurements accordingly (Figure </w:t>
      </w:r>
      <w:r w:rsidR="005B5C2A">
        <w:t>10.3Ka</w:t>
      </w:r>
      <w:r>
        <w:t xml:space="preserve">). </w:t>
      </w:r>
    </w:p>
    <w:p w14:paraId="315DF135" w14:textId="5AD1D6F7" w:rsidR="00912905" w:rsidRDefault="00912905" w:rsidP="00187D32">
      <w:pPr>
        <w:pStyle w:val="nrpsNormal"/>
        <w:numPr>
          <w:ilvl w:val="2"/>
          <w:numId w:val="50"/>
        </w:numPr>
      </w:pPr>
      <w:r>
        <w:t xml:space="preserve">If the pith intersection of the main down bole and vertical tree-like branch occurs less than 137 cm from the root collar along the main bole, treat that branch as a separate tree, and measure diameter 107 cm above the pith intersection for both the main bole and the tree-like branch. </w:t>
      </w:r>
    </w:p>
    <w:p w14:paraId="7BFB5D1C" w14:textId="7C6BD387" w:rsidR="00912905" w:rsidRDefault="00912905" w:rsidP="00187D32">
      <w:pPr>
        <w:pStyle w:val="nrpsNormal"/>
        <w:numPr>
          <w:ilvl w:val="2"/>
          <w:numId w:val="50"/>
        </w:numPr>
      </w:pPr>
      <w:r>
        <w:t>If the pith intersection between the main down bole and the tree-like branch occurs beyond 137 cm from the root collar along the main bole, treat that branch as part of the main down bole (</w:t>
      </w:r>
      <w:r>
        <w:rPr>
          <w:i/>
          <w:iCs/>
        </w:rPr>
        <w:t>i.e.</w:t>
      </w:r>
      <w:r>
        <w:t xml:space="preserve">, its diameter is not measured). </w:t>
      </w:r>
    </w:p>
    <w:p w14:paraId="23C59496" w14:textId="50278A79" w:rsidR="00912905" w:rsidRDefault="00912905" w:rsidP="00B17A11">
      <w:pPr>
        <w:pStyle w:val="nrpsNormal"/>
        <w:numPr>
          <w:ilvl w:val="1"/>
          <w:numId w:val="49"/>
        </w:numPr>
      </w:pPr>
      <w:r>
        <w:t>If the pith of the main tree bole is below the duff layer, ignore the main bole, and treat each tree-like branch as a separate tree; take diameter and length measurements from the ground, not necessarily from the top of the down bole. However, if the top of the main tree bole curves out of the ground towards a vertical angle, treat that portion of that top as an individual tree originating where the pith leaves the duff layer (Figure</w:t>
      </w:r>
      <w:r w:rsidR="00487DAE">
        <w:t xml:space="preserve"> </w:t>
      </w:r>
      <w:r w:rsidR="00182059">
        <w:t>10.3</w:t>
      </w:r>
      <w:r w:rsidR="00487DAE">
        <w:t>Kb</w:t>
      </w:r>
      <w:r w:rsidR="00182059">
        <w:t>).</w:t>
      </w:r>
    </w:p>
    <w:p w14:paraId="05BDB887" w14:textId="70104B35" w:rsidR="00912905" w:rsidRDefault="002A56D1" w:rsidP="00B17A11">
      <w:pPr>
        <w:pStyle w:val="nrpsHeading1"/>
        <w:spacing w:before="360"/>
      </w:pPr>
      <w:r>
        <w:t>Literature Cited</w:t>
      </w:r>
    </w:p>
    <w:p w14:paraId="0DD88470" w14:textId="77777777" w:rsidR="002A56D1" w:rsidRPr="00B17A11" w:rsidRDefault="002A56D1" w:rsidP="00B17A11">
      <w:pPr>
        <w:pStyle w:val="nrpsLiteraturecited"/>
      </w:pPr>
      <w:proofErr w:type="spellStart"/>
      <w:r>
        <w:t>Symstad</w:t>
      </w:r>
      <w:proofErr w:type="spellEnd"/>
      <w:r>
        <w:t xml:space="preserve">, A. J., R. A. </w:t>
      </w:r>
      <w:proofErr w:type="spellStart"/>
      <w:r>
        <w:t>Gitzen</w:t>
      </w:r>
      <w:proofErr w:type="spellEnd"/>
      <w:r>
        <w:t xml:space="preserve">, C. L. </w:t>
      </w:r>
      <w:proofErr w:type="spellStart"/>
      <w:r>
        <w:t>Wienk</w:t>
      </w:r>
      <w:proofErr w:type="spellEnd"/>
      <w:r>
        <w:t xml:space="preserve">, M. R. Bynum, D. J. Swanson, A. D. </w:t>
      </w:r>
      <w:proofErr w:type="spellStart"/>
      <w:r>
        <w:t>Thorstenson</w:t>
      </w:r>
      <w:proofErr w:type="spellEnd"/>
      <w:r>
        <w:t xml:space="preserve">, and K. J. </w:t>
      </w:r>
      <w:proofErr w:type="spellStart"/>
      <w:r>
        <w:t>Paintner</w:t>
      </w:r>
      <w:proofErr w:type="spellEnd"/>
      <w:r>
        <w:t>-Green.</w:t>
      </w:r>
      <w:r w:rsidRPr="00B17A11">
        <w:t xml:space="preserve"> 2012. Plant community composition and structure monitoring protocol for the Northern Great Plains I&amp;M Network - Standard Operating Procedures: Version 1.01. Natural Resource Report NPS/NRPC/NRR—2012/489.1. National Park Service, Fort Collins, Colorado.</w:t>
      </w:r>
    </w:p>
    <w:p w14:paraId="5A3506D7" w14:textId="1126B7A0" w:rsidR="00955190" w:rsidRPr="00AD4A68" w:rsidRDefault="00487DAE" w:rsidP="00AD4A68">
      <w:pPr>
        <w:pStyle w:val="nrpsLiteraturecited"/>
      </w:pPr>
      <w:r w:rsidRPr="00B17A11">
        <w:t>USDI National Park Service. 2003. Fire Monitoring Handbook. Boise (ID): Fire Management Program Center, Natio</w:t>
      </w:r>
      <w:r w:rsidRPr="00AD4A68">
        <w:t>nal Interagency Fire Center. 274p.</w:t>
      </w:r>
    </w:p>
    <w:sectPr w:rsidR="00955190" w:rsidRPr="00AD4A68" w:rsidSect="008157B6">
      <w:pgSz w:w="12240" w:h="15840"/>
      <w:pgMar w:top="1440" w:right="1440" w:bottom="1440" w:left="1440" w:header="720" w:footer="720" w:gutter="0"/>
      <w:cols w:space="720"/>
      <w:noEndnote/>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78882" w14:textId="77777777" w:rsidR="008651F2" w:rsidRDefault="008651F2">
      <w:r>
        <w:separator/>
      </w:r>
    </w:p>
  </w:endnote>
  <w:endnote w:type="continuationSeparator" w:id="0">
    <w:p w14:paraId="10805ABD" w14:textId="77777777" w:rsidR="008651F2" w:rsidRDefault="00865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ABC2AFF3-FCB1-4905-A2E9-80424AF9FB46}"/>
    <w:embedBold r:id="rId2" w:fontKey="{8633E98C-8A80-4BF1-870C-078A32CE552C}"/>
    <w:embedItalic r:id="rId3" w:fontKey="{2E98A480-FB51-4009-BCAF-F0362D83DDFF}"/>
    <w:embedBoldItalic r:id="rId4" w:fontKey="{D2096CD8-ABC7-4CEA-9016-0A2F9CB41F7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5" w:fontKey="{63D95430-55AA-4D83-9D62-78E53138F8C8}"/>
    <w:embedBold r:id="rId6" w:fontKey="{91CF5B3B-8CED-4012-BC06-E6E136DA0A30}"/>
    <w:embedItalic r:id="rId7" w:fontKey="{311802B4-79D4-4401-86F6-BF55343B184B}"/>
    <w:embedBoldItalic r:id="rId8" w:fontKey="{C308E74A-2A15-455F-84E2-12B318203644}"/>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7EBE9C" w:rsidR="00126D48" w:rsidRDefault="00126D48" w:rsidP="00AF07C0">
        <w:pPr>
          <w:pStyle w:val="Footer"/>
          <w:jc w:val="center"/>
        </w:pPr>
        <w:r>
          <w:fldChar w:fldCharType="begin"/>
        </w:r>
        <w:r>
          <w:instrText xml:space="preserve"> PAGE   \* MERGEFORMAT </w:instrText>
        </w:r>
        <w:r>
          <w:fldChar w:fldCharType="separate"/>
        </w:r>
        <w:r w:rsidR="00B824E2">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F06AC" w14:textId="77777777" w:rsidR="008651F2" w:rsidRDefault="008651F2">
      <w:r>
        <w:separator/>
      </w:r>
    </w:p>
  </w:footnote>
  <w:footnote w:type="continuationSeparator" w:id="0">
    <w:p w14:paraId="0111C41A" w14:textId="77777777" w:rsidR="008651F2" w:rsidRDefault="00865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E2491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BCA223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510599"/>
    <w:multiLevelType w:val="hybridMultilevel"/>
    <w:tmpl w:val="ED9E6A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FB50F0"/>
    <w:multiLevelType w:val="hybridMultilevel"/>
    <w:tmpl w:val="183E52CC"/>
    <w:lvl w:ilvl="0" w:tplc="E9BA0C82">
      <w:start w:val="1"/>
      <w:numFmt w:val="lowerLetter"/>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8A812CD"/>
    <w:multiLevelType w:val="hybridMultilevel"/>
    <w:tmpl w:val="FFAE7098"/>
    <w:lvl w:ilvl="0" w:tplc="75EE9242">
      <w:start w:val="1"/>
      <w:numFmt w:val="bullet"/>
      <w:lvlText w:val=""/>
      <w:lvlJc w:val="left"/>
      <w:pPr>
        <w:tabs>
          <w:tab w:val="num" w:pos="720"/>
        </w:tabs>
        <w:ind w:left="720" w:hanging="360"/>
      </w:pPr>
      <w:rPr>
        <w:rFonts w:ascii="Symbol" w:hAnsi="Symbol" w:hint="default"/>
      </w:rPr>
    </w:lvl>
    <w:lvl w:ilvl="1" w:tplc="62968082">
      <w:start w:val="1"/>
      <w:numFmt w:val="bullet"/>
      <w:lvlText w:val="o"/>
      <w:lvlJc w:val="left"/>
      <w:pPr>
        <w:tabs>
          <w:tab w:val="num" w:pos="1440"/>
        </w:tabs>
        <w:ind w:left="1440" w:hanging="360"/>
      </w:pPr>
      <w:rPr>
        <w:rFonts w:ascii="Courier New" w:hAnsi="Courier New" w:hint="default"/>
      </w:rPr>
    </w:lvl>
    <w:lvl w:ilvl="2" w:tplc="A170E50C">
      <w:start w:val="1"/>
      <w:numFmt w:val="bullet"/>
      <w:lvlText w:val=""/>
      <w:lvlJc w:val="left"/>
      <w:pPr>
        <w:tabs>
          <w:tab w:val="num" w:pos="2160"/>
        </w:tabs>
        <w:ind w:left="2160" w:hanging="360"/>
      </w:pPr>
      <w:rPr>
        <w:rFonts w:ascii="Wingdings" w:hAnsi="Wingdings" w:hint="default"/>
      </w:rPr>
    </w:lvl>
    <w:lvl w:ilvl="3" w:tplc="B6CEA20A">
      <w:start w:val="1"/>
      <w:numFmt w:val="bullet"/>
      <w:lvlText w:val=""/>
      <w:lvlJc w:val="left"/>
      <w:pPr>
        <w:tabs>
          <w:tab w:val="num" w:pos="2880"/>
        </w:tabs>
        <w:ind w:left="2880" w:hanging="360"/>
      </w:pPr>
      <w:rPr>
        <w:rFonts w:ascii="Symbol" w:hAnsi="Symbol" w:hint="default"/>
      </w:rPr>
    </w:lvl>
    <w:lvl w:ilvl="4" w:tplc="D71E39AE">
      <w:start w:val="1"/>
      <w:numFmt w:val="bullet"/>
      <w:lvlText w:val="o"/>
      <w:lvlJc w:val="left"/>
      <w:pPr>
        <w:tabs>
          <w:tab w:val="num" w:pos="3600"/>
        </w:tabs>
        <w:ind w:left="3600" w:hanging="360"/>
      </w:pPr>
      <w:rPr>
        <w:rFonts w:ascii="Courier New" w:hAnsi="Courier New" w:hint="default"/>
      </w:rPr>
    </w:lvl>
    <w:lvl w:ilvl="5" w:tplc="59B4AC46">
      <w:start w:val="1"/>
      <w:numFmt w:val="bullet"/>
      <w:lvlText w:val=""/>
      <w:lvlJc w:val="left"/>
      <w:pPr>
        <w:tabs>
          <w:tab w:val="num" w:pos="4320"/>
        </w:tabs>
        <w:ind w:left="4320" w:hanging="360"/>
      </w:pPr>
      <w:rPr>
        <w:rFonts w:ascii="Wingdings" w:hAnsi="Wingdings" w:hint="default"/>
      </w:rPr>
    </w:lvl>
    <w:lvl w:ilvl="6" w:tplc="7E2496FA">
      <w:start w:val="1"/>
      <w:numFmt w:val="bullet"/>
      <w:lvlText w:val=""/>
      <w:lvlJc w:val="left"/>
      <w:pPr>
        <w:tabs>
          <w:tab w:val="num" w:pos="5040"/>
        </w:tabs>
        <w:ind w:left="5040" w:hanging="360"/>
      </w:pPr>
      <w:rPr>
        <w:rFonts w:ascii="Symbol" w:hAnsi="Symbol" w:hint="default"/>
      </w:rPr>
    </w:lvl>
    <w:lvl w:ilvl="7" w:tplc="860A9C10">
      <w:start w:val="1"/>
      <w:numFmt w:val="bullet"/>
      <w:lvlText w:val="o"/>
      <w:lvlJc w:val="left"/>
      <w:pPr>
        <w:tabs>
          <w:tab w:val="num" w:pos="5760"/>
        </w:tabs>
        <w:ind w:left="5760" w:hanging="360"/>
      </w:pPr>
      <w:rPr>
        <w:rFonts w:ascii="Courier New" w:hAnsi="Courier New" w:hint="default"/>
      </w:rPr>
    </w:lvl>
    <w:lvl w:ilvl="8" w:tplc="BFC22786">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1E93030"/>
    <w:multiLevelType w:val="hybridMultilevel"/>
    <w:tmpl w:val="B096085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682A80"/>
    <w:multiLevelType w:val="hybridMultilevel"/>
    <w:tmpl w:val="956A82F8"/>
    <w:lvl w:ilvl="0" w:tplc="BB4251F4">
      <w:start w:val="1"/>
      <w:numFmt w:val="decimal"/>
      <w:lvlText w:val="%1."/>
      <w:lvlJc w:val="left"/>
      <w:pPr>
        <w:ind w:left="720" w:hanging="360"/>
      </w:pPr>
      <w:rPr>
        <w:rFonts w:ascii="Arial" w:hAnsi="Arial" w:cs="Arial" w:hint="default"/>
        <w:b/>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A31A2B"/>
    <w:multiLevelType w:val="multilevel"/>
    <w:tmpl w:val="0F7C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7E6916"/>
    <w:multiLevelType w:val="hybridMultilevel"/>
    <w:tmpl w:val="818C8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048A0"/>
    <w:multiLevelType w:val="hybridMultilevel"/>
    <w:tmpl w:val="9A9E046C"/>
    <w:lvl w:ilvl="0" w:tplc="D286EF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92329"/>
    <w:multiLevelType w:val="hybridMultilevel"/>
    <w:tmpl w:val="87F8B9B2"/>
    <w:lvl w:ilvl="0" w:tplc="205CED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8F0FB5"/>
    <w:multiLevelType w:val="hybridMultilevel"/>
    <w:tmpl w:val="D9368754"/>
    <w:lvl w:ilvl="0" w:tplc="C032AF82">
      <w:start w:val="1"/>
      <w:numFmt w:val="bullet"/>
      <w:lvlText w:val=""/>
      <w:lvlJc w:val="left"/>
      <w:pPr>
        <w:tabs>
          <w:tab w:val="num" w:pos="720"/>
        </w:tabs>
        <w:ind w:left="720" w:hanging="360"/>
      </w:pPr>
      <w:rPr>
        <w:rFonts w:ascii="Symbol" w:hAnsi="Symbol"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5BA34CB"/>
    <w:multiLevelType w:val="multilevel"/>
    <w:tmpl w:val="34226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980279"/>
    <w:multiLevelType w:val="hybridMultilevel"/>
    <w:tmpl w:val="6B14554E"/>
    <w:lvl w:ilvl="0" w:tplc="FC9801AE">
      <w:start w:val="1"/>
      <w:numFmt w:val="bullet"/>
      <w:pStyle w:val="ListBullet"/>
      <w:lvlText w:val=""/>
      <w:lvlJc w:val="left"/>
      <w:pPr>
        <w:ind w:left="360" w:hanging="360"/>
      </w:pPr>
      <w:rPr>
        <w:rFonts w:ascii="Symbol" w:hAnsi="Symbol" w:hint="default"/>
      </w:rPr>
    </w:lvl>
    <w:lvl w:ilvl="1" w:tplc="488452D8">
      <w:start w:val="1"/>
      <w:numFmt w:val="bullet"/>
      <w:lvlText w:val="o"/>
      <w:lvlJc w:val="left"/>
      <w:pPr>
        <w:ind w:left="1080" w:hanging="360"/>
      </w:pPr>
      <w:rPr>
        <w:rFonts w:ascii="Courier New" w:hAnsi="Courier New" w:cs="Courier New" w:hint="default"/>
      </w:rPr>
    </w:lvl>
    <w:lvl w:ilvl="2" w:tplc="F06C20AA">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6CD6B56"/>
    <w:multiLevelType w:val="hybridMultilevel"/>
    <w:tmpl w:val="8134320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4F646F"/>
    <w:multiLevelType w:val="hybridMultilevel"/>
    <w:tmpl w:val="6EE487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B134B45"/>
    <w:multiLevelType w:val="hybridMultilevel"/>
    <w:tmpl w:val="AE5ECB74"/>
    <w:lvl w:ilvl="0" w:tplc="8E8AA5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E055CD8"/>
    <w:multiLevelType w:val="hybridMultilevel"/>
    <w:tmpl w:val="C0BED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150FFC"/>
    <w:multiLevelType w:val="hybridMultilevel"/>
    <w:tmpl w:val="EBCA3ACA"/>
    <w:lvl w:ilvl="0" w:tplc="AAD8956E">
      <w:start w:val="1"/>
      <w:numFmt w:val="decimal"/>
      <w:lvlText w:val="%1."/>
      <w:lvlJc w:val="left"/>
      <w:pPr>
        <w:tabs>
          <w:tab w:val="num" w:pos="720"/>
        </w:tabs>
        <w:ind w:left="720" w:hanging="720"/>
      </w:pPr>
      <w:rPr>
        <w:rFonts w:cs="Times New Roman" w:hint="default"/>
      </w:rPr>
    </w:lvl>
    <w:lvl w:ilvl="1" w:tplc="3B103456">
      <w:start w:val="1"/>
      <w:numFmt w:val="lowerLetter"/>
      <w:lvlText w:val="%2."/>
      <w:lvlJc w:val="left"/>
      <w:pPr>
        <w:tabs>
          <w:tab w:val="num" w:pos="1080"/>
        </w:tabs>
        <w:ind w:left="1080" w:hanging="360"/>
      </w:pPr>
      <w:rPr>
        <w:rFonts w:cs="Times New Roman"/>
      </w:rPr>
    </w:lvl>
    <w:lvl w:ilvl="2" w:tplc="48A0AA16">
      <w:start w:val="1"/>
      <w:numFmt w:val="lowerRoman"/>
      <w:lvlText w:val="%3."/>
      <w:lvlJc w:val="right"/>
      <w:pPr>
        <w:tabs>
          <w:tab w:val="num" w:pos="1800"/>
        </w:tabs>
        <w:ind w:left="1800" w:hanging="180"/>
      </w:pPr>
      <w:rPr>
        <w:rFonts w:cs="Times New Roman"/>
      </w:rPr>
    </w:lvl>
    <w:lvl w:ilvl="3" w:tplc="BD56117A">
      <w:start w:val="1"/>
      <w:numFmt w:val="decimal"/>
      <w:lvlText w:val="%4."/>
      <w:lvlJc w:val="left"/>
      <w:pPr>
        <w:tabs>
          <w:tab w:val="num" w:pos="2520"/>
        </w:tabs>
        <w:ind w:left="2520" w:hanging="360"/>
      </w:pPr>
      <w:rPr>
        <w:rFonts w:cs="Times New Roman"/>
      </w:rPr>
    </w:lvl>
    <w:lvl w:ilvl="4" w:tplc="C72446AA">
      <w:start w:val="1"/>
      <w:numFmt w:val="lowerLetter"/>
      <w:lvlText w:val="%5."/>
      <w:lvlJc w:val="left"/>
      <w:pPr>
        <w:tabs>
          <w:tab w:val="num" w:pos="3240"/>
        </w:tabs>
        <w:ind w:left="3240" w:hanging="360"/>
      </w:pPr>
      <w:rPr>
        <w:rFonts w:cs="Times New Roman"/>
      </w:rPr>
    </w:lvl>
    <w:lvl w:ilvl="5" w:tplc="4CBA093C">
      <w:start w:val="1"/>
      <w:numFmt w:val="lowerRoman"/>
      <w:lvlText w:val="%6."/>
      <w:lvlJc w:val="right"/>
      <w:pPr>
        <w:tabs>
          <w:tab w:val="num" w:pos="3960"/>
        </w:tabs>
        <w:ind w:left="3960" w:hanging="180"/>
      </w:pPr>
      <w:rPr>
        <w:rFonts w:cs="Times New Roman"/>
      </w:rPr>
    </w:lvl>
    <w:lvl w:ilvl="6" w:tplc="84309740">
      <w:start w:val="1"/>
      <w:numFmt w:val="decimal"/>
      <w:lvlText w:val="%7."/>
      <w:lvlJc w:val="left"/>
      <w:pPr>
        <w:tabs>
          <w:tab w:val="num" w:pos="4680"/>
        </w:tabs>
        <w:ind w:left="4680" w:hanging="360"/>
      </w:pPr>
      <w:rPr>
        <w:rFonts w:cs="Times New Roman"/>
      </w:rPr>
    </w:lvl>
    <w:lvl w:ilvl="7" w:tplc="DE88C2BE">
      <w:start w:val="1"/>
      <w:numFmt w:val="lowerLetter"/>
      <w:lvlText w:val="%8."/>
      <w:lvlJc w:val="left"/>
      <w:pPr>
        <w:tabs>
          <w:tab w:val="num" w:pos="5400"/>
        </w:tabs>
        <w:ind w:left="5400" w:hanging="360"/>
      </w:pPr>
      <w:rPr>
        <w:rFonts w:cs="Times New Roman"/>
      </w:rPr>
    </w:lvl>
    <w:lvl w:ilvl="8" w:tplc="7C987B52">
      <w:start w:val="1"/>
      <w:numFmt w:val="lowerRoman"/>
      <w:lvlText w:val="%9."/>
      <w:lvlJc w:val="right"/>
      <w:pPr>
        <w:tabs>
          <w:tab w:val="num" w:pos="6120"/>
        </w:tabs>
        <w:ind w:left="6120" w:hanging="180"/>
      </w:pPr>
      <w:rPr>
        <w:rFonts w:cs="Times New Roman"/>
      </w:rPr>
    </w:lvl>
  </w:abstractNum>
  <w:abstractNum w:abstractNumId="32" w15:restartNumberingAfterBreak="0">
    <w:nsid w:val="516B45DB"/>
    <w:multiLevelType w:val="hybridMultilevel"/>
    <w:tmpl w:val="4F46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4F5B66"/>
    <w:multiLevelType w:val="hybridMultilevel"/>
    <w:tmpl w:val="25BC11EC"/>
    <w:lvl w:ilvl="0" w:tplc="9F0C13E0">
      <w:start w:val="1"/>
      <w:numFmt w:val="decimal"/>
      <w:lvlText w:val="%1."/>
      <w:lvlJc w:val="left"/>
      <w:pPr>
        <w:tabs>
          <w:tab w:val="num" w:pos="720"/>
        </w:tabs>
        <w:ind w:left="720" w:hanging="360"/>
      </w:pPr>
      <w:rPr>
        <w:rFonts w:cs="Times New Roman"/>
      </w:rPr>
    </w:lvl>
    <w:lvl w:ilvl="1" w:tplc="EB5845D8">
      <w:start w:val="1"/>
      <w:numFmt w:val="lowerLetter"/>
      <w:lvlText w:val="%2."/>
      <w:lvlJc w:val="left"/>
      <w:pPr>
        <w:tabs>
          <w:tab w:val="num" w:pos="1440"/>
        </w:tabs>
        <w:ind w:left="1440" w:hanging="360"/>
      </w:pPr>
      <w:rPr>
        <w:rFonts w:cs="Times New Roman"/>
      </w:rPr>
    </w:lvl>
    <w:lvl w:ilvl="2" w:tplc="C14C22C4">
      <w:start w:val="1"/>
      <w:numFmt w:val="lowerRoman"/>
      <w:lvlText w:val="%3."/>
      <w:lvlJc w:val="right"/>
      <w:pPr>
        <w:tabs>
          <w:tab w:val="num" w:pos="2160"/>
        </w:tabs>
        <w:ind w:left="2160" w:hanging="180"/>
      </w:pPr>
      <w:rPr>
        <w:rFonts w:cs="Times New Roman"/>
      </w:rPr>
    </w:lvl>
    <w:lvl w:ilvl="3" w:tplc="4596EC38">
      <w:start w:val="1"/>
      <w:numFmt w:val="decimal"/>
      <w:lvlText w:val="%4."/>
      <w:lvlJc w:val="left"/>
      <w:pPr>
        <w:tabs>
          <w:tab w:val="num" w:pos="2880"/>
        </w:tabs>
        <w:ind w:left="2880" w:hanging="360"/>
      </w:pPr>
      <w:rPr>
        <w:rFonts w:cs="Times New Roman"/>
      </w:rPr>
    </w:lvl>
    <w:lvl w:ilvl="4" w:tplc="A40E19C6">
      <w:start w:val="1"/>
      <w:numFmt w:val="lowerLetter"/>
      <w:lvlText w:val="%5."/>
      <w:lvlJc w:val="left"/>
      <w:pPr>
        <w:tabs>
          <w:tab w:val="num" w:pos="3600"/>
        </w:tabs>
        <w:ind w:left="3600" w:hanging="360"/>
      </w:pPr>
      <w:rPr>
        <w:rFonts w:cs="Times New Roman"/>
      </w:rPr>
    </w:lvl>
    <w:lvl w:ilvl="5" w:tplc="11B4A7F0">
      <w:start w:val="1"/>
      <w:numFmt w:val="lowerRoman"/>
      <w:lvlText w:val="%6."/>
      <w:lvlJc w:val="right"/>
      <w:pPr>
        <w:tabs>
          <w:tab w:val="num" w:pos="4320"/>
        </w:tabs>
        <w:ind w:left="4320" w:hanging="180"/>
      </w:pPr>
      <w:rPr>
        <w:rFonts w:cs="Times New Roman"/>
      </w:rPr>
    </w:lvl>
    <w:lvl w:ilvl="6" w:tplc="4ACCC512">
      <w:start w:val="1"/>
      <w:numFmt w:val="decimal"/>
      <w:lvlText w:val="%7."/>
      <w:lvlJc w:val="left"/>
      <w:pPr>
        <w:tabs>
          <w:tab w:val="num" w:pos="5040"/>
        </w:tabs>
        <w:ind w:left="5040" w:hanging="360"/>
      </w:pPr>
      <w:rPr>
        <w:rFonts w:cs="Times New Roman"/>
      </w:rPr>
    </w:lvl>
    <w:lvl w:ilvl="7" w:tplc="C41266CA">
      <w:start w:val="1"/>
      <w:numFmt w:val="lowerLetter"/>
      <w:lvlText w:val="%8."/>
      <w:lvlJc w:val="left"/>
      <w:pPr>
        <w:tabs>
          <w:tab w:val="num" w:pos="5760"/>
        </w:tabs>
        <w:ind w:left="5760" w:hanging="360"/>
      </w:pPr>
      <w:rPr>
        <w:rFonts w:cs="Times New Roman"/>
      </w:rPr>
    </w:lvl>
    <w:lvl w:ilvl="8" w:tplc="D7265E84">
      <w:start w:val="1"/>
      <w:numFmt w:val="lowerRoman"/>
      <w:lvlText w:val="%9."/>
      <w:lvlJc w:val="right"/>
      <w:pPr>
        <w:tabs>
          <w:tab w:val="num" w:pos="6480"/>
        </w:tabs>
        <w:ind w:left="6480" w:hanging="180"/>
      </w:pPr>
      <w:rPr>
        <w:rFonts w:cs="Times New Roman"/>
      </w:rPr>
    </w:lvl>
  </w:abstractNum>
  <w:abstractNum w:abstractNumId="34" w15:restartNumberingAfterBreak="0">
    <w:nsid w:val="5D746772"/>
    <w:multiLevelType w:val="hybridMultilevel"/>
    <w:tmpl w:val="24E6077E"/>
    <w:lvl w:ilvl="0" w:tplc="D0A868F2">
      <w:start w:val="1"/>
      <w:numFmt w:val="decimal"/>
      <w:lvlText w:val="%1."/>
      <w:lvlJc w:val="left"/>
      <w:pPr>
        <w:tabs>
          <w:tab w:val="num" w:pos="360"/>
        </w:tabs>
        <w:ind w:left="360" w:hanging="360"/>
      </w:pPr>
      <w:rPr>
        <w:rFonts w:cs="Times New Roman"/>
        <w:i w:val="0"/>
      </w:rPr>
    </w:lvl>
    <w:lvl w:ilvl="1" w:tplc="EAF20010">
      <w:start w:val="1"/>
      <w:numFmt w:val="lowerLetter"/>
      <w:lvlText w:val="%2."/>
      <w:lvlJc w:val="left"/>
      <w:pPr>
        <w:tabs>
          <w:tab w:val="num" w:pos="1080"/>
        </w:tabs>
        <w:ind w:left="1080" w:hanging="360"/>
      </w:pPr>
      <w:rPr>
        <w:rFonts w:cs="Times New Roman"/>
      </w:rPr>
    </w:lvl>
    <w:lvl w:ilvl="2" w:tplc="AA9A897C">
      <w:start w:val="1"/>
      <w:numFmt w:val="lowerRoman"/>
      <w:lvlText w:val="%3."/>
      <w:lvlJc w:val="right"/>
      <w:pPr>
        <w:tabs>
          <w:tab w:val="num" w:pos="1800"/>
        </w:tabs>
        <w:ind w:left="1800" w:hanging="180"/>
      </w:pPr>
      <w:rPr>
        <w:rFonts w:cs="Times New Roman"/>
      </w:rPr>
    </w:lvl>
    <w:lvl w:ilvl="3" w:tplc="D6B6905C">
      <w:start w:val="1"/>
      <w:numFmt w:val="decimal"/>
      <w:lvlText w:val="%4."/>
      <w:lvlJc w:val="left"/>
      <w:pPr>
        <w:tabs>
          <w:tab w:val="num" w:pos="2520"/>
        </w:tabs>
        <w:ind w:left="2520" w:hanging="360"/>
      </w:pPr>
      <w:rPr>
        <w:rFonts w:cs="Times New Roman"/>
      </w:rPr>
    </w:lvl>
    <w:lvl w:ilvl="4" w:tplc="C1788FF6">
      <w:start w:val="1"/>
      <w:numFmt w:val="lowerLetter"/>
      <w:lvlText w:val="%5."/>
      <w:lvlJc w:val="left"/>
      <w:pPr>
        <w:tabs>
          <w:tab w:val="num" w:pos="3240"/>
        </w:tabs>
        <w:ind w:left="3240" w:hanging="360"/>
      </w:pPr>
      <w:rPr>
        <w:rFonts w:cs="Times New Roman"/>
      </w:rPr>
    </w:lvl>
    <w:lvl w:ilvl="5" w:tplc="536842D6">
      <w:start w:val="1"/>
      <w:numFmt w:val="lowerRoman"/>
      <w:lvlText w:val="%6."/>
      <w:lvlJc w:val="right"/>
      <w:pPr>
        <w:tabs>
          <w:tab w:val="num" w:pos="3960"/>
        </w:tabs>
        <w:ind w:left="3960" w:hanging="180"/>
      </w:pPr>
      <w:rPr>
        <w:rFonts w:cs="Times New Roman"/>
      </w:rPr>
    </w:lvl>
    <w:lvl w:ilvl="6" w:tplc="655025AA">
      <w:start w:val="1"/>
      <w:numFmt w:val="decimal"/>
      <w:lvlText w:val="%7."/>
      <w:lvlJc w:val="left"/>
      <w:pPr>
        <w:tabs>
          <w:tab w:val="num" w:pos="4680"/>
        </w:tabs>
        <w:ind w:left="4680" w:hanging="360"/>
      </w:pPr>
      <w:rPr>
        <w:rFonts w:cs="Times New Roman"/>
      </w:rPr>
    </w:lvl>
    <w:lvl w:ilvl="7" w:tplc="76D40404">
      <w:start w:val="1"/>
      <w:numFmt w:val="lowerLetter"/>
      <w:lvlText w:val="%8."/>
      <w:lvlJc w:val="left"/>
      <w:pPr>
        <w:tabs>
          <w:tab w:val="num" w:pos="5400"/>
        </w:tabs>
        <w:ind w:left="5400" w:hanging="360"/>
      </w:pPr>
      <w:rPr>
        <w:rFonts w:cs="Times New Roman"/>
      </w:rPr>
    </w:lvl>
    <w:lvl w:ilvl="8" w:tplc="6D64F9F2">
      <w:start w:val="1"/>
      <w:numFmt w:val="lowerRoman"/>
      <w:lvlText w:val="%9."/>
      <w:lvlJc w:val="right"/>
      <w:pPr>
        <w:tabs>
          <w:tab w:val="num" w:pos="6120"/>
        </w:tabs>
        <w:ind w:left="6120" w:hanging="180"/>
      </w:pPr>
      <w:rPr>
        <w:rFonts w:cs="Times New Roman"/>
      </w:rPr>
    </w:lvl>
  </w:abstractNum>
  <w:abstractNum w:abstractNumId="35" w15:restartNumberingAfterBreak="0">
    <w:nsid w:val="5FBE3E3F"/>
    <w:multiLevelType w:val="hybridMultilevel"/>
    <w:tmpl w:val="75D6F316"/>
    <w:lvl w:ilvl="0" w:tplc="379260F4">
      <w:start w:val="1"/>
      <w:numFmt w:val="decimal"/>
      <w:lvlText w:val="%1."/>
      <w:lvlJc w:val="left"/>
      <w:pPr>
        <w:tabs>
          <w:tab w:val="num" w:pos="360"/>
        </w:tabs>
        <w:ind w:left="360" w:hanging="360"/>
      </w:pPr>
      <w:rPr>
        <w:rFonts w:cs="Times New Roman"/>
      </w:rPr>
    </w:lvl>
    <w:lvl w:ilvl="1" w:tplc="F47CE3FE">
      <w:start w:val="1"/>
      <w:numFmt w:val="lowerLetter"/>
      <w:lvlText w:val="%2."/>
      <w:lvlJc w:val="left"/>
      <w:pPr>
        <w:tabs>
          <w:tab w:val="num" w:pos="1080"/>
        </w:tabs>
        <w:ind w:left="1080" w:hanging="360"/>
      </w:pPr>
      <w:rPr>
        <w:rFonts w:cs="Times New Roman"/>
      </w:rPr>
    </w:lvl>
    <w:lvl w:ilvl="2" w:tplc="4216C080">
      <w:start w:val="1"/>
      <w:numFmt w:val="lowerRoman"/>
      <w:lvlText w:val="%3."/>
      <w:lvlJc w:val="right"/>
      <w:pPr>
        <w:tabs>
          <w:tab w:val="num" w:pos="1800"/>
        </w:tabs>
        <w:ind w:left="1800" w:hanging="180"/>
      </w:pPr>
      <w:rPr>
        <w:rFonts w:cs="Times New Roman"/>
      </w:rPr>
    </w:lvl>
    <w:lvl w:ilvl="3" w:tplc="8B8A9B66">
      <w:start w:val="1"/>
      <w:numFmt w:val="decimal"/>
      <w:lvlText w:val="%4."/>
      <w:lvlJc w:val="left"/>
      <w:pPr>
        <w:tabs>
          <w:tab w:val="num" w:pos="2520"/>
        </w:tabs>
        <w:ind w:left="2520" w:hanging="360"/>
      </w:pPr>
      <w:rPr>
        <w:rFonts w:cs="Times New Roman"/>
      </w:rPr>
    </w:lvl>
    <w:lvl w:ilvl="4" w:tplc="42006F82">
      <w:start w:val="1"/>
      <w:numFmt w:val="lowerLetter"/>
      <w:lvlText w:val="%5."/>
      <w:lvlJc w:val="left"/>
      <w:pPr>
        <w:tabs>
          <w:tab w:val="num" w:pos="3240"/>
        </w:tabs>
        <w:ind w:left="3240" w:hanging="360"/>
      </w:pPr>
      <w:rPr>
        <w:rFonts w:cs="Times New Roman"/>
      </w:rPr>
    </w:lvl>
    <w:lvl w:ilvl="5" w:tplc="3E164C06">
      <w:start w:val="1"/>
      <w:numFmt w:val="lowerRoman"/>
      <w:lvlText w:val="%6."/>
      <w:lvlJc w:val="right"/>
      <w:pPr>
        <w:tabs>
          <w:tab w:val="num" w:pos="3960"/>
        </w:tabs>
        <w:ind w:left="3960" w:hanging="180"/>
      </w:pPr>
      <w:rPr>
        <w:rFonts w:cs="Times New Roman"/>
      </w:rPr>
    </w:lvl>
    <w:lvl w:ilvl="6" w:tplc="1286FF3C">
      <w:start w:val="1"/>
      <w:numFmt w:val="decimal"/>
      <w:lvlText w:val="%7."/>
      <w:lvlJc w:val="left"/>
      <w:pPr>
        <w:tabs>
          <w:tab w:val="num" w:pos="4680"/>
        </w:tabs>
        <w:ind w:left="4680" w:hanging="360"/>
      </w:pPr>
      <w:rPr>
        <w:rFonts w:cs="Times New Roman"/>
      </w:rPr>
    </w:lvl>
    <w:lvl w:ilvl="7" w:tplc="61D21F7E">
      <w:start w:val="1"/>
      <w:numFmt w:val="lowerLetter"/>
      <w:lvlText w:val="%8."/>
      <w:lvlJc w:val="left"/>
      <w:pPr>
        <w:tabs>
          <w:tab w:val="num" w:pos="5400"/>
        </w:tabs>
        <w:ind w:left="5400" w:hanging="360"/>
      </w:pPr>
      <w:rPr>
        <w:rFonts w:cs="Times New Roman"/>
      </w:rPr>
    </w:lvl>
    <w:lvl w:ilvl="8" w:tplc="8E0CD5BE">
      <w:start w:val="1"/>
      <w:numFmt w:val="lowerRoman"/>
      <w:lvlText w:val="%9."/>
      <w:lvlJc w:val="right"/>
      <w:pPr>
        <w:tabs>
          <w:tab w:val="num" w:pos="6120"/>
        </w:tabs>
        <w:ind w:left="6120" w:hanging="180"/>
      </w:pPr>
      <w:rPr>
        <w:rFonts w:cs="Times New Roman"/>
      </w:rPr>
    </w:lvl>
  </w:abstractNum>
  <w:abstractNum w:abstractNumId="36" w15:restartNumberingAfterBreak="0">
    <w:nsid w:val="62C26C94"/>
    <w:multiLevelType w:val="hybridMultilevel"/>
    <w:tmpl w:val="7F3A3918"/>
    <w:lvl w:ilvl="0" w:tplc="36D05CB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2E74C4"/>
    <w:multiLevelType w:val="hybridMultilevel"/>
    <w:tmpl w:val="99E2F9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A3F08"/>
    <w:multiLevelType w:val="multilevel"/>
    <w:tmpl w:val="C5944162"/>
    <w:lvl w:ilvl="0">
      <w:start w:val="1"/>
      <w:numFmt w:val="decimal"/>
      <w:pStyle w:val="ListNumber"/>
      <w:lvlText w:val="%1."/>
      <w:lvlJc w:val="left"/>
      <w:pPr>
        <w:ind w:left="720" w:hanging="360"/>
      </w:pPr>
    </w:lvl>
    <w:lvl w:ilvl="1">
      <w:start w:val="1"/>
      <w:numFmt w:val="lowerLetter"/>
      <w:lvlText w:val="%2)"/>
      <w:lvlJc w:val="left"/>
      <w:pPr>
        <w:ind w:left="720" w:hanging="360"/>
      </w:pPr>
    </w:lvl>
    <w:lvl w:ilvl="2">
      <w:start w:val="1"/>
      <w:numFmt w:val="lowerRoman"/>
      <w:pStyle w:val="ListNumber3"/>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C3D76F3"/>
    <w:multiLevelType w:val="hybridMultilevel"/>
    <w:tmpl w:val="52086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9"/>
  </w:num>
  <w:num w:numId="3">
    <w:abstractNumId w:val="16"/>
  </w:num>
  <w:num w:numId="4">
    <w:abstractNumId w:val="28"/>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3"/>
  </w:num>
  <w:num w:numId="16">
    <w:abstractNumId w:val="26"/>
  </w:num>
  <w:num w:numId="17">
    <w:abstractNumId w:val="12"/>
  </w:num>
  <w:num w:numId="18">
    <w:abstractNumId w:val="31"/>
  </w:num>
  <w:num w:numId="19">
    <w:abstractNumId w:val="27"/>
  </w:num>
  <w:num w:numId="20">
    <w:abstractNumId w:val="20"/>
  </w:num>
  <w:num w:numId="21">
    <w:abstractNumId w:val="30"/>
  </w:num>
  <w:num w:numId="22">
    <w:abstractNumId w:val="33"/>
  </w:num>
  <w:num w:numId="23">
    <w:abstractNumId w:val="21"/>
  </w:num>
  <w:num w:numId="24">
    <w:abstractNumId w:val="36"/>
  </w:num>
  <w:num w:numId="25">
    <w:abstractNumId w:val="18"/>
  </w:num>
  <w:num w:numId="26">
    <w:abstractNumId w:val="10"/>
  </w:num>
  <w:num w:numId="27">
    <w:abstractNumId w:val="32"/>
  </w:num>
  <w:num w:numId="28">
    <w:abstractNumId w:val="15"/>
  </w:num>
  <w:num w:numId="29">
    <w:abstractNumId w:val="34"/>
  </w:num>
  <w:num w:numId="30">
    <w:abstractNumId w:val="35"/>
  </w:num>
  <w:num w:numId="31">
    <w:abstractNumId w:val="22"/>
  </w:num>
  <w:num w:numId="32">
    <w:abstractNumId w:val="17"/>
  </w:num>
  <w:num w:numId="33">
    <w:abstractNumId w:val="25"/>
  </w:num>
  <w:num w:numId="34">
    <w:abstractNumId w:val="28"/>
  </w:num>
  <w:num w:numId="35">
    <w:abstractNumId w:val="23"/>
  </w:num>
  <w:num w:numId="36">
    <w:abstractNumId w:val="5"/>
  </w:num>
  <w:num w:numId="37">
    <w:abstractNumId w:val="4"/>
  </w:num>
  <w:num w:numId="38">
    <w:abstractNumId w:val="38"/>
  </w:num>
  <w:num w:numId="39">
    <w:abstractNumId w:val="38"/>
  </w:num>
  <w:num w:numId="40">
    <w:abstractNumId w:val="38"/>
  </w:num>
  <w:num w:numId="41">
    <w:abstractNumId w:val="1"/>
  </w:num>
  <w:num w:numId="42">
    <w:abstractNumId w:val="0"/>
  </w:num>
  <w:num w:numId="43">
    <w:abstractNumId w:val="26"/>
  </w:num>
  <w:num w:numId="44">
    <w:abstractNumId w:val="38"/>
  </w:num>
  <w:num w:numId="45">
    <w:abstractNumId w:val="11"/>
  </w:num>
  <w:num w:numId="46">
    <w:abstractNumId w:val="39"/>
  </w:num>
  <w:num w:numId="47">
    <w:abstractNumId w:val="37"/>
  </w:num>
  <w:num w:numId="48">
    <w:abstractNumId w:val="13"/>
  </w:num>
  <w:num w:numId="49">
    <w:abstractNumId w:val="24"/>
  </w:num>
  <w:num w:numId="50">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58C"/>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7860"/>
    <w:rsid w:val="00017987"/>
    <w:rsid w:val="00020F36"/>
    <w:rsid w:val="0002168D"/>
    <w:rsid w:val="00023115"/>
    <w:rsid w:val="00024834"/>
    <w:rsid w:val="0002514B"/>
    <w:rsid w:val="00025597"/>
    <w:rsid w:val="000270A0"/>
    <w:rsid w:val="00030854"/>
    <w:rsid w:val="000309A8"/>
    <w:rsid w:val="000316D1"/>
    <w:rsid w:val="00032186"/>
    <w:rsid w:val="00032B86"/>
    <w:rsid w:val="00033AC8"/>
    <w:rsid w:val="00034253"/>
    <w:rsid w:val="0003557C"/>
    <w:rsid w:val="000360F0"/>
    <w:rsid w:val="0003639F"/>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A4E"/>
    <w:rsid w:val="000533C3"/>
    <w:rsid w:val="000535DF"/>
    <w:rsid w:val="00053C0E"/>
    <w:rsid w:val="000542A9"/>
    <w:rsid w:val="000546ED"/>
    <w:rsid w:val="00054FDF"/>
    <w:rsid w:val="00055053"/>
    <w:rsid w:val="00055960"/>
    <w:rsid w:val="0005638D"/>
    <w:rsid w:val="00057981"/>
    <w:rsid w:val="000579E1"/>
    <w:rsid w:val="00060139"/>
    <w:rsid w:val="00061237"/>
    <w:rsid w:val="00061C8C"/>
    <w:rsid w:val="00063174"/>
    <w:rsid w:val="00063EFD"/>
    <w:rsid w:val="00064D29"/>
    <w:rsid w:val="00065079"/>
    <w:rsid w:val="0006508F"/>
    <w:rsid w:val="00065179"/>
    <w:rsid w:val="00065BBD"/>
    <w:rsid w:val="00066E0F"/>
    <w:rsid w:val="000674AB"/>
    <w:rsid w:val="00070FD3"/>
    <w:rsid w:val="000717F1"/>
    <w:rsid w:val="00071B51"/>
    <w:rsid w:val="0007361F"/>
    <w:rsid w:val="0007443D"/>
    <w:rsid w:val="000749A3"/>
    <w:rsid w:val="00075619"/>
    <w:rsid w:val="00076D39"/>
    <w:rsid w:val="00077369"/>
    <w:rsid w:val="00080163"/>
    <w:rsid w:val="0008018E"/>
    <w:rsid w:val="000803ED"/>
    <w:rsid w:val="00081E48"/>
    <w:rsid w:val="00082DAA"/>
    <w:rsid w:val="0008421C"/>
    <w:rsid w:val="000850A7"/>
    <w:rsid w:val="000850F2"/>
    <w:rsid w:val="00085C63"/>
    <w:rsid w:val="00086713"/>
    <w:rsid w:val="00086995"/>
    <w:rsid w:val="000871CA"/>
    <w:rsid w:val="00090376"/>
    <w:rsid w:val="00090AE5"/>
    <w:rsid w:val="00091BAF"/>
    <w:rsid w:val="00092499"/>
    <w:rsid w:val="000925C0"/>
    <w:rsid w:val="00092A11"/>
    <w:rsid w:val="000933BA"/>
    <w:rsid w:val="00093461"/>
    <w:rsid w:val="00093511"/>
    <w:rsid w:val="00093AC8"/>
    <w:rsid w:val="00093ED4"/>
    <w:rsid w:val="000949CD"/>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59E7"/>
    <w:rsid w:val="000A66A7"/>
    <w:rsid w:val="000A683D"/>
    <w:rsid w:val="000A72B7"/>
    <w:rsid w:val="000A72C1"/>
    <w:rsid w:val="000A7665"/>
    <w:rsid w:val="000B0381"/>
    <w:rsid w:val="000B09BB"/>
    <w:rsid w:val="000B1199"/>
    <w:rsid w:val="000B1235"/>
    <w:rsid w:val="000B406B"/>
    <w:rsid w:val="000B567C"/>
    <w:rsid w:val="000B64FA"/>
    <w:rsid w:val="000B69B2"/>
    <w:rsid w:val="000C052B"/>
    <w:rsid w:val="000C087F"/>
    <w:rsid w:val="000C0CE8"/>
    <w:rsid w:val="000C1486"/>
    <w:rsid w:val="000C173E"/>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4ED2"/>
    <w:rsid w:val="000D78E8"/>
    <w:rsid w:val="000D7EBC"/>
    <w:rsid w:val="000D7F75"/>
    <w:rsid w:val="000E0D44"/>
    <w:rsid w:val="000E1582"/>
    <w:rsid w:val="000E22B3"/>
    <w:rsid w:val="000E2590"/>
    <w:rsid w:val="000E2C26"/>
    <w:rsid w:val="000E2C59"/>
    <w:rsid w:val="000E2EED"/>
    <w:rsid w:val="000E48CF"/>
    <w:rsid w:val="000E4AC6"/>
    <w:rsid w:val="000E5325"/>
    <w:rsid w:val="000E5AB2"/>
    <w:rsid w:val="000E5C37"/>
    <w:rsid w:val="000E5CFA"/>
    <w:rsid w:val="000E6A1C"/>
    <w:rsid w:val="000E7A4E"/>
    <w:rsid w:val="000E7BC8"/>
    <w:rsid w:val="000E7FAC"/>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066"/>
    <w:rsid w:val="00110AEA"/>
    <w:rsid w:val="00111C1D"/>
    <w:rsid w:val="00111C9D"/>
    <w:rsid w:val="0011243D"/>
    <w:rsid w:val="00113C13"/>
    <w:rsid w:val="001149C6"/>
    <w:rsid w:val="00114C07"/>
    <w:rsid w:val="00114C3E"/>
    <w:rsid w:val="00114E2F"/>
    <w:rsid w:val="001161CE"/>
    <w:rsid w:val="00116A9E"/>
    <w:rsid w:val="00117B10"/>
    <w:rsid w:val="00117C10"/>
    <w:rsid w:val="0012069E"/>
    <w:rsid w:val="00122B49"/>
    <w:rsid w:val="00122E3B"/>
    <w:rsid w:val="00123118"/>
    <w:rsid w:val="00123345"/>
    <w:rsid w:val="0012499A"/>
    <w:rsid w:val="00125EA1"/>
    <w:rsid w:val="001260A4"/>
    <w:rsid w:val="00126765"/>
    <w:rsid w:val="00126D48"/>
    <w:rsid w:val="00127203"/>
    <w:rsid w:val="00130953"/>
    <w:rsid w:val="001316B0"/>
    <w:rsid w:val="0013406A"/>
    <w:rsid w:val="00134BE5"/>
    <w:rsid w:val="001356D4"/>
    <w:rsid w:val="001358B0"/>
    <w:rsid w:val="00135C8C"/>
    <w:rsid w:val="0013754F"/>
    <w:rsid w:val="00137F46"/>
    <w:rsid w:val="0014023C"/>
    <w:rsid w:val="00142021"/>
    <w:rsid w:val="001427A3"/>
    <w:rsid w:val="001434CD"/>
    <w:rsid w:val="0014363C"/>
    <w:rsid w:val="00143669"/>
    <w:rsid w:val="00144B78"/>
    <w:rsid w:val="00144D76"/>
    <w:rsid w:val="001455B4"/>
    <w:rsid w:val="00145862"/>
    <w:rsid w:val="001459E5"/>
    <w:rsid w:val="0014613D"/>
    <w:rsid w:val="001500F6"/>
    <w:rsid w:val="001504AB"/>
    <w:rsid w:val="001508D0"/>
    <w:rsid w:val="001512B8"/>
    <w:rsid w:val="00151506"/>
    <w:rsid w:val="001517E0"/>
    <w:rsid w:val="00151A8A"/>
    <w:rsid w:val="00151FBA"/>
    <w:rsid w:val="00152153"/>
    <w:rsid w:val="00153316"/>
    <w:rsid w:val="00153AD0"/>
    <w:rsid w:val="00154396"/>
    <w:rsid w:val="001548EE"/>
    <w:rsid w:val="0015509C"/>
    <w:rsid w:val="00155883"/>
    <w:rsid w:val="001562A3"/>
    <w:rsid w:val="00157A39"/>
    <w:rsid w:val="00157EBF"/>
    <w:rsid w:val="00160083"/>
    <w:rsid w:val="00161695"/>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10B3"/>
    <w:rsid w:val="0018181A"/>
    <w:rsid w:val="00182059"/>
    <w:rsid w:val="00182320"/>
    <w:rsid w:val="00183882"/>
    <w:rsid w:val="00183AD1"/>
    <w:rsid w:val="001840E1"/>
    <w:rsid w:val="001848BB"/>
    <w:rsid w:val="00184C9C"/>
    <w:rsid w:val="001853CC"/>
    <w:rsid w:val="001859FE"/>
    <w:rsid w:val="00185E46"/>
    <w:rsid w:val="00185F08"/>
    <w:rsid w:val="00186D82"/>
    <w:rsid w:val="00187D32"/>
    <w:rsid w:val="001902A0"/>
    <w:rsid w:val="0019071C"/>
    <w:rsid w:val="001911D4"/>
    <w:rsid w:val="00191334"/>
    <w:rsid w:val="001929DF"/>
    <w:rsid w:val="0019333C"/>
    <w:rsid w:val="00194BBD"/>
    <w:rsid w:val="00195BF0"/>
    <w:rsid w:val="0019660B"/>
    <w:rsid w:val="001977A9"/>
    <w:rsid w:val="001977EB"/>
    <w:rsid w:val="00197F99"/>
    <w:rsid w:val="001A072B"/>
    <w:rsid w:val="001A3459"/>
    <w:rsid w:val="001A3A8C"/>
    <w:rsid w:val="001A4263"/>
    <w:rsid w:val="001A456D"/>
    <w:rsid w:val="001A55E2"/>
    <w:rsid w:val="001A562A"/>
    <w:rsid w:val="001A6713"/>
    <w:rsid w:val="001A67EC"/>
    <w:rsid w:val="001B259E"/>
    <w:rsid w:val="001B30CF"/>
    <w:rsid w:val="001B3B88"/>
    <w:rsid w:val="001B3CE9"/>
    <w:rsid w:val="001B4E7F"/>
    <w:rsid w:val="001B5029"/>
    <w:rsid w:val="001B5178"/>
    <w:rsid w:val="001B5AF2"/>
    <w:rsid w:val="001B78DF"/>
    <w:rsid w:val="001B7E74"/>
    <w:rsid w:val="001C09FE"/>
    <w:rsid w:val="001C3839"/>
    <w:rsid w:val="001C4586"/>
    <w:rsid w:val="001C4E6D"/>
    <w:rsid w:val="001C5E3F"/>
    <w:rsid w:val="001C7205"/>
    <w:rsid w:val="001D0385"/>
    <w:rsid w:val="001D0FA1"/>
    <w:rsid w:val="001D168C"/>
    <w:rsid w:val="001D19A6"/>
    <w:rsid w:val="001D1A8D"/>
    <w:rsid w:val="001D2CC3"/>
    <w:rsid w:val="001D300A"/>
    <w:rsid w:val="001D3139"/>
    <w:rsid w:val="001D35B7"/>
    <w:rsid w:val="001D38D5"/>
    <w:rsid w:val="001D44C6"/>
    <w:rsid w:val="001D4B32"/>
    <w:rsid w:val="001D5536"/>
    <w:rsid w:val="001D71DB"/>
    <w:rsid w:val="001E0395"/>
    <w:rsid w:val="001E0508"/>
    <w:rsid w:val="001E0827"/>
    <w:rsid w:val="001E1DA6"/>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1125"/>
    <w:rsid w:val="001F203A"/>
    <w:rsid w:val="001F25EF"/>
    <w:rsid w:val="001F2C78"/>
    <w:rsid w:val="001F33DA"/>
    <w:rsid w:val="001F3E0F"/>
    <w:rsid w:val="001F4336"/>
    <w:rsid w:val="001F49AB"/>
    <w:rsid w:val="001F4D26"/>
    <w:rsid w:val="001F558E"/>
    <w:rsid w:val="001F5883"/>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65E"/>
    <w:rsid w:val="00210856"/>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7594"/>
    <w:rsid w:val="0022762D"/>
    <w:rsid w:val="00227BA4"/>
    <w:rsid w:val="00230A8C"/>
    <w:rsid w:val="00232C0B"/>
    <w:rsid w:val="002343D5"/>
    <w:rsid w:val="00235532"/>
    <w:rsid w:val="00235CE9"/>
    <w:rsid w:val="00235F37"/>
    <w:rsid w:val="00236297"/>
    <w:rsid w:val="00237055"/>
    <w:rsid w:val="0024027F"/>
    <w:rsid w:val="00240DD3"/>
    <w:rsid w:val="00241C24"/>
    <w:rsid w:val="002421DD"/>
    <w:rsid w:val="00242255"/>
    <w:rsid w:val="0024291B"/>
    <w:rsid w:val="002443A6"/>
    <w:rsid w:val="002443C9"/>
    <w:rsid w:val="002449A5"/>
    <w:rsid w:val="00244B4A"/>
    <w:rsid w:val="002450AF"/>
    <w:rsid w:val="00245718"/>
    <w:rsid w:val="00246088"/>
    <w:rsid w:val="00246242"/>
    <w:rsid w:val="00247651"/>
    <w:rsid w:val="002516C2"/>
    <w:rsid w:val="00253195"/>
    <w:rsid w:val="00254551"/>
    <w:rsid w:val="0025482C"/>
    <w:rsid w:val="0025531A"/>
    <w:rsid w:val="00255424"/>
    <w:rsid w:val="002556F1"/>
    <w:rsid w:val="00256489"/>
    <w:rsid w:val="002567FA"/>
    <w:rsid w:val="002572D4"/>
    <w:rsid w:val="00257397"/>
    <w:rsid w:val="00257970"/>
    <w:rsid w:val="00257CB2"/>
    <w:rsid w:val="00260013"/>
    <w:rsid w:val="002612FE"/>
    <w:rsid w:val="00261D0E"/>
    <w:rsid w:val="00261EE6"/>
    <w:rsid w:val="00263387"/>
    <w:rsid w:val="0026408C"/>
    <w:rsid w:val="00265544"/>
    <w:rsid w:val="00265B1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28FC"/>
    <w:rsid w:val="0028371D"/>
    <w:rsid w:val="00283C45"/>
    <w:rsid w:val="00284825"/>
    <w:rsid w:val="002860EA"/>
    <w:rsid w:val="00286BDC"/>
    <w:rsid w:val="00287570"/>
    <w:rsid w:val="00287B91"/>
    <w:rsid w:val="002903D6"/>
    <w:rsid w:val="0029083A"/>
    <w:rsid w:val="00290B8D"/>
    <w:rsid w:val="00291792"/>
    <w:rsid w:val="00291A5A"/>
    <w:rsid w:val="00292234"/>
    <w:rsid w:val="00292995"/>
    <w:rsid w:val="002930B6"/>
    <w:rsid w:val="0029329D"/>
    <w:rsid w:val="00294357"/>
    <w:rsid w:val="0029598B"/>
    <w:rsid w:val="00295DC4"/>
    <w:rsid w:val="00296F7B"/>
    <w:rsid w:val="00296F95"/>
    <w:rsid w:val="002972DF"/>
    <w:rsid w:val="0029791A"/>
    <w:rsid w:val="00297CFE"/>
    <w:rsid w:val="002A1BB2"/>
    <w:rsid w:val="002A376D"/>
    <w:rsid w:val="002A3A4D"/>
    <w:rsid w:val="002A3D4E"/>
    <w:rsid w:val="002A4175"/>
    <w:rsid w:val="002A4B5E"/>
    <w:rsid w:val="002A56D1"/>
    <w:rsid w:val="002A5DC4"/>
    <w:rsid w:val="002A5EED"/>
    <w:rsid w:val="002A7456"/>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4869"/>
    <w:rsid w:val="002C53BA"/>
    <w:rsid w:val="002C6488"/>
    <w:rsid w:val="002C64F6"/>
    <w:rsid w:val="002C6655"/>
    <w:rsid w:val="002C6D86"/>
    <w:rsid w:val="002D03F1"/>
    <w:rsid w:val="002D1AF1"/>
    <w:rsid w:val="002D2C75"/>
    <w:rsid w:val="002D2D46"/>
    <w:rsid w:val="002D374C"/>
    <w:rsid w:val="002D3BA0"/>
    <w:rsid w:val="002D3C8E"/>
    <w:rsid w:val="002D46BA"/>
    <w:rsid w:val="002D4E29"/>
    <w:rsid w:val="002D6C8E"/>
    <w:rsid w:val="002D794F"/>
    <w:rsid w:val="002D7D4D"/>
    <w:rsid w:val="002D7EC2"/>
    <w:rsid w:val="002D7F16"/>
    <w:rsid w:val="002E03D8"/>
    <w:rsid w:val="002E06A9"/>
    <w:rsid w:val="002E0DC1"/>
    <w:rsid w:val="002E10DB"/>
    <w:rsid w:val="002E11B8"/>
    <w:rsid w:val="002E1787"/>
    <w:rsid w:val="002E36A1"/>
    <w:rsid w:val="002E3A3F"/>
    <w:rsid w:val="002E4D92"/>
    <w:rsid w:val="002E5216"/>
    <w:rsid w:val="002E5B05"/>
    <w:rsid w:val="002E7C85"/>
    <w:rsid w:val="002F0154"/>
    <w:rsid w:val="002F3084"/>
    <w:rsid w:val="002F3531"/>
    <w:rsid w:val="002F364D"/>
    <w:rsid w:val="002F3783"/>
    <w:rsid w:val="002F3C09"/>
    <w:rsid w:val="002F3F78"/>
    <w:rsid w:val="002F5482"/>
    <w:rsid w:val="002F6487"/>
    <w:rsid w:val="002F67D7"/>
    <w:rsid w:val="002F7E18"/>
    <w:rsid w:val="002F7FF8"/>
    <w:rsid w:val="003001DC"/>
    <w:rsid w:val="003002F6"/>
    <w:rsid w:val="0030040A"/>
    <w:rsid w:val="00300B5B"/>
    <w:rsid w:val="003015F6"/>
    <w:rsid w:val="00303752"/>
    <w:rsid w:val="0030392A"/>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9D2"/>
    <w:rsid w:val="00324B29"/>
    <w:rsid w:val="00326033"/>
    <w:rsid w:val="00326B08"/>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4999"/>
    <w:rsid w:val="00344E83"/>
    <w:rsid w:val="00347DC4"/>
    <w:rsid w:val="00347EAE"/>
    <w:rsid w:val="00347F5D"/>
    <w:rsid w:val="00350017"/>
    <w:rsid w:val="00351D59"/>
    <w:rsid w:val="0035578D"/>
    <w:rsid w:val="003561E4"/>
    <w:rsid w:val="0035667B"/>
    <w:rsid w:val="00357807"/>
    <w:rsid w:val="00360A7B"/>
    <w:rsid w:val="00361DCB"/>
    <w:rsid w:val="00362092"/>
    <w:rsid w:val="003629A3"/>
    <w:rsid w:val="003629C1"/>
    <w:rsid w:val="003637D9"/>
    <w:rsid w:val="003646FD"/>
    <w:rsid w:val="00364976"/>
    <w:rsid w:val="00365301"/>
    <w:rsid w:val="0036552F"/>
    <w:rsid w:val="00365B95"/>
    <w:rsid w:val="00365CB6"/>
    <w:rsid w:val="00366220"/>
    <w:rsid w:val="00366737"/>
    <w:rsid w:val="0036704F"/>
    <w:rsid w:val="0036791A"/>
    <w:rsid w:val="00367BB7"/>
    <w:rsid w:val="0037028A"/>
    <w:rsid w:val="00370C63"/>
    <w:rsid w:val="00371388"/>
    <w:rsid w:val="003716A5"/>
    <w:rsid w:val="00371BAA"/>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5BE3"/>
    <w:rsid w:val="00386C45"/>
    <w:rsid w:val="00387247"/>
    <w:rsid w:val="00387E2F"/>
    <w:rsid w:val="003900B4"/>
    <w:rsid w:val="0039182A"/>
    <w:rsid w:val="0039183E"/>
    <w:rsid w:val="00391D1D"/>
    <w:rsid w:val="00392356"/>
    <w:rsid w:val="00392F7C"/>
    <w:rsid w:val="003937C8"/>
    <w:rsid w:val="00393D96"/>
    <w:rsid w:val="0039474D"/>
    <w:rsid w:val="00394836"/>
    <w:rsid w:val="00395109"/>
    <w:rsid w:val="003953D8"/>
    <w:rsid w:val="00395E1B"/>
    <w:rsid w:val="003961C6"/>
    <w:rsid w:val="003964C9"/>
    <w:rsid w:val="003A23DB"/>
    <w:rsid w:val="003A29C0"/>
    <w:rsid w:val="003A2C4F"/>
    <w:rsid w:val="003A2E00"/>
    <w:rsid w:val="003A3434"/>
    <w:rsid w:val="003A349D"/>
    <w:rsid w:val="003A41FF"/>
    <w:rsid w:val="003A4404"/>
    <w:rsid w:val="003A51C8"/>
    <w:rsid w:val="003A56F3"/>
    <w:rsid w:val="003A5855"/>
    <w:rsid w:val="003A6465"/>
    <w:rsid w:val="003A73DD"/>
    <w:rsid w:val="003B09EE"/>
    <w:rsid w:val="003B0DA5"/>
    <w:rsid w:val="003B1327"/>
    <w:rsid w:val="003B147A"/>
    <w:rsid w:val="003B1C48"/>
    <w:rsid w:val="003B21C9"/>
    <w:rsid w:val="003B2898"/>
    <w:rsid w:val="003B32DB"/>
    <w:rsid w:val="003B410C"/>
    <w:rsid w:val="003B5D17"/>
    <w:rsid w:val="003B5E8A"/>
    <w:rsid w:val="003B7541"/>
    <w:rsid w:val="003B7B2B"/>
    <w:rsid w:val="003C0563"/>
    <w:rsid w:val="003C106D"/>
    <w:rsid w:val="003C19D9"/>
    <w:rsid w:val="003C3B13"/>
    <w:rsid w:val="003C4D7D"/>
    <w:rsid w:val="003C5216"/>
    <w:rsid w:val="003C5412"/>
    <w:rsid w:val="003C5746"/>
    <w:rsid w:val="003C57C3"/>
    <w:rsid w:val="003C6490"/>
    <w:rsid w:val="003C689E"/>
    <w:rsid w:val="003C6DB7"/>
    <w:rsid w:val="003C7236"/>
    <w:rsid w:val="003D0099"/>
    <w:rsid w:val="003D17BD"/>
    <w:rsid w:val="003D19A0"/>
    <w:rsid w:val="003D2059"/>
    <w:rsid w:val="003D2F7A"/>
    <w:rsid w:val="003D3FAC"/>
    <w:rsid w:val="003D438F"/>
    <w:rsid w:val="003D4FCA"/>
    <w:rsid w:val="003D5C80"/>
    <w:rsid w:val="003D628E"/>
    <w:rsid w:val="003D6EFC"/>
    <w:rsid w:val="003D7502"/>
    <w:rsid w:val="003D7A1C"/>
    <w:rsid w:val="003D7E75"/>
    <w:rsid w:val="003E0721"/>
    <w:rsid w:val="003E0AF6"/>
    <w:rsid w:val="003E28BA"/>
    <w:rsid w:val="003E2E02"/>
    <w:rsid w:val="003E32F2"/>
    <w:rsid w:val="003E3A3B"/>
    <w:rsid w:val="003E3ECF"/>
    <w:rsid w:val="003E3F16"/>
    <w:rsid w:val="003E409E"/>
    <w:rsid w:val="003E4E3A"/>
    <w:rsid w:val="003E517F"/>
    <w:rsid w:val="003F0AAB"/>
    <w:rsid w:val="003F1764"/>
    <w:rsid w:val="003F1E16"/>
    <w:rsid w:val="003F2F80"/>
    <w:rsid w:val="003F34F0"/>
    <w:rsid w:val="003F3DC5"/>
    <w:rsid w:val="003F46F1"/>
    <w:rsid w:val="003F54F8"/>
    <w:rsid w:val="003F56A2"/>
    <w:rsid w:val="003F5A95"/>
    <w:rsid w:val="003F7A13"/>
    <w:rsid w:val="004000DC"/>
    <w:rsid w:val="004000F9"/>
    <w:rsid w:val="0040056D"/>
    <w:rsid w:val="00401186"/>
    <w:rsid w:val="00401E3C"/>
    <w:rsid w:val="004020BF"/>
    <w:rsid w:val="00402151"/>
    <w:rsid w:val="004027B6"/>
    <w:rsid w:val="00402B17"/>
    <w:rsid w:val="00402E5D"/>
    <w:rsid w:val="004033D1"/>
    <w:rsid w:val="00403518"/>
    <w:rsid w:val="00404A1A"/>
    <w:rsid w:val="00404A6C"/>
    <w:rsid w:val="00405B0F"/>
    <w:rsid w:val="00406E39"/>
    <w:rsid w:val="00407930"/>
    <w:rsid w:val="00407973"/>
    <w:rsid w:val="00410479"/>
    <w:rsid w:val="00410B42"/>
    <w:rsid w:val="00411746"/>
    <w:rsid w:val="00412514"/>
    <w:rsid w:val="00412825"/>
    <w:rsid w:val="00413819"/>
    <w:rsid w:val="00414A2E"/>
    <w:rsid w:val="00414E8C"/>
    <w:rsid w:val="004161CF"/>
    <w:rsid w:val="004175A3"/>
    <w:rsid w:val="00417DE5"/>
    <w:rsid w:val="00420043"/>
    <w:rsid w:val="0042169A"/>
    <w:rsid w:val="004220EE"/>
    <w:rsid w:val="00422329"/>
    <w:rsid w:val="004239FE"/>
    <w:rsid w:val="00424FC6"/>
    <w:rsid w:val="0042501A"/>
    <w:rsid w:val="004252AA"/>
    <w:rsid w:val="0042580A"/>
    <w:rsid w:val="00426C21"/>
    <w:rsid w:val="00426C84"/>
    <w:rsid w:val="004318BB"/>
    <w:rsid w:val="00432CBD"/>
    <w:rsid w:val="00433B7B"/>
    <w:rsid w:val="004340EA"/>
    <w:rsid w:val="00434203"/>
    <w:rsid w:val="00434B4F"/>
    <w:rsid w:val="00434BB2"/>
    <w:rsid w:val="00434DB2"/>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554C"/>
    <w:rsid w:val="00455833"/>
    <w:rsid w:val="00456302"/>
    <w:rsid w:val="004567CF"/>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2C"/>
    <w:rsid w:val="00471B92"/>
    <w:rsid w:val="00471DDC"/>
    <w:rsid w:val="00472AFA"/>
    <w:rsid w:val="00472BF3"/>
    <w:rsid w:val="00472C31"/>
    <w:rsid w:val="0047334C"/>
    <w:rsid w:val="004733A0"/>
    <w:rsid w:val="0047372B"/>
    <w:rsid w:val="004748BB"/>
    <w:rsid w:val="004754BE"/>
    <w:rsid w:val="004755ED"/>
    <w:rsid w:val="00475E1E"/>
    <w:rsid w:val="004763B6"/>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87DAE"/>
    <w:rsid w:val="004908D5"/>
    <w:rsid w:val="00490AB4"/>
    <w:rsid w:val="00490DF6"/>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39A9"/>
    <w:rsid w:val="004A3BA4"/>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D0E"/>
    <w:rsid w:val="004C123B"/>
    <w:rsid w:val="004C1C48"/>
    <w:rsid w:val="004C23E7"/>
    <w:rsid w:val="004C2419"/>
    <w:rsid w:val="004C2B0D"/>
    <w:rsid w:val="004C3B95"/>
    <w:rsid w:val="004C40F3"/>
    <w:rsid w:val="004C41BA"/>
    <w:rsid w:val="004C4285"/>
    <w:rsid w:val="004C56C2"/>
    <w:rsid w:val="004C5A6C"/>
    <w:rsid w:val="004C65D1"/>
    <w:rsid w:val="004C6A76"/>
    <w:rsid w:val="004C7116"/>
    <w:rsid w:val="004C7BDE"/>
    <w:rsid w:val="004D1CA4"/>
    <w:rsid w:val="004D26EF"/>
    <w:rsid w:val="004D29F0"/>
    <w:rsid w:val="004D31E7"/>
    <w:rsid w:val="004D345F"/>
    <w:rsid w:val="004D459B"/>
    <w:rsid w:val="004D45D2"/>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B62"/>
    <w:rsid w:val="004F312E"/>
    <w:rsid w:val="004F342A"/>
    <w:rsid w:val="004F3619"/>
    <w:rsid w:val="004F57E8"/>
    <w:rsid w:val="004F6FAA"/>
    <w:rsid w:val="004F7487"/>
    <w:rsid w:val="004F76E8"/>
    <w:rsid w:val="00501FBC"/>
    <w:rsid w:val="00502D89"/>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D42"/>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4CB9"/>
    <w:rsid w:val="0053527A"/>
    <w:rsid w:val="0053572C"/>
    <w:rsid w:val="0053573A"/>
    <w:rsid w:val="005360C8"/>
    <w:rsid w:val="00536C4A"/>
    <w:rsid w:val="00537170"/>
    <w:rsid w:val="00537ADB"/>
    <w:rsid w:val="00537EC9"/>
    <w:rsid w:val="00541561"/>
    <w:rsid w:val="00541BEF"/>
    <w:rsid w:val="00542984"/>
    <w:rsid w:val="00543E55"/>
    <w:rsid w:val="0054489A"/>
    <w:rsid w:val="00544A09"/>
    <w:rsid w:val="00544B26"/>
    <w:rsid w:val="00545D08"/>
    <w:rsid w:val="00545EFD"/>
    <w:rsid w:val="005466A3"/>
    <w:rsid w:val="005467B5"/>
    <w:rsid w:val="00547036"/>
    <w:rsid w:val="005470B2"/>
    <w:rsid w:val="00547838"/>
    <w:rsid w:val="00547D4E"/>
    <w:rsid w:val="005506E1"/>
    <w:rsid w:val="00550C5A"/>
    <w:rsid w:val="00550ECA"/>
    <w:rsid w:val="0055219A"/>
    <w:rsid w:val="00552B4F"/>
    <w:rsid w:val="00553F87"/>
    <w:rsid w:val="00555AD9"/>
    <w:rsid w:val="00556635"/>
    <w:rsid w:val="00556BAE"/>
    <w:rsid w:val="0055708F"/>
    <w:rsid w:val="00557264"/>
    <w:rsid w:val="00557578"/>
    <w:rsid w:val="0056060C"/>
    <w:rsid w:val="00561D4C"/>
    <w:rsid w:val="00561DFC"/>
    <w:rsid w:val="00561E34"/>
    <w:rsid w:val="00562836"/>
    <w:rsid w:val="00563CB5"/>
    <w:rsid w:val="0056498D"/>
    <w:rsid w:val="00565B3C"/>
    <w:rsid w:val="00565EA4"/>
    <w:rsid w:val="00567584"/>
    <w:rsid w:val="00567F95"/>
    <w:rsid w:val="00570088"/>
    <w:rsid w:val="005702B4"/>
    <w:rsid w:val="00573554"/>
    <w:rsid w:val="00574473"/>
    <w:rsid w:val="0057612E"/>
    <w:rsid w:val="00577085"/>
    <w:rsid w:val="005807C5"/>
    <w:rsid w:val="00580A81"/>
    <w:rsid w:val="00580A85"/>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5A76"/>
    <w:rsid w:val="0059693A"/>
    <w:rsid w:val="00596BDE"/>
    <w:rsid w:val="00597696"/>
    <w:rsid w:val="005979A4"/>
    <w:rsid w:val="00597B6B"/>
    <w:rsid w:val="005A06B7"/>
    <w:rsid w:val="005A191C"/>
    <w:rsid w:val="005A1D69"/>
    <w:rsid w:val="005A2267"/>
    <w:rsid w:val="005A2A89"/>
    <w:rsid w:val="005A2C69"/>
    <w:rsid w:val="005A2CD1"/>
    <w:rsid w:val="005A2FA8"/>
    <w:rsid w:val="005A4385"/>
    <w:rsid w:val="005A6D89"/>
    <w:rsid w:val="005B078E"/>
    <w:rsid w:val="005B1498"/>
    <w:rsid w:val="005B1BC9"/>
    <w:rsid w:val="005B2406"/>
    <w:rsid w:val="005B3547"/>
    <w:rsid w:val="005B3B2B"/>
    <w:rsid w:val="005B426E"/>
    <w:rsid w:val="005B432B"/>
    <w:rsid w:val="005B4701"/>
    <w:rsid w:val="005B4833"/>
    <w:rsid w:val="005B48B3"/>
    <w:rsid w:val="005B4AA1"/>
    <w:rsid w:val="005B56DF"/>
    <w:rsid w:val="005B592B"/>
    <w:rsid w:val="005B5C2A"/>
    <w:rsid w:val="005B65D6"/>
    <w:rsid w:val="005B6A40"/>
    <w:rsid w:val="005C0246"/>
    <w:rsid w:val="005C04C9"/>
    <w:rsid w:val="005C1BC0"/>
    <w:rsid w:val="005C2512"/>
    <w:rsid w:val="005C257A"/>
    <w:rsid w:val="005C28D1"/>
    <w:rsid w:val="005C29C5"/>
    <w:rsid w:val="005C2D5E"/>
    <w:rsid w:val="005C3309"/>
    <w:rsid w:val="005C3CCE"/>
    <w:rsid w:val="005C4986"/>
    <w:rsid w:val="005C633B"/>
    <w:rsid w:val="005D0791"/>
    <w:rsid w:val="005D0E9E"/>
    <w:rsid w:val="005D145E"/>
    <w:rsid w:val="005D1524"/>
    <w:rsid w:val="005D2DD5"/>
    <w:rsid w:val="005D74DB"/>
    <w:rsid w:val="005E0B35"/>
    <w:rsid w:val="005E123F"/>
    <w:rsid w:val="005E1BEA"/>
    <w:rsid w:val="005E3723"/>
    <w:rsid w:val="005E39E6"/>
    <w:rsid w:val="005E519D"/>
    <w:rsid w:val="005E5D2A"/>
    <w:rsid w:val="005E5DEA"/>
    <w:rsid w:val="005E65ED"/>
    <w:rsid w:val="005E6823"/>
    <w:rsid w:val="005E74F8"/>
    <w:rsid w:val="005F1014"/>
    <w:rsid w:val="005F1584"/>
    <w:rsid w:val="005F1587"/>
    <w:rsid w:val="005F17E1"/>
    <w:rsid w:val="005F1954"/>
    <w:rsid w:val="005F1B50"/>
    <w:rsid w:val="005F20A0"/>
    <w:rsid w:val="005F27E7"/>
    <w:rsid w:val="005F3B4B"/>
    <w:rsid w:val="005F4FEC"/>
    <w:rsid w:val="005F510B"/>
    <w:rsid w:val="005F60F9"/>
    <w:rsid w:val="005F6BE9"/>
    <w:rsid w:val="005F6F44"/>
    <w:rsid w:val="005F7A5F"/>
    <w:rsid w:val="00600C67"/>
    <w:rsid w:val="00600FBB"/>
    <w:rsid w:val="006011FB"/>
    <w:rsid w:val="00601BBE"/>
    <w:rsid w:val="006021CD"/>
    <w:rsid w:val="00602DB0"/>
    <w:rsid w:val="00603D8D"/>
    <w:rsid w:val="00603EEA"/>
    <w:rsid w:val="00605756"/>
    <w:rsid w:val="006070AF"/>
    <w:rsid w:val="00607C5A"/>
    <w:rsid w:val="00607EAC"/>
    <w:rsid w:val="00610084"/>
    <w:rsid w:val="0061022A"/>
    <w:rsid w:val="00610319"/>
    <w:rsid w:val="00610F7C"/>
    <w:rsid w:val="00611560"/>
    <w:rsid w:val="00611E24"/>
    <w:rsid w:val="00612AF5"/>
    <w:rsid w:val="00612F13"/>
    <w:rsid w:val="00613023"/>
    <w:rsid w:val="006132C9"/>
    <w:rsid w:val="00613B32"/>
    <w:rsid w:val="00614278"/>
    <w:rsid w:val="00616C51"/>
    <w:rsid w:val="0061797B"/>
    <w:rsid w:val="006207EE"/>
    <w:rsid w:val="006220A2"/>
    <w:rsid w:val="00622912"/>
    <w:rsid w:val="00622C19"/>
    <w:rsid w:val="00623413"/>
    <w:rsid w:val="00624340"/>
    <w:rsid w:val="00624DC6"/>
    <w:rsid w:val="00625011"/>
    <w:rsid w:val="0062563F"/>
    <w:rsid w:val="006258B4"/>
    <w:rsid w:val="00626C2C"/>
    <w:rsid w:val="00626D4E"/>
    <w:rsid w:val="00626F93"/>
    <w:rsid w:val="006277C1"/>
    <w:rsid w:val="00627A49"/>
    <w:rsid w:val="0063104F"/>
    <w:rsid w:val="0063148F"/>
    <w:rsid w:val="00631B91"/>
    <w:rsid w:val="00631BAD"/>
    <w:rsid w:val="006321F7"/>
    <w:rsid w:val="00633108"/>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C94"/>
    <w:rsid w:val="006423FC"/>
    <w:rsid w:val="00642B73"/>
    <w:rsid w:val="00642D61"/>
    <w:rsid w:val="00642D9C"/>
    <w:rsid w:val="006433DF"/>
    <w:rsid w:val="0064513A"/>
    <w:rsid w:val="00645576"/>
    <w:rsid w:val="00646545"/>
    <w:rsid w:val="0064661A"/>
    <w:rsid w:val="006467F7"/>
    <w:rsid w:val="006469FC"/>
    <w:rsid w:val="006472A6"/>
    <w:rsid w:val="0064737C"/>
    <w:rsid w:val="00647CDC"/>
    <w:rsid w:val="006502DA"/>
    <w:rsid w:val="00650928"/>
    <w:rsid w:val="006509E0"/>
    <w:rsid w:val="00650B9B"/>
    <w:rsid w:val="00650D9D"/>
    <w:rsid w:val="00651954"/>
    <w:rsid w:val="006532C1"/>
    <w:rsid w:val="00655318"/>
    <w:rsid w:val="00655C4A"/>
    <w:rsid w:val="006569D7"/>
    <w:rsid w:val="006571D5"/>
    <w:rsid w:val="0065789E"/>
    <w:rsid w:val="00657928"/>
    <w:rsid w:val="00657980"/>
    <w:rsid w:val="006579CE"/>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4093"/>
    <w:rsid w:val="00674AA2"/>
    <w:rsid w:val="0067504C"/>
    <w:rsid w:val="006767E3"/>
    <w:rsid w:val="00676B67"/>
    <w:rsid w:val="00676DB8"/>
    <w:rsid w:val="00677D1B"/>
    <w:rsid w:val="00677DC7"/>
    <w:rsid w:val="0068064B"/>
    <w:rsid w:val="006828C8"/>
    <w:rsid w:val="00683230"/>
    <w:rsid w:val="00684056"/>
    <w:rsid w:val="00685B0E"/>
    <w:rsid w:val="00686232"/>
    <w:rsid w:val="00686375"/>
    <w:rsid w:val="00686741"/>
    <w:rsid w:val="00690AB7"/>
    <w:rsid w:val="00691471"/>
    <w:rsid w:val="00691A11"/>
    <w:rsid w:val="00691CF6"/>
    <w:rsid w:val="00692749"/>
    <w:rsid w:val="00693257"/>
    <w:rsid w:val="006942A6"/>
    <w:rsid w:val="00694AEE"/>
    <w:rsid w:val="006952AD"/>
    <w:rsid w:val="00696E07"/>
    <w:rsid w:val="006976A5"/>
    <w:rsid w:val="006A0E3A"/>
    <w:rsid w:val="006A1617"/>
    <w:rsid w:val="006A26C4"/>
    <w:rsid w:val="006A29A3"/>
    <w:rsid w:val="006A3842"/>
    <w:rsid w:val="006A3ED6"/>
    <w:rsid w:val="006A4863"/>
    <w:rsid w:val="006A60F2"/>
    <w:rsid w:val="006A62D1"/>
    <w:rsid w:val="006A7436"/>
    <w:rsid w:val="006A7453"/>
    <w:rsid w:val="006A79F3"/>
    <w:rsid w:val="006A7BFC"/>
    <w:rsid w:val="006B345F"/>
    <w:rsid w:val="006B3E74"/>
    <w:rsid w:val="006B426B"/>
    <w:rsid w:val="006B50A2"/>
    <w:rsid w:val="006B5AA1"/>
    <w:rsid w:val="006B5BE1"/>
    <w:rsid w:val="006B62D5"/>
    <w:rsid w:val="006B664B"/>
    <w:rsid w:val="006B785F"/>
    <w:rsid w:val="006B7E76"/>
    <w:rsid w:val="006B7FF3"/>
    <w:rsid w:val="006C0F23"/>
    <w:rsid w:val="006C187F"/>
    <w:rsid w:val="006C218E"/>
    <w:rsid w:val="006C2455"/>
    <w:rsid w:val="006C3B74"/>
    <w:rsid w:val="006C57DC"/>
    <w:rsid w:val="006C63CA"/>
    <w:rsid w:val="006D031F"/>
    <w:rsid w:val="006D1831"/>
    <w:rsid w:val="006D1CF5"/>
    <w:rsid w:val="006D23A0"/>
    <w:rsid w:val="006D24A2"/>
    <w:rsid w:val="006D2558"/>
    <w:rsid w:val="006D2C91"/>
    <w:rsid w:val="006D3D65"/>
    <w:rsid w:val="006D3E9B"/>
    <w:rsid w:val="006D4624"/>
    <w:rsid w:val="006D506F"/>
    <w:rsid w:val="006D526B"/>
    <w:rsid w:val="006E0218"/>
    <w:rsid w:val="006E0404"/>
    <w:rsid w:val="006E05F5"/>
    <w:rsid w:val="006E07A2"/>
    <w:rsid w:val="006E1C62"/>
    <w:rsid w:val="006E226B"/>
    <w:rsid w:val="006E328B"/>
    <w:rsid w:val="006E40D7"/>
    <w:rsid w:val="006E55F4"/>
    <w:rsid w:val="006E65DE"/>
    <w:rsid w:val="006E6F99"/>
    <w:rsid w:val="006E73AD"/>
    <w:rsid w:val="006E7606"/>
    <w:rsid w:val="006F080F"/>
    <w:rsid w:val="006F0BF6"/>
    <w:rsid w:val="006F187C"/>
    <w:rsid w:val="006F3CDA"/>
    <w:rsid w:val="006F3D1A"/>
    <w:rsid w:val="006F488B"/>
    <w:rsid w:val="006F4ACA"/>
    <w:rsid w:val="006F63F7"/>
    <w:rsid w:val="007002CD"/>
    <w:rsid w:val="00701813"/>
    <w:rsid w:val="00701DEB"/>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463"/>
    <w:rsid w:val="00730140"/>
    <w:rsid w:val="007302EE"/>
    <w:rsid w:val="00731C65"/>
    <w:rsid w:val="007328BA"/>
    <w:rsid w:val="00732C1F"/>
    <w:rsid w:val="007335AE"/>
    <w:rsid w:val="00733A06"/>
    <w:rsid w:val="00733B50"/>
    <w:rsid w:val="00734245"/>
    <w:rsid w:val="00734552"/>
    <w:rsid w:val="00736419"/>
    <w:rsid w:val="00736838"/>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357A"/>
    <w:rsid w:val="0075458B"/>
    <w:rsid w:val="00754831"/>
    <w:rsid w:val="00754FF0"/>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4DD4"/>
    <w:rsid w:val="00766213"/>
    <w:rsid w:val="00766BD0"/>
    <w:rsid w:val="00770103"/>
    <w:rsid w:val="0077019C"/>
    <w:rsid w:val="00770942"/>
    <w:rsid w:val="00770E37"/>
    <w:rsid w:val="00771681"/>
    <w:rsid w:val="00772787"/>
    <w:rsid w:val="007728A2"/>
    <w:rsid w:val="00772BFE"/>
    <w:rsid w:val="00773451"/>
    <w:rsid w:val="00774091"/>
    <w:rsid w:val="007757DC"/>
    <w:rsid w:val="00776AE9"/>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253B"/>
    <w:rsid w:val="007930E7"/>
    <w:rsid w:val="00793518"/>
    <w:rsid w:val="007937A2"/>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117"/>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D2B"/>
    <w:rsid w:val="007B7D01"/>
    <w:rsid w:val="007C0547"/>
    <w:rsid w:val="007C0681"/>
    <w:rsid w:val="007C0D59"/>
    <w:rsid w:val="007C1839"/>
    <w:rsid w:val="007C1D36"/>
    <w:rsid w:val="007C1EEF"/>
    <w:rsid w:val="007C256C"/>
    <w:rsid w:val="007C3818"/>
    <w:rsid w:val="007C39A5"/>
    <w:rsid w:val="007C3C9A"/>
    <w:rsid w:val="007C3E20"/>
    <w:rsid w:val="007C3F05"/>
    <w:rsid w:val="007C502E"/>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4E4D"/>
    <w:rsid w:val="007E56A4"/>
    <w:rsid w:val="007E57D9"/>
    <w:rsid w:val="007E5A82"/>
    <w:rsid w:val="007E6455"/>
    <w:rsid w:val="007E6FC1"/>
    <w:rsid w:val="007E7CD5"/>
    <w:rsid w:val="007F07FE"/>
    <w:rsid w:val="007F0E27"/>
    <w:rsid w:val="007F1524"/>
    <w:rsid w:val="007F3160"/>
    <w:rsid w:val="007F3886"/>
    <w:rsid w:val="007F3890"/>
    <w:rsid w:val="007F3D02"/>
    <w:rsid w:val="007F4768"/>
    <w:rsid w:val="007F5804"/>
    <w:rsid w:val="007F5A64"/>
    <w:rsid w:val="007F5B0A"/>
    <w:rsid w:val="007F605C"/>
    <w:rsid w:val="007F60FF"/>
    <w:rsid w:val="007F6296"/>
    <w:rsid w:val="007F64E7"/>
    <w:rsid w:val="007F7FD5"/>
    <w:rsid w:val="00801649"/>
    <w:rsid w:val="0080196C"/>
    <w:rsid w:val="0080314A"/>
    <w:rsid w:val="008045C1"/>
    <w:rsid w:val="00804B00"/>
    <w:rsid w:val="008050EF"/>
    <w:rsid w:val="0080588E"/>
    <w:rsid w:val="00807320"/>
    <w:rsid w:val="0080762E"/>
    <w:rsid w:val="008078CC"/>
    <w:rsid w:val="008079F6"/>
    <w:rsid w:val="00807FD4"/>
    <w:rsid w:val="008101C4"/>
    <w:rsid w:val="0081089C"/>
    <w:rsid w:val="00810AC6"/>
    <w:rsid w:val="008120A1"/>
    <w:rsid w:val="00812EE6"/>
    <w:rsid w:val="008134A7"/>
    <w:rsid w:val="00814B89"/>
    <w:rsid w:val="0081528C"/>
    <w:rsid w:val="008157B6"/>
    <w:rsid w:val="00816238"/>
    <w:rsid w:val="00816380"/>
    <w:rsid w:val="008165D9"/>
    <w:rsid w:val="00817F90"/>
    <w:rsid w:val="00820939"/>
    <w:rsid w:val="00821703"/>
    <w:rsid w:val="00823D8F"/>
    <w:rsid w:val="00825A87"/>
    <w:rsid w:val="0082728C"/>
    <w:rsid w:val="00827B63"/>
    <w:rsid w:val="008306B1"/>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5C6B"/>
    <w:rsid w:val="00846041"/>
    <w:rsid w:val="00850637"/>
    <w:rsid w:val="00850DC3"/>
    <w:rsid w:val="00851521"/>
    <w:rsid w:val="00852C96"/>
    <w:rsid w:val="00852F0F"/>
    <w:rsid w:val="00852F52"/>
    <w:rsid w:val="008535C4"/>
    <w:rsid w:val="008536A6"/>
    <w:rsid w:val="008540A5"/>
    <w:rsid w:val="0085447B"/>
    <w:rsid w:val="00854CF7"/>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D34"/>
    <w:rsid w:val="00863700"/>
    <w:rsid w:val="008643BC"/>
    <w:rsid w:val="00864CD5"/>
    <w:rsid w:val="008651F2"/>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7164"/>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4F22"/>
    <w:rsid w:val="008954BC"/>
    <w:rsid w:val="00895BF0"/>
    <w:rsid w:val="00896BE6"/>
    <w:rsid w:val="00897D70"/>
    <w:rsid w:val="008A00DD"/>
    <w:rsid w:val="008A0380"/>
    <w:rsid w:val="008A1C10"/>
    <w:rsid w:val="008A2B9A"/>
    <w:rsid w:val="008A31D7"/>
    <w:rsid w:val="008A3247"/>
    <w:rsid w:val="008A3675"/>
    <w:rsid w:val="008A4965"/>
    <w:rsid w:val="008A4DE2"/>
    <w:rsid w:val="008A6763"/>
    <w:rsid w:val="008A7C21"/>
    <w:rsid w:val="008B056A"/>
    <w:rsid w:val="008B1D5A"/>
    <w:rsid w:val="008B20BC"/>
    <w:rsid w:val="008B3E0B"/>
    <w:rsid w:val="008B521F"/>
    <w:rsid w:val="008B53EC"/>
    <w:rsid w:val="008B690B"/>
    <w:rsid w:val="008B6A94"/>
    <w:rsid w:val="008B6C4E"/>
    <w:rsid w:val="008B6CC9"/>
    <w:rsid w:val="008B7E23"/>
    <w:rsid w:val="008C138D"/>
    <w:rsid w:val="008C2373"/>
    <w:rsid w:val="008C5103"/>
    <w:rsid w:val="008C6666"/>
    <w:rsid w:val="008C6B04"/>
    <w:rsid w:val="008C6C59"/>
    <w:rsid w:val="008C714C"/>
    <w:rsid w:val="008D0192"/>
    <w:rsid w:val="008D0676"/>
    <w:rsid w:val="008D075A"/>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2455"/>
    <w:rsid w:val="008F25F1"/>
    <w:rsid w:val="008F27FF"/>
    <w:rsid w:val="008F2B87"/>
    <w:rsid w:val="008F319E"/>
    <w:rsid w:val="008F38BA"/>
    <w:rsid w:val="008F4A87"/>
    <w:rsid w:val="009011A1"/>
    <w:rsid w:val="00901C90"/>
    <w:rsid w:val="00902C72"/>
    <w:rsid w:val="00903583"/>
    <w:rsid w:val="00904960"/>
    <w:rsid w:val="009068E7"/>
    <w:rsid w:val="00910591"/>
    <w:rsid w:val="009106B0"/>
    <w:rsid w:val="00910D19"/>
    <w:rsid w:val="00911DEC"/>
    <w:rsid w:val="00912034"/>
    <w:rsid w:val="00912049"/>
    <w:rsid w:val="0091282D"/>
    <w:rsid w:val="00912905"/>
    <w:rsid w:val="009134D2"/>
    <w:rsid w:val="00913603"/>
    <w:rsid w:val="00913A28"/>
    <w:rsid w:val="009146E1"/>
    <w:rsid w:val="0091492A"/>
    <w:rsid w:val="0091533F"/>
    <w:rsid w:val="00916683"/>
    <w:rsid w:val="0091704E"/>
    <w:rsid w:val="00917A5C"/>
    <w:rsid w:val="009204F9"/>
    <w:rsid w:val="00921FB0"/>
    <w:rsid w:val="00922297"/>
    <w:rsid w:val="00923D9F"/>
    <w:rsid w:val="009259F4"/>
    <w:rsid w:val="00925BEC"/>
    <w:rsid w:val="00926551"/>
    <w:rsid w:val="0093079E"/>
    <w:rsid w:val="0093171E"/>
    <w:rsid w:val="0093239F"/>
    <w:rsid w:val="00932AC2"/>
    <w:rsid w:val="00933A54"/>
    <w:rsid w:val="009340FF"/>
    <w:rsid w:val="009341C1"/>
    <w:rsid w:val="0093444E"/>
    <w:rsid w:val="00935162"/>
    <w:rsid w:val="009362B3"/>
    <w:rsid w:val="00936861"/>
    <w:rsid w:val="009401F5"/>
    <w:rsid w:val="0094096B"/>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190"/>
    <w:rsid w:val="00955F3C"/>
    <w:rsid w:val="0095609A"/>
    <w:rsid w:val="00956866"/>
    <w:rsid w:val="00957E15"/>
    <w:rsid w:val="00961A94"/>
    <w:rsid w:val="00961B4F"/>
    <w:rsid w:val="00964829"/>
    <w:rsid w:val="00964979"/>
    <w:rsid w:val="009649A8"/>
    <w:rsid w:val="00964AE0"/>
    <w:rsid w:val="0096572B"/>
    <w:rsid w:val="00965ACC"/>
    <w:rsid w:val="009667DB"/>
    <w:rsid w:val="00967331"/>
    <w:rsid w:val="00967650"/>
    <w:rsid w:val="009709E1"/>
    <w:rsid w:val="00970E72"/>
    <w:rsid w:val="00971875"/>
    <w:rsid w:val="00971DFC"/>
    <w:rsid w:val="0097267E"/>
    <w:rsid w:val="00973CF2"/>
    <w:rsid w:val="009744F4"/>
    <w:rsid w:val="0097453A"/>
    <w:rsid w:val="00974CF4"/>
    <w:rsid w:val="00975ADE"/>
    <w:rsid w:val="0097620C"/>
    <w:rsid w:val="00976611"/>
    <w:rsid w:val="009767D5"/>
    <w:rsid w:val="00977BC5"/>
    <w:rsid w:val="00977D6C"/>
    <w:rsid w:val="009803A5"/>
    <w:rsid w:val="00980402"/>
    <w:rsid w:val="00981DD2"/>
    <w:rsid w:val="00982F32"/>
    <w:rsid w:val="0098354D"/>
    <w:rsid w:val="00983554"/>
    <w:rsid w:val="00984246"/>
    <w:rsid w:val="009845BD"/>
    <w:rsid w:val="009849B7"/>
    <w:rsid w:val="0098505D"/>
    <w:rsid w:val="00985C9F"/>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6186"/>
    <w:rsid w:val="009977D0"/>
    <w:rsid w:val="009A0BB9"/>
    <w:rsid w:val="009A26C5"/>
    <w:rsid w:val="009A3394"/>
    <w:rsid w:val="009A3EFA"/>
    <w:rsid w:val="009A40AA"/>
    <w:rsid w:val="009A46EE"/>
    <w:rsid w:val="009A4793"/>
    <w:rsid w:val="009A5107"/>
    <w:rsid w:val="009A62C5"/>
    <w:rsid w:val="009A6AA2"/>
    <w:rsid w:val="009A6B1B"/>
    <w:rsid w:val="009A79D2"/>
    <w:rsid w:val="009B0F29"/>
    <w:rsid w:val="009B13C6"/>
    <w:rsid w:val="009B1BBC"/>
    <w:rsid w:val="009B1BCD"/>
    <w:rsid w:val="009B39C4"/>
    <w:rsid w:val="009B3B87"/>
    <w:rsid w:val="009B4A1F"/>
    <w:rsid w:val="009B4AC4"/>
    <w:rsid w:val="009B4F3F"/>
    <w:rsid w:val="009B5930"/>
    <w:rsid w:val="009B70F9"/>
    <w:rsid w:val="009B7788"/>
    <w:rsid w:val="009C0A3F"/>
    <w:rsid w:val="009C159B"/>
    <w:rsid w:val="009C22DA"/>
    <w:rsid w:val="009C24D1"/>
    <w:rsid w:val="009C27CC"/>
    <w:rsid w:val="009C2820"/>
    <w:rsid w:val="009C2863"/>
    <w:rsid w:val="009C3B17"/>
    <w:rsid w:val="009C3E1A"/>
    <w:rsid w:val="009C4432"/>
    <w:rsid w:val="009C4EB1"/>
    <w:rsid w:val="009C5C44"/>
    <w:rsid w:val="009C638B"/>
    <w:rsid w:val="009C64C3"/>
    <w:rsid w:val="009C6CF4"/>
    <w:rsid w:val="009C7873"/>
    <w:rsid w:val="009C78BB"/>
    <w:rsid w:val="009D0A17"/>
    <w:rsid w:val="009D0D3C"/>
    <w:rsid w:val="009D186F"/>
    <w:rsid w:val="009D1DD0"/>
    <w:rsid w:val="009D28A9"/>
    <w:rsid w:val="009D2D43"/>
    <w:rsid w:val="009D4D75"/>
    <w:rsid w:val="009D575E"/>
    <w:rsid w:val="009D619F"/>
    <w:rsid w:val="009D79DF"/>
    <w:rsid w:val="009D7B48"/>
    <w:rsid w:val="009E01E6"/>
    <w:rsid w:val="009E044A"/>
    <w:rsid w:val="009E0B8E"/>
    <w:rsid w:val="009E0EFC"/>
    <w:rsid w:val="009E1D72"/>
    <w:rsid w:val="009E1EF5"/>
    <w:rsid w:val="009E2876"/>
    <w:rsid w:val="009E2AA6"/>
    <w:rsid w:val="009E51F1"/>
    <w:rsid w:val="009E58FB"/>
    <w:rsid w:val="009E5CE1"/>
    <w:rsid w:val="009E65B1"/>
    <w:rsid w:val="009E709D"/>
    <w:rsid w:val="009F0703"/>
    <w:rsid w:val="009F07A0"/>
    <w:rsid w:val="009F1B2A"/>
    <w:rsid w:val="009F1C63"/>
    <w:rsid w:val="009F36FD"/>
    <w:rsid w:val="009F382A"/>
    <w:rsid w:val="009F4D97"/>
    <w:rsid w:val="009F6437"/>
    <w:rsid w:val="009F6D17"/>
    <w:rsid w:val="00A014CE"/>
    <w:rsid w:val="00A01C9A"/>
    <w:rsid w:val="00A01EFA"/>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ED7"/>
    <w:rsid w:val="00A1689C"/>
    <w:rsid w:val="00A17F27"/>
    <w:rsid w:val="00A202D8"/>
    <w:rsid w:val="00A20AB1"/>
    <w:rsid w:val="00A20EB8"/>
    <w:rsid w:val="00A214FB"/>
    <w:rsid w:val="00A21C54"/>
    <w:rsid w:val="00A22B4C"/>
    <w:rsid w:val="00A24918"/>
    <w:rsid w:val="00A24C6C"/>
    <w:rsid w:val="00A25F85"/>
    <w:rsid w:val="00A264F5"/>
    <w:rsid w:val="00A27A95"/>
    <w:rsid w:val="00A30765"/>
    <w:rsid w:val="00A31483"/>
    <w:rsid w:val="00A319D6"/>
    <w:rsid w:val="00A31EB5"/>
    <w:rsid w:val="00A324AA"/>
    <w:rsid w:val="00A32A38"/>
    <w:rsid w:val="00A337F3"/>
    <w:rsid w:val="00A33A5D"/>
    <w:rsid w:val="00A34BE7"/>
    <w:rsid w:val="00A35BC9"/>
    <w:rsid w:val="00A36EC2"/>
    <w:rsid w:val="00A3700D"/>
    <w:rsid w:val="00A37047"/>
    <w:rsid w:val="00A37322"/>
    <w:rsid w:val="00A41E1C"/>
    <w:rsid w:val="00A425A2"/>
    <w:rsid w:val="00A426B7"/>
    <w:rsid w:val="00A42C00"/>
    <w:rsid w:val="00A4321A"/>
    <w:rsid w:val="00A4392D"/>
    <w:rsid w:val="00A43BCD"/>
    <w:rsid w:val="00A47B8E"/>
    <w:rsid w:val="00A500CA"/>
    <w:rsid w:val="00A50266"/>
    <w:rsid w:val="00A5087F"/>
    <w:rsid w:val="00A50CFB"/>
    <w:rsid w:val="00A5138B"/>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48B"/>
    <w:rsid w:val="00A61656"/>
    <w:rsid w:val="00A6169C"/>
    <w:rsid w:val="00A63185"/>
    <w:rsid w:val="00A6412F"/>
    <w:rsid w:val="00A651B3"/>
    <w:rsid w:val="00A652BD"/>
    <w:rsid w:val="00A655EC"/>
    <w:rsid w:val="00A65B50"/>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34C8"/>
    <w:rsid w:val="00A835F4"/>
    <w:rsid w:val="00A8421B"/>
    <w:rsid w:val="00A84D72"/>
    <w:rsid w:val="00A84E55"/>
    <w:rsid w:val="00A86D25"/>
    <w:rsid w:val="00A90580"/>
    <w:rsid w:val="00A909B0"/>
    <w:rsid w:val="00A91D02"/>
    <w:rsid w:val="00A95472"/>
    <w:rsid w:val="00A95547"/>
    <w:rsid w:val="00A95549"/>
    <w:rsid w:val="00A95D60"/>
    <w:rsid w:val="00A96877"/>
    <w:rsid w:val="00A974ED"/>
    <w:rsid w:val="00A97843"/>
    <w:rsid w:val="00AA01FF"/>
    <w:rsid w:val="00AA1A4F"/>
    <w:rsid w:val="00AA1C18"/>
    <w:rsid w:val="00AA2213"/>
    <w:rsid w:val="00AA2B34"/>
    <w:rsid w:val="00AA3762"/>
    <w:rsid w:val="00AA4AD6"/>
    <w:rsid w:val="00AA5AD1"/>
    <w:rsid w:val="00AA67C9"/>
    <w:rsid w:val="00AA680E"/>
    <w:rsid w:val="00AA6825"/>
    <w:rsid w:val="00AA7405"/>
    <w:rsid w:val="00AA7900"/>
    <w:rsid w:val="00AB0A97"/>
    <w:rsid w:val="00AB0C1D"/>
    <w:rsid w:val="00AB237A"/>
    <w:rsid w:val="00AB262F"/>
    <w:rsid w:val="00AB2CD4"/>
    <w:rsid w:val="00AB395E"/>
    <w:rsid w:val="00AB451B"/>
    <w:rsid w:val="00AB52E0"/>
    <w:rsid w:val="00AB56CB"/>
    <w:rsid w:val="00AB586F"/>
    <w:rsid w:val="00AB5CA7"/>
    <w:rsid w:val="00AB6C2C"/>
    <w:rsid w:val="00AC1DF6"/>
    <w:rsid w:val="00AC1F7F"/>
    <w:rsid w:val="00AC2BAD"/>
    <w:rsid w:val="00AC2DE5"/>
    <w:rsid w:val="00AC31D6"/>
    <w:rsid w:val="00AC3213"/>
    <w:rsid w:val="00AC3601"/>
    <w:rsid w:val="00AC3AC7"/>
    <w:rsid w:val="00AC43FC"/>
    <w:rsid w:val="00AC542E"/>
    <w:rsid w:val="00AC66E8"/>
    <w:rsid w:val="00AC745E"/>
    <w:rsid w:val="00AD013D"/>
    <w:rsid w:val="00AD189B"/>
    <w:rsid w:val="00AD32A6"/>
    <w:rsid w:val="00AD4A6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2D9"/>
    <w:rsid w:val="00AE72E3"/>
    <w:rsid w:val="00AE7430"/>
    <w:rsid w:val="00AF07C0"/>
    <w:rsid w:val="00AF217F"/>
    <w:rsid w:val="00AF2232"/>
    <w:rsid w:val="00AF279D"/>
    <w:rsid w:val="00AF334F"/>
    <w:rsid w:val="00AF540B"/>
    <w:rsid w:val="00AF63FB"/>
    <w:rsid w:val="00AF6861"/>
    <w:rsid w:val="00AF6AB0"/>
    <w:rsid w:val="00B015AC"/>
    <w:rsid w:val="00B0213A"/>
    <w:rsid w:val="00B0310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17A11"/>
    <w:rsid w:val="00B2017D"/>
    <w:rsid w:val="00B20186"/>
    <w:rsid w:val="00B20F2E"/>
    <w:rsid w:val="00B2274C"/>
    <w:rsid w:val="00B2305C"/>
    <w:rsid w:val="00B240E8"/>
    <w:rsid w:val="00B2468E"/>
    <w:rsid w:val="00B247D0"/>
    <w:rsid w:val="00B254B1"/>
    <w:rsid w:val="00B25B24"/>
    <w:rsid w:val="00B2620B"/>
    <w:rsid w:val="00B30034"/>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7224"/>
    <w:rsid w:val="00B4024B"/>
    <w:rsid w:val="00B408B9"/>
    <w:rsid w:val="00B41A53"/>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4A9"/>
    <w:rsid w:val="00B55E33"/>
    <w:rsid w:val="00B57DA8"/>
    <w:rsid w:val="00B61264"/>
    <w:rsid w:val="00B61289"/>
    <w:rsid w:val="00B62395"/>
    <w:rsid w:val="00B62AB7"/>
    <w:rsid w:val="00B62B0E"/>
    <w:rsid w:val="00B62F24"/>
    <w:rsid w:val="00B63ACA"/>
    <w:rsid w:val="00B63B13"/>
    <w:rsid w:val="00B70F84"/>
    <w:rsid w:val="00B72EFB"/>
    <w:rsid w:val="00B72FE0"/>
    <w:rsid w:val="00B734F2"/>
    <w:rsid w:val="00B735F1"/>
    <w:rsid w:val="00B73668"/>
    <w:rsid w:val="00B74E9D"/>
    <w:rsid w:val="00B754D5"/>
    <w:rsid w:val="00B75E1D"/>
    <w:rsid w:val="00B76198"/>
    <w:rsid w:val="00B7681E"/>
    <w:rsid w:val="00B76DC2"/>
    <w:rsid w:val="00B777E1"/>
    <w:rsid w:val="00B806BF"/>
    <w:rsid w:val="00B80D03"/>
    <w:rsid w:val="00B8111A"/>
    <w:rsid w:val="00B824E2"/>
    <w:rsid w:val="00B82ECF"/>
    <w:rsid w:val="00B84332"/>
    <w:rsid w:val="00B84CD7"/>
    <w:rsid w:val="00B85637"/>
    <w:rsid w:val="00B861F3"/>
    <w:rsid w:val="00B866F9"/>
    <w:rsid w:val="00B86863"/>
    <w:rsid w:val="00B86E72"/>
    <w:rsid w:val="00B86F34"/>
    <w:rsid w:val="00B90AEF"/>
    <w:rsid w:val="00B924C9"/>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B95"/>
    <w:rsid w:val="00BA6925"/>
    <w:rsid w:val="00BA697C"/>
    <w:rsid w:val="00BA70FF"/>
    <w:rsid w:val="00BA7149"/>
    <w:rsid w:val="00BA792A"/>
    <w:rsid w:val="00BB3C65"/>
    <w:rsid w:val="00BB488C"/>
    <w:rsid w:val="00BB4F67"/>
    <w:rsid w:val="00BB5057"/>
    <w:rsid w:val="00BB58DD"/>
    <w:rsid w:val="00BB6822"/>
    <w:rsid w:val="00BB6A80"/>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BC"/>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3E"/>
    <w:rsid w:val="00BE4B02"/>
    <w:rsid w:val="00BE4BF6"/>
    <w:rsid w:val="00BE4EEC"/>
    <w:rsid w:val="00BE51CA"/>
    <w:rsid w:val="00BE5336"/>
    <w:rsid w:val="00BE60F8"/>
    <w:rsid w:val="00BE6444"/>
    <w:rsid w:val="00BE73B6"/>
    <w:rsid w:val="00BF07D3"/>
    <w:rsid w:val="00BF0C39"/>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DB7"/>
    <w:rsid w:val="00C1431D"/>
    <w:rsid w:val="00C143C2"/>
    <w:rsid w:val="00C150B6"/>
    <w:rsid w:val="00C153FD"/>
    <w:rsid w:val="00C15CE9"/>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21D2"/>
    <w:rsid w:val="00C321DF"/>
    <w:rsid w:val="00C33220"/>
    <w:rsid w:val="00C335E2"/>
    <w:rsid w:val="00C34B76"/>
    <w:rsid w:val="00C36A2D"/>
    <w:rsid w:val="00C36B72"/>
    <w:rsid w:val="00C37D3F"/>
    <w:rsid w:val="00C40C04"/>
    <w:rsid w:val="00C41A0A"/>
    <w:rsid w:val="00C41F7D"/>
    <w:rsid w:val="00C421C9"/>
    <w:rsid w:val="00C42353"/>
    <w:rsid w:val="00C42ED0"/>
    <w:rsid w:val="00C43AF5"/>
    <w:rsid w:val="00C451E1"/>
    <w:rsid w:val="00C45E68"/>
    <w:rsid w:val="00C46EC1"/>
    <w:rsid w:val="00C47310"/>
    <w:rsid w:val="00C4732C"/>
    <w:rsid w:val="00C47749"/>
    <w:rsid w:val="00C47A88"/>
    <w:rsid w:val="00C50D23"/>
    <w:rsid w:val="00C50D9C"/>
    <w:rsid w:val="00C51E3C"/>
    <w:rsid w:val="00C521D3"/>
    <w:rsid w:val="00C525C7"/>
    <w:rsid w:val="00C528A2"/>
    <w:rsid w:val="00C52CA6"/>
    <w:rsid w:val="00C53217"/>
    <w:rsid w:val="00C53499"/>
    <w:rsid w:val="00C540C5"/>
    <w:rsid w:val="00C54D9D"/>
    <w:rsid w:val="00C56EF0"/>
    <w:rsid w:val="00C572B4"/>
    <w:rsid w:val="00C6398E"/>
    <w:rsid w:val="00C65CA6"/>
    <w:rsid w:val="00C66F6C"/>
    <w:rsid w:val="00C670D9"/>
    <w:rsid w:val="00C67642"/>
    <w:rsid w:val="00C67734"/>
    <w:rsid w:val="00C70310"/>
    <w:rsid w:val="00C713A7"/>
    <w:rsid w:val="00C715B9"/>
    <w:rsid w:val="00C71D8C"/>
    <w:rsid w:val="00C72479"/>
    <w:rsid w:val="00C74794"/>
    <w:rsid w:val="00C75E21"/>
    <w:rsid w:val="00C761AB"/>
    <w:rsid w:val="00C768B1"/>
    <w:rsid w:val="00C77FA5"/>
    <w:rsid w:val="00C81185"/>
    <w:rsid w:val="00C82576"/>
    <w:rsid w:val="00C83352"/>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39A9"/>
    <w:rsid w:val="00C957A4"/>
    <w:rsid w:val="00C96B7A"/>
    <w:rsid w:val="00C9761D"/>
    <w:rsid w:val="00C97737"/>
    <w:rsid w:val="00CA065C"/>
    <w:rsid w:val="00CA169D"/>
    <w:rsid w:val="00CA27B6"/>
    <w:rsid w:val="00CA30E4"/>
    <w:rsid w:val="00CA379C"/>
    <w:rsid w:val="00CA38C5"/>
    <w:rsid w:val="00CA40E3"/>
    <w:rsid w:val="00CA4106"/>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95"/>
    <w:rsid w:val="00CB3F73"/>
    <w:rsid w:val="00CB4183"/>
    <w:rsid w:val="00CB49A5"/>
    <w:rsid w:val="00CB5616"/>
    <w:rsid w:val="00CB5938"/>
    <w:rsid w:val="00CB6EC3"/>
    <w:rsid w:val="00CB7412"/>
    <w:rsid w:val="00CB7DCD"/>
    <w:rsid w:val="00CC28D8"/>
    <w:rsid w:val="00CC2A83"/>
    <w:rsid w:val="00CC369D"/>
    <w:rsid w:val="00CC4259"/>
    <w:rsid w:val="00CC432A"/>
    <w:rsid w:val="00CC5E10"/>
    <w:rsid w:val="00CC6AA7"/>
    <w:rsid w:val="00CC6B4C"/>
    <w:rsid w:val="00CC7A6E"/>
    <w:rsid w:val="00CD03CE"/>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AB5"/>
    <w:rsid w:val="00CF0C8F"/>
    <w:rsid w:val="00CF1B45"/>
    <w:rsid w:val="00CF1E24"/>
    <w:rsid w:val="00CF1F47"/>
    <w:rsid w:val="00CF2281"/>
    <w:rsid w:val="00CF24A8"/>
    <w:rsid w:val="00CF25A0"/>
    <w:rsid w:val="00CF2D45"/>
    <w:rsid w:val="00CF388B"/>
    <w:rsid w:val="00CF397E"/>
    <w:rsid w:val="00CF3A3C"/>
    <w:rsid w:val="00CF3F6A"/>
    <w:rsid w:val="00CF4C3B"/>
    <w:rsid w:val="00CF58E4"/>
    <w:rsid w:val="00CF5A4E"/>
    <w:rsid w:val="00D00B6C"/>
    <w:rsid w:val="00D014F5"/>
    <w:rsid w:val="00D0223E"/>
    <w:rsid w:val="00D02471"/>
    <w:rsid w:val="00D025F0"/>
    <w:rsid w:val="00D02AB1"/>
    <w:rsid w:val="00D0370C"/>
    <w:rsid w:val="00D04AA0"/>
    <w:rsid w:val="00D04B96"/>
    <w:rsid w:val="00D05623"/>
    <w:rsid w:val="00D05CB6"/>
    <w:rsid w:val="00D06172"/>
    <w:rsid w:val="00D07107"/>
    <w:rsid w:val="00D117D6"/>
    <w:rsid w:val="00D11F32"/>
    <w:rsid w:val="00D12596"/>
    <w:rsid w:val="00D1299E"/>
    <w:rsid w:val="00D12A58"/>
    <w:rsid w:val="00D133FB"/>
    <w:rsid w:val="00D135D8"/>
    <w:rsid w:val="00D14DE1"/>
    <w:rsid w:val="00D16B8E"/>
    <w:rsid w:val="00D17527"/>
    <w:rsid w:val="00D17D0C"/>
    <w:rsid w:val="00D20F3F"/>
    <w:rsid w:val="00D20F68"/>
    <w:rsid w:val="00D20F8F"/>
    <w:rsid w:val="00D2252E"/>
    <w:rsid w:val="00D23362"/>
    <w:rsid w:val="00D234EA"/>
    <w:rsid w:val="00D2499A"/>
    <w:rsid w:val="00D24A65"/>
    <w:rsid w:val="00D251D9"/>
    <w:rsid w:val="00D25C60"/>
    <w:rsid w:val="00D26205"/>
    <w:rsid w:val="00D26964"/>
    <w:rsid w:val="00D27D78"/>
    <w:rsid w:val="00D302C4"/>
    <w:rsid w:val="00D305C0"/>
    <w:rsid w:val="00D30BF8"/>
    <w:rsid w:val="00D314B4"/>
    <w:rsid w:val="00D3192C"/>
    <w:rsid w:val="00D31E63"/>
    <w:rsid w:val="00D3240C"/>
    <w:rsid w:val="00D329EB"/>
    <w:rsid w:val="00D33601"/>
    <w:rsid w:val="00D33D6E"/>
    <w:rsid w:val="00D345A5"/>
    <w:rsid w:val="00D36365"/>
    <w:rsid w:val="00D36769"/>
    <w:rsid w:val="00D36A4F"/>
    <w:rsid w:val="00D372A3"/>
    <w:rsid w:val="00D4034A"/>
    <w:rsid w:val="00D41DE2"/>
    <w:rsid w:val="00D424B7"/>
    <w:rsid w:val="00D42B5B"/>
    <w:rsid w:val="00D43A18"/>
    <w:rsid w:val="00D45132"/>
    <w:rsid w:val="00D455B6"/>
    <w:rsid w:val="00D457F0"/>
    <w:rsid w:val="00D464AD"/>
    <w:rsid w:val="00D46514"/>
    <w:rsid w:val="00D4678B"/>
    <w:rsid w:val="00D46D89"/>
    <w:rsid w:val="00D47278"/>
    <w:rsid w:val="00D4761A"/>
    <w:rsid w:val="00D50540"/>
    <w:rsid w:val="00D5055F"/>
    <w:rsid w:val="00D50E5D"/>
    <w:rsid w:val="00D50FB1"/>
    <w:rsid w:val="00D520FA"/>
    <w:rsid w:val="00D530FF"/>
    <w:rsid w:val="00D53422"/>
    <w:rsid w:val="00D549F6"/>
    <w:rsid w:val="00D54C41"/>
    <w:rsid w:val="00D54FC0"/>
    <w:rsid w:val="00D568DB"/>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2CCE"/>
    <w:rsid w:val="00D83379"/>
    <w:rsid w:val="00D84CCB"/>
    <w:rsid w:val="00D85369"/>
    <w:rsid w:val="00D8721D"/>
    <w:rsid w:val="00D9091A"/>
    <w:rsid w:val="00D90AA0"/>
    <w:rsid w:val="00D91D52"/>
    <w:rsid w:val="00D929FC"/>
    <w:rsid w:val="00D92DFE"/>
    <w:rsid w:val="00D93641"/>
    <w:rsid w:val="00D944DB"/>
    <w:rsid w:val="00D963E4"/>
    <w:rsid w:val="00D96CC9"/>
    <w:rsid w:val="00D97AFC"/>
    <w:rsid w:val="00DA0308"/>
    <w:rsid w:val="00DA08B5"/>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7FF"/>
    <w:rsid w:val="00DB5ACB"/>
    <w:rsid w:val="00DB65CE"/>
    <w:rsid w:val="00DB6929"/>
    <w:rsid w:val="00DB6A8C"/>
    <w:rsid w:val="00DB70D8"/>
    <w:rsid w:val="00DB7D5D"/>
    <w:rsid w:val="00DB7D71"/>
    <w:rsid w:val="00DC0147"/>
    <w:rsid w:val="00DC0589"/>
    <w:rsid w:val="00DC092A"/>
    <w:rsid w:val="00DC21CB"/>
    <w:rsid w:val="00DC3935"/>
    <w:rsid w:val="00DC3FA7"/>
    <w:rsid w:val="00DC48AD"/>
    <w:rsid w:val="00DC601F"/>
    <w:rsid w:val="00DC7B7D"/>
    <w:rsid w:val="00DC7C4B"/>
    <w:rsid w:val="00DD02FC"/>
    <w:rsid w:val="00DD0394"/>
    <w:rsid w:val="00DD0CD5"/>
    <w:rsid w:val="00DD0E17"/>
    <w:rsid w:val="00DD18D7"/>
    <w:rsid w:val="00DD2006"/>
    <w:rsid w:val="00DD2CCE"/>
    <w:rsid w:val="00DD48DA"/>
    <w:rsid w:val="00DD4A3E"/>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6355"/>
    <w:rsid w:val="00DE7554"/>
    <w:rsid w:val="00DF100C"/>
    <w:rsid w:val="00DF2044"/>
    <w:rsid w:val="00DF31FD"/>
    <w:rsid w:val="00DF33A4"/>
    <w:rsid w:val="00DF368F"/>
    <w:rsid w:val="00DF461D"/>
    <w:rsid w:val="00DF5DDF"/>
    <w:rsid w:val="00DF5E13"/>
    <w:rsid w:val="00DF77C4"/>
    <w:rsid w:val="00E00145"/>
    <w:rsid w:val="00E006FB"/>
    <w:rsid w:val="00E00CB7"/>
    <w:rsid w:val="00E017E5"/>
    <w:rsid w:val="00E01D81"/>
    <w:rsid w:val="00E039FC"/>
    <w:rsid w:val="00E03AFD"/>
    <w:rsid w:val="00E04BDD"/>
    <w:rsid w:val="00E05BCF"/>
    <w:rsid w:val="00E05C83"/>
    <w:rsid w:val="00E06100"/>
    <w:rsid w:val="00E06519"/>
    <w:rsid w:val="00E06544"/>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E85"/>
    <w:rsid w:val="00E314D0"/>
    <w:rsid w:val="00E319D7"/>
    <w:rsid w:val="00E32A04"/>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4B90"/>
    <w:rsid w:val="00E55090"/>
    <w:rsid w:val="00E55570"/>
    <w:rsid w:val="00E5612B"/>
    <w:rsid w:val="00E562D3"/>
    <w:rsid w:val="00E56879"/>
    <w:rsid w:val="00E56B9C"/>
    <w:rsid w:val="00E5757E"/>
    <w:rsid w:val="00E57F56"/>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FB8"/>
    <w:rsid w:val="00E71C4D"/>
    <w:rsid w:val="00E73C08"/>
    <w:rsid w:val="00E753B9"/>
    <w:rsid w:val="00E76DFF"/>
    <w:rsid w:val="00E80232"/>
    <w:rsid w:val="00E803F2"/>
    <w:rsid w:val="00E8063A"/>
    <w:rsid w:val="00E806FA"/>
    <w:rsid w:val="00E808CA"/>
    <w:rsid w:val="00E8207B"/>
    <w:rsid w:val="00E823E4"/>
    <w:rsid w:val="00E834E2"/>
    <w:rsid w:val="00E83DD0"/>
    <w:rsid w:val="00E85741"/>
    <w:rsid w:val="00E87116"/>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7835"/>
    <w:rsid w:val="00EA15CE"/>
    <w:rsid w:val="00EA33C1"/>
    <w:rsid w:val="00EA3560"/>
    <w:rsid w:val="00EA3714"/>
    <w:rsid w:val="00EA3D9C"/>
    <w:rsid w:val="00EA6E29"/>
    <w:rsid w:val="00EA752B"/>
    <w:rsid w:val="00EA7554"/>
    <w:rsid w:val="00EB096E"/>
    <w:rsid w:val="00EB2896"/>
    <w:rsid w:val="00EB2902"/>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4425"/>
    <w:rsid w:val="00ED46C4"/>
    <w:rsid w:val="00ED4E58"/>
    <w:rsid w:val="00ED51BE"/>
    <w:rsid w:val="00ED5A21"/>
    <w:rsid w:val="00ED5DF6"/>
    <w:rsid w:val="00EE2308"/>
    <w:rsid w:val="00EE2380"/>
    <w:rsid w:val="00EE259F"/>
    <w:rsid w:val="00EE2C05"/>
    <w:rsid w:val="00EE4910"/>
    <w:rsid w:val="00EE7074"/>
    <w:rsid w:val="00EE7660"/>
    <w:rsid w:val="00EF3900"/>
    <w:rsid w:val="00EF3C48"/>
    <w:rsid w:val="00EF77E1"/>
    <w:rsid w:val="00EF7829"/>
    <w:rsid w:val="00EF7AA4"/>
    <w:rsid w:val="00EF7EBD"/>
    <w:rsid w:val="00F01E71"/>
    <w:rsid w:val="00F0244B"/>
    <w:rsid w:val="00F027B0"/>
    <w:rsid w:val="00F02ABF"/>
    <w:rsid w:val="00F03FE3"/>
    <w:rsid w:val="00F0421C"/>
    <w:rsid w:val="00F045AF"/>
    <w:rsid w:val="00F05289"/>
    <w:rsid w:val="00F061BF"/>
    <w:rsid w:val="00F0654E"/>
    <w:rsid w:val="00F07329"/>
    <w:rsid w:val="00F07862"/>
    <w:rsid w:val="00F07C7F"/>
    <w:rsid w:val="00F10060"/>
    <w:rsid w:val="00F11DFD"/>
    <w:rsid w:val="00F144ED"/>
    <w:rsid w:val="00F146A2"/>
    <w:rsid w:val="00F14726"/>
    <w:rsid w:val="00F14B67"/>
    <w:rsid w:val="00F15093"/>
    <w:rsid w:val="00F16610"/>
    <w:rsid w:val="00F170F0"/>
    <w:rsid w:val="00F17747"/>
    <w:rsid w:val="00F17B0C"/>
    <w:rsid w:val="00F20792"/>
    <w:rsid w:val="00F20E15"/>
    <w:rsid w:val="00F22DF7"/>
    <w:rsid w:val="00F23064"/>
    <w:rsid w:val="00F244CA"/>
    <w:rsid w:val="00F24AF2"/>
    <w:rsid w:val="00F24D44"/>
    <w:rsid w:val="00F25226"/>
    <w:rsid w:val="00F257CD"/>
    <w:rsid w:val="00F25B3C"/>
    <w:rsid w:val="00F25DB0"/>
    <w:rsid w:val="00F2664D"/>
    <w:rsid w:val="00F2741E"/>
    <w:rsid w:val="00F30E3E"/>
    <w:rsid w:val="00F3179B"/>
    <w:rsid w:val="00F3183C"/>
    <w:rsid w:val="00F339EE"/>
    <w:rsid w:val="00F33B1A"/>
    <w:rsid w:val="00F33BE6"/>
    <w:rsid w:val="00F343DB"/>
    <w:rsid w:val="00F344C4"/>
    <w:rsid w:val="00F34995"/>
    <w:rsid w:val="00F35983"/>
    <w:rsid w:val="00F3721F"/>
    <w:rsid w:val="00F375A1"/>
    <w:rsid w:val="00F425C5"/>
    <w:rsid w:val="00F4523C"/>
    <w:rsid w:val="00F4662E"/>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3FBC"/>
    <w:rsid w:val="00F74A5E"/>
    <w:rsid w:val="00F763F5"/>
    <w:rsid w:val="00F766D3"/>
    <w:rsid w:val="00F76AF1"/>
    <w:rsid w:val="00F7753E"/>
    <w:rsid w:val="00F81E46"/>
    <w:rsid w:val="00F8217F"/>
    <w:rsid w:val="00F827EB"/>
    <w:rsid w:val="00F82EA7"/>
    <w:rsid w:val="00F82FAC"/>
    <w:rsid w:val="00F83D5D"/>
    <w:rsid w:val="00F84808"/>
    <w:rsid w:val="00F849AF"/>
    <w:rsid w:val="00F85254"/>
    <w:rsid w:val="00F85813"/>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5FA"/>
    <w:rsid w:val="00F96A1D"/>
    <w:rsid w:val="00F96DD7"/>
    <w:rsid w:val="00FA009D"/>
    <w:rsid w:val="00FA13F4"/>
    <w:rsid w:val="00FA1DBD"/>
    <w:rsid w:val="00FA206D"/>
    <w:rsid w:val="00FA3DEB"/>
    <w:rsid w:val="00FA3E35"/>
    <w:rsid w:val="00FA40B3"/>
    <w:rsid w:val="00FA4158"/>
    <w:rsid w:val="00FA4651"/>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61C"/>
    <w:rsid w:val="00FB58B9"/>
    <w:rsid w:val="00FB5DA6"/>
    <w:rsid w:val="00FB6145"/>
    <w:rsid w:val="00FB6182"/>
    <w:rsid w:val="00FB62F9"/>
    <w:rsid w:val="00FB64EE"/>
    <w:rsid w:val="00FB6E5E"/>
    <w:rsid w:val="00FB72FA"/>
    <w:rsid w:val="00FB74CA"/>
    <w:rsid w:val="00FB7BCE"/>
    <w:rsid w:val="00FB7C45"/>
    <w:rsid w:val="00FC0F07"/>
    <w:rsid w:val="00FC3371"/>
    <w:rsid w:val="00FC3D53"/>
    <w:rsid w:val="00FC3FB6"/>
    <w:rsid w:val="00FC4B36"/>
    <w:rsid w:val="00FC5FA6"/>
    <w:rsid w:val="00FC682E"/>
    <w:rsid w:val="00FC6B67"/>
    <w:rsid w:val="00FC7B0A"/>
    <w:rsid w:val="00FD0A32"/>
    <w:rsid w:val="00FD0D7B"/>
    <w:rsid w:val="00FD3FB3"/>
    <w:rsid w:val="00FD4E44"/>
    <w:rsid w:val="00FD50F2"/>
    <w:rsid w:val="00FD55FA"/>
    <w:rsid w:val="00FD58D9"/>
    <w:rsid w:val="00FD64D4"/>
    <w:rsid w:val="00FE0837"/>
    <w:rsid w:val="00FE1730"/>
    <w:rsid w:val="00FE1F5F"/>
    <w:rsid w:val="00FE265B"/>
    <w:rsid w:val="00FE3682"/>
    <w:rsid w:val="00FE3BDB"/>
    <w:rsid w:val="00FE3CFB"/>
    <w:rsid w:val="00FE478D"/>
    <w:rsid w:val="00FE4D57"/>
    <w:rsid w:val="00FE5319"/>
    <w:rsid w:val="00FE5A94"/>
    <w:rsid w:val="00FE64A4"/>
    <w:rsid w:val="00FE64E1"/>
    <w:rsid w:val="00FE660B"/>
    <w:rsid w:val="00FE75C9"/>
    <w:rsid w:val="00FF2165"/>
    <w:rsid w:val="00FF277F"/>
    <w:rsid w:val="00FF296A"/>
    <w:rsid w:val="00FF2C85"/>
    <w:rsid w:val="00FF2E6A"/>
    <w:rsid w:val="00FF48D3"/>
    <w:rsid w:val="00FF5235"/>
    <w:rsid w:val="00FF5CC3"/>
    <w:rsid w:val="00FF6184"/>
    <w:rsid w:val="00FF6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EBD6123B-7201-4E91-B432-58B75CAC5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26C2C"/>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626C2C"/>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626C2C"/>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626C2C"/>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626C2C"/>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626C2C"/>
    <w:pPr>
      <w:outlineLvl w:val="4"/>
    </w:pPr>
    <w:rPr>
      <w:bCs/>
      <w:i/>
      <w:iCs/>
      <w:szCs w:val="26"/>
    </w:rPr>
  </w:style>
  <w:style w:type="paragraph" w:styleId="Heading6">
    <w:name w:val="heading 6"/>
    <w:basedOn w:val="Normal"/>
    <w:next w:val="Normal"/>
    <w:link w:val="Heading6Char"/>
    <w:unhideWhenUsed/>
    <w:rsid w:val="00626C2C"/>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626C2C"/>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626C2C"/>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626C2C"/>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26C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626C2C"/>
    <w:rPr>
      <w:i w:val="0"/>
      <w:color w:val="0000FF"/>
      <w:u w:val="single"/>
    </w:rPr>
  </w:style>
  <w:style w:type="paragraph" w:styleId="EndnoteText">
    <w:name w:val="endnote text"/>
    <w:basedOn w:val="Normal"/>
    <w:link w:val="EndnoteTextChar"/>
    <w:semiHidden/>
    <w:rsid w:val="00626C2C"/>
    <w:pPr>
      <w:widowControl w:val="0"/>
    </w:pPr>
    <w:rPr>
      <w:rFonts w:ascii="Press Rmn 12pt" w:hAnsi="Press Rmn 12pt"/>
      <w:szCs w:val="20"/>
    </w:rPr>
  </w:style>
  <w:style w:type="paragraph" w:customStyle="1" w:styleId="nrpsBannerline1">
    <w:name w:val="nrps Banner line 1"/>
    <w:link w:val="nrpsBannerline1Char"/>
    <w:semiHidden/>
    <w:locked/>
    <w:rsid w:val="00626C2C"/>
    <w:pPr>
      <w:spacing w:before="80" w:line="276" w:lineRule="auto"/>
      <w:ind w:left="115"/>
    </w:pPr>
    <w:rPr>
      <w:rFonts w:ascii="Arial" w:hAnsi="Arial"/>
      <w:b/>
      <w:bCs/>
      <w:color w:val="000000" w:themeColor="text1"/>
      <w:sz w:val="16"/>
    </w:rPr>
  </w:style>
  <w:style w:type="numbering" w:customStyle="1" w:styleId="Bulleted">
    <w:name w:val="Bulleted"/>
    <w:basedOn w:val="NoList"/>
    <w:rsid w:val="00626C2C"/>
    <w:pPr>
      <w:numPr>
        <w:numId w:val="4"/>
      </w:numPr>
    </w:pPr>
  </w:style>
  <w:style w:type="paragraph" w:customStyle="1" w:styleId="nrpsLogo">
    <w:name w:val="nrps Logo"/>
    <w:basedOn w:val="Normal"/>
    <w:semiHidden/>
    <w:rsid w:val="00626C2C"/>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626C2C"/>
    <w:rPr>
      <w:color w:val="800080"/>
      <w:u w:val="single"/>
    </w:rPr>
  </w:style>
  <w:style w:type="paragraph" w:customStyle="1" w:styleId="nrpsBannerline2">
    <w:name w:val="nrps Banner line 2"/>
    <w:link w:val="nrpsBannerline2Char"/>
    <w:semiHidden/>
    <w:locked/>
    <w:rsid w:val="00626C2C"/>
    <w:pPr>
      <w:spacing w:before="80" w:line="276" w:lineRule="auto"/>
      <w:ind w:left="115"/>
    </w:pPr>
    <w:rPr>
      <w:rFonts w:ascii="Arial" w:hAnsi="Arial"/>
      <w:b/>
      <w:bCs/>
      <w:sz w:val="16"/>
      <w:szCs w:val="24"/>
    </w:rPr>
  </w:style>
  <w:style w:type="paragraph" w:styleId="Bibliography">
    <w:name w:val="Bibliography"/>
    <w:basedOn w:val="Normal"/>
    <w:next w:val="Normal"/>
    <w:uiPriority w:val="37"/>
    <w:semiHidden/>
    <w:rsid w:val="00626C2C"/>
  </w:style>
  <w:style w:type="character" w:styleId="CommentReference">
    <w:name w:val="annotation reference"/>
    <w:basedOn w:val="DefaultParagraphFont"/>
    <w:uiPriority w:val="99"/>
    <w:semiHidden/>
    <w:unhideWhenUsed/>
    <w:rsid w:val="00626C2C"/>
    <w:rPr>
      <w:sz w:val="16"/>
      <w:szCs w:val="16"/>
    </w:rPr>
  </w:style>
  <w:style w:type="paragraph" w:styleId="BlockText">
    <w:name w:val="Block Text"/>
    <w:basedOn w:val="Normal"/>
    <w:uiPriority w:val="99"/>
    <w:semiHidden/>
    <w:rsid w:val="00626C2C"/>
    <w:pPr>
      <w:spacing w:after="120"/>
      <w:ind w:left="1440" w:right="1440"/>
    </w:pPr>
  </w:style>
  <w:style w:type="character" w:customStyle="1" w:styleId="Heading2Char">
    <w:name w:val="Heading 2 Char"/>
    <w:basedOn w:val="DefaultParagraphFont"/>
    <w:link w:val="Heading2"/>
    <w:rsid w:val="00626C2C"/>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626C2C"/>
    <w:rPr>
      <w:sz w:val="20"/>
      <w:szCs w:val="20"/>
    </w:rPr>
  </w:style>
  <w:style w:type="character" w:customStyle="1" w:styleId="CommentTextChar">
    <w:name w:val="Comment Text Char"/>
    <w:basedOn w:val="DefaultParagraphFont"/>
    <w:link w:val="CommentText"/>
    <w:uiPriority w:val="99"/>
    <w:semiHidden/>
    <w:rsid w:val="00626C2C"/>
    <w:rPr>
      <w:rFonts w:eastAsiaTheme="minorHAnsi" w:cstheme="minorBidi"/>
      <w:color w:val="000000" w:themeColor="text1"/>
    </w:rPr>
  </w:style>
  <w:style w:type="paragraph" w:customStyle="1" w:styleId="nrpsTablecell">
    <w:name w:val="nrps Table cell"/>
    <w:qFormat/>
    <w:rsid w:val="00626C2C"/>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626C2C"/>
    <w:pPr>
      <w:ind w:left="360"/>
    </w:pPr>
  </w:style>
  <w:style w:type="paragraph" w:styleId="CommentSubject">
    <w:name w:val="annotation subject"/>
    <w:basedOn w:val="CommentText"/>
    <w:next w:val="CommentText"/>
    <w:link w:val="CommentSubjectChar"/>
    <w:uiPriority w:val="99"/>
    <w:semiHidden/>
    <w:unhideWhenUsed/>
    <w:rsid w:val="00626C2C"/>
    <w:rPr>
      <w:b/>
      <w:bCs/>
    </w:rPr>
  </w:style>
  <w:style w:type="character" w:customStyle="1" w:styleId="CommentSubjectChar">
    <w:name w:val="Comment Subject Char"/>
    <w:basedOn w:val="CommentTextChar"/>
    <w:link w:val="CommentSubject"/>
    <w:uiPriority w:val="99"/>
    <w:semiHidden/>
    <w:rsid w:val="00626C2C"/>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626C2C"/>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626C2C"/>
    <w:rPr>
      <w:rFonts w:ascii="Tahoma" w:hAnsi="Tahoma" w:cs="Tahoma"/>
      <w:sz w:val="16"/>
      <w:szCs w:val="16"/>
    </w:rPr>
  </w:style>
  <w:style w:type="character" w:customStyle="1" w:styleId="BalloonTextChar">
    <w:name w:val="Balloon Text Char"/>
    <w:basedOn w:val="DefaultParagraphFont"/>
    <w:link w:val="BalloonText"/>
    <w:uiPriority w:val="99"/>
    <w:semiHidden/>
    <w:rsid w:val="00626C2C"/>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626C2C"/>
    <w:pPr>
      <w:spacing w:after="120"/>
    </w:pPr>
  </w:style>
  <w:style w:type="character" w:customStyle="1" w:styleId="BodyTextChar">
    <w:name w:val="Body Text Char"/>
    <w:basedOn w:val="DefaultParagraphFont"/>
    <w:link w:val="BodyText"/>
    <w:uiPriority w:val="99"/>
    <w:semiHidden/>
    <w:rsid w:val="00626C2C"/>
    <w:rPr>
      <w:rFonts w:eastAsiaTheme="minorHAnsi" w:cstheme="minorBidi"/>
      <w:color w:val="000000" w:themeColor="text1"/>
      <w:sz w:val="23"/>
      <w:szCs w:val="22"/>
    </w:rPr>
  </w:style>
  <w:style w:type="paragraph" w:styleId="BodyText2">
    <w:name w:val="Body Text 2"/>
    <w:basedOn w:val="Normal"/>
    <w:link w:val="BodyText2Char"/>
    <w:uiPriority w:val="99"/>
    <w:semiHidden/>
    <w:rsid w:val="00626C2C"/>
    <w:pPr>
      <w:spacing w:after="120" w:line="480" w:lineRule="auto"/>
    </w:pPr>
  </w:style>
  <w:style w:type="character" w:customStyle="1" w:styleId="BodyText2Char">
    <w:name w:val="Body Text 2 Char"/>
    <w:basedOn w:val="DefaultParagraphFont"/>
    <w:link w:val="BodyText2"/>
    <w:uiPriority w:val="99"/>
    <w:semiHidden/>
    <w:rsid w:val="00626C2C"/>
    <w:rPr>
      <w:rFonts w:eastAsiaTheme="minorHAnsi" w:cstheme="minorBidi"/>
      <w:color w:val="000000" w:themeColor="text1"/>
      <w:sz w:val="23"/>
      <w:szCs w:val="22"/>
    </w:rPr>
  </w:style>
  <w:style w:type="paragraph" w:styleId="BodyText3">
    <w:name w:val="Body Text 3"/>
    <w:basedOn w:val="Normal"/>
    <w:link w:val="BodyText3Char"/>
    <w:uiPriority w:val="99"/>
    <w:semiHidden/>
    <w:rsid w:val="00626C2C"/>
    <w:pPr>
      <w:spacing w:after="120"/>
    </w:pPr>
    <w:rPr>
      <w:sz w:val="16"/>
      <w:szCs w:val="16"/>
    </w:rPr>
  </w:style>
  <w:style w:type="character" w:customStyle="1" w:styleId="BodyText3Char">
    <w:name w:val="Body Text 3 Char"/>
    <w:basedOn w:val="DefaultParagraphFont"/>
    <w:link w:val="BodyText3"/>
    <w:uiPriority w:val="99"/>
    <w:semiHidden/>
    <w:rsid w:val="00626C2C"/>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626C2C"/>
    <w:pPr>
      <w:ind w:firstLine="210"/>
    </w:pPr>
  </w:style>
  <w:style w:type="character" w:customStyle="1" w:styleId="BodyTextFirstIndentChar">
    <w:name w:val="Body Text First Indent Char"/>
    <w:basedOn w:val="BodyTextChar"/>
    <w:link w:val="BodyTextFirstIndent"/>
    <w:uiPriority w:val="99"/>
    <w:semiHidden/>
    <w:rsid w:val="00626C2C"/>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626C2C"/>
    <w:pPr>
      <w:spacing w:after="120"/>
      <w:ind w:left="360"/>
    </w:pPr>
  </w:style>
  <w:style w:type="character" w:customStyle="1" w:styleId="BodyTextIndentChar">
    <w:name w:val="Body Text Indent Char"/>
    <w:basedOn w:val="DefaultParagraphFont"/>
    <w:link w:val="BodyTextIndent"/>
    <w:uiPriority w:val="99"/>
    <w:semiHidden/>
    <w:rsid w:val="00626C2C"/>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626C2C"/>
    <w:pPr>
      <w:ind w:firstLine="210"/>
    </w:pPr>
  </w:style>
  <w:style w:type="character" w:customStyle="1" w:styleId="BodyTextFirstIndent2Char">
    <w:name w:val="Body Text First Indent 2 Char"/>
    <w:basedOn w:val="BodyTextIndentChar"/>
    <w:link w:val="BodyTextFirstIndent2"/>
    <w:uiPriority w:val="99"/>
    <w:semiHidden/>
    <w:rsid w:val="00626C2C"/>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626C2C"/>
    <w:pPr>
      <w:spacing w:after="120" w:line="480" w:lineRule="auto"/>
      <w:ind w:left="360"/>
    </w:pPr>
  </w:style>
  <w:style w:type="character" w:customStyle="1" w:styleId="BodyTextIndent2Char">
    <w:name w:val="Body Text Indent 2 Char"/>
    <w:basedOn w:val="DefaultParagraphFont"/>
    <w:link w:val="BodyTextIndent2"/>
    <w:uiPriority w:val="99"/>
    <w:semiHidden/>
    <w:rsid w:val="00626C2C"/>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626C2C"/>
    <w:rPr>
      <w:rFonts w:ascii="Arial" w:hAnsi="Arial"/>
      <w:b/>
      <w:bCs/>
      <w:color w:val="000000" w:themeColor="text1"/>
      <w:sz w:val="16"/>
    </w:rPr>
  </w:style>
  <w:style w:type="paragraph" w:customStyle="1" w:styleId="nrpsBannerline3">
    <w:name w:val="nrps Banner line 3"/>
    <w:link w:val="nrpsBannerline3Char"/>
    <w:semiHidden/>
    <w:qFormat/>
    <w:locked/>
    <w:rsid w:val="00626C2C"/>
    <w:pPr>
      <w:spacing w:before="480" w:line="276" w:lineRule="auto"/>
      <w:ind w:left="115"/>
    </w:pPr>
    <w:rPr>
      <w:rFonts w:ascii="Arial" w:hAnsi="Arial"/>
      <w:b/>
      <w:bCs/>
      <w:color w:val="000000" w:themeColor="text1"/>
      <w:sz w:val="16"/>
      <w:szCs w:val="16"/>
    </w:rPr>
  </w:style>
  <w:style w:type="paragraph" w:styleId="BodyTextIndent3">
    <w:name w:val="Body Text Indent 3"/>
    <w:basedOn w:val="Normal"/>
    <w:link w:val="BodyTextIndent3Char"/>
    <w:uiPriority w:val="99"/>
    <w:semiHidden/>
    <w:rsid w:val="00626C2C"/>
    <w:pPr>
      <w:spacing w:after="120"/>
      <w:ind w:left="360"/>
    </w:pPr>
    <w:rPr>
      <w:sz w:val="16"/>
      <w:szCs w:val="16"/>
    </w:rPr>
  </w:style>
  <w:style w:type="paragraph" w:customStyle="1" w:styleId="nrpsNormal">
    <w:name w:val="nrps Normal"/>
    <w:basedOn w:val="Normal"/>
    <w:link w:val="nrpsNormalChar"/>
    <w:qFormat/>
    <w:rsid w:val="00626C2C"/>
    <w:rPr>
      <w:rFonts w:eastAsia="Times New Roman" w:cs="Times New Roman"/>
      <w:szCs w:val="20"/>
    </w:rPr>
  </w:style>
  <w:style w:type="character" w:customStyle="1" w:styleId="nrpsBannerline2Char">
    <w:name w:val="nrps Banner line 2 Char"/>
    <w:basedOn w:val="DefaultParagraphFont"/>
    <w:link w:val="nrpsBannerline2"/>
    <w:semiHidden/>
    <w:rsid w:val="00626C2C"/>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626C2C"/>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626C2C"/>
    <w:pPr>
      <w:ind w:left="4320"/>
    </w:pPr>
  </w:style>
  <w:style w:type="character" w:customStyle="1" w:styleId="ClosingChar">
    <w:name w:val="Closing Char"/>
    <w:basedOn w:val="DefaultParagraphFont"/>
    <w:link w:val="Closing"/>
    <w:uiPriority w:val="99"/>
    <w:semiHidden/>
    <w:rsid w:val="00626C2C"/>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626C2C"/>
    <w:rPr>
      <w:rFonts w:ascii="Arial" w:hAnsi="Arial"/>
      <w:b/>
      <w:bCs/>
      <w:color w:val="000000" w:themeColor="text1"/>
      <w:sz w:val="16"/>
      <w:szCs w:val="16"/>
    </w:rPr>
  </w:style>
  <w:style w:type="paragraph" w:styleId="Date">
    <w:name w:val="Date"/>
    <w:basedOn w:val="Normal"/>
    <w:next w:val="Normal"/>
    <w:link w:val="DateChar"/>
    <w:uiPriority w:val="99"/>
    <w:semiHidden/>
    <w:unhideWhenUsed/>
    <w:rsid w:val="00626C2C"/>
  </w:style>
  <w:style w:type="paragraph" w:customStyle="1" w:styleId="nrpsHeading1">
    <w:name w:val="nrps Heading 1"/>
    <w:basedOn w:val="Heading1"/>
    <w:next w:val="nrpsNormal"/>
    <w:link w:val="nrpsHeading1Char"/>
    <w:qFormat/>
    <w:rsid w:val="00626C2C"/>
    <w:pPr>
      <w:tabs>
        <w:tab w:val="left" w:pos="5310"/>
      </w:tabs>
      <w:spacing w:after="200"/>
    </w:pPr>
  </w:style>
  <w:style w:type="paragraph" w:customStyle="1" w:styleId="nrpsLiteraturecited">
    <w:name w:val="nrps Literature cited"/>
    <w:link w:val="nrpsLiteraturecitedChar"/>
    <w:qFormat/>
    <w:rsid w:val="00626C2C"/>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626C2C"/>
    <w:pPr>
      <w:spacing w:before="80"/>
    </w:pPr>
    <w:rPr>
      <w:bCs w:val="0"/>
      <w:szCs w:val="22"/>
    </w:rPr>
  </w:style>
  <w:style w:type="character" w:customStyle="1" w:styleId="nrpsLiteraturecitedChar">
    <w:name w:val="nrps Literature cited Char"/>
    <w:basedOn w:val="DefaultParagraphFont"/>
    <w:link w:val="nrpsLiteraturecited"/>
    <w:rsid w:val="00626C2C"/>
    <w:rPr>
      <w:color w:val="000000" w:themeColor="text1"/>
      <w:sz w:val="23"/>
      <w:szCs w:val="24"/>
    </w:rPr>
  </w:style>
  <w:style w:type="character" w:customStyle="1" w:styleId="nrpsNormalChar">
    <w:name w:val="nrps Normal Char"/>
    <w:basedOn w:val="DefaultParagraphFont"/>
    <w:link w:val="nrpsNormal"/>
    <w:rsid w:val="00626C2C"/>
    <w:rPr>
      <w:color w:val="000000" w:themeColor="text1"/>
      <w:sz w:val="23"/>
    </w:rPr>
  </w:style>
  <w:style w:type="character" w:customStyle="1" w:styleId="Heading3Char">
    <w:name w:val="Heading 3 Char"/>
    <w:basedOn w:val="DefaultParagraphFont"/>
    <w:link w:val="Heading3"/>
    <w:rsid w:val="00626C2C"/>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626C2C"/>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626C2C"/>
    <w:pPr>
      <w:spacing w:before="80"/>
    </w:pPr>
    <w:rPr>
      <w:bCs w:val="0"/>
      <w:iCs w:val="0"/>
    </w:rPr>
  </w:style>
  <w:style w:type="character" w:customStyle="1" w:styleId="Heading1Char">
    <w:name w:val="Heading 1 Char"/>
    <w:basedOn w:val="DefaultParagraphFont"/>
    <w:link w:val="Heading1"/>
    <w:rsid w:val="00626C2C"/>
    <w:rPr>
      <w:rFonts w:ascii="Arial" w:hAnsi="Arial"/>
      <w:b/>
      <w:color w:val="000000" w:themeColor="text1"/>
      <w:sz w:val="32"/>
      <w:szCs w:val="18"/>
    </w:rPr>
  </w:style>
  <w:style w:type="character" w:customStyle="1" w:styleId="nrpsHeading1Char">
    <w:name w:val="nrps Heading 1 Char"/>
    <w:basedOn w:val="DefaultParagraphFont"/>
    <w:link w:val="nrpsHeading1"/>
    <w:rsid w:val="00626C2C"/>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626C2C"/>
    <w:pPr>
      <w:spacing w:before="80"/>
    </w:pPr>
    <w:rPr>
      <w:bCs w:val="0"/>
      <w:sz w:val="23"/>
    </w:rPr>
  </w:style>
  <w:style w:type="character" w:customStyle="1" w:styleId="nrpsHeading2Char">
    <w:name w:val="nrps Heading 2 Char"/>
    <w:basedOn w:val="DefaultParagraphFont"/>
    <w:link w:val="nrpsHeading2"/>
    <w:rsid w:val="00626C2C"/>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626C2C"/>
    <w:pPr>
      <w:keepNext/>
      <w:spacing w:before="80" w:after="0"/>
      <w:ind w:left="360"/>
    </w:pPr>
    <w:rPr>
      <w:bCs w:val="0"/>
      <w:iCs w:val="0"/>
      <w:sz w:val="21"/>
    </w:rPr>
  </w:style>
  <w:style w:type="character" w:customStyle="1" w:styleId="Heading4Char">
    <w:name w:val="Heading 4 Char"/>
    <w:basedOn w:val="DefaultParagraphFont"/>
    <w:link w:val="Heading4"/>
    <w:rsid w:val="00626C2C"/>
    <w:rPr>
      <w:bCs/>
      <w:color w:val="000000" w:themeColor="text1"/>
      <w:sz w:val="24"/>
      <w:szCs w:val="28"/>
      <w:u w:val="single"/>
    </w:rPr>
  </w:style>
  <w:style w:type="character" w:customStyle="1" w:styleId="nrpsHeading4Char">
    <w:name w:val="nrps Heading 4 Char"/>
    <w:basedOn w:val="DefaultParagraphFont"/>
    <w:link w:val="nrpsHeading4"/>
    <w:rsid w:val="00626C2C"/>
    <w:rPr>
      <w:color w:val="000000" w:themeColor="text1"/>
      <w:sz w:val="23"/>
      <w:szCs w:val="28"/>
      <w:u w:val="single"/>
    </w:rPr>
  </w:style>
  <w:style w:type="paragraph" w:customStyle="1" w:styleId="nrpsFigurecaption">
    <w:name w:val="nrps Figure caption"/>
    <w:next w:val="nrpsNormal"/>
    <w:link w:val="nrpsFigurecaptionChar"/>
    <w:qFormat/>
    <w:rsid w:val="00626C2C"/>
    <w:pPr>
      <w:spacing w:before="40" w:after="360" w:line="276" w:lineRule="auto"/>
    </w:pPr>
    <w:rPr>
      <w:rFonts w:ascii="Arial" w:hAnsi="Arial"/>
      <w:bCs/>
      <w:color w:val="000000" w:themeColor="text1"/>
    </w:rPr>
  </w:style>
  <w:style w:type="character" w:customStyle="1" w:styleId="Heading5Char">
    <w:name w:val="Heading 5 Char"/>
    <w:basedOn w:val="DefaultParagraphFont"/>
    <w:link w:val="Heading5"/>
    <w:rsid w:val="00626C2C"/>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626C2C"/>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626C2C"/>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626C2C"/>
    <w:rPr>
      <w:rFonts w:ascii="Arial" w:hAnsi="Arial"/>
      <w:bCs/>
      <w:color w:val="000000" w:themeColor="text1"/>
    </w:rPr>
  </w:style>
  <w:style w:type="paragraph" w:customStyle="1" w:styleId="nrpsTableheader">
    <w:name w:val="nrps Table header"/>
    <w:link w:val="nrpsTableheaderChar"/>
    <w:qFormat/>
    <w:rsid w:val="00626C2C"/>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626C2C"/>
    <w:rPr>
      <w:rFonts w:ascii="Arial" w:hAnsi="Arial"/>
      <w:bCs/>
      <w:color w:val="000000" w:themeColor="text1"/>
    </w:rPr>
  </w:style>
  <w:style w:type="character" w:customStyle="1" w:styleId="DateChar">
    <w:name w:val="Date Char"/>
    <w:basedOn w:val="DefaultParagraphFont"/>
    <w:link w:val="Date"/>
    <w:uiPriority w:val="99"/>
    <w:semiHidden/>
    <w:rsid w:val="00626C2C"/>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626C2C"/>
    <w:rPr>
      <w:rFonts w:ascii="Tahoma" w:hAnsi="Tahoma" w:cs="Tahoma"/>
      <w:sz w:val="16"/>
      <w:szCs w:val="16"/>
    </w:rPr>
  </w:style>
  <w:style w:type="character" w:customStyle="1" w:styleId="nrpsTableheaderChar">
    <w:name w:val="nrps Table header Char"/>
    <w:basedOn w:val="DefaultParagraphFont"/>
    <w:link w:val="nrpsTableheader"/>
    <w:rsid w:val="00626C2C"/>
    <w:rPr>
      <w:rFonts w:ascii="Arial" w:hAnsi="Arial" w:cs="Arial"/>
      <w:b/>
      <w:color w:val="000000" w:themeColor="text1"/>
      <w:sz w:val="18"/>
    </w:rPr>
  </w:style>
  <w:style w:type="character" w:customStyle="1" w:styleId="nrpsBackcoveraddress">
    <w:name w:val="nrps Backcover address"/>
    <w:basedOn w:val="nrpsBannerline1Char"/>
    <w:semiHidden/>
    <w:locked/>
    <w:rsid w:val="00626C2C"/>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626C2C"/>
    <w:pPr>
      <w:spacing w:line="276" w:lineRule="auto"/>
    </w:pPr>
    <w:rPr>
      <w:rFonts w:ascii="Arial" w:hAnsi="Arial"/>
      <w:color w:val="800000"/>
      <w:sz w:val="23"/>
    </w:rPr>
  </w:style>
  <w:style w:type="paragraph" w:customStyle="1" w:styleId="nrpsHorizontalrule">
    <w:name w:val="nrps Horizontal rule"/>
    <w:basedOn w:val="Normal"/>
    <w:semiHidden/>
    <w:locked/>
    <w:rsid w:val="00626C2C"/>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626C2C"/>
    <w:rPr>
      <w:rFonts w:ascii="Arial" w:hAnsi="Arial"/>
      <w:color w:val="800000"/>
      <w:sz w:val="23"/>
    </w:rPr>
  </w:style>
  <w:style w:type="character" w:customStyle="1" w:styleId="DocumentMapChar">
    <w:name w:val="Document Map Char"/>
    <w:basedOn w:val="DefaultParagraphFont"/>
    <w:link w:val="DocumentMap"/>
    <w:uiPriority w:val="99"/>
    <w:semiHidden/>
    <w:rsid w:val="00626C2C"/>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626C2C"/>
  </w:style>
  <w:style w:type="character" w:customStyle="1" w:styleId="E-mailSignatureChar">
    <w:name w:val="E-mail Signature Char"/>
    <w:basedOn w:val="DefaultParagraphFont"/>
    <w:link w:val="E-mailSignature"/>
    <w:uiPriority w:val="99"/>
    <w:semiHidden/>
    <w:rsid w:val="00626C2C"/>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626C2C"/>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626C2C"/>
    <w:rPr>
      <w:rFonts w:ascii="Cambria" w:hAnsi="Cambria"/>
      <w:sz w:val="20"/>
      <w:szCs w:val="20"/>
    </w:rPr>
  </w:style>
  <w:style w:type="paragraph" w:styleId="FootnoteText">
    <w:name w:val="footnote text"/>
    <w:basedOn w:val="Normal"/>
    <w:link w:val="FootnoteTextChar"/>
    <w:uiPriority w:val="99"/>
    <w:semiHidden/>
    <w:unhideWhenUsed/>
    <w:rsid w:val="00626C2C"/>
    <w:rPr>
      <w:sz w:val="20"/>
      <w:szCs w:val="20"/>
    </w:rPr>
  </w:style>
  <w:style w:type="character" w:customStyle="1" w:styleId="FootnoteTextChar">
    <w:name w:val="Footnote Text Char"/>
    <w:basedOn w:val="DefaultParagraphFont"/>
    <w:link w:val="FootnoteText"/>
    <w:uiPriority w:val="99"/>
    <w:semiHidden/>
    <w:rsid w:val="00626C2C"/>
    <w:rPr>
      <w:rFonts w:eastAsiaTheme="minorHAnsi" w:cstheme="minorBidi"/>
      <w:color w:val="000000" w:themeColor="text1"/>
    </w:rPr>
  </w:style>
  <w:style w:type="character" w:customStyle="1" w:styleId="Heading6Char">
    <w:name w:val="Heading 6 Char"/>
    <w:basedOn w:val="DefaultParagraphFont"/>
    <w:link w:val="Heading6"/>
    <w:rsid w:val="00626C2C"/>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626C2C"/>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626C2C"/>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626C2C"/>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626C2C"/>
    <w:rPr>
      <w:i/>
      <w:iCs/>
    </w:rPr>
  </w:style>
  <w:style w:type="character" w:customStyle="1" w:styleId="HTMLAddressChar">
    <w:name w:val="HTML Address Char"/>
    <w:basedOn w:val="DefaultParagraphFont"/>
    <w:link w:val="HTMLAddress"/>
    <w:uiPriority w:val="99"/>
    <w:semiHidden/>
    <w:rsid w:val="00626C2C"/>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626C2C"/>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26C2C"/>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626C2C"/>
    <w:pPr>
      <w:ind w:left="240" w:hanging="240"/>
    </w:pPr>
  </w:style>
  <w:style w:type="paragraph" w:styleId="Index2">
    <w:name w:val="index 2"/>
    <w:basedOn w:val="Normal"/>
    <w:next w:val="Normal"/>
    <w:autoRedefine/>
    <w:uiPriority w:val="99"/>
    <w:semiHidden/>
    <w:unhideWhenUsed/>
    <w:rsid w:val="00626C2C"/>
    <w:pPr>
      <w:ind w:left="480" w:hanging="240"/>
    </w:pPr>
  </w:style>
  <w:style w:type="paragraph" w:styleId="Index3">
    <w:name w:val="index 3"/>
    <w:basedOn w:val="Normal"/>
    <w:next w:val="Normal"/>
    <w:autoRedefine/>
    <w:uiPriority w:val="99"/>
    <w:semiHidden/>
    <w:unhideWhenUsed/>
    <w:rsid w:val="00626C2C"/>
    <w:pPr>
      <w:ind w:left="720" w:hanging="240"/>
    </w:pPr>
  </w:style>
  <w:style w:type="paragraph" w:styleId="Index4">
    <w:name w:val="index 4"/>
    <w:basedOn w:val="Normal"/>
    <w:next w:val="Normal"/>
    <w:autoRedefine/>
    <w:uiPriority w:val="99"/>
    <w:semiHidden/>
    <w:unhideWhenUsed/>
    <w:rsid w:val="00626C2C"/>
    <w:pPr>
      <w:ind w:left="960" w:hanging="240"/>
    </w:pPr>
  </w:style>
  <w:style w:type="paragraph" w:styleId="Index5">
    <w:name w:val="index 5"/>
    <w:basedOn w:val="Normal"/>
    <w:next w:val="Normal"/>
    <w:autoRedefine/>
    <w:uiPriority w:val="99"/>
    <w:semiHidden/>
    <w:unhideWhenUsed/>
    <w:rsid w:val="00626C2C"/>
    <w:pPr>
      <w:ind w:left="1200" w:hanging="240"/>
    </w:pPr>
  </w:style>
  <w:style w:type="paragraph" w:styleId="Index6">
    <w:name w:val="index 6"/>
    <w:basedOn w:val="Normal"/>
    <w:next w:val="Normal"/>
    <w:autoRedefine/>
    <w:uiPriority w:val="99"/>
    <w:semiHidden/>
    <w:unhideWhenUsed/>
    <w:rsid w:val="00626C2C"/>
    <w:pPr>
      <w:ind w:left="1440" w:hanging="240"/>
    </w:pPr>
  </w:style>
  <w:style w:type="paragraph" w:styleId="Index7">
    <w:name w:val="index 7"/>
    <w:basedOn w:val="Normal"/>
    <w:next w:val="Normal"/>
    <w:autoRedefine/>
    <w:uiPriority w:val="99"/>
    <w:semiHidden/>
    <w:unhideWhenUsed/>
    <w:rsid w:val="00626C2C"/>
    <w:pPr>
      <w:ind w:left="1680" w:hanging="240"/>
    </w:pPr>
  </w:style>
  <w:style w:type="paragraph" w:styleId="Index8">
    <w:name w:val="index 8"/>
    <w:basedOn w:val="Normal"/>
    <w:next w:val="Normal"/>
    <w:autoRedefine/>
    <w:uiPriority w:val="99"/>
    <w:semiHidden/>
    <w:unhideWhenUsed/>
    <w:rsid w:val="00626C2C"/>
    <w:pPr>
      <w:ind w:left="1920" w:hanging="240"/>
    </w:pPr>
  </w:style>
  <w:style w:type="paragraph" w:styleId="Index9">
    <w:name w:val="index 9"/>
    <w:basedOn w:val="Normal"/>
    <w:next w:val="Normal"/>
    <w:autoRedefine/>
    <w:uiPriority w:val="99"/>
    <w:semiHidden/>
    <w:unhideWhenUsed/>
    <w:rsid w:val="00626C2C"/>
    <w:pPr>
      <w:ind w:left="2160" w:hanging="240"/>
    </w:pPr>
  </w:style>
  <w:style w:type="paragraph" w:styleId="IndexHeading">
    <w:name w:val="index heading"/>
    <w:basedOn w:val="Normal"/>
    <w:next w:val="Index1"/>
    <w:uiPriority w:val="99"/>
    <w:semiHidden/>
    <w:unhideWhenUsed/>
    <w:rsid w:val="00626C2C"/>
    <w:rPr>
      <w:rFonts w:ascii="Cambria" w:hAnsi="Cambria"/>
      <w:b/>
      <w:bCs/>
    </w:rPr>
  </w:style>
  <w:style w:type="paragraph" w:styleId="ListParagraph">
    <w:name w:val="List Paragraph"/>
    <w:basedOn w:val="nrpsNormalsingleline"/>
    <w:uiPriority w:val="34"/>
    <w:qFormat/>
    <w:rsid w:val="00626C2C"/>
    <w:pPr>
      <w:ind w:left="720"/>
    </w:pPr>
  </w:style>
  <w:style w:type="paragraph" w:styleId="List">
    <w:name w:val="List"/>
    <w:basedOn w:val="Normal"/>
    <w:uiPriority w:val="99"/>
    <w:semiHidden/>
    <w:unhideWhenUsed/>
    <w:rsid w:val="00626C2C"/>
    <w:pPr>
      <w:ind w:left="360" w:hanging="360"/>
      <w:contextualSpacing/>
    </w:pPr>
  </w:style>
  <w:style w:type="paragraph" w:styleId="List2">
    <w:name w:val="List 2"/>
    <w:basedOn w:val="Normal"/>
    <w:uiPriority w:val="99"/>
    <w:semiHidden/>
    <w:unhideWhenUsed/>
    <w:rsid w:val="00626C2C"/>
    <w:pPr>
      <w:ind w:left="720" w:hanging="360"/>
      <w:contextualSpacing/>
    </w:pPr>
  </w:style>
  <w:style w:type="paragraph" w:styleId="List3">
    <w:name w:val="List 3"/>
    <w:basedOn w:val="Normal"/>
    <w:uiPriority w:val="99"/>
    <w:semiHidden/>
    <w:unhideWhenUsed/>
    <w:rsid w:val="00626C2C"/>
    <w:pPr>
      <w:ind w:left="1080" w:hanging="360"/>
      <w:contextualSpacing/>
    </w:pPr>
  </w:style>
  <w:style w:type="paragraph" w:styleId="List4">
    <w:name w:val="List 4"/>
    <w:basedOn w:val="Normal"/>
    <w:uiPriority w:val="99"/>
    <w:semiHidden/>
    <w:unhideWhenUsed/>
    <w:rsid w:val="00626C2C"/>
    <w:pPr>
      <w:ind w:left="1440" w:hanging="360"/>
      <w:contextualSpacing/>
    </w:pPr>
  </w:style>
  <w:style w:type="paragraph" w:styleId="List5">
    <w:name w:val="List 5"/>
    <w:basedOn w:val="Normal"/>
    <w:uiPriority w:val="99"/>
    <w:semiHidden/>
    <w:unhideWhenUsed/>
    <w:rsid w:val="00626C2C"/>
    <w:pPr>
      <w:ind w:left="1800" w:hanging="360"/>
      <w:contextualSpacing/>
    </w:pPr>
  </w:style>
  <w:style w:type="paragraph" w:styleId="ListBullet">
    <w:name w:val="List Bullet"/>
    <w:basedOn w:val="Normal"/>
    <w:uiPriority w:val="99"/>
    <w:unhideWhenUsed/>
    <w:rsid w:val="00626C2C"/>
    <w:pPr>
      <w:numPr>
        <w:numId w:val="35"/>
      </w:numPr>
      <w:spacing w:after="80"/>
    </w:pPr>
  </w:style>
  <w:style w:type="paragraph" w:styleId="ListBullet2">
    <w:name w:val="List Bullet 2"/>
    <w:basedOn w:val="Normal"/>
    <w:uiPriority w:val="99"/>
    <w:unhideWhenUsed/>
    <w:rsid w:val="00626C2C"/>
    <w:pPr>
      <w:contextualSpacing/>
    </w:pPr>
  </w:style>
  <w:style w:type="paragraph" w:styleId="ListBullet3">
    <w:name w:val="List Bullet 3"/>
    <w:basedOn w:val="Normal"/>
    <w:uiPriority w:val="99"/>
    <w:unhideWhenUsed/>
    <w:rsid w:val="00626C2C"/>
    <w:pPr>
      <w:contextualSpacing/>
    </w:pPr>
  </w:style>
  <w:style w:type="paragraph" w:styleId="ListBullet4">
    <w:name w:val="List Bullet 4"/>
    <w:basedOn w:val="Normal"/>
    <w:uiPriority w:val="99"/>
    <w:semiHidden/>
    <w:unhideWhenUsed/>
    <w:rsid w:val="00626C2C"/>
    <w:pPr>
      <w:numPr>
        <w:numId w:val="36"/>
      </w:numPr>
      <w:contextualSpacing/>
    </w:pPr>
  </w:style>
  <w:style w:type="paragraph" w:styleId="ListBullet5">
    <w:name w:val="List Bullet 5"/>
    <w:basedOn w:val="Normal"/>
    <w:uiPriority w:val="99"/>
    <w:semiHidden/>
    <w:unhideWhenUsed/>
    <w:rsid w:val="00626C2C"/>
    <w:pPr>
      <w:numPr>
        <w:numId w:val="37"/>
      </w:numPr>
      <w:contextualSpacing/>
    </w:pPr>
  </w:style>
  <w:style w:type="paragraph" w:styleId="ListContinue">
    <w:name w:val="List Continue"/>
    <w:basedOn w:val="Normal"/>
    <w:uiPriority w:val="99"/>
    <w:semiHidden/>
    <w:unhideWhenUsed/>
    <w:rsid w:val="00626C2C"/>
    <w:pPr>
      <w:spacing w:after="120"/>
      <w:ind w:left="360"/>
      <w:contextualSpacing/>
    </w:pPr>
  </w:style>
  <w:style w:type="paragraph" w:styleId="ListContinue2">
    <w:name w:val="List Continue 2"/>
    <w:basedOn w:val="Normal"/>
    <w:uiPriority w:val="99"/>
    <w:semiHidden/>
    <w:unhideWhenUsed/>
    <w:rsid w:val="00626C2C"/>
    <w:pPr>
      <w:spacing w:after="120"/>
      <w:ind w:left="720"/>
      <w:contextualSpacing/>
    </w:pPr>
  </w:style>
  <w:style w:type="paragraph" w:styleId="ListContinue3">
    <w:name w:val="List Continue 3"/>
    <w:basedOn w:val="Normal"/>
    <w:uiPriority w:val="99"/>
    <w:semiHidden/>
    <w:unhideWhenUsed/>
    <w:rsid w:val="00626C2C"/>
    <w:pPr>
      <w:spacing w:after="120"/>
      <w:ind w:left="1080"/>
      <w:contextualSpacing/>
    </w:pPr>
  </w:style>
  <w:style w:type="paragraph" w:styleId="ListContinue4">
    <w:name w:val="List Continue 4"/>
    <w:basedOn w:val="Normal"/>
    <w:uiPriority w:val="99"/>
    <w:semiHidden/>
    <w:unhideWhenUsed/>
    <w:rsid w:val="00626C2C"/>
    <w:pPr>
      <w:spacing w:after="120"/>
      <w:ind w:left="1440"/>
      <w:contextualSpacing/>
    </w:pPr>
  </w:style>
  <w:style w:type="paragraph" w:styleId="ListContinue5">
    <w:name w:val="List Continue 5"/>
    <w:basedOn w:val="Normal"/>
    <w:uiPriority w:val="99"/>
    <w:semiHidden/>
    <w:unhideWhenUsed/>
    <w:rsid w:val="00626C2C"/>
    <w:pPr>
      <w:spacing w:after="120"/>
      <w:ind w:left="1800"/>
      <w:contextualSpacing/>
    </w:pPr>
  </w:style>
  <w:style w:type="paragraph" w:styleId="ListNumber">
    <w:name w:val="List Number"/>
    <w:basedOn w:val="ListParagraph"/>
    <w:uiPriority w:val="99"/>
    <w:unhideWhenUsed/>
    <w:rsid w:val="00626C2C"/>
    <w:pPr>
      <w:numPr>
        <w:numId w:val="44"/>
      </w:numPr>
      <w:spacing w:after="80"/>
      <w:jc w:val="both"/>
    </w:pPr>
    <w:rPr>
      <w:color w:val="000000"/>
      <w:szCs w:val="23"/>
      <w:shd w:val="clear" w:color="auto" w:fill="FFFFFF"/>
    </w:rPr>
  </w:style>
  <w:style w:type="paragraph" w:styleId="ListNumber2">
    <w:name w:val="List Number 2"/>
    <w:basedOn w:val="ListParagraph"/>
    <w:uiPriority w:val="99"/>
    <w:unhideWhenUsed/>
    <w:rsid w:val="00626C2C"/>
    <w:pPr>
      <w:numPr>
        <w:numId w:val="45"/>
      </w:numPr>
      <w:spacing w:after="80"/>
      <w:jc w:val="both"/>
    </w:pPr>
    <w:rPr>
      <w:color w:val="000000"/>
      <w:szCs w:val="23"/>
      <w:shd w:val="clear" w:color="auto" w:fill="FFFFFF"/>
    </w:rPr>
  </w:style>
  <w:style w:type="paragraph" w:styleId="ListNumber3">
    <w:name w:val="List Number 3"/>
    <w:basedOn w:val="ListParagraph"/>
    <w:uiPriority w:val="99"/>
    <w:unhideWhenUsed/>
    <w:rsid w:val="00626C2C"/>
    <w:pPr>
      <w:numPr>
        <w:ilvl w:val="2"/>
        <w:numId w:val="44"/>
      </w:numPr>
      <w:spacing w:after="80"/>
      <w:jc w:val="both"/>
    </w:pPr>
    <w:rPr>
      <w:color w:val="000000"/>
      <w:szCs w:val="23"/>
    </w:rPr>
  </w:style>
  <w:style w:type="paragraph" w:styleId="ListNumber4">
    <w:name w:val="List Number 4"/>
    <w:basedOn w:val="Normal"/>
    <w:uiPriority w:val="99"/>
    <w:semiHidden/>
    <w:unhideWhenUsed/>
    <w:rsid w:val="00626C2C"/>
    <w:pPr>
      <w:numPr>
        <w:numId w:val="41"/>
      </w:numPr>
      <w:contextualSpacing/>
    </w:pPr>
  </w:style>
  <w:style w:type="paragraph" w:styleId="ListNumber5">
    <w:name w:val="List Number 5"/>
    <w:basedOn w:val="Normal"/>
    <w:uiPriority w:val="99"/>
    <w:semiHidden/>
    <w:unhideWhenUsed/>
    <w:rsid w:val="00626C2C"/>
    <w:pPr>
      <w:numPr>
        <w:numId w:val="42"/>
      </w:numPr>
      <w:contextualSpacing/>
    </w:pPr>
  </w:style>
  <w:style w:type="paragraph" w:styleId="MacroText">
    <w:name w:val="macro"/>
    <w:link w:val="MacroTextChar"/>
    <w:uiPriority w:val="99"/>
    <w:semiHidden/>
    <w:unhideWhenUsed/>
    <w:rsid w:val="00626C2C"/>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626C2C"/>
    <w:rPr>
      <w:rFonts w:ascii="Courier New" w:hAnsi="Courier New" w:cs="Courier New"/>
    </w:rPr>
  </w:style>
  <w:style w:type="paragraph" w:styleId="MessageHeader">
    <w:name w:val="Message Header"/>
    <w:basedOn w:val="Normal"/>
    <w:link w:val="MessageHeaderChar"/>
    <w:uiPriority w:val="99"/>
    <w:semiHidden/>
    <w:unhideWhenUsed/>
    <w:rsid w:val="00626C2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626C2C"/>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626C2C"/>
  </w:style>
  <w:style w:type="paragraph" w:styleId="NormalIndent">
    <w:name w:val="Normal Indent"/>
    <w:basedOn w:val="Normal"/>
    <w:uiPriority w:val="99"/>
    <w:semiHidden/>
    <w:unhideWhenUsed/>
    <w:rsid w:val="00626C2C"/>
    <w:pPr>
      <w:ind w:left="720"/>
    </w:pPr>
  </w:style>
  <w:style w:type="paragraph" w:styleId="NoteHeading">
    <w:name w:val="Note Heading"/>
    <w:basedOn w:val="Normal"/>
    <w:next w:val="Normal"/>
    <w:link w:val="NoteHeadingChar"/>
    <w:uiPriority w:val="99"/>
    <w:semiHidden/>
    <w:unhideWhenUsed/>
    <w:rsid w:val="00626C2C"/>
  </w:style>
  <w:style w:type="character" w:customStyle="1" w:styleId="NoteHeadingChar">
    <w:name w:val="Note Heading Char"/>
    <w:basedOn w:val="DefaultParagraphFont"/>
    <w:link w:val="NoteHeading"/>
    <w:uiPriority w:val="99"/>
    <w:semiHidden/>
    <w:rsid w:val="00626C2C"/>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626C2C"/>
    <w:rPr>
      <w:rFonts w:ascii="Courier New" w:hAnsi="Courier New" w:cs="Courier New"/>
      <w:sz w:val="20"/>
      <w:szCs w:val="20"/>
    </w:rPr>
  </w:style>
  <w:style w:type="character" w:customStyle="1" w:styleId="PlainTextChar">
    <w:name w:val="Plain Text Char"/>
    <w:basedOn w:val="DefaultParagraphFont"/>
    <w:link w:val="PlainText"/>
    <w:uiPriority w:val="99"/>
    <w:rsid w:val="00626C2C"/>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626C2C"/>
  </w:style>
  <w:style w:type="character" w:customStyle="1" w:styleId="SalutationChar">
    <w:name w:val="Salutation Char"/>
    <w:basedOn w:val="DefaultParagraphFont"/>
    <w:link w:val="Salutation"/>
    <w:uiPriority w:val="99"/>
    <w:semiHidden/>
    <w:rsid w:val="00626C2C"/>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626C2C"/>
    <w:pPr>
      <w:ind w:left="4320"/>
    </w:pPr>
  </w:style>
  <w:style w:type="character" w:customStyle="1" w:styleId="SignatureChar">
    <w:name w:val="Signature Char"/>
    <w:basedOn w:val="DefaultParagraphFont"/>
    <w:link w:val="Signature"/>
    <w:uiPriority w:val="99"/>
    <w:semiHidden/>
    <w:rsid w:val="00626C2C"/>
    <w:rPr>
      <w:rFonts w:eastAsiaTheme="minorHAnsi" w:cstheme="minorBidi"/>
      <w:color w:val="000000" w:themeColor="text1"/>
      <w:sz w:val="23"/>
      <w:szCs w:val="22"/>
    </w:rPr>
  </w:style>
  <w:style w:type="paragraph" w:styleId="Subtitle">
    <w:name w:val="Subtitle"/>
    <w:basedOn w:val="Normal"/>
    <w:next w:val="Normal"/>
    <w:link w:val="SubtitleChar"/>
    <w:rsid w:val="00626C2C"/>
    <w:pPr>
      <w:spacing w:after="60"/>
      <w:jc w:val="center"/>
      <w:outlineLvl w:val="1"/>
    </w:pPr>
    <w:rPr>
      <w:rFonts w:ascii="Cambria" w:hAnsi="Cambria"/>
    </w:rPr>
  </w:style>
  <w:style w:type="character" w:customStyle="1" w:styleId="SubtitleChar">
    <w:name w:val="Subtitle Char"/>
    <w:basedOn w:val="DefaultParagraphFont"/>
    <w:link w:val="Subtitle"/>
    <w:rsid w:val="00626C2C"/>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626C2C"/>
    <w:pPr>
      <w:ind w:left="240" w:hanging="240"/>
    </w:pPr>
  </w:style>
  <w:style w:type="paragraph" w:styleId="Title">
    <w:name w:val="Title"/>
    <w:basedOn w:val="Normal"/>
    <w:next w:val="Normal"/>
    <w:link w:val="TitleChar"/>
    <w:rsid w:val="00626C2C"/>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626C2C"/>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626C2C"/>
    <w:pPr>
      <w:spacing w:before="120"/>
    </w:pPr>
    <w:rPr>
      <w:rFonts w:ascii="Cambria" w:hAnsi="Cambria"/>
      <w:b/>
      <w:bCs/>
    </w:rPr>
  </w:style>
  <w:style w:type="paragraph" w:customStyle="1" w:styleId="PageRight">
    <w:name w:val="Page Right"/>
    <w:next w:val="nrpsNormal"/>
    <w:rsid w:val="00626C2C"/>
    <w:pPr>
      <w:spacing w:after="160" w:line="276" w:lineRule="auto"/>
      <w:jc w:val="right"/>
    </w:pPr>
    <w:rPr>
      <w:color w:val="000000" w:themeColor="text1"/>
      <w:sz w:val="23"/>
    </w:rPr>
  </w:style>
  <w:style w:type="paragraph" w:customStyle="1" w:styleId="TableHeader">
    <w:name w:val="Table Header"/>
    <w:basedOn w:val="Normal"/>
    <w:rsid w:val="00626C2C"/>
    <w:pPr>
      <w:jc w:val="center"/>
    </w:pPr>
    <w:rPr>
      <w:szCs w:val="20"/>
    </w:rPr>
  </w:style>
  <w:style w:type="paragraph" w:customStyle="1" w:styleId="nrpsTablenote">
    <w:name w:val="nrps Table note"/>
    <w:qFormat/>
    <w:rsid w:val="00626C2C"/>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626C2C"/>
    <w:rPr>
      <w:color w:val="000000" w:themeColor="text1"/>
    </w:rPr>
  </w:style>
  <w:style w:type="paragraph" w:styleId="Header">
    <w:name w:val="header"/>
    <w:basedOn w:val="Normal"/>
    <w:link w:val="HeaderChar"/>
    <w:uiPriority w:val="99"/>
    <w:unhideWhenUsed/>
    <w:rsid w:val="00626C2C"/>
    <w:pPr>
      <w:tabs>
        <w:tab w:val="center" w:pos="4680"/>
        <w:tab w:val="right" w:pos="9360"/>
      </w:tabs>
      <w:spacing w:after="0"/>
    </w:pPr>
  </w:style>
  <w:style w:type="paragraph" w:styleId="Footer">
    <w:name w:val="footer"/>
    <w:basedOn w:val="Normal"/>
    <w:link w:val="FooterChar"/>
    <w:uiPriority w:val="99"/>
    <w:unhideWhenUsed/>
    <w:rsid w:val="00626C2C"/>
    <w:pPr>
      <w:tabs>
        <w:tab w:val="center" w:pos="4680"/>
        <w:tab w:val="right" w:pos="9360"/>
      </w:tabs>
      <w:spacing w:after="0"/>
    </w:pPr>
  </w:style>
  <w:style w:type="character" w:customStyle="1" w:styleId="FooterChar">
    <w:name w:val="Footer Char"/>
    <w:basedOn w:val="DefaultParagraphFont"/>
    <w:link w:val="Footer"/>
    <w:uiPriority w:val="99"/>
    <w:rsid w:val="00626C2C"/>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626C2C"/>
    <w:pPr>
      <w:spacing w:line="240" w:lineRule="auto"/>
    </w:pPr>
    <w:rPr>
      <w:noProof/>
      <w:sz w:val="24"/>
    </w:rPr>
  </w:style>
  <w:style w:type="character" w:customStyle="1" w:styleId="HeaderChar">
    <w:name w:val="Header Char"/>
    <w:basedOn w:val="DefaultParagraphFont"/>
    <w:link w:val="Header"/>
    <w:uiPriority w:val="99"/>
    <w:rsid w:val="00626C2C"/>
    <w:rPr>
      <w:rFonts w:eastAsiaTheme="minorHAnsi" w:cstheme="minorBidi"/>
      <w:color w:val="000000" w:themeColor="text1"/>
      <w:sz w:val="23"/>
      <w:szCs w:val="22"/>
    </w:rPr>
  </w:style>
  <w:style w:type="table" w:customStyle="1" w:styleId="TableGrid1">
    <w:name w:val="Table Grid1"/>
    <w:basedOn w:val="TableNormal"/>
    <w:next w:val="TableGrid"/>
    <w:uiPriority w:val="59"/>
    <w:rsid w:val="00626C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626C2C"/>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626C2C"/>
    <w:rPr>
      <w:color w:val="800000"/>
    </w:rPr>
  </w:style>
  <w:style w:type="paragraph" w:customStyle="1" w:styleId="nrpsInstructionsh2">
    <w:name w:val="nrps Instructions h2"/>
    <w:basedOn w:val="nrpsHeading2"/>
    <w:rsid w:val="00626C2C"/>
    <w:rPr>
      <w:color w:val="800000"/>
      <w:sz w:val="24"/>
    </w:rPr>
  </w:style>
  <w:style w:type="paragraph" w:customStyle="1" w:styleId="nrpsPhotocaption">
    <w:name w:val="nrps Photo caption"/>
    <w:basedOn w:val="nrpsFigurecaption"/>
    <w:qFormat/>
    <w:rsid w:val="00626C2C"/>
  </w:style>
  <w:style w:type="character" w:styleId="Strong">
    <w:name w:val="Strong"/>
    <w:basedOn w:val="DefaultParagraphFont"/>
    <w:uiPriority w:val="22"/>
    <w:rsid w:val="00626C2C"/>
    <w:rPr>
      <w:b/>
      <w:bCs/>
    </w:rPr>
  </w:style>
  <w:style w:type="paragraph" w:customStyle="1" w:styleId="nrpsHeading6">
    <w:name w:val="nrps Heading 6"/>
    <w:basedOn w:val="Heading6"/>
    <w:next w:val="nrpsNormal"/>
    <w:rsid w:val="00626C2C"/>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626C2C"/>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626C2C"/>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626C2C"/>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626C2C"/>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626C2C"/>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626C2C"/>
    <w:rPr>
      <w:rFonts w:eastAsia="Times New Roman" w:cs="Times New Roman"/>
      <w:noProof/>
    </w:rPr>
  </w:style>
  <w:style w:type="paragraph" w:customStyle="1" w:styleId="TOC">
    <w:name w:val="TOC"/>
    <w:basedOn w:val="TOC1"/>
    <w:rsid w:val="00626C2C"/>
  </w:style>
  <w:style w:type="table" w:customStyle="1" w:styleId="LightShading1">
    <w:name w:val="Light Shading1"/>
    <w:basedOn w:val="TableNormal"/>
    <w:uiPriority w:val="60"/>
    <w:rsid w:val="00626C2C"/>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626C2C"/>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626C2C"/>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626C2C"/>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626C2C"/>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626C2C"/>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626C2C"/>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626C2C"/>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626C2C"/>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626C2C"/>
  </w:style>
  <w:style w:type="table" w:customStyle="1" w:styleId="TableGrid11">
    <w:name w:val="Table Grid11"/>
    <w:basedOn w:val="TableNormal"/>
    <w:uiPriority w:val="59"/>
    <w:rsid w:val="00626C2C"/>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626C2C"/>
    <w:pPr>
      <w:keepNext/>
      <w:spacing w:before="360"/>
    </w:pPr>
  </w:style>
  <w:style w:type="paragraph" w:customStyle="1" w:styleId="nrpsNormalsingleline">
    <w:name w:val="nrps Normal single line"/>
    <w:rsid w:val="00626C2C"/>
    <w:pPr>
      <w:spacing w:line="276" w:lineRule="auto"/>
    </w:pPr>
    <w:rPr>
      <w:color w:val="000000" w:themeColor="text1"/>
      <w:sz w:val="23"/>
    </w:rPr>
  </w:style>
  <w:style w:type="paragraph" w:customStyle="1" w:styleId="nrpsBulletlist">
    <w:name w:val="nrps Bullet list"/>
    <w:basedOn w:val="nrpsNormal"/>
    <w:link w:val="nrpsBulletlistChar"/>
    <w:rsid w:val="00626C2C"/>
    <w:pPr>
      <w:ind w:left="360" w:hanging="360"/>
    </w:pPr>
    <w:rPr>
      <w:shd w:val="clear" w:color="auto" w:fill="FFFFFF"/>
    </w:rPr>
  </w:style>
  <w:style w:type="character" w:customStyle="1" w:styleId="nrpsBulletlistChar">
    <w:name w:val="nrps Bullet list Char"/>
    <w:basedOn w:val="nrpsNormalChar"/>
    <w:link w:val="nrpsBulletlist"/>
    <w:rsid w:val="00626C2C"/>
    <w:rPr>
      <w:color w:val="000000" w:themeColor="text1"/>
      <w:sz w:val="23"/>
    </w:rPr>
  </w:style>
  <w:style w:type="paragraph" w:customStyle="1" w:styleId="nrpsContents">
    <w:name w:val="nrps Contents"/>
    <w:basedOn w:val="Heading1"/>
    <w:next w:val="nrpsNormal"/>
    <w:rsid w:val="00626C2C"/>
    <w:pPr>
      <w:spacing w:after="160"/>
    </w:pPr>
    <w:rPr>
      <w:szCs w:val="24"/>
    </w:rPr>
  </w:style>
  <w:style w:type="paragraph" w:customStyle="1" w:styleId="nrpsContentsH2">
    <w:name w:val="nrps Contents H2"/>
    <w:basedOn w:val="Heading2"/>
    <w:rsid w:val="00626C2C"/>
    <w:pPr>
      <w:spacing w:after="160"/>
    </w:pPr>
    <w:rPr>
      <w:sz w:val="32"/>
    </w:rPr>
  </w:style>
  <w:style w:type="paragraph" w:customStyle="1" w:styleId="nrpsContentsSOP">
    <w:name w:val="nrps Contents SOP"/>
    <w:next w:val="nrpsNormal"/>
    <w:rsid w:val="00626C2C"/>
    <w:rPr>
      <w:b/>
      <w:color w:val="000000" w:themeColor="text1"/>
      <w:sz w:val="23"/>
      <w:szCs w:val="24"/>
    </w:rPr>
  </w:style>
  <w:style w:type="paragraph" w:customStyle="1" w:styleId="nrpsFigurecaptionSOP">
    <w:name w:val="nrps Figure caption SOP"/>
    <w:next w:val="nrpsNormal"/>
    <w:rsid w:val="00626C2C"/>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626C2C"/>
    <w:rPr>
      <w:szCs w:val="24"/>
    </w:rPr>
  </w:style>
  <w:style w:type="paragraph" w:customStyle="1" w:styleId="nrpsHeading1SOP">
    <w:name w:val="nrps Heading 1 SOP"/>
    <w:basedOn w:val="nrpsHeading1"/>
    <w:next w:val="nrpsNormal"/>
    <w:rsid w:val="00626C2C"/>
  </w:style>
  <w:style w:type="paragraph" w:customStyle="1" w:styleId="nrpsHeading2appendix">
    <w:name w:val="nrps Heading 2 appendix"/>
    <w:basedOn w:val="nrpsHeading2"/>
    <w:next w:val="nrpsNormal"/>
    <w:rsid w:val="00626C2C"/>
  </w:style>
  <w:style w:type="paragraph" w:customStyle="1" w:styleId="nrpsHeading2SOP">
    <w:name w:val="nrps Heading 2 SOP"/>
    <w:basedOn w:val="nrpsHeading2"/>
    <w:next w:val="nrpsNormal"/>
    <w:rsid w:val="00626C2C"/>
    <w:rPr>
      <w:bCs/>
      <w:iCs/>
    </w:rPr>
  </w:style>
  <w:style w:type="paragraph" w:customStyle="1" w:styleId="nrpsHeading3appendix">
    <w:name w:val="nrps Heading 3 appendix"/>
    <w:basedOn w:val="nrpsHeading3"/>
    <w:next w:val="nrpsNormal"/>
    <w:rsid w:val="00626C2C"/>
  </w:style>
  <w:style w:type="paragraph" w:customStyle="1" w:styleId="nrpsHeading3SOP">
    <w:name w:val="nrps Heading 3 SOP"/>
    <w:basedOn w:val="nrpsHeading3"/>
    <w:next w:val="nrpsNormal"/>
    <w:rsid w:val="00626C2C"/>
  </w:style>
  <w:style w:type="paragraph" w:customStyle="1" w:styleId="nrpsHeading4appendix">
    <w:name w:val="nrps Heading 4 appendix"/>
    <w:basedOn w:val="nrpsHeading4"/>
    <w:next w:val="nrpsNormal"/>
    <w:rsid w:val="00626C2C"/>
    <w:rPr>
      <w:bCs/>
    </w:rPr>
  </w:style>
  <w:style w:type="paragraph" w:customStyle="1" w:styleId="nrpsHeading4SOP">
    <w:name w:val="nrps Heading 4 SOP"/>
    <w:basedOn w:val="nrpsHeading4"/>
    <w:next w:val="nrpsNormal"/>
    <w:rsid w:val="00626C2C"/>
    <w:rPr>
      <w:bCs/>
    </w:rPr>
  </w:style>
  <w:style w:type="paragraph" w:customStyle="1" w:styleId="nrpsHyperlink">
    <w:name w:val="nrps Hyperlink"/>
    <w:basedOn w:val="nrpsNormal"/>
    <w:link w:val="nrpsHyperlinkChar"/>
    <w:rsid w:val="00626C2C"/>
  </w:style>
  <w:style w:type="character" w:customStyle="1" w:styleId="nrpsHyperlinkChar">
    <w:name w:val="nrps Hyperlink Char"/>
    <w:basedOn w:val="nrpsNormalChar"/>
    <w:link w:val="nrpsHyperlink"/>
    <w:rsid w:val="00626C2C"/>
    <w:rPr>
      <w:color w:val="000000" w:themeColor="text1"/>
      <w:sz w:val="23"/>
    </w:rPr>
  </w:style>
  <w:style w:type="paragraph" w:customStyle="1" w:styleId="nrpsInsidecovers">
    <w:name w:val="nrps Inside covers"/>
    <w:basedOn w:val="Normal"/>
    <w:link w:val="nrpsInsidecoversChar"/>
    <w:rsid w:val="00626C2C"/>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626C2C"/>
    <w:rPr>
      <w:color w:val="000000" w:themeColor="text1"/>
      <w:sz w:val="18"/>
      <w:szCs w:val="24"/>
    </w:rPr>
  </w:style>
  <w:style w:type="paragraph" w:customStyle="1" w:styleId="nrpsNormalcode">
    <w:name w:val="nrps Normal code"/>
    <w:basedOn w:val="nrpsNormalsingleline"/>
    <w:rsid w:val="00626C2C"/>
    <w:rPr>
      <w:rFonts w:ascii="Courier New" w:hAnsi="Courier New"/>
      <w:i/>
      <w:color w:val="800000"/>
    </w:rPr>
  </w:style>
  <w:style w:type="numbering" w:customStyle="1" w:styleId="nrpsNumlist">
    <w:name w:val="nrps Num list"/>
    <w:basedOn w:val="NoList"/>
    <w:rsid w:val="00626C2C"/>
    <w:pPr>
      <w:numPr>
        <w:numId w:val="16"/>
      </w:numPr>
    </w:pPr>
  </w:style>
  <w:style w:type="paragraph" w:customStyle="1" w:styleId="nrpsSeriesnamenumber">
    <w:name w:val="nrps Series name/number"/>
    <w:qFormat/>
    <w:rsid w:val="00626C2C"/>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626C2C"/>
    <w:pPr>
      <w:tabs>
        <w:tab w:val="left" w:pos="9360"/>
      </w:tabs>
      <w:spacing w:before="80" w:after="80"/>
      <w:ind w:right="720"/>
    </w:pPr>
    <w:rPr>
      <w:rFonts w:ascii="Times New Roman" w:hAnsi="Times New Roman"/>
      <w:b w:val="0"/>
      <w:bCs/>
      <w:i/>
      <w:sz w:val="36"/>
      <w:szCs w:val="36"/>
    </w:rPr>
  </w:style>
  <w:style w:type="character" w:customStyle="1" w:styleId="nrpsSubtitleChar">
    <w:name w:val="nrps Subtitle Char"/>
    <w:basedOn w:val="DefaultParagraphFont"/>
    <w:link w:val="nrpsSubtitle"/>
    <w:rsid w:val="00626C2C"/>
    <w:rPr>
      <w:bCs/>
      <w:i/>
      <w:color w:val="000000" w:themeColor="text1"/>
      <w:sz w:val="36"/>
      <w:szCs w:val="36"/>
    </w:rPr>
  </w:style>
  <w:style w:type="paragraph" w:customStyle="1" w:styleId="nrpsTablecaptioncontinued">
    <w:name w:val="nrps Table caption continued"/>
    <w:next w:val="nrpsNormal"/>
    <w:rsid w:val="00626C2C"/>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626C2C"/>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626C2C"/>
    <w:pPr>
      <w:tabs>
        <w:tab w:val="left" w:pos="-2340"/>
      </w:tabs>
      <w:spacing w:before="40" w:after="0"/>
    </w:pPr>
    <w:rPr>
      <w:rFonts w:ascii="Times New Roman" w:hAnsi="Times New Roman"/>
      <w:bCs/>
      <w:sz w:val="40"/>
      <w:szCs w:val="40"/>
    </w:rPr>
  </w:style>
  <w:style w:type="character" w:customStyle="1" w:styleId="nrpsTitleChar">
    <w:name w:val="nrps Title Char"/>
    <w:basedOn w:val="DefaultParagraphFont"/>
    <w:link w:val="nrpsTitle"/>
    <w:rsid w:val="00626C2C"/>
    <w:rPr>
      <w:b/>
      <w:bCs/>
      <w:color w:val="000000" w:themeColor="text1"/>
      <w:sz w:val="40"/>
      <w:szCs w:val="40"/>
    </w:rPr>
  </w:style>
  <w:style w:type="paragraph" w:customStyle="1" w:styleId="TableCell-Centered">
    <w:name w:val="TableCell-Centered"/>
    <w:basedOn w:val="Normal"/>
    <w:rsid w:val="00626C2C"/>
    <w:pPr>
      <w:jc w:val="center"/>
    </w:pPr>
    <w:rPr>
      <w:szCs w:val="20"/>
    </w:rPr>
  </w:style>
  <w:style w:type="paragraph" w:customStyle="1" w:styleId="TableCell-Indent">
    <w:name w:val="TableCell-Indent"/>
    <w:basedOn w:val="Normal"/>
    <w:autoRedefine/>
    <w:rsid w:val="00626C2C"/>
    <w:pPr>
      <w:ind w:left="360"/>
    </w:pPr>
    <w:rPr>
      <w:szCs w:val="20"/>
    </w:rPr>
  </w:style>
  <w:style w:type="paragraph" w:styleId="TOC1">
    <w:name w:val="toc 1"/>
    <w:next w:val="nrpsNormal"/>
    <w:uiPriority w:val="39"/>
    <w:rsid w:val="00626C2C"/>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626C2C"/>
    <w:pPr>
      <w:tabs>
        <w:tab w:val="right" w:leader="dot" w:pos="9350"/>
      </w:tabs>
      <w:ind w:left="432"/>
    </w:pPr>
  </w:style>
  <w:style w:type="character" w:customStyle="1" w:styleId="TOC2Char">
    <w:name w:val="TOC 2 Char"/>
    <w:basedOn w:val="DefaultParagraphFont"/>
    <w:link w:val="TOC2"/>
    <w:uiPriority w:val="39"/>
    <w:rsid w:val="00626C2C"/>
    <w:rPr>
      <w:noProof/>
      <w:color w:val="000000" w:themeColor="text1"/>
      <w:sz w:val="23"/>
      <w:szCs w:val="24"/>
    </w:rPr>
  </w:style>
  <w:style w:type="paragraph" w:styleId="TOC3">
    <w:name w:val="toc 3"/>
    <w:basedOn w:val="TOC2"/>
    <w:next w:val="nrpsNormal"/>
    <w:link w:val="TOC3Char"/>
    <w:uiPriority w:val="39"/>
    <w:rsid w:val="00626C2C"/>
    <w:pPr>
      <w:ind w:left="720"/>
    </w:pPr>
  </w:style>
  <w:style w:type="character" w:customStyle="1" w:styleId="TOC3Char">
    <w:name w:val="TOC 3 Char"/>
    <w:basedOn w:val="TOC2Char"/>
    <w:link w:val="TOC3"/>
    <w:uiPriority w:val="39"/>
    <w:rsid w:val="00626C2C"/>
    <w:rPr>
      <w:noProof/>
      <w:color w:val="000000" w:themeColor="text1"/>
      <w:sz w:val="23"/>
      <w:szCs w:val="24"/>
    </w:rPr>
  </w:style>
  <w:style w:type="paragraph" w:styleId="TOC4">
    <w:name w:val="toc 4"/>
    <w:basedOn w:val="nrpsNormal"/>
    <w:next w:val="nrpsNormal"/>
    <w:autoRedefine/>
    <w:uiPriority w:val="39"/>
    <w:unhideWhenUsed/>
    <w:rsid w:val="00626C2C"/>
    <w:pPr>
      <w:ind w:left="1152" w:right="720"/>
    </w:pPr>
  </w:style>
  <w:style w:type="paragraph" w:styleId="TOC5">
    <w:name w:val="toc 5"/>
    <w:basedOn w:val="nrpsNormal"/>
    <w:next w:val="nrpsNormal"/>
    <w:autoRedefine/>
    <w:uiPriority w:val="39"/>
    <w:unhideWhenUsed/>
    <w:rsid w:val="00626C2C"/>
    <w:pPr>
      <w:ind w:left="960"/>
    </w:pPr>
  </w:style>
  <w:style w:type="paragraph" w:styleId="TOC6">
    <w:name w:val="toc 6"/>
    <w:basedOn w:val="nrpsNormal"/>
    <w:next w:val="Normal"/>
    <w:autoRedefine/>
    <w:uiPriority w:val="39"/>
    <w:unhideWhenUsed/>
    <w:rsid w:val="00626C2C"/>
    <w:pPr>
      <w:tabs>
        <w:tab w:val="right" w:leader="dot" w:pos="9350"/>
      </w:tabs>
      <w:spacing w:after="160"/>
      <w:ind w:right="1800"/>
    </w:pPr>
  </w:style>
  <w:style w:type="paragraph" w:styleId="TOC7">
    <w:name w:val="toc 7"/>
    <w:basedOn w:val="nrpsNormal"/>
    <w:next w:val="Normal"/>
    <w:autoRedefine/>
    <w:uiPriority w:val="39"/>
    <w:unhideWhenUsed/>
    <w:rsid w:val="00626C2C"/>
    <w:pPr>
      <w:spacing w:after="160"/>
      <w:ind w:left="432" w:right="2160"/>
    </w:pPr>
  </w:style>
  <w:style w:type="paragraph" w:styleId="TOC8">
    <w:name w:val="toc 8"/>
    <w:basedOn w:val="Normal"/>
    <w:next w:val="nrpsNormal"/>
    <w:autoRedefine/>
    <w:uiPriority w:val="39"/>
    <w:unhideWhenUsed/>
    <w:rsid w:val="00626C2C"/>
    <w:pPr>
      <w:tabs>
        <w:tab w:val="right" w:leader="dot" w:pos="9350"/>
      </w:tabs>
      <w:spacing w:after="160"/>
      <w:ind w:left="720" w:right="2160"/>
    </w:pPr>
  </w:style>
  <w:style w:type="paragraph" w:styleId="TOC9">
    <w:name w:val="toc 9"/>
    <w:basedOn w:val="Normal"/>
    <w:next w:val="Normal"/>
    <w:autoRedefine/>
    <w:uiPriority w:val="39"/>
    <w:unhideWhenUsed/>
    <w:rsid w:val="00626C2C"/>
    <w:pPr>
      <w:ind w:left="1920"/>
    </w:pPr>
  </w:style>
  <w:style w:type="paragraph" w:styleId="TOCHeading">
    <w:name w:val="TOC Heading"/>
    <w:basedOn w:val="Heading1"/>
    <w:next w:val="Normal"/>
    <w:uiPriority w:val="39"/>
    <w:unhideWhenUsed/>
    <w:rsid w:val="00626C2C"/>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626C2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26C2C"/>
    <w:rPr>
      <w:rFonts w:eastAsiaTheme="minorHAnsi" w:cstheme="minorBidi"/>
      <w:i/>
      <w:iCs/>
      <w:color w:val="4F81BD" w:themeColor="accent1"/>
      <w:sz w:val="23"/>
      <w:szCs w:val="22"/>
    </w:rPr>
  </w:style>
  <w:style w:type="paragraph" w:styleId="Quote">
    <w:name w:val="Quote"/>
    <w:basedOn w:val="Normal"/>
    <w:next w:val="Normal"/>
    <w:link w:val="QuoteChar"/>
    <w:uiPriority w:val="29"/>
    <w:rsid w:val="00626C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26C2C"/>
    <w:rPr>
      <w:rFonts w:eastAsiaTheme="minorHAnsi" w:cstheme="minorBidi"/>
      <w:i/>
      <w:iCs/>
      <w:color w:val="404040" w:themeColor="text1" w:themeTint="BF"/>
      <w:sz w:val="23"/>
      <w:szCs w:val="22"/>
    </w:rPr>
  </w:style>
  <w:style w:type="paragraph" w:customStyle="1" w:styleId="Default">
    <w:name w:val="Default"/>
    <w:rsid w:val="00912905"/>
    <w:pPr>
      <w:autoSpaceDE w:val="0"/>
      <w:autoSpaceDN w:val="0"/>
      <w:adjustRightInd w:val="0"/>
    </w:pPr>
    <w:rPr>
      <w:rFonts w:ascii="Arial" w:hAnsi="Arial" w:cs="Arial"/>
      <w:color w:val="000000"/>
      <w:sz w:val="24"/>
      <w:szCs w:val="24"/>
    </w:rPr>
  </w:style>
  <w:style w:type="paragraph" w:customStyle="1" w:styleId="nrpsBackcoverpublisher">
    <w:name w:val="nrps Backcover publisher"/>
    <w:rsid w:val="00626C2C"/>
    <w:pPr>
      <w:spacing w:line="276" w:lineRule="auto"/>
    </w:pPr>
    <w:rPr>
      <w:rFonts w:ascii="Arial" w:hAnsi="Arial"/>
      <w:bCs/>
      <w:color w:val="000000" w:themeColor="text1"/>
      <w:sz w:val="18"/>
    </w:rPr>
  </w:style>
  <w:style w:type="paragraph" w:customStyle="1" w:styleId="nrpsBackcoveraddressURL">
    <w:name w:val="nrps Backcover address URL"/>
    <w:basedOn w:val="nrpsBackcoverpublisher"/>
    <w:rsid w:val="00626C2C"/>
    <w:pPr>
      <w:spacing w:before="180"/>
    </w:pPr>
    <w:rPr>
      <w:b/>
      <w:u w:val="single"/>
    </w:rPr>
  </w:style>
  <w:style w:type="paragraph" w:customStyle="1" w:styleId="nrpsBackcoverexperience">
    <w:name w:val="nrps Backcover experience"/>
    <w:rsid w:val="00626C2C"/>
    <w:pPr>
      <w:spacing w:before="10460"/>
    </w:pPr>
    <w:rPr>
      <w:rFonts w:ascii="Arial" w:hAnsi="Arial"/>
      <w:b/>
      <w:bCs/>
      <w:color w:val="000000" w:themeColor="text1"/>
      <w:sz w:val="16"/>
      <w:szCs w:val="16"/>
    </w:rPr>
  </w:style>
  <w:style w:type="paragraph" w:customStyle="1" w:styleId="nrpsInsidebackcover">
    <w:name w:val="nrps Inside backcover"/>
    <w:rsid w:val="00626C2C"/>
    <w:pPr>
      <w:spacing w:before="11760" w:after="200"/>
    </w:pPr>
    <w:rPr>
      <w:color w:val="000000" w:themeColor="text1"/>
      <w:sz w:val="18"/>
      <w:szCs w:val="24"/>
    </w:rPr>
  </w:style>
  <w:style w:type="character" w:customStyle="1" w:styleId="nrpsInstructionsinlinebold">
    <w:name w:val="nrps Instructions inline bold"/>
    <w:uiPriority w:val="99"/>
    <w:rsid w:val="00626C2C"/>
    <w:rPr>
      <w:rFonts w:ascii="Courier New" w:hAnsi="Courier New" w:cs="Courier New"/>
      <w:b/>
      <w:bCs/>
      <w:i/>
      <w:iCs/>
      <w:color w:val="7F1416"/>
    </w:rPr>
  </w:style>
  <w:style w:type="character" w:styleId="UnresolvedMention">
    <w:name w:val="Unresolved Mention"/>
    <w:basedOn w:val="DefaultParagraphFont"/>
    <w:uiPriority w:val="99"/>
    <w:semiHidden/>
    <w:unhideWhenUsed/>
    <w:rsid w:val="00626C2C"/>
    <w:rPr>
      <w:color w:val="605E5C"/>
      <w:shd w:val="clear" w:color="auto" w:fill="E1DFDD"/>
    </w:rPr>
  </w:style>
  <w:style w:type="paragraph" w:customStyle="1" w:styleId="nrpsVersion">
    <w:name w:val="nrps Version"/>
    <w:basedOn w:val="nrpsSubtitle"/>
    <w:rsid w:val="00626C2C"/>
    <w:pPr>
      <w:spacing w:before="0" w:after="240"/>
    </w:pPr>
    <w:rPr>
      <w:b/>
      <w:i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5EF437-B0F5-4498-8ABA-66467E47E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22</TotalTime>
  <Pages>11</Pages>
  <Words>2601</Words>
  <Characters>14830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17397</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Leis, Sherry A</cp:lastModifiedBy>
  <cp:revision>5</cp:revision>
  <cp:lastPrinted>2020-02-10T19:06:00Z</cp:lastPrinted>
  <dcterms:created xsi:type="dcterms:W3CDTF">2022-11-02T22:41:00Z</dcterms:created>
  <dcterms:modified xsi:type="dcterms:W3CDTF">2022-11-03T14:13:00Z</dcterms:modified>
</cp:coreProperties>
</file>