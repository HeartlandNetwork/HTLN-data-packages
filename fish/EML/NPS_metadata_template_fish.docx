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4FC852" w14:textId="18835ECA" w:rsidR="0004302D" w:rsidRPr="00E5029B" w:rsidRDefault="00B00408" w:rsidP="7BE949D3">
      <w:pPr>
        <w:pStyle w:val="nrpsTitle"/>
        <w:jc w:val="center"/>
        <w:rPr>
          <w:rFonts w:asciiTheme="minorHAnsi" w:eastAsia="Cambria" w:hAnsiTheme="minorHAnsi" w:cstheme="minorBidi"/>
          <w:sz w:val="48"/>
          <w:szCs w:val="48"/>
          <w:vertAlign w:val="superscript"/>
        </w:rPr>
      </w:pPr>
      <w:r w:rsidRPr="00E5029B">
        <w:rPr>
          <w:rFonts w:asciiTheme="minorHAnsi" w:hAnsiTheme="minorHAnsi" w:cstheme="minorHAnsi"/>
          <w:noProof/>
          <w:sz w:val="48"/>
          <w:szCs w:val="48"/>
        </w:rPr>
        <w:drawing>
          <wp:anchor distT="0" distB="0" distL="114300" distR="114300" simplePos="0" relativeHeight="251658240" behindDoc="1" locked="0" layoutInCell="1" allowOverlap="1" wp14:anchorId="0E4533CF" wp14:editId="61DD8EA5">
            <wp:simplePos x="0" y="0"/>
            <wp:positionH relativeFrom="column">
              <wp:posOffset>7346315</wp:posOffset>
            </wp:positionH>
            <wp:positionV relativeFrom="paragraph">
              <wp:posOffset>0</wp:posOffset>
            </wp:positionV>
            <wp:extent cx="774700" cy="1009650"/>
            <wp:effectExtent l="0" t="0" r="6350" b="0"/>
            <wp:wrapTight wrapText="bothSides">
              <wp:wrapPolygon edited="0">
                <wp:start x="0" y="0"/>
                <wp:lineTo x="0" y="21192"/>
                <wp:lineTo x="21246" y="21192"/>
                <wp:lineTo x="212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4700" cy="1009650"/>
                    </a:xfrm>
                    <a:prstGeom prst="rect">
                      <a:avLst/>
                    </a:prstGeom>
                    <a:noFill/>
                  </pic:spPr>
                </pic:pic>
              </a:graphicData>
            </a:graphic>
          </wp:anchor>
        </w:drawing>
      </w:r>
      <w:r w:rsidR="006C4E81">
        <w:rPr>
          <w:rFonts w:asciiTheme="minorHAnsi" w:hAnsiTheme="minorHAnsi" w:cstheme="minorHAnsi"/>
          <w:sz w:val="48"/>
          <w:szCs w:val="48"/>
        </w:rPr>
        <w:t xml:space="preserve">  </w:t>
      </w:r>
      <w:r w:rsidR="006F4421">
        <w:rPr>
          <w:rFonts w:asciiTheme="minorHAnsi" w:hAnsiTheme="minorHAnsi" w:cstheme="minorHAnsi"/>
          <w:sz w:val="48"/>
          <w:szCs w:val="48"/>
        </w:rPr>
        <w:softHyphen/>
      </w:r>
      <w:r w:rsidR="006F4421">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00804B5A" w:rsidRPr="7BE949D3">
        <w:rPr>
          <w:rFonts w:asciiTheme="minorHAnsi" w:hAnsiTheme="minorHAnsi" w:cstheme="minorBidi"/>
          <w:sz w:val="48"/>
          <w:szCs w:val="48"/>
        </w:rPr>
        <w:t>NPS Metadata Template (2024)</w:t>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p>
    <w:p w14:paraId="09E1446F" w14:textId="77777777" w:rsidR="0004302D" w:rsidRPr="00E5029B" w:rsidRDefault="0004302D" w:rsidP="00551D96">
      <w:pPr>
        <w:pStyle w:val="nrpsHeading1"/>
        <w:rPr>
          <w:rFonts w:asciiTheme="minorHAnsi" w:hAnsiTheme="minorHAnsi" w:cstheme="minorHAnsi"/>
        </w:rPr>
      </w:pPr>
    </w:p>
    <w:p w14:paraId="622DCC65" w14:textId="72AEC55F"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Purpose </w:t>
      </w:r>
      <w:r w:rsidR="00020E1D">
        <w:rPr>
          <w:rFonts w:asciiTheme="minorHAnsi" w:hAnsiTheme="minorHAnsi" w:cstheme="minorHAnsi"/>
          <w:sz w:val="36"/>
          <w:szCs w:val="20"/>
        </w:rPr>
        <w:t>and Introduction</w:t>
      </w:r>
      <w:r w:rsidRPr="00E5029B">
        <w:rPr>
          <w:rFonts w:asciiTheme="minorHAnsi" w:hAnsiTheme="minorHAnsi" w:cstheme="minorHAnsi"/>
          <w:sz w:val="36"/>
          <w:szCs w:val="20"/>
        </w:rPr>
        <w:t xml:space="preserve"> </w:t>
      </w:r>
    </w:p>
    <w:p w14:paraId="683A19EA" w14:textId="3BB1344A" w:rsidR="00780AC0" w:rsidRDefault="28C7F54C" w:rsidP="38EF160D">
      <w:pPr>
        <w:pStyle w:val="nrpsNormal"/>
        <w:rPr>
          <w:rFonts w:asciiTheme="minorHAnsi" w:hAnsiTheme="minorHAnsi" w:cstheme="minorBidi"/>
        </w:rPr>
      </w:pPr>
      <w:r w:rsidRPr="38EF160D">
        <w:rPr>
          <w:rFonts w:asciiTheme="minorHAnsi" w:hAnsiTheme="minorHAnsi" w:cstheme="minorBidi"/>
        </w:rPr>
        <w:t>Metadata is key</w:t>
      </w:r>
      <w:r w:rsidR="1611636D" w:rsidRPr="38EF160D">
        <w:rPr>
          <w:rFonts w:asciiTheme="minorHAnsi" w:hAnsiTheme="minorHAnsi" w:cstheme="minorBidi"/>
        </w:rPr>
        <w:t xml:space="preserve"> component of a data package, as it </w:t>
      </w:r>
      <w:r w:rsidR="1C1DF319" w:rsidRPr="38EF160D">
        <w:rPr>
          <w:rFonts w:asciiTheme="minorHAnsi" w:hAnsiTheme="minorHAnsi" w:cstheme="minorBidi"/>
        </w:rPr>
        <w:t xml:space="preserve">helps </w:t>
      </w:r>
      <w:r w:rsidRPr="38EF160D">
        <w:rPr>
          <w:rFonts w:asciiTheme="minorHAnsi" w:hAnsiTheme="minorHAnsi" w:cstheme="minorBidi"/>
        </w:rPr>
        <w:t xml:space="preserve">others to understand </w:t>
      </w:r>
      <w:r w:rsidR="099B341F" w:rsidRPr="38EF160D">
        <w:rPr>
          <w:rFonts w:asciiTheme="minorHAnsi" w:hAnsiTheme="minorHAnsi" w:cstheme="minorBidi"/>
        </w:rPr>
        <w:t xml:space="preserve">your data </w:t>
      </w:r>
      <w:r w:rsidRPr="38EF160D">
        <w:rPr>
          <w:rFonts w:asciiTheme="minorHAnsi" w:hAnsiTheme="minorHAnsi" w:cstheme="minorBidi"/>
        </w:rPr>
        <w:t xml:space="preserve">and assess </w:t>
      </w:r>
      <w:r w:rsidR="5EBDC073" w:rsidRPr="38EF160D">
        <w:rPr>
          <w:rFonts w:asciiTheme="minorHAnsi" w:hAnsiTheme="minorHAnsi" w:cstheme="minorBidi"/>
        </w:rPr>
        <w:t>whe</w:t>
      </w:r>
      <w:r w:rsidR="006F4421">
        <w:rPr>
          <w:rFonts w:asciiTheme="minorHAnsi" w:hAnsiTheme="minorHAnsi" w:cstheme="minorBidi"/>
        </w:rPr>
        <w:softHyphen/>
      </w:r>
      <w:r w:rsidR="5EBDC073" w:rsidRPr="38EF160D">
        <w:rPr>
          <w:rFonts w:asciiTheme="minorHAnsi" w:hAnsiTheme="minorHAnsi" w:cstheme="minorBidi"/>
        </w:rPr>
        <w:t xml:space="preserve">ther it’s a good fit for a </w:t>
      </w:r>
      <w:r w:rsidRPr="38EF160D">
        <w:rPr>
          <w:rFonts w:asciiTheme="minorHAnsi" w:hAnsiTheme="minorHAnsi" w:cstheme="minorBidi"/>
        </w:rPr>
        <w:t xml:space="preserve">particular purpose. </w:t>
      </w:r>
      <w:r w:rsidR="427C5E7D" w:rsidRPr="38EF160D">
        <w:rPr>
          <w:rFonts w:asciiTheme="minorHAnsi" w:hAnsiTheme="minorHAnsi" w:cstheme="minorBidi"/>
        </w:rPr>
        <w:t>This template can help organize all the bits of information that must come together to create metadata in</w:t>
      </w:r>
      <w:r w:rsidR="0A1ABABE" w:rsidRPr="38EF160D">
        <w:rPr>
          <w:rFonts w:asciiTheme="minorHAnsi" w:hAnsiTheme="minorHAnsi" w:cstheme="minorBidi"/>
        </w:rPr>
        <w:t>side of your</w:t>
      </w:r>
      <w:r w:rsidR="427C5E7D" w:rsidRPr="38EF160D">
        <w:rPr>
          <w:rFonts w:asciiTheme="minorHAnsi" w:hAnsiTheme="minorHAnsi" w:cstheme="minorBidi"/>
        </w:rPr>
        <w:t xml:space="preserve"> data package.</w:t>
      </w:r>
      <w:r w:rsidR="5AAAED3D" w:rsidRPr="38EF160D">
        <w:rPr>
          <w:rFonts w:asciiTheme="minorHAnsi" w:hAnsiTheme="minorHAnsi" w:cstheme="minorBidi"/>
        </w:rPr>
        <w:t xml:space="preserve"> </w:t>
      </w:r>
      <w:r w:rsidR="3B73377F" w:rsidRPr="38EF160D">
        <w:rPr>
          <w:rFonts w:asciiTheme="minorHAnsi" w:hAnsiTheme="minorHAnsi" w:cstheme="minorBidi"/>
        </w:rPr>
        <w:t xml:space="preserve">Overall guidance </w:t>
      </w:r>
      <w:r w:rsidR="159F4418" w:rsidRPr="38EF160D">
        <w:rPr>
          <w:rFonts w:asciiTheme="minorHAnsi" w:hAnsiTheme="minorHAnsi" w:cstheme="minorBidi"/>
        </w:rPr>
        <w:t xml:space="preserve">on metadata and data packages </w:t>
      </w:r>
      <w:r w:rsidR="3B73377F" w:rsidRPr="38EF160D">
        <w:rPr>
          <w:rFonts w:asciiTheme="minorHAnsi" w:hAnsiTheme="minorHAnsi" w:cstheme="minorBidi"/>
        </w:rPr>
        <w:t>c</w:t>
      </w:r>
      <w:r w:rsidR="00C63204" w:rsidRPr="38EF160D">
        <w:rPr>
          <w:rFonts w:asciiTheme="minorHAnsi" w:hAnsiTheme="minorHAnsi" w:cstheme="minorBidi"/>
        </w:rPr>
        <w:t>an be found on the Data Publication Best Practices SharePoint</w:t>
      </w:r>
      <w:r w:rsidR="4C4D9009" w:rsidRPr="38EF160D">
        <w:rPr>
          <w:rFonts w:asciiTheme="minorHAnsi" w:hAnsiTheme="minorHAnsi" w:cstheme="minorBidi"/>
        </w:rPr>
        <w:t>.</w:t>
      </w:r>
    </w:p>
    <w:p w14:paraId="10AD0EA4" w14:textId="77777777" w:rsidR="00020E1D" w:rsidRPr="00E5029B" w:rsidRDefault="00020E1D" w:rsidP="00093B07">
      <w:pPr>
        <w:pStyle w:val="nrpsNormal"/>
        <w:rPr>
          <w:rFonts w:asciiTheme="minorHAnsi" w:hAnsiTheme="minorHAnsi" w:cstheme="minorHAnsi"/>
        </w:rPr>
      </w:pPr>
    </w:p>
    <w:p w14:paraId="4E9EE519" w14:textId="649F8FC1"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Data</w:t>
      </w:r>
      <w:r w:rsidR="0020794E" w:rsidRPr="00E5029B">
        <w:rPr>
          <w:rFonts w:asciiTheme="minorHAnsi" w:hAnsiTheme="minorHAnsi" w:cstheme="minorHAnsi"/>
          <w:sz w:val="36"/>
          <w:szCs w:val="20"/>
        </w:rPr>
        <w:t xml:space="preserve"> Package</w:t>
      </w:r>
      <w:r w:rsidRPr="00E5029B">
        <w:rPr>
          <w:rFonts w:asciiTheme="minorHAnsi" w:hAnsiTheme="minorHAnsi" w:cstheme="minorHAnsi"/>
          <w:sz w:val="36"/>
          <w:szCs w:val="20"/>
        </w:rPr>
        <w:t xml:space="preserve"> Title </w:t>
      </w:r>
    </w:p>
    <w:p w14:paraId="4C2FADAE" w14:textId="6252CCB7" w:rsidR="00804B5A" w:rsidRPr="001C368B" w:rsidRDefault="00804B5A" w:rsidP="00F84D43">
      <w:pPr>
        <w:pStyle w:val="nrpsNormal"/>
        <w:rPr>
          <w:rFonts w:asciiTheme="minorHAnsi" w:hAnsiTheme="minorHAnsi" w:cstheme="minorHAnsi"/>
          <w:szCs w:val="23"/>
        </w:rPr>
      </w:pPr>
      <w:r w:rsidRPr="001C368B">
        <w:rPr>
          <w:rFonts w:asciiTheme="minorHAnsi" w:hAnsiTheme="minorHAnsi" w:cstheme="minorHAnsi"/>
          <w:szCs w:val="23"/>
        </w:rPr>
        <w:t xml:space="preserve">(Include </w:t>
      </w:r>
      <w:r w:rsidRPr="001C368B">
        <w:rPr>
          <w:rFonts w:asciiTheme="minorHAnsi" w:hAnsiTheme="minorHAnsi" w:cstheme="minorHAnsi"/>
          <w:b/>
          <w:szCs w:val="23"/>
        </w:rPr>
        <w:t xml:space="preserve">what, where, </w:t>
      </w:r>
      <w:r w:rsidRPr="001C368B">
        <w:rPr>
          <w:rFonts w:asciiTheme="minorHAnsi" w:hAnsiTheme="minorHAnsi" w:cstheme="minorHAnsi"/>
          <w:szCs w:val="23"/>
        </w:rPr>
        <w:t>and</w:t>
      </w:r>
      <w:r w:rsidRPr="001C368B">
        <w:rPr>
          <w:rFonts w:asciiTheme="minorHAnsi" w:hAnsiTheme="minorHAnsi" w:cstheme="minorHAnsi"/>
          <w:b/>
          <w:szCs w:val="23"/>
        </w:rPr>
        <w:t xml:space="preserve"> when</w:t>
      </w:r>
      <w:r w:rsidRPr="001C368B">
        <w:rPr>
          <w:rFonts w:asciiTheme="minorHAnsi" w:hAnsiTheme="minorHAnsi" w:cstheme="minorHAnsi"/>
          <w:szCs w:val="23"/>
        </w:rPr>
        <w:t>.</w:t>
      </w:r>
      <w:r w:rsidR="001B0C12">
        <w:rPr>
          <w:rFonts w:asciiTheme="minorHAnsi" w:hAnsiTheme="minorHAnsi" w:cstheme="minorHAnsi"/>
          <w:szCs w:val="23"/>
        </w:rPr>
        <w:t xml:space="preserve"> </w:t>
      </w:r>
      <w:r w:rsidR="009B0763">
        <w:rPr>
          <w:rFonts w:asciiTheme="minorHAnsi" w:hAnsiTheme="minorHAnsi" w:cstheme="minorHAnsi"/>
          <w:szCs w:val="23"/>
        </w:rPr>
        <w:t>E.g.</w:t>
      </w:r>
      <w:r w:rsidRPr="001C368B">
        <w:rPr>
          <w:rFonts w:asciiTheme="minorHAnsi" w:hAnsiTheme="minorHAnsi" w:cstheme="minorHAnsi"/>
          <w:szCs w:val="23"/>
        </w:rPr>
        <w:t xml:space="preserve"> </w:t>
      </w:r>
      <w:r w:rsidRPr="001C368B">
        <w:rPr>
          <w:rFonts w:asciiTheme="minorHAnsi" w:hAnsiTheme="minorHAnsi" w:cstheme="minorHAnsi"/>
          <w:szCs w:val="23"/>
          <w:rtl/>
          <w:lang w:val="ar-SA"/>
        </w:rPr>
        <w:t>“</w:t>
      </w:r>
      <w:r w:rsidRPr="001C368B">
        <w:rPr>
          <w:rFonts w:asciiTheme="minorHAnsi" w:hAnsiTheme="minorHAnsi" w:cstheme="minorHAnsi"/>
          <w:szCs w:val="23"/>
        </w:rPr>
        <w:t xml:space="preserve">Monthly Water Quality Data from </w:t>
      </w:r>
      <w:proofErr w:type="spellStart"/>
      <w:r w:rsidRPr="001C368B">
        <w:rPr>
          <w:rFonts w:asciiTheme="minorHAnsi" w:hAnsiTheme="minorHAnsi" w:cstheme="minorHAnsi"/>
          <w:szCs w:val="23"/>
        </w:rPr>
        <w:t>Horsetooth</w:t>
      </w:r>
      <w:proofErr w:type="spellEnd"/>
      <w:r w:rsidRPr="001C368B">
        <w:rPr>
          <w:rFonts w:asciiTheme="minorHAnsi" w:hAnsiTheme="minorHAnsi" w:cstheme="minorHAnsi"/>
          <w:szCs w:val="23"/>
        </w:rPr>
        <w:t xml:space="preserve"> Reservoir, Colorado: 2010-2019”)</w:t>
      </w:r>
    </w:p>
    <w:tbl>
      <w:tblPr>
        <w:tblStyle w:val="TableGrid"/>
        <w:tblW w:w="0" w:type="auto"/>
        <w:tblLook w:val="04A0" w:firstRow="1" w:lastRow="0" w:firstColumn="1" w:lastColumn="0" w:noHBand="0" w:noVBand="1"/>
      </w:tblPr>
      <w:tblGrid>
        <w:gridCol w:w="12950"/>
      </w:tblGrid>
      <w:tr w:rsidR="004B2322" w14:paraId="711BD976" w14:textId="77777777" w:rsidTr="3BE2AB6D">
        <w:tc>
          <w:tcPr>
            <w:tcW w:w="12950" w:type="dxa"/>
          </w:tcPr>
          <w:p w14:paraId="3481C2D3" w14:textId="3C7B12CC" w:rsidR="004B2322" w:rsidRDefault="005508B2" w:rsidP="51ED821C">
            <w:pPr>
              <w:pStyle w:val="nrpsNormal"/>
              <w:rPr>
                <w:rFonts w:asciiTheme="minorHAnsi" w:hAnsiTheme="minorHAnsi" w:cstheme="minorBidi"/>
              </w:rPr>
            </w:pPr>
            <w:r w:rsidRPr="005508B2">
              <w:rPr>
                <w:rFonts w:asciiTheme="minorHAnsi" w:hAnsiTheme="minorHAnsi" w:cstheme="minorBidi"/>
              </w:rPr>
              <w:t xml:space="preserve">Fish Community and Associated Habitat Data </w:t>
            </w:r>
            <w:proofErr w:type="gramStart"/>
            <w:r w:rsidRPr="005508B2">
              <w:rPr>
                <w:rFonts w:asciiTheme="minorHAnsi" w:hAnsiTheme="minorHAnsi" w:cstheme="minorBidi"/>
              </w:rPr>
              <w:t>From</w:t>
            </w:r>
            <w:proofErr w:type="gramEnd"/>
            <w:r w:rsidRPr="005508B2">
              <w:rPr>
                <w:rFonts w:asciiTheme="minorHAnsi" w:hAnsiTheme="minorHAnsi" w:cstheme="minorBidi"/>
              </w:rPr>
              <w:t xml:space="preserve"> the Heartland Inventory and Monitoring Network: 2001 - 2023</w:t>
            </w:r>
          </w:p>
        </w:tc>
      </w:tr>
    </w:tbl>
    <w:p w14:paraId="1D6B720F" w14:textId="77777777" w:rsidR="004A63E8" w:rsidRDefault="004A63E8" w:rsidP="0020794E">
      <w:pPr>
        <w:pStyle w:val="nrpsHeading1"/>
        <w:rPr>
          <w:rFonts w:asciiTheme="minorHAnsi" w:hAnsiTheme="minorHAnsi" w:cstheme="minorHAnsi"/>
          <w:sz w:val="36"/>
          <w:szCs w:val="20"/>
        </w:rPr>
      </w:pPr>
    </w:p>
    <w:p w14:paraId="7378203A" w14:textId="1E6ED844" w:rsidR="0020794E" w:rsidRPr="00E5029B" w:rsidRDefault="00E62BBB" w:rsidP="0020794E">
      <w:pPr>
        <w:pStyle w:val="nrpsHeading1"/>
        <w:rPr>
          <w:rFonts w:asciiTheme="minorHAnsi" w:hAnsiTheme="minorHAnsi" w:cstheme="minorHAnsi"/>
          <w:sz w:val="36"/>
          <w:szCs w:val="20"/>
        </w:rPr>
      </w:pPr>
      <w:r w:rsidRPr="00E5029B">
        <w:rPr>
          <w:rFonts w:asciiTheme="minorHAnsi" w:hAnsiTheme="minorHAnsi" w:cstheme="minorHAnsi"/>
          <w:sz w:val="36"/>
          <w:szCs w:val="20"/>
        </w:rPr>
        <w:t>Metadata Filename</w:t>
      </w:r>
      <w:r w:rsidR="0020794E" w:rsidRPr="00E5029B">
        <w:rPr>
          <w:rFonts w:asciiTheme="minorHAnsi" w:hAnsiTheme="minorHAnsi" w:cstheme="minorHAnsi"/>
          <w:sz w:val="36"/>
          <w:szCs w:val="20"/>
        </w:rPr>
        <w:t xml:space="preserve"> </w:t>
      </w:r>
    </w:p>
    <w:p w14:paraId="51F1E4E1" w14:textId="2BBEC4A6" w:rsidR="0087613E" w:rsidRPr="001C368B" w:rsidRDefault="0020794E" w:rsidP="0087613E">
      <w:pPr>
        <w:pStyle w:val="nrpsNormal"/>
        <w:rPr>
          <w:rFonts w:asciiTheme="minorHAnsi" w:hAnsiTheme="minorHAnsi" w:cstheme="minorHAnsi"/>
          <w:szCs w:val="23"/>
        </w:rPr>
      </w:pPr>
      <w:r w:rsidRPr="00E5029B">
        <w:rPr>
          <w:rFonts w:asciiTheme="minorHAnsi" w:hAnsiTheme="minorHAnsi" w:cstheme="minorHAnsi"/>
        </w:rPr>
        <w:t>(</w:t>
      </w:r>
      <w:r w:rsidR="00402001" w:rsidRPr="00E5029B">
        <w:rPr>
          <w:rFonts w:asciiTheme="minorHAnsi" w:hAnsiTheme="minorHAnsi" w:cstheme="minorHAnsi"/>
        </w:rPr>
        <w:t xml:space="preserve">Similar to </w:t>
      </w:r>
      <w:r w:rsidR="00A06A8A" w:rsidRPr="00E5029B">
        <w:rPr>
          <w:rFonts w:asciiTheme="minorHAnsi" w:hAnsiTheme="minorHAnsi" w:cstheme="minorHAnsi"/>
        </w:rPr>
        <w:t xml:space="preserve">Data Package Title, </w:t>
      </w:r>
      <w:r w:rsidR="003F52B2" w:rsidRPr="00E5029B">
        <w:rPr>
          <w:rFonts w:asciiTheme="minorHAnsi" w:hAnsiTheme="minorHAnsi" w:cstheme="minorHAnsi"/>
        </w:rPr>
        <w:t>should be infor</w:t>
      </w:r>
      <w:r w:rsidR="003A22F6" w:rsidRPr="00E5029B">
        <w:rPr>
          <w:rFonts w:asciiTheme="minorHAnsi" w:hAnsiTheme="minorHAnsi" w:cstheme="minorHAnsi"/>
        </w:rPr>
        <w:t xml:space="preserve">mative. </w:t>
      </w:r>
      <w:r w:rsidR="000B78BA" w:rsidRPr="00E5029B">
        <w:rPr>
          <w:rFonts w:asciiTheme="minorHAnsi" w:hAnsiTheme="minorHAnsi" w:cstheme="minorHAnsi"/>
        </w:rPr>
        <w:t xml:space="preserve">Be sure it </w:t>
      </w:r>
      <w:r w:rsidR="00690AA1" w:rsidRPr="00E5029B">
        <w:rPr>
          <w:rFonts w:asciiTheme="minorHAnsi" w:hAnsiTheme="minorHAnsi" w:cstheme="minorHAnsi"/>
        </w:rPr>
        <w:t>ends</w:t>
      </w:r>
      <w:r w:rsidR="000B78BA" w:rsidRPr="00E5029B">
        <w:rPr>
          <w:rFonts w:asciiTheme="minorHAnsi" w:hAnsiTheme="minorHAnsi" w:cstheme="minorHAnsi"/>
        </w:rPr>
        <w:t xml:space="preserve"> in </w:t>
      </w:r>
      <w:r w:rsidR="000B78BA" w:rsidRPr="00E5029B">
        <w:rPr>
          <w:rFonts w:asciiTheme="minorHAnsi" w:hAnsiTheme="minorHAnsi" w:cstheme="minorHAnsi"/>
          <w:b/>
          <w:bCs/>
        </w:rPr>
        <w:t>_metadata</w:t>
      </w:r>
      <w:r w:rsidR="000B78BA" w:rsidRPr="00E5029B">
        <w:rPr>
          <w:rFonts w:asciiTheme="minorHAnsi" w:hAnsiTheme="minorHAnsi" w:cstheme="minorHAnsi"/>
        </w:rPr>
        <w:t xml:space="preserve"> to comply with data package specifications. </w:t>
      </w:r>
      <w:r w:rsidR="003D6BAD" w:rsidRPr="00E5029B">
        <w:rPr>
          <w:rFonts w:asciiTheme="minorHAnsi" w:hAnsiTheme="minorHAnsi" w:cstheme="minorHAnsi"/>
        </w:rPr>
        <w:t xml:space="preserve">This will </w:t>
      </w:r>
      <w:r w:rsidR="003D6BAD" w:rsidRPr="001C368B">
        <w:rPr>
          <w:rFonts w:asciiTheme="minorHAnsi" w:hAnsiTheme="minorHAnsi" w:cstheme="minorHAnsi"/>
          <w:szCs w:val="23"/>
        </w:rPr>
        <w:t xml:space="preserve">become the file name of your .xml. Example: </w:t>
      </w:r>
      <w:r w:rsidR="00A41704" w:rsidRPr="001C368B">
        <w:rPr>
          <w:rFonts w:asciiTheme="minorHAnsi" w:hAnsiTheme="minorHAnsi" w:cstheme="minorHAnsi"/>
          <w:szCs w:val="23"/>
        </w:rPr>
        <w:t>RMNP_Mammals_</w:t>
      </w:r>
      <w:r w:rsidR="00F067D9" w:rsidRPr="001C368B">
        <w:rPr>
          <w:rFonts w:asciiTheme="minorHAnsi" w:hAnsiTheme="minorHAnsi" w:cstheme="minorHAnsi"/>
          <w:szCs w:val="23"/>
        </w:rPr>
        <w:t>2020_</w:t>
      </w:r>
      <w:r w:rsidR="00A41704" w:rsidRPr="001C368B">
        <w:rPr>
          <w:rFonts w:asciiTheme="minorHAnsi" w:hAnsiTheme="minorHAnsi" w:cstheme="minorHAnsi"/>
          <w:szCs w:val="23"/>
        </w:rPr>
        <w:t>metadata</w:t>
      </w:r>
      <w:r w:rsidR="00690AA1" w:rsidRPr="001C368B">
        <w:rPr>
          <w:rFonts w:asciiTheme="minorHAnsi" w:hAnsiTheme="minorHAnsi" w:cstheme="minorHAnsi"/>
          <w:szCs w:val="23"/>
        </w:rPr>
        <w:t>)</w:t>
      </w:r>
    </w:p>
    <w:tbl>
      <w:tblPr>
        <w:tblStyle w:val="TableGrid"/>
        <w:tblW w:w="0" w:type="auto"/>
        <w:tblLook w:val="04A0" w:firstRow="1" w:lastRow="0" w:firstColumn="1" w:lastColumn="0" w:noHBand="0" w:noVBand="1"/>
      </w:tblPr>
      <w:tblGrid>
        <w:gridCol w:w="12950"/>
      </w:tblGrid>
      <w:tr w:rsidR="005C6165" w14:paraId="3EA43DDC" w14:textId="77777777" w:rsidTr="3BE2AB6D">
        <w:tc>
          <w:tcPr>
            <w:tcW w:w="12950" w:type="dxa"/>
          </w:tcPr>
          <w:p w14:paraId="32068189" w14:textId="62EDF8C7" w:rsidR="005C6165" w:rsidRDefault="7902CBA2" w:rsidP="3BE2AB6D">
            <w:pPr>
              <w:pStyle w:val="nrpsNormal"/>
              <w:rPr>
                <w:rFonts w:asciiTheme="minorHAnsi" w:hAnsiTheme="minorHAnsi" w:cstheme="minorBidi"/>
              </w:rPr>
            </w:pPr>
            <w:r w:rsidRPr="3BE2AB6D">
              <w:rPr>
                <w:rFonts w:asciiTheme="minorHAnsi" w:hAnsiTheme="minorHAnsi" w:cstheme="minorBidi"/>
              </w:rPr>
              <w:t>HTLN_</w:t>
            </w:r>
            <w:r w:rsidR="00147488">
              <w:rPr>
                <w:rFonts w:asciiTheme="minorHAnsi" w:hAnsiTheme="minorHAnsi" w:cstheme="minorBidi"/>
              </w:rPr>
              <w:t>F</w:t>
            </w:r>
            <w:r w:rsidRPr="3BE2AB6D">
              <w:rPr>
                <w:rFonts w:asciiTheme="minorHAnsi" w:hAnsiTheme="minorHAnsi" w:cstheme="minorBidi"/>
              </w:rPr>
              <w:t>ish</w:t>
            </w:r>
            <w:r w:rsidR="00147488">
              <w:rPr>
                <w:rFonts w:asciiTheme="minorHAnsi" w:hAnsiTheme="minorHAnsi" w:cstheme="minorBidi"/>
              </w:rPr>
              <w:t>Communities</w:t>
            </w:r>
            <w:r w:rsidRPr="3BE2AB6D">
              <w:rPr>
                <w:rFonts w:asciiTheme="minorHAnsi" w:hAnsiTheme="minorHAnsi" w:cstheme="minorBidi"/>
              </w:rPr>
              <w:t>_2023_metadata</w:t>
            </w:r>
          </w:p>
        </w:tc>
      </w:tr>
    </w:tbl>
    <w:p w14:paraId="59A03ADB" w14:textId="77777777" w:rsidR="003D53EC" w:rsidRDefault="003D53EC" w:rsidP="00F20819">
      <w:pPr>
        <w:pStyle w:val="nrpsHeading1"/>
        <w:rPr>
          <w:rFonts w:asciiTheme="minorHAnsi" w:hAnsiTheme="minorHAnsi" w:cstheme="minorHAnsi"/>
          <w:sz w:val="36"/>
          <w:szCs w:val="20"/>
        </w:rPr>
      </w:pPr>
    </w:p>
    <w:p w14:paraId="329D9941" w14:textId="77777777" w:rsidR="003D53EC" w:rsidRDefault="003D53EC">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7CADAAC9" w14:textId="72FEC377" w:rsidR="00F20819" w:rsidRPr="00E5029B" w:rsidRDefault="00F20819" w:rsidP="00F20819">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Data Files</w:t>
      </w:r>
      <w:r w:rsidR="0020573D" w:rsidRPr="00E5029B">
        <w:rPr>
          <w:rFonts w:asciiTheme="minorHAnsi" w:hAnsiTheme="minorHAnsi" w:cstheme="minorHAnsi"/>
          <w:sz w:val="36"/>
          <w:szCs w:val="20"/>
        </w:rPr>
        <w:t>,</w:t>
      </w:r>
      <w:r w:rsidR="00D30BAE" w:rsidRPr="00E5029B">
        <w:rPr>
          <w:rFonts w:asciiTheme="minorHAnsi" w:hAnsiTheme="minorHAnsi" w:cstheme="minorHAnsi"/>
          <w:sz w:val="36"/>
          <w:szCs w:val="20"/>
        </w:rPr>
        <w:t xml:space="preserve"> </w:t>
      </w:r>
      <w:r w:rsidR="004C1AC2" w:rsidRPr="00E5029B">
        <w:rPr>
          <w:rFonts w:asciiTheme="minorHAnsi" w:hAnsiTheme="minorHAnsi" w:cstheme="minorHAnsi"/>
          <w:sz w:val="36"/>
          <w:szCs w:val="20"/>
        </w:rPr>
        <w:t>Names</w:t>
      </w:r>
      <w:r w:rsidR="0020573D" w:rsidRPr="00E5029B">
        <w:rPr>
          <w:rFonts w:asciiTheme="minorHAnsi" w:hAnsiTheme="minorHAnsi" w:cstheme="minorHAnsi"/>
          <w:sz w:val="36"/>
          <w:szCs w:val="20"/>
        </w:rPr>
        <w:t>, and Descriptions</w:t>
      </w:r>
    </w:p>
    <w:p w14:paraId="20282EB0" w14:textId="22A9DF8F" w:rsidR="00082DA0" w:rsidRDefault="004C1AC2" w:rsidP="00082DA0">
      <w:pPr>
        <w:pStyle w:val="nrpsNormal"/>
        <w:rPr>
          <w:rFonts w:asciiTheme="minorHAnsi" w:hAnsiTheme="minorHAnsi" w:cstheme="minorHAnsi"/>
          <w:lang w:val="fr-FR"/>
        </w:rPr>
      </w:pPr>
      <w:r w:rsidRPr="00E5029B">
        <w:rPr>
          <w:rFonts w:asciiTheme="minorHAnsi" w:hAnsiTheme="minorHAnsi" w:cstheme="minorHAnsi"/>
          <w:lang w:val="fr-FR"/>
        </w:rPr>
        <w:t>(</w:t>
      </w:r>
      <w:r w:rsidR="002752DC" w:rsidRPr="00E5029B">
        <w:rPr>
          <w:rFonts w:asciiTheme="minorHAnsi" w:hAnsiTheme="minorHAnsi" w:cstheme="minorHAnsi"/>
          <w:lang w:val="fr-FR"/>
        </w:rPr>
        <w:t>List your data files</w:t>
      </w:r>
      <w:r w:rsidR="00C84C45" w:rsidRPr="00E5029B">
        <w:rPr>
          <w:rFonts w:asciiTheme="minorHAnsi" w:hAnsiTheme="minorHAnsi" w:cstheme="minorHAnsi"/>
          <w:lang w:val="fr-FR"/>
        </w:rPr>
        <w:t xml:space="preserve">, </w:t>
      </w:r>
      <w:proofErr w:type="spellStart"/>
      <w:r w:rsidR="002752DC" w:rsidRPr="00E5029B">
        <w:rPr>
          <w:rFonts w:asciiTheme="minorHAnsi" w:hAnsiTheme="minorHAnsi" w:cstheme="minorHAnsi"/>
          <w:lang w:val="fr-FR"/>
        </w:rPr>
        <w:t>give</w:t>
      </w:r>
      <w:proofErr w:type="spellEnd"/>
      <w:r w:rsidR="002752DC" w:rsidRPr="00E5029B">
        <w:rPr>
          <w:rFonts w:asciiTheme="minorHAnsi" w:hAnsiTheme="minorHAnsi" w:cstheme="minorHAnsi"/>
          <w:lang w:val="fr-FR"/>
        </w:rPr>
        <w:t xml:space="preserve"> </w:t>
      </w:r>
      <w:proofErr w:type="spellStart"/>
      <w:r w:rsidR="002752DC" w:rsidRPr="00E5029B">
        <w:rPr>
          <w:rFonts w:asciiTheme="minorHAnsi" w:hAnsiTheme="minorHAnsi" w:cstheme="minorHAnsi"/>
          <w:lang w:val="fr-FR"/>
        </w:rPr>
        <w:t>them</w:t>
      </w:r>
      <w:proofErr w:type="spellEnd"/>
      <w:r w:rsidR="002752DC" w:rsidRPr="00E5029B">
        <w:rPr>
          <w:rFonts w:asciiTheme="minorHAnsi" w:hAnsiTheme="minorHAnsi" w:cstheme="minorHAnsi"/>
          <w:lang w:val="fr-FR"/>
        </w:rPr>
        <w:t xml:space="preserve"> </w:t>
      </w:r>
      <w:r w:rsidR="00472A99" w:rsidRPr="00E5029B">
        <w:rPr>
          <w:rFonts w:asciiTheme="minorHAnsi" w:hAnsiTheme="minorHAnsi" w:cstheme="minorHAnsi"/>
          <w:lang w:val="fr-FR"/>
        </w:rPr>
        <w:t xml:space="preserve">an informative </w:t>
      </w:r>
      <w:proofErr w:type="spellStart"/>
      <w:r w:rsidR="00472A99" w:rsidRPr="00E5029B">
        <w:rPr>
          <w:rFonts w:asciiTheme="minorHAnsi" w:hAnsiTheme="minorHAnsi" w:cstheme="minorHAnsi"/>
          <w:lang w:val="fr-FR"/>
        </w:rPr>
        <w:t>name</w:t>
      </w:r>
      <w:proofErr w:type="spellEnd"/>
      <w:r w:rsidR="00C84C45" w:rsidRPr="00E5029B">
        <w:rPr>
          <w:rFonts w:asciiTheme="minorHAnsi" w:hAnsiTheme="minorHAnsi" w:cstheme="minorHAnsi"/>
          <w:lang w:val="fr-FR"/>
        </w:rPr>
        <w:t xml:space="preserve"> and description. Descriptions </w:t>
      </w:r>
      <w:proofErr w:type="spellStart"/>
      <w:r w:rsidR="00C84C45" w:rsidRPr="00E5029B">
        <w:rPr>
          <w:rFonts w:asciiTheme="minorHAnsi" w:hAnsiTheme="minorHAnsi" w:cstheme="minorHAnsi"/>
          <w:lang w:val="fr-FR"/>
        </w:rPr>
        <w:t>should</w:t>
      </w:r>
      <w:proofErr w:type="spellEnd"/>
      <w:r w:rsidR="00C84C45" w:rsidRPr="00E5029B">
        <w:rPr>
          <w:rFonts w:asciiTheme="minorHAnsi" w:hAnsiTheme="minorHAnsi" w:cstheme="minorHAnsi"/>
          <w:lang w:val="fr-FR"/>
        </w:rPr>
        <w:t xml:space="preserve"> </w:t>
      </w:r>
      <w:proofErr w:type="spellStart"/>
      <w:r w:rsidR="00C84C45" w:rsidRPr="00E5029B">
        <w:rPr>
          <w:rFonts w:asciiTheme="minorHAnsi" w:hAnsiTheme="minorHAnsi" w:cstheme="minorHAnsi"/>
          <w:lang w:val="fr-FR"/>
        </w:rPr>
        <w:t>be</w:t>
      </w:r>
      <w:proofErr w:type="spellEnd"/>
      <w:r w:rsidR="00C84C45" w:rsidRPr="00E5029B">
        <w:rPr>
          <w:rFonts w:asciiTheme="minorHAnsi" w:hAnsiTheme="minorHAnsi" w:cstheme="minorHAnsi"/>
          <w:lang w:val="fr-FR"/>
        </w:rPr>
        <w:t xml:space="preserve"> unique and </w:t>
      </w:r>
      <w:r w:rsidR="000718E8" w:rsidRPr="00E5029B">
        <w:rPr>
          <w:rFonts w:asciiTheme="minorHAnsi" w:hAnsiTheme="minorHAnsi" w:cstheme="minorHAnsi"/>
          <w:lang w:val="fr-FR"/>
        </w:rPr>
        <w:t xml:space="preserve">about 10 </w:t>
      </w:r>
      <w:proofErr w:type="spellStart"/>
      <w:r w:rsidR="000718E8" w:rsidRPr="00E5029B">
        <w:rPr>
          <w:rFonts w:asciiTheme="minorHAnsi" w:hAnsiTheme="minorHAnsi" w:cstheme="minorHAnsi"/>
          <w:lang w:val="fr-FR"/>
        </w:rPr>
        <w:t>words</w:t>
      </w:r>
      <w:proofErr w:type="spellEnd"/>
      <w:r w:rsidR="000718E8" w:rsidRPr="00E5029B">
        <w:rPr>
          <w:rFonts w:asciiTheme="minorHAnsi" w:hAnsiTheme="minorHAnsi" w:cstheme="minorHAnsi"/>
          <w:lang w:val="fr-FR"/>
        </w:rPr>
        <w:t xml:space="preserve"> long</w:t>
      </w:r>
      <w:r w:rsidR="00472A99"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3764"/>
        <w:gridCol w:w="4208"/>
        <w:gridCol w:w="6418"/>
      </w:tblGrid>
      <w:tr w:rsidR="008F4456" w:rsidRPr="00E5029B" w14:paraId="459B14F3" w14:textId="77777777" w:rsidTr="11705DB1">
        <w:trPr>
          <w:cnfStyle w:val="100000000000" w:firstRow="1" w:lastRow="0" w:firstColumn="0" w:lastColumn="0" w:oddVBand="0" w:evenVBand="0" w:oddHBand="0" w:evenHBand="0" w:firstRowFirstColumn="0" w:firstRowLastColumn="0" w:lastRowFirstColumn="0" w:lastRowLastColumn="0"/>
          <w:trHeight w:val="718"/>
        </w:trPr>
        <w:tc>
          <w:tcPr>
            <w:tcW w:w="1308" w:type="pct"/>
          </w:tcPr>
          <w:p w14:paraId="73B62740" w14:textId="77777777" w:rsidR="008F4456" w:rsidRDefault="008F4456">
            <w:pPr>
              <w:pStyle w:val="nrpsTableheader"/>
              <w:rPr>
                <w:rFonts w:asciiTheme="minorHAnsi" w:hAnsiTheme="minorHAnsi" w:cstheme="minorBidi"/>
                <w:color w:val="FFFFFF" w:themeColor="background1"/>
                <w:sz w:val="22"/>
                <w:szCs w:val="22"/>
              </w:rPr>
            </w:pPr>
            <w:r w:rsidRPr="2913027F">
              <w:rPr>
                <w:rFonts w:asciiTheme="minorHAnsi" w:hAnsiTheme="minorHAnsi" w:cstheme="minorBidi"/>
                <w:b/>
                <w:color w:val="FFFFFF" w:themeColor="background1"/>
                <w:sz w:val="22"/>
                <w:szCs w:val="22"/>
              </w:rPr>
              <w:t>Data File</w:t>
            </w:r>
          </w:p>
          <w:p w14:paraId="3CF10C89" w14:textId="1EB6D060" w:rsidR="001E2C72" w:rsidRPr="00E5029B" w:rsidRDefault="001E2C72">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2433E8" w:rsidRPr="002433E8">
              <w:rPr>
                <w:rFonts w:asciiTheme="minorHAnsi" w:hAnsiTheme="minorHAnsi" w:cstheme="minorHAnsi"/>
                <w:b/>
                <w:bCs w:val="0"/>
                <w:color w:val="FFFFFF" w:themeColor="background1"/>
                <w:sz w:val="22"/>
                <w:szCs w:val="24"/>
              </w:rPr>
              <w:t>SEUG_crustClassData.csv</w:t>
            </w:r>
            <w:r>
              <w:rPr>
                <w:rFonts w:asciiTheme="minorHAnsi" w:hAnsiTheme="minorHAnsi" w:cstheme="minorHAnsi"/>
                <w:b/>
                <w:bCs w:val="0"/>
                <w:color w:val="FFFFFF" w:themeColor="background1"/>
                <w:sz w:val="22"/>
                <w:szCs w:val="24"/>
              </w:rPr>
              <w:t>)</w:t>
            </w:r>
          </w:p>
        </w:tc>
        <w:tc>
          <w:tcPr>
            <w:tcW w:w="1462" w:type="pct"/>
          </w:tcPr>
          <w:p w14:paraId="1EECC667" w14:textId="145AE168" w:rsidR="008F4456" w:rsidRDefault="006A3999">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Informative</w:t>
            </w:r>
            <w:r w:rsidR="008F4456">
              <w:rPr>
                <w:rFonts w:asciiTheme="minorHAnsi" w:hAnsiTheme="minorHAnsi" w:cstheme="minorHAnsi"/>
                <w:b/>
                <w:bCs w:val="0"/>
                <w:color w:val="FFFFFF" w:themeColor="background1"/>
                <w:sz w:val="22"/>
                <w:szCs w:val="24"/>
              </w:rPr>
              <w:t xml:space="preserve"> Name</w:t>
            </w:r>
          </w:p>
          <w:p w14:paraId="067AB239" w14:textId="6BD9C0C6" w:rsidR="001E2C72" w:rsidRPr="00E5029B" w:rsidRDefault="001E2C72">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2433E8" w:rsidRPr="002433E8">
              <w:rPr>
                <w:rFonts w:asciiTheme="minorHAnsi" w:hAnsiTheme="minorHAnsi" w:cstheme="minorHAnsi"/>
                <w:b/>
                <w:bCs w:val="0"/>
                <w:color w:val="FFFFFF" w:themeColor="background1"/>
                <w:sz w:val="22"/>
                <w:szCs w:val="24"/>
              </w:rPr>
              <w:t>SEUG LTVM Biocrust Data</w:t>
            </w:r>
            <w:r>
              <w:rPr>
                <w:rFonts w:asciiTheme="minorHAnsi" w:hAnsiTheme="minorHAnsi" w:cstheme="minorHAnsi"/>
                <w:b/>
                <w:bCs w:val="0"/>
                <w:color w:val="FFFFFF" w:themeColor="background1"/>
                <w:sz w:val="22"/>
                <w:szCs w:val="24"/>
              </w:rPr>
              <w:t>)</w:t>
            </w:r>
          </w:p>
        </w:tc>
        <w:tc>
          <w:tcPr>
            <w:tcW w:w="2231" w:type="pct"/>
          </w:tcPr>
          <w:p w14:paraId="29CDDF56" w14:textId="77777777" w:rsidR="008F4456" w:rsidRDefault="008F4456">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Description</w:t>
            </w:r>
          </w:p>
          <w:p w14:paraId="2C13EF01" w14:textId="68F959A6" w:rsidR="001E2C72" w:rsidRPr="00E5029B" w:rsidRDefault="001E2C72">
            <w:pPr>
              <w:pStyle w:val="nrpsTableheader"/>
              <w:rPr>
                <w:rFonts w:asciiTheme="minorHAnsi" w:hAnsiTheme="minorHAnsi" w:cstheme="minorBidi"/>
                <w:b/>
                <w:color w:val="FFFFFF" w:themeColor="background1"/>
                <w:sz w:val="22"/>
                <w:szCs w:val="22"/>
              </w:rPr>
            </w:pPr>
            <w:r w:rsidRPr="2913027F">
              <w:rPr>
                <w:rFonts w:asciiTheme="minorHAnsi" w:hAnsiTheme="minorHAnsi" w:cstheme="minorBidi"/>
                <w:b/>
                <w:color w:val="FFFFFF" w:themeColor="background1"/>
                <w:sz w:val="22"/>
                <w:szCs w:val="22"/>
              </w:rPr>
              <w:t xml:space="preserve">(e.g. </w:t>
            </w:r>
            <w:proofErr w:type="gramStart"/>
            <w:r w:rsidR="002433E8" w:rsidRPr="2913027F">
              <w:rPr>
                <w:rFonts w:asciiTheme="minorHAnsi" w:hAnsiTheme="minorHAnsi" w:cstheme="minorBidi"/>
                <w:b/>
                <w:color w:val="FFFFFF" w:themeColor="background1"/>
                <w:sz w:val="22"/>
                <w:szCs w:val="22"/>
              </w:rPr>
              <w:t>Biological</w:t>
            </w:r>
            <w:proofErr w:type="gramEnd"/>
            <w:r w:rsidR="002433E8" w:rsidRPr="2913027F">
              <w:rPr>
                <w:rFonts w:asciiTheme="minorHAnsi" w:hAnsiTheme="minorHAnsi" w:cstheme="minorBidi"/>
                <w:b/>
                <w:color w:val="FFFFFF" w:themeColor="background1"/>
                <w:sz w:val="22"/>
                <w:szCs w:val="22"/>
              </w:rPr>
              <w:t xml:space="preserve"> soil crust development class data</w:t>
            </w:r>
            <w:r w:rsidRPr="2913027F">
              <w:rPr>
                <w:rFonts w:asciiTheme="minorHAnsi" w:hAnsiTheme="minorHAnsi" w:cstheme="minorBidi"/>
                <w:b/>
                <w:color w:val="FFFFFF" w:themeColor="background1"/>
                <w:sz w:val="22"/>
                <w:szCs w:val="22"/>
              </w:rPr>
              <w:t>)</w:t>
            </w:r>
          </w:p>
        </w:tc>
      </w:tr>
      <w:tr w:rsidR="008F4456" w:rsidRPr="00E5029B" w14:paraId="2818ED8F" w14:textId="77777777" w:rsidTr="11705DB1">
        <w:trPr>
          <w:trHeight w:val="366"/>
        </w:trPr>
        <w:tc>
          <w:tcPr>
            <w:tcW w:w="1308" w:type="pct"/>
          </w:tcPr>
          <w:p w14:paraId="697F7CBA" w14:textId="54A317B3" w:rsidR="008F4456" w:rsidRPr="00E5029B" w:rsidRDefault="6757209E" w:rsidP="3BE2AB6D">
            <w:pPr>
              <w:pStyle w:val="nrpsTableheader"/>
              <w:rPr>
                <w:rFonts w:asciiTheme="minorHAnsi" w:hAnsiTheme="minorHAnsi" w:cstheme="minorBidi"/>
                <w:b w:val="0"/>
                <w:color w:val="auto"/>
                <w:sz w:val="22"/>
                <w:szCs w:val="22"/>
              </w:rPr>
            </w:pPr>
            <w:r w:rsidRPr="3BE2AB6D">
              <w:rPr>
                <w:rFonts w:asciiTheme="minorHAnsi" w:hAnsiTheme="minorHAnsi" w:cstheme="minorBidi"/>
                <w:b w:val="0"/>
                <w:color w:val="auto"/>
                <w:sz w:val="22"/>
                <w:szCs w:val="22"/>
              </w:rPr>
              <w:t>BankMeasurementInfo.csv</w:t>
            </w:r>
          </w:p>
        </w:tc>
        <w:tc>
          <w:tcPr>
            <w:tcW w:w="1462" w:type="pct"/>
          </w:tcPr>
          <w:p w14:paraId="5AE0CC3A" w14:textId="38D98C89" w:rsidR="008F4456" w:rsidRPr="00E5029B" w:rsidRDefault="126C3602"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 xml:space="preserve">HTLN </w:t>
            </w:r>
            <w:r w:rsidR="1DB3FCC2" w:rsidRPr="2B5C8912">
              <w:rPr>
                <w:rFonts w:asciiTheme="minorHAnsi" w:hAnsiTheme="minorHAnsi" w:cstheme="minorBidi"/>
                <w:b w:val="0"/>
                <w:color w:val="auto"/>
                <w:sz w:val="22"/>
                <w:szCs w:val="22"/>
              </w:rPr>
              <w:t>River and Stream</w:t>
            </w:r>
            <w:r w:rsidRPr="2B5C8912">
              <w:rPr>
                <w:rFonts w:asciiTheme="minorHAnsi" w:hAnsiTheme="minorHAnsi" w:cstheme="minorBidi"/>
                <w:b w:val="0"/>
                <w:color w:val="auto"/>
                <w:sz w:val="22"/>
                <w:szCs w:val="22"/>
              </w:rPr>
              <w:t xml:space="preserve"> Bank Measurements</w:t>
            </w:r>
          </w:p>
        </w:tc>
        <w:tc>
          <w:tcPr>
            <w:tcW w:w="2231" w:type="pct"/>
          </w:tcPr>
          <w:p w14:paraId="7D07B30B" w14:textId="7FB7C03C" w:rsidR="008F4456" w:rsidRPr="00E5029B" w:rsidRDefault="70CBADCE"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River and stream bank characteristics</w:t>
            </w:r>
          </w:p>
        </w:tc>
      </w:tr>
      <w:tr w:rsidR="008F4456" w:rsidRPr="00E5029B" w14:paraId="7F2307A7" w14:textId="77777777" w:rsidTr="11705DB1">
        <w:trPr>
          <w:trHeight w:val="366"/>
        </w:trPr>
        <w:tc>
          <w:tcPr>
            <w:tcW w:w="1308" w:type="pct"/>
          </w:tcPr>
          <w:p w14:paraId="5F5E3E05" w14:textId="2B72FD3F" w:rsidR="008F4456" w:rsidRPr="00E5029B" w:rsidRDefault="40CFC4D7" w:rsidP="3BE2AB6D">
            <w:pPr>
              <w:pStyle w:val="nrpsTableheader"/>
              <w:rPr>
                <w:rFonts w:asciiTheme="minorHAnsi" w:hAnsiTheme="minorHAnsi" w:cstheme="minorBidi"/>
                <w:b w:val="0"/>
                <w:color w:val="auto"/>
                <w:sz w:val="22"/>
                <w:szCs w:val="22"/>
              </w:rPr>
            </w:pPr>
            <w:r w:rsidRPr="3BE2AB6D">
              <w:rPr>
                <w:rFonts w:asciiTheme="minorHAnsi" w:hAnsiTheme="minorHAnsi" w:cstheme="minorBidi"/>
                <w:b w:val="0"/>
                <w:color w:val="auto"/>
                <w:sz w:val="22"/>
                <w:szCs w:val="22"/>
              </w:rPr>
              <w:t>CrossSectionInfo.csv</w:t>
            </w:r>
          </w:p>
        </w:tc>
        <w:tc>
          <w:tcPr>
            <w:tcW w:w="1462" w:type="pct"/>
          </w:tcPr>
          <w:p w14:paraId="3D7E3310" w14:textId="12B4B39D" w:rsidR="008F4456" w:rsidRPr="00E5029B" w:rsidRDefault="0732D48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HTLN River and Stream Cross-section Channel Data</w:t>
            </w:r>
          </w:p>
        </w:tc>
        <w:tc>
          <w:tcPr>
            <w:tcW w:w="2231" w:type="pct"/>
          </w:tcPr>
          <w:p w14:paraId="2D79C036" w14:textId="47D6E80E" w:rsidR="008F4456" w:rsidRPr="00E5029B" w:rsidRDefault="0732D48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Cross-section channel characteristics</w:t>
            </w:r>
          </w:p>
        </w:tc>
      </w:tr>
      <w:tr w:rsidR="006A3999" w:rsidRPr="00E5029B" w14:paraId="1EC702C1" w14:textId="77777777" w:rsidTr="11705DB1">
        <w:trPr>
          <w:trHeight w:val="366"/>
        </w:trPr>
        <w:tc>
          <w:tcPr>
            <w:tcW w:w="1308" w:type="pct"/>
          </w:tcPr>
          <w:p w14:paraId="3E30B04C" w14:textId="76A38D77" w:rsidR="006A3999" w:rsidRPr="00E5029B" w:rsidRDefault="40CFC4D7" w:rsidP="3BE2AB6D">
            <w:pPr>
              <w:pStyle w:val="nrpsTableheader"/>
              <w:rPr>
                <w:rFonts w:asciiTheme="minorHAnsi" w:hAnsiTheme="minorHAnsi" w:cstheme="minorBidi"/>
                <w:b w:val="0"/>
                <w:color w:val="auto"/>
                <w:sz w:val="22"/>
                <w:szCs w:val="22"/>
              </w:rPr>
            </w:pPr>
            <w:r w:rsidRPr="3BE2AB6D">
              <w:rPr>
                <w:rFonts w:asciiTheme="minorHAnsi" w:hAnsiTheme="minorHAnsi" w:cstheme="minorBidi"/>
                <w:b w:val="0"/>
                <w:color w:val="auto"/>
                <w:sz w:val="22"/>
                <w:szCs w:val="22"/>
              </w:rPr>
              <w:t>DischargeFieldMeasurements.csv</w:t>
            </w:r>
          </w:p>
        </w:tc>
        <w:tc>
          <w:tcPr>
            <w:tcW w:w="1462" w:type="pct"/>
          </w:tcPr>
          <w:p w14:paraId="6CE8285A" w14:textId="693FDC5C" w:rsidR="006A3999" w:rsidRPr="00E5029B" w:rsidRDefault="2FDF5BAA"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HTLN Field Measures of River and Stream Discha</w:t>
            </w:r>
            <w:r w:rsidR="2BB225F4" w:rsidRPr="2B5C8912">
              <w:rPr>
                <w:rFonts w:asciiTheme="minorHAnsi" w:hAnsiTheme="minorHAnsi" w:cstheme="minorBidi"/>
                <w:b w:val="0"/>
                <w:color w:val="auto"/>
                <w:sz w:val="22"/>
                <w:szCs w:val="22"/>
              </w:rPr>
              <w:t>rge</w:t>
            </w:r>
          </w:p>
        </w:tc>
        <w:tc>
          <w:tcPr>
            <w:tcW w:w="2231" w:type="pct"/>
          </w:tcPr>
          <w:p w14:paraId="09A01047" w14:textId="6465CA75" w:rsidR="006A3999" w:rsidRPr="00E5029B" w:rsidRDefault="5A50CEFA"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Field measurements of stream and river discharge</w:t>
            </w:r>
          </w:p>
          <w:p w14:paraId="2160EF3F" w14:textId="468DD3EC" w:rsidR="006A3999" w:rsidRPr="00E5029B" w:rsidRDefault="006A3999" w:rsidP="2B5C8912">
            <w:pPr>
              <w:pStyle w:val="nrpsTableheader"/>
              <w:rPr>
                <w:rFonts w:asciiTheme="minorHAnsi" w:hAnsiTheme="minorHAnsi" w:cstheme="minorBidi"/>
                <w:b w:val="0"/>
                <w:color w:val="auto"/>
                <w:sz w:val="22"/>
                <w:szCs w:val="22"/>
              </w:rPr>
            </w:pPr>
          </w:p>
        </w:tc>
      </w:tr>
      <w:tr w:rsidR="006A3999" w:rsidRPr="00E5029B" w14:paraId="6B66D758" w14:textId="77777777" w:rsidTr="11705DB1">
        <w:trPr>
          <w:trHeight w:val="300"/>
        </w:trPr>
        <w:tc>
          <w:tcPr>
            <w:tcW w:w="1308" w:type="pct"/>
          </w:tcPr>
          <w:p w14:paraId="0FEA8CB7" w14:textId="3429562B" w:rsidR="006A3999" w:rsidRPr="00E5029B" w:rsidRDefault="40CFC4D7" w:rsidP="3BE2AB6D">
            <w:pPr>
              <w:pStyle w:val="nrpsTableheader"/>
              <w:rPr>
                <w:rFonts w:asciiTheme="minorHAnsi" w:hAnsiTheme="minorHAnsi" w:cstheme="minorBidi"/>
                <w:b w:val="0"/>
                <w:color w:val="auto"/>
                <w:sz w:val="22"/>
                <w:szCs w:val="22"/>
              </w:rPr>
            </w:pPr>
            <w:r w:rsidRPr="3BE2AB6D">
              <w:rPr>
                <w:rFonts w:asciiTheme="minorHAnsi" w:hAnsiTheme="minorHAnsi" w:cstheme="minorBidi"/>
                <w:b w:val="0"/>
                <w:color w:val="auto"/>
                <w:sz w:val="22"/>
                <w:szCs w:val="22"/>
              </w:rPr>
              <w:t>DischargeGaugeInfo.csv</w:t>
            </w:r>
          </w:p>
        </w:tc>
        <w:tc>
          <w:tcPr>
            <w:tcW w:w="1462" w:type="pct"/>
          </w:tcPr>
          <w:p w14:paraId="3424FBE2" w14:textId="15585D88" w:rsidR="006A3999" w:rsidRPr="00E5029B" w:rsidRDefault="17D19880"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 xml:space="preserve">USGS Gauge Station Data </w:t>
            </w:r>
            <w:r w:rsidR="7792D3C2" w:rsidRPr="2B5C8912">
              <w:rPr>
                <w:rFonts w:asciiTheme="minorHAnsi" w:hAnsiTheme="minorHAnsi" w:cstheme="minorBidi"/>
                <w:b w:val="0"/>
                <w:color w:val="auto"/>
                <w:sz w:val="22"/>
                <w:szCs w:val="22"/>
              </w:rPr>
              <w:t>for</w:t>
            </w:r>
            <w:r w:rsidRPr="2B5C8912">
              <w:rPr>
                <w:rFonts w:asciiTheme="minorHAnsi" w:hAnsiTheme="minorHAnsi" w:cstheme="minorBidi"/>
                <w:b w:val="0"/>
                <w:color w:val="auto"/>
                <w:sz w:val="22"/>
                <w:szCs w:val="22"/>
              </w:rPr>
              <w:t xml:space="preserve"> HTLN River and Stream</w:t>
            </w:r>
            <w:r w:rsidR="102633A7" w:rsidRPr="2B5C8912">
              <w:rPr>
                <w:rFonts w:asciiTheme="minorHAnsi" w:hAnsiTheme="minorHAnsi" w:cstheme="minorBidi"/>
                <w:b w:val="0"/>
                <w:color w:val="auto"/>
                <w:sz w:val="22"/>
                <w:szCs w:val="22"/>
              </w:rPr>
              <w:t xml:space="preserve"> Discharge</w:t>
            </w:r>
          </w:p>
        </w:tc>
        <w:tc>
          <w:tcPr>
            <w:tcW w:w="2231" w:type="pct"/>
          </w:tcPr>
          <w:p w14:paraId="7524D8F5" w14:textId="774703D4" w:rsidR="006A3999" w:rsidRPr="00E5029B" w:rsidRDefault="419BF1E8"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USGS gauge data for stream and river discharge</w:t>
            </w:r>
          </w:p>
          <w:p w14:paraId="09DFD7CF" w14:textId="571A1302" w:rsidR="006A3999" w:rsidRPr="00E5029B" w:rsidRDefault="006A3999" w:rsidP="2B5C8912">
            <w:pPr>
              <w:pStyle w:val="nrpsTableheader"/>
              <w:rPr>
                <w:rFonts w:asciiTheme="minorHAnsi" w:hAnsiTheme="minorHAnsi" w:cstheme="minorBidi"/>
                <w:b w:val="0"/>
                <w:color w:val="auto"/>
                <w:sz w:val="22"/>
                <w:szCs w:val="22"/>
              </w:rPr>
            </w:pPr>
          </w:p>
        </w:tc>
      </w:tr>
      <w:tr w:rsidR="006A3999" w:rsidRPr="00E5029B" w14:paraId="0B77542F" w14:textId="77777777" w:rsidTr="11705DB1">
        <w:trPr>
          <w:trHeight w:val="366"/>
        </w:trPr>
        <w:tc>
          <w:tcPr>
            <w:tcW w:w="1308" w:type="pct"/>
          </w:tcPr>
          <w:p w14:paraId="65A15D0E" w14:textId="493A6D92" w:rsidR="006A3999" w:rsidRPr="00E5029B" w:rsidRDefault="40CFC4D7" w:rsidP="3BE2AB6D">
            <w:pPr>
              <w:pStyle w:val="nrpsTableheader"/>
              <w:rPr>
                <w:rFonts w:asciiTheme="minorHAnsi" w:hAnsiTheme="minorHAnsi" w:cstheme="minorBidi"/>
                <w:b w:val="0"/>
                <w:color w:val="auto"/>
                <w:sz w:val="22"/>
                <w:szCs w:val="22"/>
              </w:rPr>
            </w:pPr>
            <w:r w:rsidRPr="3BE2AB6D">
              <w:rPr>
                <w:rFonts w:asciiTheme="minorHAnsi" w:hAnsiTheme="minorHAnsi" w:cstheme="minorBidi"/>
                <w:b w:val="0"/>
                <w:color w:val="auto"/>
                <w:sz w:val="22"/>
                <w:szCs w:val="22"/>
              </w:rPr>
              <w:t>FishCountsThru_2023.csv</w:t>
            </w:r>
          </w:p>
        </w:tc>
        <w:tc>
          <w:tcPr>
            <w:tcW w:w="1462" w:type="pct"/>
          </w:tcPr>
          <w:p w14:paraId="7A7BD699" w14:textId="62EC6881" w:rsidR="006A3999" w:rsidRPr="00E5029B" w:rsidRDefault="05D40E85"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HTLN Fish Community Data</w:t>
            </w:r>
          </w:p>
        </w:tc>
        <w:tc>
          <w:tcPr>
            <w:tcW w:w="2231" w:type="pct"/>
          </w:tcPr>
          <w:p w14:paraId="7BE496BA" w14:textId="3164D23E" w:rsidR="006A3999" w:rsidRPr="00E5029B" w:rsidRDefault="69260EBB"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Fish species counts</w:t>
            </w:r>
            <w:r w:rsidR="2FFAE613" w:rsidRPr="2B5C8912">
              <w:rPr>
                <w:rFonts w:asciiTheme="minorHAnsi" w:hAnsiTheme="minorHAnsi" w:cstheme="minorBidi"/>
                <w:b w:val="0"/>
                <w:color w:val="auto"/>
                <w:sz w:val="22"/>
                <w:szCs w:val="22"/>
              </w:rPr>
              <w:t xml:space="preserve">, sizes, </w:t>
            </w:r>
            <w:proofErr w:type="gramStart"/>
            <w:r w:rsidR="2FFAE613" w:rsidRPr="2B5C8912">
              <w:rPr>
                <w:rFonts w:asciiTheme="minorHAnsi" w:hAnsiTheme="minorHAnsi" w:cstheme="minorBidi"/>
                <w:b w:val="0"/>
                <w:color w:val="auto"/>
                <w:sz w:val="22"/>
                <w:szCs w:val="22"/>
              </w:rPr>
              <w:t>weights</w:t>
            </w:r>
            <w:proofErr w:type="gramEnd"/>
            <w:r w:rsidR="2FFAE613" w:rsidRPr="2B5C8912">
              <w:rPr>
                <w:rFonts w:asciiTheme="minorHAnsi" w:hAnsiTheme="minorHAnsi" w:cstheme="minorBidi"/>
                <w:b w:val="0"/>
                <w:color w:val="auto"/>
                <w:sz w:val="22"/>
                <w:szCs w:val="22"/>
              </w:rPr>
              <w:t xml:space="preserve"> and conditions</w:t>
            </w:r>
            <w:r w:rsidRPr="2B5C8912">
              <w:rPr>
                <w:rFonts w:asciiTheme="minorHAnsi" w:hAnsiTheme="minorHAnsi" w:cstheme="minorBidi"/>
                <w:b w:val="0"/>
                <w:color w:val="auto"/>
                <w:sz w:val="22"/>
                <w:szCs w:val="22"/>
              </w:rPr>
              <w:t xml:space="preserve"> </w:t>
            </w:r>
          </w:p>
        </w:tc>
      </w:tr>
      <w:tr w:rsidR="006A3999" w:rsidRPr="00E5029B" w14:paraId="3A2AF162" w14:textId="77777777" w:rsidTr="11705DB1">
        <w:trPr>
          <w:trHeight w:val="366"/>
        </w:trPr>
        <w:tc>
          <w:tcPr>
            <w:tcW w:w="1308" w:type="pct"/>
          </w:tcPr>
          <w:p w14:paraId="6228E80F" w14:textId="6B9DCE6B" w:rsidR="006A3999" w:rsidRPr="00E5029B" w:rsidRDefault="40CFC4D7" w:rsidP="3BE2AB6D">
            <w:pPr>
              <w:pStyle w:val="nrpsTableheader"/>
              <w:rPr>
                <w:rFonts w:asciiTheme="minorHAnsi" w:hAnsiTheme="minorHAnsi" w:cstheme="minorBidi"/>
                <w:b w:val="0"/>
                <w:color w:val="auto"/>
                <w:sz w:val="22"/>
                <w:szCs w:val="22"/>
              </w:rPr>
            </w:pPr>
            <w:r w:rsidRPr="3BE2AB6D">
              <w:rPr>
                <w:rFonts w:asciiTheme="minorHAnsi" w:hAnsiTheme="minorHAnsi" w:cstheme="minorBidi"/>
                <w:b w:val="0"/>
                <w:color w:val="auto"/>
                <w:sz w:val="22"/>
                <w:szCs w:val="22"/>
              </w:rPr>
              <w:t>FishCoverInfo.csv</w:t>
            </w:r>
          </w:p>
        </w:tc>
        <w:tc>
          <w:tcPr>
            <w:tcW w:w="1462" w:type="pct"/>
          </w:tcPr>
          <w:p w14:paraId="565B646F" w14:textId="469B8563" w:rsidR="006A3999" w:rsidRPr="00E5029B" w:rsidRDefault="6E8B7139"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HTLN Fish Cover Types and Classes</w:t>
            </w:r>
          </w:p>
        </w:tc>
        <w:tc>
          <w:tcPr>
            <w:tcW w:w="2231" w:type="pct"/>
          </w:tcPr>
          <w:p w14:paraId="0B28E020" w14:textId="5D311BEC" w:rsidR="006A3999" w:rsidRPr="00E5029B" w:rsidRDefault="26CBDEE1"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Fish habitat c</w:t>
            </w:r>
            <w:r w:rsidR="06AFA1DC" w:rsidRPr="2B5C8912">
              <w:rPr>
                <w:rFonts w:asciiTheme="minorHAnsi" w:hAnsiTheme="minorHAnsi" w:cstheme="minorBidi"/>
                <w:b w:val="0"/>
                <w:color w:val="auto"/>
                <w:sz w:val="22"/>
                <w:szCs w:val="22"/>
              </w:rPr>
              <w:t>over types and cover class</w:t>
            </w:r>
            <w:r w:rsidR="4BB799D4" w:rsidRPr="2B5C8912">
              <w:rPr>
                <w:rFonts w:asciiTheme="minorHAnsi" w:hAnsiTheme="minorHAnsi" w:cstheme="minorBidi"/>
                <w:b w:val="0"/>
                <w:color w:val="auto"/>
                <w:sz w:val="22"/>
                <w:szCs w:val="22"/>
              </w:rPr>
              <w:t xml:space="preserve"> data</w:t>
            </w:r>
          </w:p>
        </w:tc>
      </w:tr>
      <w:tr w:rsidR="7A0FED79" w14:paraId="58D40BB3" w14:textId="77777777" w:rsidTr="11705DB1">
        <w:trPr>
          <w:trHeight w:val="366"/>
        </w:trPr>
        <w:tc>
          <w:tcPr>
            <w:tcW w:w="3764" w:type="dxa"/>
          </w:tcPr>
          <w:p w14:paraId="7BDAF980" w14:textId="05B9566C" w:rsidR="3DBF7809" w:rsidRDefault="3DBF780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FishReachLocations.csv</w:t>
            </w:r>
          </w:p>
        </w:tc>
        <w:tc>
          <w:tcPr>
            <w:tcW w:w="4208" w:type="dxa"/>
          </w:tcPr>
          <w:p w14:paraId="0BBB64E1" w14:textId="1CCF75F6" w:rsidR="3DBF7809" w:rsidRDefault="3DBF780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HTLN Fish Reach Lat/Long Coordinates</w:t>
            </w:r>
          </w:p>
        </w:tc>
        <w:tc>
          <w:tcPr>
            <w:tcW w:w="6418" w:type="dxa"/>
          </w:tcPr>
          <w:p w14:paraId="789A80E0" w14:textId="34CFADCA" w:rsidR="3DBF7809" w:rsidRDefault="3DBF780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Reach locations along with site sampling status</w:t>
            </w:r>
          </w:p>
        </w:tc>
      </w:tr>
      <w:tr w:rsidR="3BE2AB6D" w14:paraId="3F9FE00C" w14:textId="77777777" w:rsidTr="11705DB1">
        <w:trPr>
          <w:trHeight w:val="366"/>
        </w:trPr>
        <w:tc>
          <w:tcPr>
            <w:tcW w:w="3764" w:type="dxa"/>
          </w:tcPr>
          <w:p w14:paraId="5448CBCB" w14:textId="63022E78" w:rsidR="40CFC4D7" w:rsidRDefault="40CFC4D7" w:rsidP="3BE2AB6D">
            <w:pPr>
              <w:pStyle w:val="nrpsTableheader"/>
              <w:rPr>
                <w:rFonts w:asciiTheme="minorHAnsi" w:hAnsiTheme="minorHAnsi" w:cstheme="minorBidi"/>
                <w:b w:val="0"/>
                <w:color w:val="auto"/>
                <w:sz w:val="22"/>
                <w:szCs w:val="22"/>
              </w:rPr>
            </w:pPr>
            <w:r w:rsidRPr="3BE2AB6D">
              <w:rPr>
                <w:rFonts w:asciiTheme="minorHAnsi" w:hAnsiTheme="minorHAnsi" w:cstheme="minorBidi"/>
                <w:b w:val="0"/>
                <w:color w:val="auto"/>
                <w:sz w:val="22"/>
                <w:szCs w:val="22"/>
              </w:rPr>
              <w:t>LocationDetails.csv</w:t>
            </w:r>
          </w:p>
        </w:tc>
        <w:tc>
          <w:tcPr>
            <w:tcW w:w="4208" w:type="dxa"/>
          </w:tcPr>
          <w:p w14:paraId="1532FC39" w14:textId="7BD31A66" w:rsidR="3BE2AB6D" w:rsidRDefault="190E4B9A" w:rsidP="3BE2AB6D">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HTLN Location Details</w:t>
            </w:r>
          </w:p>
        </w:tc>
        <w:tc>
          <w:tcPr>
            <w:tcW w:w="6418" w:type="dxa"/>
          </w:tcPr>
          <w:p w14:paraId="0AB45006" w14:textId="1E73DFF9" w:rsidR="3BE2AB6D" w:rsidRDefault="2626EAF4"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 xml:space="preserve">Crosswalk table between </w:t>
            </w:r>
            <w:proofErr w:type="spellStart"/>
            <w:r w:rsidRPr="5F5A8CD2">
              <w:rPr>
                <w:rFonts w:asciiTheme="minorHAnsi" w:hAnsiTheme="minorHAnsi" w:cstheme="minorBidi"/>
                <w:b w:val="0"/>
                <w:color w:val="auto"/>
                <w:sz w:val="22"/>
                <w:szCs w:val="22"/>
              </w:rPr>
              <w:t>ReachID</w:t>
            </w:r>
            <w:proofErr w:type="spellEnd"/>
            <w:r w:rsidRPr="5F5A8CD2">
              <w:rPr>
                <w:rFonts w:asciiTheme="minorHAnsi" w:hAnsiTheme="minorHAnsi" w:cstheme="minorBidi"/>
                <w:b w:val="0"/>
                <w:color w:val="auto"/>
                <w:sz w:val="22"/>
                <w:szCs w:val="22"/>
              </w:rPr>
              <w:t xml:space="preserve"> and </w:t>
            </w:r>
            <w:proofErr w:type="spellStart"/>
            <w:r w:rsidRPr="5F5A8CD2">
              <w:rPr>
                <w:rFonts w:asciiTheme="minorHAnsi" w:hAnsiTheme="minorHAnsi" w:cstheme="minorBidi"/>
                <w:b w:val="0"/>
                <w:color w:val="auto"/>
                <w:sz w:val="22"/>
                <w:szCs w:val="22"/>
              </w:rPr>
              <w:t>LocationID</w:t>
            </w:r>
            <w:proofErr w:type="spellEnd"/>
            <w:r w:rsidRPr="5F5A8CD2">
              <w:rPr>
                <w:rFonts w:asciiTheme="minorHAnsi" w:hAnsiTheme="minorHAnsi" w:cstheme="minorBidi"/>
                <w:b w:val="0"/>
                <w:color w:val="auto"/>
                <w:sz w:val="22"/>
                <w:szCs w:val="22"/>
              </w:rPr>
              <w:t xml:space="preserve"> (one-to-one)</w:t>
            </w:r>
          </w:p>
        </w:tc>
      </w:tr>
      <w:tr w:rsidR="3BE2AB6D" w14:paraId="0E7F3411" w14:textId="77777777" w:rsidTr="11705DB1">
        <w:trPr>
          <w:trHeight w:val="366"/>
        </w:trPr>
        <w:tc>
          <w:tcPr>
            <w:tcW w:w="3764" w:type="dxa"/>
          </w:tcPr>
          <w:p w14:paraId="6D26D384" w14:textId="38126BCA" w:rsidR="40CFC4D7" w:rsidRDefault="40CFC4D7" w:rsidP="3BE2AB6D">
            <w:pPr>
              <w:pStyle w:val="nrpsTableheader"/>
              <w:rPr>
                <w:rFonts w:asciiTheme="minorHAnsi" w:hAnsiTheme="minorHAnsi" w:cstheme="minorBidi"/>
                <w:b w:val="0"/>
                <w:color w:val="auto"/>
                <w:sz w:val="22"/>
                <w:szCs w:val="22"/>
              </w:rPr>
            </w:pPr>
            <w:r w:rsidRPr="3BE2AB6D">
              <w:rPr>
                <w:rFonts w:asciiTheme="minorHAnsi" w:hAnsiTheme="minorHAnsi" w:cstheme="minorBidi"/>
                <w:b w:val="0"/>
                <w:color w:val="auto"/>
                <w:sz w:val="22"/>
                <w:szCs w:val="22"/>
              </w:rPr>
              <w:t>ReachConditions.csv</w:t>
            </w:r>
          </w:p>
        </w:tc>
        <w:tc>
          <w:tcPr>
            <w:tcW w:w="4208" w:type="dxa"/>
          </w:tcPr>
          <w:p w14:paraId="16969BEA" w14:textId="7129D36E" w:rsidR="3BE2AB6D" w:rsidRDefault="567FCCE9" w:rsidP="3BE2AB6D">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HTLN Fish Habitat Reach and Weather Conditions</w:t>
            </w:r>
          </w:p>
        </w:tc>
        <w:tc>
          <w:tcPr>
            <w:tcW w:w="6418" w:type="dxa"/>
          </w:tcPr>
          <w:p w14:paraId="7A242CC0" w14:textId="03F4CAF8" w:rsidR="3BE2AB6D" w:rsidRDefault="4AA32D47" w:rsidP="3BE2AB6D">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Reach and weather site conditions</w:t>
            </w:r>
          </w:p>
        </w:tc>
      </w:tr>
      <w:tr w:rsidR="2B5C8912" w14:paraId="1C66A922" w14:textId="77777777" w:rsidTr="11705DB1">
        <w:trPr>
          <w:trHeight w:val="366"/>
        </w:trPr>
        <w:tc>
          <w:tcPr>
            <w:tcW w:w="3764" w:type="dxa"/>
          </w:tcPr>
          <w:p w14:paraId="10049EC4" w14:textId="321AA675" w:rsidR="7D0D7816" w:rsidRDefault="7D0D7816"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ReachMeasurements.csv</w:t>
            </w:r>
          </w:p>
        </w:tc>
        <w:tc>
          <w:tcPr>
            <w:tcW w:w="4208" w:type="dxa"/>
          </w:tcPr>
          <w:p w14:paraId="1DC60B2D" w14:textId="38B70909" w:rsidR="3C236C6E" w:rsidRDefault="3C236C6E"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 xml:space="preserve">HTLN Reach Water Quality </w:t>
            </w:r>
            <w:r w:rsidR="15937AC5" w:rsidRPr="2B5C8912">
              <w:rPr>
                <w:rFonts w:asciiTheme="minorHAnsi" w:hAnsiTheme="minorHAnsi" w:cstheme="minorBidi"/>
                <w:b w:val="0"/>
                <w:color w:val="auto"/>
                <w:sz w:val="22"/>
                <w:szCs w:val="22"/>
              </w:rPr>
              <w:t>Measurements</w:t>
            </w:r>
          </w:p>
        </w:tc>
        <w:tc>
          <w:tcPr>
            <w:tcW w:w="6418" w:type="dxa"/>
          </w:tcPr>
          <w:p w14:paraId="6BE08A71" w14:textId="51AF19AE" w:rsidR="64BAF7C0" w:rsidRDefault="64BAF7C0"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Discrete water quality measurements</w:t>
            </w:r>
          </w:p>
        </w:tc>
      </w:tr>
      <w:tr w:rsidR="3BE2AB6D" w14:paraId="37C3FE5A" w14:textId="77777777" w:rsidTr="11705DB1">
        <w:trPr>
          <w:trHeight w:val="300"/>
        </w:trPr>
        <w:tc>
          <w:tcPr>
            <w:tcW w:w="3764" w:type="dxa"/>
          </w:tcPr>
          <w:p w14:paraId="5411083C" w14:textId="165C0E58" w:rsidR="40CFC4D7" w:rsidRDefault="40CFC4D7" w:rsidP="3BE2AB6D">
            <w:pPr>
              <w:pStyle w:val="nrpsTableheader"/>
              <w:rPr>
                <w:rFonts w:asciiTheme="minorHAnsi" w:hAnsiTheme="minorHAnsi" w:cstheme="minorBidi"/>
                <w:b w:val="0"/>
                <w:color w:val="auto"/>
                <w:sz w:val="22"/>
                <w:szCs w:val="22"/>
              </w:rPr>
            </w:pPr>
            <w:r w:rsidRPr="3BE2AB6D">
              <w:rPr>
                <w:rFonts w:asciiTheme="minorHAnsi" w:hAnsiTheme="minorHAnsi" w:cstheme="minorBidi"/>
                <w:b w:val="0"/>
                <w:color w:val="auto"/>
                <w:sz w:val="22"/>
                <w:szCs w:val="22"/>
              </w:rPr>
              <w:t>SamplingPeriodsAndEvents.csv</w:t>
            </w:r>
          </w:p>
        </w:tc>
        <w:tc>
          <w:tcPr>
            <w:tcW w:w="4208" w:type="dxa"/>
          </w:tcPr>
          <w:p w14:paraId="2482965E" w14:textId="7220EED6" w:rsidR="3BE2AB6D" w:rsidRDefault="689CF2B7" w:rsidP="3BE2AB6D">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HTLN Sampling Periods and Events</w:t>
            </w:r>
          </w:p>
        </w:tc>
        <w:tc>
          <w:tcPr>
            <w:tcW w:w="6418" w:type="dxa"/>
          </w:tcPr>
          <w:p w14:paraId="384A5FA5" w14:textId="5CEDF714" w:rsidR="3BE2AB6D" w:rsidRDefault="689CF2B7"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 xml:space="preserve">Sampling seasons and dates (contains </w:t>
            </w:r>
            <w:proofErr w:type="spellStart"/>
            <w:r w:rsidRPr="2B5C8912">
              <w:rPr>
                <w:rFonts w:asciiTheme="minorHAnsi" w:hAnsiTheme="minorHAnsi" w:cstheme="minorBidi"/>
                <w:b w:val="0"/>
                <w:color w:val="auto"/>
                <w:sz w:val="22"/>
                <w:szCs w:val="22"/>
              </w:rPr>
              <w:t>EventID</w:t>
            </w:r>
            <w:proofErr w:type="spellEnd"/>
            <w:r w:rsidRPr="2B5C8912">
              <w:rPr>
                <w:rFonts w:asciiTheme="minorHAnsi" w:hAnsiTheme="minorHAnsi" w:cstheme="minorBidi"/>
                <w:b w:val="0"/>
                <w:color w:val="auto"/>
                <w:sz w:val="22"/>
                <w:szCs w:val="22"/>
              </w:rPr>
              <w:t xml:space="preserve"> primary key)</w:t>
            </w:r>
          </w:p>
        </w:tc>
      </w:tr>
      <w:tr w:rsidR="11705DB1" w14:paraId="376121C0" w14:textId="77777777" w:rsidTr="11705DB1">
        <w:trPr>
          <w:trHeight w:val="300"/>
        </w:trPr>
        <w:tc>
          <w:tcPr>
            <w:tcW w:w="3764" w:type="dxa"/>
          </w:tcPr>
          <w:p w14:paraId="7930B8B2" w14:textId="66E4BF29" w:rsidR="45FD0716" w:rsidRPr="002718EF" w:rsidRDefault="45FD0716" w:rsidP="11705DB1">
            <w:pPr>
              <w:pStyle w:val="nrpsTableheader"/>
              <w:rPr>
                <w:rFonts w:asciiTheme="minorHAnsi" w:hAnsiTheme="minorHAnsi" w:cstheme="minorBidi"/>
                <w:b w:val="0"/>
                <w:strike/>
                <w:color w:val="auto"/>
                <w:sz w:val="22"/>
                <w:szCs w:val="22"/>
              </w:rPr>
            </w:pPr>
            <w:r w:rsidRPr="002718EF">
              <w:rPr>
                <w:rFonts w:asciiTheme="minorHAnsi" w:hAnsiTheme="minorHAnsi" w:cstheme="minorBidi"/>
                <w:b w:val="0"/>
                <w:strike/>
                <w:color w:val="auto"/>
                <w:sz w:val="22"/>
                <w:szCs w:val="22"/>
              </w:rPr>
              <w:t>SeineDaubenmireCoverClasses.csv</w:t>
            </w:r>
          </w:p>
        </w:tc>
        <w:tc>
          <w:tcPr>
            <w:tcW w:w="4208" w:type="dxa"/>
          </w:tcPr>
          <w:p w14:paraId="7F19182E" w14:textId="397753F6" w:rsidR="45FD0716" w:rsidRPr="002718EF" w:rsidRDefault="45FD0716" w:rsidP="11705DB1">
            <w:pPr>
              <w:pStyle w:val="nrpsTableheader"/>
              <w:rPr>
                <w:rFonts w:asciiTheme="minorHAnsi" w:hAnsiTheme="minorHAnsi" w:cstheme="minorBidi"/>
                <w:b w:val="0"/>
                <w:strike/>
                <w:color w:val="auto"/>
                <w:sz w:val="22"/>
                <w:szCs w:val="22"/>
              </w:rPr>
            </w:pPr>
            <w:r w:rsidRPr="002718EF">
              <w:rPr>
                <w:rFonts w:asciiTheme="minorHAnsi" w:hAnsiTheme="minorHAnsi" w:cstheme="minorBidi"/>
                <w:b w:val="0"/>
                <w:strike/>
                <w:color w:val="auto"/>
                <w:sz w:val="22"/>
                <w:szCs w:val="22"/>
              </w:rPr>
              <w:t>Daubenmire cover classes</w:t>
            </w:r>
          </w:p>
        </w:tc>
        <w:tc>
          <w:tcPr>
            <w:tcW w:w="6418" w:type="dxa"/>
          </w:tcPr>
          <w:p w14:paraId="3CB3B4F1" w14:textId="5E3F23C0" w:rsidR="45FD0716" w:rsidRPr="002718EF" w:rsidRDefault="45FD0716" w:rsidP="11705DB1">
            <w:pPr>
              <w:pStyle w:val="nrpsTableheader"/>
              <w:rPr>
                <w:rFonts w:asciiTheme="minorHAnsi" w:hAnsiTheme="minorHAnsi" w:cstheme="minorBidi"/>
                <w:b w:val="0"/>
                <w:strike/>
                <w:color w:val="auto"/>
                <w:sz w:val="22"/>
                <w:szCs w:val="22"/>
              </w:rPr>
            </w:pPr>
            <w:r w:rsidRPr="002718EF">
              <w:rPr>
                <w:rFonts w:asciiTheme="minorHAnsi" w:hAnsiTheme="minorHAnsi" w:cstheme="minorBidi"/>
                <w:b w:val="0"/>
                <w:strike/>
                <w:color w:val="auto"/>
                <w:sz w:val="22"/>
                <w:szCs w:val="22"/>
              </w:rPr>
              <w:t>Daubenmire cover class look-up table</w:t>
            </w:r>
          </w:p>
        </w:tc>
      </w:tr>
      <w:tr w:rsidR="3BE2AB6D" w14:paraId="31CB1C3C" w14:textId="77777777" w:rsidTr="11705DB1">
        <w:trPr>
          <w:trHeight w:val="366"/>
        </w:trPr>
        <w:tc>
          <w:tcPr>
            <w:tcW w:w="3764" w:type="dxa"/>
          </w:tcPr>
          <w:p w14:paraId="749FBA4C" w14:textId="3293636D" w:rsidR="40CFC4D7" w:rsidRDefault="40CFC4D7" w:rsidP="3BE2AB6D">
            <w:pPr>
              <w:pStyle w:val="nrpsTableheader"/>
              <w:rPr>
                <w:rFonts w:asciiTheme="minorHAnsi" w:hAnsiTheme="minorHAnsi" w:cstheme="minorBidi"/>
                <w:b w:val="0"/>
                <w:color w:val="auto"/>
                <w:sz w:val="22"/>
                <w:szCs w:val="22"/>
              </w:rPr>
            </w:pPr>
            <w:r w:rsidRPr="3BE2AB6D">
              <w:rPr>
                <w:rFonts w:asciiTheme="minorHAnsi" w:hAnsiTheme="minorHAnsi" w:cstheme="minorBidi"/>
                <w:b w:val="0"/>
                <w:color w:val="auto"/>
                <w:sz w:val="22"/>
                <w:szCs w:val="22"/>
              </w:rPr>
              <w:t>SeineRiparianCorridor.csv</w:t>
            </w:r>
          </w:p>
        </w:tc>
        <w:tc>
          <w:tcPr>
            <w:tcW w:w="4208" w:type="dxa"/>
          </w:tcPr>
          <w:p w14:paraId="448A678F" w14:textId="2B09C89C" w:rsidR="3BE2AB6D" w:rsidRDefault="288374E5" w:rsidP="3BE2AB6D">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HTLN Riparian Cover Values</w:t>
            </w:r>
          </w:p>
        </w:tc>
        <w:tc>
          <w:tcPr>
            <w:tcW w:w="6418" w:type="dxa"/>
          </w:tcPr>
          <w:p w14:paraId="18F0CCA5" w14:textId="18F19409" w:rsidR="3BE2AB6D" w:rsidRDefault="288374E5" w:rsidP="3BE2AB6D">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 xml:space="preserve">Measured riparian cover values to be joined with </w:t>
            </w:r>
            <w:proofErr w:type="spellStart"/>
            <w:r w:rsidRPr="7A0FED79">
              <w:rPr>
                <w:rFonts w:asciiTheme="minorHAnsi" w:hAnsiTheme="minorHAnsi" w:cstheme="minorBidi"/>
                <w:b w:val="0"/>
                <w:color w:val="auto"/>
                <w:sz w:val="22"/>
                <w:szCs w:val="22"/>
              </w:rPr>
              <w:t>SeineRiparianCoverClasses</w:t>
            </w:r>
            <w:proofErr w:type="spellEnd"/>
          </w:p>
        </w:tc>
      </w:tr>
      <w:tr w:rsidR="3BE2AB6D" w14:paraId="2B1E2FAB" w14:textId="77777777" w:rsidTr="11705DB1">
        <w:trPr>
          <w:trHeight w:val="366"/>
        </w:trPr>
        <w:tc>
          <w:tcPr>
            <w:tcW w:w="3764" w:type="dxa"/>
          </w:tcPr>
          <w:p w14:paraId="3470CA6F" w14:textId="0089C192" w:rsidR="40CFC4D7" w:rsidRPr="002718EF" w:rsidRDefault="35360164" w:rsidP="3BE2AB6D">
            <w:pPr>
              <w:pStyle w:val="nrpsTableheader"/>
              <w:rPr>
                <w:rFonts w:asciiTheme="minorHAnsi" w:hAnsiTheme="minorHAnsi" w:cstheme="minorBidi"/>
                <w:b w:val="0"/>
                <w:strike/>
                <w:color w:val="auto"/>
                <w:sz w:val="22"/>
                <w:szCs w:val="22"/>
              </w:rPr>
            </w:pPr>
            <w:r w:rsidRPr="002718EF">
              <w:rPr>
                <w:rFonts w:asciiTheme="minorHAnsi" w:hAnsiTheme="minorHAnsi" w:cstheme="minorBidi"/>
                <w:b w:val="0"/>
                <w:strike/>
                <w:color w:val="auto"/>
                <w:sz w:val="22"/>
                <w:szCs w:val="22"/>
              </w:rPr>
              <w:t>SeineRiparianCover</w:t>
            </w:r>
            <w:r w:rsidR="53D6A732" w:rsidRPr="002718EF">
              <w:rPr>
                <w:rFonts w:asciiTheme="minorHAnsi" w:hAnsiTheme="minorHAnsi" w:cstheme="minorBidi"/>
                <w:b w:val="0"/>
                <w:strike/>
                <w:color w:val="auto"/>
                <w:sz w:val="22"/>
                <w:szCs w:val="22"/>
              </w:rPr>
              <w:t>Types</w:t>
            </w:r>
            <w:r w:rsidRPr="002718EF">
              <w:rPr>
                <w:rFonts w:asciiTheme="minorHAnsi" w:hAnsiTheme="minorHAnsi" w:cstheme="minorBidi"/>
                <w:b w:val="0"/>
                <w:strike/>
                <w:color w:val="auto"/>
                <w:sz w:val="22"/>
                <w:szCs w:val="22"/>
              </w:rPr>
              <w:t>.csv</w:t>
            </w:r>
          </w:p>
        </w:tc>
        <w:tc>
          <w:tcPr>
            <w:tcW w:w="4208" w:type="dxa"/>
          </w:tcPr>
          <w:p w14:paraId="76F4B56E" w14:textId="4D8E64F7" w:rsidR="3BE2AB6D" w:rsidRPr="002718EF" w:rsidRDefault="75AA8895" w:rsidP="3BE2AB6D">
            <w:pPr>
              <w:pStyle w:val="nrpsTableheader"/>
              <w:rPr>
                <w:rFonts w:asciiTheme="minorHAnsi" w:hAnsiTheme="minorHAnsi" w:cstheme="minorBidi"/>
                <w:b w:val="0"/>
                <w:strike/>
                <w:color w:val="auto"/>
                <w:sz w:val="22"/>
                <w:szCs w:val="22"/>
              </w:rPr>
            </w:pPr>
            <w:r w:rsidRPr="002718EF">
              <w:rPr>
                <w:rFonts w:asciiTheme="minorHAnsi" w:hAnsiTheme="minorHAnsi" w:cstheme="minorBidi"/>
                <w:b w:val="0"/>
                <w:strike/>
                <w:color w:val="auto"/>
                <w:sz w:val="22"/>
                <w:szCs w:val="22"/>
              </w:rPr>
              <w:t>HTLN Cover Class Lookup Table</w:t>
            </w:r>
          </w:p>
        </w:tc>
        <w:tc>
          <w:tcPr>
            <w:tcW w:w="6418" w:type="dxa"/>
          </w:tcPr>
          <w:p w14:paraId="2235ECEC" w14:textId="6FA1DBEF" w:rsidR="3BE2AB6D" w:rsidRPr="002718EF" w:rsidRDefault="75AA8895" w:rsidP="3BE2AB6D">
            <w:pPr>
              <w:pStyle w:val="nrpsTableheader"/>
              <w:rPr>
                <w:rFonts w:asciiTheme="minorHAnsi" w:hAnsiTheme="minorHAnsi" w:cstheme="minorBidi"/>
                <w:b w:val="0"/>
                <w:strike/>
                <w:color w:val="auto"/>
                <w:sz w:val="22"/>
                <w:szCs w:val="22"/>
              </w:rPr>
            </w:pPr>
            <w:r w:rsidRPr="002718EF">
              <w:rPr>
                <w:rFonts w:asciiTheme="minorHAnsi" w:hAnsiTheme="minorHAnsi" w:cstheme="minorBidi"/>
                <w:b w:val="0"/>
                <w:strike/>
                <w:color w:val="auto"/>
                <w:sz w:val="22"/>
                <w:szCs w:val="22"/>
              </w:rPr>
              <w:t>Cover class lookup table for riparian cover values</w:t>
            </w:r>
          </w:p>
        </w:tc>
      </w:tr>
      <w:tr w:rsidR="3BE2AB6D" w14:paraId="073DF58C" w14:textId="77777777" w:rsidTr="11705DB1">
        <w:trPr>
          <w:trHeight w:val="366"/>
        </w:trPr>
        <w:tc>
          <w:tcPr>
            <w:tcW w:w="3764" w:type="dxa"/>
          </w:tcPr>
          <w:p w14:paraId="382F68E7" w14:textId="2AEF319E" w:rsidR="40CFC4D7" w:rsidRDefault="40CFC4D7" w:rsidP="3BE2AB6D">
            <w:pPr>
              <w:pStyle w:val="nrpsTableheader"/>
              <w:rPr>
                <w:rFonts w:asciiTheme="minorHAnsi" w:hAnsiTheme="minorHAnsi" w:cstheme="minorBidi"/>
                <w:b w:val="0"/>
                <w:color w:val="auto"/>
                <w:sz w:val="22"/>
                <w:szCs w:val="22"/>
              </w:rPr>
            </w:pPr>
            <w:r w:rsidRPr="3BE2AB6D">
              <w:rPr>
                <w:rFonts w:asciiTheme="minorHAnsi" w:hAnsiTheme="minorHAnsi" w:cstheme="minorBidi"/>
                <w:b w:val="0"/>
                <w:color w:val="auto"/>
                <w:sz w:val="22"/>
                <w:szCs w:val="22"/>
              </w:rPr>
              <w:t>SeineStreamSubstrate.csv</w:t>
            </w:r>
          </w:p>
        </w:tc>
        <w:tc>
          <w:tcPr>
            <w:tcW w:w="4208" w:type="dxa"/>
          </w:tcPr>
          <w:p w14:paraId="076A1689" w14:textId="0BE3A56F" w:rsidR="3BE2AB6D" w:rsidRDefault="198444A2" w:rsidP="3BE2AB6D">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HTLN Stream Substrate Cover Values</w:t>
            </w:r>
          </w:p>
        </w:tc>
        <w:tc>
          <w:tcPr>
            <w:tcW w:w="6418" w:type="dxa"/>
          </w:tcPr>
          <w:p w14:paraId="38960E2B" w14:textId="2424CDDF" w:rsidR="3BE2AB6D" w:rsidRDefault="19E000A0" w:rsidP="3BE2AB6D">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Stream</w:t>
            </w:r>
            <w:r w:rsidR="34AC458E" w:rsidRPr="11705DB1">
              <w:rPr>
                <w:rFonts w:asciiTheme="minorHAnsi" w:hAnsiTheme="minorHAnsi" w:cstheme="minorBidi"/>
                <w:b w:val="0"/>
                <w:color w:val="auto"/>
                <w:sz w:val="22"/>
                <w:szCs w:val="22"/>
              </w:rPr>
              <w:t xml:space="preserve"> </w:t>
            </w:r>
            <w:r w:rsidR="55DCE94E" w:rsidRPr="11705DB1">
              <w:rPr>
                <w:rFonts w:asciiTheme="minorHAnsi" w:hAnsiTheme="minorHAnsi" w:cstheme="minorBidi"/>
                <w:b w:val="0"/>
                <w:color w:val="auto"/>
                <w:sz w:val="22"/>
                <w:szCs w:val="22"/>
              </w:rPr>
              <w:t>substrate</w:t>
            </w:r>
            <w:r w:rsidR="34AC458E" w:rsidRPr="11705DB1">
              <w:rPr>
                <w:rFonts w:asciiTheme="minorHAnsi" w:hAnsiTheme="minorHAnsi" w:cstheme="minorBidi"/>
                <w:b w:val="0"/>
                <w:color w:val="auto"/>
                <w:sz w:val="22"/>
                <w:szCs w:val="22"/>
              </w:rPr>
              <w:t xml:space="preserve"> </w:t>
            </w:r>
            <w:r w:rsidR="55E92B30" w:rsidRPr="11705DB1">
              <w:rPr>
                <w:rFonts w:asciiTheme="minorHAnsi" w:hAnsiTheme="minorHAnsi" w:cstheme="minorBidi"/>
                <w:b w:val="0"/>
                <w:color w:val="auto"/>
                <w:sz w:val="22"/>
                <w:szCs w:val="22"/>
              </w:rPr>
              <w:t>types and associated cover values</w:t>
            </w:r>
          </w:p>
        </w:tc>
      </w:tr>
      <w:tr w:rsidR="3BE2AB6D" w14:paraId="7981EBCA" w14:textId="77777777" w:rsidTr="11705DB1">
        <w:trPr>
          <w:trHeight w:val="366"/>
        </w:trPr>
        <w:tc>
          <w:tcPr>
            <w:tcW w:w="3764" w:type="dxa"/>
          </w:tcPr>
          <w:p w14:paraId="79EA4851" w14:textId="489A5C0C" w:rsidR="40CFC4D7" w:rsidRDefault="40CFC4D7" w:rsidP="3BE2AB6D">
            <w:pPr>
              <w:pStyle w:val="nrpsTableheader"/>
              <w:rPr>
                <w:rFonts w:asciiTheme="minorHAnsi" w:hAnsiTheme="minorHAnsi" w:cstheme="minorBidi"/>
                <w:b w:val="0"/>
                <w:color w:val="auto"/>
                <w:sz w:val="22"/>
                <w:szCs w:val="22"/>
              </w:rPr>
            </w:pPr>
            <w:r w:rsidRPr="3BE2AB6D">
              <w:rPr>
                <w:rFonts w:asciiTheme="minorHAnsi" w:hAnsiTheme="minorHAnsi" w:cstheme="minorBidi"/>
                <w:b w:val="0"/>
                <w:color w:val="auto"/>
                <w:sz w:val="22"/>
                <w:szCs w:val="22"/>
              </w:rPr>
              <w:t>TransectSpacingInterval.csv</w:t>
            </w:r>
          </w:p>
        </w:tc>
        <w:tc>
          <w:tcPr>
            <w:tcW w:w="4208" w:type="dxa"/>
          </w:tcPr>
          <w:p w14:paraId="73C1D7C0" w14:textId="3855B552" w:rsidR="3BE2AB6D" w:rsidRDefault="5E7A56BF" w:rsidP="3BE2AB6D">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HTLN Transect Spacing Intervals</w:t>
            </w:r>
          </w:p>
        </w:tc>
        <w:tc>
          <w:tcPr>
            <w:tcW w:w="6418" w:type="dxa"/>
          </w:tcPr>
          <w:p w14:paraId="14B3B4D6" w14:textId="690F81EB" w:rsidR="3BE2AB6D" w:rsidRDefault="5AB41771" w:rsidP="11705DB1">
            <w:pPr>
              <w:pStyle w:val="nrpsTableheader"/>
              <w:rPr>
                <w:rFonts w:asciiTheme="minorHAnsi" w:hAnsiTheme="minorHAnsi" w:cstheme="minorBidi"/>
                <w:b w:val="0"/>
                <w:color w:val="auto"/>
                <w:sz w:val="22"/>
                <w:szCs w:val="22"/>
              </w:rPr>
            </w:pPr>
            <w:r w:rsidRPr="11705DB1">
              <w:rPr>
                <w:rFonts w:ascii="Calibri" w:eastAsia="Calibri" w:hAnsi="Calibri" w:cs="Calibri"/>
                <w:b w:val="0"/>
                <w:sz w:val="23"/>
                <w:szCs w:val="23"/>
              </w:rPr>
              <w:t>Transect spacing intervals associated with sample locations</w:t>
            </w:r>
          </w:p>
        </w:tc>
      </w:tr>
    </w:tbl>
    <w:p w14:paraId="6B77944C" w14:textId="77777777" w:rsidR="006A3999" w:rsidRDefault="006A3999" w:rsidP="00082DA0">
      <w:pPr>
        <w:pStyle w:val="nrpsHeading1"/>
        <w:rPr>
          <w:rFonts w:asciiTheme="minorHAnsi" w:hAnsiTheme="minorHAnsi" w:cstheme="minorHAnsi"/>
          <w:sz w:val="36"/>
          <w:szCs w:val="20"/>
        </w:rPr>
      </w:pPr>
    </w:p>
    <w:p w14:paraId="480A604A" w14:textId="6581227D" w:rsidR="00082DA0" w:rsidRPr="00E5029B" w:rsidRDefault="00B02DDE" w:rsidP="00082DA0">
      <w:pPr>
        <w:pStyle w:val="nrpsHeading1"/>
        <w:rPr>
          <w:rFonts w:asciiTheme="minorHAnsi" w:hAnsiTheme="minorHAnsi" w:cstheme="minorHAnsi"/>
          <w:sz w:val="36"/>
          <w:szCs w:val="20"/>
        </w:rPr>
      </w:pPr>
      <w:r w:rsidRPr="00E5029B">
        <w:rPr>
          <w:rFonts w:asciiTheme="minorHAnsi" w:hAnsiTheme="minorHAnsi" w:cstheme="minorHAnsi"/>
          <w:sz w:val="36"/>
          <w:szCs w:val="20"/>
        </w:rPr>
        <w:t>Taxonomic</w:t>
      </w:r>
      <w:r w:rsidR="00393F4F" w:rsidRPr="00E5029B">
        <w:rPr>
          <w:rFonts w:asciiTheme="minorHAnsi" w:hAnsiTheme="minorHAnsi" w:cstheme="minorHAnsi"/>
          <w:sz w:val="36"/>
          <w:szCs w:val="20"/>
        </w:rPr>
        <w:t xml:space="preserve"> Information</w:t>
      </w:r>
    </w:p>
    <w:p w14:paraId="37095FBD" w14:textId="52593FC5" w:rsidR="00082DA0" w:rsidRPr="00E5029B" w:rsidRDefault="00082DA0" w:rsidP="00082DA0">
      <w:pPr>
        <w:pStyle w:val="nrpsNormal"/>
        <w:rPr>
          <w:rFonts w:asciiTheme="minorHAnsi" w:hAnsiTheme="minorHAnsi" w:cstheme="minorHAnsi"/>
          <w:lang w:val="fr-FR"/>
        </w:rPr>
      </w:pPr>
      <w:r w:rsidRPr="00E5029B">
        <w:rPr>
          <w:rFonts w:asciiTheme="minorHAnsi" w:hAnsiTheme="minorHAnsi" w:cstheme="minorHAnsi"/>
          <w:lang w:val="fr-FR"/>
        </w:rPr>
        <w:t xml:space="preserve">(List </w:t>
      </w:r>
      <w:r w:rsidR="00393F4F" w:rsidRPr="00E5029B">
        <w:rPr>
          <w:rFonts w:asciiTheme="minorHAnsi" w:hAnsiTheme="minorHAnsi" w:cstheme="minorHAnsi"/>
          <w:lang w:val="fr-FR"/>
        </w:rPr>
        <w:t>the</w:t>
      </w:r>
      <w:r w:rsidRPr="00E5029B">
        <w:rPr>
          <w:rFonts w:asciiTheme="minorHAnsi" w:hAnsiTheme="minorHAnsi" w:cstheme="minorHAnsi"/>
          <w:lang w:val="fr-FR"/>
        </w:rPr>
        <w:t xml:space="preserve"> data file</w:t>
      </w:r>
      <w:r w:rsidR="00393F4F" w:rsidRPr="00E5029B">
        <w:rPr>
          <w:rFonts w:asciiTheme="minorHAnsi" w:hAnsiTheme="minorHAnsi" w:cstheme="minorHAnsi"/>
          <w:lang w:val="fr-FR"/>
        </w:rPr>
        <w:t xml:space="preserve">(s) </w:t>
      </w:r>
      <w:proofErr w:type="spellStart"/>
      <w:r w:rsidR="00B92BF4" w:rsidRPr="00E5029B">
        <w:rPr>
          <w:rFonts w:asciiTheme="minorHAnsi" w:hAnsiTheme="minorHAnsi" w:cstheme="minorHAnsi"/>
          <w:lang w:val="fr-FR"/>
        </w:rPr>
        <w:t>with</w:t>
      </w:r>
      <w:proofErr w:type="spellEnd"/>
      <w:r w:rsidR="00393F4F" w:rsidRPr="00E5029B">
        <w:rPr>
          <w:rFonts w:asciiTheme="minorHAnsi" w:hAnsiTheme="minorHAnsi" w:cstheme="minorHAnsi"/>
          <w:lang w:val="fr-FR"/>
        </w:rPr>
        <w:t xml:space="preserve"> your</w:t>
      </w:r>
      <w:r w:rsidR="00A64716" w:rsidRPr="00E5029B">
        <w:rPr>
          <w:rFonts w:asciiTheme="minorHAnsi" w:hAnsiTheme="minorHAnsi" w:cstheme="minorHAnsi"/>
          <w:lang w:val="fr-FR"/>
        </w:rPr>
        <w:t xml:space="preserve"> </w:t>
      </w:r>
      <w:proofErr w:type="spellStart"/>
      <w:r w:rsidR="00A64716" w:rsidRPr="00E5029B">
        <w:rPr>
          <w:rFonts w:asciiTheme="minorHAnsi" w:hAnsiTheme="minorHAnsi" w:cstheme="minorHAnsi"/>
          <w:lang w:val="fr-FR"/>
        </w:rPr>
        <w:t>taxonomic</w:t>
      </w:r>
      <w:proofErr w:type="spellEnd"/>
      <w:r w:rsidR="00A64716" w:rsidRPr="00E5029B">
        <w:rPr>
          <w:rFonts w:asciiTheme="minorHAnsi" w:hAnsiTheme="minorHAnsi" w:cstheme="minorHAnsi"/>
          <w:lang w:val="fr-FR"/>
        </w:rPr>
        <w:t xml:space="preserve"> informatio</w:t>
      </w:r>
      <w:r w:rsidR="00B92BF4" w:rsidRPr="00E5029B">
        <w:rPr>
          <w:rFonts w:asciiTheme="minorHAnsi" w:hAnsiTheme="minorHAnsi" w:cstheme="minorHAnsi"/>
          <w:lang w:val="fr-FR"/>
        </w:rPr>
        <w:t>n</w:t>
      </w:r>
      <w:r w:rsidR="00A05A4E" w:rsidRPr="00E5029B">
        <w:rPr>
          <w:rFonts w:asciiTheme="minorHAnsi" w:hAnsiTheme="minorHAnsi" w:cstheme="minorHAnsi"/>
          <w:lang w:val="fr-FR"/>
        </w:rPr>
        <w:t xml:space="preserve">, </w:t>
      </w:r>
      <w:proofErr w:type="spellStart"/>
      <w:r w:rsidR="00A05A4E" w:rsidRPr="00E5029B">
        <w:rPr>
          <w:rFonts w:asciiTheme="minorHAnsi" w:hAnsiTheme="minorHAnsi" w:cstheme="minorHAnsi"/>
          <w:lang w:val="fr-FR"/>
        </w:rPr>
        <w:t>including</w:t>
      </w:r>
      <w:proofErr w:type="spellEnd"/>
      <w:r w:rsidR="00A05A4E" w:rsidRPr="00E5029B">
        <w:rPr>
          <w:rFonts w:asciiTheme="minorHAnsi" w:hAnsiTheme="minorHAnsi" w:cstheme="minorHAnsi"/>
          <w:lang w:val="fr-FR"/>
        </w:rPr>
        <w:t xml:space="preserve"> the </w:t>
      </w:r>
      <w:proofErr w:type="spellStart"/>
      <w:r w:rsidR="00B502EC" w:rsidRPr="00E5029B">
        <w:rPr>
          <w:rFonts w:asciiTheme="minorHAnsi" w:hAnsiTheme="minorHAnsi" w:cstheme="minorHAnsi"/>
          <w:lang w:val="fr-FR"/>
        </w:rPr>
        <w:t>scientific</w:t>
      </w:r>
      <w:proofErr w:type="spellEnd"/>
      <w:r w:rsidR="00B502EC" w:rsidRPr="00E5029B">
        <w:rPr>
          <w:rFonts w:asciiTheme="minorHAnsi" w:hAnsiTheme="minorHAnsi" w:cstheme="minorHAnsi"/>
          <w:lang w:val="fr-FR"/>
        </w:rPr>
        <w:t xml:space="preserve"> </w:t>
      </w:r>
      <w:proofErr w:type="spellStart"/>
      <w:r w:rsidR="00B502EC" w:rsidRPr="00E5029B">
        <w:rPr>
          <w:rFonts w:asciiTheme="minorHAnsi" w:hAnsiTheme="minorHAnsi" w:cstheme="minorHAnsi"/>
          <w:lang w:val="fr-FR"/>
        </w:rPr>
        <w:t>name</w:t>
      </w:r>
      <w:proofErr w:type="spellEnd"/>
      <w:r w:rsidR="00B502EC" w:rsidRPr="00E5029B">
        <w:rPr>
          <w:rFonts w:asciiTheme="minorHAnsi" w:hAnsiTheme="minorHAnsi" w:cstheme="minorHAnsi"/>
          <w:lang w:val="fr-FR"/>
        </w:rPr>
        <w:t xml:space="preserve"> </w:t>
      </w:r>
      <w:proofErr w:type="spellStart"/>
      <w:r w:rsidR="00611903" w:rsidRPr="00E5029B">
        <w:rPr>
          <w:rFonts w:asciiTheme="minorHAnsi" w:hAnsiTheme="minorHAnsi" w:cstheme="minorHAnsi"/>
          <w:lang w:val="fr-FR"/>
        </w:rPr>
        <w:t>field</w:t>
      </w:r>
      <w:proofErr w:type="spellEnd"/>
      <w:r w:rsidR="00727BD4" w:rsidRPr="00E5029B">
        <w:rPr>
          <w:rFonts w:asciiTheme="minorHAnsi" w:hAnsiTheme="minorHAnsi" w:cstheme="minorHAnsi"/>
          <w:lang w:val="fr-FR"/>
        </w:rPr>
        <w:t xml:space="preserve"> </w:t>
      </w:r>
      <w:proofErr w:type="spellStart"/>
      <w:r w:rsidR="00727BD4" w:rsidRPr="00E5029B">
        <w:rPr>
          <w:rFonts w:asciiTheme="minorHAnsi" w:hAnsiTheme="minorHAnsi" w:cstheme="minorHAnsi"/>
          <w:lang w:val="fr-FR"/>
        </w:rPr>
        <w:t>within</w:t>
      </w:r>
      <w:proofErr w:type="spellEnd"/>
      <w:r w:rsidR="00727BD4" w:rsidRPr="00E5029B">
        <w:rPr>
          <w:rFonts w:asciiTheme="minorHAnsi" w:hAnsiTheme="minorHAnsi" w:cstheme="minorHAnsi"/>
          <w:lang w:val="fr-FR"/>
        </w:rPr>
        <w:t xml:space="preserve"> </w:t>
      </w:r>
      <w:proofErr w:type="spellStart"/>
      <w:r w:rsidR="00727BD4" w:rsidRPr="00E5029B">
        <w:rPr>
          <w:rFonts w:asciiTheme="minorHAnsi" w:hAnsiTheme="minorHAnsi" w:cstheme="minorHAnsi"/>
          <w:lang w:val="fr-FR"/>
        </w:rPr>
        <w:t>that</w:t>
      </w:r>
      <w:proofErr w:type="spellEnd"/>
      <w:r w:rsidR="00727BD4" w:rsidRPr="00E5029B">
        <w:rPr>
          <w:rFonts w:asciiTheme="minorHAnsi" w:hAnsiTheme="minorHAnsi" w:cstheme="minorHAnsi"/>
          <w:lang w:val="fr-FR"/>
        </w:rPr>
        <w:t xml:space="preserve"> data file</w:t>
      </w:r>
      <w:r w:rsidR="00611903" w:rsidRPr="00E5029B">
        <w:rPr>
          <w:rFonts w:asciiTheme="minorHAnsi" w:hAnsiTheme="minorHAnsi" w:cstheme="minorHAnsi"/>
          <w:lang w:val="fr-FR"/>
        </w:rPr>
        <w:t>.</w:t>
      </w:r>
      <w:r w:rsidR="003C1EB4">
        <w:rPr>
          <w:rFonts w:asciiTheme="minorHAnsi" w:hAnsiTheme="minorHAnsi" w:cstheme="minorHAnsi"/>
          <w:lang w:val="fr-FR"/>
        </w:rPr>
        <w:t xml:space="preserve"> </w:t>
      </w:r>
      <w:r w:rsidR="003C1EB4" w:rsidRPr="003C1EB4">
        <w:rPr>
          <w:rFonts w:asciiTheme="minorHAnsi" w:hAnsiTheme="minorHAnsi" w:cstheme="minorHAnsi"/>
        </w:rPr>
        <w:t>We suggest using </w:t>
      </w:r>
      <w:proofErr w:type="spellStart"/>
      <w:r w:rsidR="00822AF6">
        <w:fldChar w:fldCharType="begin"/>
      </w:r>
      <w:r w:rsidR="00822AF6">
        <w:instrText>HYPERLINK "https://dwc.tdwg.org/terms"</w:instrText>
      </w:r>
      <w:r w:rsidR="00822AF6">
        <w:fldChar w:fldCharType="separate"/>
      </w:r>
      <w:r w:rsidR="003C1EB4" w:rsidRPr="003C1EB4">
        <w:rPr>
          <w:rStyle w:val="Hyperlink"/>
          <w:rFonts w:asciiTheme="minorHAnsi" w:hAnsiTheme="minorHAnsi" w:cstheme="minorHAnsi"/>
        </w:rPr>
        <w:t>DarwinCore</w:t>
      </w:r>
      <w:proofErr w:type="spellEnd"/>
      <w:r w:rsidR="00822AF6">
        <w:rPr>
          <w:rStyle w:val="Hyperlink"/>
          <w:rFonts w:asciiTheme="minorHAnsi" w:hAnsiTheme="minorHAnsi" w:cstheme="minorHAnsi"/>
        </w:rPr>
        <w:fldChar w:fldCharType="end"/>
      </w:r>
      <w:r w:rsidR="003C1EB4" w:rsidRPr="003C1EB4">
        <w:rPr>
          <w:rFonts w:asciiTheme="minorHAnsi" w:hAnsiTheme="minorHAnsi" w:cstheme="minorHAnsi"/>
        </w:rPr>
        <w:t> for column names, such as “</w:t>
      </w:r>
      <w:proofErr w:type="spellStart"/>
      <w:r w:rsidR="003C1EB4" w:rsidRPr="003C1EB4">
        <w:rPr>
          <w:rFonts w:asciiTheme="minorHAnsi" w:hAnsiTheme="minorHAnsi" w:cstheme="minorHAnsi"/>
        </w:rPr>
        <w:t>scientificName</w:t>
      </w:r>
      <w:proofErr w:type="spellEnd"/>
      <w:r w:rsidR="003C1EB4" w:rsidRPr="003C1EB4">
        <w:rPr>
          <w:rFonts w:asciiTheme="minorHAnsi" w:hAnsiTheme="minorHAnsi" w:cstheme="minorHAnsi"/>
        </w:rPr>
        <w:t>”. If your data package does not have taxonomic data, skip this step</w:t>
      </w:r>
      <w:r w:rsidR="00611903" w:rsidRPr="003C1EB4">
        <w:rPr>
          <w:rFonts w:asciiTheme="minorHAnsi" w:hAnsiTheme="minorHAnsi" w:cstheme="minorHAnsi"/>
        </w:rPr>
        <w:t>.</w:t>
      </w:r>
      <w:r w:rsidR="003721D0"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6795"/>
        <w:gridCol w:w="7595"/>
      </w:tblGrid>
      <w:tr w:rsidR="00147498" w:rsidRPr="00E5029B" w14:paraId="3D3DD185" w14:textId="77777777" w:rsidTr="2B5C8912">
        <w:trPr>
          <w:cnfStyle w:val="100000000000" w:firstRow="1" w:lastRow="0" w:firstColumn="0" w:lastColumn="0" w:oddVBand="0" w:evenVBand="0" w:oddHBand="0" w:evenHBand="0" w:firstRowFirstColumn="0" w:firstRowLastColumn="0" w:lastRowFirstColumn="0" w:lastRowLastColumn="0"/>
          <w:trHeight w:val="718"/>
        </w:trPr>
        <w:tc>
          <w:tcPr>
            <w:tcW w:w="2361" w:type="pct"/>
          </w:tcPr>
          <w:p w14:paraId="1F763338" w14:textId="6BF2DB8F" w:rsidR="00147498" w:rsidRDefault="00147498">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Data File </w:t>
            </w:r>
          </w:p>
          <w:p w14:paraId="1497B4ED" w14:textId="4B803DDD" w:rsidR="00147498" w:rsidRPr="00A03BD3" w:rsidRDefault="00147498">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 xml:space="preserve">(e.g. </w:t>
            </w:r>
            <w:r w:rsidR="00A03BD3" w:rsidRPr="00A03BD3">
              <w:rPr>
                <w:rFonts w:asciiTheme="minorHAnsi" w:hAnsiTheme="minorHAnsi" w:cstheme="minorHAnsi"/>
                <w:b/>
                <w:color w:val="FFFFFF" w:themeColor="background1"/>
                <w:sz w:val="22"/>
                <w:szCs w:val="24"/>
              </w:rPr>
              <w:t>qry_Export_AA_VegetationDetails.csv</w:t>
            </w:r>
            <w:r>
              <w:rPr>
                <w:rFonts w:asciiTheme="minorHAnsi" w:hAnsiTheme="minorHAnsi" w:cstheme="minorHAnsi"/>
                <w:b/>
                <w:bCs w:val="0"/>
                <w:color w:val="FFFFFF" w:themeColor="background1"/>
                <w:sz w:val="22"/>
                <w:szCs w:val="24"/>
              </w:rPr>
              <w:t>)</w:t>
            </w:r>
          </w:p>
        </w:tc>
        <w:tc>
          <w:tcPr>
            <w:tcW w:w="2639" w:type="pct"/>
          </w:tcPr>
          <w:p w14:paraId="1B04A9D0" w14:textId="7CD15D00" w:rsidR="00147498" w:rsidRDefault="00A35185">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Scientific Name </w:t>
            </w:r>
            <w:r w:rsidR="00A03BD3">
              <w:rPr>
                <w:rFonts w:asciiTheme="minorHAnsi" w:hAnsiTheme="minorHAnsi" w:cstheme="minorHAnsi"/>
                <w:b/>
                <w:bCs w:val="0"/>
                <w:color w:val="FFFFFF" w:themeColor="background1"/>
                <w:sz w:val="22"/>
                <w:szCs w:val="24"/>
              </w:rPr>
              <w:t>Column</w:t>
            </w:r>
          </w:p>
          <w:p w14:paraId="1CF34F81" w14:textId="27C668B4" w:rsidR="00147498" w:rsidRPr="00E5029B" w:rsidRDefault="00147498">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sidR="00A03BD3">
              <w:rPr>
                <w:rFonts w:asciiTheme="minorHAnsi" w:hAnsiTheme="minorHAnsi" w:cstheme="minorHAnsi"/>
                <w:b/>
                <w:bCs w:val="0"/>
                <w:color w:val="FFFFFF" w:themeColor="background1"/>
                <w:sz w:val="22"/>
                <w:szCs w:val="24"/>
              </w:rPr>
              <w:t>scientificName</w:t>
            </w:r>
            <w:proofErr w:type="spellEnd"/>
            <w:r>
              <w:rPr>
                <w:rFonts w:asciiTheme="minorHAnsi" w:hAnsiTheme="minorHAnsi" w:cstheme="minorHAnsi"/>
                <w:b/>
                <w:bCs w:val="0"/>
                <w:color w:val="FFFFFF" w:themeColor="background1"/>
                <w:sz w:val="22"/>
                <w:szCs w:val="24"/>
              </w:rPr>
              <w:t>)</w:t>
            </w:r>
          </w:p>
        </w:tc>
      </w:tr>
      <w:tr w:rsidR="00147498" w:rsidRPr="00E5029B" w14:paraId="0FAF9852" w14:textId="77777777" w:rsidTr="2B5C8912">
        <w:trPr>
          <w:trHeight w:val="366"/>
        </w:trPr>
        <w:tc>
          <w:tcPr>
            <w:tcW w:w="2361" w:type="pct"/>
          </w:tcPr>
          <w:p w14:paraId="079BA400" w14:textId="17F028E7" w:rsidR="00147498" w:rsidRPr="00E5029B" w:rsidRDefault="15D2C23A"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FishCountsThru_2023.csv</w:t>
            </w:r>
          </w:p>
        </w:tc>
        <w:tc>
          <w:tcPr>
            <w:tcW w:w="2639" w:type="pct"/>
          </w:tcPr>
          <w:p w14:paraId="78EF4ED1" w14:textId="3DC1ADF9" w:rsidR="00147498" w:rsidRPr="00E5029B" w:rsidRDefault="15D2C23A" w:rsidP="2B5C8912">
            <w:pPr>
              <w:pStyle w:val="nrpsTableheader"/>
              <w:rPr>
                <w:rFonts w:asciiTheme="minorHAnsi" w:hAnsiTheme="minorHAnsi" w:cstheme="minorBidi"/>
                <w:b w:val="0"/>
                <w:color w:val="auto"/>
                <w:sz w:val="22"/>
                <w:szCs w:val="22"/>
              </w:rPr>
            </w:pPr>
            <w:proofErr w:type="spellStart"/>
            <w:r w:rsidRPr="2B5C8912">
              <w:rPr>
                <w:rFonts w:asciiTheme="minorHAnsi" w:hAnsiTheme="minorHAnsi" w:cstheme="minorBidi"/>
                <w:b w:val="0"/>
                <w:color w:val="auto"/>
                <w:sz w:val="22"/>
                <w:szCs w:val="22"/>
              </w:rPr>
              <w:t>ScientificName</w:t>
            </w:r>
            <w:proofErr w:type="spellEnd"/>
          </w:p>
        </w:tc>
      </w:tr>
    </w:tbl>
    <w:p w14:paraId="06778185" w14:textId="31B077AD" w:rsidR="00252978" w:rsidRDefault="00252978">
      <w:pPr>
        <w:spacing w:after="0" w:line="240" w:lineRule="auto"/>
        <w:rPr>
          <w:rFonts w:asciiTheme="minorHAnsi" w:eastAsia="Times New Roman" w:hAnsiTheme="minorHAnsi" w:cstheme="minorHAnsi"/>
          <w:b/>
          <w:sz w:val="36"/>
          <w:szCs w:val="20"/>
        </w:rPr>
      </w:pPr>
    </w:p>
    <w:p w14:paraId="059F9361" w14:textId="77777777" w:rsidR="00252978" w:rsidRDefault="00252978">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48F26371" w14:textId="7DAD8A4C" w:rsidR="00727BD4" w:rsidRPr="00E5029B" w:rsidRDefault="00727BD4" w:rsidP="00727BD4">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Geographic Information</w:t>
      </w:r>
    </w:p>
    <w:p w14:paraId="26A7D2B2" w14:textId="317E82A7" w:rsidR="009C1029" w:rsidRPr="00E5029B" w:rsidRDefault="00727BD4" w:rsidP="00727BD4">
      <w:pPr>
        <w:pStyle w:val="nrpsNormal"/>
        <w:rPr>
          <w:rFonts w:asciiTheme="minorHAnsi" w:hAnsiTheme="minorHAnsi" w:cstheme="minorHAnsi"/>
          <w:lang w:val="fr-FR"/>
        </w:rPr>
      </w:pPr>
      <w:r w:rsidRPr="00E5029B">
        <w:rPr>
          <w:rFonts w:asciiTheme="minorHAnsi" w:hAnsiTheme="minorHAnsi" w:cstheme="minorHAnsi"/>
          <w:lang w:val="fr-FR"/>
        </w:rPr>
        <w:t xml:space="preserve">(List the data file(s) </w:t>
      </w:r>
      <w:proofErr w:type="spellStart"/>
      <w:r w:rsidR="006F6DA5">
        <w:rPr>
          <w:rFonts w:asciiTheme="minorHAnsi" w:hAnsiTheme="minorHAnsi" w:cstheme="minorHAnsi"/>
          <w:lang w:val="fr-FR"/>
        </w:rPr>
        <w:t>that</w:t>
      </w:r>
      <w:proofErr w:type="spellEnd"/>
      <w:r w:rsidR="006F6DA5">
        <w:rPr>
          <w:rFonts w:asciiTheme="minorHAnsi" w:hAnsiTheme="minorHAnsi" w:cstheme="minorHAnsi"/>
          <w:lang w:val="fr-FR"/>
        </w:rPr>
        <w:t xml:space="preserve"> </w:t>
      </w:r>
      <w:proofErr w:type="spellStart"/>
      <w:r w:rsidR="006F6DA5">
        <w:rPr>
          <w:rFonts w:asciiTheme="minorHAnsi" w:hAnsiTheme="minorHAnsi" w:cstheme="minorHAnsi"/>
          <w:lang w:val="fr-FR"/>
        </w:rPr>
        <w:t>contain</w:t>
      </w:r>
      <w:proofErr w:type="spellEnd"/>
      <w:r w:rsidR="006F6DA5">
        <w:rPr>
          <w:rFonts w:asciiTheme="minorHAnsi" w:hAnsiTheme="minorHAnsi" w:cstheme="minorHAnsi"/>
          <w:lang w:val="fr-FR"/>
        </w:rPr>
        <w:t xml:space="preserve"> </w:t>
      </w:r>
      <w:proofErr w:type="spellStart"/>
      <w:r w:rsidRPr="00E5029B">
        <w:rPr>
          <w:rFonts w:asciiTheme="minorHAnsi" w:hAnsiTheme="minorHAnsi" w:cstheme="minorHAnsi"/>
          <w:lang w:val="fr-FR"/>
        </w:rPr>
        <w:t>geographic</w:t>
      </w:r>
      <w:proofErr w:type="spellEnd"/>
      <w:r w:rsidRPr="00E5029B">
        <w:rPr>
          <w:rFonts w:asciiTheme="minorHAnsi" w:hAnsiTheme="minorHAnsi" w:cstheme="minorHAnsi"/>
          <w:lang w:val="fr-FR"/>
        </w:rPr>
        <w:t xml:space="preserve"> information</w:t>
      </w:r>
      <w:r w:rsidR="00212531" w:rsidRPr="00E5029B">
        <w:rPr>
          <w:rFonts w:asciiTheme="minorHAnsi" w:hAnsiTheme="minorHAnsi" w:cstheme="minorHAnsi"/>
          <w:lang w:val="fr-FR"/>
        </w:rPr>
        <w:t xml:space="preserve">. </w:t>
      </w:r>
      <w:proofErr w:type="spellStart"/>
      <w:r w:rsidR="00212531" w:rsidRPr="00E5029B">
        <w:rPr>
          <w:rFonts w:asciiTheme="minorHAnsi" w:hAnsiTheme="minorHAnsi" w:cstheme="minorHAnsi"/>
          <w:lang w:val="fr-FR"/>
        </w:rPr>
        <w:t>Please</w:t>
      </w:r>
      <w:proofErr w:type="spellEnd"/>
      <w:r w:rsidR="00212531" w:rsidRPr="00E5029B">
        <w:rPr>
          <w:rFonts w:asciiTheme="minorHAnsi" w:hAnsiTheme="minorHAnsi" w:cstheme="minorHAnsi"/>
          <w:lang w:val="fr-FR"/>
        </w:rPr>
        <w:t xml:space="preserve"> </w:t>
      </w:r>
      <w:proofErr w:type="spellStart"/>
      <w:r w:rsidR="00212531" w:rsidRPr="00E5029B">
        <w:rPr>
          <w:rFonts w:asciiTheme="minorHAnsi" w:hAnsiTheme="minorHAnsi" w:cstheme="minorHAnsi"/>
          <w:lang w:val="fr-FR"/>
        </w:rPr>
        <w:t>ensure</w:t>
      </w:r>
      <w:proofErr w:type="spellEnd"/>
      <w:r w:rsidR="00212531" w:rsidRPr="00E5029B">
        <w:rPr>
          <w:rFonts w:asciiTheme="minorHAnsi" w:hAnsiTheme="minorHAnsi" w:cstheme="minorHAnsi"/>
          <w:lang w:val="fr-FR"/>
        </w:rPr>
        <w:t xml:space="preserve"> your </w:t>
      </w:r>
      <w:proofErr w:type="spellStart"/>
      <w:r w:rsidR="00212531" w:rsidRPr="00E5029B">
        <w:rPr>
          <w:rFonts w:asciiTheme="minorHAnsi" w:hAnsiTheme="minorHAnsi" w:cstheme="minorHAnsi"/>
          <w:lang w:val="fr-FR"/>
        </w:rPr>
        <w:t>geographic</w:t>
      </w:r>
      <w:proofErr w:type="spellEnd"/>
      <w:r w:rsidR="00212531" w:rsidRPr="00E5029B">
        <w:rPr>
          <w:rFonts w:asciiTheme="minorHAnsi" w:hAnsiTheme="minorHAnsi" w:cstheme="minorHAnsi"/>
          <w:lang w:val="fr-FR"/>
        </w:rPr>
        <w:t xml:space="preserve"> information </w:t>
      </w:r>
      <w:proofErr w:type="spellStart"/>
      <w:r w:rsidR="00611903" w:rsidRPr="00E5029B">
        <w:rPr>
          <w:rFonts w:asciiTheme="minorHAnsi" w:hAnsiTheme="minorHAnsi" w:cstheme="minorHAnsi"/>
          <w:lang w:val="fr-FR"/>
        </w:rPr>
        <w:t>is</w:t>
      </w:r>
      <w:proofErr w:type="spellEnd"/>
      <w:r w:rsidR="00611903" w:rsidRPr="00E5029B">
        <w:rPr>
          <w:rFonts w:asciiTheme="minorHAnsi" w:hAnsiTheme="minorHAnsi" w:cstheme="minorHAnsi"/>
          <w:lang w:val="fr-FR"/>
        </w:rPr>
        <w:t xml:space="preserve"> in </w:t>
      </w:r>
      <w:proofErr w:type="spellStart"/>
      <w:r w:rsidR="00611903" w:rsidRPr="00E5029B">
        <w:rPr>
          <w:rFonts w:asciiTheme="minorHAnsi" w:hAnsiTheme="minorHAnsi" w:cstheme="minorHAnsi"/>
          <w:b/>
          <w:bCs/>
          <w:lang w:val="fr-FR"/>
        </w:rPr>
        <w:t>decimal</w:t>
      </w:r>
      <w:proofErr w:type="spellEnd"/>
      <w:r w:rsidR="00611903" w:rsidRPr="00E5029B">
        <w:rPr>
          <w:rFonts w:asciiTheme="minorHAnsi" w:hAnsiTheme="minorHAnsi" w:cstheme="minorHAnsi"/>
          <w:b/>
          <w:bCs/>
          <w:lang w:val="fr-FR"/>
        </w:rPr>
        <w:t xml:space="preserve"> </w:t>
      </w:r>
      <w:proofErr w:type="spellStart"/>
      <w:r w:rsidR="00611903" w:rsidRPr="00E5029B">
        <w:rPr>
          <w:rFonts w:asciiTheme="minorHAnsi" w:hAnsiTheme="minorHAnsi" w:cstheme="minorHAnsi"/>
          <w:b/>
          <w:bCs/>
          <w:lang w:val="fr-FR"/>
        </w:rPr>
        <w:t>degrees</w:t>
      </w:r>
      <w:proofErr w:type="spellEnd"/>
      <w:r w:rsidR="00611903" w:rsidRPr="00E5029B">
        <w:rPr>
          <w:rFonts w:asciiTheme="minorHAnsi" w:hAnsiTheme="minorHAnsi" w:cstheme="minorHAnsi"/>
          <w:lang w:val="fr-FR"/>
        </w:rPr>
        <w:t xml:space="preserve">. </w:t>
      </w:r>
      <w:r w:rsidR="0020573D" w:rsidRPr="00E5029B">
        <w:rPr>
          <w:rFonts w:asciiTheme="minorHAnsi" w:hAnsiTheme="minorHAnsi" w:cstheme="minorHAnsi"/>
        </w:rPr>
        <w:t xml:space="preserve">If your coordinates are in UTMs, </w:t>
      </w:r>
      <w:r w:rsidR="006F6DA5">
        <w:rPr>
          <w:rFonts w:asciiTheme="minorHAnsi" w:hAnsiTheme="minorHAnsi" w:cstheme="minorHAnsi"/>
        </w:rPr>
        <w:t>the</w:t>
      </w:r>
      <w:r w:rsidR="0020573D" w:rsidRPr="00E5029B">
        <w:rPr>
          <w:rFonts w:asciiTheme="minorHAnsi" w:hAnsiTheme="minorHAnsi" w:cstheme="minorHAnsi"/>
        </w:rPr>
        <w:t xml:space="preserve"> </w:t>
      </w:r>
      <w:proofErr w:type="spellStart"/>
      <w:r w:rsidR="0020573D" w:rsidRPr="00E5029B">
        <w:rPr>
          <w:rFonts w:asciiTheme="minorHAnsi" w:hAnsiTheme="minorHAnsi" w:cstheme="minorHAnsi"/>
        </w:rPr>
        <w:t>the</w:t>
      </w:r>
      <w:proofErr w:type="spellEnd"/>
      <w:r w:rsidR="0020573D" w:rsidRPr="00E5029B">
        <w:rPr>
          <w:rFonts w:asciiTheme="minorHAnsi" w:hAnsiTheme="minorHAnsi" w:cstheme="minorHAnsi"/>
        </w:rPr>
        <w:t> </w:t>
      </w:r>
      <w:proofErr w:type="spellStart"/>
      <w:r w:rsidR="00822AF6">
        <w:fldChar w:fldCharType="begin"/>
      </w:r>
      <w:r w:rsidR="00822AF6">
        <w:instrText>HYPERLINK "https://nationalparkservice.github.io/QCkit/reference/convert_utm_to_ll.html"</w:instrText>
      </w:r>
      <w:r w:rsidR="00822AF6">
        <w:fldChar w:fldCharType="separate"/>
      </w:r>
      <w:r w:rsidR="0020573D" w:rsidRPr="00E5029B">
        <w:rPr>
          <w:rStyle w:val="Hyperlink"/>
          <w:rFonts w:asciiTheme="minorHAnsi" w:hAnsiTheme="minorHAnsi" w:cstheme="minorHAnsi"/>
        </w:rPr>
        <w:t>convert_utm_to_ll</w:t>
      </w:r>
      <w:proofErr w:type="spellEnd"/>
      <w:r w:rsidR="0020573D" w:rsidRPr="00E5029B">
        <w:rPr>
          <w:rStyle w:val="Hyperlink"/>
          <w:rFonts w:asciiTheme="minorHAnsi" w:hAnsiTheme="minorHAnsi" w:cstheme="minorHAnsi"/>
        </w:rPr>
        <w:t>()</w:t>
      </w:r>
      <w:r w:rsidR="00822AF6">
        <w:rPr>
          <w:rStyle w:val="Hyperlink"/>
          <w:rFonts w:asciiTheme="minorHAnsi" w:hAnsiTheme="minorHAnsi" w:cstheme="minorHAnsi"/>
        </w:rPr>
        <w:fldChar w:fldCharType="end"/>
      </w:r>
      <w:r w:rsidR="0020573D" w:rsidRPr="00E5029B">
        <w:rPr>
          <w:rFonts w:asciiTheme="minorHAnsi" w:hAnsiTheme="minorHAnsi" w:cstheme="minorHAnsi"/>
        </w:rPr>
        <w:t xml:space="preserve"> function in </w:t>
      </w:r>
      <w:hyperlink r:id="rId12" w:history="1">
        <w:proofErr w:type="spellStart"/>
        <w:r w:rsidR="0020573D" w:rsidRPr="00E5029B">
          <w:rPr>
            <w:rStyle w:val="Hyperlink"/>
            <w:rFonts w:asciiTheme="minorHAnsi" w:hAnsiTheme="minorHAnsi" w:cstheme="minorHAnsi"/>
          </w:rPr>
          <w:t>QCkit</w:t>
        </w:r>
        <w:proofErr w:type="spellEnd"/>
      </w:hyperlink>
      <w:r w:rsidR="00250843">
        <w:rPr>
          <w:rFonts w:asciiTheme="minorHAnsi" w:hAnsiTheme="minorHAnsi" w:cstheme="minorHAnsi"/>
          <w:lang w:val="fr-FR"/>
        </w:rPr>
        <w:t xml:space="preserve"> can help.</w:t>
      </w:r>
      <w:r w:rsidR="0020573D" w:rsidRPr="00E5029B">
        <w:rPr>
          <w:rFonts w:asciiTheme="minorHAnsi" w:hAnsiTheme="minorHAnsi" w:cstheme="minorHAnsi"/>
          <w:lang w:val="fr-FR"/>
        </w:rPr>
        <w:t xml:space="preserve"> </w:t>
      </w:r>
      <w:r w:rsidR="00185E07" w:rsidRPr="00E5029B">
        <w:rPr>
          <w:rFonts w:asciiTheme="minorHAnsi" w:hAnsiTheme="minorHAnsi" w:cstheme="minorHAnsi"/>
        </w:rPr>
        <w:t xml:space="preserve">If </w:t>
      </w:r>
      <w:r w:rsidR="006D1B0C">
        <w:rPr>
          <w:rFonts w:asciiTheme="minorHAnsi" w:hAnsiTheme="minorHAnsi" w:cstheme="minorHAnsi"/>
        </w:rPr>
        <w:t xml:space="preserve">your </w:t>
      </w:r>
      <w:r w:rsidR="00C57551" w:rsidRPr="00E5029B">
        <w:rPr>
          <w:rFonts w:asciiTheme="minorHAnsi" w:hAnsiTheme="minorHAnsi" w:cstheme="minorHAnsi"/>
        </w:rPr>
        <w:t>data package does no</w:t>
      </w:r>
      <w:r w:rsidR="0020573D" w:rsidRPr="00E5029B">
        <w:rPr>
          <w:rFonts w:asciiTheme="minorHAnsi" w:hAnsiTheme="minorHAnsi" w:cstheme="minorHAnsi"/>
        </w:rPr>
        <w:t>t</w:t>
      </w:r>
      <w:r w:rsidR="00C57551" w:rsidRPr="00E5029B">
        <w:rPr>
          <w:rFonts w:asciiTheme="minorHAnsi" w:hAnsiTheme="minorHAnsi" w:cstheme="minorHAnsi"/>
        </w:rPr>
        <w:t xml:space="preserve"> have geographic information,</w:t>
      </w:r>
      <w:r w:rsidR="00185E07" w:rsidRPr="00E5029B">
        <w:rPr>
          <w:rFonts w:asciiTheme="minorHAnsi" w:hAnsiTheme="minorHAnsi" w:cstheme="minorHAnsi"/>
        </w:rPr>
        <w:t xml:space="preserve"> you can skip this step</w:t>
      </w:r>
      <w:r w:rsidR="00C57551" w:rsidRPr="00E5029B">
        <w:rPr>
          <w:rFonts w:asciiTheme="minorHAnsi" w:hAnsiTheme="minorHAnsi" w:cstheme="minorHAnsi"/>
        </w:rPr>
        <w:t>.</w:t>
      </w:r>
      <w:r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3595"/>
        <w:gridCol w:w="3200"/>
        <w:gridCol w:w="3900"/>
        <w:gridCol w:w="3695"/>
      </w:tblGrid>
      <w:tr w:rsidR="00CC243E" w:rsidRPr="00E5029B" w14:paraId="73EE68FF" w14:textId="5CC56960" w:rsidTr="7A0FED79">
        <w:trPr>
          <w:cnfStyle w:val="100000000000" w:firstRow="1" w:lastRow="0" w:firstColumn="0" w:lastColumn="0" w:oddVBand="0" w:evenVBand="0" w:oddHBand="0" w:evenHBand="0" w:firstRowFirstColumn="0" w:firstRowLastColumn="0" w:lastRowFirstColumn="0" w:lastRowLastColumn="0"/>
          <w:trHeight w:val="718"/>
        </w:trPr>
        <w:tc>
          <w:tcPr>
            <w:tcW w:w="1249" w:type="pct"/>
          </w:tcPr>
          <w:p w14:paraId="7A47D55F" w14:textId="77777777" w:rsidR="0029725B" w:rsidRDefault="0029725B">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Data File</w:t>
            </w:r>
          </w:p>
          <w:p w14:paraId="30D1A4FC" w14:textId="1E601B79" w:rsidR="0029725B" w:rsidRPr="00C757E1" w:rsidRDefault="0029725B">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(e.g.</w:t>
            </w:r>
            <w:r w:rsidR="00C757E1">
              <w:rPr>
                <w:rFonts w:asciiTheme="minorHAnsi" w:hAnsiTheme="minorHAnsi" w:cstheme="minorHAnsi"/>
                <w:b/>
                <w:bCs w:val="0"/>
                <w:color w:val="FFFFFF" w:themeColor="background1"/>
                <w:sz w:val="22"/>
                <w:szCs w:val="24"/>
              </w:rPr>
              <w:t xml:space="preserve"> </w:t>
            </w:r>
            <w:r w:rsidR="00C757E1" w:rsidRPr="00C757E1">
              <w:rPr>
                <w:rFonts w:asciiTheme="minorHAnsi" w:hAnsiTheme="minorHAnsi" w:cstheme="minorHAnsi"/>
                <w:b/>
                <w:color w:val="FFFFFF" w:themeColor="background1"/>
                <w:sz w:val="22"/>
                <w:szCs w:val="24"/>
              </w:rPr>
              <w:t>qry_Export_AA_points.csv</w:t>
            </w:r>
            <w:r>
              <w:rPr>
                <w:rFonts w:asciiTheme="minorHAnsi" w:hAnsiTheme="minorHAnsi" w:cstheme="minorHAnsi"/>
                <w:b/>
                <w:bCs w:val="0"/>
                <w:color w:val="FFFFFF" w:themeColor="background1"/>
                <w:sz w:val="22"/>
                <w:szCs w:val="24"/>
              </w:rPr>
              <w:t>)</w:t>
            </w:r>
          </w:p>
        </w:tc>
        <w:tc>
          <w:tcPr>
            <w:tcW w:w="1112" w:type="pct"/>
          </w:tcPr>
          <w:p w14:paraId="75B31A9B" w14:textId="5BF13682" w:rsidR="0029725B" w:rsidRDefault="00CC243E">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Latitude Column</w:t>
            </w:r>
          </w:p>
          <w:p w14:paraId="73109BF3" w14:textId="2A54CE02" w:rsidR="0029725B" w:rsidRPr="00E5029B" w:rsidRDefault="0029725B">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sidR="00CC243E">
              <w:rPr>
                <w:rFonts w:asciiTheme="minorHAnsi" w:hAnsiTheme="minorHAnsi" w:cstheme="minorHAnsi"/>
                <w:b/>
                <w:bCs w:val="0"/>
                <w:color w:val="FFFFFF" w:themeColor="background1"/>
                <w:sz w:val="22"/>
                <w:szCs w:val="24"/>
              </w:rPr>
              <w:t>decimalLatitude</w:t>
            </w:r>
            <w:proofErr w:type="spellEnd"/>
            <w:r>
              <w:rPr>
                <w:rFonts w:asciiTheme="minorHAnsi" w:hAnsiTheme="minorHAnsi" w:cstheme="minorHAnsi"/>
                <w:b/>
                <w:bCs w:val="0"/>
                <w:color w:val="FFFFFF" w:themeColor="background1"/>
                <w:sz w:val="22"/>
                <w:szCs w:val="24"/>
              </w:rPr>
              <w:t>)</w:t>
            </w:r>
          </w:p>
        </w:tc>
        <w:tc>
          <w:tcPr>
            <w:tcW w:w="1355" w:type="pct"/>
          </w:tcPr>
          <w:p w14:paraId="1154AF31" w14:textId="6688BBA1" w:rsidR="00CC243E" w:rsidRDefault="00CC243E" w:rsidP="00CC243E">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Longitude Column</w:t>
            </w:r>
          </w:p>
          <w:p w14:paraId="0F420CB6" w14:textId="2CA08946" w:rsidR="0029725B" w:rsidRPr="00E5029B" w:rsidRDefault="00CC243E" w:rsidP="00CC243E">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Pr>
                <w:rFonts w:asciiTheme="minorHAnsi" w:hAnsiTheme="minorHAnsi" w:cstheme="minorHAnsi"/>
                <w:b/>
                <w:bCs w:val="0"/>
                <w:color w:val="FFFFFF" w:themeColor="background1"/>
                <w:sz w:val="22"/>
                <w:szCs w:val="24"/>
              </w:rPr>
              <w:t>decimalL</w:t>
            </w:r>
            <w:r w:rsidR="007D2FDC">
              <w:rPr>
                <w:rFonts w:asciiTheme="minorHAnsi" w:hAnsiTheme="minorHAnsi" w:cstheme="minorHAnsi"/>
                <w:b/>
                <w:bCs w:val="0"/>
                <w:color w:val="FFFFFF" w:themeColor="background1"/>
                <w:sz w:val="22"/>
                <w:szCs w:val="24"/>
              </w:rPr>
              <w:t>ong</w:t>
            </w:r>
            <w:r>
              <w:rPr>
                <w:rFonts w:asciiTheme="minorHAnsi" w:hAnsiTheme="minorHAnsi" w:cstheme="minorHAnsi"/>
                <w:b/>
                <w:bCs w:val="0"/>
                <w:color w:val="FFFFFF" w:themeColor="background1"/>
                <w:sz w:val="22"/>
                <w:szCs w:val="24"/>
              </w:rPr>
              <w:t>itude</w:t>
            </w:r>
            <w:proofErr w:type="spellEnd"/>
            <w:r>
              <w:rPr>
                <w:rFonts w:asciiTheme="minorHAnsi" w:hAnsiTheme="minorHAnsi" w:cstheme="minorHAnsi"/>
                <w:b/>
                <w:bCs w:val="0"/>
                <w:color w:val="FFFFFF" w:themeColor="background1"/>
                <w:sz w:val="22"/>
                <w:szCs w:val="24"/>
              </w:rPr>
              <w:t>)</w:t>
            </w:r>
          </w:p>
        </w:tc>
        <w:tc>
          <w:tcPr>
            <w:tcW w:w="1284" w:type="pct"/>
          </w:tcPr>
          <w:p w14:paraId="1C687F20" w14:textId="3E3B14C3" w:rsidR="0029725B" w:rsidRPr="00CC243E" w:rsidRDefault="00CC243E">
            <w:pPr>
              <w:pStyle w:val="nrpsTableheader"/>
              <w:rPr>
                <w:rFonts w:asciiTheme="minorHAnsi" w:hAnsiTheme="minorHAnsi" w:cstheme="minorBidi"/>
                <w:b/>
                <w:color w:val="FFFFFF" w:themeColor="background1"/>
                <w:sz w:val="22"/>
                <w:szCs w:val="22"/>
              </w:rPr>
            </w:pPr>
            <w:r w:rsidRPr="7BE949D3">
              <w:rPr>
                <w:rFonts w:asciiTheme="minorHAnsi" w:hAnsiTheme="minorHAnsi" w:cstheme="minorBidi"/>
                <w:b/>
                <w:color w:val="FFFFFF" w:themeColor="background1"/>
                <w:sz w:val="22"/>
                <w:szCs w:val="22"/>
              </w:rPr>
              <w:t>Site Name Column</w:t>
            </w:r>
            <w:r>
              <w:br/>
            </w:r>
            <w:r w:rsidRPr="7BE949D3">
              <w:rPr>
                <w:rFonts w:asciiTheme="minorHAnsi" w:hAnsiTheme="minorHAnsi" w:cstheme="minorBidi"/>
                <w:b/>
                <w:color w:val="FFFFFF" w:themeColor="background1"/>
                <w:sz w:val="22"/>
                <w:szCs w:val="22"/>
              </w:rPr>
              <w:t xml:space="preserve">(e.g. </w:t>
            </w:r>
            <w:proofErr w:type="spellStart"/>
            <w:r w:rsidR="007D2FDC" w:rsidRPr="7BE949D3">
              <w:rPr>
                <w:rFonts w:asciiTheme="minorHAnsi" w:hAnsiTheme="minorHAnsi" w:cstheme="minorBidi"/>
                <w:b/>
                <w:color w:val="FFFFFF" w:themeColor="background1"/>
                <w:sz w:val="22"/>
                <w:szCs w:val="22"/>
              </w:rPr>
              <w:t>Point_ID</w:t>
            </w:r>
            <w:proofErr w:type="spellEnd"/>
            <w:r w:rsidR="007D2FDC" w:rsidRPr="7BE949D3">
              <w:rPr>
                <w:rFonts w:asciiTheme="minorHAnsi" w:hAnsiTheme="minorHAnsi" w:cstheme="minorBidi"/>
                <w:b/>
                <w:color w:val="FFFFFF" w:themeColor="background1"/>
                <w:sz w:val="22"/>
                <w:szCs w:val="22"/>
              </w:rPr>
              <w:t>)</w:t>
            </w:r>
          </w:p>
        </w:tc>
      </w:tr>
      <w:tr w:rsidR="00CC243E" w:rsidRPr="00E5029B" w14:paraId="0C58A641" w14:textId="25C0DEE4" w:rsidTr="7A0FED79">
        <w:trPr>
          <w:trHeight w:val="366"/>
        </w:trPr>
        <w:tc>
          <w:tcPr>
            <w:tcW w:w="1249" w:type="pct"/>
          </w:tcPr>
          <w:p w14:paraId="1C3EF866" w14:textId="22859835" w:rsidR="0029725B" w:rsidRPr="00E5029B" w:rsidRDefault="703E1D5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FishReachLocations.csv</w:t>
            </w:r>
          </w:p>
        </w:tc>
        <w:tc>
          <w:tcPr>
            <w:tcW w:w="1112" w:type="pct"/>
          </w:tcPr>
          <w:p w14:paraId="36CC1AFA" w14:textId="15EEB445" w:rsidR="0029725B" w:rsidRPr="00E5029B" w:rsidRDefault="287C6C29"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YstartDD</w:t>
            </w:r>
            <w:proofErr w:type="spellEnd"/>
          </w:p>
        </w:tc>
        <w:tc>
          <w:tcPr>
            <w:tcW w:w="1355" w:type="pct"/>
          </w:tcPr>
          <w:p w14:paraId="4F33ABF5" w14:textId="506535E4" w:rsidR="0029725B" w:rsidRPr="00E5029B" w:rsidRDefault="287C6C29"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XstartDD</w:t>
            </w:r>
            <w:proofErr w:type="spellEnd"/>
          </w:p>
        </w:tc>
        <w:tc>
          <w:tcPr>
            <w:tcW w:w="1284" w:type="pct"/>
          </w:tcPr>
          <w:p w14:paraId="7333A233" w14:textId="23677091" w:rsidR="0029725B" w:rsidRPr="00E5029B" w:rsidRDefault="287C6C29"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ReachID</w:t>
            </w:r>
            <w:proofErr w:type="spellEnd"/>
          </w:p>
        </w:tc>
      </w:tr>
    </w:tbl>
    <w:p w14:paraId="180C471A" w14:textId="42C75313" w:rsidR="00B53820" w:rsidRDefault="00B53820">
      <w:pPr>
        <w:spacing w:after="0" w:line="240" w:lineRule="auto"/>
        <w:rPr>
          <w:rFonts w:asciiTheme="minorHAnsi" w:eastAsia="Times New Roman" w:hAnsiTheme="minorHAnsi" w:cstheme="minorHAnsi"/>
          <w:b/>
          <w:sz w:val="36"/>
          <w:szCs w:val="20"/>
        </w:rPr>
      </w:pPr>
    </w:p>
    <w:p w14:paraId="4FECF83A" w14:textId="735C47E0" w:rsidR="0090222F" w:rsidRDefault="0090222F" w:rsidP="0090222F">
      <w:pPr>
        <w:pStyle w:val="nrpsHeading1"/>
        <w:rPr>
          <w:rFonts w:asciiTheme="minorHAnsi" w:hAnsiTheme="minorHAnsi" w:cstheme="minorHAnsi"/>
          <w:sz w:val="36"/>
          <w:szCs w:val="20"/>
        </w:rPr>
      </w:pPr>
      <w:r>
        <w:rPr>
          <w:rFonts w:asciiTheme="minorHAnsi" w:hAnsiTheme="minorHAnsi" w:cstheme="minorHAnsi"/>
          <w:sz w:val="36"/>
          <w:szCs w:val="20"/>
        </w:rPr>
        <w:t>Content Units</w:t>
      </w:r>
    </w:p>
    <w:p w14:paraId="53513F64" w14:textId="0FDFCE2F" w:rsidR="0090222F" w:rsidRPr="00ED2E6E" w:rsidRDefault="0090222F" w:rsidP="0090222F">
      <w:pPr>
        <w:pStyle w:val="nrpsNormal"/>
        <w:rPr>
          <w:rFonts w:asciiTheme="minorHAnsi" w:hAnsiTheme="minorHAnsi" w:cstheme="minorHAnsi"/>
        </w:rPr>
      </w:pPr>
      <w:r w:rsidRPr="01DE778B">
        <w:rPr>
          <w:rFonts w:asciiTheme="minorHAnsi" w:hAnsiTheme="minorHAnsi" w:cstheme="minorBidi"/>
        </w:rPr>
        <w:t>(</w:t>
      </w:r>
      <w:r w:rsidR="00925649" w:rsidRPr="01DE778B">
        <w:rPr>
          <w:rFonts w:asciiTheme="minorHAnsi" w:hAnsiTheme="minorHAnsi" w:cstheme="minorBidi"/>
        </w:rPr>
        <w:t>These are the park units where data were collected</w:t>
      </w:r>
      <w:r w:rsidR="006D1B0C">
        <w:rPr>
          <w:rFonts w:asciiTheme="minorHAnsi" w:hAnsiTheme="minorHAnsi" w:cstheme="minorBidi"/>
        </w:rPr>
        <w:t>.</w:t>
      </w:r>
      <w:r w:rsidR="00925649" w:rsidRPr="01DE778B">
        <w:rPr>
          <w:rFonts w:asciiTheme="minorHAnsi" w:hAnsiTheme="minorHAnsi" w:cstheme="minorBidi"/>
        </w:rPr>
        <w:t xml:space="preserve"> If the data package includes data from more than one park, they can all be listed. For instance, if data were collected </w:t>
      </w:r>
      <w:r w:rsidR="006D1B0C">
        <w:rPr>
          <w:rFonts w:asciiTheme="minorHAnsi" w:hAnsiTheme="minorHAnsi" w:cstheme="minorBidi"/>
        </w:rPr>
        <w:t>in</w:t>
      </w:r>
      <w:r w:rsidR="00925649" w:rsidRPr="01DE778B">
        <w:rPr>
          <w:rFonts w:asciiTheme="minorHAnsi" w:hAnsiTheme="minorHAnsi" w:cstheme="minorBidi"/>
        </w:rPr>
        <w:t xml:space="preserve"> all </w:t>
      </w:r>
      <w:r w:rsidR="006D1B0C">
        <w:rPr>
          <w:rFonts w:asciiTheme="minorHAnsi" w:hAnsiTheme="minorHAnsi" w:cstheme="minorBidi"/>
        </w:rPr>
        <w:t xml:space="preserve">network </w:t>
      </w:r>
      <w:r w:rsidR="00925649" w:rsidRPr="01DE778B">
        <w:rPr>
          <w:rFonts w:asciiTheme="minorHAnsi" w:hAnsiTheme="minorHAnsi" w:cstheme="minorBidi"/>
        </w:rPr>
        <w:t xml:space="preserve">park units, each unit should be listed separately rather than </w:t>
      </w:r>
      <w:r w:rsidR="006D1B0C">
        <w:rPr>
          <w:rFonts w:asciiTheme="minorHAnsi" w:hAnsiTheme="minorHAnsi" w:cstheme="minorBidi"/>
        </w:rPr>
        <w:t xml:space="preserve">by </w:t>
      </w:r>
      <w:r w:rsidR="00925649" w:rsidRPr="01DE778B">
        <w:rPr>
          <w:rFonts w:asciiTheme="minorHAnsi" w:hAnsiTheme="minorHAnsi" w:cstheme="minorBidi"/>
        </w:rPr>
        <w:t>the network</w:t>
      </w:r>
      <w:r w:rsidR="006D1B0C">
        <w:rPr>
          <w:rFonts w:asciiTheme="minorHAnsi" w:hAnsiTheme="minorHAnsi" w:cstheme="minorBidi"/>
        </w:rPr>
        <w:t xml:space="preserve"> code.</w:t>
      </w:r>
      <w:r w:rsidR="00ED2E6E" w:rsidRPr="01DE778B">
        <w:rPr>
          <w:rFonts w:asciiTheme="minorHAnsi" w:hAnsiTheme="minorHAnsi" w:cstheme="minorBidi"/>
        </w:rPr>
        <w:t>)</w:t>
      </w:r>
    </w:p>
    <w:tbl>
      <w:tblPr>
        <w:tblStyle w:val="TableGrid"/>
        <w:tblW w:w="0" w:type="auto"/>
        <w:tblLayout w:type="fixed"/>
        <w:tblLook w:val="06A0" w:firstRow="1" w:lastRow="0" w:firstColumn="1" w:lastColumn="0" w:noHBand="1" w:noVBand="1"/>
      </w:tblPr>
      <w:tblGrid>
        <w:gridCol w:w="12960"/>
      </w:tblGrid>
      <w:tr w:rsidR="01DE778B" w14:paraId="2A04AEEC" w14:textId="77777777" w:rsidTr="2B5C8912">
        <w:trPr>
          <w:trHeight w:val="300"/>
        </w:trPr>
        <w:tc>
          <w:tcPr>
            <w:tcW w:w="12960" w:type="dxa"/>
          </w:tcPr>
          <w:p w14:paraId="47CD6CF7" w14:textId="5EC77D98" w:rsidR="01DE778B" w:rsidRDefault="37F073D3" w:rsidP="2B5C8912">
            <w:pPr>
              <w:pStyle w:val="nrpsNormal"/>
              <w:rPr>
                <w:rFonts w:asciiTheme="minorHAnsi" w:hAnsiTheme="minorHAnsi" w:cstheme="minorBidi"/>
              </w:rPr>
            </w:pPr>
            <w:r w:rsidRPr="2B5C8912">
              <w:rPr>
                <w:rFonts w:asciiTheme="minorHAnsi" w:hAnsiTheme="minorHAnsi" w:cstheme="minorBidi"/>
              </w:rPr>
              <w:t>BUFF, EFMO, GWCA, HEHO, HOME, HOSP, OZAR, PERI, PIPE, TAPR, WICR</w:t>
            </w:r>
          </w:p>
        </w:tc>
      </w:tr>
    </w:tbl>
    <w:p w14:paraId="3181D2B7" w14:textId="77777777" w:rsidR="006D1B0C" w:rsidRDefault="006D1B0C" w:rsidP="009C1029">
      <w:pPr>
        <w:pStyle w:val="nrpsHeading1"/>
        <w:rPr>
          <w:rFonts w:asciiTheme="minorHAnsi" w:hAnsiTheme="minorHAnsi" w:cstheme="minorHAnsi"/>
          <w:sz w:val="36"/>
          <w:szCs w:val="20"/>
        </w:rPr>
      </w:pPr>
    </w:p>
    <w:p w14:paraId="1F39B72A" w14:textId="420E167F" w:rsidR="00B635B2" w:rsidRDefault="0090222F" w:rsidP="009C1029">
      <w:pPr>
        <w:pStyle w:val="nrpsHeading1"/>
        <w:rPr>
          <w:rFonts w:asciiTheme="minorHAnsi" w:hAnsiTheme="minorHAnsi" w:cstheme="minorHAnsi"/>
          <w:sz w:val="36"/>
          <w:szCs w:val="20"/>
        </w:rPr>
      </w:pPr>
      <w:r>
        <w:rPr>
          <w:rFonts w:asciiTheme="minorHAnsi" w:hAnsiTheme="minorHAnsi" w:cstheme="minorHAnsi"/>
          <w:sz w:val="36"/>
          <w:szCs w:val="20"/>
        </w:rPr>
        <w:t>Producing Units</w:t>
      </w:r>
    </w:p>
    <w:p w14:paraId="33E5C522" w14:textId="4A70E699" w:rsidR="00ED2E6E" w:rsidRPr="00ED2E6E" w:rsidRDefault="00ED2E6E" w:rsidP="00ED2E6E">
      <w:pPr>
        <w:pStyle w:val="nrpsNormal"/>
        <w:rPr>
          <w:rFonts w:asciiTheme="minorHAnsi" w:hAnsiTheme="minorHAnsi" w:cstheme="minorHAnsi"/>
        </w:rPr>
      </w:pPr>
      <w:r w:rsidRPr="7BE949D3">
        <w:rPr>
          <w:rFonts w:asciiTheme="minorHAnsi" w:hAnsiTheme="minorHAnsi" w:cstheme="minorBidi"/>
        </w:rPr>
        <w:t>(</w:t>
      </w:r>
      <w:r w:rsidR="003161CD" w:rsidRPr="7BE949D3">
        <w:rPr>
          <w:rFonts w:asciiTheme="minorHAnsi" w:hAnsiTheme="minorHAnsi" w:cstheme="minorBidi"/>
        </w:rPr>
        <w:t>This is the unit(s) responsible for generating the data package. It may be a single park (ROMO) or a network (ROMN). It may be identical to the units listed in the previous step, overlapping, or entirely different.)</w:t>
      </w:r>
    </w:p>
    <w:tbl>
      <w:tblPr>
        <w:tblStyle w:val="TableGrid"/>
        <w:tblW w:w="0" w:type="auto"/>
        <w:tblLayout w:type="fixed"/>
        <w:tblLook w:val="06A0" w:firstRow="1" w:lastRow="0" w:firstColumn="1" w:lastColumn="0" w:noHBand="1" w:noVBand="1"/>
      </w:tblPr>
      <w:tblGrid>
        <w:gridCol w:w="12960"/>
      </w:tblGrid>
      <w:tr w:rsidR="7BE949D3" w14:paraId="45D06217" w14:textId="77777777" w:rsidTr="2B5C8912">
        <w:trPr>
          <w:trHeight w:val="300"/>
        </w:trPr>
        <w:tc>
          <w:tcPr>
            <w:tcW w:w="12960" w:type="dxa"/>
          </w:tcPr>
          <w:p w14:paraId="03804E4A" w14:textId="29FA840C" w:rsidR="7BE949D3" w:rsidRDefault="58B3F777" w:rsidP="2B5C8912">
            <w:pPr>
              <w:pStyle w:val="nrpsHeading1"/>
              <w:rPr>
                <w:rFonts w:asciiTheme="minorHAnsi" w:hAnsiTheme="minorHAnsi" w:cstheme="minorBidi"/>
                <w:sz w:val="23"/>
                <w:szCs w:val="23"/>
              </w:rPr>
            </w:pPr>
            <w:r w:rsidRPr="2B5C8912">
              <w:rPr>
                <w:rFonts w:asciiTheme="minorHAnsi" w:hAnsiTheme="minorHAnsi" w:cstheme="minorBidi"/>
                <w:sz w:val="23"/>
                <w:szCs w:val="23"/>
              </w:rPr>
              <w:t>HTLN</w:t>
            </w:r>
          </w:p>
        </w:tc>
      </w:tr>
    </w:tbl>
    <w:p w14:paraId="5610154D" w14:textId="4FFC7798" w:rsidR="006D1B0C" w:rsidRDefault="006D1B0C">
      <w:pPr>
        <w:spacing w:after="0" w:line="240" w:lineRule="auto"/>
        <w:rPr>
          <w:rFonts w:asciiTheme="minorHAnsi" w:eastAsia="Times New Roman" w:hAnsiTheme="minorHAnsi" w:cstheme="minorHAnsi"/>
          <w:b/>
          <w:sz w:val="36"/>
          <w:szCs w:val="20"/>
        </w:rPr>
      </w:pPr>
    </w:p>
    <w:p w14:paraId="0F4ACC4F" w14:textId="2CA877FE" w:rsidR="009C1029" w:rsidRPr="00E5029B" w:rsidRDefault="009C1029" w:rsidP="009C1029">
      <w:pPr>
        <w:pStyle w:val="nrpsHeading1"/>
        <w:rPr>
          <w:rFonts w:asciiTheme="minorHAnsi" w:hAnsiTheme="minorHAnsi" w:cstheme="minorHAnsi"/>
          <w:sz w:val="36"/>
          <w:szCs w:val="20"/>
        </w:rPr>
      </w:pPr>
      <w:r w:rsidRPr="00E5029B">
        <w:rPr>
          <w:rFonts w:asciiTheme="minorHAnsi" w:hAnsiTheme="minorHAnsi" w:cstheme="minorHAnsi"/>
          <w:sz w:val="36"/>
          <w:szCs w:val="20"/>
        </w:rPr>
        <w:t>Data Collection Status</w:t>
      </w:r>
    </w:p>
    <w:p w14:paraId="32C2DD1B" w14:textId="44926B38" w:rsidR="00762987" w:rsidRPr="00E5029B" w:rsidRDefault="00000000" w:rsidP="2B5C8912">
      <w:pPr>
        <w:pStyle w:val="nrpsNormal"/>
        <w:rPr>
          <w:rFonts w:asciiTheme="minorHAnsi" w:hAnsiTheme="minorHAnsi" w:cstheme="minorBidi"/>
          <w:noProof/>
        </w:rPr>
      </w:pPr>
      <w:sdt>
        <w:sdtPr>
          <w:rPr>
            <w:rFonts w:asciiTheme="minorHAnsi" w:hAnsiTheme="minorHAnsi" w:cstheme="minorBidi"/>
            <w:sz w:val="24"/>
            <w:szCs w:val="24"/>
          </w:rPr>
          <w:id w:val="1731343427"/>
          <w14:checkbox>
            <w14:checked w14:val="1"/>
            <w14:checkedState w14:val="2612" w14:font="MS Gothic"/>
            <w14:uncheckedState w14:val="2610" w14:font="MS Gothic"/>
          </w14:checkbox>
        </w:sdtPr>
        <w:sdtContent>
          <w:r w:rsidR="334DD196" w:rsidRPr="2B5C8912">
            <w:rPr>
              <w:rFonts w:ascii="MS Gothic" w:eastAsia="MS Gothic" w:hAnsi="MS Gothic" w:cstheme="minorBidi"/>
              <w:sz w:val="24"/>
              <w:szCs w:val="24"/>
            </w:rPr>
            <w:t>☒</w:t>
          </w:r>
        </w:sdtContent>
      </w:sdt>
      <w:r w:rsidR="009C1029" w:rsidRPr="2B5C8912">
        <w:rPr>
          <w:rFonts w:asciiTheme="minorHAnsi" w:hAnsiTheme="minorHAnsi" w:cstheme="minorBidi"/>
          <w:sz w:val="24"/>
          <w:szCs w:val="24"/>
        </w:rPr>
        <w:t xml:space="preserve"> Ongoing</w:t>
      </w:r>
      <w:r w:rsidR="776FD536" w:rsidRPr="2B5C8912">
        <w:rPr>
          <w:rFonts w:asciiTheme="minorHAnsi" w:hAnsiTheme="minorHAnsi" w:cstheme="minorBidi"/>
          <w:sz w:val="24"/>
          <w:szCs w:val="24"/>
        </w:rPr>
        <w:t xml:space="preserve">   </w:t>
      </w:r>
      <w:r w:rsidR="010FAE32" w:rsidRPr="2B5C8912">
        <w:rPr>
          <w:rFonts w:asciiTheme="minorHAnsi" w:hAnsiTheme="minorHAnsi" w:cstheme="minorBidi"/>
          <w:sz w:val="24"/>
          <w:szCs w:val="24"/>
        </w:rPr>
        <w:t xml:space="preserve">  </w:t>
      </w:r>
      <w:r w:rsidR="776FD536" w:rsidRPr="2B5C8912">
        <w:rPr>
          <w:rFonts w:asciiTheme="minorHAnsi" w:hAnsiTheme="minorHAnsi" w:cstheme="minorBidi"/>
          <w:sz w:val="24"/>
          <w:szCs w:val="24"/>
        </w:rPr>
        <w:t xml:space="preserve"> </w:t>
      </w:r>
      <w:r w:rsidR="010FAE32" w:rsidRPr="2B5C8912">
        <w:rPr>
          <w:rFonts w:asciiTheme="minorHAnsi" w:hAnsiTheme="minorHAnsi" w:cstheme="minorBidi"/>
          <w:sz w:val="24"/>
          <w:szCs w:val="24"/>
        </w:rPr>
        <w:t xml:space="preserve">  </w:t>
      </w:r>
      <w:r w:rsidR="776FD536" w:rsidRPr="2B5C8912">
        <w:rPr>
          <w:rFonts w:asciiTheme="minorHAnsi" w:hAnsiTheme="minorHAnsi" w:cstheme="minorBidi"/>
          <w:sz w:val="24"/>
          <w:szCs w:val="24"/>
        </w:rPr>
        <w:t xml:space="preserve"> </w:t>
      </w:r>
      <w:sdt>
        <w:sdtPr>
          <w:rPr>
            <w:rFonts w:asciiTheme="minorHAnsi" w:hAnsiTheme="minorHAnsi" w:cstheme="minorBidi"/>
            <w:sz w:val="24"/>
            <w:szCs w:val="24"/>
          </w:rPr>
          <w:id w:val="-233552219"/>
          <w14:checkbox>
            <w14:checked w14:val="0"/>
            <w14:checkedState w14:val="2612" w14:font="MS Gothic"/>
            <w14:uncheckedState w14:val="2610" w14:font="MS Gothic"/>
          </w14:checkbox>
        </w:sdtPr>
        <w:sdtContent>
          <w:r w:rsidR="00BE4C6F" w:rsidRPr="2B5C8912">
            <w:rPr>
              <w:rFonts w:ascii="MS Gothic" w:eastAsia="MS Gothic" w:hAnsi="MS Gothic" w:cstheme="minorBidi"/>
              <w:sz w:val="24"/>
              <w:szCs w:val="24"/>
            </w:rPr>
            <w:t>☐</w:t>
          </w:r>
        </w:sdtContent>
      </w:sdt>
      <w:r w:rsidR="009C1029" w:rsidRPr="2B5C8912">
        <w:rPr>
          <w:rFonts w:asciiTheme="minorHAnsi" w:hAnsiTheme="minorHAnsi" w:cstheme="minorBidi"/>
          <w:sz w:val="24"/>
          <w:szCs w:val="24"/>
        </w:rPr>
        <w:t xml:space="preserve"> Complete</w:t>
      </w:r>
      <w:r w:rsidR="009C1029" w:rsidRPr="2B5C8912">
        <w:rPr>
          <w:rFonts w:asciiTheme="minorHAnsi" w:hAnsiTheme="minorHAnsi" w:cstheme="minorBidi"/>
          <w:noProof/>
        </w:rPr>
        <w:t xml:space="preserve"> </w:t>
      </w:r>
    </w:p>
    <w:p w14:paraId="6A197BBB" w14:textId="5BCC580B" w:rsidR="00762987" w:rsidRPr="00E5029B" w:rsidRDefault="00762987" w:rsidP="00762987">
      <w:pPr>
        <w:pStyle w:val="nrpsNormal"/>
        <w:rPr>
          <w:rFonts w:asciiTheme="minorHAnsi" w:hAnsiTheme="minorHAnsi" w:cstheme="minorHAnsi"/>
        </w:rPr>
      </w:pPr>
    </w:p>
    <w:p w14:paraId="63BC9231" w14:textId="6401C3D6" w:rsidR="0087613E" w:rsidRPr="00E5029B" w:rsidRDefault="0087613E" w:rsidP="00164AA3">
      <w:pPr>
        <w:pStyle w:val="nrpsHeading1"/>
        <w:spacing w:before="200"/>
        <w:rPr>
          <w:rFonts w:asciiTheme="minorHAnsi" w:hAnsiTheme="minorHAnsi" w:cstheme="minorHAnsi"/>
          <w:sz w:val="36"/>
          <w:szCs w:val="20"/>
        </w:rPr>
      </w:pPr>
      <w:r w:rsidRPr="7BE949D3">
        <w:rPr>
          <w:rFonts w:asciiTheme="minorHAnsi" w:hAnsiTheme="minorHAnsi" w:cstheme="minorBidi"/>
          <w:sz w:val="36"/>
          <w:szCs w:val="36"/>
        </w:rPr>
        <w:lastRenderedPageBreak/>
        <w:t>Timeframe</w:t>
      </w:r>
    </w:p>
    <w:tbl>
      <w:tblPr>
        <w:tblStyle w:val="NPS1"/>
        <w:tblW w:w="5000" w:type="pct"/>
        <w:tblLook w:val="0020" w:firstRow="1" w:lastRow="0" w:firstColumn="0" w:lastColumn="0" w:noHBand="0" w:noVBand="0"/>
      </w:tblPr>
      <w:tblGrid>
        <w:gridCol w:w="6795"/>
        <w:gridCol w:w="7595"/>
      </w:tblGrid>
      <w:tr w:rsidR="00806B07" w:rsidRPr="00E5029B" w14:paraId="74517011" w14:textId="77777777" w:rsidTr="2B5C8912">
        <w:trPr>
          <w:cnfStyle w:val="100000000000" w:firstRow="1" w:lastRow="0" w:firstColumn="0" w:lastColumn="0" w:oddVBand="0" w:evenVBand="0" w:oddHBand="0" w:evenHBand="0" w:firstRowFirstColumn="0" w:firstRowLastColumn="0" w:lastRowFirstColumn="0" w:lastRowLastColumn="0"/>
          <w:trHeight w:val="323"/>
        </w:trPr>
        <w:tc>
          <w:tcPr>
            <w:tcW w:w="2361" w:type="pct"/>
          </w:tcPr>
          <w:p w14:paraId="657C3DF9" w14:textId="382D11EA" w:rsidR="00806B07" w:rsidRPr="00A03BD3" w:rsidRDefault="00806B07">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Begin Date</w:t>
            </w:r>
          </w:p>
        </w:tc>
        <w:tc>
          <w:tcPr>
            <w:tcW w:w="2639" w:type="pct"/>
          </w:tcPr>
          <w:p w14:paraId="5BC01E26" w14:textId="438727ED" w:rsidR="00806B07" w:rsidRPr="00E5029B" w:rsidRDefault="00806B07">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End Date (leave empty for ongoing)</w:t>
            </w:r>
          </w:p>
        </w:tc>
      </w:tr>
      <w:tr w:rsidR="00806B07" w:rsidRPr="00E5029B" w14:paraId="5E4CA782" w14:textId="77777777" w:rsidTr="2B5C8912">
        <w:trPr>
          <w:trHeight w:val="366"/>
        </w:trPr>
        <w:tc>
          <w:tcPr>
            <w:tcW w:w="2361" w:type="pct"/>
          </w:tcPr>
          <w:p w14:paraId="73453B54" w14:textId="0B977C2E" w:rsidR="00806B07" w:rsidRPr="00E5029B" w:rsidRDefault="4C3B09AB"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8/28/2001</w:t>
            </w:r>
          </w:p>
        </w:tc>
        <w:tc>
          <w:tcPr>
            <w:tcW w:w="2639" w:type="pct"/>
          </w:tcPr>
          <w:p w14:paraId="4201E8CC" w14:textId="77777777" w:rsidR="00806B07" w:rsidRPr="00E5029B" w:rsidRDefault="00806B07">
            <w:pPr>
              <w:pStyle w:val="nrpsTableheader"/>
              <w:rPr>
                <w:rFonts w:asciiTheme="minorHAnsi" w:hAnsiTheme="minorHAnsi" w:cstheme="minorHAnsi"/>
                <w:b w:val="0"/>
                <w:bCs/>
                <w:color w:val="auto"/>
                <w:sz w:val="22"/>
                <w:szCs w:val="24"/>
              </w:rPr>
            </w:pPr>
          </w:p>
        </w:tc>
      </w:tr>
    </w:tbl>
    <w:p w14:paraId="28E552AA" w14:textId="719AD6EC" w:rsidR="00806B07" w:rsidRDefault="00806B07">
      <w:pPr>
        <w:spacing w:after="0" w:line="240" w:lineRule="auto"/>
        <w:rPr>
          <w:rFonts w:asciiTheme="minorHAnsi" w:eastAsia="Times New Roman" w:hAnsiTheme="minorHAnsi" w:cstheme="minorHAnsi"/>
          <w:b/>
          <w:sz w:val="36"/>
          <w:szCs w:val="20"/>
        </w:rPr>
      </w:pPr>
    </w:p>
    <w:p w14:paraId="2D2BCDD7" w14:textId="20D66249" w:rsidR="00762987" w:rsidRPr="00E5029B" w:rsidRDefault="00762987" w:rsidP="00164AA3">
      <w:pPr>
        <w:pStyle w:val="nrpsHeading1"/>
        <w:spacing w:before="200"/>
        <w:rPr>
          <w:rFonts w:asciiTheme="minorHAnsi" w:hAnsiTheme="minorHAnsi" w:cstheme="minorHAnsi"/>
          <w:sz w:val="36"/>
          <w:szCs w:val="20"/>
        </w:rPr>
      </w:pPr>
      <w:r w:rsidRPr="00E5029B">
        <w:rPr>
          <w:rFonts w:asciiTheme="minorHAnsi" w:hAnsiTheme="minorHAnsi" w:cstheme="minorHAnsi"/>
          <w:sz w:val="36"/>
          <w:szCs w:val="20"/>
        </w:rPr>
        <w:t xml:space="preserve">Abstract </w:t>
      </w:r>
    </w:p>
    <w:p w14:paraId="048473B8" w14:textId="73B3073F" w:rsidR="00762987" w:rsidRDefault="00762987" w:rsidP="00762987">
      <w:pPr>
        <w:pStyle w:val="nrpsNormal"/>
        <w:rPr>
          <w:rFonts w:asciiTheme="minorHAnsi" w:hAnsiTheme="minorHAnsi" w:cstheme="minorHAnsi"/>
        </w:rPr>
      </w:pPr>
      <w:r w:rsidRPr="00E5029B">
        <w:rPr>
          <w:rFonts w:asciiTheme="minorHAnsi" w:hAnsiTheme="minorHAnsi" w:cstheme="minorHAnsi"/>
        </w:rPr>
        <w:t>(Include what, why, where, when, and how.)</w:t>
      </w:r>
    </w:p>
    <w:p w14:paraId="70290782" w14:textId="0372C71D" w:rsidR="00FF665E" w:rsidRPr="001C368B" w:rsidRDefault="00FF665E">
      <w:pPr>
        <w:spacing w:after="0" w:line="240" w:lineRule="auto"/>
        <w:rPr>
          <w:rFonts w:asciiTheme="minorHAnsi" w:eastAsia="Times New Roman" w:hAnsiTheme="minorHAnsi" w:cstheme="minorHAnsi"/>
          <w:szCs w:val="23"/>
        </w:rPr>
      </w:pPr>
    </w:p>
    <w:tbl>
      <w:tblPr>
        <w:tblStyle w:val="TableGrid"/>
        <w:tblW w:w="0" w:type="auto"/>
        <w:tblLook w:val="04A0" w:firstRow="1" w:lastRow="0" w:firstColumn="1" w:lastColumn="0" w:noHBand="0" w:noVBand="1"/>
      </w:tblPr>
      <w:tblGrid>
        <w:gridCol w:w="12950"/>
      </w:tblGrid>
      <w:tr w:rsidR="00806B07" w14:paraId="72B866F1" w14:textId="77777777" w:rsidTr="2EB25C3E">
        <w:trPr>
          <w:trHeight w:val="3050"/>
        </w:trPr>
        <w:tc>
          <w:tcPr>
            <w:tcW w:w="12950" w:type="dxa"/>
          </w:tcPr>
          <w:p w14:paraId="052E2504" w14:textId="1ECB8C52" w:rsidR="00806B07" w:rsidRDefault="00806B07" w:rsidP="4B60B1EC">
            <w:pPr>
              <w:spacing w:after="0" w:line="240" w:lineRule="auto"/>
              <w:rPr>
                <w:rFonts w:asciiTheme="minorHAnsi" w:eastAsia="Times New Roman" w:hAnsiTheme="minorHAnsi"/>
              </w:rPr>
            </w:pPr>
          </w:p>
          <w:p w14:paraId="21E7C5C7" w14:textId="0FD0BEEA" w:rsidR="00806B07" w:rsidRDefault="420627A9" w:rsidP="4B60B1EC">
            <w:pPr>
              <w:spacing w:after="0" w:line="240" w:lineRule="auto"/>
              <w:rPr>
                <w:rFonts w:asciiTheme="minorHAnsi" w:eastAsia="Times New Roman" w:hAnsiTheme="minorHAnsi"/>
              </w:rPr>
            </w:pPr>
            <w:r w:rsidRPr="2EB25C3E">
              <w:rPr>
                <w:rFonts w:asciiTheme="minorHAnsi" w:eastAsia="Times New Roman" w:hAnsiTheme="minorHAnsi"/>
              </w:rPr>
              <w:t>This monitoring dataset consists of fish community data for Buffalo National River, Ozark National Scenic Riverways and multiple prairie stream park units throughout the Midwest. The dataset includes fish species counts, site conditions, water quality</w:t>
            </w:r>
            <w:r w:rsidR="108EFED0" w:rsidRPr="2EB25C3E">
              <w:rPr>
                <w:rFonts w:asciiTheme="minorHAnsi" w:eastAsia="Times New Roman" w:hAnsiTheme="minorHAnsi"/>
              </w:rPr>
              <w:t xml:space="preserve"> and</w:t>
            </w:r>
            <w:r w:rsidRPr="2EB25C3E">
              <w:rPr>
                <w:rFonts w:asciiTheme="minorHAnsi" w:eastAsia="Times New Roman" w:hAnsiTheme="minorHAnsi"/>
              </w:rPr>
              <w:t xml:space="preserve"> habitat</w:t>
            </w:r>
            <w:r w:rsidR="471EA357" w:rsidRPr="2EB25C3E">
              <w:rPr>
                <w:rFonts w:asciiTheme="minorHAnsi" w:eastAsia="Times New Roman" w:hAnsiTheme="minorHAnsi"/>
              </w:rPr>
              <w:t xml:space="preserve"> measures</w:t>
            </w:r>
            <w:r w:rsidRPr="2EB25C3E">
              <w:rPr>
                <w:rFonts w:asciiTheme="minorHAnsi" w:eastAsia="Times New Roman" w:hAnsiTheme="minorHAnsi"/>
              </w:rPr>
              <w:t xml:space="preserve">, and stream discharge data for fish communities in Heartland Inventory and Monitoring Network Parks.  The dataset includes approximately 115,000 individual observations covering over 130 fish species observed at 12 NPS park units taken between 2001 and 2023. The overall goals of Heartland Inventory and Monitoring Network fish community </w:t>
            </w:r>
            <w:r w:rsidR="2BD729B9" w:rsidRPr="2EB25C3E">
              <w:rPr>
                <w:rFonts w:asciiTheme="minorHAnsi" w:eastAsia="Times New Roman" w:hAnsiTheme="minorHAnsi"/>
              </w:rPr>
              <w:t>program</w:t>
            </w:r>
            <w:r w:rsidRPr="2EB25C3E">
              <w:rPr>
                <w:rFonts w:asciiTheme="minorHAnsi" w:eastAsia="Times New Roman" w:hAnsiTheme="minorHAnsi"/>
              </w:rPr>
              <w:t xml:space="preserve"> are to monitor temporal changes in fish communities and relations between the fish communities and environmental factors. This monitoring information</w:t>
            </w:r>
            <w:r w:rsidR="56177C29" w:rsidRPr="2EB25C3E">
              <w:rPr>
                <w:rFonts w:asciiTheme="minorHAnsi" w:eastAsia="Times New Roman" w:hAnsiTheme="minorHAnsi"/>
              </w:rPr>
              <w:t xml:space="preserve"> </w:t>
            </w:r>
            <w:r w:rsidRPr="2EB25C3E">
              <w:rPr>
                <w:rFonts w:asciiTheme="minorHAnsi" w:eastAsia="Times New Roman" w:hAnsiTheme="minorHAnsi"/>
              </w:rPr>
              <w:t>can be used by park managers to evaluate the effects of past and future activities and management decisions (either by park managers or others) on fish communities. The specific objectives for fish community monitoring are (1) to determine the status and trends in river, springs and small</w:t>
            </w:r>
            <w:r w:rsidR="7EE0A1AB" w:rsidRPr="2EB25C3E">
              <w:rPr>
                <w:rFonts w:asciiTheme="minorHAnsi" w:eastAsia="Times New Roman" w:hAnsiTheme="minorHAnsi"/>
              </w:rPr>
              <w:t>-</w:t>
            </w:r>
            <w:r w:rsidRPr="2EB25C3E">
              <w:rPr>
                <w:rFonts w:asciiTheme="minorHAnsi" w:eastAsia="Times New Roman" w:hAnsiTheme="minorHAnsi"/>
              </w:rPr>
              <w:t>stream fish communities by quantifying metrics (e.g. species richness, percent tolerant individuals, percent invertivores, and percent omnivores) that can be used to calculate multi-metric indices and (2) to estimate the spatial and</w:t>
            </w:r>
            <w:r w:rsidR="34E5BCA0" w:rsidRPr="2EB25C3E">
              <w:rPr>
                <w:rFonts w:asciiTheme="minorHAnsi" w:eastAsia="Times New Roman" w:hAnsiTheme="minorHAnsi"/>
              </w:rPr>
              <w:t xml:space="preserve"> </w:t>
            </w:r>
            <w:r w:rsidRPr="2EB25C3E">
              <w:rPr>
                <w:rFonts w:asciiTheme="minorHAnsi" w:eastAsia="Times New Roman" w:hAnsiTheme="minorHAnsi"/>
              </w:rPr>
              <w:t xml:space="preserve">temporal variability of fish community metric values and indices among collection sites, and relations between metrics and indices with various environmental variables (e.g. stream size, riparian characteristics, substrate characteristics, water quality, </w:t>
            </w:r>
            <w:r w:rsidR="66E87EB6" w:rsidRPr="2EB25C3E">
              <w:rPr>
                <w:rFonts w:asciiTheme="minorHAnsi" w:eastAsia="Times New Roman" w:hAnsiTheme="minorHAnsi"/>
              </w:rPr>
              <w:t xml:space="preserve">discharge, </w:t>
            </w:r>
            <w:r w:rsidRPr="2EB25C3E">
              <w:rPr>
                <w:rFonts w:asciiTheme="minorHAnsi" w:eastAsia="Times New Roman" w:hAnsiTheme="minorHAnsi"/>
              </w:rPr>
              <w:t>and land use).</w:t>
            </w:r>
          </w:p>
          <w:p w14:paraId="0D7F965F" w14:textId="27FD892C" w:rsidR="00806B07" w:rsidRDefault="00806B07" w:rsidP="4B60B1EC">
            <w:pPr>
              <w:spacing w:after="0" w:line="240" w:lineRule="auto"/>
              <w:rPr>
                <w:rFonts w:asciiTheme="minorHAnsi" w:eastAsia="Times New Roman" w:hAnsiTheme="minorHAnsi"/>
              </w:rPr>
            </w:pPr>
          </w:p>
        </w:tc>
      </w:tr>
    </w:tbl>
    <w:p w14:paraId="1D62D9E5" w14:textId="77777777" w:rsidR="001C368B" w:rsidRPr="001C368B" w:rsidRDefault="001C368B">
      <w:pPr>
        <w:spacing w:after="0" w:line="240" w:lineRule="auto"/>
        <w:rPr>
          <w:rFonts w:asciiTheme="minorHAnsi" w:eastAsia="Times New Roman" w:hAnsiTheme="minorHAnsi" w:cstheme="minorHAnsi"/>
          <w:bCs/>
          <w:szCs w:val="23"/>
        </w:rPr>
      </w:pPr>
    </w:p>
    <w:p w14:paraId="6C86AE4D" w14:textId="77777777" w:rsidR="00806B07" w:rsidRDefault="00806B07">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63CD7ADF" w14:textId="1A6A0406" w:rsidR="0059405F" w:rsidRPr="00E5029B" w:rsidRDefault="0059405F" w:rsidP="0059405F">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Methods</w:t>
      </w:r>
    </w:p>
    <w:p w14:paraId="4BA4BBD3" w14:textId="7F61B698" w:rsidR="00F47252" w:rsidRDefault="0059405F" w:rsidP="00F47252">
      <w:pPr>
        <w:pStyle w:val="nrpsNormal"/>
        <w:rPr>
          <w:rFonts w:asciiTheme="minorHAnsi" w:hAnsiTheme="minorHAnsi" w:cstheme="minorHAnsi"/>
        </w:rPr>
      </w:pPr>
      <w:r w:rsidRPr="00E5029B">
        <w:rPr>
          <w:rFonts w:asciiTheme="minorHAnsi" w:hAnsiTheme="minorHAnsi" w:cstheme="minorHAnsi"/>
        </w:rPr>
        <w:t>(</w:t>
      </w:r>
      <w:r w:rsidR="00E63405" w:rsidRPr="00E5029B">
        <w:rPr>
          <w:rFonts w:asciiTheme="minorHAnsi" w:hAnsiTheme="minorHAnsi" w:cstheme="minorHAnsi"/>
        </w:rPr>
        <w:t xml:space="preserve">Describes the data creation methods. Includes enough detail for future users to correctly use the data. </w:t>
      </w:r>
      <w:r w:rsidR="00F47252" w:rsidRPr="00E5029B">
        <w:rPr>
          <w:rFonts w:asciiTheme="minorHAnsi" w:hAnsiTheme="minorHAnsi" w:cstheme="minorHAnsi"/>
        </w:rPr>
        <w:t xml:space="preserve">Be specific about the study design and field and lab methods for collecting and processing the data. </w:t>
      </w:r>
      <w:r w:rsidR="00E31D05" w:rsidRPr="00E5029B">
        <w:rPr>
          <w:rFonts w:asciiTheme="minorHAnsi" w:hAnsiTheme="minorHAnsi" w:cstheme="minorHAnsi"/>
        </w:rPr>
        <w:t>Protocol</w:t>
      </w:r>
      <w:r w:rsidR="00F47252" w:rsidRPr="00E5029B">
        <w:rPr>
          <w:rFonts w:asciiTheme="minorHAnsi" w:hAnsiTheme="minorHAnsi" w:cstheme="minorHAnsi"/>
        </w:rPr>
        <w:t xml:space="preserve"> c</w:t>
      </w:r>
      <w:r w:rsidR="00E31D05" w:rsidRPr="00E5029B">
        <w:rPr>
          <w:rFonts w:asciiTheme="minorHAnsi" w:hAnsiTheme="minorHAnsi" w:cstheme="minorHAnsi"/>
        </w:rPr>
        <w:t>an be cited</w:t>
      </w:r>
      <w:r w:rsidR="00F47252" w:rsidRPr="00E5029B">
        <w:rPr>
          <w:rFonts w:asciiTheme="minorHAnsi" w:hAnsiTheme="minorHAnsi" w:cstheme="minorHAnsi"/>
        </w:rPr>
        <w:t>.</w:t>
      </w:r>
      <w:r w:rsidR="00B72EB4" w:rsidRPr="00E5029B">
        <w:rPr>
          <w:rFonts w:asciiTheme="minorHAnsi" w:eastAsiaTheme="minorHAnsi" w:hAnsiTheme="minorHAnsi" w:cstheme="minorHAnsi"/>
          <w:color w:val="1D1F21"/>
          <w:sz w:val="27"/>
          <w:szCs w:val="27"/>
          <w:shd w:val="clear" w:color="auto" w:fill="FFFFFF"/>
        </w:rPr>
        <w:t xml:space="preserve"> </w:t>
      </w:r>
      <w:r w:rsidR="00B72EB4" w:rsidRPr="00E5029B">
        <w:rPr>
          <w:rFonts w:asciiTheme="minorHAnsi" w:hAnsiTheme="minorHAnsi" w:cstheme="minorHAnsi"/>
        </w:rPr>
        <w:t>It may</w:t>
      </w:r>
      <w:r w:rsidR="00E31D05" w:rsidRPr="00E5029B">
        <w:rPr>
          <w:rFonts w:asciiTheme="minorHAnsi" w:hAnsiTheme="minorHAnsi" w:cstheme="minorHAnsi"/>
        </w:rPr>
        <w:t xml:space="preserve"> also</w:t>
      </w:r>
      <w:r w:rsidR="00B72EB4" w:rsidRPr="00E5029B">
        <w:rPr>
          <w:rFonts w:asciiTheme="minorHAnsi" w:hAnsiTheme="minorHAnsi" w:cstheme="minorHAnsi"/>
        </w:rPr>
        <w:t xml:space="preserve"> be appropriate to cite the datasets that were ingested to generate the data package, software (e.g. R), packages (e.g. </w:t>
      </w:r>
      <w:proofErr w:type="spellStart"/>
      <w:r w:rsidR="00B72EB4" w:rsidRPr="00E5029B">
        <w:rPr>
          <w:rFonts w:asciiTheme="minorHAnsi" w:hAnsiTheme="minorHAnsi" w:cstheme="minorHAnsi"/>
        </w:rPr>
        <w:t>dplyr</w:t>
      </w:r>
      <w:proofErr w:type="spellEnd"/>
      <w:r w:rsidR="00B72EB4" w:rsidRPr="00E5029B">
        <w:rPr>
          <w:rFonts w:asciiTheme="minorHAnsi" w:hAnsiTheme="minorHAnsi" w:cstheme="minorHAnsi"/>
        </w:rPr>
        <w:t>, ggplot2) or custom scripts.</w:t>
      </w:r>
      <w:r w:rsidR="00F47252" w:rsidRPr="00E5029B">
        <w:rPr>
          <w:rFonts w:asciiTheme="minorHAnsi" w:hAnsiTheme="minorHAnsi" w:cstheme="minorHAnsi"/>
        </w:rPr>
        <w:t>)</w:t>
      </w:r>
    </w:p>
    <w:tbl>
      <w:tblPr>
        <w:tblStyle w:val="TableGrid"/>
        <w:tblW w:w="0" w:type="auto"/>
        <w:tblLook w:val="04A0" w:firstRow="1" w:lastRow="0" w:firstColumn="1" w:lastColumn="0" w:noHBand="0" w:noVBand="1"/>
      </w:tblPr>
      <w:tblGrid>
        <w:gridCol w:w="12950"/>
      </w:tblGrid>
      <w:tr w:rsidR="00806B07" w14:paraId="4AED14EF" w14:textId="77777777" w:rsidTr="2EB25C3E">
        <w:trPr>
          <w:trHeight w:val="3347"/>
        </w:trPr>
        <w:tc>
          <w:tcPr>
            <w:tcW w:w="12950" w:type="dxa"/>
          </w:tcPr>
          <w:p w14:paraId="71582595" w14:textId="34C54087" w:rsidR="00806B07" w:rsidRDefault="08739D72" w:rsidP="2A73F221">
            <w:pPr>
              <w:pStyle w:val="nrpsNormal"/>
              <w:rPr>
                <w:rFonts w:asciiTheme="minorHAnsi" w:hAnsiTheme="minorHAnsi" w:cstheme="minorBidi"/>
              </w:rPr>
            </w:pPr>
            <w:r w:rsidRPr="2EB25C3E">
              <w:rPr>
                <w:rFonts w:asciiTheme="minorHAnsi" w:hAnsiTheme="minorHAnsi" w:cstheme="minorBidi"/>
              </w:rPr>
              <w:t xml:space="preserve">Sampling design for this project consisted of establishing permanent sampling reaches for each park unit, then collecting fish community data and associated habitat data at each reach.  The field data collection consisted of (1) collecting initial water quality data, (2) sampling fish within the reach and then processing fish samples, (3) collecting habitat data, (4) collecting water discharge data and (5) collecting final measures of water quality. Fish were sampled either using </w:t>
            </w:r>
            <w:proofErr w:type="spellStart"/>
            <w:r w:rsidRPr="2EB25C3E">
              <w:rPr>
                <w:rFonts w:asciiTheme="minorHAnsi" w:hAnsiTheme="minorHAnsi" w:cstheme="minorBidi"/>
              </w:rPr>
              <w:t>electrofish</w:t>
            </w:r>
            <w:proofErr w:type="spellEnd"/>
            <w:r w:rsidRPr="2EB25C3E">
              <w:rPr>
                <w:rFonts w:asciiTheme="minorHAnsi" w:hAnsiTheme="minorHAnsi" w:cstheme="minorBidi"/>
              </w:rPr>
              <w:t xml:space="preserve"> methods for large rivers, </w:t>
            </w:r>
            <w:proofErr w:type="gramStart"/>
            <w:r w:rsidRPr="2EB25C3E">
              <w:rPr>
                <w:rFonts w:asciiTheme="minorHAnsi" w:hAnsiTheme="minorHAnsi" w:cstheme="minorBidi"/>
              </w:rPr>
              <w:t>springs</w:t>
            </w:r>
            <w:proofErr w:type="gramEnd"/>
            <w:r w:rsidRPr="2EB25C3E">
              <w:rPr>
                <w:rFonts w:asciiTheme="minorHAnsi" w:hAnsiTheme="minorHAnsi" w:cstheme="minorBidi"/>
              </w:rPr>
              <w:t xml:space="preserve"> and streams or </w:t>
            </w:r>
            <w:proofErr w:type="spellStart"/>
            <w:r w:rsidR="3D00A1CC" w:rsidRPr="2EB25C3E">
              <w:rPr>
                <w:rFonts w:asciiTheme="minorHAnsi" w:hAnsiTheme="minorHAnsi" w:cstheme="minorBidi"/>
              </w:rPr>
              <w:t>electrofish</w:t>
            </w:r>
            <w:proofErr w:type="spellEnd"/>
            <w:r w:rsidR="3D00A1CC" w:rsidRPr="2EB25C3E">
              <w:rPr>
                <w:rFonts w:asciiTheme="minorHAnsi" w:hAnsiTheme="minorHAnsi" w:cstheme="minorBidi"/>
              </w:rPr>
              <w:t xml:space="preserve"> and </w:t>
            </w:r>
            <w:r w:rsidRPr="2EB25C3E">
              <w:rPr>
                <w:rFonts w:asciiTheme="minorHAnsi" w:hAnsiTheme="minorHAnsi" w:cstheme="minorBidi"/>
              </w:rPr>
              <w:t xml:space="preserve">seine methods for small prairie streams. Water quality and site condition measures included weather </w:t>
            </w:r>
            <w:r w:rsidR="5F7BF982" w:rsidRPr="2EB25C3E">
              <w:rPr>
                <w:rFonts w:asciiTheme="minorHAnsi" w:hAnsiTheme="minorHAnsi" w:cstheme="minorBidi"/>
              </w:rPr>
              <w:t>conditions, water</w:t>
            </w:r>
            <w:r w:rsidRPr="2EB25C3E">
              <w:rPr>
                <w:rFonts w:asciiTheme="minorHAnsi" w:hAnsiTheme="minorHAnsi" w:cstheme="minorBidi"/>
              </w:rPr>
              <w:t xml:space="preserve"> </w:t>
            </w:r>
            <w:r w:rsidR="03E27EC9" w:rsidRPr="2EB25C3E">
              <w:rPr>
                <w:rFonts w:asciiTheme="minorHAnsi" w:hAnsiTheme="minorHAnsi" w:cstheme="minorBidi"/>
              </w:rPr>
              <w:t>temperature</w:t>
            </w:r>
            <w:r w:rsidRPr="2EB25C3E">
              <w:rPr>
                <w:rFonts w:asciiTheme="minorHAnsi" w:hAnsiTheme="minorHAnsi" w:cstheme="minorBidi"/>
              </w:rPr>
              <w:t xml:space="preserve">, and CORE 5 water quality measures (pH, specific conductance, conductivity, dissolved </w:t>
            </w:r>
            <w:proofErr w:type="gramStart"/>
            <w:r w:rsidRPr="2EB25C3E">
              <w:rPr>
                <w:rFonts w:asciiTheme="minorHAnsi" w:hAnsiTheme="minorHAnsi" w:cstheme="minorBidi"/>
              </w:rPr>
              <w:t>oxygen</w:t>
            </w:r>
            <w:proofErr w:type="gramEnd"/>
            <w:r w:rsidRPr="2EB25C3E">
              <w:rPr>
                <w:rFonts w:asciiTheme="minorHAnsi" w:hAnsiTheme="minorHAnsi" w:cstheme="minorBidi"/>
              </w:rPr>
              <w:t xml:space="preserve"> and water turbidity). Habitat measures were taken using point-transect method and included measures of channel morphology, fish cover, and bank conditions. Water discharge measures were taken both by direct measures in the field at the reach site and from nearby hydrologic gauge stations. </w:t>
            </w:r>
          </w:p>
          <w:p w14:paraId="331F181E" w14:textId="5166A832" w:rsidR="00806B07" w:rsidRDefault="707F6E65" w:rsidP="2B5C8912">
            <w:pPr>
              <w:pStyle w:val="nrpsNormal"/>
            </w:pPr>
            <w:r w:rsidRPr="2A73F221">
              <w:rPr>
                <w:rFonts w:asciiTheme="minorHAnsi" w:hAnsiTheme="minorHAnsi" w:cstheme="minorBidi"/>
              </w:rPr>
              <w:t>Methodology protocols supporting this project include - for small streams - Dodd HR and Others. 2021. Protocol for Monitoring Fish Communities in Small Streams in the Heartland Inventory and Monitoring Network: Version 2.0. Natural Resource Report. NPS/HTLN/NRR—2021/2235. National Park Service. Fort Collins, Colorado. https://doi.org/10.36967/nrr-2284726; for springs - Dodd HR and Others. 2021. Protocol for monitoring spring communities at Ozark National Scenic River-ways, Missouri: Version 2.0. Natural Resource Report. NPS/HTLN/NRR—2021/2231. National Park Service. Fort Collins, Colorado. https://doi.org/10.36967/nrr-2284630; and for large rivers - Dodd HR and Others. 2018. Methods for monitoring fish communities of Buffalo National River and Ozark National Scenic Riverways in the Ozark Plateaus of Arkansas and Missouri, Version 2.0. Natural Resource Report. NPS/HTLN/NRR—2018/1633. National Park Service. Fort Collins, Colorado.</w:t>
            </w:r>
          </w:p>
        </w:tc>
      </w:tr>
    </w:tbl>
    <w:p w14:paraId="256CCE93" w14:textId="77777777" w:rsidR="001C368B" w:rsidRDefault="001C368B" w:rsidP="00F47252">
      <w:pPr>
        <w:pStyle w:val="nrpsNormal"/>
        <w:rPr>
          <w:rFonts w:asciiTheme="minorHAnsi" w:hAnsiTheme="minorHAnsi" w:cstheme="minorHAnsi"/>
        </w:rPr>
      </w:pPr>
    </w:p>
    <w:p w14:paraId="6DC8CB9F" w14:textId="6BD90339" w:rsidR="00804B5A" w:rsidRDefault="00C93FAB" w:rsidP="1B617FD5">
      <w:pPr>
        <w:pStyle w:val="nrpsHeading1"/>
        <w:rPr>
          <w:rFonts w:asciiTheme="minorHAnsi" w:hAnsiTheme="minorHAnsi" w:cstheme="minorBidi"/>
          <w:sz w:val="36"/>
          <w:szCs w:val="36"/>
        </w:rPr>
      </w:pPr>
      <w:commentRangeStart w:id="0"/>
      <w:r w:rsidRPr="1B617FD5">
        <w:rPr>
          <w:rFonts w:asciiTheme="minorHAnsi" w:hAnsiTheme="minorHAnsi" w:cstheme="minorBidi"/>
          <w:sz w:val="36"/>
          <w:szCs w:val="36"/>
        </w:rPr>
        <w:t>Creators</w:t>
      </w:r>
      <w:commentRangeEnd w:id="0"/>
      <w:r>
        <w:rPr>
          <w:rStyle w:val="CommentReference"/>
        </w:rPr>
        <w:commentReference w:id="0"/>
      </w:r>
    </w:p>
    <w:p w14:paraId="06C60B17" w14:textId="76A42A86" w:rsidR="003D53EC" w:rsidRPr="003D53EC" w:rsidRDefault="003D53EC" w:rsidP="003D53EC">
      <w:pPr>
        <w:pStyle w:val="nrpsNormal"/>
      </w:pPr>
      <w:r w:rsidRPr="00E5029B">
        <w:rPr>
          <w:rFonts w:asciiTheme="minorHAnsi" w:hAnsiTheme="minorHAnsi" w:cstheme="minorHAnsi"/>
          <w:b/>
          <w:bCs/>
        </w:rPr>
        <w:t xml:space="preserve">(These are the people who will show up as authors in the dataset citation. </w:t>
      </w:r>
      <w:r w:rsidRPr="00E5029B">
        <w:rPr>
          <w:rFonts w:asciiTheme="minorHAnsi" w:hAnsiTheme="minorHAnsi" w:cstheme="minorHAnsi"/>
        </w:rPr>
        <w:t>These are the individuals who have provided intellectual or other significant contributions to the creation of this dataset, much like the authors of a research paper. Valid EML requires at least one person with a </w:t>
      </w:r>
      <w:r w:rsidRPr="00E5029B">
        <w:rPr>
          <w:rFonts w:asciiTheme="minorHAnsi" w:hAnsiTheme="minorHAnsi" w:cstheme="minorHAnsi"/>
          <w:b/>
          <w:bCs/>
        </w:rPr>
        <w:t>creator</w:t>
      </w:r>
      <w:r w:rsidRPr="00E5029B">
        <w:rPr>
          <w:rFonts w:asciiTheme="minorHAnsi" w:hAnsiTheme="minorHAnsi" w:cstheme="minorHAnsi"/>
        </w:rPr>
        <w:t> role.)</w:t>
      </w:r>
    </w:p>
    <w:tbl>
      <w:tblPr>
        <w:tblStyle w:val="NPS1"/>
        <w:tblW w:w="12960" w:type="dxa"/>
        <w:tblLayout w:type="fixed"/>
        <w:tblLook w:val="0020" w:firstRow="1" w:lastRow="0" w:firstColumn="0" w:lastColumn="0" w:noHBand="0" w:noVBand="0"/>
      </w:tblPr>
      <w:tblGrid>
        <w:gridCol w:w="1260"/>
        <w:gridCol w:w="945"/>
        <w:gridCol w:w="1485"/>
        <w:gridCol w:w="1684"/>
        <w:gridCol w:w="2460"/>
        <w:gridCol w:w="3146"/>
        <w:gridCol w:w="1980"/>
      </w:tblGrid>
      <w:tr w:rsidR="00BF7E34" w:rsidRPr="00E5029B" w14:paraId="3DE6444F" w14:textId="77777777" w:rsidTr="2EB25C3E">
        <w:trPr>
          <w:cnfStyle w:val="100000000000" w:firstRow="1" w:lastRow="0" w:firstColumn="0" w:lastColumn="0" w:oddVBand="0" w:evenVBand="0" w:oddHBand="0" w:evenHBand="0" w:firstRowFirstColumn="0" w:firstRowLastColumn="0" w:lastRowFirstColumn="0" w:lastRowLastColumn="0"/>
          <w:trHeight w:val="718"/>
        </w:trPr>
        <w:tc>
          <w:tcPr>
            <w:tcW w:w="1260" w:type="dxa"/>
          </w:tcPr>
          <w:p w14:paraId="5BBD4E35"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lastRenderedPageBreak/>
              <w:t>First Name</w:t>
            </w:r>
          </w:p>
        </w:tc>
        <w:tc>
          <w:tcPr>
            <w:tcW w:w="945" w:type="dxa"/>
          </w:tcPr>
          <w:p w14:paraId="086E407E"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tcW w:w="1485" w:type="dxa"/>
          </w:tcPr>
          <w:p w14:paraId="08ACD135"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tcW w:w="1684" w:type="dxa"/>
          </w:tcPr>
          <w:p w14:paraId="68E290E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tcW w:w="2460" w:type="dxa"/>
          </w:tcPr>
          <w:p w14:paraId="56DDE60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mail address</w:t>
            </w:r>
          </w:p>
        </w:tc>
        <w:tc>
          <w:tcPr>
            <w:tcW w:w="3146" w:type="dxa"/>
          </w:tcPr>
          <w:p w14:paraId="19CE7AE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tcW w:w="1980" w:type="dxa"/>
          </w:tcPr>
          <w:p w14:paraId="214DBA06"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00BF7E34" w:rsidRPr="00E5029B" w14:paraId="6F5A7423" w14:textId="77777777" w:rsidTr="2EB25C3E">
        <w:trPr>
          <w:trHeight w:val="366"/>
        </w:trPr>
        <w:tc>
          <w:tcPr>
            <w:tcW w:w="1260" w:type="dxa"/>
          </w:tcPr>
          <w:p w14:paraId="45D75328" w14:textId="3A000D65" w:rsidR="00BF7E34" w:rsidRPr="00E5029B" w:rsidRDefault="6DEAEEC6"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Hope</w:t>
            </w:r>
          </w:p>
        </w:tc>
        <w:tc>
          <w:tcPr>
            <w:tcW w:w="945" w:type="dxa"/>
          </w:tcPr>
          <w:p w14:paraId="709DF1CE" w14:textId="4658ABF8" w:rsidR="00BF7E34" w:rsidRPr="00E5029B" w:rsidRDefault="6DEAEEC6"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R.</w:t>
            </w:r>
          </w:p>
        </w:tc>
        <w:tc>
          <w:tcPr>
            <w:tcW w:w="1485" w:type="dxa"/>
          </w:tcPr>
          <w:p w14:paraId="76526897" w14:textId="06C8BC53" w:rsidR="00BF7E34" w:rsidRPr="00E5029B" w:rsidRDefault="6DEAEEC6"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Dodd</w:t>
            </w:r>
          </w:p>
        </w:tc>
        <w:tc>
          <w:tcPr>
            <w:tcW w:w="1684" w:type="dxa"/>
          </w:tcPr>
          <w:p w14:paraId="52835354"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2460" w:type="dxa"/>
          </w:tcPr>
          <w:p w14:paraId="13209BB4" w14:textId="0A7676A3" w:rsidR="00BF7E34" w:rsidRPr="00E5029B" w:rsidRDefault="6DEAEEC6"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hope_dodd@nps.gov</w:t>
            </w:r>
          </w:p>
        </w:tc>
        <w:tc>
          <w:tcPr>
            <w:tcW w:w="3146" w:type="dxa"/>
          </w:tcPr>
          <w:p w14:paraId="6502083A"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980" w:type="dxa"/>
          </w:tcPr>
          <w:p w14:paraId="1A028FFC" w14:textId="77777777" w:rsidR="00BF7E34" w:rsidRPr="00E5029B" w:rsidRDefault="00BF7E34" w:rsidP="003D53EC">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Creator</w:t>
            </w:r>
          </w:p>
        </w:tc>
      </w:tr>
      <w:tr w:rsidR="00BF7E34" w:rsidRPr="00E5029B" w14:paraId="71EAB3F6" w14:textId="77777777" w:rsidTr="2EB25C3E">
        <w:trPr>
          <w:trHeight w:val="366"/>
        </w:trPr>
        <w:tc>
          <w:tcPr>
            <w:tcW w:w="1260" w:type="dxa"/>
          </w:tcPr>
          <w:p w14:paraId="7C264864" w14:textId="40449F55" w:rsidR="00BF7E34" w:rsidRPr="00E5029B" w:rsidRDefault="00BF7E34" w:rsidP="2B5C8912">
            <w:pPr>
              <w:pStyle w:val="nrpsTableheader"/>
              <w:rPr>
                <w:rFonts w:asciiTheme="minorHAnsi" w:hAnsiTheme="minorHAnsi" w:cstheme="minorBidi"/>
                <w:b w:val="0"/>
                <w:color w:val="auto"/>
                <w:sz w:val="22"/>
                <w:szCs w:val="22"/>
              </w:rPr>
            </w:pPr>
          </w:p>
        </w:tc>
        <w:tc>
          <w:tcPr>
            <w:tcW w:w="945" w:type="dxa"/>
          </w:tcPr>
          <w:p w14:paraId="63B410E6" w14:textId="776EE301" w:rsidR="00BF7E34" w:rsidRPr="00E5029B" w:rsidRDefault="00BF7E34" w:rsidP="2B5C8912">
            <w:pPr>
              <w:pStyle w:val="nrpsTableheader"/>
              <w:rPr>
                <w:rFonts w:asciiTheme="minorHAnsi" w:hAnsiTheme="minorHAnsi" w:cstheme="minorBidi"/>
                <w:b w:val="0"/>
                <w:color w:val="auto"/>
                <w:sz w:val="22"/>
                <w:szCs w:val="22"/>
              </w:rPr>
            </w:pPr>
          </w:p>
        </w:tc>
        <w:tc>
          <w:tcPr>
            <w:tcW w:w="1485" w:type="dxa"/>
          </w:tcPr>
          <w:p w14:paraId="0DF9290A" w14:textId="3614A9DD" w:rsidR="00BF7E34" w:rsidRPr="00E5029B" w:rsidRDefault="00BF7E34" w:rsidP="2B5C8912">
            <w:pPr>
              <w:pStyle w:val="nrpsTableheader"/>
              <w:rPr>
                <w:rFonts w:asciiTheme="minorHAnsi" w:hAnsiTheme="minorHAnsi" w:cstheme="minorBidi"/>
                <w:b w:val="0"/>
                <w:color w:val="auto"/>
                <w:sz w:val="22"/>
                <w:szCs w:val="22"/>
              </w:rPr>
            </w:pPr>
          </w:p>
        </w:tc>
        <w:tc>
          <w:tcPr>
            <w:tcW w:w="1684" w:type="dxa"/>
          </w:tcPr>
          <w:p w14:paraId="2AA8242C"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2460" w:type="dxa"/>
          </w:tcPr>
          <w:p w14:paraId="0F808707" w14:textId="01E3BDB8" w:rsidR="00BF7E34" w:rsidRPr="00E5029B" w:rsidRDefault="00BF7E34" w:rsidP="2B5C8912">
            <w:pPr>
              <w:pStyle w:val="nrpsTableheader"/>
              <w:rPr>
                <w:rFonts w:asciiTheme="minorHAnsi" w:hAnsiTheme="minorHAnsi" w:cstheme="minorBidi"/>
                <w:b w:val="0"/>
                <w:color w:val="auto"/>
                <w:sz w:val="22"/>
                <w:szCs w:val="22"/>
              </w:rPr>
            </w:pPr>
          </w:p>
        </w:tc>
        <w:tc>
          <w:tcPr>
            <w:tcW w:w="3146" w:type="dxa"/>
          </w:tcPr>
          <w:p w14:paraId="50C8BF41"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980" w:type="dxa"/>
          </w:tcPr>
          <w:p w14:paraId="405E04CB" w14:textId="493A7A79" w:rsidR="00BF7E34" w:rsidRPr="00E5029B" w:rsidRDefault="00BF7E34" w:rsidP="2B5C8912">
            <w:pPr>
              <w:pStyle w:val="nrpsTableheader"/>
              <w:rPr>
                <w:rFonts w:asciiTheme="minorHAnsi" w:hAnsiTheme="minorHAnsi" w:cstheme="minorBidi"/>
                <w:b w:val="0"/>
                <w:color w:val="auto"/>
                <w:sz w:val="22"/>
                <w:szCs w:val="22"/>
              </w:rPr>
            </w:pPr>
          </w:p>
        </w:tc>
      </w:tr>
      <w:tr w:rsidR="003D53EC" w:rsidRPr="00E5029B" w14:paraId="6C2CC63A" w14:textId="77777777" w:rsidTr="2EB25C3E">
        <w:trPr>
          <w:trHeight w:val="366"/>
        </w:trPr>
        <w:tc>
          <w:tcPr>
            <w:tcW w:w="1260" w:type="dxa"/>
          </w:tcPr>
          <w:p w14:paraId="6F69D6A8"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945" w:type="dxa"/>
          </w:tcPr>
          <w:p w14:paraId="4A5CCD43"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485" w:type="dxa"/>
          </w:tcPr>
          <w:p w14:paraId="653B6246"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684" w:type="dxa"/>
          </w:tcPr>
          <w:p w14:paraId="3235F697"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2460" w:type="dxa"/>
          </w:tcPr>
          <w:p w14:paraId="5B41CC8E"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3146" w:type="dxa"/>
          </w:tcPr>
          <w:p w14:paraId="06514B4A"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77C21857" w14:textId="77777777" w:rsidR="003D53EC" w:rsidRPr="00E5029B" w:rsidRDefault="003D53EC" w:rsidP="003D53EC">
            <w:pPr>
              <w:pStyle w:val="nrpsTableheader"/>
              <w:rPr>
                <w:rFonts w:asciiTheme="minorHAnsi" w:hAnsiTheme="minorHAnsi" w:cstheme="minorHAnsi"/>
                <w:b w:val="0"/>
                <w:bCs/>
                <w:color w:val="auto"/>
                <w:sz w:val="22"/>
                <w:szCs w:val="24"/>
              </w:rPr>
            </w:pPr>
          </w:p>
        </w:tc>
      </w:tr>
      <w:tr w:rsidR="003D53EC" w:rsidRPr="00E5029B" w14:paraId="2B10B3FB" w14:textId="77777777" w:rsidTr="2EB25C3E">
        <w:trPr>
          <w:trHeight w:val="366"/>
        </w:trPr>
        <w:tc>
          <w:tcPr>
            <w:tcW w:w="1260" w:type="dxa"/>
          </w:tcPr>
          <w:p w14:paraId="4BE0F9A5"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945" w:type="dxa"/>
          </w:tcPr>
          <w:p w14:paraId="10D608C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485" w:type="dxa"/>
          </w:tcPr>
          <w:p w14:paraId="7E1BB253"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684" w:type="dxa"/>
          </w:tcPr>
          <w:p w14:paraId="079519E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2460" w:type="dxa"/>
          </w:tcPr>
          <w:p w14:paraId="7E0FA794"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3146" w:type="dxa"/>
          </w:tcPr>
          <w:p w14:paraId="399CD1DA"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502B600D" w14:textId="77777777" w:rsidR="003D53EC" w:rsidRPr="00E5029B" w:rsidRDefault="003D53EC" w:rsidP="003D53EC">
            <w:pPr>
              <w:pStyle w:val="nrpsTableheader"/>
              <w:rPr>
                <w:rFonts w:asciiTheme="minorHAnsi" w:hAnsiTheme="minorHAnsi" w:cstheme="minorHAnsi"/>
                <w:b w:val="0"/>
                <w:bCs/>
                <w:color w:val="auto"/>
                <w:sz w:val="22"/>
                <w:szCs w:val="24"/>
              </w:rPr>
            </w:pPr>
          </w:p>
        </w:tc>
      </w:tr>
      <w:tr w:rsidR="003D53EC" w:rsidRPr="00E5029B" w14:paraId="210656FC" w14:textId="77777777" w:rsidTr="2EB25C3E">
        <w:trPr>
          <w:trHeight w:val="366"/>
        </w:trPr>
        <w:tc>
          <w:tcPr>
            <w:tcW w:w="1260" w:type="dxa"/>
          </w:tcPr>
          <w:p w14:paraId="75B64973"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945" w:type="dxa"/>
          </w:tcPr>
          <w:p w14:paraId="6D2CB8A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485" w:type="dxa"/>
          </w:tcPr>
          <w:p w14:paraId="67B51D35"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684" w:type="dxa"/>
          </w:tcPr>
          <w:p w14:paraId="2A2E772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2460" w:type="dxa"/>
          </w:tcPr>
          <w:p w14:paraId="539E31DD"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3146" w:type="dxa"/>
          </w:tcPr>
          <w:p w14:paraId="76EBE08B"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52123EF6" w14:textId="77777777" w:rsidR="003D53EC" w:rsidRPr="00E5029B" w:rsidRDefault="003D53EC" w:rsidP="003D53EC">
            <w:pPr>
              <w:pStyle w:val="nrpsTableheader"/>
              <w:rPr>
                <w:rFonts w:asciiTheme="minorHAnsi" w:hAnsiTheme="minorHAnsi" w:cstheme="minorHAnsi"/>
                <w:b w:val="0"/>
                <w:bCs/>
                <w:color w:val="auto"/>
                <w:sz w:val="22"/>
                <w:szCs w:val="24"/>
              </w:rPr>
            </w:pPr>
          </w:p>
        </w:tc>
      </w:tr>
    </w:tbl>
    <w:p w14:paraId="4B388853" w14:textId="776B87BF" w:rsidR="00804B5A" w:rsidRDefault="00BF7E34" w:rsidP="00B0394B">
      <w:pPr>
        <w:pStyle w:val="nrpsNormal"/>
        <w:rPr>
          <w:rFonts w:asciiTheme="minorHAnsi" w:hAnsiTheme="minorHAnsi" w:cstheme="minorHAnsi"/>
        </w:rPr>
      </w:pPr>
      <w:r w:rsidRPr="00E5029B">
        <w:rPr>
          <w:rFonts w:asciiTheme="minorHAnsi" w:hAnsiTheme="minorHAnsi" w:cstheme="minorHAnsi"/>
          <w:b/>
          <w:bCs/>
        </w:rPr>
        <w:t xml:space="preserve"> </w:t>
      </w:r>
    </w:p>
    <w:p w14:paraId="51951AE4" w14:textId="77777777" w:rsidR="004C72D4" w:rsidRPr="00E5029B" w:rsidRDefault="004C72D4" w:rsidP="00B0394B">
      <w:pPr>
        <w:pStyle w:val="nrpsNormal"/>
        <w:rPr>
          <w:rFonts w:asciiTheme="minorHAnsi" w:hAnsiTheme="minorHAnsi" w:cstheme="minorHAnsi"/>
          <w:b/>
        </w:rPr>
      </w:pPr>
    </w:p>
    <w:p w14:paraId="3ACD6E62" w14:textId="0415421E"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Other personnel names and roles </w:t>
      </w:r>
    </w:p>
    <w:p w14:paraId="18BC6749" w14:textId="79136FCD" w:rsidR="00FF743B" w:rsidRPr="00E5029B" w:rsidRDefault="00804B5A" w:rsidP="00243F78">
      <w:pPr>
        <w:pStyle w:val="nrpsNormal"/>
        <w:rPr>
          <w:rFonts w:asciiTheme="minorHAnsi" w:hAnsiTheme="minorHAnsi" w:cstheme="minorHAnsi"/>
        </w:rPr>
      </w:pPr>
      <w:r w:rsidRPr="00E5029B">
        <w:rPr>
          <w:rFonts w:asciiTheme="minorHAnsi" w:hAnsiTheme="minorHAnsi" w:cstheme="minorHAnsi"/>
        </w:rPr>
        <w:t xml:space="preserve">(Who should a data user contact with questions about these data? You </w:t>
      </w:r>
      <w:r w:rsidRPr="00E5029B">
        <w:rPr>
          <w:rFonts w:asciiTheme="minorHAnsi" w:hAnsiTheme="minorHAnsi" w:cstheme="minorHAnsi"/>
          <w:b/>
          <w:bCs/>
        </w:rPr>
        <w:t>must</w:t>
      </w:r>
      <w:r w:rsidRPr="00E5029B">
        <w:rPr>
          <w:rFonts w:asciiTheme="minorHAnsi" w:hAnsiTheme="minorHAnsi" w:cstheme="minorHAnsi"/>
        </w:rPr>
        <w:t xml:space="preserve"> enter a person or organization name to serve as the </w:t>
      </w:r>
      <w:r w:rsidRPr="00E5029B">
        <w:rPr>
          <w:rFonts w:asciiTheme="minorHAnsi" w:hAnsiTheme="minorHAnsi" w:cstheme="minorHAnsi"/>
          <w:b/>
          <w:bCs/>
        </w:rPr>
        <w:t>contact</w:t>
      </w:r>
      <w:r w:rsidRPr="00E5029B">
        <w:rPr>
          <w:rFonts w:asciiTheme="minorHAnsi" w:hAnsiTheme="minorHAnsi" w:cstheme="minorHAnsi"/>
        </w:rPr>
        <w:t xml:space="preserve"> for this dataset. </w:t>
      </w:r>
      <w:r w:rsidR="00D51AEF" w:rsidRPr="00E5029B">
        <w:rPr>
          <w:rFonts w:asciiTheme="minorHAnsi" w:hAnsiTheme="minorHAnsi" w:cstheme="minorHAnsi"/>
        </w:rPr>
        <w:t>If this is the same person as the creator, list that person twice.</w:t>
      </w:r>
      <w:r w:rsidRPr="00E5029B">
        <w:rPr>
          <w:rFonts w:asciiTheme="minorHAnsi" w:hAnsiTheme="minorHAnsi" w:cstheme="minorHAnsi"/>
        </w:rPr>
        <w:t xml:space="preserve"> You may also list other personnel who participated in the project (such as field crew, lab tech, data entry etc.)</w:t>
      </w:r>
      <w:r w:rsidR="00C93FAB">
        <w:rPr>
          <w:rFonts w:asciiTheme="minorHAnsi" w:hAnsiTheme="minorHAnsi" w:cstheme="minorHAnsi"/>
        </w:rPr>
        <w:t xml:space="preserve"> </w:t>
      </w:r>
      <w:r w:rsidR="00CC6410" w:rsidRPr="00E5029B">
        <w:rPr>
          <w:rFonts w:asciiTheme="minorHAnsi" w:hAnsiTheme="minorHAnsi" w:cstheme="minorHAnsi"/>
        </w:rPr>
        <w:t>Persons serving more than one role are listed on separate lines.</w:t>
      </w:r>
      <w:r w:rsidR="00FF743B" w:rsidRPr="00E5029B">
        <w:rPr>
          <w:rFonts w:asciiTheme="minorHAnsi" w:hAnsiTheme="minorHAnsi" w:cstheme="minorHAnsi"/>
        </w:rPr>
        <w:t xml:space="preserve"> Other roles (e.g. Field Technician) will be listed as associated parties to the data. Their specific role (e.g. “Field Tech” will also be listed in metadata)</w:t>
      </w:r>
      <w:r w:rsidRPr="00E5029B">
        <w:rPr>
          <w:rFonts w:asciiTheme="minorHAnsi" w:hAnsiTheme="minorHAnsi" w:cstheme="minorHAnsi"/>
        </w:rPr>
        <w:t>)</w:t>
      </w:r>
    </w:p>
    <w:tbl>
      <w:tblPr>
        <w:tblStyle w:val="NPS1"/>
        <w:tblW w:w="5000" w:type="pct"/>
        <w:tblLook w:val="04A0" w:firstRow="1" w:lastRow="0" w:firstColumn="1" w:lastColumn="0" w:noHBand="0" w:noVBand="1"/>
      </w:tblPr>
      <w:tblGrid>
        <w:gridCol w:w="1398"/>
        <w:gridCol w:w="999"/>
        <w:gridCol w:w="1698"/>
        <w:gridCol w:w="1899"/>
        <w:gridCol w:w="2599"/>
        <w:gridCol w:w="3598"/>
        <w:gridCol w:w="2199"/>
      </w:tblGrid>
      <w:tr w:rsidR="00903D41" w:rsidRPr="00E5029B" w14:paraId="06CDBC16" w14:textId="77777777" w:rsidTr="2EB25C3E">
        <w:trPr>
          <w:cnfStyle w:val="100000000000" w:firstRow="1" w:lastRow="0" w:firstColumn="0" w:lastColumn="0" w:oddVBand="0" w:evenVBand="0" w:oddHBand="0" w:evenHBand="0" w:firstRowFirstColumn="0" w:firstRowLastColumn="0" w:lastRowFirstColumn="0" w:lastRowLastColumn="0"/>
          <w:trHeight w:val="549"/>
        </w:trPr>
        <w:tc>
          <w:tcPr>
            <w:tcW w:w="486" w:type="pct"/>
          </w:tcPr>
          <w:p w14:paraId="70BF71B0"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First Name</w:t>
            </w:r>
          </w:p>
        </w:tc>
        <w:tc>
          <w:tcPr>
            <w:tcW w:w="347" w:type="pct"/>
          </w:tcPr>
          <w:p w14:paraId="7B795D8D"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tcW w:w="590" w:type="pct"/>
          </w:tcPr>
          <w:p w14:paraId="7A06EAB9"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tcW w:w="660" w:type="pct"/>
          </w:tcPr>
          <w:p w14:paraId="7667A8D3"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tcW w:w="903" w:type="pct"/>
          </w:tcPr>
          <w:p w14:paraId="01C49CF8"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e-mail address</w:t>
            </w:r>
          </w:p>
        </w:tc>
        <w:tc>
          <w:tcPr>
            <w:tcW w:w="1250" w:type="pct"/>
          </w:tcPr>
          <w:p w14:paraId="6EC68260"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tcW w:w="764" w:type="pct"/>
          </w:tcPr>
          <w:p w14:paraId="50848421"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00A903AB" w:rsidRPr="00E5029B" w14:paraId="69DA66DC" w14:textId="77777777" w:rsidTr="2EB25C3E">
        <w:trPr>
          <w:trHeight w:val="252"/>
        </w:trPr>
        <w:tc>
          <w:tcPr>
            <w:tcW w:w="486" w:type="pct"/>
          </w:tcPr>
          <w:p w14:paraId="1DB54028" w14:textId="55D7A8F0" w:rsidR="00804B5A" w:rsidRPr="00E5029B" w:rsidRDefault="2DE7B5C2"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Gareth</w:t>
            </w:r>
          </w:p>
        </w:tc>
        <w:tc>
          <w:tcPr>
            <w:tcW w:w="347" w:type="pct"/>
          </w:tcPr>
          <w:p w14:paraId="4D6AFFCB" w14:textId="6CB9421C" w:rsidR="00804B5A" w:rsidRPr="00E5029B" w:rsidRDefault="280CD7F5"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A.</w:t>
            </w:r>
          </w:p>
        </w:tc>
        <w:tc>
          <w:tcPr>
            <w:tcW w:w="590" w:type="pct"/>
          </w:tcPr>
          <w:p w14:paraId="1CE3F09B" w14:textId="54B91329" w:rsidR="00804B5A" w:rsidRPr="00E5029B" w:rsidRDefault="2DE7B5C2"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Rowell</w:t>
            </w:r>
          </w:p>
        </w:tc>
        <w:tc>
          <w:tcPr>
            <w:tcW w:w="660" w:type="pct"/>
          </w:tcPr>
          <w:p w14:paraId="6F922653"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903" w:type="pct"/>
          </w:tcPr>
          <w:p w14:paraId="54D52AF3" w14:textId="3977EF4E" w:rsidR="00804B5A" w:rsidRPr="00E5029B" w:rsidRDefault="2DE7B5C2" w:rsidP="2B5C8912">
            <w:pPr>
              <w:pStyle w:val="nrpsTableheader"/>
              <w:rPr>
                <w:rFonts w:asciiTheme="minorHAnsi" w:hAnsiTheme="minorHAnsi" w:cstheme="minorBidi"/>
                <w:b w:val="0"/>
                <w:color w:val="auto"/>
                <w:sz w:val="22"/>
                <w:szCs w:val="22"/>
              </w:rPr>
            </w:pPr>
            <w:r w:rsidRPr="2B5C8912">
              <w:rPr>
                <w:rFonts w:asciiTheme="minorHAnsi" w:hAnsiTheme="minorHAnsi" w:cstheme="minorBidi"/>
                <w:b w:val="0"/>
                <w:color w:val="auto"/>
                <w:sz w:val="22"/>
                <w:szCs w:val="22"/>
              </w:rPr>
              <w:t>gareth_rowell@nps.gov</w:t>
            </w:r>
          </w:p>
        </w:tc>
        <w:tc>
          <w:tcPr>
            <w:tcW w:w="1250" w:type="pct"/>
          </w:tcPr>
          <w:p w14:paraId="10DD7C3B"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764" w:type="pct"/>
          </w:tcPr>
          <w:p w14:paraId="1BF38FA5" w14:textId="77777777" w:rsidR="00804B5A" w:rsidRPr="00E5029B" w:rsidRDefault="00804B5A" w:rsidP="00A903AB">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Contact</w:t>
            </w:r>
          </w:p>
        </w:tc>
      </w:tr>
      <w:tr w:rsidR="00A903AB" w:rsidRPr="00E5029B" w14:paraId="21D08F21" w14:textId="77777777" w:rsidTr="2EB25C3E">
        <w:trPr>
          <w:trHeight w:val="252"/>
        </w:trPr>
        <w:tc>
          <w:tcPr>
            <w:tcW w:w="486" w:type="pct"/>
          </w:tcPr>
          <w:p w14:paraId="7AA8EF6B" w14:textId="7D8E7047" w:rsidR="00804B5A" w:rsidRPr="00E5029B" w:rsidRDefault="00804B5A" w:rsidP="2B5C8912">
            <w:pPr>
              <w:pStyle w:val="nrpsTableheader"/>
              <w:rPr>
                <w:rFonts w:asciiTheme="minorHAnsi" w:hAnsiTheme="minorHAnsi" w:cstheme="minorBidi"/>
                <w:b w:val="0"/>
                <w:color w:val="auto"/>
                <w:sz w:val="22"/>
                <w:szCs w:val="22"/>
              </w:rPr>
            </w:pPr>
          </w:p>
        </w:tc>
        <w:tc>
          <w:tcPr>
            <w:tcW w:w="347" w:type="pct"/>
          </w:tcPr>
          <w:p w14:paraId="3DF5D27C" w14:textId="3A58C174" w:rsidR="00804B5A" w:rsidRPr="00E5029B" w:rsidRDefault="00804B5A" w:rsidP="2B5C8912">
            <w:pPr>
              <w:pStyle w:val="nrpsTableheader"/>
              <w:rPr>
                <w:rFonts w:asciiTheme="minorHAnsi" w:hAnsiTheme="minorHAnsi" w:cstheme="minorBidi"/>
                <w:b w:val="0"/>
                <w:color w:val="auto"/>
                <w:sz w:val="22"/>
                <w:szCs w:val="22"/>
              </w:rPr>
            </w:pPr>
          </w:p>
        </w:tc>
        <w:tc>
          <w:tcPr>
            <w:tcW w:w="590" w:type="pct"/>
          </w:tcPr>
          <w:p w14:paraId="1A98A735" w14:textId="2378A910" w:rsidR="00804B5A" w:rsidRPr="00E5029B" w:rsidRDefault="00804B5A" w:rsidP="2B5C8912">
            <w:pPr>
              <w:pStyle w:val="nrpsTableheader"/>
              <w:rPr>
                <w:rFonts w:asciiTheme="minorHAnsi" w:hAnsiTheme="minorHAnsi" w:cstheme="minorBidi"/>
                <w:b w:val="0"/>
                <w:color w:val="auto"/>
                <w:sz w:val="22"/>
                <w:szCs w:val="22"/>
              </w:rPr>
            </w:pPr>
          </w:p>
        </w:tc>
        <w:tc>
          <w:tcPr>
            <w:tcW w:w="660" w:type="pct"/>
          </w:tcPr>
          <w:p w14:paraId="6D534CA8"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903" w:type="pct"/>
          </w:tcPr>
          <w:p w14:paraId="2FB0AFE9" w14:textId="35699C74" w:rsidR="00804B5A" w:rsidRPr="00E5029B" w:rsidRDefault="00804B5A" w:rsidP="2B5C8912">
            <w:pPr>
              <w:pStyle w:val="nrpsTableheader"/>
              <w:rPr>
                <w:rFonts w:asciiTheme="minorHAnsi" w:hAnsiTheme="minorHAnsi" w:cstheme="minorBidi"/>
                <w:b w:val="0"/>
                <w:color w:val="auto"/>
                <w:sz w:val="22"/>
                <w:szCs w:val="22"/>
              </w:rPr>
            </w:pPr>
          </w:p>
        </w:tc>
        <w:tc>
          <w:tcPr>
            <w:tcW w:w="1250" w:type="pct"/>
          </w:tcPr>
          <w:p w14:paraId="28594042"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764" w:type="pct"/>
          </w:tcPr>
          <w:p w14:paraId="0302E9D0" w14:textId="64E16D6F" w:rsidR="00804B5A" w:rsidRPr="00E5029B" w:rsidRDefault="00804B5A" w:rsidP="2B5C8912">
            <w:pPr>
              <w:pStyle w:val="nrpsTableheader"/>
              <w:rPr>
                <w:rFonts w:asciiTheme="minorHAnsi" w:hAnsiTheme="minorHAnsi" w:cstheme="minorBidi"/>
                <w:b w:val="0"/>
                <w:color w:val="auto"/>
                <w:sz w:val="22"/>
                <w:szCs w:val="22"/>
              </w:rPr>
            </w:pPr>
          </w:p>
        </w:tc>
      </w:tr>
      <w:tr w:rsidR="001C368B" w:rsidRPr="00E5029B" w14:paraId="189A1819" w14:textId="77777777" w:rsidTr="2EB25C3E">
        <w:trPr>
          <w:trHeight w:val="252"/>
        </w:trPr>
        <w:tc>
          <w:tcPr>
            <w:tcW w:w="486" w:type="pct"/>
          </w:tcPr>
          <w:p w14:paraId="5F0759FF"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347" w:type="pct"/>
          </w:tcPr>
          <w:p w14:paraId="38146A92"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590" w:type="pct"/>
          </w:tcPr>
          <w:p w14:paraId="02494234"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660" w:type="pct"/>
          </w:tcPr>
          <w:p w14:paraId="4F7D6C3A"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903" w:type="pct"/>
          </w:tcPr>
          <w:p w14:paraId="19ADD4C7"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1250" w:type="pct"/>
          </w:tcPr>
          <w:p w14:paraId="3CC88965"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764" w:type="pct"/>
          </w:tcPr>
          <w:p w14:paraId="744BBCE2" w14:textId="77777777" w:rsidR="001C368B" w:rsidRPr="00E5029B" w:rsidRDefault="001C368B" w:rsidP="00A903AB">
            <w:pPr>
              <w:pStyle w:val="nrpsTableheader"/>
              <w:rPr>
                <w:rFonts w:asciiTheme="minorHAnsi" w:hAnsiTheme="minorHAnsi" w:cstheme="minorHAnsi"/>
                <w:b w:val="0"/>
                <w:bCs/>
                <w:color w:val="auto"/>
                <w:sz w:val="22"/>
                <w:szCs w:val="24"/>
              </w:rPr>
            </w:pPr>
          </w:p>
        </w:tc>
      </w:tr>
      <w:tr w:rsidR="003D53EC" w:rsidRPr="00E5029B" w14:paraId="3949B62A" w14:textId="77777777" w:rsidTr="2EB25C3E">
        <w:trPr>
          <w:trHeight w:val="252"/>
        </w:trPr>
        <w:tc>
          <w:tcPr>
            <w:tcW w:w="486" w:type="pct"/>
          </w:tcPr>
          <w:p w14:paraId="65DDC53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347" w:type="pct"/>
          </w:tcPr>
          <w:p w14:paraId="07E3732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0" w:type="pct"/>
          </w:tcPr>
          <w:p w14:paraId="3BC62E8F"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660" w:type="pct"/>
          </w:tcPr>
          <w:p w14:paraId="3CF4FA0B"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903" w:type="pct"/>
          </w:tcPr>
          <w:p w14:paraId="1D29468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50" w:type="pct"/>
          </w:tcPr>
          <w:p w14:paraId="538343F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4" w:type="pct"/>
          </w:tcPr>
          <w:p w14:paraId="6DD25668"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5136C7D6" w14:textId="77777777" w:rsidTr="2EB25C3E">
        <w:trPr>
          <w:trHeight w:val="252"/>
        </w:trPr>
        <w:tc>
          <w:tcPr>
            <w:tcW w:w="486" w:type="pct"/>
          </w:tcPr>
          <w:p w14:paraId="59C7B0C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347" w:type="pct"/>
          </w:tcPr>
          <w:p w14:paraId="5CD4E1C9"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0" w:type="pct"/>
          </w:tcPr>
          <w:p w14:paraId="6DE6B7A8"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660" w:type="pct"/>
          </w:tcPr>
          <w:p w14:paraId="4720877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903" w:type="pct"/>
          </w:tcPr>
          <w:p w14:paraId="45FAB02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50" w:type="pct"/>
          </w:tcPr>
          <w:p w14:paraId="3D43ED8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4" w:type="pct"/>
          </w:tcPr>
          <w:p w14:paraId="71FB4FF1" w14:textId="77777777" w:rsidR="003D53EC" w:rsidRPr="00E5029B" w:rsidRDefault="003D53EC" w:rsidP="00A903AB">
            <w:pPr>
              <w:pStyle w:val="nrpsTableheader"/>
              <w:rPr>
                <w:rFonts w:asciiTheme="minorHAnsi" w:hAnsiTheme="minorHAnsi" w:cstheme="minorHAnsi"/>
                <w:b w:val="0"/>
                <w:bCs/>
                <w:color w:val="auto"/>
                <w:sz w:val="22"/>
                <w:szCs w:val="24"/>
              </w:rPr>
            </w:pPr>
          </w:p>
        </w:tc>
      </w:tr>
    </w:tbl>
    <w:p w14:paraId="08B7B018" w14:textId="77777777" w:rsidR="00BF7E34" w:rsidRPr="00BF7E34" w:rsidRDefault="00BF7E34" w:rsidP="00BF7E34">
      <w:pPr>
        <w:pStyle w:val="nrpsNormal"/>
      </w:pPr>
    </w:p>
    <w:p w14:paraId="78D41D10" w14:textId="77777777" w:rsidR="0084467B" w:rsidRDefault="0084467B">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6D37EBD0" w14:textId="38E8849B" w:rsidR="00BF7E34" w:rsidRPr="00BF7E34" w:rsidRDefault="00EF6BE9" w:rsidP="2834ABF6">
      <w:pPr>
        <w:pStyle w:val="nrpsHeading1"/>
        <w:rPr>
          <w:rFonts w:asciiTheme="minorHAnsi" w:hAnsiTheme="minorHAnsi" w:cstheme="minorBidi"/>
          <w:sz w:val="36"/>
          <w:szCs w:val="36"/>
        </w:rPr>
      </w:pPr>
      <w:commentRangeStart w:id="1"/>
      <w:r w:rsidRPr="2834ABF6">
        <w:rPr>
          <w:rFonts w:asciiTheme="minorHAnsi" w:hAnsiTheme="minorHAnsi" w:cstheme="minorBidi"/>
          <w:sz w:val="36"/>
          <w:szCs w:val="36"/>
        </w:rPr>
        <w:lastRenderedPageBreak/>
        <w:t>Dissemination</w:t>
      </w:r>
      <w:commentRangeEnd w:id="1"/>
      <w:r>
        <w:rPr>
          <w:rStyle w:val="CommentReference"/>
        </w:rPr>
        <w:commentReference w:id="1"/>
      </w:r>
      <w:r w:rsidRPr="2834ABF6">
        <w:rPr>
          <w:rFonts w:asciiTheme="minorHAnsi" w:hAnsiTheme="minorHAnsi" w:cstheme="minorBidi"/>
          <w:sz w:val="36"/>
          <w:szCs w:val="36"/>
        </w:rPr>
        <w:t xml:space="preserve"> Level</w:t>
      </w:r>
    </w:p>
    <w:p w14:paraId="1B1ED9AE" w14:textId="37504F22" w:rsidR="00446ECB" w:rsidRDefault="00804B5A" w:rsidP="00B0394B">
      <w:pPr>
        <w:pStyle w:val="nrpsNormal"/>
        <w:rPr>
          <w:rFonts w:asciiTheme="minorHAnsi" w:hAnsiTheme="minorHAnsi" w:cstheme="minorHAnsi"/>
        </w:rPr>
      </w:pPr>
      <w:r w:rsidRPr="00E5029B">
        <w:rPr>
          <w:rFonts w:asciiTheme="minorHAnsi" w:hAnsiTheme="minorHAnsi" w:cstheme="minorHAnsi"/>
        </w:rPr>
        <w:t>(</w:t>
      </w:r>
      <w:r w:rsidR="00EF6BE9">
        <w:rPr>
          <w:rFonts w:asciiTheme="minorHAnsi" w:hAnsiTheme="minorHAnsi" w:cstheme="minorHAnsi"/>
        </w:rPr>
        <w:t xml:space="preserve">Select a </w:t>
      </w:r>
      <w:r w:rsidR="00446ECB">
        <w:rPr>
          <w:rFonts w:asciiTheme="minorHAnsi" w:hAnsiTheme="minorHAnsi" w:cstheme="minorHAnsi"/>
        </w:rPr>
        <w:t xml:space="preserve">Dissemination Level based on the CUI status of your dataset. </w:t>
      </w:r>
      <w:r w:rsidR="00B54967" w:rsidRPr="00E5029B">
        <w:rPr>
          <w:rFonts w:asciiTheme="minorHAnsi" w:hAnsiTheme="minorHAnsi" w:cstheme="minorHAnsi"/>
        </w:rPr>
        <w:t>This is a required step. You can choose from one of five dissemination codes. Watch out for the spaces!</w:t>
      </w:r>
      <w:r w:rsidR="008466F1">
        <w:rPr>
          <w:rFonts w:asciiTheme="minorHAnsi" w:hAnsiTheme="minorHAnsi" w:cstheme="minorHAnsi"/>
        </w:rPr>
        <w:t>)</w:t>
      </w:r>
    </w:p>
    <w:p w14:paraId="5B2DF277" w14:textId="744491D7" w:rsidR="00446ECB" w:rsidRDefault="00000000" w:rsidP="7A0FED79">
      <w:pPr>
        <w:pStyle w:val="nrpsNormal"/>
        <w:spacing w:after="0"/>
        <w:rPr>
          <w:rFonts w:asciiTheme="minorHAnsi" w:hAnsiTheme="minorHAnsi" w:cstheme="minorBidi"/>
          <w:sz w:val="24"/>
          <w:szCs w:val="24"/>
        </w:rPr>
      </w:pPr>
      <w:sdt>
        <w:sdtPr>
          <w:rPr>
            <w:rFonts w:asciiTheme="minorHAnsi" w:hAnsiTheme="minorHAnsi" w:cstheme="minorBidi"/>
            <w:sz w:val="24"/>
            <w:szCs w:val="24"/>
          </w:rPr>
          <w:id w:val="-315029106"/>
          <w14:checkbox>
            <w14:checked w14:val="1"/>
            <w14:checkedState w14:val="2612" w14:font="MS Gothic"/>
            <w14:uncheckedState w14:val="2610" w14:font="MS Gothic"/>
          </w14:checkbox>
        </w:sdtPr>
        <w:sdtContent>
          <w:r w:rsidR="524DF5EF" w:rsidRPr="7A0FED79">
            <w:rPr>
              <w:rFonts w:ascii="MS Gothic" w:eastAsia="MS Gothic" w:hAnsi="MS Gothic" w:cstheme="minorBidi"/>
              <w:sz w:val="24"/>
              <w:szCs w:val="24"/>
            </w:rPr>
            <w:t>☒</w:t>
          </w:r>
        </w:sdtContent>
      </w:sdt>
      <w:r w:rsidR="00446ECB" w:rsidRPr="7A0FED79">
        <w:rPr>
          <w:rFonts w:asciiTheme="minorHAnsi" w:hAnsiTheme="minorHAnsi" w:cstheme="minorBidi"/>
          <w:sz w:val="24"/>
          <w:szCs w:val="24"/>
        </w:rPr>
        <w:t xml:space="preserve"> PUBLIC </w:t>
      </w:r>
      <w:r w:rsidR="00446ECB" w:rsidRPr="7A0FED79">
        <w:rPr>
          <w:rFonts w:asciiTheme="minorHAnsi" w:hAnsiTheme="minorHAnsi" w:cstheme="minorBidi"/>
          <w:i/>
          <w:iCs/>
          <w:sz w:val="24"/>
          <w:szCs w:val="24"/>
        </w:rPr>
        <w:t>(</w:t>
      </w:r>
      <w:r w:rsidR="00446ECB" w:rsidRPr="7A0FED79">
        <w:rPr>
          <w:rFonts w:asciiTheme="minorHAnsi" w:hAnsiTheme="minorHAnsi" w:cstheme="minorBidi"/>
          <w:i/>
          <w:iCs/>
        </w:rPr>
        <w:t>Does NOT contain CUI.</w:t>
      </w:r>
      <w:r w:rsidR="00446ECB" w:rsidRPr="7A0FED79">
        <w:rPr>
          <w:rFonts w:asciiTheme="minorHAnsi" w:hAnsiTheme="minorHAnsi" w:cstheme="minorBidi"/>
          <w:i/>
          <w:iCs/>
          <w:sz w:val="24"/>
          <w:szCs w:val="24"/>
        </w:rPr>
        <w:t>)</w:t>
      </w:r>
    </w:p>
    <w:p w14:paraId="0EE41222" w14:textId="0D22C501" w:rsidR="00446ECB" w:rsidRDefault="00000000" w:rsidP="0084467B">
      <w:pPr>
        <w:pStyle w:val="nrpsNormal"/>
        <w:spacing w:after="0"/>
        <w:rPr>
          <w:rFonts w:asciiTheme="minorHAnsi" w:hAnsiTheme="minorHAnsi" w:cstheme="minorHAnsi"/>
          <w:sz w:val="24"/>
          <w:szCs w:val="24"/>
        </w:rPr>
      </w:pPr>
      <w:sdt>
        <w:sdtPr>
          <w:rPr>
            <w:rFonts w:asciiTheme="minorHAnsi" w:hAnsiTheme="minorHAnsi" w:cstheme="minorHAnsi"/>
            <w:sz w:val="24"/>
            <w:szCs w:val="24"/>
          </w:rPr>
          <w:id w:val="-378169102"/>
          <w14:checkbox>
            <w14:checked w14:val="0"/>
            <w14:checkedState w14:val="2612" w14:font="MS Gothic"/>
            <w14:uncheckedState w14:val="2610" w14:font="MS Gothic"/>
          </w14:checkbox>
        </w:sdt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FED ONLY </w:t>
      </w:r>
      <w:r w:rsidR="00446ECB" w:rsidRPr="00446ECB">
        <w:rPr>
          <w:rFonts w:asciiTheme="minorHAnsi" w:hAnsiTheme="minorHAnsi" w:cstheme="minorHAnsi"/>
          <w:i/>
          <w:iCs/>
          <w:sz w:val="24"/>
          <w:szCs w:val="24"/>
        </w:rPr>
        <w:t>(</w:t>
      </w:r>
      <w:r w:rsidR="00446ECB" w:rsidRPr="00446ECB">
        <w:rPr>
          <w:rFonts w:asciiTheme="minorHAnsi" w:hAnsiTheme="minorHAnsi" w:cstheme="minorHAnsi"/>
          <w:i/>
          <w:iCs/>
        </w:rPr>
        <w:t>Contains CUI. Only federal employees should have acces</w:t>
      </w:r>
      <w:r w:rsidR="0044596B">
        <w:rPr>
          <w:rFonts w:asciiTheme="minorHAnsi" w:hAnsiTheme="minorHAnsi" w:cstheme="minorHAnsi"/>
          <w:i/>
          <w:iCs/>
        </w:rPr>
        <w:t>s.)</w:t>
      </w:r>
    </w:p>
    <w:p w14:paraId="72DB2829" w14:textId="4F1AD6F9" w:rsidR="00446ECB" w:rsidRDefault="00000000" w:rsidP="0084467B">
      <w:pPr>
        <w:pStyle w:val="nrpsNormal"/>
        <w:spacing w:after="0"/>
        <w:rPr>
          <w:rFonts w:asciiTheme="minorHAnsi" w:hAnsiTheme="minorHAnsi" w:cstheme="minorHAnsi"/>
          <w:i/>
          <w:iCs/>
        </w:rPr>
      </w:pPr>
      <w:sdt>
        <w:sdtPr>
          <w:rPr>
            <w:rFonts w:asciiTheme="minorHAnsi" w:hAnsiTheme="minorHAnsi" w:cstheme="minorHAnsi"/>
            <w:sz w:val="24"/>
            <w:szCs w:val="24"/>
          </w:rPr>
          <w:id w:val="-1909980247"/>
          <w14:checkbox>
            <w14:checked w14:val="0"/>
            <w14:checkedState w14:val="2612" w14:font="MS Gothic"/>
            <w14:uncheckedState w14:val="2610" w14:font="MS Gothic"/>
          </w14:checkbox>
        </w:sdt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FED CON </w:t>
      </w:r>
      <w:r w:rsidR="00446ECB" w:rsidRPr="004F6199">
        <w:rPr>
          <w:rFonts w:asciiTheme="minorHAnsi" w:hAnsiTheme="minorHAnsi" w:cstheme="minorHAnsi"/>
          <w:i/>
          <w:iCs/>
          <w:sz w:val="24"/>
          <w:szCs w:val="24"/>
        </w:rPr>
        <w:t>(</w:t>
      </w:r>
      <w:r w:rsidR="00446ECB" w:rsidRPr="004F6199">
        <w:rPr>
          <w:rFonts w:asciiTheme="minorHAnsi" w:hAnsiTheme="minorHAnsi" w:cstheme="minorHAnsi"/>
          <w:i/>
          <w:iCs/>
        </w:rPr>
        <w:t>Contains CUI. Only federal employees and federal contractors should have access</w:t>
      </w:r>
      <w:r w:rsidR="004F6199">
        <w:rPr>
          <w:rFonts w:asciiTheme="minorHAnsi" w:hAnsiTheme="minorHAnsi" w:cstheme="minorHAnsi"/>
          <w:i/>
          <w:iCs/>
        </w:rPr>
        <w:t>.)</w:t>
      </w:r>
    </w:p>
    <w:p w14:paraId="11DF3086" w14:textId="77777777" w:rsidR="0084467B" w:rsidRPr="0084467B" w:rsidRDefault="00000000" w:rsidP="0084467B">
      <w:pPr>
        <w:pStyle w:val="nrpsNormal"/>
        <w:spacing w:after="0"/>
        <w:rPr>
          <w:rFonts w:asciiTheme="minorHAnsi" w:hAnsiTheme="minorHAnsi" w:cstheme="minorHAnsi"/>
          <w:i/>
          <w:iCs/>
          <w:sz w:val="24"/>
          <w:szCs w:val="24"/>
        </w:rPr>
      </w:pPr>
      <w:sdt>
        <w:sdtPr>
          <w:rPr>
            <w:rFonts w:asciiTheme="minorHAnsi" w:hAnsiTheme="minorHAnsi" w:cstheme="minorHAnsi"/>
            <w:sz w:val="24"/>
            <w:szCs w:val="24"/>
          </w:rPr>
          <w:id w:val="-1360503810"/>
          <w14:checkbox>
            <w14:checked w14:val="0"/>
            <w14:checkedState w14:val="2612" w14:font="MS Gothic"/>
            <w14:uncheckedState w14:val="2610" w14:font="MS Gothic"/>
          </w14:checkbox>
        </w:sdtPr>
        <w:sdtContent>
          <w:r w:rsidR="0084467B">
            <w:rPr>
              <w:rFonts w:ascii="MS Gothic" w:eastAsia="MS Gothic" w:hAnsi="MS Gothic" w:cstheme="minorHAnsi" w:hint="eastAsia"/>
              <w:sz w:val="24"/>
              <w:szCs w:val="24"/>
            </w:rPr>
            <w:t>☐</w:t>
          </w:r>
        </w:sdtContent>
      </w:sdt>
      <w:r w:rsidR="0084467B" w:rsidRPr="00E5029B">
        <w:rPr>
          <w:rFonts w:asciiTheme="minorHAnsi" w:hAnsiTheme="minorHAnsi" w:cstheme="minorHAnsi"/>
          <w:sz w:val="24"/>
          <w:szCs w:val="24"/>
        </w:rPr>
        <w:t xml:space="preserve"> </w:t>
      </w:r>
      <w:r w:rsidR="0084467B">
        <w:rPr>
          <w:rFonts w:asciiTheme="minorHAnsi" w:hAnsiTheme="minorHAnsi" w:cstheme="minorHAnsi"/>
          <w:sz w:val="24"/>
          <w:szCs w:val="24"/>
        </w:rPr>
        <w:t xml:space="preserve">NOCON </w:t>
      </w:r>
      <w:r w:rsidR="0084467B" w:rsidRPr="0084467B">
        <w:rPr>
          <w:rFonts w:asciiTheme="minorHAnsi" w:hAnsiTheme="minorHAnsi" w:cstheme="minorHAnsi"/>
          <w:i/>
          <w:iCs/>
          <w:sz w:val="24"/>
          <w:szCs w:val="24"/>
        </w:rPr>
        <w:t>(</w:t>
      </w:r>
      <w:r w:rsidR="0084467B" w:rsidRPr="0084467B">
        <w:rPr>
          <w:rFonts w:asciiTheme="minorHAnsi" w:hAnsiTheme="minorHAnsi" w:cstheme="minorHAnsi"/>
          <w:i/>
          <w:iCs/>
        </w:rPr>
        <w:t>Contains CUI. Federal, state, local, or tribal employees may have access, but contractors cannot.</w:t>
      </w:r>
      <w:r w:rsidR="0084467B" w:rsidRPr="0084467B">
        <w:rPr>
          <w:rFonts w:asciiTheme="minorHAnsi" w:hAnsiTheme="minorHAnsi" w:cstheme="minorHAnsi"/>
          <w:i/>
          <w:iCs/>
          <w:sz w:val="24"/>
          <w:szCs w:val="24"/>
        </w:rPr>
        <w:t>)</w:t>
      </w:r>
    </w:p>
    <w:p w14:paraId="3EDCE272" w14:textId="734BB951" w:rsidR="00D42E0C" w:rsidRDefault="00000000" w:rsidP="0084467B">
      <w:pPr>
        <w:pStyle w:val="nrpsNormal"/>
        <w:spacing w:after="0"/>
        <w:rPr>
          <w:rFonts w:asciiTheme="minorHAnsi" w:hAnsiTheme="minorHAnsi" w:cstheme="minorHAnsi"/>
          <w:i/>
          <w:iCs/>
        </w:rPr>
      </w:pPr>
      <w:sdt>
        <w:sdtPr>
          <w:rPr>
            <w:rFonts w:asciiTheme="minorHAnsi" w:hAnsiTheme="minorHAnsi" w:cstheme="minorHAnsi"/>
            <w:sz w:val="24"/>
            <w:szCs w:val="24"/>
          </w:rPr>
          <w:id w:val="404500849"/>
          <w14:checkbox>
            <w14:checked w14:val="0"/>
            <w14:checkedState w14:val="2612" w14:font="MS Gothic"/>
            <w14:uncheckedState w14:val="2610" w14:font="MS Gothic"/>
          </w14:checkbox>
        </w:sdt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DL ONLY </w:t>
      </w:r>
      <w:r w:rsidR="00446ECB" w:rsidRPr="004B5C6F">
        <w:rPr>
          <w:rFonts w:asciiTheme="minorHAnsi" w:hAnsiTheme="minorHAnsi" w:cstheme="minorHAnsi"/>
          <w:i/>
          <w:iCs/>
          <w:sz w:val="24"/>
          <w:szCs w:val="24"/>
        </w:rPr>
        <w:t>(</w:t>
      </w:r>
      <w:r w:rsidR="009E05CA" w:rsidRPr="004B5C6F">
        <w:rPr>
          <w:rFonts w:asciiTheme="minorHAnsi" w:hAnsiTheme="minorHAnsi" w:cstheme="minorHAnsi"/>
          <w:i/>
          <w:iCs/>
        </w:rPr>
        <w:t>Contains CUI. Should only be available to a named list of individuals</w:t>
      </w:r>
      <w:r w:rsidR="004B5C6F">
        <w:rPr>
          <w:rFonts w:asciiTheme="minorHAnsi" w:hAnsiTheme="minorHAnsi" w:cstheme="minorHAnsi"/>
          <w:i/>
          <w:iCs/>
        </w:rPr>
        <w:t>.</w:t>
      </w:r>
      <w:r w:rsidR="009E05CA" w:rsidRPr="004B5C6F">
        <w:rPr>
          <w:rFonts w:asciiTheme="minorHAnsi" w:hAnsiTheme="minorHAnsi" w:cstheme="minorHAnsi"/>
          <w:i/>
          <w:iCs/>
        </w:rPr>
        <w:t>)</w:t>
      </w:r>
    </w:p>
    <w:tbl>
      <w:tblPr>
        <w:tblStyle w:val="NPS1"/>
        <w:tblW w:w="4950" w:type="dxa"/>
        <w:tblInd w:w="535" w:type="dxa"/>
        <w:tblLayout w:type="fixed"/>
        <w:tblLook w:val="0020" w:firstRow="1" w:lastRow="0" w:firstColumn="0" w:lastColumn="0" w:noHBand="0" w:noVBand="0"/>
      </w:tblPr>
      <w:tblGrid>
        <w:gridCol w:w="4950"/>
      </w:tblGrid>
      <w:tr w:rsidR="0084467B" w:rsidRPr="00E5029B" w14:paraId="5A5117F8" w14:textId="77777777" w:rsidTr="00F0184C">
        <w:trPr>
          <w:cnfStyle w:val="100000000000" w:firstRow="1" w:lastRow="0" w:firstColumn="0" w:lastColumn="0" w:oddVBand="0" w:evenVBand="0" w:oddHBand="0" w:evenHBand="0" w:firstRowFirstColumn="0" w:firstRowLastColumn="0" w:lastRowFirstColumn="0" w:lastRowLastColumn="0"/>
          <w:trHeight w:val="257"/>
        </w:trPr>
        <w:tc>
          <w:tcPr>
            <w:tcW w:w="4950" w:type="dxa"/>
          </w:tcPr>
          <w:p w14:paraId="370295F9" w14:textId="1C9B3FFD" w:rsidR="0084467B" w:rsidRPr="00E5029B" w:rsidRDefault="00D42E0C" w:rsidP="00D42E0C">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DL ONLY Names</w:t>
            </w:r>
          </w:p>
        </w:tc>
      </w:tr>
      <w:tr w:rsidR="0084467B" w:rsidRPr="00E5029B" w14:paraId="16DEF4B0" w14:textId="77777777" w:rsidTr="00F0184C">
        <w:trPr>
          <w:trHeight w:val="366"/>
        </w:trPr>
        <w:tc>
          <w:tcPr>
            <w:tcW w:w="4950" w:type="dxa"/>
          </w:tcPr>
          <w:p w14:paraId="74117316"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2207C63D" w14:textId="77777777" w:rsidTr="00F0184C">
        <w:trPr>
          <w:trHeight w:val="366"/>
        </w:trPr>
        <w:tc>
          <w:tcPr>
            <w:tcW w:w="4950" w:type="dxa"/>
          </w:tcPr>
          <w:p w14:paraId="025DB0F9"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19FA106D" w14:textId="77777777" w:rsidTr="00F0184C">
        <w:trPr>
          <w:trHeight w:val="366"/>
        </w:trPr>
        <w:tc>
          <w:tcPr>
            <w:tcW w:w="4950" w:type="dxa"/>
          </w:tcPr>
          <w:p w14:paraId="05E4548C"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6F361C5F" w14:textId="77777777" w:rsidTr="00F0184C">
        <w:trPr>
          <w:trHeight w:val="366"/>
        </w:trPr>
        <w:tc>
          <w:tcPr>
            <w:tcW w:w="4950" w:type="dxa"/>
          </w:tcPr>
          <w:p w14:paraId="592D41A7"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61590928" w14:textId="77777777" w:rsidTr="00F0184C">
        <w:trPr>
          <w:trHeight w:val="366"/>
        </w:trPr>
        <w:tc>
          <w:tcPr>
            <w:tcW w:w="4950" w:type="dxa"/>
          </w:tcPr>
          <w:p w14:paraId="1A07AF7B"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20C3AB39" w14:textId="77777777" w:rsidTr="00F0184C">
        <w:trPr>
          <w:trHeight w:val="366"/>
        </w:trPr>
        <w:tc>
          <w:tcPr>
            <w:tcW w:w="4950" w:type="dxa"/>
          </w:tcPr>
          <w:p w14:paraId="072401A1" w14:textId="77777777" w:rsidR="0084467B" w:rsidRPr="00E5029B" w:rsidRDefault="0084467B" w:rsidP="00D42E0C">
            <w:pPr>
              <w:pStyle w:val="nrpsTableheader"/>
              <w:rPr>
                <w:rFonts w:asciiTheme="minorHAnsi" w:hAnsiTheme="minorHAnsi" w:cstheme="minorHAnsi"/>
                <w:b w:val="0"/>
                <w:bCs/>
                <w:color w:val="auto"/>
                <w:sz w:val="22"/>
                <w:szCs w:val="24"/>
              </w:rPr>
            </w:pPr>
          </w:p>
        </w:tc>
      </w:tr>
    </w:tbl>
    <w:p w14:paraId="3BE7589D" w14:textId="2AAB527E" w:rsidR="00804B5A" w:rsidRDefault="00B54967" w:rsidP="00B0394B">
      <w:pPr>
        <w:pStyle w:val="nrpsNormal"/>
        <w:rPr>
          <w:rFonts w:asciiTheme="minorHAnsi" w:hAnsiTheme="minorHAnsi" w:cstheme="minorHAnsi"/>
        </w:rPr>
      </w:pPr>
      <w:r w:rsidRPr="00E5029B">
        <w:rPr>
          <w:rFonts w:asciiTheme="minorHAnsi" w:hAnsiTheme="minorHAnsi" w:cstheme="minorHAnsi"/>
        </w:rPr>
        <w:t>More information about these codes can be found at: </w:t>
      </w:r>
      <w:hyperlink r:id="rId17" w:history="1">
        <w:r w:rsidRPr="00E5029B">
          <w:rPr>
            <w:rStyle w:val="Hyperlink"/>
            <w:rFonts w:asciiTheme="minorHAnsi" w:hAnsiTheme="minorHAnsi" w:cstheme="minorHAnsi"/>
          </w:rPr>
          <w:t>https://www.archives.gov/cui/registry/limited-dissemination</w:t>
        </w:r>
      </w:hyperlink>
      <w:r w:rsidR="00804B5A" w:rsidRPr="00E5029B">
        <w:rPr>
          <w:rFonts w:asciiTheme="minorHAnsi" w:hAnsiTheme="minorHAnsi" w:cstheme="minorHAnsi"/>
        </w:rPr>
        <w:t>).</w:t>
      </w:r>
      <w:r w:rsidR="001B0C12">
        <w:rPr>
          <w:rFonts w:asciiTheme="minorHAnsi" w:hAnsiTheme="minorHAnsi" w:cstheme="minorHAnsi"/>
        </w:rPr>
        <w:t xml:space="preserve"> </w:t>
      </w:r>
    </w:p>
    <w:p w14:paraId="5915D609" w14:textId="77777777" w:rsidR="00B635B2" w:rsidRPr="00E5029B" w:rsidRDefault="00B635B2" w:rsidP="009D2A7C">
      <w:pPr>
        <w:pStyle w:val="nrpsNormal"/>
        <w:rPr>
          <w:rFonts w:asciiTheme="minorHAnsi" w:hAnsiTheme="minorHAnsi" w:cstheme="minorHAnsi"/>
          <w:noProof/>
        </w:rPr>
      </w:pPr>
    </w:p>
    <w:p w14:paraId="44F6511C" w14:textId="77777777" w:rsidR="006D1B0C" w:rsidRDefault="006D1B0C">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32D0D08B" w14:textId="0923FEE5" w:rsidR="00AC1B50" w:rsidRPr="00E5029B" w:rsidRDefault="00AC1B50" w:rsidP="00AC1B50">
      <w:pPr>
        <w:pStyle w:val="nrpsHeading1"/>
        <w:rPr>
          <w:rFonts w:asciiTheme="minorHAnsi" w:hAnsiTheme="minorHAnsi" w:cstheme="minorHAnsi"/>
          <w:sz w:val="36"/>
          <w:szCs w:val="20"/>
        </w:rPr>
      </w:pPr>
      <w:r>
        <w:rPr>
          <w:rFonts w:asciiTheme="minorHAnsi" w:hAnsiTheme="minorHAnsi" w:cstheme="minorHAnsi"/>
          <w:sz w:val="36"/>
          <w:szCs w:val="20"/>
        </w:rPr>
        <w:lastRenderedPageBreak/>
        <w:t>Intellectual Rights</w:t>
      </w:r>
      <w:r w:rsidR="00637BAC">
        <w:rPr>
          <w:rFonts w:asciiTheme="minorHAnsi" w:hAnsiTheme="minorHAnsi" w:cstheme="minorHAnsi"/>
          <w:sz w:val="36"/>
          <w:szCs w:val="20"/>
        </w:rPr>
        <w:t xml:space="preserve"> Statement</w:t>
      </w:r>
    </w:p>
    <w:p w14:paraId="1B58DF6B" w14:textId="17CACBEB" w:rsidR="00AC1B50" w:rsidRDefault="00AC1B50" w:rsidP="00B0394B">
      <w:pPr>
        <w:pStyle w:val="nrpsNormal"/>
        <w:rPr>
          <w:rFonts w:asciiTheme="minorHAnsi" w:hAnsiTheme="minorHAnsi" w:cstheme="minorHAnsi"/>
        </w:rPr>
      </w:pPr>
      <w:r w:rsidRPr="00E5029B">
        <w:rPr>
          <w:rFonts w:asciiTheme="minorHAnsi" w:hAnsiTheme="minorHAnsi" w:cstheme="minorHAnsi"/>
        </w:rPr>
        <w:t>(</w:t>
      </w:r>
      <w:r w:rsidR="00251920">
        <w:rPr>
          <w:rFonts w:asciiTheme="minorHAnsi" w:hAnsiTheme="minorHAnsi" w:cstheme="minorHAnsi"/>
        </w:rPr>
        <w:t xml:space="preserve">The </w:t>
      </w:r>
      <w:proofErr w:type="spellStart"/>
      <w:r w:rsidR="00251920">
        <w:rPr>
          <w:rFonts w:asciiTheme="minorHAnsi" w:hAnsiTheme="minorHAnsi" w:cstheme="minorHAnsi"/>
        </w:rPr>
        <w:t>EMLeditor</w:t>
      </w:r>
      <w:proofErr w:type="spellEnd"/>
      <w:r w:rsidR="00251920">
        <w:rPr>
          <w:rFonts w:asciiTheme="minorHAnsi" w:hAnsiTheme="minorHAnsi" w:cstheme="minorHAnsi"/>
        </w:rPr>
        <w:t xml:space="preserve"> tool can assist in modifying the intellectual rights statement that is embedded in metadata.</w:t>
      </w:r>
      <w:r w:rsidR="004A238D">
        <w:rPr>
          <w:rFonts w:asciiTheme="minorHAnsi" w:hAnsiTheme="minorHAnsi" w:cstheme="minorHAnsi"/>
        </w:rPr>
        <w:t xml:space="preserve"> Government </w:t>
      </w:r>
      <w:r w:rsidR="00241BB8">
        <w:rPr>
          <w:rFonts w:asciiTheme="minorHAnsi" w:hAnsiTheme="minorHAnsi" w:cstheme="minorHAnsi"/>
        </w:rPr>
        <w:t xml:space="preserve">works </w:t>
      </w:r>
      <w:r w:rsidR="00FA7500">
        <w:rPr>
          <w:rFonts w:asciiTheme="minorHAnsi" w:hAnsiTheme="minorHAnsi" w:cstheme="minorHAnsi"/>
        </w:rPr>
        <w:t>shared with the public are usually public, i.e. public domain, or CC0, and anything with CUI should be set to ‘restricted’.)</w:t>
      </w:r>
    </w:p>
    <w:p w14:paraId="21FC9EE5" w14:textId="6193DBE4" w:rsidR="003B5FDC" w:rsidRPr="003B5FDC" w:rsidRDefault="00000000" w:rsidP="7A0FED79">
      <w:pPr>
        <w:pStyle w:val="nrpsNormal"/>
        <w:rPr>
          <w:rFonts w:asciiTheme="minorHAnsi" w:hAnsiTheme="minorHAnsi" w:cstheme="minorBidi"/>
          <w:i/>
          <w:iCs/>
          <w:sz w:val="24"/>
          <w:szCs w:val="24"/>
        </w:rPr>
      </w:pPr>
      <w:sdt>
        <w:sdtPr>
          <w:rPr>
            <w:rFonts w:asciiTheme="minorHAnsi" w:hAnsiTheme="minorHAnsi" w:cstheme="minorBidi"/>
            <w:sz w:val="24"/>
            <w:szCs w:val="24"/>
          </w:rPr>
          <w:id w:val="317003481"/>
          <w14:checkbox>
            <w14:checked w14:val="1"/>
            <w14:checkedState w14:val="2612" w14:font="MS Gothic"/>
            <w14:uncheckedState w14:val="2610" w14:font="MS Gothic"/>
          </w14:checkbox>
        </w:sdtPr>
        <w:sdtContent>
          <w:r w:rsidR="7BBFDC6D" w:rsidRPr="7A0FED79">
            <w:rPr>
              <w:rFonts w:ascii="MS Gothic" w:eastAsia="MS Gothic" w:hAnsi="MS Gothic" w:cstheme="minorBidi"/>
              <w:sz w:val="24"/>
              <w:szCs w:val="24"/>
            </w:rPr>
            <w:t>☒</w:t>
          </w:r>
        </w:sdtContent>
      </w:sdt>
      <w:r w:rsidR="003B5FDC" w:rsidRPr="7A0FED79">
        <w:rPr>
          <w:rFonts w:asciiTheme="minorHAnsi" w:hAnsiTheme="minorHAnsi" w:cstheme="minorBidi"/>
          <w:sz w:val="24"/>
          <w:szCs w:val="24"/>
        </w:rPr>
        <w:t xml:space="preserve"> Public </w:t>
      </w:r>
      <w:r w:rsidR="003B5FDC" w:rsidRPr="7A0FED79">
        <w:rPr>
          <w:rFonts w:asciiTheme="minorHAnsi" w:hAnsiTheme="minorHAnsi" w:cstheme="minorBidi"/>
          <w:i/>
          <w:iCs/>
          <w:sz w:val="24"/>
          <w:szCs w:val="24"/>
        </w:rPr>
        <w:t>(D</w:t>
      </w:r>
      <w:r w:rsidR="003B5FDC" w:rsidRPr="7A0FED79">
        <w:rPr>
          <w:rFonts w:asciiTheme="minorHAnsi" w:hAnsiTheme="minorHAnsi" w:cstheme="minorBidi"/>
          <w:i/>
          <w:iCs/>
        </w:rPr>
        <w:t>oes not contain CUI. The intellectual rights will read: “This work is in the public domain. There is no copyright or license.”</w:t>
      </w:r>
      <w:r w:rsidR="003B5FDC" w:rsidRPr="7A0FED79">
        <w:rPr>
          <w:rFonts w:asciiTheme="minorHAnsi" w:hAnsiTheme="minorHAnsi" w:cstheme="minorBidi"/>
          <w:i/>
          <w:iCs/>
          <w:sz w:val="24"/>
          <w:szCs w:val="24"/>
        </w:rPr>
        <w:t>)</w:t>
      </w:r>
    </w:p>
    <w:p w14:paraId="484578D3" w14:textId="2D29DA09" w:rsidR="003B5FDC" w:rsidRPr="00BF7E34" w:rsidRDefault="00000000" w:rsidP="003B5FDC">
      <w:pPr>
        <w:pStyle w:val="nrpsNormal"/>
        <w:rPr>
          <w:rFonts w:asciiTheme="minorHAnsi" w:hAnsiTheme="minorHAnsi" w:cstheme="minorHAnsi"/>
          <w:sz w:val="24"/>
          <w:szCs w:val="24"/>
        </w:rPr>
      </w:pPr>
      <w:sdt>
        <w:sdtPr>
          <w:rPr>
            <w:rFonts w:asciiTheme="minorHAnsi" w:hAnsiTheme="minorHAnsi" w:cstheme="minorHAnsi"/>
            <w:sz w:val="24"/>
            <w:szCs w:val="24"/>
          </w:rPr>
          <w:id w:val="1119336678"/>
          <w14:checkbox>
            <w14:checked w14:val="0"/>
            <w14:checkedState w14:val="2612" w14:font="MS Gothic"/>
            <w14:uncheckedState w14:val="2610" w14:font="MS Gothic"/>
          </w14:checkbox>
        </w:sdtPr>
        <w:sdtContent>
          <w:r w:rsidR="003B5FDC">
            <w:rPr>
              <w:rFonts w:ascii="MS Gothic" w:eastAsia="MS Gothic" w:hAnsi="MS Gothic" w:cstheme="minorHAnsi" w:hint="eastAsia"/>
              <w:sz w:val="24"/>
              <w:szCs w:val="24"/>
            </w:rPr>
            <w:t>☐</w:t>
          </w:r>
        </w:sdtContent>
      </w:sdt>
      <w:r w:rsidR="003B5FDC" w:rsidRPr="00E5029B">
        <w:rPr>
          <w:rFonts w:asciiTheme="minorHAnsi" w:hAnsiTheme="minorHAnsi" w:cstheme="minorHAnsi"/>
          <w:sz w:val="24"/>
          <w:szCs w:val="24"/>
        </w:rPr>
        <w:t xml:space="preserve"> </w:t>
      </w:r>
      <w:r w:rsidR="003B5FDC">
        <w:rPr>
          <w:rFonts w:asciiTheme="minorHAnsi" w:hAnsiTheme="minorHAnsi" w:cstheme="minorHAnsi"/>
          <w:sz w:val="24"/>
          <w:szCs w:val="24"/>
        </w:rPr>
        <w:t xml:space="preserve">CC0 </w:t>
      </w:r>
      <w:r w:rsidR="003B5FDC" w:rsidRPr="005B2F84">
        <w:rPr>
          <w:rFonts w:asciiTheme="minorHAnsi" w:hAnsiTheme="minorHAnsi" w:cstheme="minorHAnsi"/>
          <w:i/>
          <w:iCs/>
          <w:sz w:val="24"/>
          <w:szCs w:val="24"/>
        </w:rPr>
        <w:t>(</w:t>
      </w:r>
      <w:r w:rsidR="005B2F84" w:rsidRPr="005B2F84">
        <w:rPr>
          <w:rFonts w:asciiTheme="minorHAnsi" w:hAnsiTheme="minorHAnsi" w:cstheme="minorHAnsi"/>
          <w:i/>
          <w:iCs/>
          <w:sz w:val="24"/>
          <w:szCs w:val="24"/>
        </w:rPr>
        <w:t>Does not contain CUI.</w:t>
      </w:r>
      <w:r w:rsidR="00F472AE">
        <w:rPr>
          <w:rFonts w:asciiTheme="minorHAnsi" w:hAnsiTheme="minorHAnsi" w:cstheme="minorHAnsi"/>
          <w:i/>
          <w:iCs/>
          <w:sz w:val="24"/>
          <w:szCs w:val="24"/>
        </w:rPr>
        <w:t xml:space="preserve"> The intellectual rights will read: “</w:t>
      </w:r>
      <w:r w:rsidR="00F472AE" w:rsidRPr="00F472AE">
        <w:rPr>
          <w:rFonts w:asciiTheme="minorHAnsi" w:hAnsiTheme="minorHAnsi" w:cstheme="minorHAnsi"/>
          <w:i/>
          <w:iCs/>
          <w:sz w:val="24"/>
          <w:szCs w:val="24"/>
        </w:rPr>
        <w:t xml:space="preserve">The person who associated a work with this deed has dedicated the work to the public domain by waiving </w:t>
      </w:r>
      <w:proofErr w:type="gramStart"/>
      <w:r w:rsidR="00F472AE" w:rsidRPr="00F472AE">
        <w:rPr>
          <w:rFonts w:asciiTheme="minorHAnsi" w:hAnsiTheme="minorHAnsi" w:cstheme="minorHAnsi"/>
          <w:i/>
          <w:iCs/>
          <w:sz w:val="24"/>
          <w:szCs w:val="24"/>
        </w:rPr>
        <w:t>all of</w:t>
      </w:r>
      <w:proofErr w:type="gramEnd"/>
      <w:r w:rsidR="00F472AE" w:rsidRPr="00F472AE">
        <w:rPr>
          <w:rFonts w:asciiTheme="minorHAnsi" w:hAnsiTheme="minorHAnsi" w:cstheme="minorHAnsi"/>
          <w:i/>
          <w:iCs/>
          <w:sz w:val="24"/>
          <w:szCs w:val="24"/>
        </w:rPr>
        <w:t xml:space="preserve"> his or her rights to the work worldwide under copyright law, including all related and neighboring rights, to the extent allowed by law. You can copy, modify, </w:t>
      </w:r>
      <w:proofErr w:type="gramStart"/>
      <w:r w:rsidR="00F472AE" w:rsidRPr="00F472AE">
        <w:rPr>
          <w:rFonts w:asciiTheme="minorHAnsi" w:hAnsiTheme="minorHAnsi" w:cstheme="minorHAnsi"/>
          <w:i/>
          <w:iCs/>
          <w:sz w:val="24"/>
          <w:szCs w:val="24"/>
        </w:rPr>
        <w:t>distribute</w:t>
      </w:r>
      <w:proofErr w:type="gramEnd"/>
      <w:r w:rsidR="00F472AE" w:rsidRPr="00F472AE">
        <w:rPr>
          <w:rFonts w:asciiTheme="minorHAnsi" w:hAnsiTheme="minorHAnsi" w:cstheme="minorHAnsi"/>
          <w:i/>
          <w:iCs/>
          <w:sz w:val="24"/>
          <w:szCs w:val="24"/>
        </w:rPr>
        <w:t xml:space="preserve"> and perform the work, even for commercial purposes, all without asking permission.”</w:t>
      </w:r>
      <w:r w:rsidR="003B5FDC" w:rsidRPr="005B2F84">
        <w:rPr>
          <w:rFonts w:asciiTheme="minorHAnsi" w:hAnsiTheme="minorHAnsi" w:cstheme="minorHAnsi"/>
          <w:i/>
          <w:iCs/>
          <w:sz w:val="24"/>
          <w:szCs w:val="24"/>
        </w:rPr>
        <w:t>)</w:t>
      </w:r>
    </w:p>
    <w:p w14:paraId="1131E9C1" w14:textId="107A9E1D" w:rsidR="003B5FDC" w:rsidRDefault="00000000" w:rsidP="003B5FDC">
      <w:pPr>
        <w:pStyle w:val="nrpsNormal"/>
        <w:rPr>
          <w:rFonts w:asciiTheme="minorHAnsi" w:hAnsiTheme="minorHAnsi" w:cstheme="minorHAnsi"/>
          <w:noProof/>
        </w:rPr>
      </w:pPr>
      <w:sdt>
        <w:sdtPr>
          <w:rPr>
            <w:rFonts w:asciiTheme="minorHAnsi" w:hAnsiTheme="minorHAnsi" w:cstheme="minorHAnsi"/>
            <w:sz w:val="24"/>
            <w:szCs w:val="24"/>
          </w:rPr>
          <w:id w:val="-743333136"/>
          <w14:checkbox>
            <w14:checked w14:val="0"/>
            <w14:checkedState w14:val="2612" w14:font="MS Gothic"/>
            <w14:uncheckedState w14:val="2610" w14:font="MS Gothic"/>
          </w14:checkbox>
        </w:sdtPr>
        <w:sdtContent>
          <w:r w:rsidR="003B5FDC">
            <w:rPr>
              <w:rFonts w:ascii="MS Gothic" w:eastAsia="MS Gothic" w:hAnsi="MS Gothic" w:cstheme="minorHAnsi" w:hint="eastAsia"/>
              <w:sz w:val="24"/>
              <w:szCs w:val="24"/>
            </w:rPr>
            <w:t>☐</w:t>
          </w:r>
        </w:sdtContent>
      </w:sdt>
      <w:r w:rsidR="003B5FDC" w:rsidRPr="00E5029B">
        <w:rPr>
          <w:rFonts w:asciiTheme="minorHAnsi" w:hAnsiTheme="minorHAnsi" w:cstheme="minorHAnsi"/>
          <w:sz w:val="24"/>
          <w:szCs w:val="24"/>
        </w:rPr>
        <w:t xml:space="preserve"> </w:t>
      </w:r>
      <w:r w:rsidR="003B5FDC">
        <w:rPr>
          <w:rFonts w:asciiTheme="minorHAnsi" w:hAnsiTheme="minorHAnsi" w:cstheme="minorHAnsi"/>
          <w:sz w:val="24"/>
          <w:szCs w:val="24"/>
        </w:rPr>
        <w:t>Restricted (</w:t>
      </w:r>
      <w:r w:rsidR="003B5FDC" w:rsidRPr="005B2F84">
        <w:rPr>
          <w:rFonts w:asciiTheme="minorHAnsi" w:hAnsiTheme="minorHAnsi" w:cstheme="minorHAnsi"/>
          <w:i/>
          <w:iCs/>
          <w:sz w:val="24"/>
          <w:szCs w:val="24"/>
        </w:rPr>
        <w:t>Contains CUI</w:t>
      </w:r>
      <w:r w:rsidR="005B2F84" w:rsidRPr="005B2F84">
        <w:rPr>
          <w:rFonts w:asciiTheme="minorHAnsi" w:hAnsiTheme="minorHAnsi" w:cstheme="minorHAnsi"/>
          <w:i/>
          <w:iCs/>
          <w:sz w:val="24"/>
          <w:szCs w:val="24"/>
        </w:rPr>
        <w:t>.</w:t>
      </w:r>
      <w:r w:rsidR="003B5FDC">
        <w:rPr>
          <w:rFonts w:asciiTheme="minorHAnsi" w:hAnsiTheme="minorHAnsi" w:cstheme="minorHAnsi"/>
          <w:sz w:val="24"/>
          <w:szCs w:val="24"/>
        </w:rPr>
        <w:t>)</w:t>
      </w:r>
    </w:p>
    <w:p w14:paraId="0C879400" w14:textId="77777777" w:rsidR="003B5FDC" w:rsidRDefault="003B5FDC" w:rsidP="00B0394B">
      <w:pPr>
        <w:pStyle w:val="nrpsNormal"/>
        <w:rPr>
          <w:rFonts w:asciiTheme="minorHAnsi" w:hAnsiTheme="minorHAnsi" w:cstheme="minorHAnsi"/>
        </w:rPr>
      </w:pPr>
    </w:p>
    <w:p w14:paraId="2A5D9FE9" w14:textId="399E60EA" w:rsidR="00804B5A" w:rsidRPr="00557B64" w:rsidRDefault="00804B5A" w:rsidP="00557B64">
      <w:pPr>
        <w:pStyle w:val="nrpsHeading1"/>
      </w:pPr>
      <w:r w:rsidRPr="00557B64">
        <w:t>Keywords</w:t>
      </w:r>
    </w:p>
    <w:p w14:paraId="108B6A5E" w14:textId="181635A2" w:rsidR="00804B5A" w:rsidRPr="00E5029B" w:rsidRDefault="00804B5A" w:rsidP="00243F78">
      <w:pPr>
        <w:pStyle w:val="nrpsNormal"/>
        <w:rPr>
          <w:rFonts w:asciiTheme="minorHAnsi" w:hAnsiTheme="minorHAnsi" w:cstheme="minorHAnsi"/>
        </w:rPr>
      </w:pPr>
      <w:r w:rsidRPr="00E5029B">
        <w:rPr>
          <w:rFonts w:asciiTheme="minorHAnsi" w:hAnsiTheme="minorHAnsi" w:cstheme="minorHAnsi"/>
        </w:rPr>
        <w:t>(List keywords below and separate with commas.</w:t>
      </w:r>
      <w:r w:rsidR="001B0C12">
        <w:rPr>
          <w:rFonts w:asciiTheme="minorHAnsi" w:hAnsiTheme="minorHAnsi" w:cstheme="minorHAnsi"/>
        </w:rPr>
        <w:t xml:space="preserve"> </w:t>
      </w:r>
      <w:r w:rsidRPr="00E5029B">
        <w:rPr>
          <w:rFonts w:asciiTheme="minorHAnsi" w:hAnsiTheme="minorHAnsi" w:cstheme="minorHAnsi"/>
        </w:rPr>
        <w:t>Using keywords from a controlled vocabulary (CV) will improve the future discovery and reuse of your data.</w:t>
      </w:r>
      <w:r w:rsidR="001B0C12">
        <w:rPr>
          <w:rFonts w:asciiTheme="minorHAnsi" w:hAnsiTheme="minorHAnsi" w:cstheme="minorHAnsi"/>
        </w:rPr>
        <w:t xml:space="preserve"> </w:t>
      </w:r>
      <w:r w:rsidRPr="00E5029B">
        <w:rPr>
          <w:rFonts w:asciiTheme="minorHAnsi" w:hAnsiTheme="minorHAnsi" w:cstheme="minorHAnsi"/>
        </w:rPr>
        <w:t xml:space="preserve">The LTER CV is a good source for keywords. </w:t>
      </w:r>
      <w:r w:rsidRPr="00E5029B">
        <w:rPr>
          <w:rStyle w:val="nrpsNormalChar"/>
          <w:rFonts w:asciiTheme="minorHAnsi" w:hAnsiTheme="minorHAnsi" w:cstheme="minorHAnsi"/>
        </w:rPr>
        <w:t xml:space="preserve">Access the LTER CV </w:t>
      </w:r>
      <w:hyperlink r:id="rId18" w:history="1">
        <w:r w:rsidRPr="00E5029B">
          <w:rPr>
            <w:rStyle w:val="Hyperlink"/>
            <w:rFonts w:asciiTheme="minorHAnsi" w:hAnsiTheme="minorHAnsi" w:cstheme="minorHAnsi"/>
          </w:rPr>
          <w:t>here</w:t>
        </w:r>
      </w:hyperlink>
      <w:r w:rsidRPr="00E5029B">
        <w:rPr>
          <w:rFonts w:asciiTheme="minorHAnsi" w:hAnsiTheme="minorHAnsi" w:cstheme="minorHAnsi"/>
        </w:rPr>
        <w:t>.</w:t>
      </w:r>
      <w:r w:rsidR="001B0C12">
        <w:rPr>
          <w:rFonts w:asciiTheme="minorHAnsi" w:hAnsiTheme="minorHAnsi" w:cstheme="minorHAnsi"/>
        </w:rPr>
        <w:t xml:space="preserve"> </w:t>
      </w:r>
      <w:r w:rsidRPr="00E5029B">
        <w:rPr>
          <w:rFonts w:asciiTheme="minorHAnsi" w:hAnsiTheme="minorHAnsi" w:cstheme="minorHAnsi"/>
        </w:rPr>
        <w:t xml:space="preserve">Also, please determine one or two keywords that best describe your </w:t>
      </w:r>
      <w:r w:rsidR="006F3A99" w:rsidRPr="00E5029B">
        <w:rPr>
          <w:rFonts w:asciiTheme="minorHAnsi" w:hAnsiTheme="minorHAnsi" w:cstheme="minorHAnsi"/>
        </w:rPr>
        <w:t>park</w:t>
      </w:r>
      <w:r w:rsidRPr="00E5029B">
        <w:rPr>
          <w:rFonts w:asciiTheme="minorHAnsi" w:hAnsiTheme="minorHAnsi" w:cstheme="minorHAnsi"/>
        </w:rPr>
        <w:t>, station, and/or project (e.g., Trout Lake Station, NTL LTER).)</w:t>
      </w:r>
    </w:p>
    <w:tbl>
      <w:tblPr>
        <w:tblStyle w:val="TableGrid"/>
        <w:tblW w:w="0" w:type="auto"/>
        <w:tblLook w:val="04A0" w:firstRow="1" w:lastRow="0" w:firstColumn="1" w:lastColumn="0" w:noHBand="0" w:noVBand="1"/>
      </w:tblPr>
      <w:tblGrid>
        <w:gridCol w:w="12950"/>
      </w:tblGrid>
      <w:tr w:rsidR="009C75A9" w14:paraId="6547101B" w14:textId="77777777" w:rsidTr="2A73F221">
        <w:trPr>
          <w:trHeight w:val="1493"/>
        </w:trPr>
        <w:tc>
          <w:tcPr>
            <w:tcW w:w="12950" w:type="dxa"/>
          </w:tcPr>
          <w:p w14:paraId="7CA872BF" w14:textId="1C371BF2" w:rsidR="009C75A9" w:rsidRDefault="7EC87660" w:rsidP="2A73F221">
            <w:pPr>
              <w:pStyle w:val="nrpsNormal"/>
              <w:rPr>
                <w:rFonts w:asciiTheme="minorHAnsi" w:hAnsiTheme="minorHAnsi" w:cstheme="minorBidi"/>
              </w:rPr>
            </w:pPr>
            <w:r w:rsidRPr="2A73F221">
              <w:rPr>
                <w:rFonts w:asciiTheme="minorHAnsi" w:hAnsiTheme="minorHAnsi" w:cstheme="minorBidi"/>
              </w:rPr>
              <w:t>River fish communities, spring fish communities, small stream fish communities, fish habitat, water quality, stream discharge</w:t>
            </w:r>
            <w:r w:rsidR="0A103D21" w:rsidRPr="2A73F221">
              <w:rPr>
                <w:rFonts w:asciiTheme="minorHAnsi" w:hAnsiTheme="minorHAnsi" w:cstheme="minorBidi"/>
              </w:rPr>
              <w:t>; Buffalo National River, Ozark National Scenic Riverways, prairie streams</w:t>
            </w:r>
          </w:p>
        </w:tc>
      </w:tr>
    </w:tbl>
    <w:p w14:paraId="1B20F4E8" w14:textId="77777777" w:rsidR="00C475D7" w:rsidRPr="00E5029B" w:rsidRDefault="00C475D7" w:rsidP="00C475D7">
      <w:pPr>
        <w:rPr>
          <w:rFonts w:asciiTheme="minorHAnsi" w:hAnsiTheme="minorHAnsi" w:cstheme="minorHAnsi"/>
        </w:rPr>
      </w:pPr>
    </w:p>
    <w:p w14:paraId="686C522B" w14:textId="77777777" w:rsidR="004A63E8" w:rsidRDefault="004A63E8">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2D62E42B" w14:textId="58985E73"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Data Table</w:t>
      </w:r>
      <w:r w:rsidR="00CC269B" w:rsidRPr="00E5029B">
        <w:rPr>
          <w:rFonts w:asciiTheme="minorHAnsi" w:hAnsiTheme="minorHAnsi" w:cstheme="minorHAnsi"/>
          <w:sz w:val="36"/>
          <w:szCs w:val="20"/>
        </w:rPr>
        <w:t>(s)</w:t>
      </w:r>
    </w:p>
    <w:p w14:paraId="45D7FFB1" w14:textId="10B5A66E" w:rsidR="00804B5A" w:rsidRPr="00E5029B" w:rsidRDefault="00804B5A" w:rsidP="00B0394B">
      <w:pPr>
        <w:pStyle w:val="nrpsNormal"/>
        <w:rPr>
          <w:rFonts w:asciiTheme="minorHAnsi" w:hAnsiTheme="minorHAnsi" w:cstheme="minorHAnsi"/>
        </w:rPr>
      </w:pPr>
      <w:r w:rsidRPr="00E5029B">
        <w:rPr>
          <w:rFonts w:asciiTheme="minorHAnsi" w:hAnsiTheme="minorHAnsi" w:cstheme="minorHAnsi"/>
        </w:rPr>
        <w:t>(Provide a Table Name</w:t>
      </w:r>
      <w:r w:rsidR="009F1466">
        <w:rPr>
          <w:rFonts w:asciiTheme="minorHAnsi" w:hAnsiTheme="minorHAnsi" w:cstheme="minorHAnsi"/>
        </w:rPr>
        <w:t xml:space="preserve">, </w:t>
      </w:r>
      <w:r w:rsidRPr="00E5029B">
        <w:rPr>
          <w:rFonts w:asciiTheme="minorHAnsi" w:hAnsiTheme="minorHAnsi" w:cstheme="minorHAnsi"/>
        </w:rPr>
        <w:t>Table Description</w:t>
      </w:r>
      <w:r w:rsidR="009F1466">
        <w:rPr>
          <w:rFonts w:asciiTheme="minorHAnsi" w:hAnsiTheme="minorHAnsi" w:cstheme="minorHAnsi"/>
        </w:rPr>
        <w:t xml:space="preserve">, and description of each </w:t>
      </w:r>
      <w:r w:rsidRPr="00E5029B">
        <w:rPr>
          <w:rFonts w:asciiTheme="minorHAnsi" w:hAnsiTheme="minorHAnsi" w:cstheme="minorHAnsi"/>
        </w:rPr>
        <w:t>column in your data table</w:t>
      </w:r>
      <w:r w:rsidR="00F31BC0">
        <w:rPr>
          <w:rFonts w:asciiTheme="minorHAnsi" w:hAnsiTheme="minorHAnsi" w:cstheme="minorHAnsi"/>
        </w:rPr>
        <w:t>)</w:t>
      </w:r>
      <w:r w:rsidR="00FC4D20">
        <w:rPr>
          <w:rFonts w:asciiTheme="minorHAnsi" w:hAnsiTheme="minorHAnsi" w:cstheme="minorHAnsi"/>
        </w:rPr>
        <w:t>:</w:t>
      </w:r>
    </w:p>
    <w:p w14:paraId="0A78FA60" w14:textId="25009053" w:rsidR="00804B5A" w:rsidRPr="00E5029B" w:rsidRDefault="00804B5A" w:rsidP="009C75A9">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 xml:space="preserve">Column </w:t>
      </w:r>
      <w:r w:rsidR="005B7029">
        <w:rPr>
          <w:rFonts w:asciiTheme="minorHAnsi" w:hAnsiTheme="minorHAnsi" w:cstheme="minorHAnsi"/>
          <w:b/>
          <w:bCs/>
        </w:rPr>
        <w:t>N</w:t>
      </w:r>
      <w:r w:rsidRPr="00E5029B">
        <w:rPr>
          <w:rFonts w:asciiTheme="minorHAnsi" w:hAnsiTheme="minorHAnsi" w:cstheme="minorHAnsi"/>
          <w:b/>
          <w:bCs/>
        </w:rPr>
        <w:t>ame</w:t>
      </w:r>
      <w:r w:rsidRPr="00E5029B">
        <w:rPr>
          <w:rFonts w:asciiTheme="minorHAnsi" w:hAnsiTheme="minorHAnsi" w:cstheme="minorHAnsi"/>
        </w:rPr>
        <w:t>: This name must be exactly as it appears in the dataset. Please avoid special characters (like &amp; or \), dashes and spaces. Underscores are permissible. Do not begin a column name with a number.</w:t>
      </w:r>
    </w:p>
    <w:p w14:paraId="39AC5F06" w14:textId="77777777" w:rsidR="007937D7" w:rsidRPr="00E5029B" w:rsidRDefault="00804B5A" w:rsidP="009C75A9">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Description</w:t>
      </w:r>
      <w:r w:rsidRPr="00E5029B">
        <w:rPr>
          <w:rFonts w:asciiTheme="minorHAnsi" w:hAnsiTheme="minorHAnsi" w:cstheme="minorHAnsi"/>
        </w:rPr>
        <w:t>: Please give a specific definition of the column name. This can be lengthy.</w:t>
      </w:r>
      <w:r w:rsidR="007937D7" w:rsidRPr="00E5029B">
        <w:rPr>
          <w:rFonts w:asciiTheme="minorHAnsi" w:hAnsiTheme="minorHAnsi" w:cstheme="minorHAnsi"/>
          <w:b/>
          <w:bCs/>
        </w:rPr>
        <w:t xml:space="preserve"> </w:t>
      </w:r>
    </w:p>
    <w:p w14:paraId="5E29FCE1" w14:textId="17042167" w:rsidR="00804B5A" w:rsidRPr="00E5029B" w:rsidRDefault="007937D7" w:rsidP="009C75A9">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Class:</w:t>
      </w:r>
      <w:r w:rsidRPr="00E5029B">
        <w:rPr>
          <w:rFonts w:asciiTheme="minorHAnsi" w:hAnsiTheme="minorHAnsi" w:cstheme="minorHAnsi"/>
        </w:rPr>
        <w:t xml:space="preserve"> Column class. Valid options are </w:t>
      </w:r>
      <w:r w:rsidRPr="00E5029B">
        <w:rPr>
          <w:rFonts w:asciiTheme="minorHAnsi" w:hAnsiTheme="minorHAnsi" w:cstheme="minorHAnsi"/>
          <w:b/>
          <w:bCs/>
        </w:rPr>
        <w:t>numeric</w:t>
      </w:r>
      <w:r w:rsidRPr="00E5029B">
        <w:rPr>
          <w:rFonts w:asciiTheme="minorHAnsi" w:hAnsiTheme="minorHAnsi" w:cstheme="minorHAnsi"/>
        </w:rPr>
        <w:t xml:space="preserve">, </w:t>
      </w:r>
      <w:r w:rsidRPr="00E5029B">
        <w:rPr>
          <w:rFonts w:asciiTheme="minorHAnsi" w:hAnsiTheme="minorHAnsi" w:cstheme="minorHAnsi"/>
          <w:b/>
          <w:bCs/>
        </w:rPr>
        <w:t>categorical</w:t>
      </w:r>
      <w:r w:rsidRPr="00E5029B">
        <w:rPr>
          <w:rFonts w:asciiTheme="minorHAnsi" w:hAnsiTheme="minorHAnsi" w:cstheme="minorHAnsi"/>
        </w:rPr>
        <w:t xml:space="preserve">, </w:t>
      </w:r>
      <w:r w:rsidRPr="00E5029B">
        <w:rPr>
          <w:rFonts w:asciiTheme="minorHAnsi" w:hAnsiTheme="minorHAnsi" w:cstheme="minorHAnsi"/>
          <w:b/>
          <w:bCs/>
        </w:rPr>
        <w:t>character</w:t>
      </w:r>
      <w:r w:rsidRPr="00E5029B">
        <w:rPr>
          <w:rFonts w:asciiTheme="minorHAnsi" w:hAnsiTheme="minorHAnsi" w:cstheme="minorHAnsi"/>
        </w:rPr>
        <w:t xml:space="preserve">, and </w:t>
      </w:r>
      <w:r w:rsidRPr="00E5029B">
        <w:rPr>
          <w:rFonts w:asciiTheme="minorHAnsi" w:hAnsiTheme="minorHAnsi" w:cstheme="minorHAnsi"/>
          <w:b/>
          <w:bCs/>
        </w:rPr>
        <w:t>date</w:t>
      </w:r>
      <w:r w:rsidRPr="00E5029B">
        <w:rPr>
          <w:rFonts w:asciiTheme="minorHAnsi" w:hAnsiTheme="minorHAnsi" w:cstheme="minorHAnsi"/>
        </w:rPr>
        <w:t>.</w:t>
      </w:r>
    </w:p>
    <w:p w14:paraId="0BD732EF" w14:textId="1359AFC6" w:rsidR="00804B5A" w:rsidRPr="00E5029B" w:rsidRDefault="00804B5A" w:rsidP="009C75A9">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Unit:</w:t>
      </w:r>
      <w:r w:rsidRPr="00E5029B">
        <w:rPr>
          <w:rFonts w:asciiTheme="minorHAnsi" w:hAnsiTheme="minorHAnsi" w:cstheme="minorHAnsi"/>
        </w:rPr>
        <w:t xml:space="preserve"> Identify units for all numeric variables.</w:t>
      </w:r>
      <w:r w:rsidR="001B0C12">
        <w:rPr>
          <w:rFonts w:asciiTheme="minorHAnsi" w:hAnsiTheme="minorHAnsi" w:cstheme="minorHAnsi"/>
        </w:rPr>
        <w:t xml:space="preserve"> </w:t>
      </w:r>
      <w:r w:rsidRPr="00E5029B">
        <w:rPr>
          <w:rFonts w:asciiTheme="minorHAnsi" w:hAnsiTheme="minorHAnsi" w:cstheme="minorHAnsi"/>
        </w:rPr>
        <w:t xml:space="preserve">Please avoid special characters and describe units in this pattern: </w:t>
      </w:r>
      <w:r w:rsidR="000718E8" w:rsidRPr="00E5029B">
        <w:rPr>
          <w:rFonts w:asciiTheme="minorHAnsi" w:hAnsiTheme="minorHAnsi" w:cstheme="minorHAnsi"/>
        </w:rPr>
        <w:t>e.g.,</w:t>
      </w:r>
      <w:r w:rsidRPr="00E5029B">
        <w:rPr>
          <w:rFonts w:asciiTheme="minorHAnsi" w:hAnsiTheme="minorHAnsi" w:cstheme="minorHAnsi"/>
        </w:rPr>
        <w:t xml:space="preserve"> </w:t>
      </w:r>
      <w:proofErr w:type="spellStart"/>
      <w:r w:rsidRPr="00E5029B">
        <w:rPr>
          <w:rFonts w:asciiTheme="minorHAnsi" w:hAnsiTheme="minorHAnsi" w:cstheme="minorHAnsi"/>
        </w:rPr>
        <w:t>microSiemenPerCentimeter</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microgramPerLiter</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absorptionPerMolePerCentimeter</w:t>
      </w:r>
      <w:proofErr w:type="spellEnd"/>
    </w:p>
    <w:p w14:paraId="2C60ECEB" w14:textId="5720EE70" w:rsidR="00804B5A" w:rsidRPr="00E5029B" w:rsidRDefault="00804B5A" w:rsidP="009C75A9">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 xml:space="preserve">Date </w:t>
      </w:r>
      <w:r w:rsidR="006A4F5E">
        <w:rPr>
          <w:rFonts w:asciiTheme="minorHAnsi" w:hAnsiTheme="minorHAnsi" w:cstheme="minorHAnsi"/>
          <w:b/>
          <w:bCs/>
        </w:rPr>
        <w:t xml:space="preserve">Time </w:t>
      </w:r>
      <w:r w:rsidR="005B7029">
        <w:rPr>
          <w:rFonts w:asciiTheme="minorHAnsi" w:hAnsiTheme="minorHAnsi" w:cstheme="minorHAnsi"/>
          <w:b/>
          <w:bCs/>
        </w:rPr>
        <w:t>F</w:t>
      </w:r>
      <w:r w:rsidRPr="00E5029B">
        <w:rPr>
          <w:rFonts w:asciiTheme="minorHAnsi" w:hAnsiTheme="minorHAnsi" w:cstheme="minorHAnsi"/>
          <w:b/>
          <w:bCs/>
        </w:rPr>
        <w:t>ormat</w:t>
      </w:r>
      <w:r w:rsidRPr="00E5029B">
        <w:rPr>
          <w:rFonts w:asciiTheme="minorHAnsi" w:hAnsiTheme="minorHAnsi" w:cstheme="minorHAnsi"/>
        </w:rPr>
        <w:t>: Please tell us exactly how the date and time is formatted: e.g. mm/dd/</w:t>
      </w:r>
      <w:proofErr w:type="spellStart"/>
      <w:r w:rsidRPr="00E5029B">
        <w:rPr>
          <w:rFonts w:asciiTheme="minorHAnsi" w:hAnsiTheme="minorHAnsi" w:cstheme="minorHAnsi"/>
        </w:rPr>
        <w:t>yyyy</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hh:mm:ss</w:t>
      </w:r>
      <w:proofErr w:type="spellEnd"/>
      <w:r w:rsidRPr="00E5029B">
        <w:rPr>
          <w:rFonts w:asciiTheme="minorHAnsi" w:hAnsiTheme="minorHAnsi" w:cstheme="minorHAnsi"/>
        </w:rPr>
        <w:t xml:space="preserve"> plus the time zone and </w:t>
      </w:r>
      <w:proofErr w:type="gramStart"/>
      <w:r w:rsidRPr="00E5029B">
        <w:rPr>
          <w:rFonts w:asciiTheme="minorHAnsi" w:hAnsiTheme="minorHAnsi" w:cstheme="minorHAnsi"/>
        </w:rPr>
        <w:t>whether or not</w:t>
      </w:r>
      <w:proofErr w:type="gramEnd"/>
      <w:r w:rsidRPr="00E5029B">
        <w:rPr>
          <w:rFonts w:asciiTheme="minorHAnsi" w:hAnsiTheme="minorHAnsi" w:cstheme="minorHAnsi"/>
        </w:rPr>
        <w:t xml:space="preserve"> daylight savings was observed.</w:t>
      </w:r>
      <w:r w:rsidR="001B0C12">
        <w:rPr>
          <w:rFonts w:asciiTheme="minorHAnsi" w:hAnsiTheme="minorHAnsi" w:cstheme="minorHAnsi"/>
        </w:rPr>
        <w:t xml:space="preserve"> </w:t>
      </w:r>
      <w:r w:rsidRPr="00E5029B">
        <w:rPr>
          <w:rFonts w:asciiTheme="minorHAnsi" w:hAnsiTheme="minorHAnsi" w:cstheme="minorHAnsi"/>
        </w:rPr>
        <w:t xml:space="preserve">ISO </w:t>
      </w:r>
      <w:r w:rsidR="008F69B9">
        <w:rPr>
          <w:rFonts w:asciiTheme="minorHAnsi" w:hAnsiTheme="minorHAnsi" w:cstheme="minorHAnsi"/>
        </w:rPr>
        <w:t xml:space="preserve">8601 </w:t>
      </w:r>
      <w:r w:rsidRPr="00E5029B">
        <w:rPr>
          <w:rFonts w:asciiTheme="minorHAnsi" w:hAnsiTheme="minorHAnsi" w:cstheme="minorHAnsi"/>
        </w:rPr>
        <w:t xml:space="preserve">date format of YYYY-MM-DD or YYYY-MM-DD </w:t>
      </w:r>
      <w:proofErr w:type="spellStart"/>
      <w:r w:rsidRPr="00E5029B">
        <w:rPr>
          <w:rFonts w:asciiTheme="minorHAnsi" w:hAnsiTheme="minorHAnsi" w:cstheme="minorHAnsi"/>
        </w:rPr>
        <w:t>hh:mm:ss</w:t>
      </w:r>
      <w:proofErr w:type="spellEnd"/>
      <w:r w:rsidRPr="00E5029B">
        <w:rPr>
          <w:rFonts w:asciiTheme="minorHAnsi" w:hAnsiTheme="minorHAnsi" w:cstheme="minorHAnsi"/>
        </w:rPr>
        <w:t xml:space="preserve"> is preferred.</w:t>
      </w:r>
    </w:p>
    <w:p w14:paraId="1D6DB948" w14:textId="61094EA3" w:rsidR="00804B5A" w:rsidRPr="00E5029B" w:rsidRDefault="00804B5A" w:rsidP="2834ABF6">
      <w:pPr>
        <w:pStyle w:val="nrpsNormal"/>
        <w:numPr>
          <w:ilvl w:val="0"/>
          <w:numId w:val="30"/>
        </w:numPr>
        <w:spacing w:after="0"/>
        <w:rPr>
          <w:rFonts w:asciiTheme="minorHAnsi" w:hAnsiTheme="minorHAnsi" w:cstheme="minorBidi"/>
        </w:rPr>
      </w:pPr>
      <w:r w:rsidRPr="2834ABF6">
        <w:rPr>
          <w:rFonts w:asciiTheme="minorHAnsi" w:hAnsiTheme="minorHAnsi" w:cstheme="minorBidi"/>
          <w:b/>
          <w:bCs/>
        </w:rPr>
        <w:t xml:space="preserve">Missing </w:t>
      </w:r>
      <w:r w:rsidR="005B7029" w:rsidRPr="2834ABF6">
        <w:rPr>
          <w:rFonts w:asciiTheme="minorHAnsi" w:hAnsiTheme="minorHAnsi" w:cstheme="minorBidi"/>
          <w:b/>
          <w:bCs/>
        </w:rPr>
        <w:t>V</w:t>
      </w:r>
      <w:r w:rsidRPr="2834ABF6">
        <w:rPr>
          <w:rFonts w:asciiTheme="minorHAnsi" w:hAnsiTheme="minorHAnsi" w:cstheme="minorBidi"/>
          <w:b/>
          <w:bCs/>
        </w:rPr>
        <w:t xml:space="preserve">alue </w:t>
      </w:r>
      <w:r w:rsidR="005B7029" w:rsidRPr="2834ABF6">
        <w:rPr>
          <w:rFonts w:asciiTheme="minorHAnsi" w:hAnsiTheme="minorHAnsi" w:cstheme="minorBidi"/>
          <w:b/>
          <w:bCs/>
        </w:rPr>
        <w:t>C</w:t>
      </w:r>
      <w:r w:rsidRPr="2834ABF6">
        <w:rPr>
          <w:rFonts w:asciiTheme="minorHAnsi" w:hAnsiTheme="minorHAnsi" w:cstheme="minorBidi"/>
          <w:b/>
          <w:bCs/>
        </w:rPr>
        <w:t>ode</w:t>
      </w:r>
      <w:r w:rsidRPr="2834ABF6">
        <w:rPr>
          <w:rFonts w:asciiTheme="minorHAnsi" w:hAnsiTheme="minorHAnsi" w:cstheme="minorBidi"/>
        </w:rPr>
        <w:t>:</w:t>
      </w:r>
      <w:commentRangeStart w:id="2"/>
      <w:r w:rsidRPr="2834ABF6">
        <w:rPr>
          <w:rFonts w:asciiTheme="minorHAnsi" w:hAnsiTheme="minorHAnsi" w:cstheme="minorBidi"/>
        </w:rPr>
        <w:t xml:space="preserve"> If a code for ‘no data’ is used, please specify: e.g., -99999</w:t>
      </w:r>
      <w:commentRangeEnd w:id="2"/>
      <w:r>
        <w:rPr>
          <w:rStyle w:val="CommentReference"/>
        </w:rPr>
        <w:commentReference w:id="2"/>
      </w:r>
    </w:p>
    <w:p w14:paraId="15392679" w14:textId="3CD304BB" w:rsidR="00461530" w:rsidRDefault="00DF3C7B" w:rsidP="00B0394B">
      <w:pPr>
        <w:pStyle w:val="nrpsNormal"/>
        <w:numPr>
          <w:ilvl w:val="0"/>
          <w:numId w:val="30"/>
        </w:numPr>
        <w:spacing w:after="0"/>
        <w:rPr>
          <w:rFonts w:asciiTheme="minorHAnsi" w:hAnsiTheme="minorHAnsi" w:cstheme="minorHAnsi"/>
        </w:rPr>
      </w:pPr>
      <w:r w:rsidRPr="00E5029B">
        <w:rPr>
          <w:rFonts w:asciiTheme="minorHAnsi" w:hAnsiTheme="minorHAnsi" w:cstheme="minorHAnsi"/>
          <w:b/>
          <w:bCs/>
        </w:rPr>
        <w:t xml:space="preserve">Missing </w:t>
      </w:r>
      <w:r w:rsidR="005B7029">
        <w:rPr>
          <w:rFonts w:asciiTheme="minorHAnsi" w:hAnsiTheme="minorHAnsi" w:cstheme="minorHAnsi"/>
          <w:b/>
          <w:bCs/>
        </w:rPr>
        <w:t>V</w:t>
      </w:r>
      <w:r w:rsidRPr="00E5029B">
        <w:rPr>
          <w:rFonts w:asciiTheme="minorHAnsi" w:hAnsiTheme="minorHAnsi" w:cstheme="minorHAnsi"/>
          <w:b/>
          <w:bCs/>
        </w:rPr>
        <w:t xml:space="preserve">alue </w:t>
      </w:r>
      <w:r w:rsidR="005B7029">
        <w:rPr>
          <w:rFonts w:asciiTheme="minorHAnsi" w:hAnsiTheme="minorHAnsi" w:cstheme="minorHAnsi"/>
          <w:b/>
          <w:bCs/>
        </w:rPr>
        <w:t>C</w:t>
      </w:r>
      <w:r w:rsidRPr="00E5029B">
        <w:rPr>
          <w:rFonts w:asciiTheme="minorHAnsi" w:hAnsiTheme="minorHAnsi" w:cstheme="minorHAnsi"/>
          <w:b/>
          <w:bCs/>
        </w:rPr>
        <w:t xml:space="preserve">ode </w:t>
      </w:r>
      <w:r w:rsidR="005B7029">
        <w:rPr>
          <w:rFonts w:asciiTheme="minorHAnsi" w:hAnsiTheme="minorHAnsi" w:cstheme="minorHAnsi"/>
          <w:b/>
          <w:bCs/>
        </w:rPr>
        <w:t>E</w:t>
      </w:r>
      <w:r w:rsidRPr="00E5029B">
        <w:rPr>
          <w:rFonts w:asciiTheme="minorHAnsi" w:hAnsiTheme="minorHAnsi" w:cstheme="minorHAnsi"/>
          <w:b/>
          <w:bCs/>
        </w:rPr>
        <w:t>xplanation</w:t>
      </w:r>
      <w:r w:rsidRPr="00E5029B">
        <w:rPr>
          <w:rFonts w:asciiTheme="minorHAnsi" w:hAnsiTheme="minorHAnsi" w:cstheme="minorHAnsi"/>
        </w:rPr>
        <w:t xml:space="preserve">: </w:t>
      </w:r>
      <w:r w:rsidR="00933442" w:rsidRPr="00E5029B">
        <w:rPr>
          <w:rFonts w:asciiTheme="minorHAnsi" w:hAnsiTheme="minorHAnsi" w:cstheme="minorHAnsi"/>
        </w:rPr>
        <w:t>Definition of missing value code.</w:t>
      </w:r>
    </w:p>
    <w:p w14:paraId="1CDE9B82" w14:textId="77777777" w:rsidR="009C2F87" w:rsidRPr="00C826A1" w:rsidRDefault="009C2F87" w:rsidP="009C2F87">
      <w:pPr>
        <w:pStyle w:val="nrpsNormal"/>
        <w:spacing w:after="0"/>
        <w:rPr>
          <w:rFonts w:asciiTheme="minorHAnsi" w:hAnsiTheme="minorHAnsi" w:cstheme="minorHAnsi"/>
        </w:rPr>
      </w:pPr>
    </w:p>
    <w:p w14:paraId="1569C4B1" w14:textId="105E72E5" w:rsidR="00804B5A" w:rsidRPr="00E5029B" w:rsidRDefault="00804B5A" w:rsidP="7A0FED79">
      <w:pPr>
        <w:pStyle w:val="nrpsNormal"/>
        <w:rPr>
          <w:rFonts w:asciiTheme="minorHAnsi" w:hAnsiTheme="minorHAnsi" w:cstheme="minorBidi"/>
        </w:rPr>
      </w:pPr>
      <w:r w:rsidRPr="7A0FED79">
        <w:rPr>
          <w:rFonts w:asciiTheme="minorHAnsi" w:hAnsiTheme="minorHAnsi" w:cstheme="minorBidi"/>
          <w:b/>
          <w:bCs/>
        </w:rPr>
        <w:t>Table name:</w:t>
      </w:r>
      <w:r w:rsidRPr="7A0FED79">
        <w:rPr>
          <w:rFonts w:asciiTheme="minorHAnsi" w:hAnsiTheme="minorHAnsi" w:cstheme="minorBidi"/>
        </w:rPr>
        <w:t xml:space="preserve"> </w:t>
      </w:r>
      <w:r w:rsidR="2E5150A7" w:rsidRPr="7A0FED79">
        <w:rPr>
          <w:rFonts w:asciiTheme="minorHAnsi" w:hAnsiTheme="minorHAnsi" w:cstheme="minorBidi"/>
        </w:rPr>
        <w:t>BankMeasurementInfo.csv</w:t>
      </w:r>
    </w:p>
    <w:p w14:paraId="15AB835C" w14:textId="45ED9748" w:rsidR="00804B5A" w:rsidRPr="00E5029B" w:rsidRDefault="00804B5A" w:rsidP="7A0FED79">
      <w:pPr>
        <w:pStyle w:val="nrpsTableheader"/>
        <w:rPr>
          <w:rFonts w:asciiTheme="minorHAnsi" w:hAnsiTheme="minorHAnsi" w:cstheme="minorBidi"/>
          <w:b w:val="0"/>
          <w:color w:val="auto"/>
          <w:sz w:val="24"/>
          <w:szCs w:val="24"/>
        </w:rPr>
      </w:pPr>
      <w:r w:rsidRPr="7A0FED79">
        <w:rPr>
          <w:rFonts w:asciiTheme="minorHAnsi" w:hAnsiTheme="minorHAnsi" w:cstheme="minorBidi"/>
          <w:bCs/>
          <w:sz w:val="24"/>
          <w:szCs w:val="24"/>
          <w:lang w:val="fr-FR"/>
        </w:rPr>
        <w:t>Table description:</w:t>
      </w:r>
      <w:r w:rsidRPr="7A0FED79">
        <w:rPr>
          <w:rFonts w:asciiTheme="minorHAnsi" w:hAnsiTheme="minorHAnsi" w:cstheme="minorBidi"/>
          <w:sz w:val="24"/>
          <w:szCs w:val="24"/>
        </w:rPr>
        <w:t xml:space="preserve"> </w:t>
      </w:r>
      <w:r w:rsidR="099060F5" w:rsidRPr="7A0FED79">
        <w:rPr>
          <w:rFonts w:asciiTheme="minorHAnsi" w:hAnsiTheme="minorHAnsi" w:cstheme="minorBidi"/>
          <w:b w:val="0"/>
          <w:color w:val="auto"/>
          <w:sz w:val="24"/>
          <w:szCs w:val="24"/>
        </w:rPr>
        <w:t>River and stream bank characteristics</w:t>
      </w:r>
    </w:p>
    <w:p w14:paraId="2FDD80AB" w14:textId="5C340784" w:rsidR="7A0FED79" w:rsidRDefault="7A0FED79" w:rsidP="7A0FED79">
      <w:pPr>
        <w:pStyle w:val="nrpsTableheader"/>
        <w:rPr>
          <w:rFonts w:asciiTheme="minorHAnsi" w:hAnsiTheme="minorHAnsi" w:cstheme="minorBidi"/>
          <w:b w:val="0"/>
          <w:color w:val="auto"/>
          <w:sz w:val="22"/>
          <w:szCs w:val="22"/>
        </w:rPr>
      </w:pPr>
    </w:p>
    <w:tbl>
      <w:tblPr>
        <w:tblStyle w:val="NPS1"/>
        <w:tblW w:w="14390" w:type="dxa"/>
        <w:tblLook w:val="04A0" w:firstRow="1" w:lastRow="0" w:firstColumn="1" w:lastColumn="0" w:noHBand="0" w:noVBand="1"/>
      </w:tblPr>
      <w:tblGrid>
        <w:gridCol w:w="2514"/>
        <w:gridCol w:w="2863"/>
        <w:gridCol w:w="1718"/>
        <w:gridCol w:w="2213"/>
        <w:gridCol w:w="1692"/>
        <w:gridCol w:w="1695"/>
        <w:gridCol w:w="1695"/>
      </w:tblGrid>
      <w:tr w:rsidR="002F72C5" w:rsidRPr="00E5029B" w14:paraId="29C9ED5E" w14:textId="7BDE82EB" w:rsidTr="11705DB1">
        <w:trPr>
          <w:cnfStyle w:val="100000000000" w:firstRow="1" w:lastRow="0" w:firstColumn="0" w:lastColumn="0" w:oddVBand="0" w:evenVBand="0" w:oddHBand="0" w:evenHBand="0" w:firstRowFirstColumn="0" w:firstRowLastColumn="0" w:lastRowFirstColumn="0" w:lastRowLastColumn="0"/>
          <w:trHeight w:val="1021"/>
        </w:trPr>
        <w:tc>
          <w:tcPr>
            <w:tcW w:w="2514" w:type="dxa"/>
          </w:tcPr>
          <w:p w14:paraId="6FDB17B7" w14:textId="77777777"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2863" w:type="dxa"/>
          </w:tcPr>
          <w:p w14:paraId="4329C9A2" w14:textId="77777777"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1718" w:type="dxa"/>
          </w:tcPr>
          <w:p w14:paraId="0C598986" w14:textId="6385C028"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2213" w:type="dxa"/>
          </w:tcPr>
          <w:p w14:paraId="03C9294F" w14:textId="39A9FF1D"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1692" w:type="dxa"/>
          </w:tcPr>
          <w:p w14:paraId="1642E325" w14:textId="66A9324E" w:rsidR="00C475D7" w:rsidRPr="00E5029B" w:rsidRDefault="007937D7" w:rsidP="001F0D85">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1695" w:type="dxa"/>
          </w:tcPr>
          <w:p w14:paraId="5742692E" w14:textId="2D5CB540"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sidR="005B7029">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sidR="005B7029">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sidR="00D32BE7">
              <w:rPr>
                <w:rFonts w:asciiTheme="minorHAnsi" w:hAnsiTheme="minorHAnsi" w:cstheme="minorHAnsi"/>
                <w:b/>
                <w:bCs w:val="0"/>
                <w:color w:val="FFFFFF" w:themeColor="background1"/>
                <w:sz w:val="22"/>
                <w:szCs w:val="24"/>
              </w:rPr>
              <w:t xml:space="preserve"> </w:t>
            </w:r>
          </w:p>
        </w:tc>
        <w:tc>
          <w:tcPr>
            <w:tcW w:w="1695" w:type="dxa"/>
          </w:tcPr>
          <w:p w14:paraId="225177DF" w14:textId="17951E3C" w:rsidR="00C475D7" w:rsidRPr="00E5029B" w:rsidRDefault="00967133" w:rsidP="001F0D85">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sidR="005B7029">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sidR="005B7029">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sidR="005B7029">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C475D7" w:rsidRPr="00E5029B" w14:paraId="53896748" w14:textId="25F90665" w:rsidTr="11705DB1">
        <w:trPr>
          <w:trHeight w:val="303"/>
        </w:trPr>
        <w:tc>
          <w:tcPr>
            <w:tcW w:w="2514" w:type="dxa"/>
          </w:tcPr>
          <w:p w14:paraId="42A3F8F4" w14:textId="36F485DD" w:rsidR="00C475D7" w:rsidRPr="00E5029B" w:rsidRDefault="0B957CD1"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ParkName</w:t>
            </w:r>
            <w:proofErr w:type="spellEnd"/>
          </w:p>
        </w:tc>
        <w:tc>
          <w:tcPr>
            <w:tcW w:w="2863" w:type="dxa"/>
          </w:tcPr>
          <w:p w14:paraId="27927F42" w14:textId="4D5BA617" w:rsidR="00C475D7" w:rsidRPr="00E5029B" w:rsidRDefault="4FC27F4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 name</w:t>
            </w:r>
          </w:p>
        </w:tc>
        <w:tc>
          <w:tcPr>
            <w:tcW w:w="1718" w:type="dxa"/>
          </w:tcPr>
          <w:p w14:paraId="7CA23C8C" w14:textId="14927D36" w:rsidR="00C475D7" w:rsidRPr="00E5029B" w:rsidRDefault="1B809F2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3A28DFEB" w14:textId="4F22945B" w:rsidR="00C475D7" w:rsidRPr="00E5029B" w:rsidRDefault="00C475D7" w:rsidP="00A903AB">
            <w:pPr>
              <w:pStyle w:val="nrpsTableheader"/>
              <w:rPr>
                <w:rFonts w:asciiTheme="minorHAnsi" w:hAnsiTheme="minorHAnsi" w:cstheme="minorHAnsi"/>
                <w:b w:val="0"/>
                <w:bCs/>
                <w:color w:val="auto"/>
                <w:sz w:val="22"/>
                <w:szCs w:val="24"/>
              </w:rPr>
            </w:pPr>
          </w:p>
        </w:tc>
        <w:tc>
          <w:tcPr>
            <w:tcW w:w="1692" w:type="dxa"/>
          </w:tcPr>
          <w:p w14:paraId="402C95DB"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695" w:type="dxa"/>
          </w:tcPr>
          <w:p w14:paraId="4D230526" w14:textId="49EA64DF" w:rsidR="00C475D7" w:rsidRPr="00E5029B" w:rsidRDefault="00C475D7" w:rsidP="00A903AB">
            <w:pPr>
              <w:pStyle w:val="nrpsTableheader"/>
              <w:rPr>
                <w:rFonts w:asciiTheme="minorHAnsi" w:hAnsiTheme="minorHAnsi" w:cstheme="minorHAnsi"/>
                <w:b w:val="0"/>
                <w:bCs/>
                <w:color w:val="auto"/>
                <w:sz w:val="22"/>
                <w:szCs w:val="24"/>
              </w:rPr>
            </w:pPr>
          </w:p>
        </w:tc>
        <w:tc>
          <w:tcPr>
            <w:tcW w:w="1695" w:type="dxa"/>
          </w:tcPr>
          <w:p w14:paraId="5D7727E8" w14:textId="68D5134C"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196F027A" w14:textId="3D645929" w:rsidTr="11705DB1">
        <w:trPr>
          <w:trHeight w:val="303"/>
        </w:trPr>
        <w:tc>
          <w:tcPr>
            <w:tcW w:w="2514" w:type="dxa"/>
          </w:tcPr>
          <w:p w14:paraId="594C253F" w14:textId="4BC29A03" w:rsidR="00C475D7" w:rsidRPr="00E5029B" w:rsidRDefault="0B957CD1"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ParkCode</w:t>
            </w:r>
            <w:proofErr w:type="spellEnd"/>
          </w:p>
        </w:tc>
        <w:tc>
          <w:tcPr>
            <w:tcW w:w="2863" w:type="dxa"/>
          </w:tcPr>
          <w:p w14:paraId="593DD7E6" w14:textId="20291A3A" w:rsidR="00C475D7" w:rsidRPr="00E5029B" w:rsidRDefault="6F07D89A"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 unit code</w:t>
            </w:r>
          </w:p>
        </w:tc>
        <w:tc>
          <w:tcPr>
            <w:tcW w:w="1718" w:type="dxa"/>
          </w:tcPr>
          <w:p w14:paraId="4839E8F1" w14:textId="230CA986" w:rsidR="00C475D7" w:rsidRPr="00E5029B" w:rsidRDefault="3EEB928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34906F9E" w14:textId="0E540469" w:rsidR="00C475D7" w:rsidRPr="00E5029B" w:rsidRDefault="00C475D7" w:rsidP="00A903AB">
            <w:pPr>
              <w:pStyle w:val="nrpsTableheader"/>
              <w:rPr>
                <w:rFonts w:asciiTheme="minorHAnsi" w:hAnsiTheme="minorHAnsi" w:cstheme="minorHAnsi"/>
                <w:b w:val="0"/>
                <w:bCs/>
                <w:color w:val="auto"/>
                <w:sz w:val="22"/>
                <w:szCs w:val="24"/>
              </w:rPr>
            </w:pPr>
          </w:p>
        </w:tc>
        <w:tc>
          <w:tcPr>
            <w:tcW w:w="1692" w:type="dxa"/>
          </w:tcPr>
          <w:p w14:paraId="655B27EA"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695" w:type="dxa"/>
          </w:tcPr>
          <w:p w14:paraId="2416CACE" w14:textId="1E37FFC0" w:rsidR="00C475D7" w:rsidRPr="00E5029B" w:rsidRDefault="00C475D7" w:rsidP="00A903AB">
            <w:pPr>
              <w:pStyle w:val="nrpsTableheader"/>
              <w:rPr>
                <w:rFonts w:asciiTheme="minorHAnsi" w:hAnsiTheme="minorHAnsi" w:cstheme="minorHAnsi"/>
                <w:b w:val="0"/>
                <w:bCs/>
                <w:color w:val="auto"/>
                <w:sz w:val="22"/>
                <w:szCs w:val="24"/>
              </w:rPr>
            </w:pPr>
          </w:p>
        </w:tc>
        <w:tc>
          <w:tcPr>
            <w:tcW w:w="1695" w:type="dxa"/>
          </w:tcPr>
          <w:p w14:paraId="4DBD4DD1"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36612842" w14:textId="5222FAC3" w:rsidTr="11705DB1">
        <w:trPr>
          <w:trHeight w:val="303"/>
        </w:trPr>
        <w:tc>
          <w:tcPr>
            <w:tcW w:w="2514" w:type="dxa"/>
          </w:tcPr>
          <w:p w14:paraId="52BEBA4A" w14:textId="02BDD320" w:rsidR="00C475D7" w:rsidRPr="00E5029B" w:rsidRDefault="0B957CD1"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LocationID</w:t>
            </w:r>
            <w:proofErr w:type="spellEnd"/>
          </w:p>
        </w:tc>
        <w:tc>
          <w:tcPr>
            <w:tcW w:w="2863" w:type="dxa"/>
          </w:tcPr>
          <w:p w14:paraId="79FD9D05" w14:textId="59525B49" w:rsidR="00C475D7" w:rsidRPr="00E5029B" w:rsidRDefault="0DF89BC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Foreign key for location</w:t>
            </w:r>
          </w:p>
        </w:tc>
        <w:tc>
          <w:tcPr>
            <w:tcW w:w="1718" w:type="dxa"/>
          </w:tcPr>
          <w:p w14:paraId="6427D7B4" w14:textId="1C06369B" w:rsidR="00C475D7" w:rsidRPr="00E5029B" w:rsidRDefault="4B551118"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117DB77D" w14:textId="735A2419" w:rsidR="00C475D7" w:rsidRPr="00E5029B" w:rsidRDefault="00C475D7" w:rsidP="00A903AB">
            <w:pPr>
              <w:pStyle w:val="nrpsTableheader"/>
              <w:rPr>
                <w:rFonts w:asciiTheme="minorHAnsi" w:hAnsiTheme="minorHAnsi" w:cstheme="minorHAnsi"/>
                <w:b w:val="0"/>
                <w:bCs/>
                <w:color w:val="auto"/>
                <w:sz w:val="22"/>
                <w:szCs w:val="24"/>
              </w:rPr>
            </w:pPr>
          </w:p>
        </w:tc>
        <w:tc>
          <w:tcPr>
            <w:tcW w:w="1692" w:type="dxa"/>
          </w:tcPr>
          <w:p w14:paraId="2657CD7C"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695" w:type="dxa"/>
          </w:tcPr>
          <w:p w14:paraId="1EF4F4D4" w14:textId="7D50F870" w:rsidR="00C475D7" w:rsidRPr="00E5029B" w:rsidRDefault="00C475D7" w:rsidP="00A903AB">
            <w:pPr>
              <w:pStyle w:val="nrpsTableheader"/>
              <w:rPr>
                <w:rFonts w:asciiTheme="minorHAnsi" w:hAnsiTheme="minorHAnsi" w:cstheme="minorHAnsi"/>
                <w:b w:val="0"/>
                <w:bCs/>
                <w:color w:val="auto"/>
                <w:sz w:val="22"/>
                <w:szCs w:val="24"/>
              </w:rPr>
            </w:pPr>
          </w:p>
        </w:tc>
        <w:tc>
          <w:tcPr>
            <w:tcW w:w="1695" w:type="dxa"/>
          </w:tcPr>
          <w:p w14:paraId="22FAE727"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488AE5F7" w14:textId="17FBF9B1" w:rsidTr="11705DB1">
        <w:trPr>
          <w:trHeight w:val="310"/>
        </w:trPr>
        <w:tc>
          <w:tcPr>
            <w:tcW w:w="2514" w:type="dxa"/>
          </w:tcPr>
          <w:p w14:paraId="48522B24" w14:textId="5C6D327C" w:rsidR="00C475D7" w:rsidRPr="00E5029B" w:rsidRDefault="0B957CD1"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PeriodID</w:t>
            </w:r>
            <w:proofErr w:type="spellEnd"/>
          </w:p>
        </w:tc>
        <w:tc>
          <w:tcPr>
            <w:tcW w:w="2863" w:type="dxa"/>
          </w:tcPr>
          <w:p w14:paraId="134DE2A4" w14:textId="02DA9E8F" w:rsidR="00C475D7" w:rsidRPr="00E5029B" w:rsidRDefault="4C2EB85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Foreign key for</w:t>
            </w:r>
            <w:r w:rsidR="5FFD8D87" w:rsidRPr="7A0FED79">
              <w:rPr>
                <w:rFonts w:asciiTheme="minorHAnsi" w:hAnsiTheme="minorHAnsi" w:cstheme="minorBidi"/>
                <w:b w:val="0"/>
                <w:color w:val="auto"/>
                <w:sz w:val="22"/>
                <w:szCs w:val="22"/>
              </w:rPr>
              <w:t xml:space="preserve"> sampling season</w:t>
            </w:r>
          </w:p>
        </w:tc>
        <w:tc>
          <w:tcPr>
            <w:tcW w:w="1718" w:type="dxa"/>
          </w:tcPr>
          <w:p w14:paraId="5E246F78" w14:textId="6256D4E6" w:rsidR="00C475D7" w:rsidRPr="00E5029B" w:rsidRDefault="03969E2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2DFC69E6" w14:textId="1853B3C6" w:rsidR="00C475D7" w:rsidRPr="00E5029B" w:rsidRDefault="00C475D7" w:rsidP="00A903AB">
            <w:pPr>
              <w:pStyle w:val="nrpsTableheader"/>
              <w:rPr>
                <w:rFonts w:asciiTheme="minorHAnsi" w:hAnsiTheme="minorHAnsi" w:cstheme="minorHAnsi"/>
                <w:b w:val="0"/>
                <w:bCs/>
                <w:color w:val="auto"/>
                <w:sz w:val="22"/>
                <w:szCs w:val="24"/>
              </w:rPr>
            </w:pPr>
          </w:p>
        </w:tc>
        <w:tc>
          <w:tcPr>
            <w:tcW w:w="1692" w:type="dxa"/>
          </w:tcPr>
          <w:p w14:paraId="0354C059"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695" w:type="dxa"/>
          </w:tcPr>
          <w:p w14:paraId="4777587F" w14:textId="734D9B89" w:rsidR="00C475D7" w:rsidRPr="00E5029B" w:rsidRDefault="00C475D7" w:rsidP="00A903AB">
            <w:pPr>
              <w:pStyle w:val="nrpsTableheader"/>
              <w:rPr>
                <w:rFonts w:asciiTheme="minorHAnsi" w:hAnsiTheme="minorHAnsi" w:cstheme="minorHAnsi"/>
                <w:b w:val="0"/>
                <w:bCs/>
                <w:color w:val="auto"/>
                <w:sz w:val="22"/>
                <w:szCs w:val="24"/>
              </w:rPr>
            </w:pPr>
          </w:p>
        </w:tc>
        <w:tc>
          <w:tcPr>
            <w:tcW w:w="1695" w:type="dxa"/>
          </w:tcPr>
          <w:p w14:paraId="38A6C5EE"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5FD12A7B" w14:textId="071BEC4C" w:rsidTr="11705DB1">
        <w:trPr>
          <w:trHeight w:val="317"/>
        </w:trPr>
        <w:tc>
          <w:tcPr>
            <w:tcW w:w="2514" w:type="dxa"/>
          </w:tcPr>
          <w:p w14:paraId="13A508CE" w14:textId="63AD0E95" w:rsidR="00C475D7" w:rsidRPr="00E5029B" w:rsidRDefault="0B957CD1"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EventID</w:t>
            </w:r>
            <w:proofErr w:type="spellEnd"/>
          </w:p>
        </w:tc>
        <w:tc>
          <w:tcPr>
            <w:tcW w:w="2863" w:type="dxa"/>
          </w:tcPr>
          <w:p w14:paraId="3D4F72AB" w14:textId="27C60600" w:rsidR="00C475D7" w:rsidRPr="00E5029B" w:rsidRDefault="5232D11A"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Foreign key for</w:t>
            </w:r>
            <w:r w:rsidR="3DD76BB4" w:rsidRPr="11705DB1">
              <w:rPr>
                <w:rFonts w:asciiTheme="minorHAnsi" w:hAnsiTheme="minorHAnsi" w:cstheme="minorBidi"/>
                <w:b w:val="0"/>
                <w:color w:val="auto"/>
                <w:sz w:val="22"/>
                <w:szCs w:val="22"/>
              </w:rPr>
              <w:t xml:space="preserve"> sampling </w:t>
            </w:r>
            <w:r w:rsidR="1E23C842" w:rsidRPr="11705DB1">
              <w:rPr>
                <w:rFonts w:asciiTheme="minorHAnsi" w:hAnsiTheme="minorHAnsi" w:cstheme="minorBidi"/>
                <w:b w:val="0"/>
                <w:color w:val="auto"/>
                <w:sz w:val="22"/>
                <w:szCs w:val="22"/>
              </w:rPr>
              <w:t>visit</w:t>
            </w:r>
          </w:p>
        </w:tc>
        <w:tc>
          <w:tcPr>
            <w:tcW w:w="1718" w:type="dxa"/>
          </w:tcPr>
          <w:p w14:paraId="04458D42" w14:textId="19553269" w:rsidR="00C475D7" w:rsidRPr="00E5029B" w:rsidRDefault="09C4D3C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2BEEEDED" w14:textId="73AE642A" w:rsidR="00C475D7" w:rsidRPr="00E5029B" w:rsidRDefault="00C475D7" w:rsidP="00A903AB">
            <w:pPr>
              <w:pStyle w:val="nrpsTableheader"/>
              <w:rPr>
                <w:rFonts w:asciiTheme="minorHAnsi" w:hAnsiTheme="minorHAnsi" w:cstheme="minorHAnsi"/>
                <w:b w:val="0"/>
                <w:bCs/>
                <w:color w:val="auto"/>
                <w:sz w:val="22"/>
                <w:szCs w:val="24"/>
              </w:rPr>
            </w:pPr>
          </w:p>
        </w:tc>
        <w:tc>
          <w:tcPr>
            <w:tcW w:w="1692" w:type="dxa"/>
          </w:tcPr>
          <w:p w14:paraId="63B6B60B"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695" w:type="dxa"/>
          </w:tcPr>
          <w:p w14:paraId="082A74D8" w14:textId="1442DA20" w:rsidR="00C475D7" w:rsidRPr="00E5029B" w:rsidRDefault="00C475D7" w:rsidP="00A903AB">
            <w:pPr>
              <w:pStyle w:val="nrpsTableheader"/>
              <w:rPr>
                <w:rFonts w:asciiTheme="minorHAnsi" w:hAnsiTheme="minorHAnsi" w:cstheme="minorHAnsi"/>
                <w:b w:val="0"/>
                <w:bCs/>
                <w:color w:val="auto"/>
                <w:sz w:val="22"/>
                <w:szCs w:val="24"/>
              </w:rPr>
            </w:pPr>
          </w:p>
        </w:tc>
        <w:tc>
          <w:tcPr>
            <w:tcW w:w="1695" w:type="dxa"/>
          </w:tcPr>
          <w:p w14:paraId="5544C4EC"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3D53EC" w:rsidRPr="00E5029B" w14:paraId="7086BC5E" w14:textId="77777777" w:rsidTr="11705DB1">
        <w:trPr>
          <w:trHeight w:val="317"/>
        </w:trPr>
        <w:tc>
          <w:tcPr>
            <w:tcW w:w="2514" w:type="dxa"/>
          </w:tcPr>
          <w:p w14:paraId="6BA094A2" w14:textId="5C646282" w:rsidR="003D53EC" w:rsidRPr="00E5029B" w:rsidRDefault="0B957CD1"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ChannelType</w:t>
            </w:r>
            <w:proofErr w:type="spellEnd"/>
          </w:p>
        </w:tc>
        <w:tc>
          <w:tcPr>
            <w:tcW w:w="2863" w:type="dxa"/>
          </w:tcPr>
          <w:p w14:paraId="0A72F866" w14:textId="5F0636CB" w:rsidR="003D53EC" w:rsidRPr="00E5029B" w:rsidRDefault="51AFFB5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 type codes</w:t>
            </w:r>
          </w:p>
        </w:tc>
        <w:tc>
          <w:tcPr>
            <w:tcW w:w="1718" w:type="dxa"/>
          </w:tcPr>
          <w:p w14:paraId="77B02A1B" w14:textId="52BCF31A" w:rsidR="003D53EC" w:rsidRPr="00E5029B" w:rsidRDefault="5DB93EB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3C4C51D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2" w:type="dxa"/>
          </w:tcPr>
          <w:p w14:paraId="56EC345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5" w:type="dxa"/>
          </w:tcPr>
          <w:p w14:paraId="3E9FDC6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5" w:type="dxa"/>
          </w:tcPr>
          <w:p w14:paraId="15D6E7C9"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09897441" w14:textId="77777777" w:rsidTr="11705DB1">
        <w:trPr>
          <w:trHeight w:val="317"/>
        </w:trPr>
        <w:tc>
          <w:tcPr>
            <w:tcW w:w="2514" w:type="dxa"/>
          </w:tcPr>
          <w:p w14:paraId="7ADBA563" w14:textId="25028731" w:rsidR="003D53EC" w:rsidRPr="00E5029B" w:rsidRDefault="0B957CD1"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ChannelTypeDescr</w:t>
            </w:r>
            <w:proofErr w:type="spellEnd"/>
          </w:p>
        </w:tc>
        <w:tc>
          <w:tcPr>
            <w:tcW w:w="2863" w:type="dxa"/>
          </w:tcPr>
          <w:p w14:paraId="5764B5A2" w14:textId="605BBE20" w:rsidR="003D53EC" w:rsidRPr="00E5029B" w:rsidRDefault="22803F6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 type descriptions</w:t>
            </w:r>
          </w:p>
        </w:tc>
        <w:tc>
          <w:tcPr>
            <w:tcW w:w="1718" w:type="dxa"/>
          </w:tcPr>
          <w:p w14:paraId="4D98ECA1" w14:textId="20E20759" w:rsidR="003D53EC" w:rsidRPr="00E5029B" w:rsidRDefault="0372DBFA"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7EBAC21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2" w:type="dxa"/>
          </w:tcPr>
          <w:p w14:paraId="5DB4D1E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5" w:type="dxa"/>
          </w:tcPr>
          <w:p w14:paraId="7CE4A9BC"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5" w:type="dxa"/>
          </w:tcPr>
          <w:p w14:paraId="6B507AF2"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4B25428A" w14:textId="77777777" w:rsidTr="11705DB1">
        <w:trPr>
          <w:trHeight w:val="317"/>
        </w:trPr>
        <w:tc>
          <w:tcPr>
            <w:tcW w:w="2514" w:type="dxa"/>
          </w:tcPr>
          <w:p w14:paraId="2E7FF369" w14:textId="25AC537C" w:rsidR="003D53EC" w:rsidRPr="00E5029B" w:rsidRDefault="0B957CD1"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TransectNumber</w:t>
            </w:r>
            <w:proofErr w:type="spellEnd"/>
          </w:p>
        </w:tc>
        <w:tc>
          <w:tcPr>
            <w:tcW w:w="2863" w:type="dxa"/>
          </w:tcPr>
          <w:p w14:paraId="7DA9D0B1" w14:textId="391C2F91" w:rsidR="003D53EC" w:rsidRPr="00E5029B" w:rsidRDefault="3211AE7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Transect number</w:t>
            </w:r>
          </w:p>
        </w:tc>
        <w:tc>
          <w:tcPr>
            <w:tcW w:w="1718" w:type="dxa"/>
          </w:tcPr>
          <w:p w14:paraId="76B8166D" w14:textId="17EDD670" w:rsidR="003D53EC" w:rsidRPr="00E5029B" w:rsidRDefault="7AF48DC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0F4144D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2" w:type="dxa"/>
          </w:tcPr>
          <w:p w14:paraId="55F9CB1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5" w:type="dxa"/>
          </w:tcPr>
          <w:p w14:paraId="6AF0D79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5" w:type="dxa"/>
          </w:tcPr>
          <w:p w14:paraId="348AC7F1"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18A8A6BD" w14:textId="77777777" w:rsidTr="11705DB1">
        <w:trPr>
          <w:trHeight w:val="317"/>
        </w:trPr>
        <w:tc>
          <w:tcPr>
            <w:tcW w:w="2514" w:type="dxa"/>
          </w:tcPr>
          <w:p w14:paraId="77BCD2A3" w14:textId="1915E2A1" w:rsidR="003D53EC" w:rsidRPr="00E5029B" w:rsidRDefault="0B957CD1"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lastRenderedPageBreak/>
              <w:t>SampleLocation</w:t>
            </w:r>
            <w:proofErr w:type="spellEnd"/>
          </w:p>
        </w:tc>
        <w:tc>
          <w:tcPr>
            <w:tcW w:w="2863" w:type="dxa"/>
          </w:tcPr>
          <w:p w14:paraId="21E9B70B" w14:textId="74BABD35" w:rsidR="003D53EC" w:rsidRPr="00E5029B" w:rsidRDefault="52342D7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Sample location</w:t>
            </w:r>
          </w:p>
        </w:tc>
        <w:tc>
          <w:tcPr>
            <w:tcW w:w="1718" w:type="dxa"/>
          </w:tcPr>
          <w:p w14:paraId="1E1FF658" w14:textId="0BB611AB" w:rsidR="003D53EC" w:rsidRPr="00E5029B" w:rsidRDefault="637732C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4B3A3D2C"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2" w:type="dxa"/>
          </w:tcPr>
          <w:p w14:paraId="1449AB7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5" w:type="dxa"/>
          </w:tcPr>
          <w:p w14:paraId="6943859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695" w:type="dxa"/>
          </w:tcPr>
          <w:p w14:paraId="5E69B744"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7A0FED79" w14:paraId="6283BD01" w14:textId="77777777" w:rsidTr="11705DB1">
        <w:trPr>
          <w:trHeight w:val="317"/>
        </w:trPr>
        <w:tc>
          <w:tcPr>
            <w:tcW w:w="2514" w:type="dxa"/>
          </w:tcPr>
          <w:p w14:paraId="114BD084" w14:textId="42E82FFE" w:rsidR="1DC80C17" w:rsidRDefault="1DC80C17"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SampleLocationDescr</w:t>
            </w:r>
            <w:proofErr w:type="spellEnd"/>
          </w:p>
        </w:tc>
        <w:tc>
          <w:tcPr>
            <w:tcW w:w="2863" w:type="dxa"/>
          </w:tcPr>
          <w:p w14:paraId="1594BAE6" w14:textId="30C2716F" w:rsidR="2D3EBC56" w:rsidRDefault="2D3EBC5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Description of sample location</w:t>
            </w:r>
          </w:p>
        </w:tc>
        <w:tc>
          <w:tcPr>
            <w:tcW w:w="1718" w:type="dxa"/>
          </w:tcPr>
          <w:p w14:paraId="50B0DABE" w14:textId="4FD28E45" w:rsidR="45C0F194" w:rsidRDefault="45C0F19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727B056C" w14:textId="0ECDCD24" w:rsidR="7A0FED79" w:rsidRDefault="7A0FED79" w:rsidP="7A0FED79">
            <w:pPr>
              <w:pStyle w:val="nrpsTableheader"/>
              <w:rPr>
                <w:rFonts w:asciiTheme="minorHAnsi" w:hAnsiTheme="minorHAnsi" w:cstheme="minorBidi"/>
                <w:b w:val="0"/>
                <w:color w:val="auto"/>
                <w:sz w:val="22"/>
                <w:szCs w:val="22"/>
              </w:rPr>
            </w:pPr>
          </w:p>
        </w:tc>
        <w:tc>
          <w:tcPr>
            <w:tcW w:w="1692" w:type="dxa"/>
          </w:tcPr>
          <w:p w14:paraId="4D7B4340" w14:textId="3CEA0E24" w:rsidR="7A0FED79" w:rsidRDefault="7A0FED79" w:rsidP="7A0FED79">
            <w:pPr>
              <w:pStyle w:val="nrpsTableheader"/>
              <w:rPr>
                <w:rFonts w:asciiTheme="minorHAnsi" w:hAnsiTheme="minorHAnsi" w:cstheme="minorBidi"/>
                <w:b w:val="0"/>
                <w:color w:val="auto"/>
                <w:sz w:val="22"/>
                <w:szCs w:val="22"/>
              </w:rPr>
            </w:pPr>
          </w:p>
        </w:tc>
        <w:tc>
          <w:tcPr>
            <w:tcW w:w="1695" w:type="dxa"/>
          </w:tcPr>
          <w:p w14:paraId="15D3C9F5" w14:textId="6DB7E857" w:rsidR="7A0FED79" w:rsidRDefault="7A0FED79" w:rsidP="7A0FED79">
            <w:pPr>
              <w:pStyle w:val="nrpsTableheader"/>
              <w:rPr>
                <w:rFonts w:asciiTheme="minorHAnsi" w:hAnsiTheme="minorHAnsi" w:cstheme="minorBidi"/>
                <w:b w:val="0"/>
                <w:color w:val="auto"/>
                <w:sz w:val="22"/>
                <w:szCs w:val="22"/>
              </w:rPr>
            </w:pPr>
          </w:p>
        </w:tc>
        <w:tc>
          <w:tcPr>
            <w:tcW w:w="1695" w:type="dxa"/>
          </w:tcPr>
          <w:p w14:paraId="79D32151" w14:textId="2C9330D4" w:rsidR="7A0FED79" w:rsidRDefault="7A0FED79" w:rsidP="7A0FED79">
            <w:pPr>
              <w:pStyle w:val="nrpsTableheader"/>
              <w:rPr>
                <w:rFonts w:asciiTheme="minorHAnsi" w:hAnsiTheme="minorHAnsi" w:cstheme="minorBidi"/>
                <w:b w:val="0"/>
                <w:color w:val="auto"/>
                <w:sz w:val="22"/>
                <w:szCs w:val="22"/>
              </w:rPr>
            </w:pPr>
          </w:p>
        </w:tc>
      </w:tr>
      <w:tr w:rsidR="7A0FED79" w14:paraId="1DD7ADE0" w14:textId="77777777" w:rsidTr="11705DB1">
        <w:trPr>
          <w:trHeight w:val="317"/>
        </w:trPr>
        <w:tc>
          <w:tcPr>
            <w:tcW w:w="2514" w:type="dxa"/>
          </w:tcPr>
          <w:p w14:paraId="292A7E78" w14:textId="6F2A269E"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Season</w:t>
            </w:r>
          </w:p>
        </w:tc>
        <w:tc>
          <w:tcPr>
            <w:tcW w:w="2863" w:type="dxa"/>
          </w:tcPr>
          <w:p w14:paraId="737379FE" w14:textId="02BE06AC" w:rsidR="7BF04DC4" w:rsidRDefault="7BF04DC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Year at start of sampling season</w:t>
            </w:r>
          </w:p>
        </w:tc>
        <w:tc>
          <w:tcPr>
            <w:tcW w:w="1718" w:type="dxa"/>
          </w:tcPr>
          <w:p w14:paraId="59A3FDA7" w14:textId="66C5A8DE" w:rsidR="42DBD590" w:rsidRDefault="42DBD590"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36FFF811" w14:textId="34A1EA0F" w:rsidR="7A0FED79" w:rsidRDefault="7A0FED79" w:rsidP="7A0FED79">
            <w:pPr>
              <w:pStyle w:val="nrpsTableheader"/>
              <w:rPr>
                <w:rFonts w:asciiTheme="minorHAnsi" w:hAnsiTheme="minorHAnsi" w:cstheme="minorBidi"/>
                <w:b w:val="0"/>
                <w:color w:val="auto"/>
                <w:sz w:val="22"/>
                <w:szCs w:val="22"/>
              </w:rPr>
            </w:pPr>
          </w:p>
        </w:tc>
        <w:tc>
          <w:tcPr>
            <w:tcW w:w="1692" w:type="dxa"/>
          </w:tcPr>
          <w:p w14:paraId="1B9FCE6A" w14:textId="1649FE2D" w:rsidR="7A0FED79" w:rsidRDefault="7A0FED79" w:rsidP="7A0FED79">
            <w:pPr>
              <w:pStyle w:val="nrpsTableheader"/>
              <w:rPr>
                <w:rFonts w:asciiTheme="minorHAnsi" w:hAnsiTheme="minorHAnsi" w:cstheme="minorBidi"/>
                <w:b w:val="0"/>
                <w:color w:val="auto"/>
                <w:sz w:val="22"/>
                <w:szCs w:val="22"/>
              </w:rPr>
            </w:pPr>
          </w:p>
        </w:tc>
        <w:tc>
          <w:tcPr>
            <w:tcW w:w="1695" w:type="dxa"/>
          </w:tcPr>
          <w:p w14:paraId="652436F9" w14:textId="475DF25B" w:rsidR="7A0FED79" w:rsidRDefault="7A0FED79" w:rsidP="7A0FED79">
            <w:pPr>
              <w:pStyle w:val="nrpsTableheader"/>
              <w:rPr>
                <w:rFonts w:asciiTheme="minorHAnsi" w:hAnsiTheme="minorHAnsi" w:cstheme="minorBidi"/>
                <w:b w:val="0"/>
                <w:color w:val="auto"/>
                <w:sz w:val="22"/>
                <w:szCs w:val="22"/>
              </w:rPr>
            </w:pPr>
          </w:p>
        </w:tc>
        <w:tc>
          <w:tcPr>
            <w:tcW w:w="1695" w:type="dxa"/>
          </w:tcPr>
          <w:p w14:paraId="14DFF03A" w14:textId="54FF291E" w:rsidR="7A0FED79" w:rsidRDefault="7A0FED79" w:rsidP="7A0FED79">
            <w:pPr>
              <w:pStyle w:val="nrpsTableheader"/>
              <w:rPr>
                <w:rFonts w:asciiTheme="minorHAnsi" w:hAnsiTheme="minorHAnsi" w:cstheme="minorBidi"/>
                <w:b w:val="0"/>
                <w:color w:val="auto"/>
                <w:sz w:val="22"/>
                <w:szCs w:val="22"/>
              </w:rPr>
            </w:pPr>
          </w:p>
        </w:tc>
      </w:tr>
      <w:tr w:rsidR="7A0FED79" w14:paraId="7DAA4C8E" w14:textId="77777777" w:rsidTr="11705DB1">
        <w:trPr>
          <w:trHeight w:val="317"/>
        </w:trPr>
        <w:tc>
          <w:tcPr>
            <w:tcW w:w="2514" w:type="dxa"/>
          </w:tcPr>
          <w:p w14:paraId="1AD77FFC" w14:textId="7251F754" w:rsidR="1DC80C17" w:rsidRDefault="1DC80C17"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BankAngle</w:t>
            </w:r>
            <w:proofErr w:type="spellEnd"/>
          </w:p>
        </w:tc>
        <w:tc>
          <w:tcPr>
            <w:tcW w:w="2863" w:type="dxa"/>
          </w:tcPr>
          <w:p w14:paraId="5047D0E1" w14:textId="2C3726BD" w:rsidR="5D7BF436" w:rsidRDefault="5D7BF43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 angle codes</w:t>
            </w:r>
          </w:p>
        </w:tc>
        <w:tc>
          <w:tcPr>
            <w:tcW w:w="1718" w:type="dxa"/>
          </w:tcPr>
          <w:p w14:paraId="635992EE" w14:textId="355F971D" w:rsidR="7574DF9C" w:rsidRDefault="7574DF9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15F7CB9E" w14:textId="75C2DB16" w:rsidR="7A0FED79" w:rsidRDefault="7A0FED79" w:rsidP="7A0FED79">
            <w:pPr>
              <w:pStyle w:val="nrpsTableheader"/>
              <w:rPr>
                <w:rFonts w:asciiTheme="minorHAnsi" w:hAnsiTheme="minorHAnsi" w:cstheme="minorBidi"/>
                <w:b w:val="0"/>
                <w:color w:val="auto"/>
                <w:sz w:val="22"/>
                <w:szCs w:val="22"/>
              </w:rPr>
            </w:pPr>
          </w:p>
        </w:tc>
        <w:tc>
          <w:tcPr>
            <w:tcW w:w="1692" w:type="dxa"/>
          </w:tcPr>
          <w:p w14:paraId="28D73CF3" w14:textId="127CF43D" w:rsidR="7A0FED79" w:rsidRDefault="7A0FED79" w:rsidP="7A0FED79">
            <w:pPr>
              <w:pStyle w:val="nrpsTableheader"/>
              <w:rPr>
                <w:rFonts w:asciiTheme="minorHAnsi" w:hAnsiTheme="minorHAnsi" w:cstheme="minorBidi"/>
                <w:b w:val="0"/>
                <w:color w:val="auto"/>
                <w:sz w:val="22"/>
                <w:szCs w:val="22"/>
              </w:rPr>
            </w:pPr>
          </w:p>
        </w:tc>
        <w:tc>
          <w:tcPr>
            <w:tcW w:w="1695" w:type="dxa"/>
          </w:tcPr>
          <w:p w14:paraId="23D7102E" w14:textId="10C1E54D" w:rsidR="2EAD8136" w:rsidRDefault="2EAD813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5C181AA3" w14:textId="6BB461B3" w:rsidR="79C00353" w:rsidRDefault="79C0035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6C549B1B" w14:textId="77777777" w:rsidTr="11705DB1">
        <w:trPr>
          <w:trHeight w:val="317"/>
        </w:trPr>
        <w:tc>
          <w:tcPr>
            <w:tcW w:w="2514" w:type="dxa"/>
          </w:tcPr>
          <w:p w14:paraId="0FB22C57" w14:textId="45F587AB" w:rsidR="1DC80C17" w:rsidRDefault="1DC80C17"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BankAngleDescr</w:t>
            </w:r>
            <w:proofErr w:type="spellEnd"/>
          </w:p>
        </w:tc>
        <w:tc>
          <w:tcPr>
            <w:tcW w:w="2863" w:type="dxa"/>
          </w:tcPr>
          <w:p w14:paraId="53BF952A" w14:textId="165AD086" w:rsidR="7435EA83" w:rsidRDefault="7435EA8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 angle descriptions</w:t>
            </w:r>
          </w:p>
        </w:tc>
        <w:tc>
          <w:tcPr>
            <w:tcW w:w="1718" w:type="dxa"/>
          </w:tcPr>
          <w:p w14:paraId="17398234" w14:textId="6D5350C1" w:rsidR="3E08E372" w:rsidRDefault="3E08E37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5D24E5AC" w14:textId="5CE51871" w:rsidR="7A0FED79" w:rsidRDefault="7A0FED79" w:rsidP="7A0FED79">
            <w:pPr>
              <w:pStyle w:val="nrpsTableheader"/>
              <w:rPr>
                <w:rFonts w:asciiTheme="minorHAnsi" w:hAnsiTheme="minorHAnsi" w:cstheme="minorBidi"/>
                <w:b w:val="0"/>
                <w:color w:val="auto"/>
                <w:sz w:val="22"/>
                <w:szCs w:val="22"/>
              </w:rPr>
            </w:pPr>
          </w:p>
        </w:tc>
        <w:tc>
          <w:tcPr>
            <w:tcW w:w="1692" w:type="dxa"/>
          </w:tcPr>
          <w:p w14:paraId="6DA20D2A" w14:textId="4622151F" w:rsidR="7A0FED79" w:rsidRDefault="7A0FED79" w:rsidP="7A0FED79">
            <w:pPr>
              <w:pStyle w:val="nrpsTableheader"/>
              <w:rPr>
                <w:rFonts w:asciiTheme="minorHAnsi" w:hAnsiTheme="minorHAnsi" w:cstheme="minorBidi"/>
                <w:b w:val="0"/>
                <w:color w:val="auto"/>
                <w:sz w:val="22"/>
                <w:szCs w:val="22"/>
              </w:rPr>
            </w:pPr>
          </w:p>
        </w:tc>
        <w:tc>
          <w:tcPr>
            <w:tcW w:w="1695" w:type="dxa"/>
          </w:tcPr>
          <w:p w14:paraId="5AD3B8F7" w14:textId="74DC9393" w:rsidR="7A0FED79" w:rsidRDefault="7A0FED79" w:rsidP="7A0FED79">
            <w:pPr>
              <w:pStyle w:val="nrpsTableheader"/>
              <w:rPr>
                <w:rFonts w:asciiTheme="minorHAnsi" w:hAnsiTheme="minorHAnsi" w:cstheme="minorBidi"/>
                <w:b w:val="0"/>
                <w:color w:val="auto"/>
                <w:sz w:val="22"/>
                <w:szCs w:val="22"/>
              </w:rPr>
            </w:pPr>
          </w:p>
        </w:tc>
        <w:tc>
          <w:tcPr>
            <w:tcW w:w="1695" w:type="dxa"/>
          </w:tcPr>
          <w:p w14:paraId="779F2C79" w14:textId="33296FF7" w:rsidR="7A0FED79" w:rsidRDefault="7A0FED79" w:rsidP="7A0FED79">
            <w:pPr>
              <w:pStyle w:val="nrpsTableheader"/>
              <w:rPr>
                <w:rFonts w:asciiTheme="minorHAnsi" w:hAnsiTheme="minorHAnsi" w:cstheme="minorBidi"/>
                <w:b w:val="0"/>
                <w:color w:val="auto"/>
                <w:sz w:val="22"/>
                <w:szCs w:val="22"/>
              </w:rPr>
            </w:pPr>
          </w:p>
        </w:tc>
      </w:tr>
      <w:tr w:rsidR="7A0FED79" w14:paraId="351FC5CF" w14:textId="77777777" w:rsidTr="11705DB1">
        <w:trPr>
          <w:trHeight w:val="317"/>
        </w:trPr>
        <w:tc>
          <w:tcPr>
            <w:tcW w:w="2514" w:type="dxa"/>
          </w:tcPr>
          <w:p w14:paraId="6ECA8DA7" w14:textId="062AF0B2" w:rsidR="1DC80C17" w:rsidRDefault="1DC80C17"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BankVegCover</w:t>
            </w:r>
            <w:proofErr w:type="spellEnd"/>
          </w:p>
        </w:tc>
        <w:tc>
          <w:tcPr>
            <w:tcW w:w="2863" w:type="dxa"/>
          </w:tcPr>
          <w:p w14:paraId="3686F467" w14:textId="1FE810A7" w:rsidR="22033DAA" w:rsidRDefault="22033DAA"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 vegetation cover codes</w:t>
            </w:r>
          </w:p>
        </w:tc>
        <w:tc>
          <w:tcPr>
            <w:tcW w:w="1718" w:type="dxa"/>
          </w:tcPr>
          <w:p w14:paraId="075BA8F1" w14:textId="715AE07C" w:rsidR="2B79FA91" w:rsidRDefault="2B79FA9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01AA9E64" w14:textId="49571D60" w:rsidR="7A0FED79" w:rsidRDefault="7A0FED79" w:rsidP="7A0FED79">
            <w:pPr>
              <w:pStyle w:val="nrpsTableheader"/>
              <w:rPr>
                <w:rFonts w:asciiTheme="minorHAnsi" w:hAnsiTheme="minorHAnsi" w:cstheme="minorBidi"/>
                <w:b w:val="0"/>
                <w:color w:val="auto"/>
                <w:sz w:val="22"/>
                <w:szCs w:val="22"/>
              </w:rPr>
            </w:pPr>
          </w:p>
        </w:tc>
        <w:tc>
          <w:tcPr>
            <w:tcW w:w="1692" w:type="dxa"/>
          </w:tcPr>
          <w:p w14:paraId="001D7EDF" w14:textId="176DD733" w:rsidR="7A0FED79" w:rsidRDefault="7A0FED79" w:rsidP="7A0FED79">
            <w:pPr>
              <w:pStyle w:val="nrpsTableheader"/>
              <w:rPr>
                <w:rFonts w:asciiTheme="minorHAnsi" w:hAnsiTheme="minorHAnsi" w:cstheme="minorBidi"/>
                <w:b w:val="0"/>
                <w:color w:val="auto"/>
                <w:sz w:val="22"/>
                <w:szCs w:val="22"/>
              </w:rPr>
            </w:pPr>
          </w:p>
        </w:tc>
        <w:tc>
          <w:tcPr>
            <w:tcW w:w="1695" w:type="dxa"/>
          </w:tcPr>
          <w:p w14:paraId="5DD3D60B" w14:textId="0362F985" w:rsidR="6A911449" w:rsidRDefault="6A91144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45438F16" w14:textId="2C3CD0D4" w:rsidR="20907612" w:rsidRDefault="2090761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67612E67" w14:textId="77777777" w:rsidTr="11705DB1">
        <w:trPr>
          <w:trHeight w:val="317"/>
        </w:trPr>
        <w:tc>
          <w:tcPr>
            <w:tcW w:w="2514" w:type="dxa"/>
          </w:tcPr>
          <w:p w14:paraId="19CC05CE" w14:textId="2DEDE7AF" w:rsidR="1DC80C17" w:rsidRDefault="1DC80C17"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BankVegCoverDescr</w:t>
            </w:r>
            <w:proofErr w:type="spellEnd"/>
          </w:p>
        </w:tc>
        <w:tc>
          <w:tcPr>
            <w:tcW w:w="2863" w:type="dxa"/>
          </w:tcPr>
          <w:p w14:paraId="407B20A8" w14:textId="0F1C05F3" w:rsidR="23D56733" w:rsidRDefault="23D5673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 vegetation cover descriptions</w:t>
            </w:r>
          </w:p>
        </w:tc>
        <w:tc>
          <w:tcPr>
            <w:tcW w:w="1718" w:type="dxa"/>
          </w:tcPr>
          <w:p w14:paraId="57508257" w14:textId="5929D670" w:rsidR="305A937E" w:rsidRDefault="305A937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526E6286" w14:textId="48BA12D8" w:rsidR="7A0FED79" w:rsidRDefault="7A0FED79" w:rsidP="7A0FED79">
            <w:pPr>
              <w:pStyle w:val="nrpsTableheader"/>
              <w:rPr>
                <w:rFonts w:asciiTheme="minorHAnsi" w:hAnsiTheme="minorHAnsi" w:cstheme="minorBidi"/>
                <w:b w:val="0"/>
                <w:color w:val="auto"/>
                <w:sz w:val="22"/>
                <w:szCs w:val="22"/>
              </w:rPr>
            </w:pPr>
          </w:p>
        </w:tc>
        <w:tc>
          <w:tcPr>
            <w:tcW w:w="1692" w:type="dxa"/>
          </w:tcPr>
          <w:p w14:paraId="74700E83" w14:textId="3A971068" w:rsidR="7A0FED79" w:rsidRDefault="7A0FED79" w:rsidP="7A0FED79">
            <w:pPr>
              <w:pStyle w:val="nrpsTableheader"/>
              <w:rPr>
                <w:rFonts w:asciiTheme="minorHAnsi" w:hAnsiTheme="minorHAnsi" w:cstheme="minorBidi"/>
                <w:b w:val="0"/>
                <w:color w:val="auto"/>
                <w:sz w:val="22"/>
                <w:szCs w:val="22"/>
              </w:rPr>
            </w:pPr>
          </w:p>
        </w:tc>
        <w:tc>
          <w:tcPr>
            <w:tcW w:w="1695" w:type="dxa"/>
          </w:tcPr>
          <w:p w14:paraId="0F1E7CE4" w14:textId="39682FE4" w:rsidR="7A0FED79" w:rsidRDefault="7A0FED79" w:rsidP="7A0FED79">
            <w:pPr>
              <w:pStyle w:val="nrpsTableheader"/>
              <w:rPr>
                <w:rFonts w:asciiTheme="minorHAnsi" w:hAnsiTheme="minorHAnsi" w:cstheme="minorBidi"/>
                <w:b w:val="0"/>
                <w:color w:val="auto"/>
                <w:sz w:val="22"/>
                <w:szCs w:val="22"/>
              </w:rPr>
            </w:pPr>
          </w:p>
        </w:tc>
        <w:tc>
          <w:tcPr>
            <w:tcW w:w="1695" w:type="dxa"/>
          </w:tcPr>
          <w:p w14:paraId="0CB2623D" w14:textId="51E5F1ED" w:rsidR="7A0FED79" w:rsidRDefault="7A0FED79" w:rsidP="7A0FED79">
            <w:pPr>
              <w:pStyle w:val="nrpsTableheader"/>
              <w:rPr>
                <w:rFonts w:asciiTheme="minorHAnsi" w:hAnsiTheme="minorHAnsi" w:cstheme="minorBidi"/>
                <w:b w:val="0"/>
                <w:color w:val="auto"/>
                <w:sz w:val="22"/>
                <w:szCs w:val="22"/>
              </w:rPr>
            </w:pPr>
          </w:p>
        </w:tc>
      </w:tr>
      <w:tr w:rsidR="7A0FED79" w14:paraId="1898770C" w14:textId="77777777" w:rsidTr="11705DB1">
        <w:trPr>
          <w:trHeight w:val="317"/>
        </w:trPr>
        <w:tc>
          <w:tcPr>
            <w:tcW w:w="2514" w:type="dxa"/>
          </w:tcPr>
          <w:p w14:paraId="1E4115FD" w14:textId="69E6EEBC" w:rsidR="1DC80C17" w:rsidRDefault="1DC80C17"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BankHeight</w:t>
            </w:r>
            <w:proofErr w:type="spellEnd"/>
          </w:p>
        </w:tc>
        <w:tc>
          <w:tcPr>
            <w:tcW w:w="2863" w:type="dxa"/>
          </w:tcPr>
          <w:p w14:paraId="72C11EFA" w14:textId="4C2E33EF" w:rsidR="71AABEDE" w:rsidRDefault="71AABED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 height codes</w:t>
            </w:r>
          </w:p>
        </w:tc>
        <w:tc>
          <w:tcPr>
            <w:tcW w:w="1718" w:type="dxa"/>
          </w:tcPr>
          <w:p w14:paraId="6D5043A3" w14:textId="58805155" w:rsidR="63B8495E" w:rsidRDefault="63B8495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61135942" w14:textId="5AC0E6C1" w:rsidR="7A0FED79" w:rsidRDefault="7A0FED79" w:rsidP="7A0FED79">
            <w:pPr>
              <w:pStyle w:val="nrpsTableheader"/>
              <w:rPr>
                <w:rFonts w:asciiTheme="minorHAnsi" w:hAnsiTheme="minorHAnsi" w:cstheme="minorBidi"/>
                <w:b w:val="0"/>
                <w:color w:val="auto"/>
                <w:sz w:val="22"/>
                <w:szCs w:val="22"/>
              </w:rPr>
            </w:pPr>
          </w:p>
        </w:tc>
        <w:tc>
          <w:tcPr>
            <w:tcW w:w="1692" w:type="dxa"/>
          </w:tcPr>
          <w:p w14:paraId="0F1E74EF" w14:textId="1783B475" w:rsidR="7A0FED79" w:rsidRDefault="7A0FED79" w:rsidP="7A0FED79">
            <w:pPr>
              <w:pStyle w:val="nrpsTableheader"/>
              <w:rPr>
                <w:rFonts w:asciiTheme="minorHAnsi" w:hAnsiTheme="minorHAnsi" w:cstheme="minorBidi"/>
                <w:b w:val="0"/>
                <w:color w:val="auto"/>
                <w:sz w:val="22"/>
                <w:szCs w:val="22"/>
              </w:rPr>
            </w:pPr>
          </w:p>
        </w:tc>
        <w:tc>
          <w:tcPr>
            <w:tcW w:w="1695" w:type="dxa"/>
          </w:tcPr>
          <w:p w14:paraId="465483FD" w14:textId="43B23FAF" w:rsidR="277C9DD3" w:rsidRDefault="277C9DD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7713BC5D" w14:textId="72A347E7" w:rsidR="1661D095" w:rsidRDefault="1661D095"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1A428D6C" w14:textId="77777777" w:rsidTr="11705DB1">
        <w:trPr>
          <w:trHeight w:val="317"/>
        </w:trPr>
        <w:tc>
          <w:tcPr>
            <w:tcW w:w="2514" w:type="dxa"/>
          </w:tcPr>
          <w:p w14:paraId="5BB96544" w14:textId="6279E465" w:rsidR="1DC80C17" w:rsidRDefault="1DC80C17"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BankHeightDescr</w:t>
            </w:r>
            <w:proofErr w:type="spellEnd"/>
          </w:p>
        </w:tc>
        <w:tc>
          <w:tcPr>
            <w:tcW w:w="2863" w:type="dxa"/>
          </w:tcPr>
          <w:p w14:paraId="1F63E4B2" w14:textId="29D39C25" w:rsidR="668A871D" w:rsidRDefault="668A871D"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 height description</w:t>
            </w:r>
            <w:r w:rsidR="2ED06A72" w:rsidRPr="7A0FED79">
              <w:rPr>
                <w:rFonts w:asciiTheme="minorHAnsi" w:hAnsiTheme="minorHAnsi" w:cstheme="minorBidi"/>
                <w:b w:val="0"/>
                <w:color w:val="auto"/>
                <w:sz w:val="22"/>
                <w:szCs w:val="22"/>
              </w:rPr>
              <w:t>s</w:t>
            </w:r>
          </w:p>
        </w:tc>
        <w:tc>
          <w:tcPr>
            <w:tcW w:w="1718" w:type="dxa"/>
          </w:tcPr>
          <w:p w14:paraId="4343981C" w14:textId="3B8F579E" w:rsidR="0A647877" w:rsidRDefault="0A64787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634085AE" w14:textId="4E42BA95" w:rsidR="7A0FED79" w:rsidRDefault="7A0FED79" w:rsidP="7A0FED79">
            <w:pPr>
              <w:pStyle w:val="nrpsTableheader"/>
              <w:rPr>
                <w:rFonts w:asciiTheme="minorHAnsi" w:hAnsiTheme="minorHAnsi" w:cstheme="minorBidi"/>
                <w:b w:val="0"/>
                <w:color w:val="auto"/>
                <w:sz w:val="22"/>
                <w:szCs w:val="22"/>
              </w:rPr>
            </w:pPr>
          </w:p>
        </w:tc>
        <w:tc>
          <w:tcPr>
            <w:tcW w:w="1692" w:type="dxa"/>
          </w:tcPr>
          <w:p w14:paraId="6C8BD2BC" w14:textId="7CB8ADDE" w:rsidR="7A0FED79" w:rsidRDefault="7A0FED79" w:rsidP="7A0FED79">
            <w:pPr>
              <w:pStyle w:val="nrpsTableheader"/>
              <w:rPr>
                <w:rFonts w:asciiTheme="minorHAnsi" w:hAnsiTheme="minorHAnsi" w:cstheme="minorBidi"/>
                <w:b w:val="0"/>
                <w:color w:val="auto"/>
                <w:sz w:val="22"/>
                <w:szCs w:val="22"/>
              </w:rPr>
            </w:pPr>
          </w:p>
        </w:tc>
        <w:tc>
          <w:tcPr>
            <w:tcW w:w="1695" w:type="dxa"/>
          </w:tcPr>
          <w:p w14:paraId="555C6558" w14:textId="53677A07" w:rsidR="7A0FED79" w:rsidRDefault="7A0FED79" w:rsidP="7A0FED79">
            <w:pPr>
              <w:pStyle w:val="nrpsTableheader"/>
              <w:rPr>
                <w:rFonts w:asciiTheme="minorHAnsi" w:hAnsiTheme="minorHAnsi" w:cstheme="minorBidi"/>
                <w:b w:val="0"/>
                <w:color w:val="auto"/>
                <w:sz w:val="22"/>
                <w:szCs w:val="22"/>
              </w:rPr>
            </w:pPr>
          </w:p>
        </w:tc>
        <w:tc>
          <w:tcPr>
            <w:tcW w:w="1695" w:type="dxa"/>
          </w:tcPr>
          <w:p w14:paraId="190BAD0C" w14:textId="5B09C61B" w:rsidR="7A0FED79" w:rsidRDefault="7A0FED79" w:rsidP="7A0FED79">
            <w:pPr>
              <w:pStyle w:val="nrpsTableheader"/>
              <w:rPr>
                <w:rFonts w:asciiTheme="minorHAnsi" w:hAnsiTheme="minorHAnsi" w:cstheme="minorBidi"/>
                <w:b w:val="0"/>
                <w:color w:val="auto"/>
                <w:sz w:val="22"/>
                <w:szCs w:val="22"/>
              </w:rPr>
            </w:pPr>
          </w:p>
        </w:tc>
      </w:tr>
      <w:tr w:rsidR="7A0FED79" w14:paraId="6B15E235" w14:textId="77777777" w:rsidTr="11705DB1">
        <w:trPr>
          <w:trHeight w:val="317"/>
        </w:trPr>
        <w:tc>
          <w:tcPr>
            <w:tcW w:w="2514" w:type="dxa"/>
          </w:tcPr>
          <w:p w14:paraId="7CD9948C" w14:textId="58DBD603" w:rsidR="1DC80C17" w:rsidRDefault="1DC80C17"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BankSubstrate</w:t>
            </w:r>
            <w:proofErr w:type="spellEnd"/>
          </w:p>
        </w:tc>
        <w:tc>
          <w:tcPr>
            <w:tcW w:w="2863" w:type="dxa"/>
          </w:tcPr>
          <w:p w14:paraId="2A53770B" w14:textId="0E1876DE" w:rsidR="79CD2125" w:rsidRDefault="79CD2125"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 substrate codes</w:t>
            </w:r>
          </w:p>
        </w:tc>
        <w:tc>
          <w:tcPr>
            <w:tcW w:w="1718" w:type="dxa"/>
          </w:tcPr>
          <w:p w14:paraId="104EE7AD" w14:textId="2676A7A8" w:rsidR="78B662EB" w:rsidRDefault="78B662E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6EEC81F7" w14:textId="5AA9C997" w:rsidR="7A0FED79" w:rsidRDefault="7A0FED79" w:rsidP="7A0FED79">
            <w:pPr>
              <w:pStyle w:val="nrpsTableheader"/>
              <w:rPr>
                <w:rFonts w:asciiTheme="minorHAnsi" w:hAnsiTheme="minorHAnsi" w:cstheme="minorBidi"/>
                <w:b w:val="0"/>
                <w:color w:val="auto"/>
                <w:sz w:val="22"/>
                <w:szCs w:val="22"/>
              </w:rPr>
            </w:pPr>
          </w:p>
        </w:tc>
        <w:tc>
          <w:tcPr>
            <w:tcW w:w="1692" w:type="dxa"/>
          </w:tcPr>
          <w:p w14:paraId="0591D3AD" w14:textId="74EBB8F0" w:rsidR="7A0FED79" w:rsidRDefault="7A0FED79" w:rsidP="7A0FED79">
            <w:pPr>
              <w:pStyle w:val="nrpsTableheader"/>
              <w:rPr>
                <w:rFonts w:asciiTheme="minorHAnsi" w:hAnsiTheme="minorHAnsi" w:cstheme="minorBidi"/>
                <w:b w:val="0"/>
                <w:color w:val="auto"/>
                <w:sz w:val="22"/>
                <w:szCs w:val="22"/>
              </w:rPr>
            </w:pPr>
          </w:p>
        </w:tc>
        <w:tc>
          <w:tcPr>
            <w:tcW w:w="1695" w:type="dxa"/>
          </w:tcPr>
          <w:p w14:paraId="7A4C3DC0" w14:textId="185E051D" w:rsidR="65188FE2" w:rsidRDefault="65188FE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74C749B4" w14:textId="781B626A" w:rsidR="5617D01A" w:rsidRDefault="5617D01A"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027309CB" w14:textId="77777777" w:rsidTr="11705DB1">
        <w:trPr>
          <w:trHeight w:val="317"/>
        </w:trPr>
        <w:tc>
          <w:tcPr>
            <w:tcW w:w="2514" w:type="dxa"/>
          </w:tcPr>
          <w:p w14:paraId="27387BFF" w14:textId="5AE64EF5" w:rsidR="1DC80C17" w:rsidRDefault="1DC80C17"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BankSubstrateDescr</w:t>
            </w:r>
            <w:proofErr w:type="spellEnd"/>
          </w:p>
        </w:tc>
        <w:tc>
          <w:tcPr>
            <w:tcW w:w="2863" w:type="dxa"/>
          </w:tcPr>
          <w:p w14:paraId="526E0F7E" w14:textId="3E12FE9A" w:rsidR="3F0390AB" w:rsidRDefault="3F0390A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Bank substrate descriptions</w:t>
            </w:r>
          </w:p>
        </w:tc>
        <w:tc>
          <w:tcPr>
            <w:tcW w:w="1718" w:type="dxa"/>
          </w:tcPr>
          <w:p w14:paraId="34922E21" w14:textId="408E65CA" w:rsidR="701CC0A3" w:rsidRDefault="701CC0A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11E27285" w14:textId="775598CF" w:rsidR="7A0FED79" w:rsidRDefault="7A0FED79" w:rsidP="7A0FED79">
            <w:pPr>
              <w:pStyle w:val="nrpsTableheader"/>
              <w:rPr>
                <w:rFonts w:asciiTheme="minorHAnsi" w:hAnsiTheme="minorHAnsi" w:cstheme="minorBidi"/>
                <w:b w:val="0"/>
                <w:color w:val="auto"/>
                <w:sz w:val="22"/>
                <w:szCs w:val="22"/>
              </w:rPr>
            </w:pPr>
          </w:p>
        </w:tc>
        <w:tc>
          <w:tcPr>
            <w:tcW w:w="1692" w:type="dxa"/>
          </w:tcPr>
          <w:p w14:paraId="60712EE5" w14:textId="729BBAEE" w:rsidR="7A0FED79" w:rsidRDefault="7A0FED79" w:rsidP="7A0FED79">
            <w:pPr>
              <w:pStyle w:val="nrpsTableheader"/>
              <w:rPr>
                <w:rFonts w:asciiTheme="minorHAnsi" w:hAnsiTheme="minorHAnsi" w:cstheme="minorBidi"/>
                <w:b w:val="0"/>
                <w:color w:val="auto"/>
                <w:sz w:val="22"/>
                <w:szCs w:val="22"/>
              </w:rPr>
            </w:pPr>
          </w:p>
        </w:tc>
        <w:tc>
          <w:tcPr>
            <w:tcW w:w="1695" w:type="dxa"/>
          </w:tcPr>
          <w:p w14:paraId="1A8630E6" w14:textId="14491D29" w:rsidR="7A0FED79" w:rsidRDefault="7A0FED79" w:rsidP="7A0FED79">
            <w:pPr>
              <w:pStyle w:val="nrpsTableheader"/>
              <w:rPr>
                <w:rFonts w:asciiTheme="minorHAnsi" w:hAnsiTheme="minorHAnsi" w:cstheme="minorBidi"/>
                <w:b w:val="0"/>
                <w:color w:val="auto"/>
                <w:sz w:val="22"/>
                <w:szCs w:val="22"/>
              </w:rPr>
            </w:pPr>
          </w:p>
        </w:tc>
        <w:tc>
          <w:tcPr>
            <w:tcW w:w="1695" w:type="dxa"/>
          </w:tcPr>
          <w:p w14:paraId="7CA9FCC6" w14:textId="1AA2F9DC" w:rsidR="7A0FED79" w:rsidRDefault="7A0FED79" w:rsidP="7A0FED79">
            <w:pPr>
              <w:pStyle w:val="nrpsTableheader"/>
              <w:rPr>
                <w:rFonts w:asciiTheme="minorHAnsi" w:hAnsiTheme="minorHAnsi" w:cstheme="minorBidi"/>
                <w:b w:val="0"/>
                <w:color w:val="auto"/>
                <w:sz w:val="22"/>
                <w:szCs w:val="22"/>
              </w:rPr>
            </w:pPr>
          </w:p>
        </w:tc>
      </w:tr>
      <w:tr w:rsidR="7A0FED79" w14:paraId="212512D0" w14:textId="77777777" w:rsidTr="11705DB1">
        <w:trPr>
          <w:trHeight w:val="317"/>
        </w:trPr>
        <w:tc>
          <w:tcPr>
            <w:tcW w:w="2514" w:type="dxa"/>
          </w:tcPr>
          <w:p w14:paraId="446DC60D" w14:textId="594B4795" w:rsidR="1DC80C17" w:rsidRDefault="1DC80C17"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LargeTrees_TR</w:t>
            </w:r>
            <w:proofErr w:type="spellEnd"/>
          </w:p>
        </w:tc>
        <w:tc>
          <w:tcPr>
            <w:tcW w:w="2863" w:type="dxa"/>
          </w:tcPr>
          <w:p w14:paraId="1C706140" w14:textId="51E14569" w:rsidR="2F3F331C" w:rsidRDefault="2F3F331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 xml:space="preserve">Large trees (&gt; 3 in. </w:t>
            </w:r>
            <w:proofErr w:type="spellStart"/>
            <w:r w:rsidRPr="7A0FED79">
              <w:rPr>
                <w:rFonts w:asciiTheme="minorHAnsi" w:hAnsiTheme="minorHAnsi" w:cstheme="minorBidi"/>
                <w:b w:val="0"/>
                <w:color w:val="auto"/>
                <w:sz w:val="22"/>
                <w:szCs w:val="22"/>
              </w:rPr>
              <w:t>Dbh</w:t>
            </w:r>
            <w:proofErr w:type="spellEnd"/>
            <w:r w:rsidRPr="7A0FED79">
              <w:rPr>
                <w:rFonts w:asciiTheme="minorHAnsi" w:hAnsiTheme="minorHAnsi" w:cstheme="minorBidi"/>
                <w:b w:val="0"/>
                <w:color w:val="auto"/>
                <w:sz w:val="22"/>
                <w:szCs w:val="22"/>
              </w:rPr>
              <w:t>)</w:t>
            </w:r>
            <w:r w:rsidR="619B1DA7" w:rsidRPr="7A0FED79">
              <w:rPr>
                <w:rFonts w:asciiTheme="minorHAnsi" w:hAnsiTheme="minorHAnsi" w:cstheme="minorBidi"/>
                <w:b w:val="0"/>
                <w:color w:val="auto"/>
                <w:sz w:val="22"/>
                <w:szCs w:val="22"/>
              </w:rPr>
              <w:t>; -1 = true, 0 = false</w:t>
            </w:r>
          </w:p>
        </w:tc>
        <w:tc>
          <w:tcPr>
            <w:tcW w:w="1718" w:type="dxa"/>
          </w:tcPr>
          <w:p w14:paraId="5322DAB7" w14:textId="175CAB6B" w:rsidR="58EF6F97" w:rsidRDefault="58EF6F9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7B213322" w14:textId="10F1D213" w:rsidR="7A0FED79" w:rsidRDefault="7A0FED79" w:rsidP="7A0FED79">
            <w:pPr>
              <w:pStyle w:val="nrpsTableheader"/>
              <w:rPr>
                <w:rFonts w:asciiTheme="minorHAnsi" w:hAnsiTheme="minorHAnsi" w:cstheme="minorBidi"/>
                <w:b w:val="0"/>
                <w:color w:val="auto"/>
                <w:sz w:val="22"/>
                <w:szCs w:val="22"/>
              </w:rPr>
            </w:pPr>
          </w:p>
        </w:tc>
        <w:tc>
          <w:tcPr>
            <w:tcW w:w="1692" w:type="dxa"/>
          </w:tcPr>
          <w:p w14:paraId="5551A513" w14:textId="0EDF472F" w:rsidR="7A0FED79" w:rsidRDefault="7A0FED79" w:rsidP="7A0FED79">
            <w:pPr>
              <w:pStyle w:val="nrpsTableheader"/>
              <w:rPr>
                <w:rFonts w:asciiTheme="minorHAnsi" w:hAnsiTheme="minorHAnsi" w:cstheme="minorBidi"/>
                <w:b w:val="0"/>
                <w:color w:val="auto"/>
                <w:sz w:val="22"/>
                <w:szCs w:val="22"/>
              </w:rPr>
            </w:pPr>
          </w:p>
        </w:tc>
        <w:tc>
          <w:tcPr>
            <w:tcW w:w="1695" w:type="dxa"/>
          </w:tcPr>
          <w:p w14:paraId="4F28E6E0" w14:textId="53C6AA5A" w:rsidR="7A0FED79" w:rsidRDefault="7A0FED79" w:rsidP="7A0FED79">
            <w:pPr>
              <w:pStyle w:val="nrpsTableheader"/>
              <w:rPr>
                <w:rFonts w:asciiTheme="minorHAnsi" w:hAnsiTheme="minorHAnsi" w:cstheme="minorBidi"/>
                <w:b w:val="0"/>
                <w:color w:val="auto"/>
                <w:sz w:val="22"/>
                <w:szCs w:val="22"/>
              </w:rPr>
            </w:pPr>
          </w:p>
        </w:tc>
        <w:tc>
          <w:tcPr>
            <w:tcW w:w="1695" w:type="dxa"/>
          </w:tcPr>
          <w:p w14:paraId="4E62F178" w14:textId="332A4EBA" w:rsidR="7A0FED79" w:rsidRDefault="7A0FED79" w:rsidP="7A0FED79">
            <w:pPr>
              <w:pStyle w:val="nrpsTableheader"/>
              <w:rPr>
                <w:rFonts w:asciiTheme="minorHAnsi" w:hAnsiTheme="minorHAnsi" w:cstheme="minorBidi"/>
                <w:b w:val="0"/>
                <w:color w:val="auto"/>
                <w:sz w:val="22"/>
                <w:szCs w:val="22"/>
              </w:rPr>
            </w:pPr>
          </w:p>
        </w:tc>
      </w:tr>
      <w:tr w:rsidR="7A0FED79" w14:paraId="44028061" w14:textId="77777777" w:rsidTr="11705DB1">
        <w:trPr>
          <w:trHeight w:val="317"/>
        </w:trPr>
        <w:tc>
          <w:tcPr>
            <w:tcW w:w="2514" w:type="dxa"/>
          </w:tcPr>
          <w:p w14:paraId="41396683" w14:textId="275C8488" w:rsidR="1DC80C17" w:rsidRDefault="1DC80C17"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SmTreesShrubs_SH</w:t>
            </w:r>
            <w:proofErr w:type="spellEnd"/>
          </w:p>
        </w:tc>
        <w:tc>
          <w:tcPr>
            <w:tcW w:w="2863" w:type="dxa"/>
          </w:tcPr>
          <w:p w14:paraId="0D37BD56" w14:textId="7174E151" w:rsidR="465808A1" w:rsidRDefault="465808A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Small trees and shrubs</w:t>
            </w:r>
            <w:r w:rsidR="7683E28A" w:rsidRPr="7A0FED79">
              <w:rPr>
                <w:rFonts w:asciiTheme="minorHAnsi" w:hAnsiTheme="minorHAnsi" w:cstheme="minorBidi"/>
                <w:b w:val="0"/>
                <w:color w:val="auto"/>
                <w:sz w:val="22"/>
                <w:szCs w:val="22"/>
              </w:rPr>
              <w:t>; -1 = true, 0 = false</w:t>
            </w:r>
          </w:p>
        </w:tc>
        <w:tc>
          <w:tcPr>
            <w:tcW w:w="1718" w:type="dxa"/>
          </w:tcPr>
          <w:p w14:paraId="71E0E3C4" w14:textId="77AC406B" w:rsidR="430ABBF7" w:rsidRDefault="430ABBF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24CC319B" w14:textId="16DCD28A" w:rsidR="7A0FED79" w:rsidRDefault="7A0FED79" w:rsidP="7A0FED79">
            <w:pPr>
              <w:pStyle w:val="nrpsTableheader"/>
              <w:rPr>
                <w:rFonts w:asciiTheme="minorHAnsi" w:hAnsiTheme="minorHAnsi" w:cstheme="minorBidi"/>
                <w:b w:val="0"/>
                <w:color w:val="auto"/>
                <w:sz w:val="22"/>
                <w:szCs w:val="22"/>
              </w:rPr>
            </w:pPr>
          </w:p>
        </w:tc>
        <w:tc>
          <w:tcPr>
            <w:tcW w:w="1692" w:type="dxa"/>
          </w:tcPr>
          <w:p w14:paraId="47CF6941" w14:textId="69A5E1BE" w:rsidR="7A0FED79" w:rsidRDefault="7A0FED79" w:rsidP="7A0FED79">
            <w:pPr>
              <w:pStyle w:val="nrpsTableheader"/>
              <w:rPr>
                <w:rFonts w:asciiTheme="minorHAnsi" w:hAnsiTheme="minorHAnsi" w:cstheme="minorBidi"/>
                <w:b w:val="0"/>
                <w:color w:val="auto"/>
                <w:sz w:val="22"/>
                <w:szCs w:val="22"/>
              </w:rPr>
            </w:pPr>
          </w:p>
        </w:tc>
        <w:tc>
          <w:tcPr>
            <w:tcW w:w="1695" w:type="dxa"/>
          </w:tcPr>
          <w:p w14:paraId="048851A7" w14:textId="1AE37340" w:rsidR="7A0FED79" w:rsidRDefault="7A0FED79" w:rsidP="7A0FED79">
            <w:pPr>
              <w:pStyle w:val="nrpsTableheader"/>
              <w:rPr>
                <w:rFonts w:asciiTheme="minorHAnsi" w:hAnsiTheme="minorHAnsi" w:cstheme="minorBidi"/>
                <w:b w:val="0"/>
                <w:color w:val="auto"/>
                <w:sz w:val="22"/>
                <w:szCs w:val="22"/>
              </w:rPr>
            </w:pPr>
          </w:p>
        </w:tc>
        <w:tc>
          <w:tcPr>
            <w:tcW w:w="1695" w:type="dxa"/>
          </w:tcPr>
          <w:p w14:paraId="7D188A40" w14:textId="4AAFEDE1" w:rsidR="7A0FED79" w:rsidRDefault="7A0FED79" w:rsidP="7A0FED79">
            <w:pPr>
              <w:pStyle w:val="nrpsTableheader"/>
              <w:rPr>
                <w:rFonts w:asciiTheme="minorHAnsi" w:hAnsiTheme="minorHAnsi" w:cstheme="minorBidi"/>
                <w:b w:val="0"/>
                <w:color w:val="auto"/>
                <w:sz w:val="22"/>
                <w:szCs w:val="22"/>
              </w:rPr>
            </w:pPr>
          </w:p>
        </w:tc>
      </w:tr>
      <w:tr w:rsidR="7A0FED79" w14:paraId="18AACA9E" w14:textId="77777777" w:rsidTr="000120A8">
        <w:trPr>
          <w:trHeight w:val="90"/>
        </w:trPr>
        <w:tc>
          <w:tcPr>
            <w:tcW w:w="2514" w:type="dxa"/>
          </w:tcPr>
          <w:p w14:paraId="561572EC" w14:textId="3404138F" w:rsidR="1DC80C17" w:rsidRDefault="1DC80C17"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GrassForbes_GR</w:t>
            </w:r>
            <w:proofErr w:type="spellEnd"/>
          </w:p>
        </w:tc>
        <w:tc>
          <w:tcPr>
            <w:tcW w:w="2863" w:type="dxa"/>
          </w:tcPr>
          <w:p w14:paraId="1CED71DA" w14:textId="2A7337C1" w:rsidR="5B348743" w:rsidRDefault="5B34874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Grasses and forbs</w:t>
            </w:r>
            <w:r w:rsidR="792BDF0D" w:rsidRPr="7A0FED79">
              <w:rPr>
                <w:rFonts w:asciiTheme="minorHAnsi" w:hAnsiTheme="minorHAnsi" w:cstheme="minorBidi"/>
                <w:b w:val="0"/>
                <w:color w:val="auto"/>
                <w:sz w:val="22"/>
                <w:szCs w:val="22"/>
              </w:rPr>
              <w:t>; -1 = true, 0 = false</w:t>
            </w:r>
          </w:p>
        </w:tc>
        <w:tc>
          <w:tcPr>
            <w:tcW w:w="1718" w:type="dxa"/>
          </w:tcPr>
          <w:p w14:paraId="4BD6FC66" w14:textId="7B342157" w:rsidR="4CE7596E" w:rsidRDefault="4CE7596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6F3AAEDF" w14:textId="100A784D" w:rsidR="7A0FED79" w:rsidRDefault="7A0FED79" w:rsidP="7A0FED79">
            <w:pPr>
              <w:pStyle w:val="nrpsTableheader"/>
              <w:rPr>
                <w:rFonts w:asciiTheme="minorHAnsi" w:hAnsiTheme="minorHAnsi" w:cstheme="minorBidi"/>
                <w:b w:val="0"/>
                <w:color w:val="auto"/>
                <w:sz w:val="22"/>
                <w:szCs w:val="22"/>
              </w:rPr>
            </w:pPr>
          </w:p>
        </w:tc>
        <w:tc>
          <w:tcPr>
            <w:tcW w:w="1692" w:type="dxa"/>
          </w:tcPr>
          <w:p w14:paraId="10B0C529" w14:textId="4158978A" w:rsidR="7A0FED79" w:rsidRDefault="7A0FED79" w:rsidP="7A0FED79">
            <w:pPr>
              <w:pStyle w:val="nrpsTableheader"/>
              <w:rPr>
                <w:rFonts w:asciiTheme="minorHAnsi" w:hAnsiTheme="minorHAnsi" w:cstheme="minorBidi"/>
                <w:b w:val="0"/>
                <w:color w:val="auto"/>
                <w:sz w:val="22"/>
                <w:szCs w:val="22"/>
              </w:rPr>
            </w:pPr>
          </w:p>
        </w:tc>
        <w:tc>
          <w:tcPr>
            <w:tcW w:w="1695" w:type="dxa"/>
          </w:tcPr>
          <w:p w14:paraId="16F57893" w14:textId="486CBE81" w:rsidR="7A0FED79" w:rsidRDefault="7A0FED79" w:rsidP="7A0FED79">
            <w:pPr>
              <w:pStyle w:val="nrpsTableheader"/>
              <w:rPr>
                <w:rFonts w:asciiTheme="minorHAnsi" w:hAnsiTheme="minorHAnsi" w:cstheme="minorBidi"/>
                <w:b w:val="0"/>
                <w:color w:val="auto"/>
                <w:sz w:val="22"/>
                <w:szCs w:val="22"/>
              </w:rPr>
            </w:pPr>
          </w:p>
        </w:tc>
        <w:tc>
          <w:tcPr>
            <w:tcW w:w="1695" w:type="dxa"/>
          </w:tcPr>
          <w:p w14:paraId="6070978E" w14:textId="07DACC12" w:rsidR="7A0FED79" w:rsidRDefault="7A0FED79" w:rsidP="7A0FED79">
            <w:pPr>
              <w:pStyle w:val="nrpsTableheader"/>
              <w:rPr>
                <w:rFonts w:asciiTheme="minorHAnsi" w:hAnsiTheme="minorHAnsi" w:cstheme="minorBidi"/>
                <w:b w:val="0"/>
                <w:color w:val="auto"/>
                <w:sz w:val="22"/>
                <w:szCs w:val="22"/>
              </w:rPr>
            </w:pPr>
          </w:p>
        </w:tc>
      </w:tr>
      <w:tr w:rsidR="7A0FED79" w14:paraId="6D9586A7" w14:textId="77777777" w:rsidTr="11705DB1">
        <w:trPr>
          <w:trHeight w:val="317"/>
        </w:trPr>
        <w:tc>
          <w:tcPr>
            <w:tcW w:w="2514" w:type="dxa"/>
          </w:tcPr>
          <w:p w14:paraId="413B2BCD" w14:textId="6296575A" w:rsidR="1DC80C17" w:rsidRDefault="1DC80C17"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BareRock_Sediment_BA</w:t>
            </w:r>
            <w:proofErr w:type="spellEnd"/>
          </w:p>
        </w:tc>
        <w:tc>
          <w:tcPr>
            <w:tcW w:w="2863" w:type="dxa"/>
          </w:tcPr>
          <w:p w14:paraId="5C62FA37" w14:textId="72CF419F" w:rsidR="1254F8C4" w:rsidRDefault="1254F8C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Bare rock / sediment; -1 = true, 0 = false</w:t>
            </w:r>
          </w:p>
        </w:tc>
        <w:tc>
          <w:tcPr>
            <w:tcW w:w="1718" w:type="dxa"/>
          </w:tcPr>
          <w:p w14:paraId="274FC181" w14:textId="5A6E43F0" w:rsidR="54845D05" w:rsidRDefault="54845D05"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7B3EE25F" w14:textId="50B0F9F5" w:rsidR="7A0FED79" w:rsidRDefault="7A0FED79" w:rsidP="7A0FED79">
            <w:pPr>
              <w:pStyle w:val="nrpsTableheader"/>
              <w:rPr>
                <w:rFonts w:asciiTheme="minorHAnsi" w:hAnsiTheme="minorHAnsi" w:cstheme="minorBidi"/>
                <w:b w:val="0"/>
                <w:color w:val="auto"/>
                <w:sz w:val="22"/>
                <w:szCs w:val="22"/>
              </w:rPr>
            </w:pPr>
          </w:p>
        </w:tc>
        <w:tc>
          <w:tcPr>
            <w:tcW w:w="1692" w:type="dxa"/>
          </w:tcPr>
          <w:p w14:paraId="07DBF446" w14:textId="031F968C" w:rsidR="7A0FED79" w:rsidRDefault="7A0FED79" w:rsidP="7A0FED79">
            <w:pPr>
              <w:pStyle w:val="nrpsTableheader"/>
              <w:rPr>
                <w:rFonts w:asciiTheme="minorHAnsi" w:hAnsiTheme="minorHAnsi" w:cstheme="minorBidi"/>
                <w:b w:val="0"/>
                <w:color w:val="auto"/>
                <w:sz w:val="22"/>
                <w:szCs w:val="22"/>
              </w:rPr>
            </w:pPr>
          </w:p>
        </w:tc>
        <w:tc>
          <w:tcPr>
            <w:tcW w:w="1695" w:type="dxa"/>
          </w:tcPr>
          <w:p w14:paraId="1D9BC3B0" w14:textId="1A771283" w:rsidR="7A0FED79" w:rsidRDefault="7A0FED79" w:rsidP="7A0FED79">
            <w:pPr>
              <w:pStyle w:val="nrpsTableheader"/>
              <w:rPr>
                <w:rFonts w:asciiTheme="minorHAnsi" w:hAnsiTheme="minorHAnsi" w:cstheme="minorBidi"/>
                <w:b w:val="0"/>
                <w:color w:val="auto"/>
                <w:sz w:val="22"/>
                <w:szCs w:val="22"/>
              </w:rPr>
            </w:pPr>
          </w:p>
        </w:tc>
        <w:tc>
          <w:tcPr>
            <w:tcW w:w="1695" w:type="dxa"/>
          </w:tcPr>
          <w:p w14:paraId="6E59B6A1" w14:textId="0EE36D89" w:rsidR="7A0FED79" w:rsidRDefault="7A0FED79" w:rsidP="7A0FED79">
            <w:pPr>
              <w:pStyle w:val="nrpsTableheader"/>
              <w:rPr>
                <w:rFonts w:asciiTheme="minorHAnsi" w:hAnsiTheme="minorHAnsi" w:cstheme="minorBidi"/>
                <w:b w:val="0"/>
                <w:color w:val="auto"/>
                <w:sz w:val="22"/>
                <w:szCs w:val="22"/>
              </w:rPr>
            </w:pPr>
          </w:p>
        </w:tc>
      </w:tr>
      <w:tr w:rsidR="7A0FED79" w14:paraId="2B245691" w14:textId="77777777" w:rsidTr="11705DB1">
        <w:trPr>
          <w:trHeight w:val="317"/>
        </w:trPr>
        <w:tc>
          <w:tcPr>
            <w:tcW w:w="2514" w:type="dxa"/>
          </w:tcPr>
          <w:p w14:paraId="19AE840B" w14:textId="73C670EC" w:rsidR="1DC80C17" w:rsidRDefault="1DC80C17"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Artificial_AR</w:t>
            </w:r>
            <w:proofErr w:type="spellEnd"/>
          </w:p>
        </w:tc>
        <w:tc>
          <w:tcPr>
            <w:tcW w:w="2863" w:type="dxa"/>
          </w:tcPr>
          <w:p w14:paraId="18479ED3" w14:textId="38D24F1F" w:rsidR="0E14A3F1" w:rsidRDefault="0E14A3F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Artificial; -1 = true, 0 = false</w:t>
            </w:r>
          </w:p>
        </w:tc>
        <w:tc>
          <w:tcPr>
            <w:tcW w:w="1718" w:type="dxa"/>
          </w:tcPr>
          <w:p w14:paraId="1FC878CC" w14:textId="1F84C9A1" w:rsidR="271993EF" w:rsidRDefault="271993E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76F0A6B0" w14:textId="3CCCFE2D" w:rsidR="7A0FED79" w:rsidRDefault="7A0FED79" w:rsidP="7A0FED79">
            <w:pPr>
              <w:pStyle w:val="nrpsTableheader"/>
              <w:rPr>
                <w:rFonts w:asciiTheme="minorHAnsi" w:hAnsiTheme="minorHAnsi" w:cstheme="minorBidi"/>
                <w:b w:val="0"/>
                <w:color w:val="auto"/>
                <w:sz w:val="22"/>
                <w:szCs w:val="22"/>
              </w:rPr>
            </w:pPr>
          </w:p>
        </w:tc>
        <w:tc>
          <w:tcPr>
            <w:tcW w:w="1692" w:type="dxa"/>
          </w:tcPr>
          <w:p w14:paraId="1A550693" w14:textId="14E6CDC3" w:rsidR="7A0FED79" w:rsidRDefault="7A0FED79" w:rsidP="7A0FED79">
            <w:pPr>
              <w:pStyle w:val="nrpsTableheader"/>
              <w:rPr>
                <w:rFonts w:asciiTheme="minorHAnsi" w:hAnsiTheme="minorHAnsi" w:cstheme="minorBidi"/>
                <w:b w:val="0"/>
                <w:color w:val="auto"/>
                <w:sz w:val="22"/>
                <w:szCs w:val="22"/>
              </w:rPr>
            </w:pPr>
          </w:p>
        </w:tc>
        <w:tc>
          <w:tcPr>
            <w:tcW w:w="1695" w:type="dxa"/>
          </w:tcPr>
          <w:p w14:paraId="650423D7" w14:textId="0A7399EB" w:rsidR="7A0FED79" w:rsidRDefault="7A0FED79" w:rsidP="7A0FED79">
            <w:pPr>
              <w:pStyle w:val="nrpsTableheader"/>
              <w:rPr>
                <w:rFonts w:asciiTheme="minorHAnsi" w:hAnsiTheme="minorHAnsi" w:cstheme="minorBidi"/>
                <w:b w:val="0"/>
                <w:color w:val="auto"/>
                <w:sz w:val="22"/>
                <w:szCs w:val="22"/>
              </w:rPr>
            </w:pPr>
          </w:p>
        </w:tc>
        <w:tc>
          <w:tcPr>
            <w:tcW w:w="1695" w:type="dxa"/>
          </w:tcPr>
          <w:p w14:paraId="3A6E9EDE" w14:textId="1423F1E2" w:rsidR="7A0FED79" w:rsidRDefault="7A0FED79" w:rsidP="7A0FED79">
            <w:pPr>
              <w:pStyle w:val="nrpsTableheader"/>
              <w:rPr>
                <w:rFonts w:asciiTheme="minorHAnsi" w:hAnsiTheme="minorHAnsi" w:cstheme="minorBidi"/>
                <w:b w:val="0"/>
                <w:color w:val="auto"/>
                <w:sz w:val="22"/>
                <w:szCs w:val="22"/>
              </w:rPr>
            </w:pPr>
          </w:p>
        </w:tc>
      </w:tr>
      <w:tr w:rsidR="7A0FED79" w14:paraId="4D2C7293" w14:textId="77777777" w:rsidTr="11705DB1">
        <w:trPr>
          <w:trHeight w:val="317"/>
        </w:trPr>
        <w:tc>
          <w:tcPr>
            <w:tcW w:w="2514" w:type="dxa"/>
          </w:tcPr>
          <w:p w14:paraId="30297DAF" w14:textId="3BEAC168" w:rsidR="1DC80C17" w:rsidRDefault="1DC80C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Comments</w:t>
            </w:r>
          </w:p>
        </w:tc>
        <w:tc>
          <w:tcPr>
            <w:tcW w:w="2863" w:type="dxa"/>
          </w:tcPr>
          <w:p w14:paraId="6E4596F6" w14:textId="3BDB40DF" w:rsidR="7A9EA251" w:rsidRDefault="7A9EA25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Comments</w:t>
            </w:r>
          </w:p>
        </w:tc>
        <w:tc>
          <w:tcPr>
            <w:tcW w:w="1718" w:type="dxa"/>
          </w:tcPr>
          <w:p w14:paraId="2176F8D7" w14:textId="03933B9F" w:rsidR="4DB49C63" w:rsidRDefault="4DB49C6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30CA9C54" w14:textId="28A1E723" w:rsidR="7A0FED79" w:rsidRDefault="7A0FED79" w:rsidP="7A0FED79">
            <w:pPr>
              <w:pStyle w:val="nrpsTableheader"/>
              <w:rPr>
                <w:rFonts w:asciiTheme="minorHAnsi" w:hAnsiTheme="minorHAnsi" w:cstheme="minorBidi"/>
                <w:b w:val="0"/>
                <w:color w:val="auto"/>
                <w:sz w:val="22"/>
                <w:szCs w:val="22"/>
              </w:rPr>
            </w:pPr>
          </w:p>
        </w:tc>
        <w:tc>
          <w:tcPr>
            <w:tcW w:w="1692" w:type="dxa"/>
          </w:tcPr>
          <w:p w14:paraId="161C1061" w14:textId="01470133" w:rsidR="7A0FED79" w:rsidRDefault="7A0FED79" w:rsidP="7A0FED79">
            <w:pPr>
              <w:pStyle w:val="nrpsTableheader"/>
              <w:rPr>
                <w:rFonts w:asciiTheme="minorHAnsi" w:hAnsiTheme="minorHAnsi" w:cstheme="minorBidi"/>
                <w:b w:val="0"/>
                <w:color w:val="auto"/>
                <w:sz w:val="22"/>
                <w:szCs w:val="22"/>
              </w:rPr>
            </w:pPr>
          </w:p>
        </w:tc>
        <w:tc>
          <w:tcPr>
            <w:tcW w:w="1695" w:type="dxa"/>
          </w:tcPr>
          <w:p w14:paraId="3EF46C45" w14:textId="1A94C574" w:rsidR="7A0FED79" w:rsidRDefault="7A0FED79" w:rsidP="7A0FED79">
            <w:pPr>
              <w:pStyle w:val="nrpsTableheader"/>
              <w:rPr>
                <w:rFonts w:asciiTheme="minorHAnsi" w:hAnsiTheme="minorHAnsi" w:cstheme="minorBidi"/>
                <w:b w:val="0"/>
                <w:color w:val="auto"/>
                <w:sz w:val="22"/>
                <w:szCs w:val="22"/>
              </w:rPr>
            </w:pPr>
          </w:p>
        </w:tc>
        <w:tc>
          <w:tcPr>
            <w:tcW w:w="1695" w:type="dxa"/>
          </w:tcPr>
          <w:p w14:paraId="7501C100" w14:textId="47BC4646" w:rsidR="7A0FED79" w:rsidRDefault="7A0FED79" w:rsidP="7A0FED79">
            <w:pPr>
              <w:pStyle w:val="nrpsTableheader"/>
              <w:rPr>
                <w:rFonts w:asciiTheme="minorHAnsi" w:hAnsiTheme="minorHAnsi" w:cstheme="minorBidi"/>
                <w:b w:val="0"/>
                <w:color w:val="auto"/>
                <w:sz w:val="22"/>
                <w:szCs w:val="22"/>
              </w:rPr>
            </w:pPr>
          </w:p>
        </w:tc>
      </w:tr>
    </w:tbl>
    <w:p w14:paraId="1B6DBC5F" w14:textId="6F997A39" w:rsidR="006608C8" w:rsidRPr="00E5029B" w:rsidRDefault="00804B5A" w:rsidP="00B0394B">
      <w:pPr>
        <w:pStyle w:val="nrpsNormal"/>
        <w:rPr>
          <w:rFonts w:asciiTheme="minorHAnsi" w:hAnsiTheme="minorHAnsi" w:cstheme="minorHAnsi"/>
        </w:rPr>
      </w:pPr>
      <w:r w:rsidRPr="7A0FED79">
        <w:rPr>
          <w:rFonts w:asciiTheme="minorHAnsi" w:hAnsiTheme="minorHAnsi" w:cstheme="minorBidi"/>
        </w:rPr>
        <w:t>(Copy this table to document more than one data table.)</w:t>
      </w:r>
    </w:p>
    <w:p w14:paraId="0FC090C2" w14:textId="1B958164" w:rsidR="22428BF2" w:rsidRDefault="22428BF2" w:rsidP="7A0FED79">
      <w:pPr>
        <w:pStyle w:val="nrpsHeading1"/>
        <w:rPr>
          <w:rFonts w:asciiTheme="minorHAnsi" w:hAnsiTheme="minorHAnsi" w:cstheme="minorBidi"/>
          <w:sz w:val="36"/>
          <w:szCs w:val="36"/>
        </w:rPr>
      </w:pPr>
      <w:r w:rsidRPr="7A0FED79">
        <w:rPr>
          <w:rFonts w:asciiTheme="minorHAnsi" w:hAnsiTheme="minorHAnsi" w:cstheme="minorBidi"/>
          <w:sz w:val="36"/>
          <w:szCs w:val="36"/>
        </w:rPr>
        <w:t>Data Table(s)</w:t>
      </w:r>
    </w:p>
    <w:p w14:paraId="2605DBFF" w14:textId="10B5A66E" w:rsidR="22428BF2" w:rsidRDefault="22428BF2"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11127444" w14:textId="25009053"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lastRenderedPageBreak/>
        <w:t>Column Name</w:t>
      </w:r>
      <w:r w:rsidRPr="7A0FED79">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5D932C08" w14:textId="77777777"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Description</w:t>
      </w:r>
      <w:r w:rsidRPr="7A0FED79">
        <w:rPr>
          <w:rFonts w:asciiTheme="minorHAnsi" w:hAnsiTheme="minorHAnsi" w:cstheme="minorBidi"/>
        </w:rPr>
        <w:t>: Please give a specific definition of the column name. This can be lengthy.</w:t>
      </w:r>
      <w:r w:rsidRPr="7A0FED79">
        <w:rPr>
          <w:rFonts w:asciiTheme="minorHAnsi" w:hAnsiTheme="minorHAnsi" w:cstheme="minorBidi"/>
          <w:b/>
          <w:bCs/>
        </w:rPr>
        <w:t xml:space="preserve"> </w:t>
      </w:r>
    </w:p>
    <w:p w14:paraId="6B76599B" w14:textId="17042167"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Class:</w:t>
      </w:r>
      <w:r w:rsidRPr="7A0FED79">
        <w:rPr>
          <w:rFonts w:asciiTheme="minorHAnsi" w:hAnsiTheme="minorHAnsi" w:cstheme="minorBidi"/>
        </w:rPr>
        <w:t xml:space="preserve"> Column class. Valid options are </w:t>
      </w:r>
      <w:r w:rsidRPr="7A0FED79">
        <w:rPr>
          <w:rFonts w:asciiTheme="minorHAnsi" w:hAnsiTheme="minorHAnsi" w:cstheme="minorBidi"/>
          <w:b/>
          <w:bCs/>
        </w:rPr>
        <w:t>numeric</w:t>
      </w:r>
      <w:r w:rsidRPr="7A0FED79">
        <w:rPr>
          <w:rFonts w:asciiTheme="minorHAnsi" w:hAnsiTheme="minorHAnsi" w:cstheme="minorBidi"/>
        </w:rPr>
        <w:t xml:space="preserve">, </w:t>
      </w:r>
      <w:r w:rsidRPr="7A0FED79">
        <w:rPr>
          <w:rFonts w:asciiTheme="minorHAnsi" w:hAnsiTheme="minorHAnsi" w:cstheme="minorBidi"/>
          <w:b/>
          <w:bCs/>
        </w:rPr>
        <w:t>categorical</w:t>
      </w:r>
      <w:r w:rsidRPr="7A0FED79">
        <w:rPr>
          <w:rFonts w:asciiTheme="minorHAnsi" w:hAnsiTheme="minorHAnsi" w:cstheme="minorBidi"/>
        </w:rPr>
        <w:t xml:space="preserve">, </w:t>
      </w:r>
      <w:r w:rsidRPr="7A0FED79">
        <w:rPr>
          <w:rFonts w:asciiTheme="minorHAnsi" w:hAnsiTheme="minorHAnsi" w:cstheme="minorBidi"/>
          <w:b/>
          <w:bCs/>
        </w:rPr>
        <w:t>character</w:t>
      </w:r>
      <w:r w:rsidRPr="7A0FED79">
        <w:rPr>
          <w:rFonts w:asciiTheme="minorHAnsi" w:hAnsiTheme="minorHAnsi" w:cstheme="minorBidi"/>
        </w:rPr>
        <w:t xml:space="preserve">, and </w:t>
      </w:r>
      <w:r w:rsidRPr="7A0FED79">
        <w:rPr>
          <w:rFonts w:asciiTheme="minorHAnsi" w:hAnsiTheme="minorHAnsi" w:cstheme="minorBidi"/>
          <w:b/>
          <w:bCs/>
        </w:rPr>
        <w:t>date</w:t>
      </w:r>
      <w:r w:rsidRPr="7A0FED79">
        <w:rPr>
          <w:rFonts w:asciiTheme="minorHAnsi" w:hAnsiTheme="minorHAnsi" w:cstheme="minorBidi"/>
        </w:rPr>
        <w:t>.</w:t>
      </w:r>
    </w:p>
    <w:p w14:paraId="752A1AE7" w14:textId="1359AFC6"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Unit:</w:t>
      </w:r>
      <w:r w:rsidRPr="7A0FED79">
        <w:rPr>
          <w:rFonts w:asciiTheme="minorHAnsi" w:hAnsiTheme="minorHAnsi" w:cstheme="minorBidi"/>
        </w:rPr>
        <w:t xml:space="preserve"> Identify units for all numeric variables. Please avoid special characters and describe units in this pattern: e.g., </w:t>
      </w:r>
      <w:proofErr w:type="spellStart"/>
      <w:r w:rsidRPr="7A0FED79">
        <w:rPr>
          <w:rFonts w:asciiTheme="minorHAnsi" w:hAnsiTheme="minorHAnsi" w:cstheme="minorBidi"/>
        </w:rPr>
        <w:t>microSiemenPerCentimeter</w:t>
      </w:r>
      <w:proofErr w:type="spellEnd"/>
      <w:r w:rsidRPr="7A0FED79">
        <w:rPr>
          <w:rFonts w:asciiTheme="minorHAnsi" w:hAnsiTheme="minorHAnsi" w:cstheme="minorBidi"/>
        </w:rPr>
        <w:t xml:space="preserve">, </w:t>
      </w:r>
      <w:proofErr w:type="spellStart"/>
      <w:r w:rsidRPr="7A0FED79">
        <w:rPr>
          <w:rFonts w:asciiTheme="minorHAnsi" w:hAnsiTheme="minorHAnsi" w:cstheme="minorBidi"/>
        </w:rPr>
        <w:t>microgramPerLiter</w:t>
      </w:r>
      <w:proofErr w:type="spellEnd"/>
      <w:r w:rsidRPr="7A0FED79">
        <w:rPr>
          <w:rFonts w:asciiTheme="minorHAnsi" w:hAnsiTheme="minorHAnsi" w:cstheme="minorBidi"/>
        </w:rPr>
        <w:t xml:space="preserve">, </w:t>
      </w:r>
      <w:proofErr w:type="spellStart"/>
      <w:r w:rsidRPr="7A0FED79">
        <w:rPr>
          <w:rFonts w:asciiTheme="minorHAnsi" w:hAnsiTheme="minorHAnsi" w:cstheme="minorBidi"/>
        </w:rPr>
        <w:t>absorptionPerMolePerCentimeter</w:t>
      </w:r>
      <w:proofErr w:type="spellEnd"/>
    </w:p>
    <w:p w14:paraId="6AC1F989" w14:textId="5720EE70"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Date Time Format</w:t>
      </w:r>
      <w:r w:rsidRPr="7A0FED79">
        <w:rPr>
          <w:rFonts w:asciiTheme="minorHAnsi" w:hAnsiTheme="minorHAnsi" w:cstheme="minorBidi"/>
        </w:rPr>
        <w:t>: Please tell us exactly how the date and time is formatted: e.g. mm/dd/</w:t>
      </w:r>
      <w:proofErr w:type="spellStart"/>
      <w:r w:rsidRPr="7A0FED79">
        <w:rPr>
          <w:rFonts w:asciiTheme="minorHAnsi" w:hAnsiTheme="minorHAnsi" w:cstheme="minorBidi"/>
        </w:rPr>
        <w:t>yyyy</w:t>
      </w:r>
      <w:proofErr w:type="spellEnd"/>
      <w:r w:rsidRPr="7A0FED79">
        <w:rPr>
          <w:rFonts w:asciiTheme="minorHAnsi" w:hAnsiTheme="minorHAnsi" w:cstheme="minorBidi"/>
        </w:rPr>
        <w:t xml:space="preserve"> </w:t>
      </w:r>
      <w:proofErr w:type="spellStart"/>
      <w:r w:rsidRPr="7A0FED79">
        <w:rPr>
          <w:rFonts w:asciiTheme="minorHAnsi" w:hAnsiTheme="minorHAnsi" w:cstheme="minorBidi"/>
        </w:rPr>
        <w:t>hh:mm:ss</w:t>
      </w:r>
      <w:proofErr w:type="spellEnd"/>
      <w:r w:rsidRPr="7A0FED79">
        <w:rPr>
          <w:rFonts w:asciiTheme="minorHAnsi" w:hAnsiTheme="minorHAnsi" w:cstheme="minorBidi"/>
        </w:rPr>
        <w:t xml:space="preserve"> plus the time zone and </w:t>
      </w:r>
      <w:proofErr w:type="gramStart"/>
      <w:r w:rsidRPr="7A0FED79">
        <w:rPr>
          <w:rFonts w:asciiTheme="minorHAnsi" w:hAnsiTheme="minorHAnsi" w:cstheme="minorBidi"/>
        </w:rPr>
        <w:t>whether or not</w:t>
      </w:r>
      <w:proofErr w:type="gramEnd"/>
      <w:r w:rsidRPr="7A0FED79">
        <w:rPr>
          <w:rFonts w:asciiTheme="minorHAnsi" w:hAnsiTheme="minorHAnsi" w:cstheme="minorBidi"/>
        </w:rPr>
        <w:t xml:space="preserve"> daylight savings was observed. ISO 8601 date format of YYYY-MM-DD or YYYY-MM-DD </w:t>
      </w:r>
      <w:proofErr w:type="spellStart"/>
      <w:r w:rsidRPr="7A0FED79">
        <w:rPr>
          <w:rFonts w:asciiTheme="minorHAnsi" w:hAnsiTheme="minorHAnsi" w:cstheme="minorBidi"/>
        </w:rPr>
        <w:t>hh:mm:ss</w:t>
      </w:r>
      <w:proofErr w:type="spellEnd"/>
      <w:r w:rsidRPr="7A0FED79">
        <w:rPr>
          <w:rFonts w:asciiTheme="minorHAnsi" w:hAnsiTheme="minorHAnsi" w:cstheme="minorBidi"/>
        </w:rPr>
        <w:t xml:space="preserve"> is preferred.</w:t>
      </w:r>
    </w:p>
    <w:p w14:paraId="3EF2DC12" w14:textId="61094EA3"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Missing Value Code</w:t>
      </w:r>
      <w:r w:rsidRPr="7A0FED79">
        <w:rPr>
          <w:rFonts w:asciiTheme="minorHAnsi" w:hAnsiTheme="minorHAnsi" w:cstheme="minorBidi"/>
        </w:rPr>
        <w:t>:</w:t>
      </w:r>
      <w:commentRangeStart w:id="3"/>
      <w:r w:rsidRPr="7A0FED79">
        <w:rPr>
          <w:rFonts w:asciiTheme="minorHAnsi" w:hAnsiTheme="minorHAnsi" w:cstheme="minorBidi"/>
        </w:rPr>
        <w:t xml:space="preserve"> If a code for ‘no data’ is used, please specify: e.g., -99999</w:t>
      </w:r>
      <w:commentRangeEnd w:id="3"/>
      <w:r>
        <w:rPr>
          <w:rStyle w:val="CommentReference"/>
        </w:rPr>
        <w:commentReference w:id="3"/>
      </w:r>
    </w:p>
    <w:p w14:paraId="1933035A" w14:textId="3CD304BB"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Missing Value Code Explanation</w:t>
      </w:r>
      <w:r w:rsidRPr="7A0FED79">
        <w:rPr>
          <w:rFonts w:asciiTheme="minorHAnsi" w:hAnsiTheme="minorHAnsi" w:cstheme="minorBidi"/>
        </w:rPr>
        <w:t>: Definition of missing value code.</w:t>
      </w:r>
    </w:p>
    <w:p w14:paraId="3F90C8AF" w14:textId="77777777" w:rsidR="7A0FED79" w:rsidRDefault="7A0FED79" w:rsidP="7A0FED79">
      <w:pPr>
        <w:pStyle w:val="nrpsNormal"/>
        <w:spacing w:after="0"/>
        <w:rPr>
          <w:rFonts w:asciiTheme="minorHAnsi" w:hAnsiTheme="minorHAnsi" w:cstheme="minorBidi"/>
        </w:rPr>
      </w:pPr>
    </w:p>
    <w:p w14:paraId="007714B2" w14:textId="7C7C2847" w:rsidR="22428BF2" w:rsidRDefault="22428BF2" w:rsidP="7A0FED79">
      <w:pPr>
        <w:pStyle w:val="nrpsNormal"/>
        <w:rPr>
          <w:rFonts w:asciiTheme="minorHAnsi" w:hAnsiTheme="minorHAnsi" w:cstheme="minorBidi"/>
        </w:rPr>
      </w:pPr>
      <w:r w:rsidRPr="7A0FED79">
        <w:rPr>
          <w:rFonts w:asciiTheme="minorHAnsi" w:hAnsiTheme="minorHAnsi" w:cstheme="minorBidi"/>
          <w:b/>
          <w:bCs/>
        </w:rPr>
        <w:t>Table name:</w:t>
      </w:r>
      <w:r w:rsidRPr="7A0FED79">
        <w:rPr>
          <w:rFonts w:asciiTheme="minorHAnsi" w:hAnsiTheme="minorHAnsi" w:cstheme="minorBidi"/>
        </w:rPr>
        <w:t xml:space="preserve"> </w:t>
      </w:r>
      <w:r w:rsidR="23B51E42" w:rsidRPr="7A0FED79">
        <w:rPr>
          <w:rFonts w:asciiTheme="minorHAnsi" w:hAnsiTheme="minorHAnsi" w:cstheme="minorBidi"/>
        </w:rPr>
        <w:t>CrossSectionInfo.csv</w:t>
      </w:r>
    </w:p>
    <w:p w14:paraId="37169075" w14:textId="71AAD655" w:rsidR="22428BF2" w:rsidRDefault="22428BF2" w:rsidP="7A0FED79">
      <w:pPr>
        <w:pStyle w:val="nrpsTableheader"/>
        <w:rPr>
          <w:rFonts w:asciiTheme="minorHAnsi" w:hAnsiTheme="minorHAnsi" w:cstheme="minorBidi"/>
          <w:b w:val="0"/>
          <w:color w:val="auto"/>
          <w:sz w:val="24"/>
          <w:szCs w:val="24"/>
        </w:rPr>
      </w:pPr>
      <w:r w:rsidRPr="7A0FED79">
        <w:rPr>
          <w:rFonts w:asciiTheme="minorHAnsi" w:hAnsiTheme="minorHAnsi" w:cstheme="minorBidi"/>
          <w:bCs/>
          <w:sz w:val="24"/>
          <w:szCs w:val="24"/>
          <w:lang w:val="fr-FR"/>
        </w:rPr>
        <w:t>Table description:</w:t>
      </w:r>
      <w:r w:rsidRPr="7A0FED79">
        <w:rPr>
          <w:rFonts w:asciiTheme="minorHAnsi" w:hAnsiTheme="minorHAnsi" w:cstheme="minorBidi"/>
          <w:sz w:val="24"/>
          <w:szCs w:val="24"/>
        </w:rPr>
        <w:t xml:space="preserve"> </w:t>
      </w:r>
      <w:r w:rsidR="292DCB5E" w:rsidRPr="7A0FED79">
        <w:rPr>
          <w:rFonts w:asciiTheme="minorHAnsi" w:hAnsiTheme="minorHAnsi" w:cstheme="minorBidi"/>
          <w:b w:val="0"/>
          <w:color w:val="auto"/>
          <w:sz w:val="24"/>
          <w:szCs w:val="24"/>
        </w:rPr>
        <w:t>Cross-section channel characteristics</w:t>
      </w:r>
    </w:p>
    <w:p w14:paraId="25A00E30" w14:textId="75E11827" w:rsidR="7A0FED79" w:rsidRDefault="7A0FED79" w:rsidP="7A0FED79">
      <w:pPr>
        <w:pStyle w:val="nrpsTableheader"/>
        <w:rPr>
          <w:rFonts w:asciiTheme="minorHAnsi" w:hAnsiTheme="minorHAnsi" w:cstheme="minorBidi"/>
          <w:b w:val="0"/>
          <w:color w:val="auto"/>
          <w:sz w:val="22"/>
          <w:szCs w:val="22"/>
        </w:rPr>
      </w:pPr>
    </w:p>
    <w:tbl>
      <w:tblPr>
        <w:tblStyle w:val="NPS1"/>
        <w:tblW w:w="0" w:type="auto"/>
        <w:tblLook w:val="04A0" w:firstRow="1" w:lastRow="0" w:firstColumn="1" w:lastColumn="0" w:noHBand="0" w:noVBand="1"/>
      </w:tblPr>
      <w:tblGrid>
        <w:gridCol w:w="2904"/>
        <w:gridCol w:w="2473"/>
        <w:gridCol w:w="1718"/>
        <w:gridCol w:w="2213"/>
        <w:gridCol w:w="1692"/>
        <w:gridCol w:w="1695"/>
        <w:gridCol w:w="1695"/>
      </w:tblGrid>
      <w:tr w:rsidR="7A0FED79" w14:paraId="16EBB4C4"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2904" w:type="dxa"/>
          </w:tcPr>
          <w:p w14:paraId="4228D0A2"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2473" w:type="dxa"/>
          </w:tcPr>
          <w:p w14:paraId="32B13541"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718" w:type="dxa"/>
          </w:tcPr>
          <w:p w14:paraId="2ED509C0"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2213" w:type="dxa"/>
          </w:tcPr>
          <w:p w14:paraId="0F3F83C3"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47563E2C"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3AF56AB1"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0C29986B"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17766850" w14:textId="77777777" w:rsidTr="11705DB1">
        <w:trPr>
          <w:trHeight w:val="303"/>
        </w:trPr>
        <w:tc>
          <w:tcPr>
            <w:tcW w:w="2904" w:type="dxa"/>
          </w:tcPr>
          <w:p w14:paraId="6FFD08DA" w14:textId="36F485DD" w:rsidR="7A0FED79" w:rsidRDefault="7A0FED79"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ParkName</w:t>
            </w:r>
            <w:proofErr w:type="spellEnd"/>
          </w:p>
        </w:tc>
        <w:tc>
          <w:tcPr>
            <w:tcW w:w="2473" w:type="dxa"/>
          </w:tcPr>
          <w:p w14:paraId="28DE98B4" w14:textId="4D5BA617"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 name</w:t>
            </w:r>
          </w:p>
        </w:tc>
        <w:tc>
          <w:tcPr>
            <w:tcW w:w="1718" w:type="dxa"/>
          </w:tcPr>
          <w:p w14:paraId="32B1BF01" w14:textId="14927D36"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08DA003E" w14:textId="4F22945B" w:rsidR="7A0FED79" w:rsidRDefault="7A0FED79" w:rsidP="7A0FED79">
            <w:pPr>
              <w:pStyle w:val="nrpsTableheader"/>
              <w:rPr>
                <w:rFonts w:asciiTheme="minorHAnsi" w:hAnsiTheme="minorHAnsi" w:cstheme="minorBidi"/>
                <w:b w:val="0"/>
                <w:color w:val="auto"/>
                <w:sz w:val="22"/>
                <w:szCs w:val="22"/>
              </w:rPr>
            </w:pPr>
          </w:p>
        </w:tc>
        <w:tc>
          <w:tcPr>
            <w:tcW w:w="1692" w:type="dxa"/>
          </w:tcPr>
          <w:p w14:paraId="060863C0"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71FB830" w14:textId="49EA64DF" w:rsidR="7A0FED79" w:rsidRDefault="7A0FED79" w:rsidP="7A0FED79">
            <w:pPr>
              <w:pStyle w:val="nrpsTableheader"/>
              <w:rPr>
                <w:rFonts w:asciiTheme="minorHAnsi" w:hAnsiTheme="minorHAnsi" w:cstheme="minorBidi"/>
                <w:b w:val="0"/>
                <w:color w:val="auto"/>
                <w:sz w:val="22"/>
                <w:szCs w:val="22"/>
              </w:rPr>
            </w:pPr>
          </w:p>
        </w:tc>
        <w:tc>
          <w:tcPr>
            <w:tcW w:w="1695" w:type="dxa"/>
          </w:tcPr>
          <w:p w14:paraId="24BED59C" w14:textId="68D5134C" w:rsidR="7A0FED79" w:rsidRDefault="7A0FED79" w:rsidP="7A0FED79">
            <w:pPr>
              <w:pStyle w:val="nrpsTableheader"/>
              <w:rPr>
                <w:rFonts w:asciiTheme="minorHAnsi" w:hAnsiTheme="minorHAnsi" w:cstheme="minorBidi"/>
                <w:b w:val="0"/>
                <w:color w:val="auto"/>
                <w:sz w:val="22"/>
                <w:szCs w:val="22"/>
              </w:rPr>
            </w:pPr>
          </w:p>
        </w:tc>
      </w:tr>
      <w:tr w:rsidR="7A0FED79" w14:paraId="7294E6AB" w14:textId="77777777" w:rsidTr="11705DB1">
        <w:trPr>
          <w:trHeight w:val="303"/>
        </w:trPr>
        <w:tc>
          <w:tcPr>
            <w:tcW w:w="2904" w:type="dxa"/>
          </w:tcPr>
          <w:p w14:paraId="781E0762" w14:textId="4BC29A03" w:rsidR="7A0FED79" w:rsidRDefault="7A0FED79"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ParkCode</w:t>
            </w:r>
            <w:proofErr w:type="spellEnd"/>
          </w:p>
        </w:tc>
        <w:tc>
          <w:tcPr>
            <w:tcW w:w="2473" w:type="dxa"/>
          </w:tcPr>
          <w:p w14:paraId="375259AD" w14:textId="20291A3A"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 unit code</w:t>
            </w:r>
          </w:p>
        </w:tc>
        <w:tc>
          <w:tcPr>
            <w:tcW w:w="1718" w:type="dxa"/>
          </w:tcPr>
          <w:p w14:paraId="6E9F4583" w14:textId="230CA986"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07147FD4" w14:textId="0E540469" w:rsidR="7A0FED79" w:rsidRDefault="7A0FED79" w:rsidP="7A0FED79">
            <w:pPr>
              <w:pStyle w:val="nrpsTableheader"/>
              <w:rPr>
                <w:rFonts w:asciiTheme="minorHAnsi" w:hAnsiTheme="minorHAnsi" w:cstheme="minorBidi"/>
                <w:b w:val="0"/>
                <w:color w:val="auto"/>
                <w:sz w:val="22"/>
                <w:szCs w:val="22"/>
              </w:rPr>
            </w:pPr>
          </w:p>
        </w:tc>
        <w:tc>
          <w:tcPr>
            <w:tcW w:w="1692" w:type="dxa"/>
          </w:tcPr>
          <w:p w14:paraId="0DA6042B"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00E2DEB"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7D6EF03A" w14:textId="77777777" w:rsidR="7A0FED79" w:rsidRDefault="7A0FED79" w:rsidP="7A0FED79">
            <w:pPr>
              <w:pStyle w:val="nrpsTableheader"/>
              <w:rPr>
                <w:rFonts w:asciiTheme="minorHAnsi" w:hAnsiTheme="minorHAnsi" w:cstheme="minorBidi"/>
                <w:b w:val="0"/>
                <w:color w:val="auto"/>
                <w:sz w:val="22"/>
                <w:szCs w:val="22"/>
              </w:rPr>
            </w:pPr>
          </w:p>
        </w:tc>
      </w:tr>
      <w:tr w:rsidR="7A0FED79" w14:paraId="305EFAB6" w14:textId="77777777" w:rsidTr="11705DB1">
        <w:trPr>
          <w:trHeight w:val="303"/>
        </w:trPr>
        <w:tc>
          <w:tcPr>
            <w:tcW w:w="2904" w:type="dxa"/>
          </w:tcPr>
          <w:p w14:paraId="433C5262" w14:textId="02BDD320" w:rsidR="7A0FED79" w:rsidRDefault="7A0FED79"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LocationID</w:t>
            </w:r>
            <w:proofErr w:type="spellEnd"/>
          </w:p>
        </w:tc>
        <w:tc>
          <w:tcPr>
            <w:tcW w:w="2473" w:type="dxa"/>
          </w:tcPr>
          <w:p w14:paraId="735864A2" w14:textId="59525B49"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Foreign key for location</w:t>
            </w:r>
          </w:p>
        </w:tc>
        <w:tc>
          <w:tcPr>
            <w:tcW w:w="1718" w:type="dxa"/>
          </w:tcPr>
          <w:p w14:paraId="30AAA46F" w14:textId="1C06369B"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4078BFE5" w14:textId="735A2419" w:rsidR="7A0FED79" w:rsidRDefault="7A0FED79" w:rsidP="7A0FED79">
            <w:pPr>
              <w:pStyle w:val="nrpsTableheader"/>
              <w:rPr>
                <w:rFonts w:asciiTheme="minorHAnsi" w:hAnsiTheme="minorHAnsi" w:cstheme="minorBidi"/>
                <w:b w:val="0"/>
                <w:color w:val="auto"/>
                <w:sz w:val="22"/>
                <w:szCs w:val="22"/>
              </w:rPr>
            </w:pPr>
          </w:p>
        </w:tc>
        <w:tc>
          <w:tcPr>
            <w:tcW w:w="1692" w:type="dxa"/>
          </w:tcPr>
          <w:p w14:paraId="4BF964F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A721C0B" w14:textId="7D50F870" w:rsidR="7A0FED79" w:rsidRDefault="7A0FED79" w:rsidP="7A0FED79">
            <w:pPr>
              <w:pStyle w:val="nrpsTableheader"/>
              <w:rPr>
                <w:rFonts w:asciiTheme="minorHAnsi" w:hAnsiTheme="minorHAnsi" w:cstheme="minorBidi"/>
                <w:b w:val="0"/>
                <w:color w:val="auto"/>
                <w:sz w:val="22"/>
                <w:szCs w:val="22"/>
              </w:rPr>
            </w:pPr>
          </w:p>
        </w:tc>
        <w:tc>
          <w:tcPr>
            <w:tcW w:w="1695" w:type="dxa"/>
          </w:tcPr>
          <w:p w14:paraId="73C921A0" w14:textId="77777777" w:rsidR="7A0FED79" w:rsidRDefault="7A0FED79" w:rsidP="7A0FED79">
            <w:pPr>
              <w:pStyle w:val="nrpsTableheader"/>
              <w:rPr>
                <w:rFonts w:asciiTheme="minorHAnsi" w:hAnsiTheme="minorHAnsi" w:cstheme="minorBidi"/>
                <w:b w:val="0"/>
                <w:color w:val="auto"/>
                <w:sz w:val="22"/>
                <w:szCs w:val="22"/>
              </w:rPr>
            </w:pPr>
          </w:p>
        </w:tc>
      </w:tr>
      <w:tr w:rsidR="7A0FED79" w14:paraId="4487EE6D" w14:textId="77777777" w:rsidTr="11705DB1">
        <w:trPr>
          <w:trHeight w:val="310"/>
        </w:trPr>
        <w:tc>
          <w:tcPr>
            <w:tcW w:w="2904" w:type="dxa"/>
          </w:tcPr>
          <w:p w14:paraId="306462BB" w14:textId="5C6D327C" w:rsidR="7A0FED79" w:rsidRDefault="7A0FED79"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PeriodID</w:t>
            </w:r>
            <w:proofErr w:type="spellEnd"/>
          </w:p>
        </w:tc>
        <w:tc>
          <w:tcPr>
            <w:tcW w:w="2473" w:type="dxa"/>
          </w:tcPr>
          <w:p w14:paraId="2CF1B50B" w14:textId="02DA9E8F"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Foreign key for sampling season</w:t>
            </w:r>
          </w:p>
        </w:tc>
        <w:tc>
          <w:tcPr>
            <w:tcW w:w="1718" w:type="dxa"/>
          </w:tcPr>
          <w:p w14:paraId="1823A31A" w14:textId="6256D4E6"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73682AA7" w14:textId="1853B3C6" w:rsidR="7A0FED79" w:rsidRDefault="7A0FED79" w:rsidP="7A0FED79">
            <w:pPr>
              <w:pStyle w:val="nrpsTableheader"/>
              <w:rPr>
                <w:rFonts w:asciiTheme="minorHAnsi" w:hAnsiTheme="minorHAnsi" w:cstheme="minorBidi"/>
                <w:b w:val="0"/>
                <w:color w:val="auto"/>
                <w:sz w:val="22"/>
                <w:szCs w:val="22"/>
              </w:rPr>
            </w:pPr>
          </w:p>
        </w:tc>
        <w:tc>
          <w:tcPr>
            <w:tcW w:w="1692" w:type="dxa"/>
          </w:tcPr>
          <w:p w14:paraId="18BEA852"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213356D"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7941820D" w14:textId="77777777" w:rsidR="7A0FED79" w:rsidRDefault="7A0FED79" w:rsidP="7A0FED79">
            <w:pPr>
              <w:pStyle w:val="nrpsTableheader"/>
              <w:rPr>
                <w:rFonts w:asciiTheme="minorHAnsi" w:hAnsiTheme="minorHAnsi" w:cstheme="minorBidi"/>
                <w:b w:val="0"/>
                <w:color w:val="auto"/>
                <w:sz w:val="22"/>
                <w:szCs w:val="22"/>
              </w:rPr>
            </w:pPr>
          </w:p>
        </w:tc>
      </w:tr>
      <w:tr w:rsidR="7A0FED79" w14:paraId="0C2F49F9" w14:textId="77777777" w:rsidTr="11705DB1">
        <w:trPr>
          <w:trHeight w:val="317"/>
        </w:trPr>
        <w:tc>
          <w:tcPr>
            <w:tcW w:w="2904" w:type="dxa"/>
          </w:tcPr>
          <w:p w14:paraId="398D0C2B" w14:textId="63AD0E95" w:rsidR="7A0FED79" w:rsidRDefault="7A0FED79"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EventID</w:t>
            </w:r>
            <w:proofErr w:type="spellEnd"/>
          </w:p>
        </w:tc>
        <w:tc>
          <w:tcPr>
            <w:tcW w:w="2473" w:type="dxa"/>
          </w:tcPr>
          <w:p w14:paraId="20A7B5D4" w14:textId="250145FC" w:rsidR="7A0FED79" w:rsidRDefault="7A0FED79"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Foreign key for sampling </w:t>
            </w:r>
            <w:r w:rsidR="72AADA22" w:rsidRPr="11705DB1">
              <w:rPr>
                <w:rFonts w:asciiTheme="minorHAnsi" w:hAnsiTheme="minorHAnsi" w:cstheme="minorBidi"/>
                <w:b w:val="0"/>
                <w:color w:val="auto"/>
                <w:sz w:val="22"/>
                <w:szCs w:val="22"/>
              </w:rPr>
              <w:t>visit</w:t>
            </w:r>
          </w:p>
        </w:tc>
        <w:tc>
          <w:tcPr>
            <w:tcW w:w="1718" w:type="dxa"/>
          </w:tcPr>
          <w:p w14:paraId="1AA2BD08" w14:textId="19553269"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0931935E" w14:textId="73AE642A" w:rsidR="7A0FED79" w:rsidRDefault="7A0FED79" w:rsidP="7A0FED79">
            <w:pPr>
              <w:pStyle w:val="nrpsTableheader"/>
              <w:rPr>
                <w:rFonts w:asciiTheme="minorHAnsi" w:hAnsiTheme="minorHAnsi" w:cstheme="minorBidi"/>
                <w:b w:val="0"/>
                <w:color w:val="auto"/>
                <w:sz w:val="22"/>
                <w:szCs w:val="22"/>
              </w:rPr>
            </w:pPr>
          </w:p>
        </w:tc>
        <w:tc>
          <w:tcPr>
            <w:tcW w:w="1692" w:type="dxa"/>
          </w:tcPr>
          <w:p w14:paraId="6149FD3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382A5EF" w14:textId="1442DA20" w:rsidR="7A0FED79" w:rsidRDefault="7A0FED79" w:rsidP="7A0FED79">
            <w:pPr>
              <w:pStyle w:val="nrpsTableheader"/>
              <w:rPr>
                <w:rFonts w:asciiTheme="minorHAnsi" w:hAnsiTheme="minorHAnsi" w:cstheme="minorBidi"/>
                <w:b w:val="0"/>
                <w:color w:val="auto"/>
                <w:sz w:val="22"/>
                <w:szCs w:val="22"/>
              </w:rPr>
            </w:pPr>
          </w:p>
        </w:tc>
        <w:tc>
          <w:tcPr>
            <w:tcW w:w="1695" w:type="dxa"/>
          </w:tcPr>
          <w:p w14:paraId="0DDB6AA4" w14:textId="77777777" w:rsidR="7A0FED79" w:rsidRDefault="7A0FED79" w:rsidP="7A0FED79">
            <w:pPr>
              <w:pStyle w:val="nrpsTableheader"/>
              <w:rPr>
                <w:rFonts w:asciiTheme="minorHAnsi" w:hAnsiTheme="minorHAnsi" w:cstheme="minorBidi"/>
                <w:b w:val="0"/>
                <w:color w:val="auto"/>
                <w:sz w:val="22"/>
                <w:szCs w:val="22"/>
              </w:rPr>
            </w:pPr>
          </w:p>
        </w:tc>
      </w:tr>
      <w:tr w:rsidR="7A0FED79" w14:paraId="46F0AA54" w14:textId="77777777" w:rsidTr="11705DB1">
        <w:trPr>
          <w:trHeight w:val="317"/>
        </w:trPr>
        <w:tc>
          <w:tcPr>
            <w:tcW w:w="2904" w:type="dxa"/>
          </w:tcPr>
          <w:p w14:paraId="73262F04" w14:textId="5C646282" w:rsidR="7A0FED79" w:rsidRDefault="7A0FED79"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ChannelType</w:t>
            </w:r>
            <w:proofErr w:type="spellEnd"/>
          </w:p>
        </w:tc>
        <w:tc>
          <w:tcPr>
            <w:tcW w:w="2473" w:type="dxa"/>
          </w:tcPr>
          <w:p w14:paraId="502D068F" w14:textId="5F0636CB"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 type codes</w:t>
            </w:r>
          </w:p>
        </w:tc>
        <w:tc>
          <w:tcPr>
            <w:tcW w:w="1718" w:type="dxa"/>
          </w:tcPr>
          <w:p w14:paraId="6FDF2749" w14:textId="52BCF31A"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39E34654"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5A994C10"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DFA9D66"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71019F5" w14:textId="77777777" w:rsidR="7A0FED79" w:rsidRDefault="7A0FED79" w:rsidP="7A0FED79">
            <w:pPr>
              <w:pStyle w:val="nrpsTableheader"/>
              <w:rPr>
                <w:rFonts w:asciiTheme="minorHAnsi" w:hAnsiTheme="minorHAnsi" w:cstheme="minorBidi"/>
                <w:b w:val="0"/>
                <w:color w:val="auto"/>
                <w:sz w:val="22"/>
                <w:szCs w:val="22"/>
              </w:rPr>
            </w:pPr>
          </w:p>
        </w:tc>
      </w:tr>
      <w:tr w:rsidR="7A0FED79" w14:paraId="39628DB8" w14:textId="77777777" w:rsidTr="11705DB1">
        <w:trPr>
          <w:trHeight w:val="317"/>
        </w:trPr>
        <w:tc>
          <w:tcPr>
            <w:tcW w:w="2904" w:type="dxa"/>
          </w:tcPr>
          <w:p w14:paraId="5555398A" w14:textId="25028731" w:rsidR="7A0FED79" w:rsidRDefault="7A0FED79"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ChannelTypeDescr</w:t>
            </w:r>
            <w:proofErr w:type="spellEnd"/>
          </w:p>
        </w:tc>
        <w:tc>
          <w:tcPr>
            <w:tcW w:w="2473" w:type="dxa"/>
          </w:tcPr>
          <w:p w14:paraId="77710926" w14:textId="605BBE20"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 type descriptions</w:t>
            </w:r>
          </w:p>
        </w:tc>
        <w:tc>
          <w:tcPr>
            <w:tcW w:w="1718" w:type="dxa"/>
          </w:tcPr>
          <w:p w14:paraId="48A599BD" w14:textId="20E20759"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783AFA6A"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76126100"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85550FD"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1009CC5" w14:textId="77777777" w:rsidR="7A0FED79" w:rsidRDefault="7A0FED79" w:rsidP="7A0FED79">
            <w:pPr>
              <w:pStyle w:val="nrpsTableheader"/>
              <w:rPr>
                <w:rFonts w:asciiTheme="minorHAnsi" w:hAnsiTheme="minorHAnsi" w:cstheme="minorBidi"/>
                <w:b w:val="0"/>
                <w:color w:val="auto"/>
                <w:sz w:val="22"/>
                <w:szCs w:val="22"/>
              </w:rPr>
            </w:pPr>
          </w:p>
        </w:tc>
      </w:tr>
      <w:tr w:rsidR="7A0FED79" w14:paraId="2A982395" w14:textId="77777777" w:rsidTr="11705DB1">
        <w:trPr>
          <w:trHeight w:val="317"/>
        </w:trPr>
        <w:tc>
          <w:tcPr>
            <w:tcW w:w="2904" w:type="dxa"/>
          </w:tcPr>
          <w:p w14:paraId="62F58901" w14:textId="56322002" w:rsidR="7274A6FB" w:rsidRDefault="7274A6FB"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SiteNumber</w:t>
            </w:r>
            <w:proofErr w:type="spellEnd"/>
          </w:p>
        </w:tc>
        <w:tc>
          <w:tcPr>
            <w:tcW w:w="2473" w:type="dxa"/>
          </w:tcPr>
          <w:p w14:paraId="63A97E9E" w14:textId="219DA6CF" w:rsidR="52E65FFD" w:rsidRDefault="52E65FFD"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Site number</w:t>
            </w:r>
          </w:p>
        </w:tc>
        <w:tc>
          <w:tcPr>
            <w:tcW w:w="1718" w:type="dxa"/>
          </w:tcPr>
          <w:p w14:paraId="30716B61" w14:textId="0A1CF96B" w:rsidR="52E65FFD" w:rsidRDefault="52E65FFD"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7370A520"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1260FB87"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9CD26EF"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CCC8004" w14:textId="77777777" w:rsidR="7A0FED79" w:rsidRDefault="7A0FED79" w:rsidP="7A0FED79">
            <w:pPr>
              <w:pStyle w:val="nrpsTableheader"/>
              <w:rPr>
                <w:rFonts w:asciiTheme="minorHAnsi" w:hAnsiTheme="minorHAnsi" w:cstheme="minorBidi"/>
                <w:b w:val="0"/>
                <w:color w:val="auto"/>
                <w:sz w:val="22"/>
                <w:szCs w:val="22"/>
              </w:rPr>
            </w:pPr>
          </w:p>
        </w:tc>
      </w:tr>
      <w:tr w:rsidR="7A0FED79" w14:paraId="2B9F682C" w14:textId="77777777" w:rsidTr="11705DB1">
        <w:trPr>
          <w:trHeight w:val="317"/>
        </w:trPr>
        <w:tc>
          <w:tcPr>
            <w:tcW w:w="2904" w:type="dxa"/>
          </w:tcPr>
          <w:p w14:paraId="7C1E62FB" w14:textId="042AD9B5" w:rsidR="7274A6FB" w:rsidRDefault="7274A6FB"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TransectNumber</w:t>
            </w:r>
            <w:proofErr w:type="spellEnd"/>
          </w:p>
        </w:tc>
        <w:tc>
          <w:tcPr>
            <w:tcW w:w="2473" w:type="dxa"/>
          </w:tcPr>
          <w:p w14:paraId="0C1411B8" w14:textId="3E8EB12D" w:rsidR="698828A2" w:rsidRDefault="698828A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Transect number</w:t>
            </w:r>
          </w:p>
        </w:tc>
        <w:tc>
          <w:tcPr>
            <w:tcW w:w="1718" w:type="dxa"/>
          </w:tcPr>
          <w:p w14:paraId="4E33C899" w14:textId="5B987A01" w:rsidR="698828A2" w:rsidRDefault="698828A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515EDE0C"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552DCD77"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EE0DF12"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E98BAB8" w14:textId="77777777" w:rsidR="7A0FED79" w:rsidRDefault="7A0FED79" w:rsidP="7A0FED79">
            <w:pPr>
              <w:pStyle w:val="nrpsTableheader"/>
              <w:rPr>
                <w:rFonts w:asciiTheme="minorHAnsi" w:hAnsiTheme="minorHAnsi" w:cstheme="minorBidi"/>
                <w:b w:val="0"/>
                <w:color w:val="auto"/>
                <w:sz w:val="22"/>
                <w:szCs w:val="22"/>
              </w:rPr>
            </w:pPr>
          </w:p>
        </w:tc>
      </w:tr>
      <w:tr w:rsidR="7A0FED79" w14:paraId="558E77F7" w14:textId="77777777" w:rsidTr="11705DB1">
        <w:trPr>
          <w:trHeight w:val="317"/>
        </w:trPr>
        <w:tc>
          <w:tcPr>
            <w:tcW w:w="2904" w:type="dxa"/>
          </w:tcPr>
          <w:p w14:paraId="3F06443A" w14:textId="5C5D1155" w:rsidR="7274A6FB" w:rsidRDefault="7274A6FB"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SampleLocation</w:t>
            </w:r>
            <w:proofErr w:type="spellEnd"/>
          </w:p>
        </w:tc>
        <w:tc>
          <w:tcPr>
            <w:tcW w:w="2473" w:type="dxa"/>
          </w:tcPr>
          <w:p w14:paraId="096A973D" w14:textId="41D11C03" w:rsidR="1665FE83" w:rsidRDefault="1665FE8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Sample location</w:t>
            </w:r>
          </w:p>
        </w:tc>
        <w:tc>
          <w:tcPr>
            <w:tcW w:w="1718" w:type="dxa"/>
          </w:tcPr>
          <w:p w14:paraId="23802F16" w14:textId="11AB163F" w:rsidR="1665FE83" w:rsidRDefault="1665FE8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2A35AAAB" w14:textId="1AC984BF" w:rsidR="7A0FED79" w:rsidRDefault="7A0FED79" w:rsidP="7A0FED79">
            <w:pPr>
              <w:pStyle w:val="nrpsTableheader"/>
              <w:rPr>
                <w:rFonts w:asciiTheme="minorHAnsi" w:hAnsiTheme="minorHAnsi" w:cstheme="minorBidi"/>
                <w:b w:val="0"/>
                <w:color w:val="auto"/>
                <w:sz w:val="22"/>
                <w:szCs w:val="22"/>
              </w:rPr>
            </w:pPr>
          </w:p>
        </w:tc>
        <w:tc>
          <w:tcPr>
            <w:tcW w:w="1692" w:type="dxa"/>
          </w:tcPr>
          <w:p w14:paraId="2476D7D1" w14:textId="3CC9F19D" w:rsidR="7A0FED79" w:rsidRDefault="7A0FED79" w:rsidP="7A0FED79">
            <w:pPr>
              <w:pStyle w:val="nrpsTableheader"/>
              <w:rPr>
                <w:rFonts w:asciiTheme="minorHAnsi" w:hAnsiTheme="minorHAnsi" w:cstheme="minorBidi"/>
                <w:b w:val="0"/>
                <w:color w:val="auto"/>
                <w:sz w:val="22"/>
                <w:szCs w:val="22"/>
              </w:rPr>
            </w:pPr>
          </w:p>
        </w:tc>
        <w:tc>
          <w:tcPr>
            <w:tcW w:w="1695" w:type="dxa"/>
          </w:tcPr>
          <w:p w14:paraId="1CB31718" w14:textId="385E4D1F" w:rsidR="7A0FED79" w:rsidRDefault="7A0FED79" w:rsidP="7A0FED79">
            <w:pPr>
              <w:pStyle w:val="nrpsTableheader"/>
              <w:rPr>
                <w:rFonts w:asciiTheme="minorHAnsi" w:hAnsiTheme="minorHAnsi" w:cstheme="minorBidi"/>
                <w:b w:val="0"/>
                <w:color w:val="auto"/>
                <w:sz w:val="22"/>
                <w:szCs w:val="22"/>
              </w:rPr>
            </w:pPr>
          </w:p>
        </w:tc>
        <w:tc>
          <w:tcPr>
            <w:tcW w:w="1695" w:type="dxa"/>
          </w:tcPr>
          <w:p w14:paraId="4CE2EFA7" w14:textId="7C6A5B2E" w:rsidR="7A0FED79" w:rsidRDefault="7A0FED79" w:rsidP="7A0FED79">
            <w:pPr>
              <w:pStyle w:val="nrpsTableheader"/>
              <w:rPr>
                <w:rFonts w:asciiTheme="minorHAnsi" w:hAnsiTheme="minorHAnsi" w:cstheme="minorBidi"/>
                <w:b w:val="0"/>
                <w:color w:val="auto"/>
                <w:sz w:val="22"/>
                <w:szCs w:val="22"/>
              </w:rPr>
            </w:pPr>
          </w:p>
        </w:tc>
      </w:tr>
      <w:tr w:rsidR="7A0FED79" w14:paraId="626FADA5" w14:textId="77777777" w:rsidTr="11705DB1">
        <w:trPr>
          <w:trHeight w:val="317"/>
        </w:trPr>
        <w:tc>
          <w:tcPr>
            <w:tcW w:w="2904" w:type="dxa"/>
          </w:tcPr>
          <w:p w14:paraId="5AAD8CBA" w14:textId="255BFDC3" w:rsidR="7274A6FB" w:rsidRDefault="7274A6FB"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lastRenderedPageBreak/>
              <w:t>SampleLocationDescr</w:t>
            </w:r>
            <w:proofErr w:type="spellEnd"/>
          </w:p>
        </w:tc>
        <w:tc>
          <w:tcPr>
            <w:tcW w:w="2473" w:type="dxa"/>
          </w:tcPr>
          <w:p w14:paraId="2F0B736D" w14:textId="2DD68F9C" w:rsidR="0DDEDD88" w:rsidRDefault="0DDEDD88"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Sample location description</w:t>
            </w:r>
          </w:p>
        </w:tc>
        <w:tc>
          <w:tcPr>
            <w:tcW w:w="1718" w:type="dxa"/>
          </w:tcPr>
          <w:p w14:paraId="05C3ACDB" w14:textId="059D7F1C" w:rsidR="0DDEDD88" w:rsidRDefault="0DDEDD88"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10015D0F" w14:textId="6C82BB26" w:rsidR="7A0FED79" w:rsidRDefault="7A0FED79" w:rsidP="7A0FED79">
            <w:pPr>
              <w:pStyle w:val="nrpsTableheader"/>
              <w:rPr>
                <w:rFonts w:asciiTheme="minorHAnsi" w:hAnsiTheme="minorHAnsi" w:cstheme="minorBidi"/>
                <w:b w:val="0"/>
                <w:color w:val="auto"/>
                <w:sz w:val="22"/>
                <w:szCs w:val="22"/>
              </w:rPr>
            </w:pPr>
          </w:p>
        </w:tc>
        <w:tc>
          <w:tcPr>
            <w:tcW w:w="1692" w:type="dxa"/>
          </w:tcPr>
          <w:p w14:paraId="23E30D72" w14:textId="0A4926BC" w:rsidR="7A0FED79" w:rsidRDefault="7A0FED79" w:rsidP="7A0FED79">
            <w:pPr>
              <w:pStyle w:val="nrpsTableheader"/>
              <w:rPr>
                <w:rFonts w:asciiTheme="minorHAnsi" w:hAnsiTheme="minorHAnsi" w:cstheme="minorBidi"/>
                <w:b w:val="0"/>
                <w:color w:val="auto"/>
                <w:sz w:val="22"/>
                <w:szCs w:val="22"/>
              </w:rPr>
            </w:pPr>
          </w:p>
        </w:tc>
        <w:tc>
          <w:tcPr>
            <w:tcW w:w="1695" w:type="dxa"/>
          </w:tcPr>
          <w:p w14:paraId="6B7AF6E5" w14:textId="3717419F" w:rsidR="7A0FED79" w:rsidRDefault="7A0FED79" w:rsidP="7A0FED79">
            <w:pPr>
              <w:pStyle w:val="nrpsTableheader"/>
              <w:rPr>
                <w:rFonts w:asciiTheme="minorHAnsi" w:hAnsiTheme="minorHAnsi" w:cstheme="minorBidi"/>
                <w:b w:val="0"/>
                <w:color w:val="auto"/>
                <w:sz w:val="22"/>
                <w:szCs w:val="22"/>
              </w:rPr>
            </w:pPr>
          </w:p>
        </w:tc>
        <w:tc>
          <w:tcPr>
            <w:tcW w:w="1695" w:type="dxa"/>
          </w:tcPr>
          <w:p w14:paraId="3332440C" w14:textId="08A33F74" w:rsidR="7A0FED79" w:rsidRDefault="7A0FED79" w:rsidP="7A0FED79">
            <w:pPr>
              <w:pStyle w:val="nrpsTableheader"/>
              <w:rPr>
                <w:rFonts w:asciiTheme="minorHAnsi" w:hAnsiTheme="minorHAnsi" w:cstheme="minorBidi"/>
                <w:b w:val="0"/>
                <w:color w:val="auto"/>
                <w:sz w:val="22"/>
                <w:szCs w:val="22"/>
              </w:rPr>
            </w:pPr>
          </w:p>
        </w:tc>
      </w:tr>
      <w:tr w:rsidR="7A0FED79" w14:paraId="0200229A" w14:textId="77777777" w:rsidTr="11705DB1">
        <w:trPr>
          <w:trHeight w:val="317"/>
        </w:trPr>
        <w:tc>
          <w:tcPr>
            <w:tcW w:w="2904" w:type="dxa"/>
          </w:tcPr>
          <w:p w14:paraId="3BBF62E5" w14:textId="3CE690D8" w:rsidR="7274A6FB" w:rsidRDefault="7274A6FB" w:rsidP="7A0FED79">
            <w:pPr>
              <w:pStyle w:val="nrpsTableheader"/>
            </w:pPr>
            <w:proofErr w:type="spellStart"/>
            <w:r w:rsidRPr="7A0FED79">
              <w:rPr>
                <w:rFonts w:asciiTheme="minorHAnsi" w:hAnsiTheme="minorHAnsi" w:cstheme="minorBidi"/>
                <w:b w:val="0"/>
                <w:color w:val="auto"/>
                <w:sz w:val="22"/>
                <w:szCs w:val="22"/>
              </w:rPr>
              <w:t>ChannelUnit</w:t>
            </w:r>
            <w:proofErr w:type="spellEnd"/>
          </w:p>
        </w:tc>
        <w:tc>
          <w:tcPr>
            <w:tcW w:w="2473" w:type="dxa"/>
          </w:tcPr>
          <w:p w14:paraId="4246E1B2" w14:textId="33CB083F" w:rsidR="319FF052" w:rsidRDefault="319FF05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 unit code</w:t>
            </w:r>
          </w:p>
        </w:tc>
        <w:tc>
          <w:tcPr>
            <w:tcW w:w="1718" w:type="dxa"/>
          </w:tcPr>
          <w:p w14:paraId="19C229AA" w14:textId="6AEFCADD" w:rsidR="319FF052" w:rsidRDefault="319FF05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41181C9A" w14:textId="0CA8C270" w:rsidR="7A0FED79" w:rsidRDefault="7A0FED79" w:rsidP="7A0FED79">
            <w:pPr>
              <w:pStyle w:val="nrpsTableheader"/>
              <w:rPr>
                <w:rFonts w:asciiTheme="minorHAnsi" w:hAnsiTheme="minorHAnsi" w:cstheme="minorBidi"/>
                <w:b w:val="0"/>
                <w:color w:val="auto"/>
                <w:sz w:val="22"/>
                <w:szCs w:val="22"/>
              </w:rPr>
            </w:pPr>
          </w:p>
        </w:tc>
        <w:tc>
          <w:tcPr>
            <w:tcW w:w="1692" w:type="dxa"/>
          </w:tcPr>
          <w:p w14:paraId="19AA8C87" w14:textId="5FCFEE20" w:rsidR="7A0FED79" w:rsidRDefault="7A0FED79" w:rsidP="7A0FED79">
            <w:pPr>
              <w:pStyle w:val="nrpsTableheader"/>
              <w:rPr>
                <w:rFonts w:asciiTheme="minorHAnsi" w:hAnsiTheme="minorHAnsi" w:cstheme="minorBidi"/>
                <w:b w:val="0"/>
                <w:color w:val="auto"/>
                <w:sz w:val="22"/>
                <w:szCs w:val="22"/>
              </w:rPr>
            </w:pPr>
          </w:p>
        </w:tc>
        <w:tc>
          <w:tcPr>
            <w:tcW w:w="1695" w:type="dxa"/>
          </w:tcPr>
          <w:p w14:paraId="12134876" w14:textId="67CC3806" w:rsidR="7A0FED79" w:rsidRDefault="7A0FED79" w:rsidP="7A0FED79">
            <w:pPr>
              <w:pStyle w:val="nrpsTableheader"/>
              <w:rPr>
                <w:rFonts w:asciiTheme="minorHAnsi" w:hAnsiTheme="minorHAnsi" w:cstheme="minorBidi"/>
                <w:b w:val="0"/>
                <w:color w:val="auto"/>
                <w:sz w:val="22"/>
                <w:szCs w:val="22"/>
              </w:rPr>
            </w:pPr>
          </w:p>
        </w:tc>
        <w:tc>
          <w:tcPr>
            <w:tcW w:w="1695" w:type="dxa"/>
          </w:tcPr>
          <w:p w14:paraId="41131567" w14:textId="48996438" w:rsidR="7A0FED79" w:rsidRDefault="7A0FED79" w:rsidP="7A0FED79">
            <w:pPr>
              <w:pStyle w:val="nrpsTableheader"/>
              <w:rPr>
                <w:rFonts w:asciiTheme="minorHAnsi" w:hAnsiTheme="minorHAnsi" w:cstheme="minorBidi"/>
                <w:b w:val="0"/>
                <w:color w:val="auto"/>
                <w:sz w:val="22"/>
                <w:szCs w:val="22"/>
              </w:rPr>
            </w:pPr>
          </w:p>
        </w:tc>
      </w:tr>
      <w:tr w:rsidR="7A0FED79" w14:paraId="4C7145D2" w14:textId="77777777" w:rsidTr="11705DB1">
        <w:trPr>
          <w:trHeight w:val="317"/>
        </w:trPr>
        <w:tc>
          <w:tcPr>
            <w:tcW w:w="2904" w:type="dxa"/>
          </w:tcPr>
          <w:p w14:paraId="03660252" w14:textId="04CB1B01" w:rsidR="7274A6FB" w:rsidRDefault="7274A6FB"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ChannelUnitDesc</w:t>
            </w:r>
            <w:proofErr w:type="spellEnd"/>
          </w:p>
        </w:tc>
        <w:tc>
          <w:tcPr>
            <w:tcW w:w="2473" w:type="dxa"/>
          </w:tcPr>
          <w:p w14:paraId="109D41E2" w14:textId="2D8E3656" w:rsidR="67A50B46" w:rsidRDefault="67A50B4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 unit description</w:t>
            </w:r>
          </w:p>
        </w:tc>
        <w:tc>
          <w:tcPr>
            <w:tcW w:w="1718" w:type="dxa"/>
          </w:tcPr>
          <w:p w14:paraId="5064DC55" w14:textId="430FEC62" w:rsidR="67A50B46" w:rsidRDefault="67A50B4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1A0F0F7C" w14:textId="5657855F" w:rsidR="7A0FED79" w:rsidRDefault="7A0FED79" w:rsidP="7A0FED79">
            <w:pPr>
              <w:pStyle w:val="nrpsTableheader"/>
              <w:rPr>
                <w:rFonts w:asciiTheme="minorHAnsi" w:hAnsiTheme="minorHAnsi" w:cstheme="minorBidi"/>
                <w:b w:val="0"/>
                <w:color w:val="auto"/>
                <w:sz w:val="22"/>
                <w:szCs w:val="22"/>
              </w:rPr>
            </w:pPr>
          </w:p>
        </w:tc>
        <w:tc>
          <w:tcPr>
            <w:tcW w:w="1692" w:type="dxa"/>
          </w:tcPr>
          <w:p w14:paraId="2A7A50AD" w14:textId="5BE12AB8" w:rsidR="7A0FED79" w:rsidRDefault="7A0FED79" w:rsidP="7A0FED79">
            <w:pPr>
              <w:pStyle w:val="nrpsTableheader"/>
              <w:rPr>
                <w:rFonts w:asciiTheme="minorHAnsi" w:hAnsiTheme="minorHAnsi" w:cstheme="minorBidi"/>
                <w:b w:val="0"/>
                <w:color w:val="auto"/>
                <w:sz w:val="22"/>
                <w:szCs w:val="22"/>
              </w:rPr>
            </w:pPr>
          </w:p>
        </w:tc>
        <w:tc>
          <w:tcPr>
            <w:tcW w:w="1695" w:type="dxa"/>
          </w:tcPr>
          <w:p w14:paraId="4BAEEFA8" w14:textId="2FCD2A50" w:rsidR="7A0FED79" w:rsidRDefault="7A0FED79" w:rsidP="7A0FED79">
            <w:pPr>
              <w:pStyle w:val="nrpsTableheader"/>
              <w:rPr>
                <w:rFonts w:asciiTheme="minorHAnsi" w:hAnsiTheme="minorHAnsi" w:cstheme="minorBidi"/>
                <w:b w:val="0"/>
                <w:color w:val="auto"/>
                <w:sz w:val="22"/>
                <w:szCs w:val="22"/>
              </w:rPr>
            </w:pPr>
          </w:p>
        </w:tc>
        <w:tc>
          <w:tcPr>
            <w:tcW w:w="1695" w:type="dxa"/>
          </w:tcPr>
          <w:p w14:paraId="62BA4680" w14:textId="0B3272CA" w:rsidR="7A0FED79" w:rsidRDefault="7A0FED79" w:rsidP="7A0FED79">
            <w:pPr>
              <w:pStyle w:val="nrpsTableheader"/>
              <w:rPr>
                <w:rFonts w:asciiTheme="minorHAnsi" w:hAnsiTheme="minorHAnsi" w:cstheme="minorBidi"/>
                <w:b w:val="0"/>
                <w:color w:val="auto"/>
                <w:sz w:val="22"/>
                <w:szCs w:val="22"/>
              </w:rPr>
            </w:pPr>
          </w:p>
        </w:tc>
      </w:tr>
      <w:tr w:rsidR="7A0FED79" w14:paraId="3B8F97F1" w14:textId="77777777" w:rsidTr="11705DB1">
        <w:trPr>
          <w:trHeight w:val="317"/>
        </w:trPr>
        <w:tc>
          <w:tcPr>
            <w:tcW w:w="2904" w:type="dxa"/>
          </w:tcPr>
          <w:p w14:paraId="7496A14F" w14:textId="0842FBED" w:rsidR="7274A6FB" w:rsidRDefault="7274A6FB"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PoolForm</w:t>
            </w:r>
            <w:proofErr w:type="spellEnd"/>
          </w:p>
        </w:tc>
        <w:tc>
          <w:tcPr>
            <w:tcW w:w="2473" w:type="dxa"/>
          </w:tcPr>
          <w:p w14:paraId="3E932140" w14:textId="0C31F69C" w:rsidR="069D96F7" w:rsidRDefault="069D96F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Pool form</w:t>
            </w:r>
            <w:r w:rsidR="7F9F2DBB" w:rsidRPr="7A0FED79">
              <w:rPr>
                <w:rFonts w:asciiTheme="minorHAnsi" w:hAnsiTheme="minorHAnsi" w:cstheme="minorBidi"/>
                <w:b w:val="0"/>
                <w:color w:val="auto"/>
                <w:sz w:val="22"/>
                <w:szCs w:val="22"/>
              </w:rPr>
              <w:t xml:space="preserve"> code</w:t>
            </w:r>
          </w:p>
        </w:tc>
        <w:tc>
          <w:tcPr>
            <w:tcW w:w="1718" w:type="dxa"/>
          </w:tcPr>
          <w:p w14:paraId="1F3F4879" w14:textId="67A8EE9E" w:rsidR="2D12DF2F" w:rsidRDefault="2D12DF2F"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charaacter</w:t>
            </w:r>
            <w:proofErr w:type="spellEnd"/>
          </w:p>
        </w:tc>
        <w:tc>
          <w:tcPr>
            <w:tcW w:w="2213" w:type="dxa"/>
          </w:tcPr>
          <w:p w14:paraId="4D28F903" w14:textId="10346B81" w:rsidR="7A0FED79" w:rsidRDefault="7A0FED79" w:rsidP="7A0FED79">
            <w:pPr>
              <w:pStyle w:val="nrpsTableheader"/>
              <w:rPr>
                <w:rFonts w:asciiTheme="minorHAnsi" w:hAnsiTheme="minorHAnsi" w:cstheme="minorBidi"/>
                <w:b w:val="0"/>
                <w:color w:val="auto"/>
                <w:sz w:val="22"/>
                <w:szCs w:val="22"/>
              </w:rPr>
            </w:pPr>
          </w:p>
        </w:tc>
        <w:tc>
          <w:tcPr>
            <w:tcW w:w="1692" w:type="dxa"/>
          </w:tcPr>
          <w:p w14:paraId="3EAF04BB" w14:textId="11D4DAB9" w:rsidR="7A0FED79" w:rsidRDefault="7A0FED79" w:rsidP="7A0FED79">
            <w:pPr>
              <w:pStyle w:val="nrpsTableheader"/>
              <w:rPr>
                <w:rFonts w:asciiTheme="minorHAnsi" w:hAnsiTheme="minorHAnsi" w:cstheme="minorBidi"/>
                <w:b w:val="0"/>
                <w:color w:val="auto"/>
                <w:sz w:val="22"/>
                <w:szCs w:val="22"/>
              </w:rPr>
            </w:pPr>
          </w:p>
        </w:tc>
        <w:tc>
          <w:tcPr>
            <w:tcW w:w="1695" w:type="dxa"/>
          </w:tcPr>
          <w:p w14:paraId="0AB1E177" w14:textId="07C3D65B" w:rsidR="7A0FED79" w:rsidRDefault="7A0FED79" w:rsidP="7A0FED79">
            <w:pPr>
              <w:pStyle w:val="nrpsTableheader"/>
              <w:rPr>
                <w:rFonts w:asciiTheme="minorHAnsi" w:hAnsiTheme="minorHAnsi" w:cstheme="minorBidi"/>
                <w:b w:val="0"/>
                <w:color w:val="auto"/>
                <w:sz w:val="22"/>
                <w:szCs w:val="22"/>
              </w:rPr>
            </w:pPr>
          </w:p>
        </w:tc>
        <w:tc>
          <w:tcPr>
            <w:tcW w:w="1695" w:type="dxa"/>
          </w:tcPr>
          <w:p w14:paraId="794250D2" w14:textId="19D1FBEE" w:rsidR="7A0FED79" w:rsidRDefault="7A0FED79" w:rsidP="7A0FED79">
            <w:pPr>
              <w:pStyle w:val="nrpsTableheader"/>
              <w:rPr>
                <w:rFonts w:asciiTheme="minorHAnsi" w:hAnsiTheme="minorHAnsi" w:cstheme="minorBidi"/>
                <w:b w:val="0"/>
                <w:color w:val="auto"/>
                <w:sz w:val="22"/>
                <w:szCs w:val="22"/>
              </w:rPr>
            </w:pPr>
          </w:p>
        </w:tc>
      </w:tr>
      <w:tr w:rsidR="7A0FED79" w14:paraId="7FF08A80" w14:textId="77777777" w:rsidTr="11705DB1">
        <w:trPr>
          <w:trHeight w:val="317"/>
        </w:trPr>
        <w:tc>
          <w:tcPr>
            <w:tcW w:w="2904" w:type="dxa"/>
          </w:tcPr>
          <w:p w14:paraId="25FC53FB" w14:textId="2911C3C2" w:rsidR="2D12DF2F" w:rsidRDefault="2D12DF2F"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PoolFormDescr</w:t>
            </w:r>
            <w:proofErr w:type="spellEnd"/>
          </w:p>
        </w:tc>
        <w:tc>
          <w:tcPr>
            <w:tcW w:w="2473" w:type="dxa"/>
          </w:tcPr>
          <w:p w14:paraId="10802C56" w14:textId="52DD62DE" w:rsidR="2D12DF2F" w:rsidRDefault="2D12DF2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Pool form descriptions</w:t>
            </w:r>
          </w:p>
        </w:tc>
        <w:tc>
          <w:tcPr>
            <w:tcW w:w="1718" w:type="dxa"/>
          </w:tcPr>
          <w:p w14:paraId="3CFB3F36" w14:textId="6FF02F6E" w:rsidR="1673215D" w:rsidRDefault="1673215D"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788A6D28" w14:textId="2611680A" w:rsidR="7A0FED79" w:rsidRDefault="7A0FED79" w:rsidP="7A0FED79">
            <w:pPr>
              <w:pStyle w:val="nrpsTableheader"/>
              <w:rPr>
                <w:rFonts w:asciiTheme="minorHAnsi" w:hAnsiTheme="minorHAnsi" w:cstheme="minorBidi"/>
                <w:b w:val="0"/>
                <w:color w:val="auto"/>
                <w:sz w:val="22"/>
                <w:szCs w:val="22"/>
              </w:rPr>
            </w:pPr>
          </w:p>
        </w:tc>
        <w:tc>
          <w:tcPr>
            <w:tcW w:w="1692" w:type="dxa"/>
          </w:tcPr>
          <w:p w14:paraId="03185DD3" w14:textId="0EA9C184" w:rsidR="7A0FED79" w:rsidRDefault="7A0FED79" w:rsidP="7A0FED79">
            <w:pPr>
              <w:pStyle w:val="nrpsTableheader"/>
              <w:rPr>
                <w:rFonts w:asciiTheme="minorHAnsi" w:hAnsiTheme="minorHAnsi" w:cstheme="minorBidi"/>
                <w:b w:val="0"/>
                <w:color w:val="auto"/>
                <w:sz w:val="22"/>
                <w:szCs w:val="22"/>
              </w:rPr>
            </w:pPr>
          </w:p>
        </w:tc>
        <w:tc>
          <w:tcPr>
            <w:tcW w:w="1695" w:type="dxa"/>
          </w:tcPr>
          <w:p w14:paraId="35DEFD50" w14:textId="7CB916AB" w:rsidR="7A0FED79" w:rsidRDefault="7A0FED79" w:rsidP="7A0FED79">
            <w:pPr>
              <w:pStyle w:val="nrpsTableheader"/>
              <w:rPr>
                <w:rFonts w:asciiTheme="minorHAnsi" w:hAnsiTheme="minorHAnsi" w:cstheme="minorBidi"/>
                <w:b w:val="0"/>
                <w:color w:val="auto"/>
                <w:sz w:val="22"/>
                <w:szCs w:val="22"/>
              </w:rPr>
            </w:pPr>
          </w:p>
        </w:tc>
        <w:tc>
          <w:tcPr>
            <w:tcW w:w="1695" w:type="dxa"/>
          </w:tcPr>
          <w:p w14:paraId="6E513889" w14:textId="116DE653" w:rsidR="7A0FED79" w:rsidRDefault="7A0FED79" w:rsidP="7A0FED79">
            <w:pPr>
              <w:pStyle w:val="nrpsTableheader"/>
              <w:rPr>
                <w:rFonts w:asciiTheme="minorHAnsi" w:hAnsiTheme="minorHAnsi" w:cstheme="minorBidi"/>
                <w:b w:val="0"/>
                <w:color w:val="auto"/>
                <w:sz w:val="22"/>
                <w:szCs w:val="22"/>
              </w:rPr>
            </w:pPr>
          </w:p>
        </w:tc>
      </w:tr>
      <w:tr w:rsidR="7A0FED79" w14:paraId="0E18C09C" w14:textId="77777777" w:rsidTr="11705DB1">
        <w:trPr>
          <w:trHeight w:val="317"/>
        </w:trPr>
        <w:tc>
          <w:tcPr>
            <w:tcW w:w="2904" w:type="dxa"/>
          </w:tcPr>
          <w:p w14:paraId="12E243D7" w14:textId="72221C31" w:rsidR="7274A6FB" w:rsidRDefault="7274A6FB"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Width_m</w:t>
            </w:r>
            <w:proofErr w:type="spellEnd"/>
          </w:p>
        </w:tc>
        <w:tc>
          <w:tcPr>
            <w:tcW w:w="2473" w:type="dxa"/>
          </w:tcPr>
          <w:p w14:paraId="617695E8" w14:textId="4A9B4181" w:rsidR="5599F234" w:rsidRDefault="5599F23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Width of channel at transect</w:t>
            </w:r>
          </w:p>
        </w:tc>
        <w:tc>
          <w:tcPr>
            <w:tcW w:w="1718" w:type="dxa"/>
          </w:tcPr>
          <w:p w14:paraId="476ED69E" w14:textId="74CD6DD6" w:rsidR="650A319D" w:rsidRDefault="650A319D"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4CC5A69B" w14:textId="59E443D1" w:rsidR="71C1F4ED" w:rsidRDefault="71C1F4ED"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m</w:t>
            </w:r>
          </w:p>
        </w:tc>
        <w:tc>
          <w:tcPr>
            <w:tcW w:w="1692" w:type="dxa"/>
          </w:tcPr>
          <w:p w14:paraId="4A1DAF91" w14:textId="04DD6A2B" w:rsidR="7A0FED79" w:rsidRDefault="7A0FED79" w:rsidP="7A0FED79">
            <w:pPr>
              <w:pStyle w:val="nrpsTableheader"/>
              <w:rPr>
                <w:rFonts w:asciiTheme="minorHAnsi" w:hAnsiTheme="minorHAnsi" w:cstheme="minorBidi"/>
                <w:b w:val="0"/>
                <w:color w:val="auto"/>
                <w:sz w:val="22"/>
                <w:szCs w:val="22"/>
              </w:rPr>
            </w:pPr>
          </w:p>
        </w:tc>
        <w:tc>
          <w:tcPr>
            <w:tcW w:w="1695" w:type="dxa"/>
          </w:tcPr>
          <w:p w14:paraId="7EBCD4DB" w14:textId="0FE31F3A" w:rsidR="792F7616" w:rsidRDefault="792F761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w:t>
            </w:r>
            <w:r w:rsidR="01CE30E7" w:rsidRPr="7A0FED79">
              <w:rPr>
                <w:rFonts w:asciiTheme="minorHAnsi" w:hAnsiTheme="minorHAnsi" w:cstheme="minorBidi"/>
                <w:b w:val="0"/>
                <w:color w:val="auto"/>
                <w:sz w:val="22"/>
                <w:szCs w:val="22"/>
              </w:rPr>
              <w:t>9</w:t>
            </w:r>
          </w:p>
        </w:tc>
        <w:tc>
          <w:tcPr>
            <w:tcW w:w="1695" w:type="dxa"/>
          </w:tcPr>
          <w:p w14:paraId="6C78DCB9" w14:textId="599E2657" w:rsidR="01CE30E7" w:rsidRDefault="01CE30E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66BD2E88" w14:textId="77777777" w:rsidTr="11705DB1">
        <w:trPr>
          <w:trHeight w:val="317"/>
        </w:trPr>
        <w:tc>
          <w:tcPr>
            <w:tcW w:w="2904" w:type="dxa"/>
          </w:tcPr>
          <w:p w14:paraId="49E79CD9" w14:textId="4A250683" w:rsidR="7274A6FB" w:rsidRDefault="7274A6FB"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Depth_cm</w:t>
            </w:r>
            <w:proofErr w:type="spellEnd"/>
          </w:p>
        </w:tc>
        <w:tc>
          <w:tcPr>
            <w:tcW w:w="2473" w:type="dxa"/>
          </w:tcPr>
          <w:p w14:paraId="01608C57" w14:textId="066CC2BF" w:rsidR="552B298A" w:rsidRDefault="552B298A" w:rsidP="7A0FED79">
            <w:pPr>
              <w:pStyle w:val="nrpsTableheader"/>
            </w:pPr>
            <w:r w:rsidRPr="7A0FED79">
              <w:rPr>
                <w:rFonts w:asciiTheme="minorHAnsi" w:hAnsiTheme="minorHAnsi" w:cstheme="minorBidi"/>
                <w:b w:val="0"/>
                <w:color w:val="auto"/>
                <w:sz w:val="22"/>
                <w:szCs w:val="22"/>
              </w:rPr>
              <w:t>Depth at sample location</w:t>
            </w:r>
          </w:p>
        </w:tc>
        <w:tc>
          <w:tcPr>
            <w:tcW w:w="1718" w:type="dxa"/>
          </w:tcPr>
          <w:p w14:paraId="56434D56" w14:textId="3EDC18CE" w:rsidR="591CA66C" w:rsidRDefault="591CA66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034A2EBF" w14:textId="3BC79D17" w:rsidR="7B3D2598" w:rsidRDefault="7B3D2598"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cm</w:t>
            </w:r>
          </w:p>
        </w:tc>
        <w:tc>
          <w:tcPr>
            <w:tcW w:w="1692" w:type="dxa"/>
          </w:tcPr>
          <w:p w14:paraId="29F16BF3" w14:textId="2277A31C" w:rsidR="7A0FED79" w:rsidRDefault="7A0FED79" w:rsidP="7A0FED79">
            <w:pPr>
              <w:pStyle w:val="nrpsTableheader"/>
              <w:rPr>
                <w:rFonts w:asciiTheme="minorHAnsi" w:hAnsiTheme="minorHAnsi" w:cstheme="minorBidi"/>
                <w:b w:val="0"/>
                <w:color w:val="auto"/>
                <w:sz w:val="22"/>
                <w:szCs w:val="22"/>
              </w:rPr>
            </w:pPr>
          </w:p>
        </w:tc>
        <w:tc>
          <w:tcPr>
            <w:tcW w:w="1695" w:type="dxa"/>
          </w:tcPr>
          <w:p w14:paraId="2373A12C" w14:textId="41097764" w:rsidR="4F6626FC" w:rsidRDefault="4F6626F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0DB09CB2" w14:textId="122BBF2F" w:rsidR="31776A33" w:rsidRDefault="31776A3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183DB63D" w14:textId="77777777" w:rsidTr="11705DB1">
        <w:trPr>
          <w:trHeight w:val="317"/>
        </w:trPr>
        <w:tc>
          <w:tcPr>
            <w:tcW w:w="2904" w:type="dxa"/>
          </w:tcPr>
          <w:p w14:paraId="45DE7104" w14:textId="73B20DE2" w:rsidR="7274A6FB" w:rsidRDefault="7274A6FB"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Velocity_ms</w:t>
            </w:r>
            <w:proofErr w:type="spellEnd"/>
          </w:p>
        </w:tc>
        <w:tc>
          <w:tcPr>
            <w:tcW w:w="2473" w:type="dxa"/>
          </w:tcPr>
          <w:p w14:paraId="6F1E5CB6" w14:textId="68DC7A0B" w:rsidR="4FCCB54F" w:rsidRDefault="4FCCB54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Velocity at sample location</w:t>
            </w:r>
          </w:p>
        </w:tc>
        <w:tc>
          <w:tcPr>
            <w:tcW w:w="1718" w:type="dxa"/>
          </w:tcPr>
          <w:p w14:paraId="069015AD" w14:textId="052DA4E2" w:rsidR="755F2DAA" w:rsidRDefault="755F2DAA"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326AF35D" w14:textId="718132FD" w:rsidR="7F59A487" w:rsidRDefault="7F59A48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m/sec</w:t>
            </w:r>
          </w:p>
        </w:tc>
        <w:tc>
          <w:tcPr>
            <w:tcW w:w="1692" w:type="dxa"/>
          </w:tcPr>
          <w:p w14:paraId="29006BB4" w14:textId="00D3E7A6" w:rsidR="7A0FED79" w:rsidRDefault="7A0FED79" w:rsidP="7A0FED79">
            <w:pPr>
              <w:pStyle w:val="nrpsTableheader"/>
              <w:rPr>
                <w:rFonts w:asciiTheme="minorHAnsi" w:hAnsiTheme="minorHAnsi" w:cstheme="minorBidi"/>
                <w:b w:val="0"/>
                <w:color w:val="auto"/>
                <w:sz w:val="22"/>
                <w:szCs w:val="22"/>
              </w:rPr>
            </w:pPr>
          </w:p>
        </w:tc>
        <w:tc>
          <w:tcPr>
            <w:tcW w:w="1695" w:type="dxa"/>
          </w:tcPr>
          <w:p w14:paraId="6E27C5ED" w14:textId="05790900" w:rsidR="3C52F0FA" w:rsidRDefault="3C52F0FA"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71FF720C" w14:textId="65E5724F" w:rsidR="31776A33" w:rsidRDefault="31776A3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0DEFC391" w14:textId="77777777" w:rsidTr="11705DB1">
        <w:trPr>
          <w:trHeight w:val="317"/>
        </w:trPr>
        <w:tc>
          <w:tcPr>
            <w:tcW w:w="2904" w:type="dxa"/>
          </w:tcPr>
          <w:p w14:paraId="557A6610" w14:textId="371329B1" w:rsidR="7274A6FB" w:rsidRDefault="7274A6FB"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DomSubstrate</w:t>
            </w:r>
            <w:proofErr w:type="spellEnd"/>
          </w:p>
        </w:tc>
        <w:tc>
          <w:tcPr>
            <w:tcW w:w="2473" w:type="dxa"/>
          </w:tcPr>
          <w:p w14:paraId="6062E768" w14:textId="45EE2B55" w:rsidR="3CA83F46" w:rsidRDefault="3CA83F4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 xml:space="preserve">Dominant substrate </w:t>
            </w:r>
            <w:r w:rsidR="256B2142" w:rsidRPr="7A0FED79">
              <w:rPr>
                <w:rFonts w:asciiTheme="minorHAnsi" w:hAnsiTheme="minorHAnsi" w:cstheme="minorBidi"/>
                <w:b w:val="0"/>
                <w:color w:val="auto"/>
                <w:sz w:val="22"/>
                <w:szCs w:val="22"/>
              </w:rPr>
              <w:t xml:space="preserve">Wentworth </w:t>
            </w:r>
            <w:r w:rsidRPr="7A0FED79">
              <w:rPr>
                <w:rFonts w:asciiTheme="minorHAnsi" w:hAnsiTheme="minorHAnsi" w:cstheme="minorBidi"/>
                <w:b w:val="0"/>
                <w:color w:val="auto"/>
                <w:sz w:val="22"/>
                <w:szCs w:val="22"/>
              </w:rPr>
              <w:t>codes</w:t>
            </w:r>
          </w:p>
        </w:tc>
        <w:tc>
          <w:tcPr>
            <w:tcW w:w="1718" w:type="dxa"/>
          </w:tcPr>
          <w:p w14:paraId="626BFB5A" w14:textId="05796A89" w:rsidR="5D0246C3" w:rsidRDefault="5D0246C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620492B2" w14:textId="5100A9BE" w:rsidR="7A0FED79" w:rsidRDefault="7A0FED79" w:rsidP="7A0FED79">
            <w:pPr>
              <w:pStyle w:val="nrpsTableheader"/>
              <w:rPr>
                <w:rFonts w:asciiTheme="minorHAnsi" w:hAnsiTheme="minorHAnsi" w:cstheme="minorBidi"/>
                <w:b w:val="0"/>
                <w:color w:val="auto"/>
                <w:sz w:val="22"/>
                <w:szCs w:val="22"/>
              </w:rPr>
            </w:pPr>
          </w:p>
        </w:tc>
        <w:tc>
          <w:tcPr>
            <w:tcW w:w="1692" w:type="dxa"/>
          </w:tcPr>
          <w:p w14:paraId="4ACA5495" w14:textId="39F85D45" w:rsidR="7A0FED79" w:rsidRDefault="7A0FED79" w:rsidP="7A0FED79">
            <w:pPr>
              <w:pStyle w:val="nrpsTableheader"/>
              <w:rPr>
                <w:rFonts w:asciiTheme="minorHAnsi" w:hAnsiTheme="minorHAnsi" w:cstheme="minorBidi"/>
                <w:b w:val="0"/>
                <w:color w:val="auto"/>
                <w:sz w:val="22"/>
                <w:szCs w:val="22"/>
              </w:rPr>
            </w:pPr>
          </w:p>
        </w:tc>
        <w:tc>
          <w:tcPr>
            <w:tcW w:w="1695" w:type="dxa"/>
          </w:tcPr>
          <w:p w14:paraId="7601B629" w14:textId="5FC87256" w:rsidR="3AC9E910" w:rsidRDefault="3AC9E910"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31E833AD" w14:textId="49C8E422" w:rsidR="1C0B598C" w:rsidRDefault="1C0B598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0B3E5AC3" w14:textId="77777777" w:rsidTr="11705DB1">
        <w:trPr>
          <w:trHeight w:val="317"/>
        </w:trPr>
        <w:tc>
          <w:tcPr>
            <w:tcW w:w="2904" w:type="dxa"/>
          </w:tcPr>
          <w:p w14:paraId="304E91D2" w14:textId="36E895EA" w:rsidR="7274A6FB" w:rsidRDefault="7274A6FB"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WentworthSubstrateDescr</w:t>
            </w:r>
            <w:proofErr w:type="spellEnd"/>
          </w:p>
        </w:tc>
        <w:tc>
          <w:tcPr>
            <w:tcW w:w="2473" w:type="dxa"/>
          </w:tcPr>
          <w:p w14:paraId="0CE08CF3" w14:textId="1D848ED4" w:rsidR="1503FFC5" w:rsidRDefault="1503FFC5"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Average substrate size</w:t>
            </w:r>
          </w:p>
        </w:tc>
        <w:tc>
          <w:tcPr>
            <w:tcW w:w="1718" w:type="dxa"/>
          </w:tcPr>
          <w:p w14:paraId="41723ABD" w14:textId="571FBB29" w:rsidR="76A1D80F" w:rsidRDefault="76A1D80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54F4FDBE" w14:textId="61E25E4A" w:rsidR="7A0FED79" w:rsidRDefault="7A0FED79" w:rsidP="7A0FED79">
            <w:pPr>
              <w:pStyle w:val="nrpsTableheader"/>
              <w:rPr>
                <w:rFonts w:asciiTheme="minorHAnsi" w:hAnsiTheme="minorHAnsi" w:cstheme="minorBidi"/>
                <w:b w:val="0"/>
                <w:color w:val="auto"/>
                <w:sz w:val="22"/>
                <w:szCs w:val="22"/>
              </w:rPr>
            </w:pPr>
          </w:p>
        </w:tc>
        <w:tc>
          <w:tcPr>
            <w:tcW w:w="1692" w:type="dxa"/>
          </w:tcPr>
          <w:p w14:paraId="528D66FD" w14:textId="72BB02DB" w:rsidR="7A0FED79" w:rsidRDefault="7A0FED79" w:rsidP="7A0FED79">
            <w:pPr>
              <w:pStyle w:val="nrpsTableheader"/>
              <w:rPr>
                <w:rFonts w:asciiTheme="minorHAnsi" w:hAnsiTheme="minorHAnsi" w:cstheme="minorBidi"/>
                <w:b w:val="0"/>
                <w:color w:val="auto"/>
                <w:sz w:val="22"/>
                <w:szCs w:val="22"/>
              </w:rPr>
            </w:pPr>
          </w:p>
        </w:tc>
        <w:tc>
          <w:tcPr>
            <w:tcW w:w="1695" w:type="dxa"/>
          </w:tcPr>
          <w:p w14:paraId="598B7305" w14:textId="30076D82" w:rsidR="7A0FED79" w:rsidRDefault="7A0FED79" w:rsidP="7A0FED79">
            <w:pPr>
              <w:pStyle w:val="nrpsTableheader"/>
              <w:rPr>
                <w:rFonts w:asciiTheme="minorHAnsi" w:hAnsiTheme="minorHAnsi" w:cstheme="minorBidi"/>
                <w:b w:val="0"/>
                <w:color w:val="auto"/>
                <w:sz w:val="22"/>
                <w:szCs w:val="22"/>
              </w:rPr>
            </w:pPr>
          </w:p>
        </w:tc>
        <w:tc>
          <w:tcPr>
            <w:tcW w:w="1695" w:type="dxa"/>
          </w:tcPr>
          <w:p w14:paraId="419E13CB" w14:textId="69E6B779" w:rsidR="7A0FED79" w:rsidRDefault="7A0FED79" w:rsidP="7A0FED79">
            <w:pPr>
              <w:pStyle w:val="nrpsTableheader"/>
              <w:rPr>
                <w:rFonts w:asciiTheme="minorHAnsi" w:hAnsiTheme="minorHAnsi" w:cstheme="minorBidi"/>
                <w:b w:val="0"/>
                <w:color w:val="auto"/>
                <w:sz w:val="22"/>
                <w:szCs w:val="22"/>
              </w:rPr>
            </w:pPr>
          </w:p>
        </w:tc>
      </w:tr>
      <w:tr w:rsidR="7A0FED79" w14:paraId="1723DB14" w14:textId="77777777" w:rsidTr="11705DB1">
        <w:trPr>
          <w:trHeight w:val="317"/>
        </w:trPr>
        <w:tc>
          <w:tcPr>
            <w:tcW w:w="2904" w:type="dxa"/>
          </w:tcPr>
          <w:p w14:paraId="32B44847" w14:textId="4FF207D2" w:rsidR="7274A6FB" w:rsidRDefault="7274A6FB"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WentworthMidpoint</w:t>
            </w:r>
            <w:proofErr w:type="spellEnd"/>
          </w:p>
        </w:tc>
        <w:tc>
          <w:tcPr>
            <w:tcW w:w="2473" w:type="dxa"/>
          </w:tcPr>
          <w:p w14:paraId="618F4E24" w14:textId="100E05DF" w:rsidR="3222E492" w:rsidRDefault="3222E49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Midpoint substrate value</w:t>
            </w:r>
          </w:p>
        </w:tc>
        <w:tc>
          <w:tcPr>
            <w:tcW w:w="1718" w:type="dxa"/>
          </w:tcPr>
          <w:p w14:paraId="444D3B3E" w14:textId="12A913F4" w:rsidR="1944E163" w:rsidRDefault="1944E163"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6A3D6AA8" w14:textId="4A0C98CD" w:rsidR="3222E492" w:rsidRDefault="3222E49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mm</w:t>
            </w:r>
          </w:p>
        </w:tc>
        <w:tc>
          <w:tcPr>
            <w:tcW w:w="1692" w:type="dxa"/>
          </w:tcPr>
          <w:p w14:paraId="311981B2" w14:textId="377F2C40" w:rsidR="7A0FED79" w:rsidRDefault="7A0FED79" w:rsidP="7A0FED79">
            <w:pPr>
              <w:pStyle w:val="nrpsTableheader"/>
              <w:rPr>
                <w:rFonts w:asciiTheme="minorHAnsi" w:hAnsiTheme="minorHAnsi" w:cstheme="minorBidi"/>
                <w:b w:val="0"/>
                <w:color w:val="auto"/>
                <w:sz w:val="22"/>
                <w:szCs w:val="22"/>
              </w:rPr>
            </w:pPr>
          </w:p>
        </w:tc>
        <w:tc>
          <w:tcPr>
            <w:tcW w:w="1695" w:type="dxa"/>
          </w:tcPr>
          <w:p w14:paraId="448695FE" w14:textId="43F08F17" w:rsidR="7A0FED79" w:rsidRDefault="7A0FED79" w:rsidP="7A0FED79">
            <w:pPr>
              <w:pStyle w:val="nrpsTableheader"/>
              <w:rPr>
                <w:rFonts w:asciiTheme="minorHAnsi" w:hAnsiTheme="minorHAnsi" w:cstheme="minorBidi"/>
                <w:b w:val="0"/>
                <w:color w:val="auto"/>
                <w:sz w:val="22"/>
                <w:szCs w:val="22"/>
              </w:rPr>
            </w:pPr>
          </w:p>
        </w:tc>
        <w:tc>
          <w:tcPr>
            <w:tcW w:w="1695" w:type="dxa"/>
          </w:tcPr>
          <w:p w14:paraId="5AA8DDE1" w14:textId="3FD02D1A" w:rsidR="7A0FED79" w:rsidRDefault="7A0FED79" w:rsidP="7A0FED79">
            <w:pPr>
              <w:pStyle w:val="nrpsTableheader"/>
              <w:rPr>
                <w:rFonts w:asciiTheme="minorHAnsi" w:hAnsiTheme="minorHAnsi" w:cstheme="minorBidi"/>
                <w:b w:val="0"/>
                <w:color w:val="auto"/>
                <w:sz w:val="22"/>
                <w:szCs w:val="22"/>
              </w:rPr>
            </w:pPr>
          </w:p>
        </w:tc>
      </w:tr>
      <w:tr w:rsidR="7A0FED79" w14:paraId="42403B8E" w14:textId="77777777" w:rsidTr="11705DB1">
        <w:trPr>
          <w:trHeight w:val="317"/>
        </w:trPr>
        <w:tc>
          <w:tcPr>
            <w:tcW w:w="2904" w:type="dxa"/>
          </w:tcPr>
          <w:p w14:paraId="2EFF339D" w14:textId="6C33F162" w:rsidR="7274A6FB" w:rsidRDefault="7274A6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Embeddedness</w:t>
            </w:r>
          </w:p>
        </w:tc>
        <w:tc>
          <w:tcPr>
            <w:tcW w:w="2473" w:type="dxa"/>
          </w:tcPr>
          <w:p w14:paraId="5BFC48B4" w14:textId="58DFC5F7" w:rsidR="2E79B429" w:rsidRDefault="2E79B42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Embeddedness percentage codes</w:t>
            </w:r>
          </w:p>
        </w:tc>
        <w:tc>
          <w:tcPr>
            <w:tcW w:w="1718" w:type="dxa"/>
          </w:tcPr>
          <w:p w14:paraId="6D9B769A" w14:textId="088F8A36" w:rsidR="3041090D" w:rsidRDefault="3041090D"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0DE7E396" w14:textId="4006AC76" w:rsidR="7A0FED79" w:rsidRDefault="7A0FED79" w:rsidP="7A0FED79">
            <w:pPr>
              <w:pStyle w:val="nrpsTableheader"/>
              <w:rPr>
                <w:rFonts w:asciiTheme="minorHAnsi" w:hAnsiTheme="minorHAnsi" w:cstheme="minorBidi"/>
                <w:b w:val="0"/>
                <w:color w:val="auto"/>
                <w:sz w:val="22"/>
                <w:szCs w:val="22"/>
              </w:rPr>
            </w:pPr>
          </w:p>
        </w:tc>
        <w:tc>
          <w:tcPr>
            <w:tcW w:w="1692" w:type="dxa"/>
          </w:tcPr>
          <w:p w14:paraId="2B17C24C" w14:textId="4296704F" w:rsidR="7A0FED79" w:rsidRDefault="7A0FED79" w:rsidP="7A0FED79">
            <w:pPr>
              <w:pStyle w:val="nrpsTableheader"/>
              <w:rPr>
                <w:rFonts w:asciiTheme="minorHAnsi" w:hAnsiTheme="minorHAnsi" w:cstheme="minorBidi"/>
                <w:b w:val="0"/>
                <w:color w:val="auto"/>
                <w:sz w:val="22"/>
                <w:szCs w:val="22"/>
              </w:rPr>
            </w:pPr>
          </w:p>
        </w:tc>
        <w:tc>
          <w:tcPr>
            <w:tcW w:w="1695" w:type="dxa"/>
          </w:tcPr>
          <w:p w14:paraId="575465DD" w14:textId="26207E77" w:rsidR="01E1D4CE" w:rsidRDefault="01E1D4C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4DB5A098" w14:textId="5AA2E1ED" w:rsidR="31821EEF" w:rsidRDefault="31821EE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7F68B1E4" w14:textId="77777777" w:rsidTr="11705DB1">
        <w:trPr>
          <w:trHeight w:val="317"/>
        </w:trPr>
        <w:tc>
          <w:tcPr>
            <w:tcW w:w="2904" w:type="dxa"/>
          </w:tcPr>
          <w:p w14:paraId="41979CDA" w14:textId="4EE1B005" w:rsidR="7274A6FB" w:rsidRDefault="7274A6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EmbedCanCoverDescr</w:t>
            </w:r>
            <w:r w:rsidR="34E04A8D" w:rsidRPr="7A0FED79">
              <w:rPr>
                <w:rFonts w:asciiTheme="minorHAnsi" w:hAnsiTheme="minorHAnsi" w:cstheme="minorBidi"/>
                <w:b w:val="0"/>
                <w:color w:val="auto"/>
                <w:sz w:val="22"/>
                <w:szCs w:val="22"/>
              </w:rPr>
              <w:t>1</w:t>
            </w:r>
          </w:p>
        </w:tc>
        <w:tc>
          <w:tcPr>
            <w:tcW w:w="2473" w:type="dxa"/>
          </w:tcPr>
          <w:p w14:paraId="45396043" w14:textId="4468D692" w:rsidR="6D3402D2" w:rsidRDefault="6D3402D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 xml:space="preserve">Embedded </w:t>
            </w:r>
            <w:r w:rsidR="6A6863BD" w:rsidRPr="7A0FED79">
              <w:rPr>
                <w:rFonts w:asciiTheme="minorHAnsi" w:hAnsiTheme="minorHAnsi" w:cstheme="minorBidi"/>
                <w:b w:val="0"/>
                <w:color w:val="auto"/>
                <w:sz w:val="22"/>
                <w:szCs w:val="22"/>
              </w:rPr>
              <w:t>cover</w:t>
            </w:r>
            <w:r w:rsidR="027626E8" w:rsidRPr="7A0FED79">
              <w:rPr>
                <w:rFonts w:asciiTheme="minorHAnsi" w:hAnsiTheme="minorHAnsi" w:cstheme="minorBidi"/>
                <w:b w:val="0"/>
                <w:color w:val="auto"/>
                <w:sz w:val="22"/>
                <w:szCs w:val="22"/>
              </w:rPr>
              <w:t xml:space="preserve"> </w:t>
            </w:r>
            <w:r w:rsidRPr="7A0FED79">
              <w:rPr>
                <w:rFonts w:asciiTheme="minorHAnsi" w:hAnsiTheme="minorHAnsi" w:cstheme="minorBidi"/>
                <w:b w:val="0"/>
                <w:color w:val="auto"/>
                <w:sz w:val="22"/>
                <w:szCs w:val="22"/>
              </w:rPr>
              <w:t>description</w:t>
            </w:r>
          </w:p>
        </w:tc>
        <w:tc>
          <w:tcPr>
            <w:tcW w:w="1718" w:type="dxa"/>
          </w:tcPr>
          <w:p w14:paraId="5749F0CF" w14:textId="4C00CD3D" w:rsidR="054180DE" w:rsidRDefault="054180D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47FC0519" w14:textId="22B06648" w:rsidR="7A0FED79" w:rsidRDefault="7A0FED79" w:rsidP="7A0FED79">
            <w:pPr>
              <w:pStyle w:val="nrpsTableheader"/>
              <w:rPr>
                <w:rFonts w:asciiTheme="minorHAnsi" w:hAnsiTheme="minorHAnsi" w:cstheme="minorBidi"/>
                <w:b w:val="0"/>
                <w:color w:val="auto"/>
                <w:sz w:val="22"/>
                <w:szCs w:val="22"/>
              </w:rPr>
            </w:pPr>
          </w:p>
        </w:tc>
        <w:tc>
          <w:tcPr>
            <w:tcW w:w="1692" w:type="dxa"/>
          </w:tcPr>
          <w:p w14:paraId="731EE9EE" w14:textId="16CBA487" w:rsidR="7A0FED79" w:rsidRDefault="7A0FED79" w:rsidP="7A0FED79">
            <w:pPr>
              <w:pStyle w:val="nrpsTableheader"/>
              <w:rPr>
                <w:rFonts w:asciiTheme="minorHAnsi" w:hAnsiTheme="minorHAnsi" w:cstheme="minorBidi"/>
                <w:b w:val="0"/>
                <w:color w:val="auto"/>
                <w:sz w:val="22"/>
                <w:szCs w:val="22"/>
              </w:rPr>
            </w:pPr>
          </w:p>
        </w:tc>
        <w:tc>
          <w:tcPr>
            <w:tcW w:w="1695" w:type="dxa"/>
          </w:tcPr>
          <w:p w14:paraId="41F4788F" w14:textId="61E54961" w:rsidR="7A0FED79" w:rsidRDefault="7A0FED79" w:rsidP="7A0FED79">
            <w:pPr>
              <w:pStyle w:val="nrpsTableheader"/>
              <w:rPr>
                <w:rFonts w:asciiTheme="minorHAnsi" w:hAnsiTheme="minorHAnsi" w:cstheme="minorBidi"/>
                <w:b w:val="0"/>
                <w:color w:val="auto"/>
                <w:sz w:val="22"/>
                <w:szCs w:val="22"/>
              </w:rPr>
            </w:pPr>
          </w:p>
        </w:tc>
        <w:tc>
          <w:tcPr>
            <w:tcW w:w="1695" w:type="dxa"/>
          </w:tcPr>
          <w:p w14:paraId="351F44FB" w14:textId="7DDC74C2" w:rsidR="7A0FED79" w:rsidRDefault="7A0FED79" w:rsidP="7A0FED79">
            <w:pPr>
              <w:pStyle w:val="nrpsTableheader"/>
              <w:rPr>
                <w:rFonts w:asciiTheme="minorHAnsi" w:hAnsiTheme="minorHAnsi" w:cstheme="minorBidi"/>
                <w:b w:val="0"/>
                <w:color w:val="auto"/>
                <w:sz w:val="22"/>
                <w:szCs w:val="22"/>
              </w:rPr>
            </w:pPr>
          </w:p>
        </w:tc>
      </w:tr>
      <w:tr w:rsidR="7A0FED79" w14:paraId="3AB3DEEF" w14:textId="77777777" w:rsidTr="11705DB1">
        <w:trPr>
          <w:trHeight w:val="317"/>
        </w:trPr>
        <w:tc>
          <w:tcPr>
            <w:tcW w:w="2904" w:type="dxa"/>
          </w:tcPr>
          <w:p w14:paraId="6FBD186D" w14:textId="0F6D36EC" w:rsidR="73A364DE" w:rsidRDefault="73A364D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ECC_</w:t>
            </w:r>
            <w:r w:rsidR="30810D28" w:rsidRPr="7A0FED79">
              <w:rPr>
                <w:rFonts w:asciiTheme="minorHAnsi" w:hAnsiTheme="minorHAnsi" w:cstheme="minorBidi"/>
                <w:b w:val="0"/>
                <w:color w:val="auto"/>
                <w:sz w:val="22"/>
                <w:szCs w:val="22"/>
              </w:rPr>
              <w:t>MidpointValue</w:t>
            </w:r>
            <w:r w:rsidR="24EE1F7E" w:rsidRPr="7A0FED79">
              <w:rPr>
                <w:rFonts w:asciiTheme="minorHAnsi" w:hAnsiTheme="minorHAnsi" w:cstheme="minorBidi"/>
                <w:b w:val="0"/>
                <w:color w:val="auto"/>
                <w:sz w:val="22"/>
                <w:szCs w:val="22"/>
              </w:rPr>
              <w:t>1</w:t>
            </w:r>
          </w:p>
        </w:tc>
        <w:tc>
          <w:tcPr>
            <w:tcW w:w="2473" w:type="dxa"/>
          </w:tcPr>
          <w:p w14:paraId="588ACBCB" w14:textId="2B9514C0" w:rsidR="03543EE5" w:rsidRDefault="03543EE5"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Embedded cover midpoint</w:t>
            </w:r>
          </w:p>
        </w:tc>
        <w:tc>
          <w:tcPr>
            <w:tcW w:w="1718" w:type="dxa"/>
          </w:tcPr>
          <w:p w14:paraId="1C538535" w14:textId="0AB1778F" w:rsidR="6766E66B" w:rsidRDefault="6766E66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5A286513" w14:textId="5F187122" w:rsidR="7A0FED79" w:rsidRDefault="7A0FED79" w:rsidP="7A0FED79">
            <w:pPr>
              <w:pStyle w:val="nrpsTableheader"/>
              <w:rPr>
                <w:rFonts w:asciiTheme="minorHAnsi" w:hAnsiTheme="minorHAnsi" w:cstheme="minorBidi"/>
                <w:b w:val="0"/>
                <w:color w:val="auto"/>
                <w:sz w:val="22"/>
                <w:szCs w:val="22"/>
              </w:rPr>
            </w:pPr>
          </w:p>
        </w:tc>
        <w:tc>
          <w:tcPr>
            <w:tcW w:w="1692" w:type="dxa"/>
          </w:tcPr>
          <w:p w14:paraId="7FF40EBE" w14:textId="766DC8EC" w:rsidR="7A0FED79" w:rsidRDefault="7A0FED79" w:rsidP="7A0FED79">
            <w:pPr>
              <w:pStyle w:val="nrpsTableheader"/>
              <w:rPr>
                <w:rFonts w:asciiTheme="minorHAnsi" w:hAnsiTheme="minorHAnsi" w:cstheme="minorBidi"/>
                <w:b w:val="0"/>
                <w:color w:val="auto"/>
                <w:sz w:val="22"/>
                <w:szCs w:val="22"/>
              </w:rPr>
            </w:pPr>
          </w:p>
        </w:tc>
        <w:tc>
          <w:tcPr>
            <w:tcW w:w="1695" w:type="dxa"/>
          </w:tcPr>
          <w:p w14:paraId="1CF2D805" w14:textId="34ACEF82" w:rsidR="7A0FED79" w:rsidRDefault="7A0FED79" w:rsidP="7A0FED79">
            <w:pPr>
              <w:pStyle w:val="nrpsTableheader"/>
              <w:rPr>
                <w:rFonts w:asciiTheme="minorHAnsi" w:hAnsiTheme="minorHAnsi" w:cstheme="minorBidi"/>
                <w:b w:val="0"/>
                <w:color w:val="auto"/>
                <w:sz w:val="22"/>
                <w:szCs w:val="22"/>
              </w:rPr>
            </w:pPr>
          </w:p>
        </w:tc>
        <w:tc>
          <w:tcPr>
            <w:tcW w:w="1695" w:type="dxa"/>
          </w:tcPr>
          <w:p w14:paraId="580B6A0F" w14:textId="474D94E8" w:rsidR="7A0FED79" w:rsidRDefault="7A0FED79" w:rsidP="7A0FED79">
            <w:pPr>
              <w:pStyle w:val="nrpsTableheader"/>
              <w:rPr>
                <w:rFonts w:asciiTheme="minorHAnsi" w:hAnsiTheme="minorHAnsi" w:cstheme="minorBidi"/>
                <w:b w:val="0"/>
                <w:color w:val="auto"/>
                <w:sz w:val="22"/>
                <w:szCs w:val="22"/>
              </w:rPr>
            </w:pPr>
          </w:p>
        </w:tc>
      </w:tr>
      <w:tr w:rsidR="7A0FED79" w14:paraId="06BBD610" w14:textId="77777777" w:rsidTr="11705DB1">
        <w:trPr>
          <w:trHeight w:val="317"/>
        </w:trPr>
        <w:tc>
          <w:tcPr>
            <w:tcW w:w="2904" w:type="dxa"/>
          </w:tcPr>
          <w:p w14:paraId="4D0BAEFB" w14:textId="3DF15DCA" w:rsidR="23A7E671" w:rsidRDefault="23A7E671"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CanopyCover</w:t>
            </w:r>
            <w:proofErr w:type="spellEnd"/>
          </w:p>
        </w:tc>
        <w:tc>
          <w:tcPr>
            <w:tcW w:w="2473" w:type="dxa"/>
          </w:tcPr>
          <w:p w14:paraId="2ABA818F" w14:textId="041A25A7" w:rsidR="4781A27D" w:rsidRDefault="4781A27D"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Canopy cover code</w:t>
            </w:r>
          </w:p>
        </w:tc>
        <w:tc>
          <w:tcPr>
            <w:tcW w:w="1718" w:type="dxa"/>
          </w:tcPr>
          <w:p w14:paraId="44E699DE" w14:textId="7E2D91FA" w:rsidR="4B320344" w:rsidRDefault="4B32034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3F65E26A" w14:textId="6A747CCD" w:rsidR="7A0FED79" w:rsidRDefault="7A0FED79" w:rsidP="7A0FED79">
            <w:pPr>
              <w:pStyle w:val="nrpsTableheader"/>
              <w:rPr>
                <w:rFonts w:asciiTheme="minorHAnsi" w:hAnsiTheme="minorHAnsi" w:cstheme="minorBidi"/>
                <w:b w:val="0"/>
                <w:color w:val="auto"/>
                <w:sz w:val="22"/>
                <w:szCs w:val="22"/>
              </w:rPr>
            </w:pPr>
          </w:p>
        </w:tc>
        <w:tc>
          <w:tcPr>
            <w:tcW w:w="1692" w:type="dxa"/>
          </w:tcPr>
          <w:p w14:paraId="7929EB82" w14:textId="1189A575" w:rsidR="7A0FED79" w:rsidRDefault="7A0FED79" w:rsidP="7A0FED79">
            <w:pPr>
              <w:pStyle w:val="nrpsTableheader"/>
              <w:rPr>
                <w:rFonts w:asciiTheme="minorHAnsi" w:hAnsiTheme="minorHAnsi" w:cstheme="minorBidi"/>
                <w:b w:val="0"/>
                <w:color w:val="auto"/>
                <w:sz w:val="22"/>
                <w:szCs w:val="22"/>
              </w:rPr>
            </w:pPr>
          </w:p>
        </w:tc>
        <w:tc>
          <w:tcPr>
            <w:tcW w:w="1695" w:type="dxa"/>
          </w:tcPr>
          <w:p w14:paraId="2CE04B54" w14:textId="66A62129" w:rsidR="608136EF" w:rsidRDefault="608136E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19CBDCAC" w14:textId="32AB638C" w:rsidR="35F6F6F2" w:rsidRDefault="35F6F6F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5FD03CBA" w14:textId="77777777" w:rsidTr="11705DB1">
        <w:trPr>
          <w:trHeight w:val="317"/>
        </w:trPr>
        <w:tc>
          <w:tcPr>
            <w:tcW w:w="2904" w:type="dxa"/>
          </w:tcPr>
          <w:p w14:paraId="5268B7B9" w14:textId="31645E09" w:rsidR="30810D28" w:rsidRDefault="30810D28"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EmbedCanCoverDescr</w:t>
            </w:r>
            <w:r w:rsidR="1F3ED60E" w:rsidRPr="7A0FED79">
              <w:rPr>
                <w:rFonts w:asciiTheme="minorHAnsi" w:hAnsiTheme="minorHAnsi" w:cstheme="minorBidi"/>
                <w:b w:val="0"/>
                <w:color w:val="auto"/>
                <w:sz w:val="22"/>
                <w:szCs w:val="22"/>
              </w:rPr>
              <w:t>2</w:t>
            </w:r>
          </w:p>
        </w:tc>
        <w:tc>
          <w:tcPr>
            <w:tcW w:w="2473" w:type="dxa"/>
          </w:tcPr>
          <w:p w14:paraId="1D8707DF" w14:textId="35744445" w:rsidR="5E1EEAFB" w:rsidRDefault="5E1EEAF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Canopy cover description</w:t>
            </w:r>
          </w:p>
        </w:tc>
        <w:tc>
          <w:tcPr>
            <w:tcW w:w="1718" w:type="dxa"/>
          </w:tcPr>
          <w:p w14:paraId="0E49374D" w14:textId="5B5E07F3" w:rsidR="13264BD0" w:rsidRDefault="13264BD0"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185D84D9" w14:textId="14567B9F" w:rsidR="7A0FED79" w:rsidRDefault="7A0FED79" w:rsidP="7A0FED79">
            <w:pPr>
              <w:pStyle w:val="nrpsTableheader"/>
              <w:rPr>
                <w:rFonts w:asciiTheme="minorHAnsi" w:hAnsiTheme="minorHAnsi" w:cstheme="minorBidi"/>
                <w:b w:val="0"/>
                <w:color w:val="auto"/>
                <w:sz w:val="22"/>
                <w:szCs w:val="22"/>
              </w:rPr>
            </w:pPr>
          </w:p>
        </w:tc>
        <w:tc>
          <w:tcPr>
            <w:tcW w:w="1692" w:type="dxa"/>
          </w:tcPr>
          <w:p w14:paraId="201B64CC" w14:textId="49535971" w:rsidR="7A0FED79" w:rsidRDefault="7A0FED79" w:rsidP="7A0FED79">
            <w:pPr>
              <w:pStyle w:val="nrpsTableheader"/>
              <w:rPr>
                <w:rFonts w:asciiTheme="minorHAnsi" w:hAnsiTheme="minorHAnsi" w:cstheme="minorBidi"/>
                <w:b w:val="0"/>
                <w:color w:val="auto"/>
                <w:sz w:val="22"/>
                <w:szCs w:val="22"/>
              </w:rPr>
            </w:pPr>
          </w:p>
        </w:tc>
        <w:tc>
          <w:tcPr>
            <w:tcW w:w="1695" w:type="dxa"/>
          </w:tcPr>
          <w:p w14:paraId="1A9FF596" w14:textId="2E527C5B" w:rsidR="7A0FED79" w:rsidRDefault="7A0FED79" w:rsidP="7A0FED79">
            <w:pPr>
              <w:pStyle w:val="nrpsTableheader"/>
              <w:rPr>
                <w:rFonts w:asciiTheme="minorHAnsi" w:hAnsiTheme="minorHAnsi" w:cstheme="minorBidi"/>
                <w:b w:val="0"/>
                <w:color w:val="auto"/>
                <w:sz w:val="22"/>
                <w:szCs w:val="22"/>
              </w:rPr>
            </w:pPr>
          </w:p>
        </w:tc>
        <w:tc>
          <w:tcPr>
            <w:tcW w:w="1695" w:type="dxa"/>
          </w:tcPr>
          <w:p w14:paraId="49C07696" w14:textId="466C3346" w:rsidR="7A0FED79" w:rsidRDefault="7A0FED79" w:rsidP="7A0FED79">
            <w:pPr>
              <w:pStyle w:val="nrpsTableheader"/>
              <w:rPr>
                <w:rFonts w:asciiTheme="minorHAnsi" w:hAnsiTheme="minorHAnsi" w:cstheme="minorBidi"/>
                <w:b w:val="0"/>
                <w:color w:val="auto"/>
                <w:sz w:val="22"/>
                <w:szCs w:val="22"/>
              </w:rPr>
            </w:pPr>
          </w:p>
        </w:tc>
      </w:tr>
      <w:tr w:rsidR="7A0FED79" w14:paraId="3A618BCD" w14:textId="77777777" w:rsidTr="11705DB1">
        <w:trPr>
          <w:trHeight w:val="317"/>
        </w:trPr>
        <w:tc>
          <w:tcPr>
            <w:tcW w:w="2904" w:type="dxa"/>
          </w:tcPr>
          <w:p w14:paraId="36520FE3" w14:textId="620EF990" w:rsidR="06C7B884" w:rsidRDefault="06C7B88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ECC_MidpointValue2</w:t>
            </w:r>
          </w:p>
        </w:tc>
        <w:tc>
          <w:tcPr>
            <w:tcW w:w="2473" w:type="dxa"/>
          </w:tcPr>
          <w:p w14:paraId="59E13FD6" w14:textId="443005C1" w:rsidR="3B9FC6ED" w:rsidRDefault="3B9FC6ED"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Canopy cover midpoint</w:t>
            </w:r>
          </w:p>
        </w:tc>
        <w:tc>
          <w:tcPr>
            <w:tcW w:w="1718" w:type="dxa"/>
          </w:tcPr>
          <w:p w14:paraId="549CDF1C" w14:textId="2B633777" w:rsidR="5ADD24CC" w:rsidRDefault="5ADD24C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57B6B67D" w14:textId="258A83AE" w:rsidR="7A0FED79" w:rsidRDefault="7A0FED79" w:rsidP="7A0FED79">
            <w:pPr>
              <w:pStyle w:val="nrpsTableheader"/>
              <w:rPr>
                <w:rFonts w:asciiTheme="minorHAnsi" w:hAnsiTheme="minorHAnsi" w:cstheme="minorBidi"/>
                <w:b w:val="0"/>
                <w:color w:val="auto"/>
                <w:sz w:val="22"/>
                <w:szCs w:val="22"/>
              </w:rPr>
            </w:pPr>
          </w:p>
        </w:tc>
        <w:tc>
          <w:tcPr>
            <w:tcW w:w="1692" w:type="dxa"/>
          </w:tcPr>
          <w:p w14:paraId="3C8ADAB9" w14:textId="6B6F1A24" w:rsidR="7A0FED79" w:rsidRDefault="7A0FED79" w:rsidP="7A0FED79">
            <w:pPr>
              <w:pStyle w:val="nrpsTableheader"/>
              <w:rPr>
                <w:rFonts w:asciiTheme="minorHAnsi" w:hAnsiTheme="minorHAnsi" w:cstheme="minorBidi"/>
                <w:b w:val="0"/>
                <w:color w:val="auto"/>
                <w:sz w:val="22"/>
                <w:szCs w:val="22"/>
              </w:rPr>
            </w:pPr>
          </w:p>
        </w:tc>
        <w:tc>
          <w:tcPr>
            <w:tcW w:w="1695" w:type="dxa"/>
          </w:tcPr>
          <w:p w14:paraId="65156CEF" w14:textId="3EF82745" w:rsidR="7A0FED79" w:rsidRDefault="7A0FED79" w:rsidP="7A0FED79">
            <w:pPr>
              <w:pStyle w:val="nrpsTableheader"/>
              <w:rPr>
                <w:rFonts w:asciiTheme="minorHAnsi" w:hAnsiTheme="minorHAnsi" w:cstheme="minorBidi"/>
                <w:b w:val="0"/>
                <w:color w:val="auto"/>
                <w:sz w:val="22"/>
                <w:szCs w:val="22"/>
              </w:rPr>
            </w:pPr>
          </w:p>
        </w:tc>
        <w:tc>
          <w:tcPr>
            <w:tcW w:w="1695" w:type="dxa"/>
          </w:tcPr>
          <w:p w14:paraId="24968DEB" w14:textId="5059FF36" w:rsidR="7A0FED79" w:rsidRDefault="7A0FED79" w:rsidP="7A0FED79">
            <w:pPr>
              <w:pStyle w:val="nrpsTableheader"/>
              <w:rPr>
                <w:rFonts w:asciiTheme="minorHAnsi" w:hAnsiTheme="minorHAnsi" w:cstheme="minorBidi"/>
                <w:b w:val="0"/>
                <w:color w:val="auto"/>
                <w:sz w:val="22"/>
                <w:szCs w:val="22"/>
              </w:rPr>
            </w:pPr>
          </w:p>
        </w:tc>
      </w:tr>
      <w:tr w:rsidR="7A0FED79" w14:paraId="38979498" w14:textId="77777777" w:rsidTr="11705DB1">
        <w:trPr>
          <w:trHeight w:val="317"/>
        </w:trPr>
        <w:tc>
          <w:tcPr>
            <w:tcW w:w="2904" w:type="dxa"/>
          </w:tcPr>
          <w:p w14:paraId="0A8E9616" w14:textId="4B9C4C2F" w:rsidR="06C7B884" w:rsidRDefault="06C7B88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Comment</w:t>
            </w:r>
          </w:p>
        </w:tc>
        <w:tc>
          <w:tcPr>
            <w:tcW w:w="2473" w:type="dxa"/>
          </w:tcPr>
          <w:p w14:paraId="17C69A26" w14:textId="6B846B75" w:rsidR="2498E288" w:rsidRDefault="2498E288"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Comment</w:t>
            </w:r>
          </w:p>
        </w:tc>
        <w:tc>
          <w:tcPr>
            <w:tcW w:w="1718" w:type="dxa"/>
          </w:tcPr>
          <w:p w14:paraId="0B656CDC" w14:textId="45241359" w:rsidR="619887B0" w:rsidRDefault="619887B0"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3F057597" w14:textId="3D0A60B0" w:rsidR="7A0FED79" w:rsidRDefault="7A0FED79" w:rsidP="7A0FED79">
            <w:pPr>
              <w:pStyle w:val="nrpsTableheader"/>
              <w:rPr>
                <w:rFonts w:asciiTheme="minorHAnsi" w:hAnsiTheme="minorHAnsi" w:cstheme="minorBidi"/>
                <w:b w:val="0"/>
                <w:color w:val="auto"/>
                <w:sz w:val="22"/>
                <w:szCs w:val="22"/>
              </w:rPr>
            </w:pPr>
          </w:p>
        </w:tc>
        <w:tc>
          <w:tcPr>
            <w:tcW w:w="1692" w:type="dxa"/>
          </w:tcPr>
          <w:p w14:paraId="695D5645" w14:textId="08D25F2F" w:rsidR="7A0FED79" w:rsidRDefault="7A0FED79" w:rsidP="7A0FED79">
            <w:pPr>
              <w:pStyle w:val="nrpsTableheader"/>
              <w:rPr>
                <w:rFonts w:asciiTheme="minorHAnsi" w:hAnsiTheme="minorHAnsi" w:cstheme="minorBidi"/>
                <w:b w:val="0"/>
                <w:color w:val="auto"/>
                <w:sz w:val="22"/>
                <w:szCs w:val="22"/>
              </w:rPr>
            </w:pPr>
          </w:p>
        </w:tc>
        <w:tc>
          <w:tcPr>
            <w:tcW w:w="1695" w:type="dxa"/>
          </w:tcPr>
          <w:p w14:paraId="719F744E" w14:textId="5A8B25EA" w:rsidR="7A0FED79" w:rsidRDefault="7A0FED79" w:rsidP="7A0FED79">
            <w:pPr>
              <w:pStyle w:val="nrpsTableheader"/>
              <w:rPr>
                <w:rFonts w:asciiTheme="minorHAnsi" w:hAnsiTheme="minorHAnsi" w:cstheme="minorBidi"/>
                <w:b w:val="0"/>
                <w:color w:val="auto"/>
                <w:sz w:val="22"/>
                <w:szCs w:val="22"/>
              </w:rPr>
            </w:pPr>
          </w:p>
        </w:tc>
        <w:tc>
          <w:tcPr>
            <w:tcW w:w="1695" w:type="dxa"/>
          </w:tcPr>
          <w:p w14:paraId="3CAB217A" w14:textId="682FCB1F" w:rsidR="7A0FED79" w:rsidRDefault="7A0FED79" w:rsidP="7A0FED79">
            <w:pPr>
              <w:pStyle w:val="nrpsTableheader"/>
              <w:rPr>
                <w:rFonts w:asciiTheme="minorHAnsi" w:hAnsiTheme="minorHAnsi" w:cstheme="minorBidi"/>
                <w:b w:val="0"/>
                <w:color w:val="auto"/>
                <w:sz w:val="22"/>
                <w:szCs w:val="22"/>
              </w:rPr>
            </w:pPr>
          </w:p>
        </w:tc>
      </w:tr>
    </w:tbl>
    <w:p w14:paraId="0B3902AD" w14:textId="6F997A39" w:rsidR="22428BF2" w:rsidRDefault="22428BF2" w:rsidP="7A0FED79">
      <w:pPr>
        <w:pStyle w:val="nrpsNormal"/>
        <w:rPr>
          <w:rFonts w:asciiTheme="minorHAnsi" w:hAnsiTheme="minorHAnsi" w:cstheme="minorBidi"/>
        </w:rPr>
      </w:pPr>
      <w:r w:rsidRPr="7A0FED79">
        <w:rPr>
          <w:rFonts w:asciiTheme="minorHAnsi" w:hAnsiTheme="minorHAnsi" w:cstheme="minorBidi"/>
        </w:rPr>
        <w:t>(Copy this table to document more than one data table.)</w:t>
      </w:r>
    </w:p>
    <w:p w14:paraId="094F59EF" w14:textId="5AF50959" w:rsidR="7A0FED79" w:rsidRDefault="7A0FED79" w:rsidP="7A0FED79">
      <w:pPr>
        <w:pStyle w:val="nrpsHeading1"/>
        <w:rPr>
          <w:rFonts w:asciiTheme="minorHAnsi" w:hAnsiTheme="minorHAnsi" w:cstheme="minorBidi"/>
        </w:rPr>
      </w:pPr>
    </w:p>
    <w:p w14:paraId="79665519" w14:textId="58985E73" w:rsidR="22428BF2" w:rsidRDefault="22428BF2" w:rsidP="7A0FED79">
      <w:pPr>
        <w:pStyle w:val="nrpsHeading1"/>
        <w:rPr>
          <w:rFonts w:asciiTheme="minorHAnsi" w:hAnsiTheme="minorHAnsi" w:cstheme="minorBidi"/>
          <w:sz w:val="36"/>
          <w:szCs w:val="36"/>
        </w:rPr>
      </w:pPr>
      <w:r w:rsidRPr="7A0FED79">
        <w:rPr>
          <w:rFonts w:asciiTheme="minorHAnsi" w:hAnsiTheme="minorHAnsi" w:cstheme="minorBidi"/>
          <w:sz w:val="36"/>
          <w:szCs w:val="36"/>
        </w:rPr>
        <w:t>Data Table(s)</w:t>
      </w:r>
    </w:p>
    <w:p w14:paraId="3B74333C" w14:textId="10B5A66E" w:rsidR="22428BF2" w:rsidRDefault="22428BF2"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7B27F57E" w14:textId="25009053"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Column Name</w:t>
      </w:r>
      <w:r w:rsidRPr="7A0FED79">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1D5A770D" w14:textId="77777777"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Description</w:t>
      </w:r>
      <w:r w:rsidRPr="7A0FED79">
        <w:rPr>
          <w:rFonts w:asciiTheme="minorHAnsi" w:hAnsiTheme="minorHAnsi" w:cstheme="minorBidi"/>
        </w:rPr>
        <w:t>: Please give a specific definition of the column name. This can be lengthy.</w:t>
      </w:r>
      <w:r w:rsidRPr="7A0FED79">
        <w:rPr>
          <w:rFonts w:asciiTheme="minorHAnsi" w:hAnsiTheme="minorHAnsi" w:cstheme="minorBidi"/>
          <w:b/>
          <w:bCs/>
        </w:rPr>
        <w:t xml:space="preserve"> </w:t>
      </w:r>
    </w:p>
    <w:p w14:paraId="14CED4E8" w14:textId="17042167"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Class:</w:t>
      </w:r>
      <w:r w:rsidRPr="7A0FED79">
        <w:rPr>
          <w:rFonts w:asciiTheme="minorHAnsi" w:hAnsiTheme="minorHAnsi" w:cstheme="minorBidi"/>
        </w:rPr>
        <w:t xml:space="preserve"> Column class. Valid options are </w:t>
      </w:r>
      <w:r w:rsidRPr="7A0FED79">
        <w:rPr>
          <w:rFonts w:asciiTheme="minorHAnsi" w:hAnsiTheme="minorHAnsi" w:cstheme="minorBidi"/>
          <w:b/>
          <w:bCs/>
        </w:rPr>
        <w:t>numeric</w:t>
      </w:r>
      <w:r w:rsidRPr="7A0FED79">
        <w:rPr>
          <w:rFonts w:asciiTheme="minorHAnsi" w:hAnsiTheme="minorHAnsi" w:cstheme="minorBidi"/>
        </w:rPr>
        <w:t xml:space="preserve">, </w:t>
      </w:r>
      <w:r w:rsidRPr="7A0FED79">
        <w:rPr>
          <w:rFonts w:asciiTheme="minorHAnsi" w:hAnsiTheme="minorHAnsi" w:cstheme="minorBidi"/>
          <w:b/>
          <w:bCs/>
        </w:rPr>
        <w:t>categorical</w:t>
      </w:r>
      <w:r w:rsidRPr="7A0FED79">
        <w:rPr>
          <w:rFonts w:asciiTheme="minorHAnsi" w:hAnsiTheme="minorHAnsi" w:cstheme="minorBidi"/>
        </w:rPr>
        <w:t xml:space="preserve">, </w:t>
      </w:r>
      <w:r w:rsidRPr="7A0FED79">
        <w:rPr>
          <w:rFonts w:asciiTheme="minorHAnsi" w:hAnsiTheme="minorHAnsi" w:cstheme="minorBidi"/>
          <w:b/>
          <w:bCs/>
        </w:rPr>
        <w:t>character</w:t>
      </w:r>
      <w:r w:rsidRPr="7A0FED79">
        <w:rPr>
          <w:rFonts w:asciiTheme="minorHAnsi" w:hAnsiTheme="minorHAnsi" w:cstheme="minorBidi"/>
        </w:rPr>
        <w:t xml:space="preserve">, and </w:t>
      </w:r>
      <w:r w:rsidRPr="7A0FED79">
        <w:rPr>
          <w:rFonts w:asciiTheme="minorHAnsi" w:hAnsiTheme="minorHAnsi" w:cstheme="minorBidi"/>
          <w:b/>
          <w:bCs/>
        </w:rPr>
        <w:t>date</w:t>
      </w:r>
      <w:r w:rsidRPr="7A0FED79">
        <w:rPr>
          <w:rFonts w:asciiTheme="minorHAnsi" w:hAnsiTheme="minorHAnsi" w:cstheme="minorBidi"/>
        </w:rPr>
        <w:t>.</w:t>
      </w:r>
    </w:p>
    <w:p w14:paraId="1C0C1637" w14:textId="1359AFC6"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Unit:</w:t>
      </w:r>
      <w:r w:rsidRPr="7A0FED79">
        <w:rPr>
          <w:rFonts w:asciiTheme="minorHAnsi" w:hAnsiTheme="minorHAnsi" w:cstheme="minorBidi"/>
        </w:rPr>
        <w:t xml:space="preserve"> Identify units for all numeric variables. Please avoid special characters and describe units in this pattern: e.g., </w:t>
      </w:r>
      <w:proofErr w:type="spellStart"/>
      <w:r w:rsidRPr="7A0FED79">
        <w:rPr>
          <w:rFonts w:asciiTheme="minorHAnsi" w:hAnsiTheme="minorHAnsi" w:cstheme="minorBidi"/>
        </w:rPr>
        <w:t>microSiemenPerCentimeter</w:t>
      </w:r>
      <w:proofErr w:type="spellEnd"/>
      <w:r w:rsidRPr="7A0FED79">
        <w:rPr>
          <w:rFonts w:asciiTheme="minorHAnsi" w:hAnsiTheme="minorHAnsi" w:cstheme="minorBidi"/>
        </w:rPr>
        <w:t xml:space="preserve">, </w:t>
      </w:r>
      <w:proofErr w:type="spellStart"/>
      <w:r w:rsidRPr="7A0FED79">
        <w:rPr>
          <w:rFonts w:asciiTheme="minorHAnsi" w:hAnsiTheme="minorHAnsi" w:cstheme="minorBidi"/>
        </w:rPr>
        <w:t>microgramPerLiter</w:t>
      </w:r>
      <w:proofErr w:type="spellEnd"/>
      <w:r w:rsidRPr="7A0FED79">
        <w:rPr>
          <w:rFonts w:asciiTheme="minorHAnsi" w:hAnsiTheme="minorHAnsi" w:cstheme="minorBidi"/>
        </w:rPr>
        <w:t xml:space="preserve">, </w:t>
      </w:r>
      <w:proofErr w:type="spellStart"/>
      <w:r w:rsidRPr="7A0FED79">
        <w:rPr>
          <w:rFonts w:asciiTheme="minorHAnsi" w:hAnsiTheme="minorHAnsi" w:cstheme="minorBidi"/>
        </w:rPr>
        <w:t>absorptionPerMolePerCentimeter</w:t>
      </w:r>
      <w:proofErr w:type="spellEnd"/>
    </w:p>
    <w:p w14:paraId="3EF8FF2F" w14:textId="5720EE70"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Date Time Format</w:t>
      </w:r>
      <w:r w:rsidRPr="7A0FED79">
        <w:rPr>
          <w:rFonts w:asciiTheme="minorHAnsi" w:hAnsiTheme="minorHAnsi" w:cstheme="minorBidi"/>
        </w:rPr>
        <w:t>: Please tell us exactly how the date and time is formatted: e.g. mm/dd/</w:t>
      </w:r>
      <w:proofErr w:type="spellStart"/>
      <w:r w:rsidRPr="7A0FED79">
        <w:rPr>
          <w:rFonts w:asciiTheme="minorHAnsi" w:hAnsiTheme="minorHAnsi" w:cstheme="minorBidi"/>
        </w:rPr>
        <w:t>yyyy</w:t>
      </w:r>
      <w:proofErr w:type="spellEnd"/>
      <w:r w:rsidRPr="7A0FED79">
        <w:rPr>
          <w:rFonts w:asciiTheme="minorHAnsi" w:hAnsiTheme="minorHAnsi" w:cstheme="minorBidi"/>
        </w:rPr>
        <w:t xml:space="preserve"> </w:t>
      </w:r>
      <w:proofErr w:type="spellStart"/>
      <w:r w:rsidRPr="7A0FED79">
        <w:rPr>
          <w:rFonts w:asciiTheme="minorHAnsi" w:hAnsiTheme="minorHAnsi" w:cstheme="minorBidi"/>
        </w:rPr>
        <w:t>hh:mm:ss</w:t>
      </w:r>
      <w:proofErr w:type="spellEnd"/>
      <w:r w:rsidRPr="7A0FED79">
        <w:rPr>
          <w:rFonts w:asciiTheme="minorHAnsi" w:hAnsiTheme="minorHAnsi" w:cstheme="minorBidi"/>
        </w:rPr>
        <w:t xml:space="preserve"> plus the time zone and </w:t>
      </w:r>
      <w:proofErr w:type="gramStart"/>
      <w:r w:rsidRPr="7A0FED79">
        <w:rPr>
          <w:rFonts w:asciiTheme="minorHAnsi" w:hAnsiTheme="minorHAnsi" w:cstheme="minorBidi"/>
        </w:rPr>
        <w:t>whether or not</w:t>
      </w:r>
      <w:proofErr w:type="gramEnd"/>
      <w:r w:rsidRPr="7A0FED79">
        <w:rPr>
          <w:rFonts w:asciiTheme="minorHAnsi" w:hAnsiTheme="minorHAnsi" w:cstheme="minorBidi"/>
        </w:rPr>
        <w:t xml:space="preserve"> daylight savings was observed. ISO 8601 date format of YYYY-MM-DD or YYYY-MM-DD </w:t>
      </w:r>
      <w:proofErr w:type="spellStart"/>
      <w:r w:rsidRPr="7A0FED79">
        <w:rPr>
          <w:rFonts w:asciiTheme="minorHAnsi" w:hAnsiTheme="minorHAnsi" w:cstheme="minorBidi"/>
        </w:rPr>
        <w:t>hh:mm:ss</w:t>
      </w:r>
      <w:proofErr w:type="spellEnd"/>
      <w:r w:rsidRPr="7A0FED79">
        <w:rPr>
          <w:rFonts w:asciiTheme="minorHAnsi" w:hAnsiTheme="minorHAnsi" w:cstheme="minorBidi"/>
        </w:rPr>
        <w:t xml:space="preserve"> is preferred.</w:t>
      </w:r>
    </w:p>
    <w:p w14:paraId="2C4D5114" w14:textId="61094EA3"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Missing Value Code</w:t>
      </w:r>
      <w:r w:rsidRPr="7A0FED79">
        <w:rPr>
          <w:rFonts w:asciiTheme="minorHAnsi" w:hAnsiTheme="minorHAnsi" w:cstheme="minorBidi"/>
        </w:rPr>
        <w:t>:</w:t>
      </w:r>
      <w:commentRangeStart w:id="4"/>
      <w:r w:rsidRPr="7A0FED79">
        <w:rPr>
          <w:rFonts w:asciiTheme="minorHAnsi" w:hAnsiTheme="minorHAnsi" w:cstheme="minorBidi"/>
        </w:rPr>
        <w:t xml:space="preserve"> If a code for ‘no data’ is used, please specify: e.g., -99999</w:t>
      </w:r>
      <w:commentRangeEnd w:id="4"/>
      <w:r>
        <w:rPr>
          <w:rStyle w:val="CommentReference"/>
        </w:rPr>
        <w:commentReference w:id="4"/>
      </w:r>
    </w:p>
    <w:p w14:paraId="0121A055" w14:textId="3CD304BB" w:rsidR="22428BF2" w:rsidRDefault="22428BF2"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Missing Value Code Explanation</w:t>
      </w:r>
      <w:r w:rsidRPr="7A0FED79">
        <w:rPr>
          <w:rFonts w:asciiTheme="minorHAnsi" w:hAnsiTheme="minorHAnsi" w:cstheme="minorBidi"/>
        </w:rPr>
        <w:t>: Definition of missing value code.</w:t>
      </w:r>
    </w:p>
    <w:p w14:paraId="79728376" w14:textId="77777777" w:rsidR="7A0FED79" w:rsidRDefault="7A0FED79" w:rsidP="7A0FED79">
      <w:pPr>
        <w:pStyle w:val="nrpsNormal"/>
        <w:spacing w:after="0"/>
        <w:rPr>
          <w:rFonts w:asciiTheme="minorHAnsi" w:hAnsiTheme="minorHAnsi" w:cstheme="minorBidi"/>
        </w:rPr>
      </w:pPr>
    </w:p>
    <w:p w14:paraId="00CB7297" w14:textId="7E2969D7" w:rsidR="22428BF2" w:rsidRDefault="22428BF2" w:rsidP="7A0FED79">
      <w:pPr>
        <w:pStyle w:val="nrpsNormal"/>
        <w:rPr>
          <w:rFonts w:asciiTheme="minorHAnsi" w:hAnsiTheme="minorHAnsi" w:cstheme="minorBidi"/>
        </w:rPr>
      </w:pPr>
      <w:r w:rsidRPr="7A0FED79">
        <w:rPr>
          <w:rFonts w:asciiTheme="minorHAnsi" w:hAnsiTheme="minorHAnsi" w:cstheme="minorBidi"/>
          <w:b/>
          <w:bCs/>
        </w:rPr>
        <w:t>Table name:</w:t>
      </w:r>
      <w:r w:rsidRPr="7A0FED79">
        <w:rPr>
          <w:rFonts w:asciiTheme="minorHAnsi" w:hAnsiTheme="minorHAnsi" w:cstheme="minorBidi"/>
        </w:rPr>
        <w:t xml:space="preserve"> </w:t>
      </w:r>
      <w:r w:rsidR="5B3E3F3D" w:rsidRPr="7A0FED79">
        <w:rPr>
          <w:rFonts w:asciiTheme="minorHAnsi" w:hAnsiTheme="minorHAnsi" w:cstheme="minorBidi"/>
        </w:rPr>
        <w:t>DischargeF</w:t>
      </w:r>
      <w:r w:rsidR="0774F9B4" w:rsidRPr="7A0FED79">
        <w:rPr>
          <w:rFonts w:asciiTheme="minorHAnsi" w:hAnsiTheme="minorHAnsi" w:cstheme="minorBidi"/>
        </w:rPr>
        <w:t>i</w:t>
      </w:r>
      <w:r w:rsidR="5B3E3F3D" w:rsidRPr="7A0FED79">
        <w:rPr>
          <w:rFonts w:asciiTheme="minorHAnsi" w:hAnsiTheme="minorHAnsi" w:cstheme="minorBidi"/>
        </w:rPr>
        <w:t>eldMeasurements.csv</w:t>
      </w:r>
    </w:p>
    <w:p w14:paraId="3FCCB8A8" w14:textId="38D3DF0D" w:rsidR="22428BF2" w:rsidRDefault="22428BF2" w:rsidP="7A0FED79">
      <w:pPr>
        <w:pStyle w:val="nrpsTableheader"/>
        <w:rPr>
          <w:rFonts w:asciiTheme="minorHAnsi" w:hAnsiTheme="minorHAnsi" w:cstheme="minorBidi"/>
          <w:b w:val="0"/>
          <w:color w:val="auto"/>
          <w:sz w:val="24"/>
          <w:szCs w:val="24"/>
        </w:rPr>
      </w:pPr>
      <w:r w:rsidRPr="7A0FED79">
        <w:rPr>
          <w:rFonts w:asciiTheme="minorHAnsi" w:hAnsiTheme="minorHAnsi" w:cstheme="minorBidi"/>
          <w:bCs/>
          <w:sz w:val="24"/>
          <w:szCs w:val="24"/>
          <w:lang w:val="fr-FR"/>
        </w:rPr>
        <w:t>Table description:</w:t>
      </w:r>
      <w:r w:rsidRPr="7A0FED79">
        <w:rPr>
          <w:rFonts w:asciiTheme="minorHAnsi" w:hAnsiTheme="minorHAnsi" w:cstheme="minorBidi"/>
          <w:sz w:val="24"/>
          <w:szCs w:val="24"/>
        </w:rPr>
        <w:t xml:space="preserve"> </w:t>
      </w:r>
      <w:r w:rsidR="3A4DE603" w:rsidRPr="7A0FED79">
        <w:rPr>
          <w:rFonts w:asciiTheme="minorHAnsi" w:hAnsiTheme="minorHAnsi" w:cstheme="minorBidi"/>
          <w:b w:val="0"/>
          <w:color w:val="auto"/>
          <w:sz w:val="24"/>
          <w:szCs w:val="24"/>
        </w:rPr>
        <w:t>Field measurements of stream and river discharge</w:t>
      </w:r>
    </w:p>
    <w:p w14:paraId="5399037D" w14:textId="5A7E6971" w:rsidR="7A0FED79" w:rsidRDefault="7A0FED79" w:rsidP="7A0FED79">
      <w:pPr>
        <w:pStyle w:val="nrpsTableheader"/>
        <w:rPr>
          <w:rFonts w:asciiTheme="minorHAnsi" w:hAnsiTheme="minorHAnsi" w:cstheme="minorBidi"/>
          <w:b w:val="0"/>
          <w:color w:val="auto"/>
          <w:sz w:val="22"/>
          <w:szCs w:val="22"/>
        </w:rPr>
      </w:pPr>
    </w:p>
    <w:tbl>
      <w:tblPr>
        <w:tblStyle w:val="NPS1"/>
        <w:tblW w:w="0" w:type="auto"/>
        <w:tblLook w:val="04A0" w:firstRow="1" w:lastRow="0" w:firstColumn="1" w:lastColumn="0" w:noHBand="0" w:noVBand="1"/>
      </w:tblPr>
      <w:tblGrid>
        <w:gridCol w:w="3126"/>
        <w:gridCol w:w="2251"/>
        <w:gridCol w:w="1718"/>
        <w:gridCol w:w="2213"/>
        <w:gridCol w:w="1692"/>
        <w:gridCol w:w="1695"/>
        <w:gridCol w:w="1695"/>
      </w:tblGrid>
      <w:tr w:rsidR="7A0FED79" w14:paraId="1173D5EB"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3126" w:type="dxa"/>
          </w:tcPr>
          <w:p w14:paraId="49E34A9D"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2251" w:type="dxa"/>
          </w:tcPr>
          <w:p w14:paraId="6FF4A379"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718" w:type="dxa"/>
          </w:tcPr>
          <w:p w14:paraId="73DC425F"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2213" w:type="dxa"/>
          </w:tcPr>
          <w:p w14:paraId="78C89392"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7FA172A6"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1136B744"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2A618641"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1F1FBD40" w14:textId="77777777" w:rsidTr="11705DB1">
        <w:trPr>
          <w:trHeight w:val="303"/>
        </w:trPr>
        <w:tc>
          <w:tcPr>
            <w:tcW w:w="3126" w:type="dxa"/>
          </w:tcPr>
          <w:p w14:paraId="75AAA0FE" w14:textId="36F485DD" w:rsidR="7A0FED79" w:rsidRDefault="7A0FED79"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ParkName</w:t>
            </w:r>
            <w:proofErr w:type="spellEnd"/>
          </w:p>
        </w:tc>
        <w:tc>
          <w:tcPr>
            <w:tcW w:w="2251" w:type="dxa"/>
          </w:tcPr>
          <w:p w14:paraId="0EFDD202" w14:textId="4D5BA617"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 name</w:t>
            </w:r>
          </w:p>
        </w:tc>
        <w:tc>
          <w:tcPr>
            <w:tcW w:w="1718" w:type="dxa"/>
          </w:tcPr>
          <w:p w14:paraId="7EE9ADB1" w14:textId="14927D36"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371F6479" w14:textId="4F22945B" w:rsidR="7A0FED79" w:rsidRDefault="7A0FED79" w:rsidP="7A0FED79">
            <w:pPr>
              <w:pStyle w:val="nrpsTableheader"/>
              <w:rPr>
                <w:rFonts w:asciiTheme="minorHAnsi" w:hAnsiTheme="minorHAnsi" w:cstheme="minorBidi"/>
                <w:b w:val="0"/>
                <w:color w:val="auto"/>
                <w:sz w:val="22"/>
                <w:szCs w:val="22"/>
              </w:rPr>
            </w:pPr>
          </w:p>
        </w:tc>
        <w:tc>
          <w:tcPr>
            <w:tcW w:w="1692" w:type="dxa"/>
          </w:tcPr>
          <w:p w14:paraId="5F2A0BB1"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EEEBCBE" w14:textId="49EA64DF" w:rsidR="7A0FED79" w:rsidRDefault="7A0FED79" w:rsidP="7A0FED79">
            <w:pPr>
              <w:pStyle w:val="nrpsTableheader"/>
              <w:rPr>
                <w:rFonts w:asciiTheme="minorHAnsi" w:hAnsiTheme="minorHAnsi" w:cstheme="minorBidi"/>
                <w:b w:val="0"/>
                <w:color w:val="auto"/>
                <w:sz w:val="22"/>
                <w:szCs w:val="22"/>
              </w:rPr>
            </w:pPr>
          </w:p>
        </w:tc>
        <w:tc>
          <w:tcPr>
            <w:tcW w:w="1695" w:type="dxa"/>
          </w:tcPr>
          <w:p w14:paraId="674B744B" w14:textId="68D5134C" w:rsidR="7A0FED79" w:rsidRDefault="7A0FED79" w:rsidP="7A0FED79">
            <w:pPr>
              <w:pStyle w:val="nrpsTableheader"/>
              <w:rPr>
                <w:rFonts w:asciiTheme="minorHAnsi" w:hAnsiTheme="minorHAnsi" w:cstheme="minorBidi"/>
                <w:b w:val="0"/>
                <w:color w:val="auto"/>
                <w:sz w:val="22"/>
                <w:szCs w:val="22"/>
              </w:rPr>
            </w:pPr>
          </w:p>
        </w:tc>
      </w:tr>
      <w:tr w:rsidR="7A0FED79" w14:paraId="50DB292E" w14:textId="77777777" w:rsidTr="11705DB1">
        <w:trPr>
          <w:trHeight w:val="303"/>
        </w:trPr>
        <w:tc>
          <w:tcPr>
            <w:tcW w:w="3126" w:type="dxa"/>
          </w:tcPr>
          <w:p w14:paraId="6B12E264" w14:textId="4BC29A03" w:rsidR="7A0FED79" w:rsidRDefault="7A0FED79"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ParkCode</w:t>
            </w:r>
            <w:proofErr w:type="spellEnd"/>
          </w:p>
        </w:tc>
        <w:tc>
          <w:tcPr>
            <w:tcW w:w="2251" w:type="dxa"/>
          </w:tcPr>
          <w:p w14:paraId="228CB0ED" w14:textId="20291A3A"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 unit code</w:t>
            </w:r>
          </w:p>
        </w:tc>
        <w:tc>
          <w:tcPr>
            <w:tcW w:w="1718" w:type="dxa"/>
          </w:tcPr>
          <w:p w14:paraId="1FF116B0" w14:textId="230CA986"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16DA2875" w14:textId="0E540469" w:rsidR="7A0FED79" w:rsidRDefault="7A0FED79" w:rsidP="7A0FED79">
            <w:pPr>
              <w:pStyle w:val="nrpsTableheader"/>
              <w:rPr>
                <w:rFonts w:asciiTheme="minorHAnsi" w:hAnsiTheme="minorHAnsi" w:cstheme="minorBidi"/>
                <w:b w:val="0"/>
                <w:color w:val="auto"/>
                <w:sz w:val="22"/>
                <w:szCs w:val="22"/>
              </w:rPr>
            </w:pPr>
          </w:p>
        </w:tc>
        <w:tc>
          <w:tcPr>
            <w:tcW w:w="1692" w:type="dxa"/>
          </w:tcPr>
          <w:p w14:paraId="16895687"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D83C15C"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2992E2B9" w14:textId="77777777" w:rsidR="7A0FED79" w:rsidRDefault="7A0FED79" w:rsidP="7A0FED79">
            <w:pPr>
              <w:pStyle w:val="nrpsTableheader"/>
              <w:rPr>
                <w:rFonts w:asciiTheme="minorHAnsi" w:hAnsiTheme="minorHAnsi" w:cstheme="minorBidi"/>
                <w:b w:val="0"/>
                <w:color w:val="auto"/>
                <w:sz w:val="22"/>
                <w:szCs w:val="22"/>
              </w:rPr>
            </w:pPr>
          </w:p>
        </w:tc>
      </w:tr>
      <w:tr w:rsidR="7A0FED79" w14:paraId="0A97EDC2" w14:textId="77777777" w:rsidTr="11705DB1">
        <w:trPr>
          <w:trHeight w:val="303"/>
        </w:trPr>
        <w:tc>
          <w:tcPr>
            <w:tcW w:w="3126" w:type="dxa"/>
          </w:tcPr>
          <w:p w14:paraId="37078863" w14:textId="02BDD320" w:rsidR="7A0FED79" w:rsidRDefault="7A0FED79"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LocationID</w:t>
            </w:r>
            <w:proofErr w:type="spellEnd"/>
          </w:p>
        </w:tc>
        <w:tc>
          <w:tcPr>
            <w:tcW w:w="2251" w:type="dxa"/>
          </w:tcPr>
          <w:p w14:paraId="53A28E18" w14:textId="59525B49"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Foreign key for location</w:t>
            </w:r>
          </w:p>
        </w:tc>
        <w:tc>
          <w:tcPr>
            <w:tcW w:w="1718" w:type="dxa"/>
          </w:tcPr>
          <w:p w14:paraId="782AD625" w14:textId="1C06369B"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29AF7AF7" w14:textId="735A2419" w:rsidR="7A0FED79" w:rsidRDefault="7A0FED79" w:rsidP="7A0FED79">
            <w:pPr>
              <w:pStyle w:val="nrpsTableheader"/>
              <w:rPr>
                <w:rFonts w:asciiTheme="minorHAnsi" w:hAnsiTheme="minorHAnsi" w:cstheme="minorBidi"/>
                <w:b w:val="0"/>
                <w:color w:val="auto"/>
                <w:sz w:val="22"/>
                <w:szCs w:val="22"/>
              </w:rPr>
            </w:pPr>
          </w:p>
        </w:tc>
        <w:tc>
          <w:tcPr>
            <w:tcW w:w="1692" w:type="dxa"/>
          </w:tcPr>
          <w:p w14:paraId="197398F6"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1CB0636" w14:textId="7D50F870" w:rsidR="7A0FED79" w:rsidRDefault="7A0FED79" w:rsidP="7A0FED79">
            <w:pPr>
              <w:pStyle w:val="nrpsTableheader"/>
              <w:rPr>
                <w:rFonts w:asciiTheme="minorHAnsi" w:hAnsiTheme="minorHAnsi" w:cstheme="minorBidi"/>
                <w:b w:val="0"/>
                <w:color w:val="auto"/>
                <w:sz w:val="22"/>
                <w:szCs w:val="22"/>
              </w:rPr>
            </w:pPr>
          </w:p>
        </w:tc>
        <w:tc>
          <w:tcPr>
            <w:tcW w:w="1695" w:type="dxa"/>
          </w:tcPr>
          <w:p w14:paraId="2B95F18E" w14:textId="77777777" w:rsidR="7A0FED79" w:rsidRDefault="7A0FED79" w:rsidP="7A0FED79">
            <w:pPr>
              <w:pStyle w:val="nrpsTableheader"/>
              <w:rPr>
                <w:rFonts w:asciiTheme="minorHAnsi" w:hAnsiTheme="minorHAnsi" w:cstheme="minorBidi"/>
                <w:b w:val="0"/>
                <w:color w:val="auto"/>
                <w:sz w:val="22"/>
                <w:szCs w:val="22"/>
              </w:rPr>
            </w:pPr>
          </w:p>
        </w:tc>
      </w:tr>
      <w:tr w:rsidR="7A0FED79" w14:paraId="137430FF" w14:textId="77777777" w:rsidTr="11705DB1">
        <w:trPr>
          <w:trHeight w:val="310"/>
        </w:trPr>
        <w:tc>
          <w:tcPr>
            <w:tcW w:w="3126" w:type="dxa"/>
          </w:tcPr>
          <w:p w14:paraId="74E90122" w14:textId="5C6D327C" w:rsidR="7A0FED79" w:rsidRDefault="7A0FED79"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PeriodID</w:t>
            </w:r>
            <w:proofErr w:type="spellEnd"/>
          </w:p>
        </w:tc>
        <w:tc>
          <w:tcPr>
            <w:tcW w:w="2251" w:type="dxa"/>
          </w:tcPr>
          <w:p w14:paraId="749F7C3C" w14:textId="02DA9E8F"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Foreign key for sampling season</w:t>
            </w:r>
          </w:p>
        </w:tc>
        <w:tc>
          <w:tcPr>
            <w:tcW w:w="1718" w:type="dxa"/>
          </w:tcPr>
          <w:p w14:paraId="4F370360" w14:textId="6256D4E6"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7478F58E" w14:textId="1853B3C6" w:rsidR="7A0FED79" w:rsidRDefault="7A0FED79" w:rsidP="7A0FED79">
            <w:pPr>
              <w:pStyle w:val="nrpsTableheader"/>
              <w:rPr>
                <w:rFonts w:asciiTheme="minorHAnsi" w:hAnsiTheme="minorHAnsi" w:cstheme="minorBidi"/>
                <w:b w:val="0"/>
                <w:color w:val="auto"/>
                <w:sz w:val="22"/>
                <w:szCs w:val="22"/>
              </w:rPr>
            </w:pPr>
          </w:p>
        </w:tc>
        <w:tc>
          <w:tcPr>
            <w:tcW w:w="1692" w:type="dxa"/>
          </w:tcPr>
          <w:p w14:paraId="6B1F372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D876C27"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3F19E963" w14:textId="77777777" w:rsidR="7A0FED79" w:rsidRDefault="7A0FED79" w:rsidP="7A0FED79">
            <w:pPr>
              <w:pStyle w:val="nrpsTableheader"/>
              <w:rPr>
                <w:rFonts w:asciiTheme="minorHAnsi" w:hAnsiTheme="minorHAnsi" w:cstheme="minorBidi"/>
                <w:b w:val="0"/>
                <w:color w:val="auto"/>
                <w:sz w:val="22"/>
                <w:szCs w:val="22"/>
              </w:rPr>
            </w:pPr>
          </w:p>
        </w:tc>
      </w:tr>
      <w:tr w:rsidR="7A0FED79" w14:paraId="16EFE58F" w14:textId="77777777" w:rsidTr="11705DB1">
        <w:trPr>
          <w:trHeight w:val="317"/>
        </w:trPr>
        <w:tc>
          <w:tcPr>
            <w:tcW w:w="3126" w:type="dxa"/>
          </w:tcPr>
          <w:p w14:paraId="4E70A186" w14:textId="63AD0E95" w:rsidR="7A0FED79" w:rsidRDefault="7A0FED79"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EventID</w:t>
            </w:r>
            <w:proofErr w:type="spellEnd"/>
          </w:p>
        </w:tc>
        <w:tc>
          <w:tcPr>
            <w:tcW w:w="2251" w:type="dxa"/>
          </w:tcPr>
          <w:p w14:paraId="3D9DE3BC" w14:textId="78B5870B" w:rsidR="7A0FED79" w:rsidRDefault="7A0FED79"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Foreign key for sampling </w:t>
            </w:r>
            <w:r w:rsidR="510AB2CD" w:rsidRPr="11705DB1">
              <w:rPr>
                <w:rFonts w:asciiTheme="minorHAnsi" w:hAnsiTheme="minorHAnsi" w:cstheme="minorBidi"/>
                <w:b w:val="0"/>
                <w:color w:val="auto"/>
                <w:sz w:val="22"/>
                <w:szCs w:val="22"/>
              </w:rPr>
              <w:t>visit</w:t>
            </w:r>
          </w:p>
        </w:tc>
        <w:tc>
          <w:tcPr>
            <w:tcW w:w="1718" w:type="dxa"/>
          </w:tcPr>
          <w:p w14:paraId="7B1A9BA4" w14:textId="19553269"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2C644CE5" w14:textId="73AE642A" w:rsidR="7A0FED79" w:rsidRDefault="7A0FED79" w:rsidP="7A0FED79">
            <w:pPr>
              <w:pStyle w:val="nrpsTableheader"/>
              <w:rPr>
                <w:rFonts w:asciiTheme="minorHAnsi" w:hAnsiTheme="minorHAnsi" w:cstheme="minorBidi"/>
                <w:b w:val="0"/>
                <w:color w:val="auto"/>
                <w:sz w:val="22"/>
                <w:szCs w:val="22"/>
              </w:rPr>
            </w:pPr>
          </w:p>
        </w:tc>
        <w:tc>
          <w:tcPr>
            <w:tcW w:w="1692" w:type="dxa"/>
          </w:tcPr>
          <w:p w14:paraId="58CBCC4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0A544C5" w14:textId="1442DA20" w:rsidR="7A0FED79" w:rsidRDefault="7A0FED79" w:rsidP="7A0FED79">
            <w:pPr>
              <w:pStyle w:val="nrpsTableheader"/>
              <w:rPr>
                <w:rFonts w:asciiTheme="minorHAnsi" w:hAnsiTheme="minorHAnsi" w:cstheme="minorBidi"/>
                <w:b w:val="0"/>
                <w:color w:val="auto"/>
                <w:sz w:val="22"/>
                <w:szCs w:val="22"/>
              </w:rPr>
            </w:pPr>
          </w:p>
        </w:tc>
        <w:tc>
          <w:tcPr>
            <w:tcW w:w="1695" w:type="dxa"/>
          </w:tcPr>
          <w:p w14:paraId="7BC7C6A0" w14:textId="77777777" w:rsidR="7A0FED79" w:rsidRDefault="7A0FED79" w:rsidP="7A0FED79">
            <w:pPr>
              <w:pStyle w:val="nrpsTableheader"/>
              <w:rPr>
                <w:rFonts w:asciiTheme="minorHAnsi" w:hAnsiTheme="minorHAnsi" w:cstheme="minorBidi"/>
                <w:b w:val="0"/>
                <w:color w:val="auto"/>
                <w:sz w:val="22"/>
                <w:szCs w:val="22"/>
              </w:rPr>
            </w:pPr>
          </w:p>
        </w:tc>
      </w:tr>
      <w:tr w:rsidR="7A0FED79" w14:paraId="19C2E365" w14:textId="77777777" w:rsidTr="11705DB1">
        <w:trPr>
          <w:trHeight w:val="317"/>
        </w:trPr>
        <w:tc>
          <w:tcPr>
            <w:tcW w:w="3126" w:type="dxa"/>
          </w:tcPr>
          <w:p w14:paraId="6BB4612D" w14:textId="5C646282" w:rsidR="7A0FED79" w:rsidRDefault="7A0FED79"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lastRenderedPageBreak/>
              <w:t>ChannelType</w:t>
            </w:r>
            <w:proofErr w:type="spellEnd"/>
          </w:p>
        </w:tc>
        <w:tc>
          <w:tcPr>
            <w:tcW w:w="2251" w:type="dxa"/>
          </w:tcPr>
          <w:p w14:paraId="5AF955CA" w14:textId="5F0636CB"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 type codes</w:t>
            </w:r>
          </w:p>
        </w:tc>
        <w:tc>
          <w:tcPr>
            <w:tcW w:w="1718" w:type="dxa"/>
          </w:tcPr>
          <w:p w14:paraId="1FB7646D" w14:textId="52BCF31A"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20B0A7AB" w14:textId="346637A8" w:rsidR="7A0FED79" w:rsidRDefault="7A0FED79" w:rsidP="7A0FED79">
            <w:pPr>
              <w:pStyle w:val="nrpsTableheader"/>
              <w:rPr>
                <w:rFonts w:asciiTheme="minorHAnsi" w:hAnsiTheme="minorHAnsi" w:cstheme="minorBidi"/>
                <w:b w:val="0"/>
                <w:color w:val="auto"/>
                <w:sz w:val="22"/>
                <w:szCs w:val="22"/>
              </w:rPr>
            </w:pPr>
          </w:p>
        </w:tc>
        <w:tc>
          <w:tcPr>
            <w:tcW w:w="1692" w:type="dxa"/>
          </w:tcPr>
          <w:p w14:paraId="694B5DBE" w14:textId="05973FDE" w:rsidR="7A0FED79" w:rsidRDefault="7A0FED79" w:rsidP="7A0FED79">
            <w:pPr>
              <w:pStyle w:val="nrpsTableheader"/>
              <w:rPr>
                <w:rFonts w:asciiTheme="minorHAnsi" w:hAnsiTheme="minorHAnsi" w:cstheme="minorBidi"/>
                <w:b w:val="0"/>
                <w:color w:val="auto"/>
                <w:sz w:val="22"/>
                <w:szCs w:val="22"/>
              </w:rPr>
            </w:pPr>
          </w:p>
        </w:tc>
        <w:tc>
          <w:tcPr>
            <w:tcW w:w="1695" w:type="dxa"/>
          </w:tcPr>
          <w:p w14:paraId="1D8149CD" w14:textId="3AB5F6B2" w:rsidR="7A0FED79" w:rsidRDefault="7A0FED79" w:rsidP="7A0FED79">
            <w:pPr>
              <w:pStyle w:val="nrpsTableheader"/>
              <w:rPr>
                <w:rFonts w:asciiTheme="minorHAnsi" w:hAnsiTheme="minorHAnsi" w:cstheme="minorBidi"/>
                <w:b w:val="0"/>
                <w:color w:val="auto"/>
                <w:sz w:val="22"/>
                <w:szCs w:val="22"/>
              </w:rPr>
            </w:pPr>
          </w:p>
        </w:tc>
        <w:tc>
          <w:tcPr>
            <w:tcW w:w="1695" w:type="dxa"/>
          </w:tcPr>
          <w:p w14:paraId="63841413" w14:textId="74A9028F" w:rsidR="7A0FED79" w:rsidRDefault="7A0FED79" w:rsidP="7A0FED79">
            <w:pPr>
              <w:pStyle w:val="nrpsTableheader"/>
              <w:rPr>
                <w:rFonts w:asciiTheme="minorHAnsi" w:hAnsiTheme="minorHAnsi" w:cstheme="minorBidi"/>
                <w:b w:val="0"/>
                <w:color w:val="auto"/>
                <w:sz w:val="22"/>
                <w:szCs w:val="22"/>
              </w:rPr>
            </w:pPr>
          </w:p>
        </w:tc>
      </w:tr>
      <w:tr w:rsidR="7A0FED79" w14:paraId="3A2D51D8" w14:textId="77777777" w:rsidTr="11705DB1">
        <w:trPr>
          <w:trHeight w:val="317"/>
        </w:trPr>
        <w:tc>
          <w:tcPr>
            <w:tcW w:w="3126" w:type="dxa"/>
          </w:tcPr>
          <w:p w14:paraId="6EA612C6" w14:textId="7E49A535" w:rsidR="05D5DF2E" w:rsidRDefault="05D5DF2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Season</w:t>
            </w:r>
          </w:p>
        </w:tc>
        <w:tc>
          <w:tcPr>
            <w:tcW w:w="2251" w:type="dxa"/>
          </w:tcPr>
          <w:p w14:paraId="65498ADD" w14:textId="4D14863C" w:rsidR="05D5DF2E" w:rsidRDefault="05D5DF2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Year at start of field season</w:t>
            </w:r>
          </w:p>
        </w:tc>
        <w:tc>
          <w:tcPr>
            <w:tcW w:w="1718" w:type="dxa"/>
          </w:tcPr>
          <w:p w14:paraId="1F1F8E0B" w14:textId="16528D6E" w:rsidR="05D5DF2E" w:rsidRDefault="05D5DF2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3AAA387B"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34D23CBD"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158D98F"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EC55147" w14:textId="77777777" w:rsidR="7A0FED79" w:rsidRDefault="7A0FED79" w:rsidP="7A0FED79">
            <w:pPr>
              <w:pStyle w:val="nrpsTableheader"/>
              <w:rPr>
                <w:rFonts w:asciiTheme="minorHAnsi" w:hAnsiTheme="minorHAnsi" w:cstheme="minorBidi"/>
                <w:b w:val="0"/>
                <w:color w:val="auto"/>
                <w:sz w:val="22"/>
                <w:szCs w:val="22"/>
              </w:rPr>
            </w:pPr>
          </w:p>
        </w:tc>
      </w:tr>
      <w:tr w:rsidR="7A0FED79" w14:paraId="72A2FB52" w14:textId="77777777" w:rsidTr="11705DB1">
        <w:trPr>
          <w:trHeight w:val="317"/>
        </w:trPr>
        <w:tc>
          <w:tcPr>
            <w:tcW w:w="3126" w:type="dxa"/>
          </w:tcPr>
          <w:p w14:paraId="49E93EED" w14:textId="2EC2E628" w:rsidR="60900106" w:rsidRDefault="60900106"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DischargeNo</w:t>
            </w:r>
            <w:proofErr w:type="spellEnd"/>
          </w:p>
        </w:tc>
        <w:tc>
          <w:tcPr>
            <w:tcW w:w="2251" w:type="dxa"/>
          </w:tcPr>
          <w:p w14:paraId="21D3E60C" w14:textId="5C467F8F" w:rsidR="60900106" w:rsidRDefault="6090010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Discharge number</w:t>
            </w:r>
          </w:p>
        </w:tc>
        <w:tc>
          <w:tcPr>
            <w:tcW w:w="1718" w:type="dxa"/>
          </w:tcPr>
          <w:p w14:paraId="10AB0505" w14:textId="22EBF8FD" w:rsidR="60900106" w:rsidRDefault="6090010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5B924CEF"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5A0DF434"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97F21C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1070721" w14:textId="77777777" w:rsidR="7A0FED79" w:rsidRDefault="7A0FED79" w:rsidP="7A0FED79">
            <w:pPr>
              <w:pStyle w:val="nrpsTableheader"/>
              <w:rPr>
                <w:rFonts w:asciiTheme="minorHAnsi" w:hAnsiTheme="minorHAnsi" w:cstheme="minorBidi"/>
                <w:b w:val="0"/>
                <w:color w:val="auto"/>
                <w:sz w:val="22"/>
                <w:szCs w:val="22"/>
              </w:rPr>
            </w:pPr>
          </w:p>
        </w:tc>
      </w:tr>
      <w:tr w:rsidR="7A0FED79" w14:paraId="3FF1CDCD" w14:textId="77777777" w:rsidTr="11705DB1">
        <w:trPr>
          <w:trHeight w:val="317"/>
        </w:trPr>
        <w:tc>
          <w:tcPr>
            <w:tcW w:w="3126" w:type="dxa"/>
          </w:tcPr>
          <w:p w14:paraId="128489DF" w14:textId="3CD6A5EC" w:rsidR="60900106" w:rsidRDefault="60900106"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DistanceFromBank_m</w:t>
            </w:r>
            <w:proofErr w:type="spellEnd"/>
          </w:p>
        </w:tc>
        <w:tc>
          <w:tcPr>
            <w:tcW w:w="2251" w:type="dxa"/>
          </w:tcPr>
          <w:p w14:paraId="194126B1" w14:textId="41269540" w:rsidR="60900106" w:rsidRDefault="6090010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 xml:space="preserve">Distance from </w:t>
            </w:r>
            <w:r w:rsidR="552EF659" w:rsidRPr="7A0FED79">
              <w:rPr>
                <w:rFonts w:asciiTheme="minorHAnsi" w:hAnsiTheme="minorHAnsi" w:cstheme="minorBidi"/>
                <w:b w:val="0"/>
                <w:color w:val="auto"/>
                <w:sz w:val="22"/>
                <w:szCs w:val="22"/>
              </w:rPr>
              <w:t>bank</w:t>
            </w:r>
          </w:p>
        </w:tc>
        <w:tc>
          <w:tcPr>
            <w:tcW w:w="1718" w:type="dxa"/>
          </w:tcPr>
          <w:p w14:paraId="3A2622F5" w14:textId="4B586467" w:rsidR="552EF659" w:rsidRDefault="552EF65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26749803" w14:textId="45F662B5" w:rsidR="4F4C9217" w:rsidRDefault="4F4C921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m</w:t>
            </w:r>
          </w:p>
        </w:tc>
        <w:tc>
          <w:tcPr>
            <w:tcW w:w="1692" w:type="dxa"/>
          </w:tcPr>
          <w:p w14:paraId="6D7805AD"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8A42BDF" w14:textId="03102CB3" w:rsidR="0BA3934E" w:rsidRDefault="0BA3934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12033C93" w14:textId="08DF25D3" w:rsidR="0BA3934E" w:rsidRDefault="0BA3934E"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5B1E3DBF" w14:textId="77777777" w:rsidTr="11705DB1">
        <w:trPr>
          <w:trHeight w:val="317"/>
        </w:trPr>
        <w:tc>
          <w:tcPr>
            <w:tcW w:w="3126" w:type="dxa"/>
          </w:tcPr>
          <w:p w14:paraId="4E88F0C8" w14:textId="4E1E2DB8" w:rsidR="60900106" w:rsidRDefault="60900106"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Depth_cm</w:t>
            </w:r>
            <w:proofErr w:type="spellEnd"/>
          </w:p>
        </w:tc>
        <w:tc>
          <w:tcPr>
            <w:tcW w:w="2251" w:type="dxa"/>
          </w:tcPr>
          <w:p w14:paraId="2DE481BB" w14:textId="6270B13F" w:rsidR="59025B54" w:rsidRDefault="59025B5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Depth</w:t>
            </w:r>
          </w:p>
        </w:tc>
        <w:tc>
          <w:tcPr>
            <w:tcW w:w="1718" w:type="dxa"/>
          </w:tcPr>
          <w:p w14:paraId="37B1F162" w14:textId="6447A8AD" w:rsidR="59025B54" w:rsidRDefault="59025B5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56CE1283" w14:textId="4DB1DC2A" w:rsidR="1DE3A258" w:rsidRDefault="1DE3A258"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cm</w:t>
            </w:r>
          </w:p>
        </w:tc>
        <w:tc>
          <w:tcPr>
            <w:tcW w:w="1692" w:type="dxa"/>
          </w:tcPr>
          <w:p w14:paraId="46DA5818"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ED15179" w14:textId="03102CB3"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215B7AFF" w14:textId="08DF25D3"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7A2755C4" w14:textId="77777777" w:rsidTr="11705DB1">
        <w:trPr>
          <w:trHeight w:val="317"/>
        </w:trPr>
        <w:tc>
          <w:tcPr>
            <w:tcW w:w="3126" w:type="dxa"/>
          </w:tcPr>
          <w:p w14:paraId="6883D8D1" w14:textId="46FC1BE8" w:rsidR="60900106" w:rsidRDefault="60900106"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Velocity_ms</w:t>
            </w:r>
            <w:proofErr w:type="spellEnd"/>
          </w:p>
        </w:tc>
        <w:tc>
          <w:tcPr>
            <w:tcW w:w="2251" w:type="dxa"/>
          </w:tcPr>
          <w:p w14:paraId="25E5C4AC" w14:textId="760F73B8" w:rsidR="767F3AD9" w:rsidRDefault="767F3AD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Velocity</w:t>
            </w:r>
          </w:p>
        </w:tc>
        <w:tc>
          <w:tcPr>
            <w:tcW w:w="1718" w:type="dxa"/>
          </w:tcPr>
          <w:p w14:paraId="00ED3BED" w14:textId="6516C0BD" w:rsidR="767F3AD9" w:rsidRDefault="767F3AD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75BB7F94" w14:textId="1C745721" w:rsidR="767F3AD9" w:rsidRDefault="767F3AD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m/sec</w:t>
            </w:r>
          </w:p>
        </w:tc>
        <w:tc>
          <w:tcPr>
            <w:tcW w:w="1692" w:type="dxa"/>
          </w:tcPr>
          <w:p w14:paraId="25094A38" w14:textId="28BCDDD9" w:rsidR="7A0FED79" w:rsidRDefault="7A0FED79" w:rsidP="7A0FED79">
            <w:pPr>
              <w:pStyle w:val="nrpsTableheader"/>
              <w:rPr>
                <w:rFonts w:asciiTheme="minorHAnsi" w:hAnsiTheme="minorHAnsi" w:cstheme="minorBidi"/>
                <w:b w:val="0"/>
                <w:color w:val="auto"/>
                <w:sz w:val="22"/>
                <w:szCs w:val="22"/>
              </w:rPr>
            </w:pPr>
          </w:p>
        </w:tc>
        <w:tc>
          <w:tcPr>
            <w:tcW w:w="1695" w:type="dxa"/>
          </w:tcPr>
          <w:p w14:paraId="28D6BDB1" w14:textId="03102CB3"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-999</w:t>
            </w:r>
          </w:p>
        </w:tc>
        <w:tc>
          <w:tcPr>
            <w:tcW w:w="1695" w:type="dxa"/>
          </w:tcPr>
          <w:p w14:paraId="1FF121A5" w14:textId="08DF25D3"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No observation</w:t>
            </w:r>
          </w:p>
        </w:tc>
      </w:tr>
      <w:tr w:rsidR="7A0FED79" w14:paraId="19448F77" w14:textId="77777777" w:rsidTr="11705DB1">
        <w:trPr>
          <w:trHeight w:val="317"/>
        </w:trPr>
        <w:tc>
          <w:tcPr>
            <w:tcW w:w="3126" w:type="dxa"/>
          </w:tcPr>
          <w:p w14:paraId="57CED8E2" w14:textId="2F6D0CD5" w:rsidR="60900106" w:rsidRDefault="6090010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Comments</w:t>
            </w:r>
          </w:p>
        </w:tc>
        <w:tc>
          <w:tcPr>
            <w:tcW w:w="2251" w:type="dxa"/>
          </w:tcPr>
          <w:p w14:paraId="0FF09F42" w14:textId="2EAE2E27" w:rsidR="6625C4B4" w:rsidRDefault="6625C4B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Comments</w:t>
            </w:r>
          </w:p>
        </w:tc>
        <w:tc>
          <w:tcPr>
            <w:tcW w:w="1718" w:type="dxa"/>
          </w:tcPr>
          <w:p w14:paraId="62B5CD9C" w14:textId="597495E4" w:rsidR="6625C4B4" w:rsidRDefault="6625C4B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62494E60" w14:textId="54365E57" w:rsidR="7A0FED79" w:rsidRDefault="7A0FED79" w:rsidP="7A0FED79">
            <w:pPr>
              <w:pStyle w:val="nrpsTableheader"/>
              <w:rPr>
                <w:rFonts w:asciiTheme="minorHAnsi" w:hAnsiTheme="minorHAnsi" w:cstheme="minorBidi"/>
                <w:b w:val="0"/>
                <w:color w:val="auto"/>
                <w:sz w:val="22"/>
                <w:szCs w:val="22"/>
              </w:rPr>
            </w:pPr>
          </w:p>
        </w:tc>
        <w:tc>
          <w:tcPr>
            <w:tcW w:w="1692" w:type="dxa"/>
          </w:tcPr>
          <w:p w14:paraId="229C378A" w14:textId="68BF34E4" w:rsidR="37F42A5C" w:rsidRDefault="37F42A5C"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 xml:space="preserve"> </w:t>
            </w:r>
          </w:p>
        </w:tc>
        <w:tc>
          <w:tcPr>
            <w:tcW w:w="1695" w:type="dxa"/>
          </w:tcPr>
          <w:p w14:paraId="59F2C7F0" w14:textId="4DA8D5E7" w:rsidR="7A0FED79" w:rsidRDefault="7A0FED79" w:rsidP="7A0FED79">
            <w:pPr>
              <w:pStyle w:val="nrpsTableheader"/>
              <w:rPr>
                <w:rFonts w:asciiTheme="minorHAnsi" w:hAnsiTheme="minorHAnsi" w:cstheme="minorBidi"/>
                <w:b w:val="0"/>
                <w:color w:val="auto"/>
                <w:sz w:val="22"/>
                <w:szCs w:val="22"/>
              </w:rPr>
            </w:pPr>
          </w:p>
        </w:tc>
        <w:tc>
          <w:tcPr>
            <w:tcW w:w="1695" w:type="dxa"/>
          </w:tcPr>
          <w:p w14:paraId="41934355" w14:textId="71BDF72C" w:rsidR="7A0FED79" w:rsidRDefault="7A0FED79" w:rsidP="7A0FED79">
            <w:pPr>
              <w:pStyle w:val="nrpsTableheader"/>
              <w:rPr>
                <w:rFonts w:asciiTheme="minorHAnsi" w:hAnsiTheme="minorHAnsi" w:cstheme="minorBidi"/>
                <w:b w:val="0"/>
                <w:color w:val="auto"/>
                <w:sz w:val="22"/>
                <w:szCs w:val="22"/>
              </w:rPr>
            </w:pPr>
          </w:p>
        </w:tc>
      </w:tr>
    </w:tbl>
    <w:p w14:paraId="055FCA58" w14:textId="4CF4878B" w:rsidR="7A0FED79" w:rsidRDefault="7A0FED79"/>
    <w:p w14:paraId="392B122A" w14:textId="58985E73" w:rsidR="15736DEF" w:rsidRDefault="15736DEF" w:rsidP="7A0FED79">
      <w:pPr>
        <w:pStyle w:val="nrpsHeading1"/>
        <w:rPr>
          <w:rFonts w:asciiTheme="minorHAnsi" w:hAnsiTheme="minorHAnsi" w:cstheme="minorBidi"/>
          <w:sz w:val="36"/>
          <w:szCs w:val="36"/>
        </w:rPr>
      </w:pPr>
      <w:r w:rsidRPr="7A0FED79">
        <w:rPr>
          <w:rFonts w:asciiTheme="minorHAnsi" w:hAnsiTheme="minorHAnsi" w:cstheme="minorBidi"/>
          <w:sz w:val="36"/>
          <w:szCs w:val="36"/>
        </w:rPr>
        <w:t>Data Table(s)</w:t>
      </w:r>
    </w:p>
    <w:p w14:paraId="47293AD9" w14:textId="10B5A66E" w:rsidR="15736DEF" w:rsidRDefault="15736DEF"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6A5213C7" w14:textId="25009053" w:rsidR="15736DEF" w:rsidRDefault="15736DEF"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Column Name</w:t>
      </w:r>
      <w:r w:rsidRPr="7A0FED79">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7C8588EF" w14:textId="77777777" w:rsidR="15736DEF" w:rsidRDefault="15736DEF"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Description</w:t>
      </w:r>
      <w:r w:rsidRPr="7A0FED79">
        <w:rPr>
          <w:rFonts w:asciiTheme="minorHAnsi" w:hAnsiTheme="minorHAnsi" w:cstheme="minorBidi"/>
        </w:rPr>
        <w:t>: Please give a specific definition of the column name. This can be lengthy.</w:t>
      </w:r>
      <w:r w:rsidRPr="7A0FED79">
        <w:rPr>
          <w:rFonts w:asciiTheme="minorHAnsi" w:hAnsiTheme="minorHAnsi" w:cstheme="minorBidi"/>
          <w:b/>
          <w:bCs/>
        </w:rPr>
        <w:t xml:space="preserve"> </w:t>
      </w:r>
    </w:p>
    <w:p w14:paraId="40369392" w14:textId="17042167" w:rsidR="15736DEF" w:rsidRDefault="15736DEF"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Class:</w:t>
      </w:r>
      <w:r w:rsidRPr="7A0FED79">
        <w:rPr>
          <w:rFonts w:asciiTheme="minorHAnsi" w:hAnsiTheme="minorHAnsi" w:cstheme="minorBidi"/>
        </w:rPr>
        <w:t xml:space="preserve"> Column class. Valid options are </w:t>
      </w:r>
      <w:r w:rsidRPr="7A0FED79">
        <w:rPr>
          <w:rFonts w:asciiTheme="minorHAnsi" w:hAnsiTheme="minorHAnsi" w:cstheme="minorBidi"/>
          <w:b/>
          <w:bCs/>
        </w:rPr>
        <w:t>numeric</w:t>
      </w:r>
      <w:r w:rsidRPr="7A0FED79">
        <w:rPr>
          <w:rFonts w:asciiTheme="minorHAnsi" w:hAnsiTheme="minorHAnsi" w:cstheme="minorBidi"/>
        </w:rPr>
        <w:t xml:space="preserve">, </w:t>
      </w:r>
      <w:r w:rsidRPr="7A0FED79">
        <w:rPr>
          <w:rFonts w:asciiTheme="minorHAnsi" w:hAnsiTheme="minorHAnsi" w:cstheme="minorBidi"/>
          <w:b/>
          <w:bCs/>
        </w:rPr>
        <w:t>categorical</w:t>
      </w:r>
      <w:r w:rsidRPr="7A0FED79">
        <w:rPr>
          <w:rFonts w:asciiTheme="minorHAnsi" w:hAnsiTheme="minorHAnsi" w:cstheme="minorBidi"/>
        </w:rPr>
        <w:t xml:space="preserve">, </w:t>
      </w:r>
      <w:r w:rsidRPr="7A0FED79">
        <w:rPr>
          <w:rFonts w:asciiTheme="minorHAnsi" w:hAnsiTheme="minorHAnsi" w:cstheme="minorBidi"/>
          <w:b/>
          <w:bCs/>
        </w:rPr>
        <w:t>character</w:t>
      </w:r>
      <w:r w:rsidRPr="7A0FED79">
        <w:rPr>
          <w:rFonts w:asciiTheme="minorHAnsi" w:hAnsiTheme="minorHAnsi" w:cstheme="minorBidi"/>
        </w:rPr>
        <w:t xml:space="preserve">, and </w:t>
      </w:r>
      <w:r w:rsidRPr="7A0FED79">
        <w:rPr>
          <w:rFonts w:asciiTheme="minorHAnsi" w:hAnsiTheme="minorHAnsi" w:cstheme="minorBidi"/>
          <w:b/>
          <w:bCs/>
        </w:rPr>
        <w:t>date</w:t>
      </w:r>
      <w:r w:rsidRPr="7A0FED79">
        <w:rPr>
          <w:rFonts w:asciiTheme="minorHAnsi" w:hAnsiTheme="minorHAnsi" w:cstheme="minorBidi"/>
        </w:rPr>
        <w:t>.</w:t>
      </w:r>
    </w:p>
    <w:p w14:paraId="24F11ECB" w14:textId="1359AFC6" w:rsidR="15736DEF" w:rsidRDefault="15736DEF"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Unit:</w:t>
      </w:r>
      <w:r w:rsidRPr="7A0FED79">
        <w:rPr>
          <w:rFonts w:asciiTheme="minorHAnsi" w:hAnsiTheme="minorHAnsi" w:cstheme="minorBidi"/>
        </w:rPr>
        <w:t xml:space="preserve"> Identify units for all numeric variables. Please avoid special characters and describe units in this pattern: e.g., </w:t>
      </w:r>
      <w:proofErr w:type="spellStart"/>
      <w:r w:rsidRPr="7A0FED79">
        <w:rPr>
          <w:rFonts w:asciiTheme="minorHAnsi" w:hAnsiTheme="minorHAnsi" w:cstheme="minorBidi"/>
        </w:rPr>
        <w:t>microSiemenPerCentimeter</w:t>
      </w:r>
      <w:proofErr w:type="spellEnd"/>
      <w:r w:rsidRPr="7A0FED79">
        <w:rPr>
          <w:rFonts w:asciiTheme="minorHAnsi" w:hAnsiTheme="minorHAnsi" w:cstheme="minorBidi"/>
        </w:rPr>
        <w:t xml:space="preserve">, </w:t>
      </w:r>
      <w:proofErr w:type="spellStart"/>
      <w:r w:rsidRPr="7A0FED79">
        <w:rPr>
          <w:rFonts w:asciiTheme="minorHAnsi" w:hAnsiTheme="minorHAnsi" w:cstheme="minorBidi"/>
        </w:rPr>
        <w:t>microgramPerLiter</w:t>
      </w:r>
      <w:proofErr w:type="spellEnd"/>
      <w:r w:rsidRPr="7A0FED79">
        <w:rPr>
          <w:rFonts w:asciiTheme="minorHAnsi" w:hAnsiTheme="minorHAnsi" w:cstheme="minorBidi"/>
        </w:rPr>
        <w:t xml:space="preserve">, </w:t>
      </w:r>
      <w:proofErr w:type="spellStart"/>
      <w:r w:rsidRPr="7A0FED79">
        <w:rPr>
          <w:rFonts w:asciiTheme="minorHAnsi" w:hAnsiTheme="minorHAnsi" w:cstheme="minorBidi"/>
        </w:rPr>
        <w:t>absorptionPerMolePerCentimeter</w:t>
      </w:r>
      <w:proofErr w:type="spellEnd"/>
    </w:p>
    <w:p w14:paraId="093E8C5F" w14:textId="5720EE70" w:rsidR="15736DEF" w:rsidRDefault="15736DEF"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Date Time Format</w:t>
      </w:r>
      <w:r w:rsidRPr="7A0FED79">
        <w:rPr>
          <w:rFonts w:asciiTheme="minorHAnsi" w:hAnsiTheme="minorHAnsi" w:cstheme="minorBidi"/>
        </w:rPr>
        <w:t>: Please tell us exactly how the date and time is formatted: e.g. mm/dd/</w:t>
      </w:r>
      <w:proofErr w:type="spellStart"/>
      <w:r w:rsidRPr="7A0FED79">
        <w:rPr>
          <w:rFonts w:asciiTheme="minorHAnsi" w:hAnsiTheme="minorHAnsi" w:cstheme="minorBidi"/>
        </w:rPr>
        <w:t>yyyy</w:t>
      </w:r>
      <w:proofErr w:type="spellEnd"/>
      <w:r w:rsidRPr="7A0FED79">
        <w:rPr>
          <w:rFonts w:asciiTheme="minorHAnsi" w:hAnsiTheme="minorHAnsi" w:cstheme="minorBidi"/>
        </w:rPr>
        <w:t xml:space="preserve"> </w:t>
      </w:r>
      <w:proofErr w:type="spellStart"/>
      <w:r w:rsidRPr="7A0FED79">
        <w:rPr>
          <w:rFonts w:asciiTheme="minorHAnsi" w:hAnsiTheme="minorHAnsi" w:cstheme="minorBidi"/>
        </w:rPr>
        <w:t>hh:mm:ss</w:t>
      </w:r>
      <w:proofErr w:type="spellEnd"/>
      <w:r w:rsidRPr="7A0FED79">
        <w:rPr>
          <w:rFonts w:asciiTheme="minorHAnsi" w:hAnsiTheme="minorHAnsi" w:cstheme="minorBidi"/>
        </w:rPr>
        <w:t xml:space="preserve"> plus the time zone and </w:t>
      </w:r>
      <w:proofErr w:type="gramStart"/>
      <w:r w:rsidRPr="7A0FED79">
        <w:rPr>
          <w:rFonts w:asciiTheme="minorHAnsi" w:hAnsiTheme="minorHAnsi" w:cstheme="minorBidi"/>
        </w:rPr>
        <w:t>whether or not</w:t>
      </w:r>
      <w:proofErr w:type="gramEnd"/>
      <w:r w:rsidRPr="7A0FED79">
        <w:rPr>
          <w:rFonts w:asciiTheme="minorHAnsi" w:hAnsiTheme="minorHAnsi" w:cstheme="minorBidi"/>
        </w:rPr>
        <w:t xml:space="preserve"> daylight savings was observed. ISO 8601 date format of YYYY-MM-DD or YYYY-MM-DD </w:t>
      </w:r>
      <w:proofErr w:type="spellStart"/>
      <w:r w:rsidRPr="7A0FED79">
        <w:rPr>
          <w:rFonts w:asciiTheme="minorHAnsi" w:hAnsiTheme="minorHAnsi" w:cstheme="minorBidi"/>
        </w:rPr>
        <w:t>hh:mm:ss</w:t>
      </w:r>
      <w:proofErr w:type="spellEnd"/>
      <w:r w:rsidRPr="7A0FED79">
        <w:rPr>
          <w:rFonts w:asciiTheme="minorHAnsi" w:hAnsiTheme="minorHAnsi" w:cstheme="minorBidi"/>
        </w:rPr>
        <w:t xml:space="preserve"> is preferred.</w:t>
      </w:r>
    </w:p>
    <w:p w14:paraId="5361F55A" w14:textId="61094EA3" w:rsidR="15736DEF" w:rsidRDefault="15736DEF"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Missing Value Code</w:t>
      </w:r>
      <w:r w:rsidRPr="7A0FED79">
        <w:rPr>
          <w:rFonts w:asciiTheme="minorHAnsi" w:hAnsiTheme="minorHAnsi" w:cstheme="minorBidi"/>
        </w:rPr>
        <w:t>:</w:t>
      </w:r>
      <w:commentRangeStart w:id="5"/>
      <w:r w:rsidRPr="7A0FED79">
        <w:rPr>
          <w:rFonts w:asciiTheme="minorHAnsi" w:hAnsiTheme="minorHAnsi" w:cstheme="minorBidi"/>
        </w:rPr>
        <w:t xml:space="preserve"> If a code for ‘no data’ is used, please specify: e.g., -99999</w:t>
      </w:r>
      <w:commentRangeEnd w:id="5"/>
      <w:r>
        <w:rPr>
          <w:rStyle w:val="CommentReference"/>
        </w:rPr>
        <w:commentReference w:id="5"/>
      </w:r>
    </w:p>
    <w:p w14:paraId="5626C4EC" w14:textId="3CD304BB" w:rsidR="15736DEF" w:rsidRDefault="15736DEF" w:rsidP="7A0FED79">
      <w:pPr>
        <w:pStyle w:val="nrpsNormal"/>
        <w:numPr>
          <w:ilvl w:val="0"/>
          <w:numId w:val="30"/>
        </w:numPr>
        <w:spacing w:after="0"/>
        <w:rPr>
          <w:rFonts w:asciiTheme="minorHAnsi" w:hAnsiTheme="minorHAnsi" w:cstheme="minorBidi"/>
        </w:rPr>
      </w:pPr>
      <w:r w:rsidRPr="7A0FED79">
        <w:rPr>
          <w:rFonts w:asciiTheme="minorHAnsi" w:hAnsiTheme="minorHAnsi" w:cstheme="minorBidi"/>
          <w:b/>
          <w:bCs/>
        </w:rPr>
        <w:t>Missing Value Code Explanation</w:t>
      </w:r>
      <w:r w:rsidRPr="7A0FED79">
        <w:rPr>
          <w:rFonts w:asciiTheme="minorHAnsi" w:hAnsiTheme="minorHAnsi" w:cstheme="minorBidi"/>
        </w:rPr>
        <w:t>: Definition of missing value code.</w:t>
      </w:r>
    </w:p>
    <w:p w14:paraId="57EBFAA3" w14:textId="77777777" w:rsidR="7A0FED79" w:rsidRDefault="7A0FED79" w:rsidP="7A0FED79">
      <w:pPr>
        <w:pStyle w:val="nrpsNormal"/>
        <w:spacing w:after="0"/>
        <w:rPr>
          <w:rFonts w:asciiTheme="minorHAnsi" w:hAnsiTheme="minorHAnsi" w:cstheme="minorBidi"/>
        </w:rPr>
      </w:pPr>
    </w:p>
    <w:p w14:paraId="51A4D4F2" w14:textId="1E8CB1F7" w:rsidR="15736DEF" w:rsidRDefault="15736DEF" w:rsidP="7A0FED79">
      <w:pPr>
        <w:pStyle w:val="nrpsNormal"/>
        <w:rPr>
          <w:rFonts w:asciiTheme="minorHAnsi" w:hAnsiTheme="minorHAnsi" w:cstheme="minorBidi"/>
        </w:rPr>
      </w:pPr>
      <w:r w:rsidRPr="7A0FED79">
        <w:rPr>
          <w:rFonts w:asciiTheme="minorHAnsi" w:hAnsiTheme="minorHAnsi" w:cstheme="minorBidi"/>
          <w:b/>
          <w:bCs/>
        </w:rPr>
        <w:t>Table name:</w:t>
      </w:r>
      <w:r w:rsidRPr="7A0FED79">
        <w:rPr>
          <w:rFonts w:asciiTheme="minorHAnsi" w:hAnsiTheme="minorHAnsi" w:cstheme="minorBidi"/>
        </w:rPr>
        <w:t xml:space="preserve"> </w:t>
      </w:r>
      <w:r w:rsidR="233F0970" w:rsidRPr="7A0FED79">
        <w:rPr>
          <w:rFonts w:asciiTheme="minorHAnsi" w:hAnsiTheme="minorHAnsi" w:cstheme="minorBidi"/>
        </w:rPr>
        <w:t>DischargeGaugeInfo.csv</w:t>
      </w:r>
    </w:p>
    <w:p w14:paraId="12B3121B" w14:textId="7FD06C2E" w:rsidR="15736DEF" w:rsidRDefault="15736DEF" w:rsidP="7A0FED79">
      <w:pPr>
        <w:pStyle w:val="nrpsNormal"/>
        <w:rPr>
          <w:rFonts w:asciiTheme="minorHAnsi" w:hAnsiTheme="minorHAnsi" w:cstheme="minorBidi"/>
        </w:rPr>
      </w:pPr>
      <w:r w:rsidRPr="7A0FED79">
        <w:rPr>
          <w:rFonts w:asciiTheme="minorHAnsi" w:hAnsiTheme="minorHAnsi" w:cstheme="minorBidi"/>
          <w:b/>
          <w:bCs/>
          <w:lang w:val="fr-FR"/>
        </w:rPr>
        <w:t>Table description:</w:t>
      </w:r>
      <w:r w:rsidRPr="7A0FED79">
        <w:rPr>
          <w:rFonts w:asciiTheme="minorHAnsi" w:hAnsiTheme="minorHAnsi" w:cstheme="minorBidi"/>
        </w:rPr>
        <w:t xml:space="preserve"> </w:t>
      </w:r>
      <w:r w:rsidR="6E6C8DAC" w:rsidRPr="7A0FED79">
        <w:rPr>
          <w:rFonts w:asciiTheme="minorHAnsi" w:hAnsiTheme="minorHAnsi" w:cstheme="minorBidi"/>
        </w:rPr>
        <w:t>River discharge rates from USGS gauge stations</w:t>
      </w:r>
    </w:p>
    <w:tbl>
      <w:tblPr>
        <w:tblStyle w:val="NPS1"/>
        <w:tblW w:w="0" w:type="auto"/>
        <w:tblLook w:val="04A0" w:firstRow="1" w:lastRow="0" w:firstColumn="1" w:lastColumn="0" w:noHBand="0" w:noVBand="1"/>
      </w:tblPr>
      <w:tblGrid>
        <w:gridCol w:w="2728"/>
        <w:gridCol w:w="2649"/>
        <w:gridCol w:w="1718"/>
        <w:gridCol w:w="2213"/>
        <w:gridCol w:w="1692"/>
        <w:gridCol w:w="1695"/>
        <w:gridCol w:w="1695"/>
      </w:tblGrid>
      <w:tr w:rsidR="7A0FED79" w14:paraId="6F043D2D"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2728" w:type="dxa"/>
          </w:tcPr>
          <w:p w14:paraId="651B87E3"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2649" w:type="dxa"/>
          </w:tcPr>
          <w:p w14:paraId="3208C1E5"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718" w:type="dxa"/>
          </w:tcPr>
          <w:p w14:paraId="53BF223B"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2213" w:type="dxa"/>
          </w:tcPr>
          <w:p w14:paraId="39934C43"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14BEC87B"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5BDD70D8"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53A89CBD"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43A7111C" w14:textId="77777777" w:rsidTr="11705DB1">
        <w:trPr>
          <w:trHeight w:val="303"/>
        </w:trPr>
        <w:tc>
          <w:tcPr>
            <w:tcW w:w="2728" w:type="dxa"/>
          </w:tcPr>
          <w:p w14:paraId="2E4DD7C1" w14:textId="2FA72B4D" w:rsidR="609DA8AE" w:rsidRDefault="609DA8AE"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lastRenderedPageBreak/>
              <w:t>ParkName</w:t>
            </w:r>
            <w:proofErr w:type="spellEnd"/>
          </w:p>
        </w:tc>
        <w:tc>
          <w:tcPr>
            <w:tcW w:w="2649" w:type="dxa"/>
          </w:tcPr>
          <w:p w14:paraId="6591D94A" w14:textId="4D5BA617"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 name</w:t>
            </w:r>
          </w:p>
        </w:tc>
        <w:tc>
          <w:tcPr>
            <w:tcW w:w="1718" w:type="dxa"/>
          </w:tcPr>
          <w:p w14:paraId="687C3014" w14:textId="1A172C7C" w:rsidR="04A0F987" w:rsidRDefault="04A0F98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06674405" w14:textId="4F22945B" w:rsidR="7A0FED79" w:rsidRDefault="7A0FED79" w:rsidP="7A0FED79">
            <w:pPr>
              <w:pStyle w:val="nrpsTableheader"/>
              <w:rPr>
                <w:rFonts w:asciiTheme="minorHAnsi" w:hAnsiTheme="minorHAnsi" w:cstheme="minorBidi"/>
                <w:b w:val="0"/>
                <w:color w:val="auto"/>
                <w:sz w:val="22"/>
                <w:szCs w:val="22"/>
              </w:rPr>
            </w:pPr>
          </w:p>
        </w:tc>
        <w:tc>
          <w:tcPr>
            <w:tcW w:w="1692" w:type="dxa"/>
          </w:tcPr>
          <w:p w14:paraId="43FC8638"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CFEE9BF" w14:textId="49EA64DF" w:rsidR="7A0FED79" w:rsidRDefault="7A0FED79" w:rsidP="7A0FED79">
            <w:pPr>
              <w:pStyle w:val="nrpsTableheader"/>
              <w:rPr>
                <w:rFonts w:asciiTheme="minorHAnsi" w:hAnsiTheme="minorHAnsi" w:cstheme="minorBidi"/>
                <w:b w:val="0"/>
                <w:color w:val="auto"/>
                <w:sz w:val="22"/>
                <w:szCs w:val="22"/>
              </w:rPr>
            </w:pPr>
          </w:p>
        </w:tc>
        <w:tc>
          <w:tcPr>
            <w:tcW w:w="1695" w:type="dxa"/>
          </w:tcPr>
          <w:p w14:paraId="36FD2E36" w14:textId="68D5134C" w:rsidR="7A0FED79" w:rsidRDefault="7A0FED79" w:rsidP="7A0FED79">
            <w:pPr>
              <w:pStyle w:val="nrpsTableheader"/>
              <w:rPr>
                <w:rFonts w:asciiTheme="minorHAnsi" w:hAnsiTheme="minorHAnsi" w:cstheme="minorBidi"/>
                <w:b w:val="0"/>
                <w:color w:val="auto"/>
                <w:sz w:val="22"/>
                <w:szCs w:val="22"/>
              </w:rPr>
            </w:pPr>
          </w:p>
        </w:tc>
      </w:tr>
      <w:tr w:rsidR="7A0FED79" w14:paraId="0EF80A22" w14:textId="77777777" w:rsidTr="11705DB1">
        <w:trPr>
          <w:trHeight w:val="303"/>
        </w:trPr>
        <w:tc>
          <w:tcPr>
            <w:tcW w:w="2728" w:type="dxa"/>
          </w:tcPr>
          <w:p w14:paraId="7362DDC5" w14:textId="4E8C8DE6" w:rsidR="609DA8AE" w:rsidRDefault="609DA8AE"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ParkCode</w:t>
            </w:r>
            <w:proofErr w:type="spellEnd"/>
          </w:p>
        </w:tc>
        <w:tc>
          <w:tcPr>
            <w:tcW w:w="2649" w:type="dxa"/>
          </w:tcPr>
          <w:p w14:paraId="01CE7ED1" w14:textId="20291A3A"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Park unit code</w:t>
            </w:r>
          </w:p>
        </w:tc>
        <w:tc>
          <w:tcPr>
            <w:tcW w:w="1718" w:type="dxa"/>
          </w:tcPr>
          <w:p w14:paraId="329CF4E5" w14:textId="3B10CEBE" w:rsidR="702E2DAB" w:rsidRDefault="702E2DA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499DF10D" w14:textId="0E540469" w:rsidR="7A0FED79" w:rsidRDefault="7A0FED79" w:rsidP="7A0FED79">
            <w:pPr>
              <w:pStyle w:val="nrpsTableheader"/>
              <w:rPr>
                <w:rFonts w:asciiTheme="minorHAnsi" w:hAnsiTheme="minorHAnsi" w:cstheme="minorBidi"/>
                <w:b w:val="0"/>
                <w:color w:val="auto"/>
                <w:sz w:val="22"/>
                <w:szCs w:val="22"/>
              </w:rPr>
            </w:pPr>
          </w:p>
        </w:tc>
        <w:tc>
          <w:tcPr>
            <w:tcW w:w="1692" w:type="dxa"/>
          </w:tcPr>
          <w:p w14:paraId="73379350"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39B53EF"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782D508D" w14:textId="77777777" w:rsidR="7A0FED79" w:rsidRDefault="7A0FED79" w:rsidP="7A0FED79">
            <w:pPr>
              <w:pStyle w:val="nrpsTableheader"/>
              <w:rPr>
                <w:rFonts w:asciiTheme="minorHAnsi" w:hAnsiTheme="minorHAnsi" w:cstheme="minorBidi"/>
                <w:b w:val="0"/>
                <w:color w:val="auto"/>
                <w:sz w:val="22"/>
                <w:szCs w:val="22"/>
              </w:rPr>
            </w:pPr>
          </w:p>
        </w:tc>
      </w:tr>
      <w:tr w:rsidR="7A0FED79" w14:paraId="794A958A" w14:textId="77777777" w:rsidTr="11705DB1">
        <w:trPr>
          <w:trHeight w:val="303"/>
        </w:trPr>
        <w:tc>
          <w:tcPr>
            <w:tcW w:w="2728" w:type="dxa"/>
          </w:tcPr>
          <w:p w14:paraId="1C18A4C8" w14:textId="24A7271F" w:rsidR="609DA8AE" w:rsidRDefault="609DA8AE"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LocationID</w:t>
            </w:r>
            <w:proofErr w:type="spellEnd"/>
          </w:p>
        </w:tc>
        <w:tc>
          <w:tcPr>
            <w:tcW w:w="2649" w:type="dxa"/>
          </w:tcPr>
          <w:p w14:paraId="409B4A5A" w14:textId="59525B49"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Foreign key for location</w:t>
            </w:r>
          </w:p>
        </w:tc>
        <w:tc>
          <w:tcPr>
            <w:tcW w:w="1718" w:type="dxa"/>
          </w:tcPr>
          <w:p w14:paraId="09ED59C9" w14:textId="01726D63" w:rsidR="40826D3F" w:rsidRDefault="40826D3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4EB0BDB6" w14:textId="735A2419" w:rsidR="7A0FED79" w:rsidRDefault="7A0FED79" w:rsidP="7A0FED79">
            <w:pPr>
              <w:pStyle w:val="nrpsTableheader"/>
              <w:rPr>
                <w:rFonts w:asciiTheme="minorHAnsi" w:hAnsiTheme="minorHAnsi" w:cstheme="minorBidi"/>
                <w:b w:val="0"/>
                <w:color w:val="auto"/>
                <w:sz w:val="22"/>
                <w:szCs w:val="22"/>
              </w:rPr>
            </w:pPr>
          </w:p>
        </w:tc>
        <w:tc>
          <w:tcPr>
            <w:tcW w:w="1692" w:type="dxa"/>
          </w:tcPr>
          <w:p w14:paraId="538EDE4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3AF3EF2" w14:textId="7D50F870" w:rsidR="7A0FED79" w:rsidRDefault="7A0FED79" w:rsidP="7A0FED79">
            <w:pPr>
              <w:pStyle w:val="nrpsTableheader"/>
              <w:rPr>
                <w:rFonts w:asciiTheme="minorHAnsi" w:hAnsiTheme="minorHAnsi" w:cstheme="minorBidi"/>
                <w:b w:val="0"/>
                <w:color w:val="auto"/>
                <w:sz w:val="22"/>
                <w:szCs w:val="22"/>
              </w:rPr>
            </w:pPr>
          </w:p>
        </w:tc>
        <w:tc>
          <w:tcPr>
            <w:tcW w:w="1695" w:type="dxa"/>
          </w:tcPr>
          <w:p w14:paraId="302016FB" w14:textId="77777777" w:rsidR="7A0FED79" w:rsidRDefault="7A0FED79" w:rsidP="7A0FED79">
            <w:pPr>
              <w:pStyle w:val="nrpsTableheader"/>
              <w:rPr>
                <w:rFonts w:asciiTheme="minorHAnsi" w:hAnsiTheme="minorHAnsi" w:cstheme="minorBidi"/>
                <w:b w:val="0"/>
                <w:color w:val="auto"/>
                <w:sz w:val="22"/>
                <w:szCs w:val="22"/>
              </w:rPr>
            </w:pPr>
          </w:p>
        </w:tc>
      </w:tr>
      <w:tr w:rsidR="7A0FED79" w14:paraId="3E0D7318" w14:textId="77777777" w:rsidTr="11705DB1">
        <w:trPr>
          <w:trHeight w:val="310"/>
        </w:trPr>
        <w:tc>
          <w:tcPr>
            <w:tcW w:w="2728" w:type="dxa"/>
          </w:tcPr>
          <w:p w14:paraId="3B3640AD" w14:textId="00CCDE67" w:rsidR="609DA8AE" w:rsidRDefault="609DA8AE"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PeriodID</w:t>
            </w:r>
            <w:proofErr w:type="spellEnd"/>
          </w:p>
        </w:tc>
        <w:tc>
          <w:tcPr>
            <w:tcW w:w="2649" w:type="dxa"/>
          </w:tcPr>
          <w:p w14:paraId="377560C9" w14:textId="02DA9E8F" w:rsidR="7A0FED79" w:rsidRDefault="7A0FED7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Foreign key for sampling season</w:t>
            </w:r>
          </w:p>
        </w:tc>
        <w:tc>
          <w:tcPr>
            <w:tcW w:w="1718" w:type="dxa"/>
          </w:tcPr>
          <w:p w14:paraId="61B0CFF3" w14:textId="456BE941" w:rsidR="3CDF4854" w:rsidRDefault="3CDF4854"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 xml:space="preserve"> </w:t>
            </w:r>
            <w:r w:rsidR="3B7AB569" w:rsidRPr="7A0FED79">
              <w:rPr>
                <w:rFonts w:asciiTheme="minorHAnsi" w:hAnsiTheme="minorHAnsi" w:cstheme="minorBidi"/>
                <w:b w:val="0"/>
                <w:color w:val="auto"/>
                <w:sz w:val="22"/>
                <w:szCs w:val="22"/>
              </w:rPr>
              <w:t>character</w:t>
            </w:r>
          </w:p>
        </w:tc>
        <w:tc>
          <w:tcPr>
            <w:tcW w:w="2213" w:type="dxa"/>
          </w:tcPr>
          <w:p w14:paraId="6B763718" w14:textId="1853B3C6" w:rsidR="7A0FED79" w:rsidRDefault="7A0FED79" w:rsidP="7A0FED79">
            <w:pPr>
              <w:pStyle w:val="nrpsTableheader"/>
              <w:rPr>
                <w:rFonts w:asciiTheme="minorHAnsi" w:hAnsiTheme="minorHAnsi" w:cstheme="minorBidi"/>
                <w:b w:val="0"/>
                <w:color w:val="auto"/>
                <w:sz w:val="22"/>
                <w:szCs w:val="22"/>
              </w:rPr>
            </w:pPr>
          </w:p>
        </w:tc>
        <w:tc>
          <w:tcPr>
            <w:tcW w:w="1692" w:type="dxa"/>
          </w:tcPr>
          <w:p w14:paraId="714983E6"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18B8BAC"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284324F6" w14:textId="77777777" w:rsidR="7A0FED79" w:rsidRDefault="7A0FED79" w:rsidP="7A0FED79">
            <w:pPr>
              <w:pStyle w:val="nrpsTableheader"/>
              <w:rPr>
                <w:rFonts w:asciiTheme="minorHAnsi" w:hAnsiTheme="minorHAnsi" w:cstheme="minorBidi"/>
                <w:b w:val="0"/>
                <w:color w:val="auto"/>
                <w:sz w:val="22"/>
                <w:szCs w:val="22"/>
              </w:rPr>
            </w:pPr>
          </w:p>
        </w:tc>
      </w:tr>
      <w:tr w:rsidR="7A0FED79" w14:paraId="3139F719" w14:textId="77777777" w:rsidTr="11705DB1">
        <w:trPr>
          <w:trHeight w:val="317"/>
        </w:trPr>
        <w:tc>
          <w:tcPr>
            <w:tcW w:w="2728" w:type="dxa"/>
          </w:tcPr>
          <w:p w14:paraId="03EB984D" w14:textId="7589EEA5" w:rsidR="609DA8AE" w:rsidRDefault="609DA8AE"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EventID</w:t>
            </w:r>
            <w:proofErr w:type="spellEnd"/>
          </w:p>
        </w:tc>
        <w:tc>
          <w:tcPr>
            <w:tcW w:w="2649" w:type="dxa"/>
          </w:tcPr>
          <w:p w14:paraId="2749D44E" w14:textId="3C06B37E" w:rsidR="7A0FED79" w:rsidRDefault="7A0FED79"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Foreign key for sampling </w:t>
            </w:r>
            <w:r w:rsidR="683B40F5" w:rsidRPr="11705DB1">
              <w:rPr>
                <w:rFonts w:asciiTheme="minorHAnsi" w:hAnsiTheme="minorHAnsi" w:cstheme="minorBidi"/>
                <w:b w:val="0"/>
                <w:color w:val="auto"/>
                <w:sz w:val="22"/>
                <w:szCs w:val="22"/>
              </w:rPr>
              <w:t>visit</w:t>
            </w:r>
          </w:p>
        </w:tc>
        <w:tc>
          <w:tcPr>
            <w:tcW w:w="1718" w:type="dxa"/>
          </w:tcPr>
          <w:p w14:paraId="648A6294" w14:textId="13EB0EB4" w:rsidR="5A6D9947" w:rsidRDefault="5A6D994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561DD66D" w14:textId="73AE642A" w:rsidR="7A0FED79" w:rsidRDefault="7A0FED79" w:rsidP="7A0FED79">
            <w:pPr>
              <w:pStyle w:val="nrpsTableheader"/>
              <w:rPr>
                <w:rFonts w:asciiTheme="minorHAnsi" w:hAnsiTheme="minorHAnsi" w:cstheme="minorBidi"/>
                <w:b w:val="0"/>
                <w:color w:val="auto"/>
                <w:sz w:val="22"/>
                <w:szCs w:val="22"/>
              </w:rPr>
            </w:pPr>
          </w:p>
        </w:tc>
        <w:tc>
          <w:tcPr>
            <w:tcW w:w="1692" w:type="dxa"/>
          </w:tcPr>
          <w:p w14:paraId="2973F4B8"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ECA72B3" w14:textId="1442DA20" w:rsidR="7A0FED79" w:rsidRDefault="7A0FED79" w:rsidP="7A0FED79">
            <w:pPr>
              <w:pStyle w:val="nrpsTableheader"/>
              <w:rPr>
                <w:rFonts w:asciiTheme="minorHAnsi" w:hAnsiTheme="minorHAnsi" w:cstheme="minorBidi"/>
                <w:b w:val="0"/>
                <w:color w:val="auto"/>
                <w:sz w:val="22"/>
                <w:szCs w:val="22"/>
              </w:rPr>
            </w:pPr>
          </w:p>
        </w:tc>
        <w:tc>
          <w:tcPr>
            <w:tcW w:w="1695" w:type="dxa"/>
          </w:tcPr>
          <w:p w14:paraId="50E2B1AA" w14:textId="77777777" w:rsidR="7A0FED79" w:rsidRDefault="7A0FED79" w:rsidP="7A0FED79">
            <w:pPr>
              <w:pStyle w:val="nrpsTableheader"/>
              <w:rPr>
                <w:rFonts w:asciiTheme="minorHAnsi" w:hAnsiTheme="minorHAnsi" w:cstheme="minorBidi"/>
                <w:b w:val="0"/>
                <w:color w:val="auto"/>
                <w:sz w:val="22"/>
                <w:szCs w:val="22"/>
              </w:rPr>
            </w:pPr>
          </w:p>
        </w:tc>
      </w:tr>
      <w:tr w:rsidR="7A0FED79" w14:paraId="09F99757" w14:textId="77777777" w:rsidTr="11705DB1">
        <w:trPr>
          <w:trHeight w:val="317"/>
        </w:trPr>
        <w:tc>
          <w:tcPr>
            <w:tcW w:w="2728" w:type="dxa"/>
          </w:tcPr>
          <w:p w14:paraId="67757EC6" w14:textId="04C1242F" w:rsidR="609DA8AE" w:rsidRDefault="609DA8AE"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ChannelType</w:t>
            </w:r>
            <w:proofErr w:type="spellEnd"/>
          </w:p>
        </w:tc>
        <w:tc>
          <w:tcPr>
            <w:tcW w:w="2649" w:type="dxa"/>
          </w:tcPr>
          <w:p w14:paraId="10D27B2D" w14:textId="64440387" w:rsidR="72E46348" w:rsidRDefault="72E46348"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 xml:space="preserve">Channel type </w:t>
            </w:r>
          </w:p>
        </w:tc>
        <w:tc>
          <w:tcPr>
            <w:tcW w:w="1718" w:type="dxa"/>
          </w:tcPr>
          <w:p w14:paraId="1FB70D6F" w14:textId="0C84DF67" w:rsidR="796953D9" w:rsidRDefault="796953D9"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0DF737A4"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18985BBD"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ED1BC54"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96E309A" w14:textId="77777777" w:rsidR="7A0FED79" w:rsidRDefault="7A0FED79" w:rsidP="7A0FED79">
            <w:pPr>
              <w:pStyle w:val="nrpsTableheader"/>
              <w:rPr>
                <w:rFonts w:asciiTheme="minorHAnsi" w:hAnsiTheme="minorHAnsi" w:cstheme="minorBidi"/>
                <w:b w:val="0"/>
                <w:color w:val="auto"/>
                <w:sz w:val="22"/>
                <w:szCs w:val="22"/>
              </w:rPr>
            </w:pPr>
          </w:p>
        </w:tc>
      </w:tr>
      <w:tr w:rsidR="7A0FED79" w14:paraId="0859F3FD" w14:textId="77777777" w:rsidTr="11705DB1">
        <w:trPr>
          <w:trHeight w:val="317"/>
        </w:trPr>
        <w:tc>
          <w:tcPr>
            <w:tcW w:w="2728" w:type="dxa"/>
          </w:tcPr>
          <w:p w14:paraId="779F5030" w14:textId="2B263EF1" w:rsidR="609DA8AE" w:rsidRDefault="609DA8AE"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ChannelTypeDescr</w:t>
            </w:r>
            <w:proofErr w:type="spellEnd"/>
          </w:p>
        </w:tc>
        <w:tc>
          <w:tcPr>
            <w:tcW w:w="2649" w:type="dxa"/>
          </w:tcPr>
          <w:p w14:paraId="1FE9647C" w14:textId="6BBFAB90" w:rsidR="3676E967" w:rsidRDefault="3676E96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Channel type description</w:t>
            </w:r>
          </w:p>
        </w:tc>
        <w:tc>
          <w:tcPr>
            <w:tcW w:w="1718" w:type="dxa"/>
          </w:tcPr>
          <w:p w14:paraId="39451532" w14:textId="2FBCE718" w:rsidR="24C6B6B2" w:rsidRDefault="24C6B6B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029A6BD4"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0CC58D67"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0162AE4"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E9624E4" w14:textId="77777777" w:rsidR="7A0FED79" w:rsidRDefault="7A0FED79" w:rsidP="7A0FED79">
            <w:pPr>
              <w:pStyle w:val="nrpsTableheader"/>
              <w:rPr>
                <w:rFonts w:asciiTheme="minorHAnsi" w:hAnsiTheme="minorHAnsi" w:cstheme="minorBidi"/>
                <w:b w:val="0"/>
                <w:color w:val="auto"/>
                <w:sz w:val="22"/>
                <w:szCs w:val="22"/>
              </w:rPr>
            </w:pPr>
          </w:p>
        </w:tc>
      </w:tr>
      <w:tr w:rsidR="7A0FED79" w14:paraId="584C18A6" w14:textId="77777777" w:rsidTr="11705DB1">
        <w:trPr>
          <w:trHeight w:val="317"/>
        </w:trPr>
        <w:tc>
          <w:tcPr>
            <w:tcW w:w="2728" w:type="dxa"/>
          </w:tcPr>
          <w:p w14:paraId="07855D69" w14:textId="0ADB341E" w:rsidR="609DA8AE" w:rsidRDefault="609DA8AE"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GaugeSiteNo</w:t>
            </w:r>
            <w:proofErr w:type="spellEnd"/>
          </w:p>
        </w:tc>
        <w:tc>
          <w:tcPr>
            <w:tcW w:w="2649" w:type="dxa"/>
          </w:tcPr>
          <w:p w14:paraId="296B0437" w14:textId="4545608D" w:rsidR="164F56AB" w:rsidRDefault="164F56A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Guage site identifier</w:t>
            </w:r>
          </w:p>
        </w:tc>
        <w:tc>
          <w:tcPr>
            <w:tcW w:w="1718" w:type="dxa"/>
          </w:tcPr>
          <w:p w14:paraId="089E8BE8" w14:textId="5FE967B3" w:rsidR="74B834CB" w:rsidRDefault="74B834CB"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2CA4DAB0"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665DC2F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237264F"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185AD0F" w14:textId="77777777" w:rsidR="7A0FED79" w:rsidRDefault="7A0FED79" w:rsidP="7A0FED79">
            <w:pPr>
              <w:pStyle w:val="nrpsTableheader"/>
              <w:rPr>
                <w:rFonts w:asciiTheme="minorHAnsi" w:hAnsiTheme="minorHAnsi" w:cstheme="minorBidi"/>
                <w:b w:val="0"/>
                <w:color w:val="auto"/>
                <w:sz w:val="22"/>
                <w:szCs w:val="22"/>
              </w:rPr>
            </w:pPr>
          </w:p>
        </w:tc>
      </w:tr>
      <w:tr w:rsidR="7A0FED79" w14:paraId="628AA491" w14:textId="77777777" w:rsidTr="11705DB1">
        <w:trPr>
          <w:trHeight w:val="317"/>
        </w:trPr>
        <w:tc>
          <w:tcPr>
            <w:tcW w:w="2728" w:type="dxa"/>
          </w:tcPr>
          <w:p w14:paraId="3AA56D86" w14:textId="033940DB" w:rsidR="609DA8AE" w:rsidRDefault="609DA8AE"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StreamName</w:t>
            </w:r>
            <w:proofErr w:type="spellEnd"/>
          </w:p>
        </w:tc>
        <w:tc>
          <w:tcPr>
            <w:tcW w:w="2649" w:type="dxa"/>
          </w:tcPr>
          <w:p w14:paraId="607707DF" w14:textId="3AAAFDCC" w:rsidR="5D0FD3F7" w:rsidRDefault="5D0FD3F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River or stream name</w:t>
            </w:r>
          </w:p>
        </w:tc>
        <w:tc>
          <w:tcPr>
            <w:tcW w:w="1718" w:type="dxa"/>
          </w:tcPr>
          <w:p w14:paraId="2D6C687C" w14:textId="290F8BEC" w:rsidR="6B360FE7" w:rsidRDefault="6B360FE7"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16A0BB3F"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66A30E0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475B47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57C1659" w14:textId="77777777" w:rsidR="7A0FED79" w:rsidRDefault="7A0FED79" w:rsidP="7A0FED79">
            <w:pPr>
              <w:pStyle w:val="nrpsTableheader"/>
              <w:rPr>
                <w:rFonts w:asciiTheme="minorHAnsi" w:hAnsiTheme="minorHAnsi" w:cstheme="minorBidi"/>
                <w:b w:val="0"/>
                <w:color w:val="auto"/>
                <w:sz w:val="22"/>
                <w:szCs w:val="22"/>
              </w:rPr>
            </w:pPr>
          </w:p>
        </w:tc>
      </w:tr>
      <w:tr w:rsidR="7A0FED79" w14:paraId="34489AC0" w14:textId="77777777" w:rsidTr="11705DB1">
        <w:trPr>
          <w:trHeight w:val="317"/>
        </w:trPr>
        <w:tc>
          <w:tcPr>
            <w:tcW w:w="2728" w:type="dxa"/>
          </w:tcPr>
          <w:p w14:paraId="3CFB2A13" w14:textId="45567BE7" w:rsidR="6A1B5462" w:rsidRDefault="6A1B5462"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GaugeLocation</w:t>
            </w:r>
            <w:proofErr w:type="spellEnd"/>
          </w:p>
        </w:tc>
        <w:tc>
          <w:tcPr>
            <w:tcW w:w="2649" w:type="dxa"/>
          </w:tcPr>
          <w:p w14:paraId="3557D5CB" w14:textId="6B15D370" w:rsidR="73661116" w:rsidRDefault="7366111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Gauge location description</w:t>
            </w:r>
          </w:p>
        </w:tc>
        <w:tc>
          <w:tcPr>
            <w:tcW w:w="1718" w:type="dxa"/>
          </w:tcPr>
          <w:p w14:paraId="5AF3B4AD" w14:textId="69C6AB8F" w:rsidR="2111E0DF" w:rsidRDefault="2111E0DF"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58D2E9DE" w14:textId="6B837447" w:rsidR="7A0FED79" w:rsidRDefault="7A0FED79" w:rsidP="7A0FED79">
            <w:pPr>
              <w:pStyle w:val="nrpsTableheader"/>
              <w:rPr>
                <w:rFonts w:asciiTheme="minorHAnsi" w:hAnsiTheme="minorHAnsi" w:cstheme="minorBidi"/>
                <w:b w:val="0"/>
                <w:color w:val="auto"/>
                <w:sz w:val="22"/>
                <w:szCs w:val="22"/>
              </w:rPr>
            </w:pPr>
          </w:p>
        </w:tc>
        <w:tc>
          <w:tcPr>
            <w:tcW w:w="1692" w:type="dxa"/>
          </w:tcPr>
          <w:p w14:paraId="106D7054" w14:textId="7B39A272" w:rsidR="7A0FED79" w:rsidRDefault="7A0FED79" w:rsidP="7A0FED79">
            <w:pPr>
              <w:pStyle w:val="nrpsTableheader"/>
              <w:rPr>
                <w:rFonts w:asciiTheme="minorHAnsi" w:hAnsiTheme="minorHAnsi" w:cstheme="minorBidi"/>
                <w:b w:val="0"/>
                <w:color w:val="auto"/>
                <w:sz w:val="22"/>
                <w:szCs w:val="22"/>
              </w:rPr>
            </w:pPr>
          </w:p>
        </w:tc>
        <w:tc>
          <w:tcPr>
            <w:tcW w:w="1695" w:type="dxa"/>
          </w:tcPr>
          <w:p w14:paraId="2D77D901" w14:textId="4FF80268" w:rsidR="7A0FED79" w:rsidRDefault="7A0FED79" w:rsidP="7A0FED79">
            <w:pPr>
              <w:pStyle w:val="nrpsTableheader"/>
              <w:rPr>
                <w:rFonts w:asciiTheme="minorHAnsi" w:hAnsiTheme="minorHAnsi" w:cstheme="minorBidi"/>
                <w:b w:val="0"/>
                <w:color w:val="auto"/>
                <w:sz w:val="22"/>
                <w:szCs w:val="22"/>
              </w:rPr>
            </w:pPr>
          </w:p>
        </w:tc>
        <w:tc>
          <w:tcPr>
            <w:tcW w:w="1695" w:type="dxa"/>
          </w:tcPr>
          <w:p w14:paraId="665CF6A7" w14:textId="73D020DF" w:rsidR="7A0FED79" w:rsidRDefault="7A0FED79" w:rsidP="7A0FED79">
            <w:pPr>
              <w:pStyle w:val="nrpsTableheader"/>
              <w:rPr>
                <w:rFonts w:asciiTheme="minorHAnsi" w:hAnsiTheme="minorHAnsi" w:cstheme="minorBidi"/>
                <w:b w:val="0"/>
                <w:color w:val="auto"/>
                <w:sz w:val="22"/>
                <w:szCs w:val="22"/>
              </w:rPr>
            </w:pPr>
          </w:p>
        </w:tc>
      </w:tr>
      <w:tr w:rsidR="7A0FED79" w14:paraId="5A357038" w14:textId="77777777" w:rsidTr="11705DB1">
        <w:trPr>
          <w:trHeight w:val="317"/>
        </w:trPr>
        <w:tc>
          <w:tcPr>
            <w:tcW w:w="2728" w:type="dxa"/>
          </w:tcPr>
          <w:p w14:paraId="31C4C3C6" w14:textId="3D0499CE" w:rsidR="6A1B5462" w:rsidRDefault="6A1B5462"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GaugeStationSource</w:t>
            </w:r>
            <w:proofErr w:type="spellEnd"/>
          </w:p>
        </w:tc>
        <w:tc>
          <w:tcPr>
            <w:tcW w:w="2649" w:type="dxa"/>
          </w:tcPr>
          <w:p w14:paraId="0AE424F4" w14:textId="154C4E0D" w:rsidR="0AD3D5A6" w:rsidRDefault="0AD3D5A6"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Gauge station owner</w:t>
            </w:r>
          </w:p>
        </w:tc>
        <w:tc>
          <w:tcPr>
            <w:tcW w:w="1718" w:type="dxa"/>
          </w:tcPr>
          <w:p w14:paraId="70B077CB" w14:textId="13535EE2" w:rsidR="2279FBE0" w:rsidRDefault="2279FBE0"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5BB765F5" w14:textId="477C9ECC" w:rsidR="7A0FED79" w:rsidRDefault="7A0FED79" w:rsidP="7A0FED79">
            <w:pPr>
              <w:pStyle w:val="nrpsTableheader"/>
              <w:rPr>
                <w:rFonts w:asciiTheme="minorHAnsi" w:hAnsiTheme="minorHAnsi" w:cstheme="minorBidi"/>
                <w:b w:val="0"/>
                <w:color w:val="auto"/>
                <w:sz w:val="22"/>
                <w:szCs w:val="22"/>
              </w:rPr>
            </w:pPr>
          </w:p>
        </w:tc>
        <w:tc>
          <w:tcPr>
            <w:tcW w:w="1692" w:type="dxa"/>
          </w:tcPr>
          <w:p w14:paraId="3D1C3E57" w14:textId="0DCA4CC4" w:rsidR="7A0FED79" w:rsidRDefault="7A0FED79" w:rsidP="7A0FED79">
            <w:pPr>
              <w:pStyle w:val="nrpsTableheader"/>
              <w:rPr>
                <w:rFonts w:asciiTheme="minorHAnsi" w:hAnsiTheme="minorHAnsi" w:cstheme="minorBidi"/>
                <w:b w:val="0"/>
                <w:color w:val="auto"/>
                <w:sz w:val="22"/>
                <w:szCs w:val="22"/>
              </w:rPr>
            </w:pPr>
          </w:p>
        </w:tc>
        <w:tc>
          <w:tcPr>
            <w:tcW w:w="1695" w:type="dxa"/>
          </w:tcPr>
          <w:p w14:paraId="6B15D1A0" w14:textId="3AD042CF" w:rsidR="7A0FED79" w:rsidRDefault="7A0FED79" w:rsidP="7A0FED79">
            <w:pPr>
              <w:pStyle w:val="nrpsTableheader"/>
              <w:rPr>
                <w:rFonts w:asciiTheme="minorHAnsi" w:hAnsiTheme="minorHAnsi" w:cstheme="minorBidi"/>
                <w:b w:val="0"/>
                <w:color w:val="auto"/>
                <w:sz w:val="22"/>
                <w:szCs w:val="22"/>
              </w:rPr>
            </w:pPr>
          </w:p>
        </w:tc>
        <w:tc>
          <w:tcPr>
            <w:tcW w:w="1695" w:type="dxa"/>
          </w:tcPr>
          <w:p w14:paraId="1EDCAAD3" w14:textId="05777CAE" w:rsidR="7A0FED79" w:rsidRDefault="7A0FED79" w:rsidP="7A0FED79">
            <w:pPr>
              <w:pStyle w:val="nrpsTableheader"/>
              <w:rPr>
                <w:rFonts w:asciiTheme="minorHAnsi" w:hAnsiTheme="minorHAnsi" w:cstheme="minorBidi"/>
                <w:b w:val="0"/>
                <w:color w:val="auto"/>
                <w:sz w:val="22"/>
                <w:szCs w:val="22"/>
              </w:rPr>
            </w:pPr>
          </w:p>
        </w:tc>
      </w:tr>
      <w:tr w:rsidR="7A0FED79" w14:paraId="1744128B" w14:textId="77777777" w:rsidTr="11705DB1">
        <w:trPr>
          <w:trHeight w:val="317"/>
        </w:trPr>
        <w:tc>
          <w:tcPr>
            <w:tcW w:w="2728" w:type="dxa"/>
          </w:tcPr>
          <w:p w14:paraId="7F147400" w14:textId="0BFD0A39" w:rsidR="6A1B5462" w:rsidRDefault="6A1B5462" w:rsidP="7A0FED79">
            <w:pPr>
              <w:pStyle w:val="nrpsTableheader"/>
              <w:rPr>
                <w:rFonts w:asciiTheme="minorHAnsi" w:hAnsiTheme="minorHAnsi" w:cstheme="minorBidi"/>
                <w:b w:val="0"/>
                <w:color w:val="auto"/>
                <w:sz w:val="22"/>
                <w:szCs w:val="22"/>
              </w:rPr>
            </w:pPr>
            <w:proofErr w:type="spellStart"/>
            <w:r w:rsidRPr="7A0FED79">
              <w:rPr>
                <w:rFonts w:asciiTheme="minorHAnsi" w:hAnsiTheme="minorHAnsi" w:cstheme="minorBidi"/>
                <w:b w:val="0"/>
                <w:color w:val="auto"/>
                <w:sz w:val="22"/>
                <w:szCs w:val="22"/>
              </w:rPr>
              <w:t>Discharge_cms</w:t>
            </w:r>
            <w:proofErr w:type="spellEnd"/>
          </w:p>
        </w:tc>
        <w:tc>
          <w:tcPr>
            <w:tcW w:w="2649" w:type="dxa"/>
          </w:tcPr>
          <w:p w14:paraId="7289A4A3" w14:textId="78816D5E" w:rsidR="46720D5D" w:rsidRDefault="46720D5D"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Discharge rate</w:t>
            </w:r>
          </w:p>
        </w:tc>
        <w:tc>
          <w:tcPr>
            <w:tcW w:w="1718" w:type="dxa"/>
          </w:tcPr>
          <w:p w14:paraId="0C0C2566" w14:textId="6A5D2D58" w:rsidR="23C654EA" w:rsidRDefault="23C654EA"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numeric</w:t>
            </w:r>
          </w:p>
        </w:tc>
        <w:tc>
          <w:tcPr>
            <w:tcW w:w="2213" w:type="dxa"/>
          </w:tcPr>
          <w:p w14:paraId="726061F0" w14:textId="484BCFFB" w:rsidR="23C654EA" w:rsidRDefault="23C654EA"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Cm / sec</w:t>
            </w:r>
          </w:p>
        </w:tc>
        <w:tc>
          <w:tcPr>
            <w:tcW w:w="1692" w:type="dxa"/>
          </w:tcPr>
          <w:p w14:paraId="2A21D6FF" w14:textId="4AAC0A9A" w:rsidR="7A0FED79" w:rsidRDefault="7A0FED79" w:rsidP="7A0FED79">
            <w:pPr>
              <w:pStyle w:val="nrpsTableheader"/>
              <w:rPr>
                <w:rFonts w:asciiTheme="minorHAnsi" w:hAnsiTheme="minorHAnsi" w:cstheme="minorBidi"/>
                <w:b w:val="0"/>
                <w:color w:val="auto"/>
                <w:sz w:val="22"/>
                <w:szCs w:val="22"/>
              </w:rPr>
            </w:pPr>
          </w:p>
        </w:tc>
        <w:tc>
          <w:tcPr>
            <w:tcW w:w="1695" w:type="dxa"/>
          </w:tcPr>
          <w:p w14:paraId="5D304A16" w14:textId="18107BB4" w:rsidR="7A0FED79" w:rsidRDefault="7A0FED79" w:rsidP="7A0FED79">
            <w:pPr>
              <w:pStyle w:val="nrpsTableheader"/>
              <w:rPr>
                <w:rFonts w:asciiTheme="minorHAnsi" w:hAnsiTheme="minorHAnsi" w:cstheme="minorBidi"/>
                <w:b w:val="0"/>
                <w:color w:val="auto"/>
                <w:sz w:val="22"/>
                <w:szCs w:val="22"/>
              </w:rPr>
            </w:pPr>
          </w:p>
        </w:tc>
        <w:tc>
          <w:tcPr>
            <w:tcW w:w="1695" w:type="dxa"/>
          </w:tcPr>
          <w:p w14:paraId="496B3347" w14:textId="7A165683" w:rsidR="7A0FED79" w:rsidRDefault="7A0FED79" w:rsidP="7A0FED79">
            <w:pPr>
              <w:pStyle w:val="nrpsTableheader"/>
              <w:rPr>
                <w:rFonts w:asciiTheme="minorHAnsi" w:hAnsiTheme="minorHAnsi" w:cstheme="minorBidi"/>
                <w:b w:val="0"/>
                <w:color w:val="auto"/>
                <w:sz w:val="22"/>
                <w:szCs w:val="22"/>
              </w:rPr>
            </w:pPr>
          </w:p>
        </w:tc>
      </w:tr>
      <w:tr w:rsidR="7A0FED79" w14:paraId="1D4B0BA2" w14:textId="77777777" w:rsidTr="11705DB1">
        <w:trPr>
          <w:trHeight w:val="317"/>
        </w:trPr>
        <w:tc>
          <w:tcPr>
            <w:tcW w:w="2728" w:type="dxa"/>
          </w:tcPr>
          <w:p w14:paraId="6FF4698F" w14:textId="54AE360E" w:rsidR="6A1B5462" w:rsidRDefault="6A1B5462"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Comments</w:t>
            </w:r>
          </w:p>
        </w:tc>
        <w:tc>
          <w:tcPr>
            <w:tcW w:w="2649" w:type="dxa"/>
          </w:tcPr>
          <w:p w14:paraId="367EA93D" w14:textId="092C156E" w:rsidR="57878641" w:rsidRDefault="57878641"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Comments</w:t>
            </w:r>
          </w:p>
        </w:tc>
        <w:tc>
          <w:tcPr>
            <w:tcW w:w="1718" w:type="dxa"/>
          </w:tcPr>
          <w:p w14:paraId="640CB3E1" w14:textId="2AA58845" w:rsidR="00ACEBA0" w:rsidRDefault="00ACEBA0" w:rsidP="7A0FED79">
            <w:pPr>
              <w:pStyle w:val="nrpsTableheader"/>
              <w:rPr>
                <w:rFonts w:asciiTheme="minorHAnsi" w:hAnsiTheme="minorHAnsi" w:cstheme="minorBidi"/>
                <w:b w:val="0"/>
                <w:color w:val="auto"/>
                <w:sz w:val="22"/>
                <w:szCs w:val="22"/>
              </w:rPr>
            </w:pPr>
            <w:r w:rsidRPr="7A0FED79">
              <w:rPr>
                <w:rFonts w:asciiTheme="minorHAnsi" w:hAnsiTheme="minorHAnsi" w:cstheme="minorBidi"/>
                <w:b w:val="0"/>
                <w:color w:val="auto"/>
                <w:sz w:val="22"/>
                <w:szCs w:val="22"/>
              </w:rPr>
              <w:t>character</w:t>
            </w:r>
          </w:p>
        </w:tc>
        <w:tc>
          <w:tcPr>
            <w:tcW w:w="2213" w:type="dxa"/>
          </w:tcPr>
          <w:p w14:paraId="37DC67E0" w14:textId="49682037" w:rsidR="7A0FED79" w:rsidRDefault="7A0FED79" w:rsidP="7A0FED79">
            <w:pPr>
              <w:pStyle w:val="nrpsTableheader"/>
              <w:rPr>
                <w:rFonts w:asciiTheme="minorHAnsi" w:hAnsiTheme="minorHAnsi" w:cstheme="minorBidi"/>
                <w:b w:val="0"/>
                <w:color w:val="auto"/>
                <w:sz w:val="22"/>
                <w:szCs w:val="22"/>
              </w:rPr>
            </w:pPr>
          </w:p>
        </w:tc>
        <w:tc>
          <w:tcPr>
            <w:tcW w:w="1692" w:type="dxa"/>
          </w:tcPr>
          <w:p w14:paraId="1C5AB663" w14:textId="61387032" w:rsidR="7A0FED79" w:rsidRDefault="7A0FED79" w:rsidP="7A0FED79">
            <w:pPr>
              <w:pStyle w:val="nrpsTableheader"/>
              <w:rPr>
                <w:rFonts w:asciiTheme="minorHAnsi" w:hAnsiTheme="minorHAnsi" w:cstheme="minorBidi"/>
                <w:b w:val="0"/>
                <w:color w:val="auto"/>
                <w:sz w:val="22"/>
                <w:szCs w:val="22"/>
              </w:rPr>
            </w:pPr>
          </w:p>
        </w:tc>
        <w:tc>
          <w:tcPr>
            <w:tcW w:w="1695" w:type="dxa"/>
          </w:tcPr>
          <w:p w14:paraId="5DE8779B" w14:textId="69A4F08A" w:rsidR="7A0FED79" w:rsidRDefault="7A0FED79" w:rsidP="7A0FED79">
            <w:pPr>
              <w:pStyle w:val="nrpsTableheader"/>
              <w:rPr>
                <w:rFonts w:asciiTheme="minorHAnsi" w:hAnsiTheme="minorHAnsi" w:cstheme="minorBidi"/>
                <w:b w:val="0"/>
                <w:color w:val="auto"/>
                <w:sz w:val="22"/>
                <w:szCs w:val="22"/>
              </w:rPr>
            </w:pPr>
          </w:p>
        </w:tc>
        <w:tc>
          <w:tcPr>
            <w:tcW w:w="1695" w:type="dxa"/>
          </w:tcPr>
          <w:p w14:paraId="3507A572" w14:textId="310C19C1" w:rsidR="7A0FED79" w:rsidRDefault="7A0FED79" w:rsidP="7A0FED79">
            <w:pPr>
              <w:pStyle w:val="nrpsTableheader"/>
              <w:rPr>
                <w:rFonts w:asciiTheme="minorHAnsi" w:hAnsiTheme="minorHAnsi" w:cstheme="minorBidi"/>
                <w:b w:val="0"/>
                <w:color w:val="auto"/>
                <w:sz w:val="22"/>
                <w:szCs w:val="22"/>
              </w:rPr>
            </w:pPr>
          </w:p>
        </w:tc>
      </w:tr>
    </w:tbl>
    <w:p w14:paraId="3D9B4DE8" w14:textId="6F997A39" w:rsidR="7FF7F821" w:rsidRDefault="7FF7F821" w:rsidP="7A0FED79">
      <w:pPr>
        <w:pStyle w:val="nrpsNormal"/>
        <w:rPr>
          <w:rFonts w:asciiTheme="minorHAnsi" w:hAnsiTheme="minorHAnsi" w:cstheme="minorBidi"/>
        </w:rPr>
      </w:pPr>
      <w:r w:rsidRPr="7A0FED79">
        <w:rPr>
          <w:rFonts w:asciiTheme="minorHAnsi" w:hAnsiTheme="minorHAnsi" w:cstheme="minorBidi"/>
        </w:rPr>
        <w:t>(Copy this table to document more than one data table.)</w:t>
      </w:r>
    </w:p>
    <w:p w14:paraId="4D188689" w14:textId="3A731297" w:rsidR="7A0FED79" w:rsidRDefault="7A0FED79" w:rsidP="7A0FED79">
      <w:pPr>
        <w:pStyle w:val="nrpsNormal"/>
        <w:rPr>
          <w:rFonts w:asciiTheme="minorHAnsi" w:hAnsiTheme="minorHAnsi" w:cstheme="minorBidi"/>
        </w:rPr>
      </w:pPr>
    </w:p>
    <w:p w14:paraId="000C2DE6" w14:textId="58985E73" w:rsidR="7FF7F821" w:rsidRDefault="7FF7F821" w:rsidP="7A0FED79">
      <w:pPr>
        <w:pStyle w:val="nrpsHeading1"/>
        <w:rPr>
          <w:rFonts w:asciiTheme="minorHAnsi" w:hAnsiTheme="minorHAnsi" w:cstheme="minorBidi"/>
          <w:sz w:val="36"/>
          <w:szCs w:val="36"/>
        </w:rPr>
      </w:pPr>
      <w:r w:rsidRPr="7A0FED79">
        <w:rPr>
          <w:rFonts w:asciiTheme="minorHAnsi" w:hAnsiTheme="minorHAnsi" w:cstheme="minorBidi"/>
          <w:sz w:val="36"/>
          <w:szCs w:val="36"/>
        </w:rPr>
        <w:t>Data Table(s)</w:t>
      </w:r>
    </w:p>
    <w:p w14:paraId="56821DE9" w14:textId="10B5A66E" w:rsidR="7FF7F821" w:rsidRDefault="7FF7F821"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0E6C29C0" w14:textId="25009053" w:rsidR="7FF7F821" w:rsidRDefault="7FF7F821" w:rsidP="7A0FED79">
      <w:pPr>
        <w:pStyle w:val="nrpsNormal"/>
        <w:numPr>
          <w:ilvl w:val="0"/>
          <w:numId w:val="30"/>
        </w:numPr>
        <w:spacing w:after="0"/>
        <w:rPr>
          <w:rFonts w:asciiTheme="minorHAnsi" w:hAnsiTheme="minorHAnsi" w:cstheme="minorBidi"/>
        </w:rPr>
      </w:pPr>
      <w:r w:rsidRPr="5F5A8CD2">
        <w:rPr>
          <w:rFonts w:asciiTheme="minorHAnsi" w:hAnsiTheme="minorHAnsi" w:cstheme="minorBidi"/>
          <w:b/>
          <w:bCs/>
        </w:rPr>
        <w:t>Column Name</w:t>
      </w:r>
      <w:r w:rsidRPr="5F5A8CD2">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0F5D3B23" w14:textId="77777777" w:rsidR="7FF7F821" w:rsidRDefault="7FF7F821" w:rsidP="7A0FED79">
      <w:pPr>
        <w:pStyle w:val="nrpsNormal"/>
        <w:numPr>
          <w:ilvl w:val="0"/>
          <w:numId w:val="30"/>
        </w:numPr>
        <w:spacing w:after="0"/>
        <w:rPr>
          <w:rFonts w:asciiTheme="minorHAnsi" w:hAnsiTheme="minorHAnsi" w:cstheme="minorBidi"/>
        </w:rPr>
      </w:pPr>
      <w:r w:rsidRPr="5F5A8CD2">
        <w:rPr>
          <w:rFonts w:asciiTheme="minorHAnsi" w:hAnsiTheme="minorHAnsi" w:cstheme="minorBidi"/>
          <w:b/>
          <w:bCs/>
        </w:rPr>
        <w:t>Description</w:t>
      </w:r>
      <w:r w:rsidRPr="5F5A8CD2">
        <w:rPr>
          <w:rFonts w:asciiTheme="minorHAnsi" w:hAnsiTheme="minorHAnsi" w:cstheme="minorBidi"/>
        </w:rPr>
        <w:t>: Please give a specific definition of the column name. This can be lengthy.</w:t>
      </w:r>
      <w:r w:rsidRPr="5F5A8CD2">
        <w:rPr>
          <w:rFonts w:asciiTheme="minorHAnsi" w:hAnsiTheme="minorHAnsi" w:cstheme="minorBidi"/>
          <w:b/>
          <w:bCs/>
        </w:rPr>
        <w:t xml:space="preserve"> </w:t>
      </w:r>
    </w:p>
    <w:p w14:paraId="5D7786D8" w14:textId="17042167" w:rsidR="7FF7F821" w:rsidRDefault="7FF7F821" w:rsidP="7A0FED79">
      <w:pPr>
        <w:pStyle w:val="nrpsNormal"/>
        <w:numPr>
          <w:ilvl w:val="0"/>
          <w:numId w:val="30"/>
        </w:numPr>
        <w:spacing w:after="0"/>
        <w:rPr>
          <w:rFonts w:asciiTheme="minorHAnsi" w:hAnsiTheme="minorHAnsi" w:cstheme="minorBidi"/>
        </w:rPr>
      </w:pPr>
      <w:r w:rsidRPr="5F5A8CD2">
        <w:rPr>
          <w:rFonts w:asciiTheme="minorHAnsi" w:hAnsiTheme="minorHAnsi" w:cstheme="minorBidi"/>
          <w:b/>
          <w:bCs/>
        </w:rPr>
        <w:t>Class:</w:t>
      </w:r>
      <w:r w:rsidRPr="5F5A8CD2">
        <w:rPr>
          <w:rFonts w:asciiTheme="minorHAnsi" w:hAnsiTheme="minorHAnsi" w:cstheme="minorBidi"/>
        </w:rPr>
        <w:t xml:space="preserve"> Column class. Valid options are </w:t>
      </w:r>
      <w:r w:rsidRPr="5F5A8CD2">
        <w:rPr>
          <w:rFonts w:asciiTheme="minorHAnsi" w:hAnsiTheme="minorHAnsi" w:cstheme="minorBidi"/>
          <w:b/>
          <w:bCs/>
        </w:rPr>
        <w:t>numeric</w:t>
      </w:r>
      <w:r w:rsidRPr="5F5A8CD2">
        <w:rPr>
          <w:rFonts w:asciiTheme="minorHAnsi" w:hAnsiTheme="minorHAnsi" w:cstheme="minorBidi"/>
        </w:rPr>
        <w:t xml:space="preserve">, </w:t>
      </w:r>
      <w:r w:rsidRPr="5F5A8CD2">
        <w:rPr>
          <w:rFonts w:asciiTheme="minorHAnsi" w:hAnsiTheme="minorHAnsi" w:cstheme="minorBidi"/>
          <w:b/>
          <w:bCs/>
        </w:rPr>
        <w:t>categorical</w:t>
      </w:r>
      <w:r w:rsidRPr="5F5A8CD2">
        <w:rPr>
          <w:rFonts w:asciiTheme="minorHAnsi" w:hAnsiTheme="minorHAnsi" w:cstheme="minorBidi"/>
        </w:rPr>
        <w:t xml:space="preserve">, </w:t>
      </w:r>
      <w:r w:rsidRPr="5F5A8CD2">
        <w:rPr>
          <w:rFonts w:asciiTheme="minorHAnsi" w:hAnsiTheme="minorHAnsi" w:cstheme="minorBidi"/>
          <w:b/>
          <w:bCs/>
        </w:rPr>
        <w:t>character</w:t>
      </w:r>
      <w:r w:rsidRPr="5F5A8CD2">
        <w:rPr>
          <w:rFonts w:asciiTheme="minorHAnsi" w:hAnsiTheme="minorHAnsi" w:cstheme="minorBidi"/>
        </w:rPr>
        <w:t xml:space="preserve">, and </w:t>
      </w:r>
      <w:r w:rsidRPr="5F5A8CD2">
        <w:rPr>
          <w:rFonts w:asciiTheme="minorHAnsi" w:hAnsiTheme="minorHAnsi" w:cstheme="minorBidi"/>
          <w:b/>
          <w:bCs/>
        </w:rPr>
        <w:t>date</w:t>
      </w:r>
      <w:r w:rsidRPr="5F5A8CD2">
        <w:rPr>
          <w:rFonts w:asciiTheme="minorHAnsi" w:hAnsiTheme="minorHAnsi" w:cstheme="minorBidi"/>
        </w:rPr>
        <w:t>.</w:t>
      </w:r>
    </w:p>
    <w:p w14:paraId="6890A9EF" w14:textId="1359AFC6" w:rsidR="7FF7F821" w:rsidRDefault="7FF7F821" w:rsidP="7A0FED79">
      <w:pPr>
        <w:pStyle w:val="nrpsNormal"/>
        <w:numPr>
          <w:ilvl w:val="0"/>
          <w:numId w:val="30"/>
        </w:numPr>
        <w:spacing w:after="0"/>
        <w:rPr>
          <w:rFonts w:asciiTheme="minorHAnsi" w:hAnsiTheme="minorHAnsi" w:cstheme="minorBidi"/>
        </w:rPr>
      </w:pPr>
      <w:r w:rsidRPr="5F5A8CD2">
        <w:rPr>
          <w:rFonts w:asciiTheme="minorHAnsi" w:hAnsiTheme="minorHAnsi" w:cstheme="minorBidi"/>
          <w:b/>
          <w:bCs/>
        </w:rPr>
        <w:t>Unit:</w:t>
      </w:r>
      <w:r w:rsidRPr="5F5A8CD2">
        <w:rPr>
          <w:rFonts w:asciiTheme="minorHAnsi" w:hAnsiTheme="minorHAnsi" w:cstheme="minorBidi"/>
        </w:rPr>
        <w:t xml:space="preserve"> Identify units for all numeric variables. Please avoid special characters and describe units in this pattern: e.g., </w:t>
      </w:r>
      <w:proofErr w:type="spellStart"/>
      <w:r w:rsidRPr="5F5A8CD2">
        <w:rPr>
          <w:rFonts w:asciiTheme="minorHAnsi" w:hAnsiTheme="minorHAnsi" w:cstheme="minorBidi"/>
        </w:rPr>
        <w:t>microSiemenPerCentimeter</w:t>
      </w:r>
      <w:proofErr w:type="spellEnd"/>
      <w:r w:rsidRPr="5F5A8CD2">
        <w:rPr>
          <w:rFonts w:asciiTheme="minorHAnsi" w:hAnsiTheme="minorHAnsi" w:cstheme="minorBidi"/>
        </w:rPr>
        <w:t xml:space="preserve">, </w:t>
      </w:r>
      <w:proofErr w:type="spellStart"/>
      <w:r w:rsidRPr="5F5A8CD2">
        <w:rPr>
          <w:rFonts w:asciiTheme="minorHAnsi" w:hAnsiTheme="minorHAnsi" w:cstheme="minorBidi"/>
        </w:rPr>
        <w:t>microgramPerLiter</w:t>
      </w:r>
      <w:proofErr w:type="spellEnd"/>
      <w:r w:rsidRPr="5F5A8CD2">
        <w:rPr>
          <w:rFonts w:asciiTheme="minorHAnsi" w:hAnsiTheme="minorHAnsi" w:cstheme="minorBidi"/>
        </w:rPr>
        <w:t xml:space="preserve">, </w:t>
      </w:r>
      <w:proofErr w:type="spellStart"/>
      <w:r w:rsidRPr="5F5A8CD2">
        <w:rPr>
          <w:rFonts w:asciiTheme="minorHAnsi" w:hAnsiTheme="minorHAnsi" w:cstheme="minorBidi"/>
        </w:rPr>
        <w:t>absorptionPerMolePerCentimeter</w:t>
      </w:r>
      <w:proofErr w:type="spellEnd"/>
    </w:p>
    <w:p w14:paraId="6E9616F6" w14:textId="5720EE70" w:rsidR="7FF7F821" w:rsidRDefault="7FF7F821" w:rsidP="7A0FED79">
      <w:pPr>
        <w:pStyle w:val="nrpsNormal"/>
        <w:numPr>
          <w:ilvl w:val="0"/>
          <w:numId w:val="30"/>
        </w:numPr>
        <w:spacing w:after="0"/>
        <w:rPr>
          <w:rFonts w:asciiTheme="minorHAnsi" w:hAnsiTheme="minorHAnsi" w:cstheme="minorBidi"/>
        </w:rPr>
      </w:pPr>
      <w:r w:rsidRPr="5F5A8CD2">
        <w:rPr>
          <w:rFonts w:asciiTheme="minorHAnsi" w:hAnsiTheme="minorHAnsi" w:cstheme="minorBidi"/>
          <w:b/>
          <w:bCs/>
        </w:rPr>
        <w:t>Date Time Format</w:t>
      </w:r>
      <w:r w:rsidRPr="5F5A8CD2">
        <w:rPr>
          <w:rFonts w:asciiTheme="minorHAnsi" w:hAnsiTheme="minorHAnsi" w:cstheme="minorBidi"/>
        </w:rPr>
        <w:t>: Please tell us exactly how the date and time is formatted: e.g. mm/dd/</w:t>
      </w:r>
      <w:proofErr w:type="spellStart"/>
      <w:r w:rsidRPr="5F5A8CD2">
        <w:rPr>
          <w:rFonts w:asciiTheme="minorHAnsi" w:hAnsiTheme="minorHAnsi" w:cstheme="minorBidi"/>
        </w:rPr>
        <w:t>yyyy</w:t>
      </w:r>
      <w:proofErr w:type="spellEnd"/>
      <w:r w:rsidRPr="5F5A8CD2">
        <w:rPr>
          <w:rFonts w:asciiTheme="minorHAnsi" w:hAnsiTheme="minorHAnsi" w:cstheme="minorBidi"/>
        </w:rPr>
        <w:t xml:space="preserve"> </w:t>
      </w:r>
      <w:proofErr w:type="spellStart"/>
      <w:r w:rsidRPr="5F5A8CD2">
        <w:rPr>
          <w:rFonts w:asciiTheme="minorHAnsi" w:hAnsiTheme="minorHAnsi" w:cstheme="minorBidi"/>
        </w:rPr>
        <w:t>hh:mm:ss</w:t>
      </w:r>
      <w:proofErr w:type="spellEnd"/>
      <w:r w:rsidRPr="5F5A8CD2">
        <w:rPr>
          <w:rFonts w:asciiTheme="minorHAnsi" w:hAnsiTheme="minorHAnsi" w:cstheme="minorBidi"/>
        </w:rPr>
        <w:t xml:space="preserve"> plus the time zone and </w:t>
      </w:r>
      <w:proofErr w:type="gramStart"/>
      <w:r w:rsidRPr="5F5A8CD2">
        <w:rPr>
          <w:rFonts w:asciiTheme="minorHAnsi" w:hAnsiTheme="minorHAnsi" w:cstheme="minorBidi"/>
        </w:rPr>
        <w:t>whether or not</w:t>
      </w:r>
      <w:proofErr w:type="gramEnd"/>
      <w:r w:rsidRPr="5F5A8CD2">
        <w:rPr>
          <w:rFonts w:asciiTheme="minorHAnsi" w:hAnsiTheme="minorHAnsi" w:cstheme="minorBidi"/>
        </w:rPr>
        <w:t xml:space="preserve"> daylight savings was observed. ISO 8601 date format of YYYY-MM-DD or YYYY-MM-DD </w:t>
      </w:r>
      <w:proofErr w:type="spellStart"/>
      <w:r w:rsidRPr="5F5A8CD2">
        <w:rPr>
          <w:rFonts w:asciiTheme="minorHAnsi" w:hAnsiTheme="minorHAnsi" w:cstheme="minorBidi"/>
        </w:rPr>
        <w:t>hh:mm:ss</w:t>
      </w:r>
      <w:proofErr w:type="spellEnd"/>
      <w:r w:rsidRPr="5F5A8CD2">
        <w:rPr>
          <w:rFonts w:asciiTheme="minorHAnsi" w:hAnsiTheme="minorHAnsi" w:cstheme="minorBidi"/>
        </w:rPr>
        <w:t xml:space="preserve"> is preferred.</w:t>
      </w:r>
    </w:p>
    <w:p w14:paraId="64CADE4C" w14:textId="61094EA3" w:rsidR="7FF7F821" w:rsidRDefault="7FF7F821" w:rsidP="7A0FED79">
      <w:pPr>
        <w:pStyle w:val="nrpsNormal"/>
        <w:numPr>
          <w:ilvl w:val="0"/>
          <w:numId w:val="30"/>
        </w:numPr>
        <w:spacing w:after="0"/>
        <w:rPr>
          <w:rFonts w:asciiTheme="minorHAnsi" w:hAnsiTheme="minorHAnsi" w:cstheme="minorBidi"/>
        </w:rPr>
      </w:pPr>
      <w:r w:rsidRPr="5F5A8CD2">
        <w:rPr>
          <w:rFonts w:asciiTheme="minorHAnsi" w:hAnsiTheme="minorHAnsi" w:cstheme="minorBidi"/>
          <w:b/>
          <w:bCs/>
        </w:rPr>
        <w:lastRenderedPageBreak/>
        <w:t>Missing Value Code</w:t>
      </w:r>
      <w:r w:rsidRPr="5F5A8CD2">
        <w:rPr>
          <w:rFonts w:asciiTheme="minorHAnsi" w:hAnsiTheme="minorHAnsi" w:cstheme="minorBidi"/>
        </w:rPr>
        <w:t>:</w:t>
      </w:r>
      <w:commentRangeStart w:id="6"/>
      <w:r w:rsidRPr="5F5A8CD2">
        <w:rPr>
          <w:rFonts w:asciiTheme="minorHAnsi" w:hAnsiTheme="minorHAnsi" w:cstheme="minorBidi"/>
        </w:rPr>
        <w:t xml:space="preserve"> If a code for ‘no data’ is used, please specify: e.g., -99999</w:t>
      </w:r>
      <w:commentRangeEnd w:id="6"/>
      <w:r>
        <w:rPr>
          <w:rStyle w:val="CommentReference"/>
        </w:rPr>
        <w:commentReference w:id="6"/>
      </w:r>
    </w:p>
    <w:p w14:paraId="30544846" w14:textId="3CD304BB" w:rsidR="7FF7F821" w:rsidRDefault="7FF7F821" w:rsidP="7A0FED79">
      <w:pPr>
        <w:pStyle w:val="nrpsNormal"/>
        <w:numPr>
          <w:ilvl w:val="0"/>
          <w:numId w:val="30"/>
        </w:numPr>
        <w:spacing w:after="0"/>
        <w:rPr>
          <w:rFonts w:asciiTheme="minorHAnsi" w:hAnsiTheme="minorHAnsi" w:cstheme="minorBidi"/>
        </w:rPr>
      </w:pPr>
      <w:r w:rsidRPr="5F5A8CD2">
        <w:rPr>
          <w:rFonts w:asciiTheme="minorHAnsi" w:hAnsiTheme="minorHAnsi" w:cstheme="minorBidi"/>
          <w:b/>
          <w:bCs/>
        </w:rPr>
        <w:t>Missing Value Code Explanation</w:t>
      </w:r>
      <w:r w:rsidRPr="5F5A8CD2">
        <w:rPr>
          <w:rFonts w:asciiTheme="minorHAnsi" w:hAnsiTheme="minorHAnsi" w:cstheme="minorBidi"/>
        </w:rPr>
        <w:t>: Definition of missing value code.</w:t>
      </w:r>
    </w:p>
    <w:p w14:paraId="7C5BC028" w14:textId="77777777" w:rsidR="7A0FED79" w:rsidRDefault="7A0FED79" w:rsidP="7A0FED79">
      <w:pPr>
        <w:pStyle w:val="nrpsNormal"/>
        <w:spacing w:after="0"/>
        <w:rPr>
          <w:rFonts w:asciiTheme="minorHAnsi" w:hAnsiTheme="minorHAnsi" w:cstheme="minorBidi"/>
        </w:rPr>
      </w:pPr>
    </w:p>
    <w:p w14:paraId="683465FF" w14:textId="65E86688" w:rsidR="7FF7F821" w:rsidRDefault="7FF7F821" w:rsidP="7A0FED79">
      <w:pPr>
        <w:pStyle w:val="nrpsNormal"/>
        <w:rPr>
          <w:rFonts w:asciiTheme="minorHAnsi" w:hAnsiTheme="minorHAnsi" w:cstheme="minorBidi"/>
        </w:rPr>
      </w:pPr>
      <w:r w:rsidRPr="5F5A8CD2">
        <w:rPr>
          <w:rFonts w:asciiTheme="minorHAnsi" w:hAnsiTheme="minorHAnsi" w:cstheme="minorBidi"/>
          <w:b/>
          <w:bCs/>
        </w:rPr>
        <w:t>Table name:</w:t>
      </w:r>
      <w:r w:rsidRPr="5F5A8CD2">
        <w:rPr>
          <w:rFonts w:asciiTheme="minorHAnsi" w:hAnsiTheme="minorHAnsi" w:cstheme="minorBidi"/>
        </w:rPr>
        <w:t xml:space="preserve"> </w:t>
      </w:r>
      <w:r w:rsidR="7536EDB9" w:rsidRPr="5F5A8CD2">
        <w:rPr>
          <w:rFonts w:asciiTheme="minorHAnsi" w:hAnsiTheme="minorHAnsi" w:cstheme="minorBidi"/>
        </w:rPr>
        <w:t>FishCountsThru_2023.csv</w:t>
      </w:r>
    </w:p>
    <w:p w14:paraId="4FD523AC" w14:textId="77777777" w:rsidR="7FF7F821" w:rsidRDefault="7FF7F821" w:rsidP="7A0FED79">
      <w:pPr>
        <w:pStyle w:val="nrpsNormal"/>
        <w:rPr>
          <w:rFonts w:asciiTheme="minorHAnsi" w:hAnsiTheme="minorHAnsi" w:cstheme="minorBidi"/>
        </w:rPr>
      </w:pPr>
      <w:r w:rsidRPr="7A0FED79">
        <w:rPr>
          <w:rFonts w:asciiTheme="minorHAnsi" w:hAnsiTheme="minorHAnsi" w:cstheme="minorBidi"/>
          <w:b/>
          <w:bCs/>
          <w:lang w:val="fr-FR"/>
        </w:rPr>
        <w:t>Table description:</w:t>
      </w:r>
      <w:r w:rsidRPr="7A0FED79">
        <w:rPr>
          <w:rFonts w:asciiTheme="minorHAnsi" w:hAnsiTheme="minorHAnsi" w:cstheme="minorBidi"/>
        </w:rPr>
        <w:t xml:space="preserve"> (Add brief description of table contents)</w:t>
      </w:r>
    </w:p>
    <w:tbl>
      <w:tblPr>
        <w:tblStyle w:val="NPS1"/>
        <w:tblW w:w="14390" w:type="dxa"/>
        <w:tblLook w:val="04A0" w:firstRow="1" w:lastRow="0" w:firstColumn="1" w:lastColumn="0" w:noHBand="0" w:noVBand="1"/>
      </w:tblPr>
      <w:tblGrid>
        <w:gridCol w:w="3015"/>
        <w:gridCol w:w="2362"/>
        <w:gridCol w:w="1718"/>
        <w:gridCol w:w="2213"/>
        <w:gridCol w:w="1692"/>
        <w:gridCol w:w="1695"/>
        <w:gridCol w:w="1695"/>
      </w:tblGrid>
      <w:tr w:rsidR="7A0FED79" w14:paraId="54B25190"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3015" w:type="dxa"/>
          </w:tcPr>
          <w:p w14:paraId="5D68BC48"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2362" w:type="dxa"/>
          </w:tcPr>
          <w:p w14:paraId="579C5C89"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718" w:type="dxa"/>
          </w:tcPr>
          <w:p w14:paraId="1B6BF434"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2213" w:type="dxa"/>
          </w:tcPr>
          <w:p w14:paraId="5BAA3B33"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26A6D87E"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1E6A8C2C"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4D349621"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717EA7CD" w14:textId="77777777" w:rsidTr="11705DB1">
        <w:trPr>
          <w:trHeight w:val="303"/>
        </w:trPr>
        <w:tc>
          <w:tcPr>
            <w:tcW w:w="3015" w:type="dxa"/>
          </w:tcPr>
          <w:p w14:paraId="3758300A" w14:textId="36F485DD" w:rsidR="5F5A8CD2" w:rsidRDefault="5F5A8CD2" w:rsidP="5F5A8CD2">
            <w:pPr>
              <w:pStyle w:val="nrpsTableheader"/>
              <w:rPr>
                <w:rFonts w:asciiTheme="minorHAnsi" w:hAnsiTheme="minorHAnsi" w:cstheme="minorBidi"/>
                <w:b w:val="0"/>
                <w:color w:val="auto"/>
                <w:sz w:val="22"/>
                <w:szCs w:val="22"/>
              </w:rPr>
            </w:pPr>
            <w:proofErr w:type="spellStart"/>
            <w:r w:rsidRPr="5F5A8CD2">
              <w:rPr>
                <w:rFonts w:asciiTheme="minorHAnsi" w:hAnsiTheme="minorHAnsi" w:cstheme="minorBidi"/>
                <w:b w:val="0"/>
                <w:color w:val="auto"/>
                <w:sz w:val="22"/>
                <w:szCs w:val="22"/>
              </w:rPr>
              <w:t>ParkName</w:t>
            </w:r>
            <w:proofErr w:type="spellEnd"/>
          </w:p>
        </w:tc>
        <w:tc>
          <w:tcPr>
            <w:tcW w:w="2362" w:type="dxa"/>
          </w:tcPr>
          <w:p w14:paraId="1DF20488" w14:textId="4D5BA617"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Park name</w:t>
            </w:r>
          </w:p>
        </w:tc>
        <w:tc>
          <w:tcPr>
            <w:tcW w:w="1718" w:type="dxa"/>
          </w:tcPr>
          <w:p w14:paraId="3DECB9D9" w14:textId="14927D36"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character</w:t>
            </w:r>
          </w:p>
        </w:tc>
        <w:tc>
          <w:tcPr>
            <w:tcW w:w="2213" w:type="dxa"/>
          </w:tcPr>
          <w:p w14:paraId="0B4794A1" w14:textId="4F22945B" w:rsidR="5F5A8CD2" w:rsidRDefault="5F5A8CD2" w:rsidP="5F5A8CD2">
            <w:pPr>
              <w:pStyle w:val="nrpsTableheader"/>
              <w:rPr>
                <w:rFonts w:asciiTheme="minorHAnsi" w:hAnsiTheme="minorHAnsi" w:cstheme="minorBidi"/>
                <w:b w:val="0"/>
                <w:color w:val="auto"/>
                <w:sz w:val="22"/>
                <w:szCs w:val="22"/>
              </w:rPr>
            </w:pPr>
          </w:p>
        </w:tc>
        <w:tc>
          <w:tcPr>
            <w:tcW w:w="1692" w:type="dxa"/>
          </w:tcPr>
          <w:p w14:paraId="018D9D4B"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EE75967" w14:textId="49EA64DF" w:rsidR="7A0FED79" w:rsidRDefault="7A0FED79" w:rsidP="7A0FED79">
            <w:pPr>
              <w:pStyle w:val="nrpsTableheader"/>
              <w:rPr>
                <w:rFonts w:asciiTheme="minorHAnsi" w:hAnsiTheme="minorHAnsi" w:cstheme="minorBidi"/>
                <w:b w:val="0"/>
                <w:color w:val="auto"/>
                <w:sz w:val="22"/>
                <w:szCs w:val="22"/>
              </w:rPr>
            </w:pPr>
          </w:p>
        </w:tc>
        <w:tc>
          <w:tcPr>
            <w:tcW w:w="1695" w:type="dxa"/>
          </w:tcPr>
          <w:p w14:paraId="756EC523" w14:textId="68D5134C" w:rsidR="7A0FED79" w:rsidRDefault="7A0FED79" w:rsidP="7A0FED79">
            <w:pPr>
              <w:pStyle w:val="nrpsTableheader"/>
              <w:rPr>
                <w:rFonts w:asciiTheme="minorHAnsi" w:hAnsiTheme="minorHAnsi" w:cstheme="minorBidi"/>
                <w:b w:val="0"/>
                <w:color w:val="auto"/>
                <w:sz w:val="22"/>
                <w:szCs w:val="22"/>
              </w:rPr>
            </w:pPr>
          </w:p>
        </w:tc>
      </w:tr>
      <w:tr w:rsidR="7A0FED79" w14:paraId="3DBD4BC9" w14:textId="77777777" w:rsidTr="11705DB1">
        <w:trPr>
          <w:trHeight w:val="303"/>
        </w:trPr>
        <w:tc>
          <w:tcPr>
            <w:tcW w:w="3015" w:type="dxa"/>
          </w:tcPr>
          <w:p w14:paraId="293D8A5D" w14:textId="4BC29A03" w:rsidR="5F5A8CD2" w:rsidRDefault="5F5A8CD2" w:rsidP="5F5A8CD2">
            <w:pPr>
              <w:pStyle w:val="nrpsTableheader"/>
              <w:rPr>
                <w:rFonts w:asciiTheme="minorHAnsi" w:hAnsiTheme="minorHAnsi" w:cstheme="minorBidi"/>
                <w:b w:val="0"/>
                <w:color w:val="auto"/>
                <w:sz w:val="22"/>
                <w:szCs w:val="22"/>
              </w:rPr>
            </w:pPr>
            <w:proofErr w:type="spellStart"/>
            <w:r w:rsidRPr="5F5A8CD2">
              <w:rPr>
                <w:rFonts w:asciiTheme="minorHAnsi" w:hAnsiTheme="minorHAnsi" w:cstheme="minorBidi"/>
                <w:b w:val="0"/>
                <w:color w:val="auto"/>
                <w:sz w:val="22"/>
                <w:szCs w:val="22"/>
              </w:rPr>
              <w:t>ParkCode</w:t>
            </w:r>
            <w:proofErr w:type="spellEnd"/>
          </w:p>
        </w:tc>
        <w:tc>
          <w:tcPr>
            <w:tcW w:w="2362" w:type="dxa"/>
          </w:tcPr>
          <w:p w14:paraId="760B3395" w14:textId="20291A3A"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Park unit code</w:t>
            </w:r>
          </w:p>
        </w:tc>
        <w:tc>
          <w:tcPr>
            <w:tcW w:w="1718" w:type="dxa"/>
          </w:tcPr>
          <w:p w14:paraId="0674B4F8" w14:textId="230CA986"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character</w:t>
            </w:r>
          </w:p>
        </w:tc>
        <w:tc>
          <w:tcPr>
            <w:tcW w:w="2213" w:type="dxa"/>
          </w:tcPr>
          <w:p w14:paraId="3D866FE6" w14:textId="0E540469" w:rsidR="5F5A8CD2" w:rsidRDefault="5F5A8CD2" w:rsidP="5F5A8CD2">
            <w:pPr>
              <w:pStyle w:val="nrpsTableheader"/>
              <w:rPr>
                <w:rFonts w:asciiTheme="minorHAnsi" w:hAnsiTheme="minorHAnsi" w:cstheme="minorBidi"/>
                <w:b w:val="0"/>
                <w:color w:val="auto"/>
                <w:sz w:val="22"/>
                <w:szCs w:val="22"/>
              </w:rPr>
            </w:pPr>
          </w:p>
        </w:tc>
        <w:tc>
          <w:tcPr>
            <w:tcW w:w="1692" w:type="dxa"/>
          </w:tcPr>
          <w:p w14:paraId="37D2EE61"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ED07CD4"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57244F27" w14:textId="77777777" w:rsidR="7A0FED79" w:rsidRDefault="7A0FED79" w:rsidP="7A0FED79">
            <w:pPr>
              <w:pStyle w:val="nrpsTableheader"/>
              <w:rPr>
                <w:rFonts w:asciiTheme="minorHAnsi" w:hAnsiTheme="minorHAnsi" w:cstheme="minorBidi"/>
                <w:b w:val="0"/>
                <w:color w:val="auto"/>
                <w:sz w:val="22"/>
                <w:szCs w:val="22"/>
              </w:rPr>
            </w:pPr>
          </w:p>
        </w:tc>
      </w:tr>
      <w:tr w:rsidR="7A0FED79" w14:paraId="030811B5" w14:textId="77777777" w:rsidTr="11705DB1">
        <w:trPr>
          <w:trHeight w:val="303"/>
        </w:trPr>
        <w:tc>
          <w:tcPr>
            <w:tcW w:w="3015" w:type="dxa"/>
          </w:tcPr>
          <w:p w14:paraId="16652D3B" w14:textId="02BDD320" w:rsidR="5F5A8CD2" w:rsidRDefault="5F5A8CD2" w:rsidP="5F5A8CD2">
            <w:pPr>
              <w:pStyle w:val="nrpsTableheader"/>
              <w:rPr>
                <w:rFonts w:asciiTheme="minorHAnsi" w:hAnsiTheme="minorHAnsi" w:cstheme="minorBidi"/>
                <w:b w:val="0"/>
                <w:color w:val="auto"/>
                <w:sz w:val="22"/>
                <w:szCs w:val="22"/>
              </w:rPr>
            </w:pPr>
            <w:proofErr w:type="spellStart"/>
            <w:r w:rsidRPr="5F5A8CD2">
              <w:rPr>
                <w:rFonts w:asciiTheme="minorHAnsi" w:hAnsiTheme="minorHAnsi" w:cstheme="minorBidi"/>
                <w:b w:val="0"/>
                <w:color w:val="auto"/>
                <w:sz w:val="22"/>
                <w:szCs w:val="22"/>
              </w:rPr>
              <w:t>LocationID</w:t>
            </w:r>
            <w:proofErr w:type="spellEnd"/>
          </w:p>
        </w:tc>
        <w:tc>
          <w:tcPr>
            <w:tcW w:w="2362" w:type="dxa"/>
          </w:tcPr>
          <w:p w14:paraId="19D9E6C2" w14:textId="59525B49"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Foreign key for location</w:t>
            </w:r>
          </w:p>
        </w:tc>
        <w:tc>
          <w:tcPr>
            <w:tcW w:w="1718" w:type="dxa"/>
          </w:tcPr>
          <w:p w14:paraId="514E6DEE" w14:textId="1C06369B"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character</w:t>
            </w:r>
          </w:p>
        </w:tc>
        <w:tc>
          <w:tcPr>
            <w:tcW w:w="2213" w:type="dxa"/>
          </w:tcPr>
          <w:p w14:paraId="687B44E8" w14:textId="735A2419" w:rsidR="5F5A8CD2" w:rsidRDefault="5F5A8CD2" w:rsidP="5F5A8CD2">
            <w:pPr>
              <w:pStyle w:val="nrpsTableheader"/>
              <w:rPr>
                <w:rFonts w:asciiTheme="minorHAnsi" w:hAnsiTheme="minorHAnsi" w:cstheme="minorBidi"/>
                <w:b w:val="0"/>
                <w:color w:val="auto"/>
                <w:sz w:val="22"/>
                <w:szCs w:val="22"/>
              </w:rPr>
            </w:pPr>
          </w:p>
        </w:tc>
        <w:tc>
          <w:tcPr>
            <w:tcW w:w="1692" w:type="dxa"/>
          </w:tcPr>
          <w:p w14:paraId="2B10F9DA"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4DD5655" w14:textId="7D50F870" w:rsidR="7A0FED79" w:rsidRDefault="7A0FED79" w:rsidP="7A0FED79">
            <w:pPr>
              <w:pStyle w:val="nrpsTableheader"/>
              <w:rPr>
                <w:rFonts w:asciiTheme="minorHAnsi" w:hAnsiTheme="minorHAnsi" w:cstheme="minorBidi"/>
                <w:b w:val="0"/>
                <w:color w:val="auto"/>
                <w:sz w:val="22"/>
                <w:szCs w:val="22"/>
              </w:rPr>
            </w:pPr>
          </w:p>
        </w:tc>
        <w:tc>
          <w:tcPr>
            <w:tcW w:w="1695" w:type="dxa"/>
          </w:tcPr>
          <w:p w14:paraId="552A88A8" w14:textId="77777777" w:rsidR="7A0FED79" w:rsidRDefault="7A0FED79" w:rsidP="7A0FED79">
            <w:pPr>
              <w:pStyle w:val="nrpsTableheader"/>
              <w:rPr>
                <w:rFonts w:asciiTheme="minorHAnsi" w:hAnsiTheme="minorHAnsi" w:cstheme="minorBidi"/>
                <w:b w:val="0"/>
                <w:color w:val="auto"/>
                <w:sz w:val="22"/>
                <w:szCs w:val="22"/>
              </w:rPr>
            </w:pPr>
          </w:p>
        </w:tc>
      </w:tr>
      <w:tr w:rsidR="7A0FED79" w14:paraId="0BA35326" w14:textId="77777777" w:rsidTr="11705DB1">
        <w:trPr>
          <w:trHeight w:val="310"/>
        </w:trPr>
        <w:tc>
          <w:tcPr>
            <w:tcW w:w="3015" w:type="dxa"/>
          </w:tcPr>
          <w:p w14:paraId="037DF4FD" w14:textId="5C6D327C" w:rsidR="5F5A8CD2" w:rsidRDefault="5F5A8CD2" w:rsidP="5F5A8CD2">
            <w:pPr>
              <w:pStyle w:val="nrpsTableheader"/>
              <w:rPr>
                <w:rFonts w:asciiTheme="minorHAnsi" w:hAnsiTheme="minorHAnsi" w:cstheme="minorBidi"/>
                <w:b w:val="0"/>
                <w:color w:val="auto"/>
                <w:sz w:val="22"/>
                <w:szCs w:val="22"/>
              </w:rPr>
            </w:pPr>
            <w:proofErr w:type="spellStart"/>
            <w:r w:rsidRPr="5F5A8CD2">
              <w:rPr>
                <w:rFonts w:asciiTheme="minorHAnsi" w:hAnsiTheme="minorHAnsi" w:cstheme="minorBidi"/>
                <w:b w:val="0"/>
                <w:color w:val="auto"/>
                <w:sz w:val="22"/>
                <w:szCs w:val="22"/>
              </w:rPr>
              <w:t>PeriodID</w:t>
            </w:r>
            <w:proofErr w:type="spellEnd"/>
          </w:p>
        </w:tc>
        <w:tc>
          <w:tcPr>
            <w:tcW w:w="2362" w:type="dxa"/>
          </w:tcPr>
          <w:p w14:paraId="0800B396" w14:textId="02DA9E8F"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Foreign key for sampling season</w:t>
            </w:r>
          </w:p>
        </w:tc>
        <w:tc>
          <w:tcPr>
            <w:tcW w:w="1718" w:type="dxa"/>
          </w:tcPr>
          <w:p w14:paraId="0584562E" w14:textId="6256D4E6"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character</w:t>
            </w:r>
          </w:p>
        </w:tc>
        <w:tc>
          <w:tcPr>
            <w:tcW w:w="2213" w:type="dxa"/>
          </w:tcPr>
          <w:p w14:paraId="73416F80" w14:textId="1853B3C6" w:rsidR="5F5A8CD2" w:rsidRDefault="5F5A8CD2" w:rsidP="5F5A8CD2">
            <w:pPr>
              <w:pStyle w:val="nrpsTableheader"/>
              <w:rPr>
                <w:rFonts w:asciiTheme="minorHAnsi" w:hAnsiTheme="minorHAnsi" w:cstheme="minorBidi"/>
                <w:b w:val="0"/>
                <w:color w:val="auto"/>
                <w:sz w:val="22"/>
                <w:szCs w:val="22"/>
              </w:rPr>
            </w:pPr>
          </w:p>
        </w:tc>
        <w:tc>
          <w:tcPr>
            <w:tcW w:w="1692" w:type="dxa"/>
          </w:tcPr>
          <w:p w14:paraId="678C23B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86BC095"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4AC4EF63" w14:textId="77777777" w:rsidR="7A0FED79" w:rsidRDefault="7A0FED79" w:rsidP="7A0FED79">
            <w:pPr>
              <w:pStyle w:val="nrpsTableheader"/>
              <w:rPr>
                <w:rFonts w:asciiTheme="minorHAnsi" w:hAnsiTheme="minorHAnsi" w:cstheme="minorBidi"/>
                <w:b w:val="0"/>
                <w:color w:val="auto"/>
                <w:sz w:val="22"/>
                <w:szCs w:val="22"/>
              </w:rPr>
            </w:pPr>
          </w:p>
        </w:tc>
      </w:tr>
      <w:tr w:rsidR="7A0FED79" w14:paraId="2C489592" w14:textId="77777777" w:rsidTr="11705DB1">
        <w:trPr>
          <w:trHeight w:val="317"/>
        </w:trPr>
        <w:tc>
          <w:tcPr>
            <w:tcW w:w="3015" w:type="dxa"/>
          </w:tcPr>
          <w:p w14:paraId="60454795" w14:textId="63AD0E95" w:rsidR="5F5A8CD2" w:rsidRDefault="5F5A8CD2" w:rsidP="5F5A8CD2">
            <w:pPr>
              <w:pStyle w:val="nrpsTableheader"/>
              <w:rPr>
                <w:rFonts w:asciiTheme="minorHAnsi" w:hAnsiTheme="minorHAnsi" w:cstheme="minorBidi"/>
                <w:b w:val="0"/>
                <w:color w:val="auto"/>
                <w:sz w:val="22"/>
                <w:szCs w:val="22"/>
              </w:rPr>
            </w:pPr>
            <w:proofErr w:type="spellStart"/>
            <w:r w:rsidRPr="5F5A8CD2">
              <w:rPr>
                <w:rFonts w:asciiTheme="minorHAnsi" w:hAnsiTheme="minorHAnsi" w:cstheme="minorBidi"/>
                <w:b w:val="0"/>
                <w:color w:val="auto"/>
                <w:sz w:val="22"/>
                <w:szCs w:val="22"/>
              </w:rPr>
              <w:t>EventID</w:t>
            </w:r>
            <w:proofErr w:type="spellEnd"/>
          </w:p>
        </w:tc>
        <w:tc>
          <w:tcPr>
            <w:tcW w:w="2362" w:type="dxa"/>
          </w:tcPr>
          <w:p w14:paraId="7BC9BE46" w14:textId="2F739BA5" w:rsidR="5F5A8CD2" w:rsidRDefault="3003C58B" w:rsidP="5F5A8CD2">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Foreign key for sampling </w:t>
            </w:r>
            <w:r w:rsidR="2C247DB3" w:rsidRPr="11705DB1">
              <w:rPr>
                <w:rFonts w:asciiTheme="minorHAnsi" w:hAnsiTheme="minorHAnsi" w:cstheme="minorBidi"/>
                <w:b w:val="0"/>
                <w:color w:val="auto"/>
                <w:sz w:val="22"/>
                <w:szCs w:val="22"/>
              </w:rPr>
              <w:t>visit</w:t>
            </w:r>
          </w:p>
        </w:tc>
        <w:tc>
          <w:tcPr>
            <w:tcW w:w="1718" w:type="dxa"/>
          </w:tcPr>
          <w:p w14:paraId="750CC95E" w14:textId="19553269"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character</w:t>
            </w:r>
          </w:p>
        </w:tc>
        <w:tc>
          <w:tcPr>
            <w:tcW w:w="2213" w:type="dxa"/>
          </w:tcPr>
          <w:p w14:paraId="0ECC8A75" w14:textId="73AE642A" w:rsidR="5F5A8CD2" w:rsidRDefault="5F5A8CD2" w:rsidP="5F5A8CD2">
            <w:pPr>
              <w:pStyle w:val="nrpsTableheader"/>
              <w:rPr>
                <w:rFonts w:asciiTheme="minorHAnsi" w:hAnsiTheme="minorHAnsi" w:cstheme="minorBidi"/>
                <w:b w:val="0"/>
                <w:color w:val="auto"/>
                <w:sz w:val="22"/>
                <w:szCs w:val="22"/>
              </w:rPr>
            </w:pPr>
          </w:p>
        </w:tc>
        <w:tc>
          <w:tcPr>
            <w:tcW w:w="1692" w:type="dxa"/>
          </w:tcPr>
          <w:p w14:paraId="7EC6478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CA340E6" w14:textId="1442DA20" w:rsidR="7A0FED79" w:rsidRDefault="7A0FED79" w:rsidP="7A0FED79">
            <w:pPr>
              <w:pStyle w:val="nrpsTableheader"/>
              <w:rPr>
                <w:rFonts w:asciiTheme="minorHAnsi" w:hAnsiTheme="minorHAnsi" w:cstheme="minorBidi"/>
                <w:b w:val="0"/>
                <w:color w:val="auto"/>
                <w:sz w:val="22"/>
                <w:szCs w:val="22"/>
              </w:rPr>
            </w:pPr>
          </w:p>
        </w:tc>
        <w:tc>
          <w:tcPr>
            <w:tcW w:w="1695" w:type="dxa"/>
          </w:tcPr>
          <w:p w14:paraId="035CF042" w14:textId="77777777" w:rsidR="7A0FED79" w:rsidRDefault="7A0FED79" w:rsidP="7A0FED79">
            <w:pPr>
              <w:pStyle w:val="nrpsTableheader"/>
              <w:rPr>
                <w:rFonts w:asciiTheme="minorHAnsi" w:hAnsiTheme="minorHAnsi" w:cstheme="minorBidi"/>
                <w:b w:val="0"/>
                <w:color w:val="auto"/>
                <w:sz w:val="22"/>
                <w:szCs w:val="22"/>
              </w:rPr>
            </w:pPr>
          </w:p>
        </w:tc>
      </w:tr>
      <w:tr w:rsidR="7A0FED79" w14:paraId="73A02693" w14:textId="77777777" w:rsidTr="11705DB1">
        <w:trPr>
          <w:trHeight w:val="317"/>
        </w:trPr>
        <w:tc>
          <w:tcPr>
            <w:tcW w:w="3015" w:type="dxa"/>
          </w:tcPr>
          <w:p w14:paraId="742D7A05" w14:textId="5196709C" w:rsidR="7A0FED79" w:rsidRDefault="386B2A8A" w:rsidP="7A0FED79">
            <w:pPr>
              <w:pStyle w:val="nrpsTableheader"/>
              <w:rPr>
                <w:rFonts w:asciiTheme="minorHAnsi" w:hAnsiTheme="minorHAnsi" w:cstheme="minorBidi"/>
                <w:b w:val="0"/>
                <w:color w:val="auto"/>
                <w:sz w:val="22"/>
                <w:szCs w:val="22"/>
              </w:rPr>
            </w:pPr>
            <w:proofErr w:type="spellStart"/>
            <w:r w:rsidRPr="5F5A8CD2">
              <w:rPr>
                <w:rFonts w:asciiTheme="minorHAnsi" w:hAnsiTheme="minorHAnsi" w:cstheme="minorBidi"/>
                <w:b w:val="0"/>
                <w:color w:val="auto"/>
                <w:sz w:val="22"/>
                <w:szCs w:val="22"/>
              </w:rPr>
              <w:t>SamplingGear</w:t>
            </w:r>
            <w:proofErr w:type="spellEnd"/>
          </w:p>
        </w:tc>
        <w:tc>
          <w:tcPr>
            <w:tcW w:w="2362" w:type="dxa"/>
          </w:tcPr>
          <w:p w14:paraId="625EFCF7" w14:textId="75D670A9" w:rsidR="7A0FED79" w:rsidRDefault="03E758B9" w:rsidP="7A0FED79">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Sampling gear codes</w:t>
            </w:r>
          </w:p>
        </w:tc>
        <w:tc>
          <w:tcPr>
            <w:tcW w:w="1718" w:type="dxa"/>
          </w:tcPr>
          <w:p w14:paraId="65266976" w14:textId="7EC04861" w:rsidR="7A0FED79" w:rsidRDefault="03E758B9" w:rsidP="7A0FED79">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character</w:t>
            </w:r>
          </w:p>
        </w:tc>
        <w:tc>
          <w:tcPr>
            <w:tcW w:w="2213" w:type="dxa"/>
          </w:tcPr>
          <w:p w14:paraId="0914508E"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03C9CB1A"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616A68F"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5C34CF0" w14:textId="77777777" w:rsidR="7A0FED79" w:rsidRDefault="7A0FED79" w:rsidP="7A0FED79">
            <w:pPr>
              <w:pStyle w:val="nrpsTableheader"/>
              <w:rPr>
                <w:rFonts w:asciiTheme="minorHAnsi" w:hAnsiTheme="minorHAnsi" w:cstheme="minorBidi"/>
                <w:b w:val="0"/>
                <w:color w:val="auto"/>
                <w:sz w:val="22"/>
                <w:szCs w:val="22"/>
              </w:rPr>
            </w:pPr>
          </w:p>
        </w:tc>
      </w:tr>
      <w:tr w:rsidR="7A0FED79" w14:paraId="7084D4E1" w14:textId="77777777" w:rsidTr="11705DB1">
        <w:trPr>
          <w:trHeight w:val="317"/>
        </w:trPr>
        <w:tc>
          <w:tcPr>
            <w:tcW w:w="3015" w:type="dxa"/>
          </w:tcPr>
          <w:p w14:paraId="2E0C1259" w14:textId="5C646282" w:rsidR="5F5A8CD2" w:rsidRDefault="5F5A8CD2" w:rsidP="5F5A8CD2">
            <w:pPr>
              <w:pStyle w:val="nrpsTableheader"/>
              <w:rPr>
                <w:rFonts w:asciiTheme="minorHAnsi" w:hAnsiTheme="minorHAnsi" w:cstheme="minorBidi"/>
                <w:b w:val="0"/>
                <w:color w:val="auto"/>
                <w:sz w:val="22"/>
                <w:szCs w:val="22"/>
              </w:rPr>
            </w:pPr>
            <w:proofErr w:type="spellStart"/>
            <w:r w:rsidRPr="5F5A8CD2">
              <w:rPr>
                <w:rFonts w:asciiTheme="minorHAnsi" w:hAnsiTheme="minorHAnsi" w:cstheme="minorBidi"/>
                <w:b w:val="0"/>
                <w:color w:val="auto"/>
                <w:sz w:val="22"/>
                <w:szCs w:val="22"/>
              </w:rPr>
              <w:t>ChannelType</w:t>
            </w:r>
            <w:proofErr w:type="spellEnd"/>
          </w:p>
        </w:tc>
        <w:tc>
          <w:tcPr>
            <w:tcW w:w="2362" w:type="dxa"/>
          </w:tcPr>
          <w:p w14:paraId="4A23115A" w14:textId="5F0636CB"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Channel type codes</w:t>
            </w:r>
          </w:p>
        </w:tc>
        <w:tc>
          <w:tcPr>
            <w:tcW w:w="1718" w:type="dxa"/>
          </w:tcPr>
          <w:p w14:paraId="55CF9BDE" w14:textId="52BCF31A"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character</w:t>
            </w:r>
          </w:p>
        </w:tc>
        <w:tc>
          <w:tcPr>
            <w:tcW w:w="2213" w:type="dxa"/>
          </w:tcPr>
          <w:p w14:paraId="33E2F591"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5923AA5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DF25312"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7B44F76" w14:textId="77777777" w:rsidR="7A0FED79" w:rsidRDefault="7A0FED79" w:rsidP="7A0FED79">
            <w:pPr>
              <w:pStyle w:val="nrpsTableheader"/>
              <w:rPr>
                <w:rFonts w:asciiTheme="minorHAnsi" w:hAnsiTheme="minorHAnsi" w:cstheme="minorBidi"/>
                <w:b w:val="0"/>
                <w:color w:val="auto"/>
                <w:sz w:val="22"/>
                <w:szCs w:val="22"/>
              </w:rPr>
            </w:pPr>
          </w:p>
        </w:tc>
      </w:tr>
      <w:tr w:rsidR="7A0FED79" w14:paraId="505AA01A" w14:textId="77777777" w:rsidTr="11705DB1">
        <w:trPr>
          <w:trHeight w:val="317"/>
        </w:trPr>
        <w:tc>
          <w:tcPr>
            <w:tcW w:w="3015" w:type="dxa"/>
          </w:tcPr>
          <w:p w14:paraId="6DFA2A42" w14:textId="25028731" w:rsidR="5F5A8CD2" w:rsidRDefault="5F5A8CD2" w:rsidP="5F5A8CD2">
            <w:pPr>
              <w:pStyle w:val="nrpsTableheader"/>
              <w:rPr>
                <w:rFonts w:asciiTheme="minorHAnsi" w:hAnsiTheme="minorHAnsi" w:cstheme="minorBidi"/>
                <w:b w:val="0"/>
                <w:color w:val="auto"/>
                <w:sz w:val="22"/>
                <w:szCs w:val="22"/>
              </w:rPr>
            </w:pPr>
            <w:proofErr w:type="spellStart"/>
            <w:r w:rsidRPr="5F5A8CD2">
              <w:rPr>
                <w:rFonts w:asciiTheme="minorHAnsi" w:hAnsiTheme="minorHAnsi" w:cstheme="minorBidi"/>
                <w:b w:val="0"/>
                <w:color w:val="auto"/>
                <w:sz w:val="22"/>
                <w:szCs w:val="22"/>
              </w:rPr>
              <w:t>ChannelTypeDescr</w:t>
            </w:r>
            <w:proofErr w:type="spellEnd"/>
          </w:p>
        </w:tc>
        <w:tc>
          <w:tcPr>
            <w:tcW w:w="2362" w:type="dxa"/>
          </w:tcPr>
          <w:p w14:paraId="74A2CD33" w14:textId="605BBE20"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Channel type descriptions</w:t>
            </w:r>
          </w:p>
        </w:tc>
        <w:tc>
          <w:tcPr>
            <w:tcW w:w="1718" w:type="dxa"/>
          </w:tcPr>
          <w:p w14:paraId="2573C047" w14:textId="20E20759" w:rsidR="5F5A8CD2" w:rsidRDefault="5F5A8CD2"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character</w:t>
            </w:r>
          </w:p>
        </w:tc>
        <w:tc>
          <w:tcPr>
            <w:tcW w:w="2213" w:type="dxa"/>
          </w:tcPr>
          <w:p w14:paraId="0D5FE123" w14:textId="574325EA" w:rsidR="7A0FED79" w:rsidRDefault="7A0FED79" w:rsidP="5F5A8CD2">
            <w:pPr>
              <w:pStyle w:val="nrpsTableheader"/>
              <w:rPr>
                <w:rFonts w:asciiTheme="minorHAnsi" w:hAnsiTheme="minorHAnsi" w:cstheme="minorBidi"/>
                <w:b w:val="0"/>
                <w:color w:val="auto"/>
                <w:sz w:val="22"/>
                <w:szCs w:val="22"/>
              </w:rPr>
            </w:pPr>
          </w:p>
        </w:tc>
        <w:tc>
          <w:tcPr>
            <w:tcW w:w="1692" w:type="dxa"/>
          </w:tcPr>
          <w:p w14:paraId="2E9CC42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FCFDB36"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E98D5A6" w14:textId="77777777" w:rsidR="7A0FED79" w:rsidRDefault="7A0FED79" w:rsidP="7A0FED79">
            <w:pPr>
              <w:pStyle w:val="nrpsTableheader"/>
              <w:rPr>
                <w:rFonts w:asciiTheme="minorHAnsi" w:hAnsiTheme="minorHAnsi" w:cstheme="minorBidi"/>
                <w:b w:val="0"/>
                <w:color w:val="auto"/>
                <w:sz w:val="22"/>
                <w:szCs w:val="22"/>
              </w:rPr>
            </w:pPr>
          </w:p>
        </w:tc>
      </w:tr>
      <w:tr w:rsidR="7A0FED79" w14:paraId="4A1E796A" w14:textId="77777777" w:rsidTr="11705DB1">
        <w:trPr>
          <w:trHeight w:val="317"/>
        </w:trPr>
        <w:tc>
          <w:tcPr>
            <w:tcW w:w="3015" w:type="dxa"/>
          </w:tcPr>
          <w:p w14:paraId="618613CB" w14:textId="77D4A278" w:rsidR="7A0FED79" w:rsidRDefault="487F570A" w:rsidP="7A0FED79">
            <w:pPr>
              <w:pStyle w:val="nrpsTableheader"/>
              <w:rPr>
                <w:rFonts w:asciiTheme="minorHAnsi" w:hAnsiTheme="minorHAnsi" w:cstheme="minorBidi"/>
                <w:b w:val="0"/>
                <w:color w:val="auto"/>
                <w:sz w:val="22"/>
                <w:szCs w:val="22"/>
              </w:rPr>
            </w:pPr>
            <w:proofErr w:type="spellStart"/>
            <w:r w:rsidRPr="5F5A8CD2">
              <w:rPr>
                <w:rFonts w:asciiTheme="minorHAnsi" w:hAnsiTheme="minorHAnsi" w:cstheme="minorBidi"/>
                <w:b w:val="0"/>
                <w:color w:val="auto"/>
                <w:sz w:val="22"/>
                <w:szCs w:val="22"/>
              </w:rPr>
              <w:t>SiteNumber</w:t>
            </w:r>
            <w:proofErr w:type="spellEnd"/>
          </w:p>
        </w:tc>
        <w:tc>
          <w:tcPr>
            <w:tcW w:w="2362" w:type="dxa"/>
          </w:tcPr>
          <w:p w14:paraId="0BC2CF4C" w14:textId="5FD3C2CA" w:rsidR="7A0FED79" w:rsidRDefault="6F496A2B" w:rsidP="7A0FED79">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Site number</w:t>
            </w:r>
          </w:p>
        </w:tc>
        <w:tc>
          <w:tcPr>
            <w:tcW w:w="1718" w:type="dxa"/>
          </w:tcPr>
          <w:p w14:paraId="0BDA233E" w14:textId="5E62FE37" w:rsidR="7A0FED79" w:rsidRDefault="6F496A2B" w:rsidP="7A0FED79">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numeric</w:t>
            </w:r>
          </w:p>
        </w:tc>
        <w:tc>
          <w:tcPr>
            <w:tcW w:w="2213" w:type="dxa"/>
          </w:tcPr>
          <w:p w14:paraId="7A09E258"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379E6A3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686B37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8A9F859" w14:textId="77777777" w:rsidR="7A0FED79" w:rsidRDefault="7A0FED79" w:rsidP="7A0FED79">
            <w:pPr>
              <w:pStyle w:val="nrpsTableheader"/>
              <w:rPr>
                <w:rFonts w:asciiTheme="minorHAnsi" w:hAnsiTheme="minorHAnsi" w:cstheme="minorBidi"/>
                <w:b w:val="0"/>
                <w:color w:val="auto"/>
                <w:sz w:val="22"/>
                <w:szCs w:val="22"/>
              </w:rPr>
            </w:pPr>
          </w:p>
        </w:tc>
      </w:tr>
      <w:tr w:rsidR="5F5A8CD2" w14:paraId="6797F3A3" w14:textId="77777777" w:rsidTr="11705DB1">
        <w:trPr>
          <w:trHeight w:val="317"/>
        </w:trPr>
        <w:tc>
          <w:tcPr>
            <w:tcW w:w="3015" w:type="dxa"/>
          </w:tcPr>
          <w:p w14:paraId="2EBAEA2D" w14:textId="2A95D443" w:rsidR="487F570A" w:rsidRDefault="487F570A" w:rsidP="5F5A8CD2">
            <w:pPr>
              <w:pStyle w:val="nrpsTableheader"/>
              <w:rPr>
                <w:rFonts w:asciiTheme="minorHAnsi" w:hAnsiTheme="minorHAnsi" w:cstheme="minorBidi"/>
                <w:b w:val="0"/>
                <w:color w:val="auto"/>
                <w:sz w:val="22"/>
                <w:szCs w:val="22"/>
              </w:rPr>
            </w:pPr>
            <w:proofErr w:type="spellStart"/>
            <w:r w:rsidRPr="5F5A8CD2">
              <w:rPr>
                <w:rFonts w:asciiTheme="minorHAnsi" w:hAnsiTheme="minorHAnsi" w:cstheme="minorBidi"/>
                <w:b w:val="0"/>
                <w:color w:val="auto"/>
                <w:sz w:val="22"/>
                <w:szCs w:val="22"/>
              </w:rPr>
              <w:t>TaxaFishNumber</w:t>
            </w:r>
            <w:proofErr w:type="spellEnd"/>
          </w:p>
        </w:tc>
        <w:tc>
          <w:tcPr>
            <w:tcW w:w="2362" w:type="dxa"/>
          </w:tcPr>
          <w:p w14:paraId="7C5C6CA2" w14:textId="1267F979" w:rsidR="0A835BFB" w:rsidRDefault="0A835BFB"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Field sheet sequence</w:t>
            </w:r>
          </w:p>
        </w:tc>
        <w:tc>
          <w:tcPr>
            <w:tcW w:w="1718" w:type="dxa"/>
          </w:tcPr>
          <w:p w14:paraId="016E9594" w14:textId="733BF7CE" w:rsidR="0A835BFB" w:rsidRDefault="0A835BFB"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numeric</w:t>
            </w:r>
          </w:p>
        </w:tc>
        <w:tc>
          <w:tcPr>
            <w:tcW w:w="2213" w:type="dxa"/>
          </w:tcPr>
          <w:p w14:paraId="44892BAA" w14:textId="2721655A" w:rsidR="5F5A8CD2" w:rsidRDefault="5F5A8CD2" w:rsidP="5F5A8CD2">
            <w:pPr>
              <w:pStyle w:val="nrpsTableheader"/>
              <w:rPr>
                <w:rFonts w:asciiTheme="minorHAnsi" w:hAnsiTheme="minorHAnsi" w:cstheme="minorBidi"/>
                <w:b w:val="0"/>
                <w:color w:val="auto"/>
                <w:sz w:val="22"/>
                <w:szCs w:val="22"/>
              </w:rPr>
            </w:pPr>
          </w:p>
        </w:tc>
        <w:tc>
          <w:tcPr>
            <w:tcW w:w="1692" w:type="dxa"/>
          </w:tcPr>
          <w:p w14:paraId="61977A75" w14:textId="3811E08F" w:rsidR="5F5A8CD2" w:rsidRDefault="5F5A8CD2" w:rsidP="5F5A8CD2">
            <w:pPr>
              <w:pStyle w:val="nrpsTableheader"/>
              <w:rPr>
                <w:rFonts w:asciiTheme="minorHAnsi" w:hAnsiTheme="minorHAnsi" w:cstheme="minorBidi"/>
                <w:b w:val="0"/>
                <w:color w:val="auto"/>
                <w:sz w:val="22"/>
                <w:szCs w:val="22"/>
              </w:rPr>
            </w:pPr>
          </w:p>
        </w:tc>
        <w:tc>
          <w:tcPr>
            <w:tcW w:w="1695" w:type="dxa"/>
          </w:tcPr>
          <w:p w14:paraId="4A1DEB75" w14:textId="1089F626" w:rsidR="5F5A8CD2" w:rsidRDefault="5F5A8CD2" w:rsidP="5F5A8CD2">
            <w:pPr>
              <w:pStyle w:val="nrpsTableheader"/>
              <w:rPr>
                <w:rFonts w:asciiTheme="minorHAnsi" w:hAnsiTheme="minorHAnsi" w:cstheme="minorBidi"/>
                <w:b w:val="0"/>
                <w:color w:val="auto"/>
                <w:sz w:val="22"/>
                <w:szCs w:val="22"/>
              </w:rPr>
            </w:pPr>
          </w:p>
        </w:tc>
        <w:tc>
          <w:tcPr>
            <w:tcW w:w="1695" w:type="dxa"/>
          </w:tcPr>
          <w:p w14:paraId="63EA05E6" w14:textId="617C3105" w:rsidR="5F5A8CD2" w:rsidRDefault="5F5A8CD2" w:rsidP="5F5A8CD2">
            <w:pPr>
              <w:pStyle w:val="nrpsTableheader"/>
              <w:rPr>
                <w:rFonts w:asciiTheme="minorHAnsi" w:hAnsiTheme="minorHAnsi" w:cstheme="minorBidi"/>
                <w:b w:val="0"/>
                <w:color w:val="auto"/>
                <w:sz w:val="22"/>
                <w:szCs w:val="22"/>
              </w:rPr>
            </w:pPr>
          </w:p>
        </w:tc>
      </w:tr>
      <w:tr w:rsidR="5F5A8CD2" w14:paraId="409038D0" w14:textId="77777777" w:rsidTr="11705DB1">
        <w:trPr>
          <w:trHeight w:val="317"/>
        </w:trPr>
        <w:tc>
          <w:tcPr>
            <w:tcW w:w="3015" w:type="dxa"/>
          </w:tcPr>
          <w:p w14:paraId="22753308" w14:textId="3D409B52" w:rsidR="358DB383" w:rsidRDefault="358DB383" w:rsidP="5F5A8CD2">
            <w:pPr>
              <w:pStyle w:val="nrpsTableheader"/>
              <w:rPr>
                <w:rFonts w:asciiTheme="minorHAnsi" w:hAnsiTheme="minorHAnsi" w:cstheme="minorBidi"/>
                <w:b w:val="0"/>
                <w:color w:val="auto"/>
                <w:sz w:val="22"/>
                <w:szCs w:val="22"/>
              </w:rPr>
            </w:pPr>
            <w:proofErr w:type="spellStart"/>
            <w:r w:rsidRPr="5F5A8CD2">
              <w:rPr>
                <w:rFonts w:asciiTheme="minorHAnsi" w:hAnsiTheme="minorHAnsi" w:cstheme="minorBidi"/>
                <w:b w:val="0"/>
                <w:color w:val="auto"/>
                <w:sz w:val="22"/>
                <w:szCs w:val="22"/>
              </w:rPr>
              <w:t>TotalLength_mm</w:t>
            </w:r>
            <w:proofErr w:type="spellEnd"/>
          </w:p>
        </w:tc>
        <w:tc>
          <w:tcPr>
            <w:tcW w:w="2362" w:type="dxa"/>
          </w:tcPr>
          <w:p w14:paraId="5162F312" w14:textId="561C04F5" w:rsidR="08CE5A44" w:rsidRDefault="08CE5A44"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Length of fish</w:t>
            </w:r>
          </w:p>
        </w:tc>
        <w:tc>
          <w:tcPr>
            <w:tcW w:w="1718" w:type="dxa"/>
          </w:tcPr>
          <w:p w14:paraId="62526F80" w14:textId="57D8F8A2" w:rsidR="08CE5A44" w:rsidRDefault="08CE5A44"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numeric</w:t>
            </w:r>
          </w:p>
        </w:tc>
        <w:tc>
          <w:tcPr>
            <w:tcW w:w="2213" w:type="dxa"/>
          </w:tcPr>
          <w:p w14:paraId="36FF876A" w14:textId="55F0113A" w:rsidR="358DB383" w:rsidRDefault="358DB383"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mm</w:t>
            </w:r>
          </w:p>
        </w:tc>
        <w:tc>
          <w:tcPr>
            <w:tcW w:w="1692" w:type="dxa"/>
          </w:tcPr>
          <w:p w14:paraId="6F613533" w14:textId="2F7CE7BC" w:rsidR="5F5A8CD2" w:rsidRDefault="5F5A8CD2" w:rsidP="5F5A8CD2">
            <w:pPr>
              <w:pStyle w:val="nrpsTableheader"/>
              <w:rPr>
                <w:rFonts w:asciiTheme="minorHAnsi" w:hAnsiTheme="minorHAnsi" w:cstheme="minorBidi"/>
                <w:b w:val="0"/>
                <w:color w:val="auto"/>
                <w:sz w:val="22"/>
                <w:szCs w:val="22"/>
              </w:rPr>
            </w:pPr>
          </w:p>
        </w:tc>
        <w:tc>
          <w:tcPr>
            <w:tcW w:w="1695" w:type="dxa"/>
          </w:tcPr>
          <w:p w14:paraId="485E3EB9" w14:textId="5A9CA273" w:rsidR="5F5A8CD2" w:rsidRDefault="2259D074"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-999</w:t>
            </w:r>
          </w:p>
        </w:tc>
        <w:tc>
          <w:tcPr>
            <w:tcW w:w="1695" w:type="dxa"/>
          </w:tcPr>
          <w:p w14:paraId="04A6F9F4" w14:textId="551D49E0" w:rsidR="5F5A8CD2" w:rsidRDefault="2259D074"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No observation</w:t>
            </w:r>
          </w:p>
        </w:tc>
      </w:tr>
      <w:tr w:rsidR="072CAB0F" w14:paraId="5A120CB0" w14:textId="77777777" w:rsidTr="11705DB1">
        <w:trPr>
          <w:trHeight w:val="317"/>
        </w:trPr>
        <w:tc>
          <w:tcPr>
            <w:tcW w:w="3015" w:type="dxa"/>
          </w:tcPr>
          <w:p w14:paraId="5C989425" w14:textId="560DDC1A" w:rsidR="1FCCBB5C" w:rsidRDefault="3477ECA8" w:rsidP="072CAB0F">
            <w:pPr>
              <w:pStyle w:val="nrpsTableheader"/>
              <w:rPr>
                <w:rFonts w:asciiTheme="minorHAnsi" w:hAnsiTheme="minorHAnsi" w:cstheme="minorBidi"/>
                <w:b w:val="0"/>
                <w:color w:val="auto"/>
                <w:sz w:val="22"/>
                <w:szCs w:val="22"/>
              </w:rPr>
            </w:pPr>
            <w:proofErr w:type="spellStart"/>
            <w:r w:rsidRPr="3AE66200">
              <w:rPr>
                <w:rFonts w:asciiTheme="minorHAnsi" w:hAnsiTheme="minorHAnsi" w:cstheme="minorBidi"/>
                <w:b w:val="0"/>
                <w:color w:val="auto"/>
                <w:sz w:val="22"/>
                <w:szCs w:val="22"/>
              </w:rPr>
              <w:t>Weight</w:t>
            </w:r>
            <w:r w:rsidR="362B3558" w:rsidRPr="3AE66200">
              <w:rPr>
                <w:rFonts w:asciiTheme="minorHAnsi" w:hAnsiTheme="minorHAnsi" w:cstheme="minorBidi"/>
                <w:b w:val="0"/>
                <w:color w:val="auto"/>
                <w:sz w:val="22"/>
                <w:szCs w:val="22"/>
              </w:rPr>
              <w:t>_g</w:t>
            </w:r>
            <w:proofErr w:type="spellEnd"/>
          </w:p>
        </w:tc>
        <w:tc>
          <w:tcPr>
            <w:tcW w:w="2362" w:type="dxa"/>
          </w:tcPr>
          <w:p w14:paraId="35996178" w14:textId="6DDFD1C5" w:rsidR="072CAB0F" w:rsidRDefault="2F6FD6C6" w:rsidP="072CAB0F">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W</w:t>
            </w:r>
            <w:r w:rsidR="362B3558" w:rsidRPr="3AE66200">
              <w:rPr>
                <w:rFonts w:asciiTheme="minorHAnsi" w:hAnsiTheme="minorHAnsi" w:cstheme="minorBidi"/>
                <w:b w:val="0"/>
                <w:color w:val="auto"/>
                <w:sz w:val="22"/>
                <w:szCs w:val="22"/>
              </w:rPr>
              <w:t>eight of fish</w:t>
            </w:r>
          </w:p>
        </w:tc>
        <w:tc>
          <w:tcPr>
            <w:tcW w:w="1718" w:type="dxa"/>
          </w:tcPr>
          <w:p w14:paraId="1F0213B7" w14:textId="5AE826CE" w:rsidR="072CAB0F" w:rsidRDefault="59C9B423" w:rsidP="072CAB0F">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numeric</w:t>
            </w:r>
          </w:p>
        </w:tc>
        <w:tc>
          <w:tcPr>
            <w:tcW w:w="2213" w:type="dxa"/>
          </w:tcPr>
          <w:p w14:paraId="076D43E7" w14:textId="411D183D" w:rsidR="072CAB0F" w:rsidRDefault="362B3558" w:rsidP="072CAB0F">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g</w:t>
            </w:r>
          </w:p>
        </w:tc>
        <w:tc>
          <w:tcPr>
            <w:tcW w:w="1692" w:type="dxa"/>
          </w:tcPr>
          <w:p w14:paraId="7119B54F" w14:textId="19970133" w:rsidR="072CAB0F" w:rsidRDefault="072CAB0F" w:rsidP="072CAB0F">
            <w:pPr>
              <w:pStyle w:val="nrpsTableheader"/>
              <w:rPr>
                <w:rFonts w:asciiTheme="minorHAnsi" w:hAnsiTheme="minorHAnsi" w:cstheme="minorBidi"/>
                <w:b w:val="0"/>
                <w:color w:val="auto"/>
                <w:sz w:val="22"/>
                <w:szCs w:val="22"/>
              </w:rPr>
            </w:pPr>
          </w:p>
        </w:tc>
        <w:tc>
          <w:tcPr>
            <w:tcW w:w="1695" w:type="dxa"/>
          </w:tcPr>
          <w:p w14:paraId="5A9CB34D" w14:textId="24B9EF6C" w:rsidR="072CAB0F" w:rsidRDefault="3D932267" w:rsidP="072CAB0F">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-999</w:t>
            </w:r>
          </w:p>
        </w:tc>
        <w:tc>
          <w:tcPr>
            <w:tcW w:w="1695" w:type="dxa"/>
          </w:tcPr>
          <w:p w14:paraId="282825B5" w14:textId="123CDBD0" w:rsidR="072CAB0F" w:rsidRDefault="3D932267" w:rsidP="072CAB0F">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No observation</w:t>
            </w:r>
          </w:p>
        </w:tc>
      </w:tr>
      <w:tr w:rsidR="072CAB0F" w14:paraId="6DAF9D3E" w14:textId="77777777" w:rsidTr="11705DB1">
        <w:trPr>
          <w:trHeight w:val="317"/>
        </w:trPr>
        <w:tc>
          <w:tcPr>
            <w:tcW w:w="3015" w:type="dxa"/>
          </w:tcPr>
          <w:p w14:paraId="06B117CD" w14:textId="7E904965" w:rsidR="072CAB0F" w:rsidRDefault="072CAB0F" w:rsidP="072CAB0F">
            <w:pPr>
              <w:pStyle w:val="nrpsTableheader"/>
              <w:rPr>
                <w:rFonts w:asciiTheme="minorHAnsi" w:hAnsiTheme="minorHAnsi" w:cstheme="minorBidi"/>
                <w:b w:val="0"/>
                <w:color w:val="auto"/>
                <w:sz w:val="22"/>
                <w:szCs w:val="22"/>
              </w:rPr>
            </w:pPr>
            <w:proofErr w:type="spellStart"/>
            <w:r w:rsidRPr="072CAB0F">
              <w:rPr>
                <w:rFonts w:asciiTheme="minorHAnsi" w:hAnsiTheme="minorHAnsi" w:cstheme="minorBidi"/>
                <w:b w:val="0"/>
                <w:color w:val="auto"/>
                <w:sz w:val="22"/>
                <w:szCs w:val="22"/>
              </w:rPr>
              <w:t>AnomalyID</w:t>
            </w:r>
            <w:proofErr w:type="spellEnd"/>
          </w:p>
        </w:tc>
        <w:tc>
          <w:tcPr>
            <w:tcW w:w="2362" w:type="dxa"/>
          </w:tcPr>
          <w:p w14:paraId="06BAF819" w14:textId="31D3DA5D" w:rsidR="072CAB0F" w:rsidRDefault="610B2AF4" w:rsidP="072CAB0F">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Anomaly code</w:t>
            </w:r>
          </w:p>
        </w:tc>
        <w:tc>
          <w:tcPr>
            <w:tcW w:w="1718" w:type="dxa"/>
          </w:tcPr>
          <w:p w14:paraId="56F826E1" w14:textId="2226DD07" w:rsidR="072CAB0F" w:rsidRDefault="072CAB0F" w:rsidP="072CAB0F">
            <w:pPr>
              <w:pStyle w:val="nrpsTableheader"/>
              <w:rPr>
                <w:rFonts w:asciiTheme="minorHAnsi" w:hAnsiTheme="minorHAnsi" w:cstheme="minorBidi"/>
                <w:b w:val="0"/>
                <w:color w:val="auto"/>
                <w:sz w:val="22"/>
                <w:szCs w:val="22"/>
              </w:rPr>
            </w:pPr>
            <w:r w:rsidRPr="072CAB0F">
              <w:rPr>
                <w:rFonts w:asciiTheme="minorHAnsi" w:hAnsiTheme="minorHAnsi" w:cstheme="minorBidi"/>
                <w:b w:val="0"/>
                <w:color w:val="auto"/>
                <w:sz w:val="22"/>
                <w:szCs w:val="22"/>
              </w:rPr>
              <w:t>character</w:t>
            </w:r>
          </w:p>
        </w:tc>
        <w:tc>
          <w:tcPr>
            <w:tcW w:w="2213" w:type="dxa"/>
          </w:tcPr>
          <w:p w14:paraId="7AFF22A3" w14:textId="2AC85928" w:rsidR="072CAB0F" w:rsidRDefault="072CAB0F" w:rsidP="072CAB0F">
            <w:pPr>
              <w:pStyle w:val="nrpsTableheader"/>
              <w:rPr>
                <w:rFonts w:asciiTheme="minorHAnsi" w:hAnsiTheme="minorHAnsi" w:cstheme="minorBidi"/>
                <w:b w:val="0"/>
                <w:color w:val="auto"/>
                <w:sz w:val="22"/>
                <w:szCs w:val="22"/>
              </w:rPr>
            </w:pPr>
          </w:p>
        </w:tc>
        <w:tc>
          <w:tcPr>
            <w:tcW w:w="1692" w:type="dxa"/>
          </w:tcPr>
          <w:p w14:paraId="5E8356A0" w14:textId="14B8A7DD" w:rsidR="072CAB0F" w:rsidRDefault="072CAB0F" w:rsidP="072CAB0F">
            <w:pPr>
              <w:pStyle w:val="nrpsTableheader"/>
              <w:rPr>
                <w:rFonts w:asciiTheme="minorHAnsi" w:hAnsiTheme="minorHAnsi" w:cstheme="minorBidi"/>
                <w:b w:val="0"/>
                <w:color w:val="auto"/>
                <w:sz w:val="22"/>
                <w:szCs w:val="22"/>
              </w:rPr>
            </w:pPr>
          </w:p>
        </w:tc>
        <w:tc>
          <w:tcPr>
            <w:tcW w:w="1695" w:type="dxa"/>
          </w:tcPr>
          <w:p w14:paraId="46AF7C67" w14:textId="24DA3806" w:rsidR="072CAB0F" w:rsidRDefault="072CAB0F" w:rsidP="072CAB0F">
            <w:pPr>
              <w:pStyle w:val="nrpsTableheader"/>
              <w:rPr>
                <w:rFonts w:asciiTheme="minorHAnsi" w:hAnsiTheme="minorHAnsi" w:cstheme="minorBidi"/>
                <w:b w:val="0"/>
                <w:color w:val="auto"/>
                <w:sz w:val="22"/>
                <w:szCs w:val="22"/>
              </w:rPr>
            </w:pPr>
          </w:p>
        </w:tc>
        <w:tc>
          <w:tcPr>
            <w:tcW w:w="1695" w:type="dxa"/>
          </w:tcPr>
          <w:p w14:paraId="18E2DDE6" w14:textId="7C981755" w:rsidR="072CAB0F" w:rsidRDefault="072CAB0F" w:rsidP="072CAB0F">
            <w:pPr>
              <w:pStyle w:val="nrpsTableheader"/>
              <w:rPr>
                <w:rFonts w:asciiTheme="minorHAnsi" w:hAnsiTheme="minorHAnsi" w:cstheme="minorBidi"/>
                <w:b w:val="0"/>
                <w:color w:val="auto"/>
                <w:sz w:val="22"/>
                <w:szCs w:val="22"/>
              </w:rPr>
            </w:pPr>
          </w:p>
        </w:tc>
      </w:tr>
      <w:tr w:rsidR="5F5A8CD2" w14:paraId="58896267" w14:textId="77777777" w:rsidTr="11705DB1">
        <w:trPr>
          <w:trHeight w:val="317"/>
        </w:trPr>
        <w:tc>
          <w:tcPr>
            <w:tcW w:w="3015" w:type="dxa"/>
          </w:tcPr>
          <w:p w14:paraId="3B173038" w14:textId="7CD315DA" w:rsidR="358DB383" w:rsidRDefault="358DB383" w:rsidP="5F5A8CD2">
            <w:pPr>
              <w:pStyle w:val="nrpsTableheader"/>
              <w:rPr>
                <w:rFonts w:asciiTheme="minorHAnsi" w:hAnsiTheme="minorHAnsi" w:cstheme="minorBidi"/>
                <w:b w:val="0"/>
                <w:color w:val="auto"/>
                <w:sz w:val="22"/>
                <w:szCs w:val="22"/>
              </w:rPr>
            </w:pPr>
            <w:proofErr w:type="spellStart"/>
            <w:r w:rsidRPr="5F5A8CD2">
              <w:rPr>
                <w:rFonts w:asciiTheme="minorHAnsi" w:hAnsiTheme="minorHAnsi" w:cstheme="minorBidi"/>
                <w:b w:val="0"/>
                <w:color w:val="auto"/>
                <w:sz w:val="22"/>
                <w:szCs w:val="22"/>
              </w:rPr>
              <w:t>FishAnomalyDescr</w:t>
            </w:r>
            <w:proofErr w:type="spellEnd"/>
          </w:p>
        </w:tc>
        <w:tc>
          <w:tcPr>
            <w:tcW w:w="2362" w:type="dxa"/>
          </w:tcPr>
          <w:p w14:paraId="0ED560AE" w14:textId="07D34C2C" w:rsidR="5F5A8CD2" w:rsidRDefault="19D6A65B"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Anomaly description</w:t>
            </w:r>
          </w:p>
        </w:tc>
        <w:tc>
          <w:tcPr>
            <w:tcW w:w="1718" w:type="dxa"/>
          </w:tcPr>
          <w:p w14:paraId="3C2B779B" w14:textId="6249FFA4" w:rsidR="5F5A8CD2" w:rsidRDefault="24D19FFA"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5BA7DB43" w14:textId="4D6BA8E7" w:rsidR="5F5A8CD2" w:rsidRDefault="5F5A8CD2" w:rsidP="5F5A8CD2">
            <w:pPr>
              <w:pStyle w:val="nrpsTableheader"/>
              <w:rPr>
                <w:rFonts w:asciiTheme="minorHAnsi" w:hAnsiTheme="minorHAnsi" w:cstheme="minorBidi"/>
                <w:b w:val="0"/>
                <w:color w:val="auto"/>
                <w:sz w:val="22"/>
                <w:szCs w:val="22"/>
              </w:rPr>
            </w:pPr>
          </w:p>
        </w:tc>
        <w:tc>
          <w:tcPr>
            <w:tcW w:w="1692" w:type="dxa"/>
          </w:tcPr>
          <w:p w14:paraId="25F1E667" w14:textId="427FCD79" w:rsidR="5F5A8CD2" w:rsidRDefault="5F5A8CD2" w:rsidP="5F5A8CD2">
            <w:pPr>
              <w:pStyle w:val="nrpsTableheader"/>
              <w:rPr>
                <w:rFonts w:asciiTheme="minorHAnsi" w:hAnsiTheme="minorHAnsi" w:cstheme="minorBidi"/>
                <w:b w:val="0"/>
                <w:color w:val="auto"/>
                <w:sz w:val="22"/>
                <w:szCs w:val="22"/>
              </w:rPr>
            </w:pPr>
          </w:p>
        </w:tc>
        <w:tc>
          <w:tcPr>
            <w:tcW w:w="1695" w:type="dxa"/>
          </w:tcPr>
          <w:p w14:paraId="48615E1E" w14:textId="201145DB" w:rsidR="5F5A8CD2" w:rsidRDefault="5F5A8CD2" w:rsidP="5F5A8CD2">
            <w:pPr>
              <w:pStyle w:val="nrpsTableheader"/>
              <w:rPr>
                <w:rFonts w:asciiTheme="minorHAnsi" w:hAnsiTheme="minorHAnsi" w:cstheme="minorBidi"/>
                <w:b w:val="0"/>
                <w:color w:val="auto"/>
                <w:sz w:val="22"/>
                <w:szCs w:val="22"/>
              </w:rPr>
            </w:pPr>
          </w:p>
        </w:tc>
        <w:tc>
          <w:tcPr>
            <w:tcW w:w="1695" w:type="dxa"/>
          </w:tcPr>
          <w:p w14:paraId="0C8BC64C" w14:textId="569DE9A7" w:rsidR="5F5A8CD2" w:rsidRDefault="5F5A8CD2" w:rsidP="5F5A8CD2">
            <w:pPr>
              <w:pStyle w:val="nrpsTableheader"/>
              <w:rPr>
                <w:rFonts w:asciiTheme="minorHAnsi" w:hAnsiTheme="minorHAnsi" w:cstheme="minorBidi"/>
                <w:b w:val="0"/>
                <w:color w:val="auto"/>
                <w:sz w:val="22"/>
                <w:szCs w:val="22"/>
              </w:rPr>
            </w:pPr>
          </w:p>
        </w:tc>
      </w:tr>
      <w:tr w:rsidR="5F5A8CD2" w14:paraId="3F865E35" w14:textId="77777777" w:rsidTr="11705DB1">
        <w:trPr>
          <w:trHeight w:val="317"/>
        </w:trPr>
        <w:tc>
          <w:tcPr>
            <w:tcW w:w="3015" w:type="dxa"/>
          </w:tcPr>
          <w:p w14:paraId="655E814A" w14:textId="3E1C5E2E" w:rsidR="358DB383" w:rsidRDefault="358DB383"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Vouchered</w:t>
            </w:r>
          </w:p>
        </w:tc>
        <w:tc>
          <w:tcPr>
            <w:tcW w:w="2362" w:type="dxa"/>
          </w:tcPr>
          <w:p w14:paraId="6324F087" w14:textId="23A15A64" w:rsidR="5F5A8CD2" w:rsidRDefault="4BC96BCC" w:rsidP="5F5A8CD2">
            <w:pPr>
              <w:pStyle w:val="nrpsTableheader"/>
              <w:rPr>
                <w:rFonts w:asciiTheme="minorHAnsi" w:hAnsiTheme="minorHAnsi" w:cstheme="minorBidi"/>
                <w:b w:val="0"/>
                <w:color w:val="auto"/>
                <w:sz w:val="22"/>
                <w:szCs w:val="22"/>
              </w:rPr>
            </w:pPr>
            <w:proofErr w:type="spellStart"/>
            <w:r w:rsidRPr="3AE66200">
              <w:rPr>
                <w:rFonts w:asciiTheme="minorHAnsi" w:hAnsiTheme="minorHAnsi" w:cstheme="minorBidi"/>
                <w:b w:val="0"/>
                <w:color w:val="auto"/>
                <w:sz w:val="22"/>
                <w:szCs w:val="22"/>
              </w:rPr>
              <w:t>speciman</w:t>
            </w:r>
            <w:proofErr w:type="spellEnd"/>
            <w:r w:rsidRPr="3AE66200">
              <w:rPr>
                <w:rFonts w:asciiTheme="minorHAnsi" w:hAnsiTheme="minorHAnsi" w:cstheme="minorBidi"/>
                <w:b w:val="0"/>
                <w:color w:val="auto"/>
                <w:sz w:val="22"/>
                <w:szCs w:val="22"/>
              </w:rPr>
              <w:t xml:space="preserve"> preserved as a voucher; Yes= -1, No=0</w:t>
            </w:r>
          </w:p>
        </w:tc>
        <w:tc>
          <w:tcPr>
            <w:tcW w:w="1718" w:type="dxa"/>
          </w:tcPr>
          <w:p w14:paraId="59411C2E" w14:textId="0D6417DE" w:rsidR="5F5A8CD2" w:rsidRDefault="4BC96BCC"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numeric</w:t>
            </w:r>
          </w:p>
        </w:tc>
        <w:tc>
          <w:tcPr>
            <w:tcW w:w="2213" w:type="dxa"/>
          </w:tcPr>
          <w:p w14:paraId="3ABCF776" w14:textId="0FE302AB" w:rsidR="5F5A8CD2" w:rsidRDefault="5F5A8CD2" w:rsidP="5F5A8CD2">
            <w:pPr>
              <w:pStyle w:val="nrpsTableheader"/>
              <w:rPr>
                <w:rFonts w:asciiTheme="minorHAnsi" w:hAnsiTheme="minorHAnsi" w:cstheme="minorBidi"/>
                <w:b w:val="0"/>
                <w:color w:val="auto"/>
                <w:sz w:val="22"/>
                <w:szCs w:val="22"/>
              </w:rPr>
            </w:pPr>
          </w:p>
        </w:tc>
        <w:tc>
          <w:tcPr>
            <w:tcW w:w="1692" w:type="dxa"/>
          </w:tcPr>
          <w:p w14:paraId="3BBC0C58" w14:textId="42ADA0CD" w:rsidR="5F5A8CD2" w:rsidRDefault="5F5A8CD2" w:rsidP="5F5A8CD2">
            <w:pPr>
              <w:pStyle w:val="nrpsTableheader"/>
              <w:rPr>
                <w:rFonts w:asciiTheme="minorHAnsi" w:hAnsiTheme="minorHAnsi" w:cstheme="minorBidi"/>
                <w:b w:val="0"/>
                <w:color w:val="auto"/>
                <w:sz w:val="22"/>
                <w:szCs w:val="22"/>
              </w:rPr>
            </w:pPr>
          </w:p>
        </w:tc>
        <w:tc>
          <w:tcPr>
            <w:tcW w:w="1695" w:type="dxa"/>
          </w:tcPr>
          <w:p w14:paraId="2F6AE5CD" w14:textId="1473FC62" w:rsidR="5F5A8CD2" w:rsidRDefault="5F5A8CD2" w:rsidP="5F5A8CD2">
            <w:pPr>
              <w:pStyle w:val="nrpsTableheader"/>
              <w:rPr>
                <w:rFonts w:asciiTheme="minorHAnsi" w:hAnsiTheme="minorHAnsi" w:cstheme="minorBidi"/>
                <w:b w:val="0"/>
                <w:color w:val="auto"/>
                <w:sz w:val="22"/>
                <w:szCs w:val="22"/>
              </w:rPr>
            </w:pPr>
          </w:p>
        </w:tc>
        <w:tc>
          <w:tcPr>
            <w:tcW w:w="1695" w:type="dxa"/>
          </w:tcPr>
          <w:p w14:paraId="764A6E54" w14:textId="49A415EF" w:rsidR="5F5A8CD2" w:rsidRDefault="5F5A8CD2" w:rsidP="5F5A8CD2">
            <w:pPr>
              <w:pStyle w:val="nrpsTableheader"/>
              <w:rPr>
                <w:rFonts w:asciiTheme="minorHAnsi" w:hAnsiTheme="minorHAnsi" w:cstheme="minorBidi"/>
                <w:b w:val="0"/>
                <w:color w:val="auto"/>
                <w:sz w:val="22"/>
                <w:szCs w:val="22"/>
              </w:rPr>
            </w:pPr>
          </w:p>
        </w:tc>
      </w:tr>
      <w:tr w:rsidR="5F5A8CD2" w14:paraId="4C1CDDC7" w14:textId="77777777" w:rsidTr="11705DB1">
        <w:trPr>
          <w:trHeight w:val="317"/>
        </w:trPr>
        <w:tc>
          <w:tcPr>
            <w:tcW w:w="3015" w:type="dxa"/>
          </w:tcPr>
          <w:p w14:paraId="68D0478B" w14:textId="3F91D1B7" w:rsidR="358DB383" w:rsidRDefault="358DB383" w:rsidP="5F5A8CD2">
            <w:pPr>
              <w:pStyle w:val="nrpsTableheader"/>
              <w:rPr>
                <w:rFonts w:asciiTheme="minorHAnsi" w:hAnsiTheme="minorHAnsi" w:cstheme="minorBidi"/>
                <w:b w:val="0"/>
                <w:color w:val="auto"/>
                <w:sz w:val="22"/>
                <w:szCs w:val="22"/>
              </w:rPr>
            </w:pPr>
            <w:proofErr w:type="spellStart"/>
            <w:r w:rsidRPr="5F5A8CD2">
              <w:rPr>
                <w:rFonts w:asciiTheme="minorHAnsi" w:hAnsiTheme="minorHAnsi" w:cstheme="minorBidi"/>
                <w:b w:val="0"/>
                <w:color w:val="auto"/>
                <w:sz w:val="22"/>
                <w:szCs w:val="22"/>
              </w:rPr>
              <w:lastRenderedPageBreak/>
              <w:t>NumObs</w:t>
            </w:r>
            <w:proofErr w:type="spellEnd"/>
          </w:p>
        </w:tc>
        <w:tc>
          <w:tcPr>
            <w:tcW w:w="2362" w:type="dxa"/>
          </w:tcPr>
          <w:p w14:paraId="56F1D9E5" w14:textId="3AF1673D" w:rsidR="5F5A8CD2" w:rsidRDefault="48E930B6"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count of specimens observed during sampling</w:t>
            </w:r>
          </w:p>
        </w:tc>
        <w:tc>
          <w:tcPr>
            <w:tcW w:w="1718" w:type="dxa"/>
          </w:tcPr>
          <w:p w14:paraId="3F80C9A7" w14:textId="1B23399C" w:rsidR="5F5A8CD2" w:rsidRDefault="0384B6C3"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numeric</w:t>
            </w:r>
          </w:p>
        </w:tc>
        <w:tc>
          <w:tcPr>
            <w:tcW w:w="2213" w:type="dxa"/>
          </w:tcPr>
          <w:p w14:paraId="20F2C6DF" w14:textId="3FE6B388" w:rsidR="5F5A8CD2" w:rsidRDefault="5F5A8CD2" w:rsidP="5F5A8CD2">
            <w:pPr>
              <w:pStyle w:val="nrpsTableheader"/>
              <w:rPr>
                <w:rFonts w:asciiTheme="minorHAnsi" w:hAnsiTheme="minorHAnsi" w:cstheme="minorBidi"/>
                <w:b w:val="0"/>
                <w:color w:val="auto"/>
                <w:sz w:val="22"/>
                <w:szCs w:val="22"/>
              </w:rPr>
            </w:pPr>
          </w:p>
        </w:tc>
        <w:tc>
          <w:tcPr>
            <w:tcW w:w="1692" w:type="dxa"/>
          </w:tcPr>
          <w:p w14:paraId="6F78B555" w14:textId="6A9F0FFF" w:rsidR="5F5A8CD2" w:rsidRDefault="5F5A8CD2" w:rsidP="5F5A8CD2">
            <w:pPr>
              <w:pStyle w:val="nrpsTableheader"/>
              <w:rPr>
                <w:rFonts w:asciiTheme="minorHAnsi" w:hAnsiTheme="minorHAnsi" w:cstheme="minorBidi"/>
                <w:b w:val="0"/>
                <w:color w:val="auto"/>
                <w:sz w:val="22"/>
                <w:szCs w:val="22"/>
              </w:rPr>
            </w:pPr>
          </w:p>
        </w:tc>
        <w:tc>
          <w:tcPr>
            <w:tcW w:w="1695" w:type="dxa"/>
          </w:tcPr>
          <w:p w14:paraId="2D5A19E7" w14:textId="303DA853" w:rsidR="5F5A8CD2" w:rsidRDefault="5F5A8CD2" w:rsidP="5F5A8CD2">
            <w:pPr>
              <w:pStyle w:val="nrpsTableheader"/>
              <w:rPr>
                <w:rFonts w:asciiTheme="minorHAnsi" w:hAnsiTheme="minorHAnsi" w:cstheme="minorBidi"/>
                <w:b w:val="0"/>
                <w:color w:val="auto"/>
                <w:sz w:val="22"/>
                <w:szCs w:val="22"/>
              </w:rPr>
            </w:pPr>
          </w:p>
        </w:tc>
        <w:tc>
          <w:tcPr>
            <w:tcW w:w="1695" w:type="dxa"/>
          </w:tcPr>
          <w:p w14:paraId="0B6289A1" w14:textId="0FDB00E0" w:rsidR="5F5A8CD2" w:rsidRDefault="5F5A8CD2" w:rsidP="5F5A8CD2">
            <w:pPr>
              <w:pStyle w:val="nrpsTableheader"/>
              <w:rPr>
                <w:rFonts w:asciiTheme="minorHAnsi" w:hAnsiTheme="minorHAnsi" w:cstheme="minorBidi"/>
                <w:b w:val="0"/>
                <w:color w:val="auto"/>
                <w:sz w:val="22"/>
                <w:szCs w:val="22"/>
              </w:rPr>
            </w:pPr>
          </w:p>
        </w:tc>
      </w:tr>
      <w:tr w:rsidR="5F5A8CD2" w14:paraId="47B97745" w14:textId="77777777" w:rsidTr="11705DB1">
        <w:trPr>
          <w:trHeight w:val="317"/>
        </w:trPr>
        <w:tc>
          <w:tcPr>
            <w:tcW w:w="3015" w:type="dxa"/>
          </w:tcPr>
          <w:p w14:paraId="23606A78" w14:textId="4A0D4343" w:rsidR="358DB383" w:rsidRDefault="358DB383" w:rsidP="5F5A8CD2">
            <w:pPr>
              <w:pStyle w:val="nrpsTableheader"/>
              <w:rPr>
                <w:rFonts w:asciiTheme="minorHAnsi" w:hAnsiTheme="minorHAnsi" w:cstheme="minorBidi"/>
                <w:b w:val="0"/>
                <w:color w:val="auto"/>
                <w:sz w:val="22"/>
                <w:szCs w:val="22"/>
              </w:rPr>
            </w:pPr>
            <w:proofErr w:type="spellStart"/>
            <w:r w:rsidRPr="5F5A8CD2">
              <w:rPr>
                <w:rFonts w:asciiTheme="minorHAnsi" w:hAnsiTheme="minorHAnsi" w:cstheme="minorBidi"/>
                <w:b w:val="0"/>
                <w:color w:val="auto"/>
                <w:sz w:val="22"/>
                <w:szCs w:val="22"/>
              </w:rPr>
              <w:t>BatchID</w:t>
            </w:r>
            <w:proofErr w:type="spellEnd"/>
          </w:p>
        </w:tc>
        <w:tc>
          <w:tcPr>
            <w:tcW w:w="2362" w:type="dxa"/>
          </w:tcPr>
          <w:p w14:paraId="3CD33F1B" w14:textId="565B00BC" w:rsidR="5F5A8CD2" w:rsidRDefault="21AE7501"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Identification number of batch</w:t>
            </w:r>
          </w:p>
        </w:tc>
        <w:tc>
          <w:tcPr>
            <w:tcW w:w="1718" w:type="dxa"/>
          </w:tcPr>
          <w:p w14:paraId="1562E04F" w14:textId="10140FCB" w:rsidR="5F5A8CD2" w:rsidRDefault="0D1325C7"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numeric</w:t>
            </w:r>
          </w:p>
        </w:tc>
        <w:tc>
          <w:tcPr>
            <w:tcW w:w="2213" w:type="dxa"/>
          </w:tcPr>
          <w:p w14:paraId="444AC0A1" w14:textId="6598479D" w:rsidR="5F5A8CD2" w:rsidRDefault="5F5A8CD2" w:rsidP="5F5A8CD2">
            <w:pPr>
              <w:pStyle w:val="nrpsTableheader"/>
              <w:rPr>
                <w:rFonts w:asciiTheme="minorHAnsi" w:hAnsiTheme="minorHAnsi" w:cstheme="minorBidi"/>
                <w:b w:val="0"/>
                <w:color w:val="auto"/>
                <w:sz w:val="22"/>
                <w:szCs w:val="22"/>
              </w:rPr>
            </w:pPr>
          </w:p>
        </w:tc>
        <w:tc>
          <w:tcPr>
            <w:tcW w:w="1692" w:type="dxa"/>
          </w:tcPr>
          <w:p w14:paraId="28CFE9C3" w14:textId="3F645C77" w:rsidR="5F5A8CD2" w:rsidRDefault="5F5A8CD2" w:rsidP="5F5A8CD2">
            <w:pPr>
              <w:pStyle w:val="nrpsTableheader"/>
              <w:rPr>
                <w:rFonts w:asciiTheme="minorHAnsi" w:hAnsiTheme="minorHAnsi" w:cstheme="minorBidi"/>
                <w:b w:val="0"/>
                <w:color w:val="auto"/>
                <w:sz w:val="22"/>
                <w:szCs w:val="22"/>
              </w:rPr>
            </w:pPr>
          </w:p>
        </w:tc>
        <w:tc>
          <w:tcPr>
            <w:tcW w:w="1695" w:type="dxa"/>
          </w:tcPr>
          <w:p w14:paraId="2AA3855B" w14:textId="2DC4705A" w:rsidR="5F5A8CD2" w:rsidRDefault="7CCBD63B"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0</w:t>
            </w:r>
          </w:p>
        </w:tc>
        <w:tc>
          <w:tcPr>
            <w:tcW w:w="1695" w:type="dxa"/>
          </w:tcPr>
          <w:p w14:paraId="5F56050C" w14:textId="354D0331" w:rsidR="5F5A8CD2" w:rsidRDefault="7CCBD63B"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No batch</w:t>
            </w:r>
          </w:p>
        </w:tc>
      </w:tr>
      <w:tr w:rsidR="5F5A8CD2" w14:paraId="285894A2" w14:textId="77777777" w:rsidTr="11705DB1">
        <w:trPr>
          <w:trHeight w:val="317"/>
        </w:trPr>
        <w:tc>
          <w:tcPr>
            <w:tcW w:w="3015" w:type="dxa"/>
          </w:tcPr>
          <w:p w14:paraId="28F4226E" w14:textId="7AB40BA5" w:rsidR="69E6E05B" w:rsidRDefault="69E6E05B" w:rsidP="5F5A8CD2">
            <w:pPr>
              <w:pStyle w:val="nrpsTableheader"/>
              <w:rPr>
                <w:rFonts w:asciiTheme="minorHAnsi" w:hAnsiTheme="minorHAnsi" w:cstheme="minorBidi"/>
                <w:b w:val="0"/>
                <w:color w:val="auto"/>
                <w:sz w:val="22"/>
                <w:szCs w:val="22"/>
              </w:rPr>
            </w:pPr>
            <w:proofErr w:type="spellStart"/>
            <w:r w:rsidRPr="5F5A8CD2">
              <w:rPr>
                <w:rFonts w:asciiTheme="minorHAnsi" w:hAnsiTheme="minorHAnsi" w:cstheme="minorBidi"/>
                <w:b w:val="0"/>
                <w:color w:val="auto"/>
                <w:sz w:val="22"/>
                <w:szCs w:val="22"/>
              </w:rPr>
              <w:t>BatchWT_g</w:t>
            </w:r>
            <w:proofErr w:type="spellEnd"/>
          </w:p>
        </w:tc>
        <w:tc>
          <w:tcPr>
            <w:tcW w:w="2362" w:type="dxa"/>
          </w:tcPr>
          <w:p w14:paraId="6618615A" w14:textId="0C340C8D" w:rsidR="5F5A8CD2" w:rsidRDefault="64C8DB93"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 xml:space="preserve">total weight of fish weighed as a batch </w:t>
            </w:r>
          </w:p>
        </w:tc>
        <w:tc>
          <w:tcPr>
            <w:tcW w:w="1718" w:type="dxa"/>
          </w:tcPr>
          <w:p w14:paraId="3BEF0520" w14:textId="2A145DCD" w:rsidR="5F5A8CD2" w:rsidRDefault="64C8DB93"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numeric</w:t>
            </w:r>
          </w:p>
        </w:tc>
        <w:tc>
          <w:tcPr>
            <w:tcW w:w="2213" w:type="dxa"/>
          </w:tcPr>
          <w:p w14:paraId="0F743A3A" w14:textId="3CD714DB" w:rsidR="5F5A8CD2" w:rsidRDefault="64C8DB93"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g</w:t>
            </w:r>
          </w:p>
        </w:tc>
        <w:tc>
          <w:tcPr>
            <w:tcW w:w="1692" w:type="dxa"/>
          </w:tcPr>
          <w:p w14:paraId="02C1ADDF" w14:textId="30411BDA" w:rsidR="5F5A8CD2" w:rsidRDefault="5F5A8CD2" w:rsidP="5F5A8CD2">
            <w:pPr>
              <w:pStyle w:val="nrpsTableheader"/>
              <w:rPr>
                <w:rFonts w:asciiTheme="minorHAnsi" w:hAnsiTheme="minorHAnsi" w:cstheme="minorBidi"/>
                <w:b w:val="0"/>
                <w:color w:val="auto"/>
                <w:sz w:val="22"/>
                <w:szCs w:val="22"/>
              </w:rPr>
            </w:pPr>
          </w:p>
        </w:tc>
        <w:tc>
          <w:tcPr>
            <w:tcW w:w="1695" w:type="dxa"/>
          </w:tcPr>
          <w:p w14:paraId="0A9CD737" w14:textId="3D619326" w:rsidR="5F5A8CD2" w:rsidRDefault="73C8EF1D"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-999</w:t>
            </w:r>
          </w:p>
        </w:tc>
        <w:tc>
          <w:tcPr>
            <w:tcW w:w="1695" w:type="dxa"/>
          </w:tcPr>
          <w:p w14:paraId="6C9E1AD5" w14:textId="682EDF04" w:rsidR="5F5A8CD2" w:rsidRDefault="73C8EF1D"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No observation</w:t>
            </w:r>
          </w:p>
        </w:tc>
      </w:tr>
      <w:tr w:rsidR="5F5A8CD2" w14:paraId="4FFFFB16" w14:textId="77777777" w:rsidTr="11705DB1">
        <w:trPr>
          <w:trHeight w:val="317"/>
        </w:trPr>
        <w:tc>
          <w:tcPr>
            <w:tcW w:w="3015" w:type="dxa"/>
          </w:tcPr>
          <w:p w14:paraId="711CDDAF" w14:textId="2C8E2F4E" w:rsidR="69E6E05B" w:rsidRDefault="69E6E05B"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Comments</w:t>
            </w:r>
          </w:p>
        </w:tc>
        <w:tc>
          <w:tcPr>
            <w:tcW w:w="2362" w:type="dxa"/>
          </w:tcPr>
          <w:p w14:paraId="0E71B8C5" w14:textId="44F4BA15" w:rsidR="5F5A8CD2" w:rsidRDefault="5EAB12C5"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Comments</w:t>
            </w:r>
          </w:p>
        </w:tc>
        <w:tc>
          <w:tcPr>
            <w:tcW w:w="1718" w:type="dxa"/>
          </w:tcPr>
          <w:p w14:paraId="0DE03E99" w14:textId="62378A02" w:rsidR="5F5A8CD2" w:rsidRDefault="5EAB12C5"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579D712E" w14:textId="474C7D54" w:rsidR="5F5A8CD2" w:rsidRDefault="5F5A8CD2" w:rsidP="5F5A8CD2">
            <w:pPr>
              <w:pStyle w:val="nrpsTableheader"/>
              <w:rPr>
                <w:rFonts w:asciiTheme="minorHAnsi" w:hAnsiTheme="minorHAnsi" w:cstheme="minorBidi"/>
                <w:b w:val="0"/>
                <w:color w:val="auto"/>
                <w:sz w:val="22"/>
                <w:szCs w:val="22"/>
              </w:rPr>
            </w:pPr>
          </w:p>
        </w:tc>
        <w:tc>
          <w:tcPr>
            <w:tcW w:w="1692" w:type="dxa"/>
          </w:tcPr>
          <w:p w14:paraId="54FFD5F7" w14:textId="621985BD" w:rsidR="5F5A8CD2" w:rsidRDefault="5F5A8CD2" w:rsidP="5F5A8CD2">
            <w:pPr>
              <w:pStyle w:val="nrpsTableheader"/>
              <w:rPr>
                <w:rFonts w:asciiTheme="minorHAnsi" w:hAnsiTheme="minorHAnsi" w:cstheme="minorBidi"/>
                <w:b w:val="0"/>
                <w:color w:val="auto"/>
                <w:sz w:val="22"/>
                <w:szCs w:val="22"/>
              </w:rPr>
            </w:pPr>
          </w:p>
        </w:tc>
        <w:tc>
          <w:tcPr>
            <w:tcW w:w="1695" w:type="dxa"/>
          </w:tcPr>
          <w:p w14:paraId="10FDDC65" w14:textId="6D55667A" w:rsidR="5F5A8CD2" w:rsidRDefault="5F5A8CD2" w:rsidP="5F5A8CD2">
            <w:pPr>
              <w:pStyle w:val="nrpsTableheader"/>
              <w:rPr>
                <w:rFonts w:asciiTheme="minorHAnsi" w:hAnsiTheme="minorHAnsi" w:cstheme="minorBidi"/>
                <w:b w:val="0"/>
                <w:color w:val="auto"/>
                <w:sz w:val="22"/>
                <w:szCs w:val="22"/>
              </w:rPr>
            </w:pPr>
          </w:p>
        </w:tc>
        <w:tc>
          <w:tcPr>
            <w:tcW w:w="1695" w:type="dxa"/>
          </w:tcPr>
          <w:p w14:paraId="3EEB5980" w14:textId="00C49D5C" w:rsidR="5F5A8CD2" w:rsidRDefault="5F5A8CD2" w:rsidP="5F5A8CD2">
            <w:pPr>
              <w:pStyle w:val="nrpsTableheader"/>
              <w:rPr>
                <w:rFonts w:asciiTheme="minorHAnsi" w:hAnsiTheme="minorHAnsi" w:cstheme="minorBidi"/>
                <w:b w:val="0"/>
                <w:color w:val="auto"/>
                <w:sz w:val="22"/>
                <w:szCs w:val="22"/>
              </w:rPr>
            </w:pPr>
          </w:p>
        </w:tc>
      </w:tr>
      <w:tr w:rsidR="5F5A8CD2" w14:paraId="62682463" w14:textId="77777777" w:rsidTr="11705DB1">
        <w:trPr>
          <w:trHeight w:val="317"/>
        </w:trPr>
        <w:tc>
          <w:tcPr>
            <w:tcW w:w="3015" w:type="dxa"/>
          </w:tcPr>
          <w:p w14:paraId="4D51289F" w14:textId="70D95DA0" w:rsidR="2B0A0BB5" w:rsidRDefault="2B0A0BB5" w:rsidP="5F5A8CD2">
            <w:pPr>
              <w:pStyle w:val="nrpsTableheader"/>
              <w:rPr>
                <w:rFonts w:asciiTheme="minorHAnsi" w:hAnsiTheme="minorHAnsi" w:cstheme="minorBidi"/>
                <w:b w:val="0"/>
                <w:color w:val="auto"/>
                <w:sz w:val="22"/>
                <w:szCs w:val="22"/>
              </w:rPr>
            </w:pPr>
            <w:proofErr w:type="spellStart"/>
            <w:r w:rsidRPr="5F5A8CD2">
              <w:rPr>
                <w:rFonts w:asciiTheme="minorHAnsi" w:hAnsiTheme="minorHAnsi" w:cstheme="minorBidi"/>
                <w:b w:val="0"/>
                <w:color w:val="auto"/>
                <w:sz w:val="22"/>
                <w:szCs w:val="22"/>
              </w:rPr>
              <w:t>TaxonCode</w:t>
            </w:r>
            <w:proofErr w:type="spellEnd"/>
          </w:p>
        </w:tc>
        <w:tc>
          <w:tcPr>
            <w:tcW w:w="2362" w:type="dxa"/>
          </w:tcPr>
          <w:p w14:paraId="4FF5AE83" w14:textId="72BEE550" w:rsidR="5F5A8CD2" w:rsidRDefault="6FA8E2AC"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Taxon code</w:t>
            </w:r>
          </w:p>
        </w:tc>
        <w:tc>
          <w:tcPr>
            <w:tcW w:w="1718" w:type="dxa"/>
          </w:tcPr>
          <w:p w14:paraId="2CA963D7" w14:textId="2E302E42" w:rsidR="5F5A8CD2" w:rsidRDefault="6FA8E2AC"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2697CBC5" w14:textId="0732F87D" w:rsidR="5F5A8CD2" w:rsidRDefault="5F5A8CD2" w:rsidP="5F5A8CD2">
            <w:pPr>
              <w:pStyle w:val="nrpsTableheader"/>
              <w:rPr>
                <w:rFonts w:asciiTheme="minorHAnsi" w:hAnsiTheme="minorHAnsi" w:cstheme="minorBidi"/>
                <w:b w:val="0"/>
                <w:color w:val="auto"/>
                <w:sz w:val="22"/>
                <w:szCs w:val="22"/>
              </w:rPr>
            </w:pPr>
          </w:p>
        </w:tc>
        <w:tc>
          <w:tcPr>
            <w:tcW w:w="1692" w:type="dxa"/>
          </w:tcPr>
          <w:p w14:paraId="6697DCD3" w14:textId="2E647D82" w:rsidR="5F5A8CD2" w:rsidRDefault="5F5A8CD2" w:rsidP="5F5A8CD2">
            <w:pPr>
              <w:pStyle w:val="nrpsTableheader"/>
              <w:rPr>
                <w:rFonts w:asciiTheme="minorHAnsi" w:hAnsiTheme="minorHAnsi" w:cstheme="minorBidi"/>
                <w:b w:val="0"/>
                <w:color w:val="auto"/>
                <w:sz w:val="22"/>
                <w:szCs w:val="22"/>
              </w:rPr>
            </w:pPr>
          </w:p>
        </w:tc>
        <w:tc>
          <w:tcPr>
            <w:tcW w:w="1695" w:type="dxa"/>
          </w:tcPr>
          <w:p w14:paraId="266B0818" w14:textId="76AAC7A9" w:rsidR="5F5A8CD2" w:rsidRDefault="5F5A8CD2" w:rsidP="5F5A8CD2">
            <w:pPr>
              <w:pStyle w:val="nrpsTableheader"/>
              <w:rPr>
                <w:rFonts w:asciiTheme="minorHAnsi" w:hAnsiTheme="minorHAnsi" w:cstheme="minorBidi"/>
                <w:b w:val="0"/>
                <w:color w:val="auto"/>
                <w:sz w:val="22"/>
                <w:szCs w:val="22"/>
              </w:rPr>
            </w:pPr>
          </w:p>
        </w:tc>
        <w:tc>
          <w:tcPr>
            <w:tcW w:w="1695" w:type="dxa"/>
          </w:tcPr>
          <w:p w14:paraId="30379E04" w14:textId="5A26E95A" w:rsidR="5F5A8CD2" w:rsidRDefault="5F5A8CD2" w:rsidP="5F5A8CD2">
            <w:pPr>
              <w:pStyle w:val="nrpsTableheader"/>
              <w:rPr>
                <w:rFonts w:asciiTheme="minorHAnsi" w:hAnsiTheme="minorHAnsi" w:cstheme="minorBidi"/>
                <w:b w:val="0"/>
                <w:color w:val="auto"/>
                <w:sz w:val="22"/>
                <w:szCs w:val="22"/>
              </w:rPr>
            </w:pPr>
          </w:p>
        </w:tc>
      </w:tr>
      <w:tr w:rsidR="5F5A8CD2" w14:paraId="08EAD05E" w14:textId="77777777" w:rsidTr="11705DB1">
        <w:trPr>
          <w:trHeight w:val="317"/>
        </w:trPr>
        <w:tc>
          <w:tcPr>
            <w:tcW w:w="3015" w:type="dxa"/>
          </w:tcPr>
          <w:p w14:paraId="6445926A" w14:textId="34DFFC2C" w:rsidR="2B0A0BB5" w:rsidRDefault="2B0A0BB5" w:rsidP="5F5A8CD2">
            <w:pPr>
              <w:pStyle w:val="nrpsTableheader"/>
              <w:rPr>
                <w:rFonts w:asciiTheme="minorHAnsi" w:hAnsiTheme="minorHAnsi" w:cstheme="minorBidi"/>
                <w:b w:val="0"/>
                <w:color w:val="auto"/>
                <w:sz w:val="22"/>
                <w:szCs w:val="22"/>
              </w:rPr>
            </w:pPr>
            <w:proofErr w:type="spellStart"/>
            <w:r w:rsidRPr="5F5A8CD2">
              <w:rPr>
                <w:rFonts w:asciiTheme="minorHAnsi" w:hAnsiTheme="minorHAnsi" w:cstheme="minorBidi"/>
                <w:b w:val="0"/>
                <w:color w:val="auto"/>
                <w:sz w:val="22"/>
                <w:szCs w:val="22"/>
              </w:rPr>
              <w:t>CommonName</w:t>
            </w:r>
            <w:proofErr w:type="spellEnd"/>
          </w:p>
        </w:tc>
        <w:tc>
          <w:tcPr>
            <w:tcW w:w="2362" w:type="dxa"/>
          </w:tcPr>
          <w:p w14:paraId="36FB9E63" w14:textId="29530368" w:rsidR="5F5A8CD2" w:rsidRDefault="6999C2BD"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 xml:space="preserve">Common name </w:t>
            </w:r>
          </w:p>
        </w:tc>
        <w:tc>
          <w:tcPr>
            <w:tcW w:w="1718" w:type="dxa"/>
          </w:tcPr>
          <w:p w14:paraId="432023FD" w14:textId="59DFD934" w:rsidR="5F5A8CD2" w:rsidRDefault="6999C2BD"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77F4DE5E" w14:textId="5D284FAF" w:rsidR="5F5A8CD2" w:rsidRDefault="5F5A8CD2" w:rsidP="5F5A8CD2">
            <w:pPr>
              <w:pStyle w:val="nrpsTableheader"/>
              <w:rPr>
                <w:rFonts w:asciiTheme="minorHAnsi" w:hAnsiTheme="minorHAnsi" w:cstheme="minorBidi"/>
                <w:b w:val="0"/>
                <w:color w:val="auto"/>
                <w:sz w:val="22"/>
                <w:szCs w:val="22"/>
              </w:rPr>
            </w:pPr>
          </w:p>
        </w:tc>
        <w:tc>
          <w:tcPr>
            <w:tcW w:w="1692" w:type="dxa"/>
          </w:tcPr>
          <w:p w14:paraId="700FA1F9" w14:textId="55138DEA" w:rsidR="5F5A8CD2" w:rsidRDefault="5F5A8CD2" w:rsidP="5F5A8CD2">
            <w:pPr>
              <w:pStyle w:val="nrpsTableheader"/>
              <w:rPr>
                <w:rFonts w:asciiTheme="minorHAnsi" w:hAnsiTheme="minorHAnsi" w:cstheme="minorBidi"/>
                <w:b w:val="0"/>
                <w:color w:val="auto"/>
                <w:sz w:val="22"/>
                <w:szCs w:val="22"/>
              </w:rPr>
            </w:pPr>
          </w:p>
        </w:tc>
        <w:tc>
          <w:tcPr>
            <w:tcW w:w="1695" w:type="dxa"/>
          </w:tcPr>
          <w:p w14:paraId="74F7C529" w14:textId="3D413CF9" w:rsidR="5F5A8CD2" w:rsidRDefault="5F5A8CD2" w:rsidP="5F5A8CD2">
            <w:pPr>
              <w:pStyle w:val="nrpsTableheader"/>
              <w:rPr>
                <w:rFonts w:asciiTheme="minorHAnsi" w:hAnsiTheme="minorHAnsi" w:cstheme="minorBidi"/>
                <w:b w:val="0"/>
                <w:color w:val="auto"/>
                <w:sz w:val="22"/>
                <w:szCs w:val="22"/>
              </w:rPr>
            </w:pPr>
          </w:p>
        </w:tc>
        <w:tc>
          <w:tcPr>
            <w:tcW w:w="1695" w:type="dxa"/>
          </w:tcPr>
          <w:p w14:paraId="4F49A438" w14:textId="00958E44" w:rsidR="5F5A8CD2" w:rsidRDefault="5F5A8CD2" w:rsidP="5F5A8CD2">
            <w:pPr>
              <w:pStyle w:val="nrpsTableheader"/>
              <w:rPr>
                <w:rFonts w:asciiTheme="minorHAnsi" w:hAnsiTheme="minorHAnsi" w:cstheme="minorBidi"/>
                <w:b w:val="0"/>
                <w:color w:val="auto"/>
                <w:sz w:val="22"/>
                <w:szCs w:val="22"/>
              </w:rPr>
            </w:pPr>
          </w:p>
        </w:tc>
      </w:tr>
      <w:tr w:rsidR="5F5A8CD2" w14:paraId="5458D0BD" w14:textId="77777777" w:rsidTr="11705DB1">
        <w:trPr>
          <w:trHeight w:val="345"/>
        </w:trPr>
        <w:tc>
          <w:tcPr>
            <w:tcW w:w="3015" w:type="dxa"/>
          </w:tcPr>
          <w:p w14:paraId="5D53A126" w14:textId="1E94BA3E" w:rsidR="2B0A0BB5" w:rsidRDefault="2B0A0BB5" w:rsidP="5F5A8CD2">
            <w:pPr>
              <w:pStyle w:val="nrpsTableheader"/>
              <w:rPr>
                <w:rFonts w:asciiTheme="minorHAnsi" w:hAnsiTheme="minorHAnsi" w:cstheme="minorBidi"/>
                <w:b w:val="0"/>
                <w:color w:val="auto"/>
                <w:sz w:val="22"/>
                <w:szCs w:val="22"/>
              </w:rPr>
            </w:pPr>
            <w:proofErr w:type="spellStart"/>
            <w:r w:rsidRPr="5F5A8CD2">
              <w:rPr>
                <w:rFonts w:asciiTheme="minorHAnsi" w:hAnsiTheme="minorHAnsi" w:cstheme="minorBidi"/>
                <w:b w:val="0"/>
                <w:color w:val="auto"/>
                <w:sz w:val="22"/>
                <w:szCs w:val="22"/>
              </w:rPr>
              <w:t>FamilyName</w:t>
            </w:r>
            <w:proofErr w:type="spellEnd"/>
          </w:p>
        </w:tc>
        <w:tc>
          <w:tcPr>
            <w:tcW w:w="2362" w:type="dxa"/>
          </w:tcPr>
          <w:p w14:paraId="06032BE3" w14:textId="6890B98A" w:rsidR="5F5A8CD2" w:rsidRDefault="69278554"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Family</w:t>
            </w:r>
          </w:p>
        </w:tc>
        <w:tc>
          <w:tcPr>
            <w:tcW w:w="1718" w:type="dxa"/>
          </w:tcPr>
          <w:p w14:paraId="7C95698F" w14:textId="391556E4" w:rsidR="5F5A8CD2" w:rsidRDefault="69278554"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419C57E6" w14:textId="6106BC91" w:rsidR="5F5A8CD2" w:rsidRDefault="5F5A8CD2" w:rsidP="5F5A8CD2">
            <w:pPr>
              <w:pStyle w:val="nrpsTableheader"/>
              <w:rPr>
                <w:rFonts w:asciiTheme="minorHAnsi" w:hAnsiTheme="minorHAnsi" w:cstheme="minorBidi"/>
                <w:b w:val="0"/>
                <w:color w:val="auto"/>
                <w:sz w:val="22"/>
                <w:szCs w:val="22"/>
              </w:rPr>
            </w:pPr>
          </w:p>
        </w:tc>
        <w:tc>
          <w:tcPr>
            <w:tcW w:w="1692" w:type="dxa"/>
          </w:tcPr>
          <w:p w14:paraId="4323EE27" w14:textId="44790E6E" w:rsidR="5F5A8CD2" w:rsidRDefault="5F5A8CD2" w:rsidP="5F5A8CD2">
            <w:pPr>
              <w:pStyle w:val="nrpsTableheader"/>
              <w:rPr>
                <w:rFonts w:asciiTheme="minorHAnsi" w:hAnsiTheme="minorHAnsi" w:cstheme="minorBidi"/>
                <w:b w:val="0"/>
                <w:color w:val="auto"/>
                <w:sz w:val="22"/>
                <w:szCs w:val="22"/>
              </w:rPr>
            </w:pPr>
          </w:p>
        </w:tc>
        <w:tc>
          <w:tcPr>
            <w:tcW w:w="1695" w:type="dxa"/>
          </w:tcPr>
          <w:p w14:paraId="49D8D1C6" w14:textId="2EA127DC" w:rsidR="5F5A8CD2" w:rsidRDefault="5F5A8CD2" w:rsidP="5F5A8CD2">
            <w:pPr>
              <w:pStyle w:val="nrpsTableheader"/>
              <w:rPr>
                <w:rFonts w:asciiTheme="minorHAnsi" w:hAnsiTheme="minorHAnsi" w:cstheme="minorBidi"/>
                <w:b w:val="0"/>
                <w:color w:val="auto"/>
                <w:sz w:val="22"/>
                <w:szCs w:val="22"/>
              </w:rPr>
            </w:pPr>
          </w:p>
        </w:tc>
        <w:tc>
          <w:tcPr>
            <w:tcW w:w="1695" w:type="dxa"/>
          </w:tcPr>
          <w:p w14:paraId="1AB2CF03" w14:textId="19CBF86E" w:rsidR="5F5A8CD2" w:rsidRDefault="5F5A8CD2" w:rsidP="5F5A8CD2">
            <w:pPr>
              <w:pStyle w:val="nrpsTableheader"/>
              <w:rPr>
                <w:rFonts w:asciiTheme="minorHAnsi" w:hAnsiTheme="minorHAnsi" w:cstheme="minorBidi"/>
                <w:b w:val="0"/>
                <w:color w:val="auto"/>
                <w:sz w:val="22"/>
                <w:szCs w:val="22"/>
              </w:rPr>
            </w:pPr>
          </w:p>
        </w:tc>
      </w:tr>
      <w:tr w:rsidR="5F5A8CD2" w14:paraId="533CF935" w14:textId="77777777" w:rsidTr="11705DB1">
        <w:trPr>
          <w:trHeight w:val="317"/>
        </w:trPr>
        <w:tc>
          <w:tcPr>
            <w:tcW w:w="3015" w:type="dxa"/>
          </w:tcPr>
          <w:p w14:paraId="1E8396F0" w14:textId="0C1749E1" w:rsidR="2B0A0BB5" w:rsidRDefault="2B0A0BB5" w:rsidP="5F5A8CD2">
            <w:pPr>
              <w:pStyle w:val="nrpsTableheader"/>
              <w:rPr>
                <w:rFonts w:asciiTheme="minorHAnsi" w:hAnsiTheme="minorHAnsi" w:cstheme="minorBidi"/>
                <w:b w:val="0"/>
                <w:color w:val="auto"/>
                <w:sz w:val="22"/>
                <w:szCs w:val="22"/>
              </w:rPr>
            </w:pPr>
            <w:proofErr w:type="spellStart"/>
            <w:r w:rsidRPr="5F5A8CD2">
              <w:rPr>
                <w:rFonts w:asciiTheme="minorHAnsi" w:hAnsiTheme="minorHAnsi" w:cstheme="minorBidi"/>
                <w:b w:val="0"/>
                <w:color w:val="auto"/>
                <w:sz w:val="22"/>
                <w:szCs w:val="22"/>
              </w:rPr>
              <w:t>ScientificName</w:t>
            </w:r>
            <w:proofErr w:type="spellEnd"/>
          </w:p>
        </w:tc>
        <w:tc>
          <w:tcPr>
            <w:tcW w:w="2362" w:type="dxa"/>
          </w:tcPr>
          <w:p w14:paraId="3E7BB0DC" w14:textId="60003EAE" w:rsidR="5F5A8CD2" w:rsidRDefault="7F25C71B"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Scientific name</w:t>
            </w:r>
          </w:p>
        </w:tc>
        <w:tc>
          <w:tcPr>
            <w:tcW w:w="1718" w:type="dxa"/>
          </w:tcPr>
          <w:p w14:paraId="35CEB10E" w14:textId="0D9CEC6B" w:rsidR="5F5A8CD2" w:rsidRDefault="7F25C71B"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11E304C9" w14:textId="4A23FFD7" w:rsidR="5F5A8CD2" w:rsidRDefault="5F5A8CD2" w:rsidP="5F5A8CD2">
            <w:pPr>
              <w:pStyle w:val="nrpsTableheader"/>
              <w:rPr>
                <w:rFonts w:asciiTheme="minorHAnsi" w:hAnsiTheme="minorHAnsi" w:cstheme="minorBidi"/>
                <w:b w:val="0"/>
                <w:color w:val="auto"/>
                <w:sz w:val="22"/>
                <w:szCs w:val="22"/>
              </w:rPr>
            </w:pPr>
          </w:p>
        </w:tc>
        <w:tc>
          <w:tcPr>
            <w:tcW w:w="1692" w:type="dxa"/>
          </w:tcPr>
          <w:p w14:paraId="13CF6302" w14:textId="2B3327C4" w:rsidR="5F5A8CD2" w:rsidRDefault="5F5A8CD2" w:rsidP="5F5A8CD2">
            <w:pPr>
              <w:pStyle w:val="nrpsTableheader"/>
              <w:rPr>
                <w:rFonts w:asciiTheme="minorHAnsi" w:hAnsiTheme="minorHAnsi" w:cstheme="minorBidi"/>
                <w:b w:val="0"/>
                <w:color w:val="auto"/>
                <w:sz w:val="22"/>
                <w:szCs w:val="22"/>
              </w:rPr>
            </w:pPr>
          </w:p>
        </w:tc>
        <w:tc>
          <w:tcPr>
            <w:tcW w:w="1695" w:type="dxa"/>
          </w:tcPr>
          <w:p w14:paraId="36CA2E45" w14:textId="224E7558" w:rsidR="5F5A8CD2" w:rsidRDefault="5F5A8CD2" w:rsidP="5F5A8CD2">
            <w:pPr>
              <w:pStyle w:val="nrpsTableheader"/>
              <w:rPr>
                <w:rFonts w:asciiTheme="minorHAnsi" w:hAnsiTheme="minorHAnsi" w:cstheme="minorBidi"/>
                <w:b w:val="0"/>
                <w:color w:val="auto"/>
                <w:sz w:val="22"/>
                <w:szCs w:val="22"/>
              </w:rPr>
            </w:pPr>
          </w:p>
        </w:tc>
        <w:tc>
          <w:tcPr>
            <w:tcW w:w="1695" w:type="dxa"/>
          </w:tcPr>
          <w:p w14:paraId="32F05180" w14:textId="58345B75" w:rsidR="5F5A8CD2" w:rsidRDefault="5F5A8CD2" w:rsidP="5F5A8CD2">
            <w:pPr>
              <w:pStyle w:val="nrpsTableheader"/>
              <w:rPr>
                <w:rFonts w:asciiTheme="minorHAnsi" w:hAnsiTheme="minorHAnsi" w:cstheme="minorBidi"/>
                <w:b w:val="0"/>
                <w:color w:val="auto"/>
                <w:sz w:val="22"/>
                <w:szCs w:val="22"/>
              </w:rPr>
            </w:pPr>
          </w:p>
        </w:tc>
      </w:tr>
      <w:tr w:rsidR="5F5A8CD2" w14:paraId="461D724D" w14:textId="77777777" w:rsidTr="11705DB1">
        <w:trPr>
          <w:trHeight w:val="317"/>
        </w:trPr>
        <w:tc>
          <w:tcPr>
            <w:tcW w:w="3015" w:type="dxa"/>
          </w:tcPr>
          <w:p w14:paraId="1ECC1D5F" w14:textId="6B6C0A92" w:rsidR="2B0A0BB5" w:rsidRDefault="2B0A0BB5" w:rsidP="5F5A8CD2">
            <w:pPr>
              <w:pStyle w:val="nrpsTableheader"/>
              <w:rPr>
                <w:rFonts w:asciiTheme="minorHAnsi" w:hAnsiTheme="minorHAnsi" w:cstheme="minorBidi"/>
                <w:b w:val="0"/>
                <w:color w:val="auto"/>
                <w:sz w:val="22"/>
                <w:szCs w:val="22"/>
              </w:rPr>
            </w:pPr>
            <w:r w:rsidRPr="5F5A8CD2">
              <w:rPr>
                <w:rFonts w:asciiTheme="minorHAnsi" w:hAnsiTheme="minorHAnsi" w:cstheme="minorBidi"/>
                <w:b w:val="0"/>
                <w:color w:val="auto"/>
                <w:sz w:val="22"/>
                <w:szCs w:val="22"/>
              </w:rPr>
              <w:t>TSN</w:t>
            </w:r>
          </w:p>
        </w:tc>
        <w:tc>
          <w:tcPr>
            <w:tcW w:w="2362" w:type="dxa"/>
          </w:tcPr>
          <w:p w14:paraId="63727379" w14:textId="0F4A963E" w:rsidR="5F5A8CD2" w:rsidRDefault="32BF9867"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ITIS TSN identifier</w:t>
            </w:r>
          </w:p>
        </w:tc>
        <w:tc>
          <w:tcPr>
            <w:tcW w:w="1718" w:type="dxa"/>
          </w:tcPr>
          <w:p w14:paraId="22D932DE" w14:textId="434151CD" w:rsidR="5F5A8CD2" w:rsidRDefault="32BF9867"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numeric</w:t>
            </w:r>
          </w:p>
        </w:tc>
        <w:tc>
          <w:tcPr>
            <w:tcW w:w="2213" w:type="dxa"/>
          </w:tcPr>
          <w:p w14:paraId="280CA4E1" w14:textId="1F3DBD93" w:rsidR="5F5A8CD2" w:rsidRDefault="5F5A8CD2" w:rsidP="5F5A8CD2">
            <w:pPr>
              <w:pStyle w:val="nrpsTableheader"/>
              <w:rPr>
                <w:rFonts w:asciiTheme="minorHAnsi" w:hAnsiTheme="minorHAnsi" w:cstheme="minorBidi"/>
                <w:b w:val="0"/>
                <w:color w:val="auto"/>
                <w:sz w:val="22"/>
                <w:szCs w:val="22"/>
              </w:rPr>
            </w:pPr>
          </w:p>
        </w:tc>
        <w:tc>
          <w:tcPr>
            <w:tcW w:w="1692" w:type="dxa"/>
          </w:tcPr>
          <w:p w14:paraId="74B5B37D" w14:textId="62BD0586" w:rsidR="5F5A8CD2" w:rsidRDefault="5F5A8CD2" w:rsidP="5F5A8CD2">
            <w:pPr>
              <w:pStyle w:val="nrpsTableheader"/>
              <w:rPr>
                <w:rFonts w:asciiTheme="minorHAnsi" w:hAnsiTheme="minorHAnsi" w:cstheme="minorBidi"/>
                <w:b w:val="0"/>
                <w:color w:val="auto"/>
                <w:sz w:val="22"/>
                <w:szCs w:val="22"/>
              </w:rPr>
            </w:pPr>
          </w:p>
        </w:tc>
        <w:tc>
          <w:tcPr>
            <w:tcW w:w="1695" w:type="dxa"/>
          </w:tcPr>
          <w:p w14:paraId="0888968C" w14:textId="6A52FEA8" w:rsidR="5F5A8CD2" w:rsidRDefault="5F5A8CD2" w:rsidP="5F5A8CD2">
            <w:pPr>
              <w:pStyle w:val="nrpsTableheader"/>
              <w:rPr>
                <w:rFonts w:asciiTheme="minorHAnsi" w:hAnsiTheme="minorHAnsi" w:cstheme="minorBidi"/>
                <w:b w:val="0"/>
                <w:color w:val="auto"/>
                <w:sz w:val="22"/>
                <w:szCs w:val="22"/>
              </w:rPr>
            </w:pPr>
          </w:p>
        </w:tc>
        <w:tc>
          <w:tcPr>
            <w:tcW w:w="1695" w:type="dxa"/>
          </w:tcPr>
          <w:p w14:paraId="67BB2EB4" w14:textId="4BC56AF7" w:rsidR="5F5A8CD2" w:rsidRDefault="5F5A8CD2" w:rsidP="5F5A8CD2">
            <w:pPr>
              <w:pStyle w:val="nrpsTableheader"/>
              <w:rPr>
                <w:rFonts w:asciiTheme="minorHAnsi" w:hAnsiTheme="minorHAnsi" w:cstheme="minorBidi"/>
                <w:b w:val="0"/>
                <w:color w:val="auto"/>
                <w:sz w:val="22"/>
                <w:szCs w:val="22"/>
              </w:rPr>
            </w:pPr>
          </w:p>
        </w:tc>
      </w:tr>
      <w:tr w:rsidR="5F5A8CD2" w14:paraId="60A123E5" w14:textId="77777777" w:rsidTr="11705DB1">
        <w:trPr>
          <w:trHeight w:val="317"/>
        </w:trPr>
        <w:tc>
          <w:tcPr>
            <w:tcW w:w="3015" w:type="dxa"/>
          </w:tcPr>
          <w:p w14:paraId="79C27A06" w14:textId="1AFA62CE" w:rsidR="2B0A0BB5" w:rsidRDefault="2B0A0BB5" w:rsidP="5F5A8CD2">
            <w:pPr>
              <w:pStyle w:val="nrpsTableheader"/>
              <w:rPr>
                <w:rFonts w:asciiTheme="minorHAnsi" w:hAnsiTheme="minorHAnsi" w:cstheme="minorBidi"/>
                <w:b w:val="0"/>
                <w:color w:val="auto"/>
                <w:sz w:val="22"/>
                <w:szCs w:val="22"/>
              </w:rPr>
            </w:pPr>
            <w:proofErr w:type="spellStart"/>
            <w:r w:rsidRPr="5F5A8CD2">
              <w:rPr>
                <w:rFonts w:asciiTheme="minorHAnsi" w:hAnsiTheme="minorHAnsi" w:cstheme="minorBidi"/>
                <w:b w:val="0"/>
                <w:color w:val="auto"/>
                <w:sz w:val="22"/>
                <w:szCs w:val="22"/>
              </w:rPr>
              <w:t>ToleranceCode</w:t>
            </w:r>
            <w:proofErr w:type="spellEnd"/>
          </w:p>
        </w:tc>
        <w:tc>
          <w:tcPr>
            <w:tcW w:w="2362" w:type="dxa"/>
          </w:tcPr>
          <w:p w14:paraId="06242054" w14:textId="0130036A" w:rsidR="5F5A8CD2" w:rsidRDefault="3DADC9CC"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Tolerance of fish to disturbance</w:t>
            </w:r>
          </w:p>
        </w:tc>
        <w:tc>
          <w:tcPr>
            <w:tcW w:w="1718" w:type="dxa"/>
          </w:tcPr>
          <w:p w14:paraId="6F6D8416" w14:textId="161F04E2" w:rsidR="5F5A8CD2" w:rsidRDefault="3DADC9CC"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16706A22" w14:textId="0BE5AB80" w:rsidR="5F5A8CD2" w:rsidRDefault="5F5A8CD2" w:rsidP="5F5A8CD2">
            <w:pPr>
              <w:pStyle w:val="nrpsTableheader"/>
              <w:rPr>
                <w:rFonts w:asciiTheme="minorHAnsi" w:hAnsiTheme="minorHAnsi" w:cstheme="minorBidi"/>
                <w:b w:val="0"/>
                <w:color w:val="auto"/>
                <w:sz w:val="22"/>
                <w:szCs w:val="22"/>
              </w:rPr>
            </w:pPr>
          </w:p>
        </w:tc>
        <w:tc>
          <w:tcPr>
            <w:tcW w:w="1692" w:type="dxa"/>
          </w:tcPr>
          <w:p w14:paraId="03C33F51" w14:textId="479416C9" w:rsidR="5F5A8CD2" w:rsidRDefault="5F5A8CD2" w:rsidP="5F5A8CD2">
            <w:pPr>
              <w:pStyle w:val="nrpsTableheader"/>
              <w:rPr>
                <w:rFonts w:asciiTheme="minorHAnsi" w:hAnsiTheme="minorHAnsi" w:cstheme="minorBidi"/>
                <w:b w:val="0"/>
                <w:color w:val="auto"/>
                <w:sz w:val="22"/>
                <w:szCs w:val="22"/>
              </w:rPr>
            </w:pPr>
          </w:p>
        </w:tc>
        <w:tc>
          <w:tcPr>
            <w:tcW w:w="1695" w:type="dxa"/>
          </w:tcPr>
          <w:p w14:paraId="64AC42B9" w14:textId="70C9ADD7" w:rsidR="5F5A8CD2" w:rsidRDefault="5F5A8CD2" w:rsidP="5F5A8CD2">
            <w:pPr>
              <w:pStyle w:val="nrpsTableheader"/>
              <w:rPr>
                <w:rFonts w:asciiTheme="minorHAnsi" w:hAnsiTheme="minorHAnsi" w:cstheme="minorBidi"/>
                <w:b w:val="0"/>
                <w:color w:val="auto"/>
                <w:sz w:val="22"/>
                <w:szCs w:val="22"/>
              </w:rPr>
            </w:pPr>
          </w:p>
        </w:tc>
        <w:tc>
          <w:tcPr>
            <w:tcW w:w="1695" w:type="dxa"/>
          </w:tcPr>
          <w:p w14:paraId="226E68ED" w14:textId="25D43946" w:rsidR="5F5A8CD2" w:rsidRDefault="5F5A8CD2" w:rsidP="5F5A8CD2">
            <w:pPr>
              <w:pStyle w:val="nrpsTableheader"/>
              <w:rPr>
                <w:rFonts w:asciiTheme="minorHAnsi" w:hAnsiTheme="minorHAnsi" w:cstheme="minorBidi"/>
                <w:b w:val="0"/>
                <w:color w:val="auto"/>
                <w:sz w:val="22"/>
                <w:szCs w:val="22"/>
              </w:rPr>
            </w:pPr>
          </w:p>
        </w:tc>
      </w:tr>
      <w:tr w:rsidR="5F5A8CD2" w14:paraId="1F88D667" w14:textId="77777777" w:rsidTr="11705DB1">
        <w:trPr>
          <w:trHeight w:val="317"/>
        </w:trPr>
        <w:tc>
          <w:tcPr>
            <w:tcW w:w="3015" w:type="dxa"/>
          </w:tcPr>
          <w:p w14:paraId="4B349011" w14:textId="41C69A48" w:rsidR="2B0A0BB5" w:rsidRDefault="2B0A0BB5" w:rsidP="5F5A8CD2">
            <w:pPr>
              <w:pStyle w:val="nrpsTableheader"/>
              <w:rPr>
                <w:rFonts w:asciiTheme="minorHAnsi" w:hAnsiTheme="minorHAnsi" w:cstheme="minorBidi"/>
                <w:b w:val="0"/>
                <w:color w:val="auto"/>
                <w:sz w:val="22"/>
                <w:szCs w:val="22"/>
              </w:rPr>
            </w:pPr>
            <w:proofErr w:type="spellStart"/>
            <w:r w:rsidRPr="5F5A8CD2">
              <w:rPr>
                <w:rFonts w:asciiTheme="minorHAnsi" w:hAnsiTheme="minorHAnsi" w:cstheme="minorBidi"/>
                <w:b w:val="0"/>
                <w:color w:val="auto"/>
                <w:sz w:val="22"/>
                <w:szCs w:val="22"/>
              </w:rPr>
              <w:t>TolaranceDescription</w:t>
            </w:r>
            <w:proofErr w:type="spellEnd"/>
          </w:p>
        </w:tc>
        <w:tc>
          <w:tcPr>
            <w:tcW w:w="2362" w:type="dxa"/>
          </w:tcPr>
          <w:p w14:paraId="634DBC04" w14:textId="01B5B8FC" w:rsidR="5F5A8CD2" w:rsidRDefault="2027E29C"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Tolerance description</w:t>
            </w:r>
          </w:p>
        </w:tc>
        <w:tc>
          <w:tcPr>
            <w:tcW w:w="1718" w:type="dxa"/>
          </w:tcPr>
          <w:p w14:paraId="15BA0408" w14:textId="1C7312FA" w:rsidR="5F5A8CD2" w:rsidRDefault="3ADF84EF"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1C659DDB" w14:textId="3CA3F131" w:rsidR="5F5A8CD2" w:rsidRDefault="5F5A8CD2" w:rsidP="5F5A8CD2">
            <w:pPr>
              <w:pStyle w:val="nrpsTableheader"/>
              <w:rPr>
                <w:rFonts w:asciiTheme="minorHAnsi" w:hAnsiTheme="minorHAnsi" w:cstheme="minorBidi"/>
                <w:b w:val="0"/>
                <w:color w:val="auto"/>
                <w:sz w:val="22"/>
                <w:szCs w:val="22"/>
              </w:rPr>
            </w:pPr>
          </w:p>
        </w:tc>
        <w:tc>
          <w:tcPr>
            <w:tcW w:w="1692" w:type="dxa"/>
          </w:tcPr>
          <w:p w14:paraId="174A8932" w14:textId="38355D38" w:rsidR="5F5A8CD2" w:rsidRDefault="5F5A8CD2" w:rsidP="5F5A8CD2">
            <w:pPr>
              <w:pStyle w:val="nrpsTableheader"/>
              <w:rPr>
                <w:rFonts w:asciiTheme="minorHAnsi" w:hAnsiTheme="minorHAnsi" w:cstheme="minorBidi"/>
                <w:b w:val="0"/>
                <w:color w:val="auto"/>
                <w:sz w:val="22"/>
                <w:szCs w:val="22"/>
              </w:rPr>
            </w:pPr>
          </w:p>
        </w:tc>
        <w:tc>
          <w:tcPr>
            <w:tcW w:w="1695" w:type="dxa"/>
          </w:tcPr>
          <w:p w14:paraId="7511701F" w14:textId="4D1623F6" w:rsidR="5F5A8CD2" w:rsidRDefault="5F5A8CD2" w:rsidP="5F5A8CD2">
            <w:pPr>
              <w:pStyle w:val="nrpsTableheader"/>
              <w:rPr>
                <w:rFonts w:asciiTheme="minorHAnsi" w:hAnsiTheme="minorHAnsi" w:cstheme="minorBidi"/>
                <w:b w:val="0"/>
                <w:color w:val="auto"/>
                <w:sz w:val="22"/>
                <w:szCs w:val="22"/>
              </w:rPr>
            </w:pPr>
          </w:p>
        </w:tc>
        <w:tc>
          <w:tcPr>
            <w:tcW w:w="1695" w:type="dxa"/>
          </w:tcPr>
          <w:p w14:paraId="52A34C30" w14:textId="04DE92A4" w:rsidR="5F5A8CD2" w:rsidRDefault="5F5A8CD2" w:rsidP="5F5A8CD2">
            <w:pPr>
              <w:pStyle w:val="nrpsTableheader"/>
              <w:rPr>
                <w:rFonts w:asciiTheme="minorHAnsi" w:hAnsiTheme="minorHAnsi" w:cstheme="minorBidi"/>
                <w:b w:val="0"/>
                <w:color w:val="auto"/>
                <w:sz w:val="22"/>
                <w:szCs w:val="22"/>
              </w:rPr>
            </w:pPr>
          </w:p>
        </w:tc>
      </w:tr>
      <w:tr w:rsidR="5F5A8CD2" w14:paraId="5875A4A8" w14:textId="77777777" w:rsidTr="11705DB1">
        <w:trPr>
          <w:trHeight w:val="317"/>
        </w:trPr>
        <w:tc>
          <w:tcPr>
            <w:tcW w:w="3015" w:type="dxa"/>
          </w:tcPr>
          <w:p w14:paraId="6F570856" w14:textId="5DD209F6" w:rsidR="2B0A0BB5" w:rsidRDefault="2B0A0BB5" w:rsidP="5F5A8CD2">
            <w:pPr>
              <w:pStyle w:val="nrpsTableheader"/>
              <w:rPr>
                <w:rFonts w:asciiTheme="minorHAnsi" w:hAnsiTheme="minorHAnsi" w:cstheme="minorBidi"/>
                <w:b w:val="0"/>
                <w:color w:val="auto"/>
                <w:sz w:val="22"/>
                <w:szCs w:val="22"/>
              </w:rPr>
            </w:pPr>
            <w:proofErr w:type="spellStart"/>
            <w:r w:rsidRPr="5F5A8CD2">
              <w:rPr>
                <w:rFonts w:asciiTheme="minorHAnsi" w:hAnsiTheme="minorHAnsi" w:cstheme="minorBidi"/>
                <w:b w:val="0"/>
                <w:color w:val="auto"/>
                <w:sz w:val="22"/>
                <w:szCs w:val="22"/>
              </w:rPr>
              <w:t>ReproductiveClassification</w:t>
            </w:r>
            <w:proofErr w:type="spellEnd"/>
          </w:p>
        </w:tc>
        <w:tc>
          <w:tcPr>
            <w:tcW w:w="2362" w:type="dxa"/>
          </w:tcPr>
          <w:p w14:paraId="4DB3C699" w14:textId="52492B3F" w:rsidR="5F5A8CD2" w:rsidRDefault="54D65A5F"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Reproductive classification</w:t>
            </w:r>
          </w:p>
        </w:tc>
        <w:tc>
          <w:tcPr>
            <w:tcW w:w="1718" w:type="dxa"/>
          </w:tcPr>
          <w:p w14:paraId="000D4A0B" w14:textId="09D4D42C" w:rsidR="5F5A8CD2" w:rsidRDefault="54D65A5F"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2FA6578D" w14:textId="1B2DA3D7" w:rsidR="5F5A8CD2" w:rsidRDefault="5F5A8CD2" w:rsidP="5F5A8CD2">
            <w:pPr>
              <w:pStyle w:val="nrpsTableheader"/>
              <w:rPr>
                <w:rFonts w:asciiTheme="minorHAnsi" w:hAnsiTheme="minorHAnsi" w:cstheme="minorBidi"/>
                <w:b w:val="0"/>
                <w:color w:val="auto"/>
                <w:sz w:val="22"/>
                <w:szCs w:val="22"/>
              </w:rPr>
            </w:pPr>
          </w:p>
        </w:tc>
        <w:tc>
          <w:tcPr>
            <w:tcW w:w="1692" w:type="dxa"/>
          </w:tcPr>
          <w:p w14:paraId="303FF314" w14:textId="3A4E1A51" w:rsidR="5F5A8CD2" w:rsidRDefault="5F5A8CD2" w:rsidP="5F5A8CD2">
            <w:pPr>
              <w:pStyle w:val="nrpsTableheader"/>
              <w:rPr>
                <w:rFonts w:asciiTheme="minorHAnsi" w:hAnsiTheme="minorHAnsi" w:cstheme="minorBidi"/>
                <w:b w:val="0"/>
                <w:color w:val="auto"/>
                <w:sz w:val="22"/>
                <w:szCs w:val="22"/>
              </w:rPr>
            </w:pPr>
          </w:p>
        </w:tc>
        <w:tc>
          <w:tcPr>
            <w:tcW w:w="1695" w:type="dxa"/>
          </w:tcPr>
          <w:p w14:paraId="103F9B5D" w14:textId="6A95BCFD" w:rsidR="5F5A8CD2" w:rsidRDefault="5F5A8CD2" w:rsidP="5F5A8CD2">
            <w:pPr>
              <w:pStyle w:val="nrpsTableheader"/>
              <w:rPr>
                <w:rFonts w:asciiTheme="minorHAnsi" w:hAnsiTheme="minorHAnsi" w:cstheme="minorBidi"/>
                <w:b w:val="0"/>
                <w:color w:val="auto"/>
                <w:sz w:val="22"/>
                <w:szCs w:val="22"/>
              </w:rPr>
            </w:pPr>
          </w:p>
        </w:tc>
        <w:tc>
          <w:tcPr>
            <w:tcW w:w="1695" w:type="dxa"/>
          </w:tcPr>
          <w:p w14:paraId="77B874A8" w14:textId="3C6E4805" w:rsidR="5F5A8CD2" w:rsidRDefault="5F5A8CD2" w:rsidP="5F5A8CD2">
            <w:pPr>
              <w:pStyle w:val="nrpsTableheader"/>
              <w:rPr>
                <w:rFonts w:asciiTheme="minorHAnsi" w:hAnsiTheme="minorHAnsi" w:cstheme="minorBidi"/>
                <w:b w:val="0"/>
                <w:color w:val="auto"/>
                <w:sz w:val="22"/>
                <w:szCs w:val="22"/>
              </w:rPr>
            </w:pPr>
          </w:p>
        </w:tc>
      </w:tr>
      <w:tr w:rsidR="5F5A8CD2" w14:paraId="1B1581DE" w14:textId="77777777" w:rsidTr="11705DB1">
        <w:trPr>
          <w:trHeight w:val="317"/>
        </w:trPr>
        <w:tc>
          <w:tcPr>
            <w:tcW w:w="3015" w:type="dxa"/>
          </w:tcPr>
          <w:p w14:paraId="098B9493" w14:textId="4D72F491" w:rsidR="1FB40BDB" w:rsidRDefault="1FB40BDB" w:rsidP="5F5A8CD2">
            <w:pPr>
              <w:pStyle w:val="nrpsTableheader"/>
              <w:rPr>
                <w:rFonts w:asciiTheme="minorHAnsi" w:hAnsiTheme="minorHAnsi" w:cstheme="minorBidi"/>
                <w:b w:val="0"/>
                <w:color w:val="auto"/>
                <w:sz w:val="22"/>
                <w:szCs w:val="22"/>
              </w:rPr>
            </w:pPr>
            <w:proofErr w:type="spellStart"/>
            <w:r w:rsidRPr="5F5A8CD2">
              <w:rPr>
                <w:rFonts w:asciiTheme="minorHAnsi" w:hAnsiTheme="minorHAnsi" w:cstheme="minorBidi"/>
                <w:b w:val="0"/>
                <w:color w:val="auto"/>
                <w:sz w:val="22"/>
                <w:szCs w:val="22"/>
              </w:rPr>
              <w:t>ReproductiveDescription</w:t>
            </w:r>
            <w:proofErr w:type="spellEnd"/>
          </w:p>
        </w:tc>
        <w:tc>
          <w:tcPr>
            <w:tcW w:w="2362" w:type="dxa"/>
          </w:tcPr>
          <w:p w14:paraId="6CAF67BC" w14:textId="52492B3F" w:rsidR="5F5A8CD2" w:rsidRDefault="186E3EF7" w:rsidP="3AE66200">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Reproductive classification</w:t>
            </w:r>
          </w:p>
          <w:p w14:paraId="7F129A9F" w14:textId="366BD5FF" w:rsidR="5F5A8CD2" w:rsidRDefault="186E3EF7"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description</w:t>
            </w:r>
          </w:p>
        </w:tc>
        <w:tc>
          <w:tcPr>
            <w:tcW w:w="1718" w:type="dxa"/>
          </w:tcPr>
          <w:p w14:paraId="7EA63B72" w14:textId="5BF2FA96" w:rsidR="5F5A8CD2" w:rsidRDefault="186E3EF7"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2E9EBC0F" w14:textId="65ECBB08" w:rsidR="5F5A8CD2" w:rsidRDefault="5F5A8CD2" w:rsidP="5F5A8CD2">
            <w:pPr>
              <w:pStyle w:val="nrpsTableheader"/>
              <w:rPr>
                <w:rFonts w:asciiTheme="minorHAnsi" w:hAnsiTheme="minorHAnsi" w:cstheme="minorBidi"/>
                <w:b w:val="0"/>
                <w:color w:val="auto"/>
                <w:sz w:val="22"/>
                <w:szCs w:val="22"/>
              </w:rPr>
            </w:pPr>
          </w:p>
        </w:tc>
        <w:tc>
          <w:tcPr>
            <w:tcW w:w="1692" w:type="dxa"/>
          </w:tcPr>
          <w:p w14:paraId="4D23A21D" w14:textId="065511DB" w:rsidR="5F5A8CD2" w:rsidRDefault="5F5A8CD2" w:rsidP="5F5A8CD2">
            <w:pPr>
              <w:pStyle w:val="nrpsTableheader"/>
              <w:rPr>
                <w:rFonts w:asciiTheme="minorHAnsi" w:hAnsiTheme="minorHAnsi" w:cstheme="minorBidi"/>
                <w:b w:val="0"/>
                <w:color w:val="auto"/>
                <w:sz w:val="22"/>
                <w:szCs w:val="22"/>
              </w:rPr>
            </w:pPr>
          </w:p>
        </w:tc>
        <w:tc>
          <w:tcPr>
            <w:tcW w:w="1695" w:type="dxa"/>
          </w:tcPr>
          <w:p w14:paraId="45C0F794" w14:textId="484D9A10" w:rsidR="5F5A8CD2" w:rsidRDefault="5F5A8CD2" w:rsidP="5F5A8CD2">
            <w:pPr>
              <w:pStyle w:val="nrpsTableheader"/>
              <w:rPr>
                <w:rFonts w:asciiTheme="minorHAnsi" w:hAnsiTheme="minorHAnsi" w:cstheme="minorBidi"/>
                <w:b w:val="0"/>
                <w:color w:val="auto"/>
                <w:sz w:val="22"/>
                <w:szCs w:val="22"/>
              </w:rPr>
            </w:pPr>
          </w:p>
        </w:tc>
        <w:tc>
          <w:tcPr>
            <w:tcW w:w="1695" w:type="dxa"/>
          </w:tcPr>
          <w:p w14:paraId="375156C5" w14:textId="2F86C10B" w:rsidR="5F5A8CD2" w:rsidRDefault="5F5A8CD2" w:rsidP="5F5A8CD2">
            <w:pPr>
              <w:pStyle w:val="nrpsTableheader"/>
              <w:rPr>
                <w:rFonts w:asciiTheme="minorHAnsi" w:hAnsiTheme="minorHAnsi" w:cstheme="minorBidi"/>
                <w:b w:val="0"/>
                <w:color w:val="auto"/>
                <w:sz w:val="22"/>
                <w:szCs w:val="22"/>
              </w:rPr>
            </w:pPr>
          </w:p>
        </w:tc>
      </w:tr>
      <w:tr w:rsidR="5F5A8CD2" w14:paraId="2FC18D38" w14:textId="77777777" w:rsidTr="11705DB1">
        <w:trPr>
          <w:trHeight w:val="317"/>
        </w:trPr>
        <w:tc>
          <w:tcPr>
            <w:tcW w:w="3015" w:type="dxa"/>
          </w:tcPr>
          <w:p w14:paraId="2FC47CD6" w14:textId="794C3C0F" w:rsidR="1FB40BDB" w:rsidRDefault="1FB40BDB" w:rsidP="5F5A8CD2">
            <w:pPr>
              <w:pStyle w:val="nrpsTableheader"/>
              <w:rPr>
                <w:rFonts w:asciiTheme="minorHAnsi" w:hAnsiTheme="minorHAnsi" w:cstheme="minorBidi"/>
                <w:b w:val="0"/>
                <w:color w:val="auto"/>
                <w:sz w:val="22"/>
                <w:szCs w:val="22"/>
              </w:rPr>
            </w:pPr>
            <w:proofErr w:type="spellStart"/>
            <w:r w:rsidRPr="5F5A8CD2">
              <w:rPr>
                <w:rFonts w:asciiTheme="minorHAnsi" w:hAnsiTheme="minorHAnsi" w:cstheme="minorBidi"/>
                <w:b w:val="0"/>
                <w:color w:val="auto"/>
                <w:sz w:val="22"/>
                <w:szCs w:val="22"/>
              </w:rPr>
              <w:t>TrophicClassification</w:t>
            </w:r>
            <w:proofErr w:type="spellEnd"/>
          </w:p>
        </w:tc>
        <w:tc>
          <w:tcPr>
            <w:tcW w:w="2362" w:type="dxa"/>
          </w:tcPr>
          <w:p w14:paraId="255BB355" w14:textId="690F78DD" w:rsidR="5F5A8CD2" w:rsidRDefault="205C618C"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Classification of food types consumed by subadults and adults</w:t>
            </w:r>
          </w:p>
        </w:tc>
        <w:tc>
          <w:tcPr>
            <w:tcW w:w="1718" w:type="dxa"/>
          </w:tcPr>
          <w:p w14:paraId="17E55096" w14:textId="3BD945C5" w:rsidR="5F5A8CD2" w:rsidRDefault="205C618C"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7BB8E301" w14:textId="7A1CB909" w:rsidR="5F5A8CD2" w:rsidRDefault="5F5A8CD2" w:rsidP="5F5A8CD2">
            <w:pPr>
              <w:pStyle w:val="nrpsTableheader"/>
              <w:rPr>
                <w:rFonts w:asciiTheme="minorHAnsi" w:hAnsiTheme="minorHAnsi" w:cstheme="minorBidi"/>
                <w:b w:val="0"/>
                <w:color w:val="auto"/>
                <w:sz w:val="22"/>
                <w:szCs w:val="22"/>
              </w:rPr>
            </w:pPr>
          </w:p>
        </w:tc>
        <w:tc>
          <w:tcPr>
            <w:tcW w:w="1692" w:type="dxa"/>
          </w:tcPr>
          <w:p w14:paraId="37ACD553" w14:textId="082C94B7" w:rsidR="5F5A8CD2" w:rsidRDefault="5F5A8CD2" w:rsidP="5F5A8CD2">
            <w:pPr>
              <w:pStyle w:val="nrpsTableheader"/>
              <w:rPr>
                <w:rFonts w:asciiTheme="minorHAnsi" w:hAnsiTheme="minorHAnsi" w:cstheme="minorBidi"/>
                <w:b w:val="0"/>
                <w:color w:val="auto"/>
                <w:sz w:val="22"/>
                <w:szCs w:val="22"/>
              </w:rPr>
            </w:pPr>
          </w:p>
        </w:tc>
        <w:tc>
          <w:tcPr>
            <w:tcW w:w="1695" w:type="dxa"/>
          </w:tcPr>
          <w:p w14:paraId="34657456" w14:textId="1F0D6C7C" w:rsidR="5F5A8CD2" w:rsidRDefault="5F5A8CD2" w:rsidP="5F5A8CD2">
            <w:pPr>
              <w:pStyle w:val="nrpsTableheader"/>
              <w:rPr>
                <w:rFonts w:asciiTheme="minorHAnsi" w:hAnsiTheme="minorHAnsi" w:cstheme="minorBidi"/>
                <w:b w:val="0"/>
                <w:color w:val="auto"/>
                <w:sz w:val="22"/>
                <w:szCs w:val="22"/>
              </w:rPr>
            </w:pPr>
          </w:p>
        </w:tc>
        <w:tc>
          <w:tcPr>
            <w:tcW w:w="1695" w:type="dxa"/>
          </w:tcPr>
          <w:p w14:paraId="4F81E966" w14:textId="4DFB10C0" w:rsidR="5F5A8CD2" w:rsidRDefault="5F5A8CD2" w:rsidP="5F5A8CD2">
            <w:pPr>
              <w:pStyle w:val="nrpsTableheader"/>
              <w:rPr>
                <w:rFonts w:asciiTheme="minorHAnsi" w:hAnsiTheme="minorHAnsi" w:cstheme="minorBidi"/>
                <w:b w:val="0"/>
                <w:color w:val="auto"/>
                <w:sz w:val="22"/>
                <w:szCs w:val="22"/>
              </w:rPr>
            </w:pPr>
          </w:p>
        </w:tc>
      </w:tr>
      <w:tr w:rsidR="5F5A8CD2" w14:paraId="58C94B84" w14:textId="77777777" w:rsidTr="11705DB1">
        <w:trPr>
          <w:trHeight w:val="317"/>
        </w:trPr>
        <w:tc>
          <w:tcPr>
            <w:tcW w:w="3015" w:type="dxa"/>
          </w:tcPr>
          <w:p w14:paraId="6D4E8C09" w14:textId="20EFD1AC" w:rsidR="1FB40BDB" w:rsidRDefault="1FB40BDB" w:rsidP="5F5A8CD2">
            <w:pPr>
              <w:pStyle w:val="nrpsTableheader"/>
              <w:rPr>
                <w:rFonts w:asciiTheme="minorHAnsi" w:hAnsiTheme="minorHAnsi" w:cstheme="minorBidi"/>
                <w:b w:val="0"/>
                <w:color w:val="auto"/>
                <w:sz w:val="22"/>
                <w:szCs w:val="22"/>
              </w:rPr>
            </w:pPr>
            <w:proofErr w:type="spellStart"/>
            <w:r w:rsidRPr="5F5A8CD2">
              <w:rPr>
                <w:rFonts w:asciiTheme="minorHAnsi" w:hAnsiTheme="minorHAnsi" w:cstheme="minorBidi"/>
                <w:b w:val="0"/>
                <w:color w:val="auto"/>
                <w:sz w:val="22"/>
                <w:szCs w:val="22"/>
              </w:rPr>
              <w:t>TrophicDescription</w:t>
            </w:r>
            <w:proofErr w:type="spellEnd"/>
          </w:p>
        </w:tc>
        <w:tc>
          <w:tcPr>
            <w:tcW w:w="2362" w:type="dxa"/>
          </w:tcPr>
          <w:p w14:paraId="534709BC" w14:textId="4D7BB3AA" w:rsidR="5F5A8CD2" w:rsidRDefault="4BAB281F"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Tr</w:t>
            </w:r>
            <w:r w:rsidR="369CB0BF" w:rsidRPr="3AE66200">
              <w:rPr>
                <w:rFonts w:asciiTheme="minorHAnsi" w:hAnsiTheme="minorHAnsi" w:cstheme="minorBidi"/>
                <w:b w:val="0"/>
                <w:color w:val="auto"/>
                <w:sz w:val="22"/>
                <w:szCs w:val="22"/>
              </w:rPr>
              <w:t>ophic</w:t>
            </w:r>
            <w:r w:rsidRPr="3AE66200">
              <w:rPr>
                <w:rFonts w:asciiTheme="minorHAnsi" w:hAnsiTheme="minorHAnsi" w:cstheme="minorBidi"/>
                <w:b w:val="0"/>
                <w:color w:val="auto"/>
                <w:sz w:val="22"/>
                <w:szCs w:val="22"/>
              </w:rPr>
              <w:t xml:space="preserve"> description</w:t>
            </w:r>
          </w:p>
        </w:tc>
        <w:tc>
          <w:tcPr>
            <w:tcW w:w="1718" w:type="dxa"/>
          </w:tcPr>
          <w:p w14:paraId="42AF2FD1" w14:textId="4D616931" w:rsidR="5F5A8CD2" w:rsidRDefault="4BAB281F" w:rsidP="5F5A8CD2">
            <w:pPr>
              <w:pStyle w:val="nrpsTableheader"/>
              <w:rPr>
                <w:rFonts w:asciiTheme="minorHAnsi" w:hAnsiTheme="minorHAnsi" w:cstheme="minorBidi"/>
                <w:b w:val="0"/>
                <w:color w:val="auto"/>
                <w:sz w:val="22"/>
                <w:szCs w:val="22"/>
              </w:rPr>
            </w:pPr>
            <w:r w:rsidRPr="3AE66200">
              <w:rPr>
                <w:rFonts w:asciiTheme="minorHAnsi" w:hAnsiTheme="minorHAnsi" w:cstheme="minorBidi"/>
                <w:b w:val="0"/>
                <w:color w:val="auto"/>
                <w:sz w:val="22"/>
                <w:szCs w:val="22"/>
              </w:rPr>
              <w:t>character</w:t>
            </w:r>
          </w:p>
        </w:tc>
        <w:tc>
          <w:tcPr>
            <w:tcW w:w="2213" w:type="dxa"/>
          </w:tcPr>
          <w:p w14:paraId="5677EE1A" w14:textId="2E1F2A72" w:rsidR="5F5A8CD2" w:rsidRDefault="5F5A8CD2" w:rsidP="5F5A8CD2">
            <w:pPr>
              <w:pStyle w:val="nrpsTableheader"/>
              <w:rPr>
                <w:rFonts w:asciiTheme="minorHAnsi" w:hAnsiTheme="minorHAnsi" w:cstheme="minorBidi"/>
                <w:b w:val="0"/>
                <w:color w:val="auto"/>
                <w:sz w:val="22"/>
                <w:szCs w:val="22"/>
              </w:rPr>
            </w:pPr>
          </w:p>
        </w:tc>
        <w:tc>
          <w:tcPr>
            <w:tcW w:w="1692" w:type="dxa"/>
          </w:tcPr>
          <w:p w14:paraId="47988D3F" w14:textId="6FE71FBD" w:rsidR="5F5A8CD2" w:rsidRDefault="5F5A8CD2" w:rsidP="5F5A8CD2">
            <w:pPr>
              <w:pStyle w:val="nrpsTableheader"/>
              <w:rPr>
                <w:rFonts w:asciiTheme="minorHAnsi" w:hAnsiTheme="minorHAnsi" w:cstheme="minorBidi"/>
                <w:b w:val="0"/>
                <w:color w:val="auto"/>
                <w:sz w:val="22"/>
                <w:szCs w:val="22"/>
              </w:rPr>
            </w:pPr>
          </w:p>
        </w:tc>
        <w:tc>
          <w:tcPr>
            <w:tcW w:w="1695" w:type="dxa"/>
          </w:tcPr>
          <w:p w14:paraId="08F52040" w14:textId="0129A3E3" w:rsidR="5F5A8CD2" w:rsidRDefault="5F5A8CD2" w:rsidP="5F5A8CD2">
            <w:pPr>
              <w:pStyle w:val="nrpsTableheader"/>
              <w:rPr>
                <w:rFonts w:asciiTheme="minorHAnsi" w:hAnsiTheme="minorHAnsi" w:cstheme="minorBidi"/>
                <w:b w:val="0"/>
                <w:color w:val="auto"/>
                <w:sz w:val="22"/>
                <w:szCs w:val="22"/>
              </w:rPr>
            </w:pPr>
          </w:p>
        </w:tc>
        <w:tc>
          <w:tcPr>
            <w:tcW w:w="1695" w:type="dxa"/>
          </w:tcPr>
          <w:p w14:paraId="3D165D0B" w14:textId="05520904" w:rsidR="5F5A8CD2" w:rsidRDefault="5F5A8CD2" w:rsidP="5F5A8CD2">
            <w:pPr>
              <w:pStyle w:val="nrpsTableheader"/>
              <w:rPr>
                <w:rFonts w:asciiTheme="minorHAnsi" w:hAnsiTheme="minorHAnsi" w:cstheme="minorBidi"/>
                <w:b w:val="0"/>
                <w:color w:val="auto"/>
                <w:sz w:val="22"/>
                <w:szCs w:val="22"/>
              </w:rPr>
            </w:pPr>
          </w:p>
        </w:tc>
      </w:tr>
    </w:tbl>
    <w:p w14:paraId="4ECFED4E" w14:textId="6D22401C" w:rsidR="3AE66200" w:rsidRDefault="3AE66200"/>
    <w:p w14:paraId="5CBE4EC0" w14:textId="6F997A39" w:rsidR="191F836F" w:rsidRDefault="191F836F" w:rsidP="7A0FED79">
      <w:pPr>
        <w:pStyle w:val="nrpsNormal"/>
        <w:rPr>
          <w:rFonts w:asciiTheme="minorHAnsi" w:hAnsiTheme="minorHAnsi" w:cstheme="minorBidi"/>
        </w:rPr>
      </w:pPr>
      <w:r w:rsidRPr="7A0FED79">
        <w:rPr>
          <w:rFonts w:asciiTheme="minorHAnsi" w:hAnsiTheme="minorHAnsi" w:cstheme="minorBidi"/>
        </w:rPr>
        <w:t>(Copy this table to document more than one data table.)</w:t>
      </w:r>
    </w:p>
    <w:p w14:paraId="12DB0D04" w14:textId="0362B611" w:rsidR="191F836F" w:rsidRDefault="191F836F" w:rsidP="3AE66200">
      <w:pPr>
        <w:spacing w:after="0" w:line="240" w:lineRule="auto"/>
        <w:rPr>
          <w:rFonts w:ascii="Arial" w:eastAsia="Times New Roman" w:hAnsi="Arial" w:cs="Times New Roman"/>
          <w:b/>
          <w:bCs/>
          <w:sz w:val="32"/>
          <w:szCs w:val="32"/>
        </w:rPr>
      </w:pPr>
      <w:r>
        <w:br w:type="page"/>
      </w:r>
    </w:p>
    <w:p w14:paraId="1FAC4B6C" w14:textId="58985E73" w:rsidR="191F836F" w:rsidRDefault="191F836F" w:rsidP="7A0FED79">
      <w:pPr>
        <w:pStyle w:val="nrpsHeading1"/>
        <w:rPr>
          <w:rFonts w:asciiTheme="minorHAnsi" w:hAnsiTheme="minorHAnsi" w:cstheme="minorBidi"/>
          <w:sz w:val="36"/>
          <w:szCs w:val="36"/>
        </w:rPr>
      </w:pPr>
      <w:r w:rsidRPr="7A0FED79">
        <w:rPr>
          <w:rFonts w:asciiTheme="minorHAnsi" w:hAnsiTheme="minorHAnsi" w:cstheme="minorBidi"/>
          <w:sz w:val="36"/>
          <w:szCs w:val="36"/>
        </w:rPr>
        <w:lastRenderedPageBreak/>
        <w:t>Data Table(s)</w:t>
      </w:r>
    </w:p>
    <w:p w14:paraId="45067020" w14:textId="10B5A66E" w:rsidR="191F836F" w:rsidRDefault="191F836F"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74534EFD" w14:textId="25009053" w:rsidR="191F836F" w:rsidRDefault="1042CB97" w:rsidP="7A0FED79">
      <w:pPr>
        <w:pStyle w:val="nrpsNormal"/>
        <w:numPr>
          <w:ilvl w:val="0"/>
          <w:numId w:val="30"/>
        </w:numPr>
        <w:spacing w:after="0"/>
        <w:rPr>
          <w:rFonts w:asciiTheme="minorHAnsi" w:hAnsiTheme="minorHAnsi" w:cstheme="minorBidi"/>
        </w:rPr>
      </w:pPr>
      <w:r w:rsidRPr="3AE66200">
        <w:rPr>
          <w:rFonts w:asciiTheme="minorHAnsi" w:hAnsiTheme="minorHAnsi" w:cstheme="minorBidi"/>
          <w:b/>
          <w:bCs/>
        </w:rPr>
        <w:t>Column Name</w:t>
      </w:r>
      <w:r w:rsidRPr="3AE66200">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1175F84F" w14:textId="77777777" w:rsidR="191F836F" w:rsidRDefault="1042CB97" w:rsidP="7A0FED79">
      <w:pPr>
        <w:pStyle w:val="nrpsNormal"/>
        <w:numPr>
          <w:ilvl w:val="0"/>
          <w:numId w:val="30"/>
        </w:numPr>
        <w:spacing w:after="0"/>
        <w:rPr>
          <w:rFonts w:asciiTheme="minorHAnsi" w:hAnsiTheme="minorHAnsi" w:cstheme="minorBidi"/>
        </w:rPr>
      </w:pPr>
      <w:r w:rsidRPr="3AE66200">
        <w:rPr>
          <w:rFonts w:asciiTheme="minorHAnsi" w:hAnsiTheme="minorHAnsi" w:cstheme="minorBidi"/>
          <w:b/>
          <w:bCs/>
        </w:rPr>
        <w:t>Description</w:t>
      </w:r>
      <w:r w:rsidRPr="3AE66200">
        <w:rPr>
          <w:rFonts w:asciiTheme="minorHAnsi" w:hAnsiTheme="minorHAnsi" w:cstheme="minorBidi"/>
        </w:rPr>
        <w:t>: Please give a specific definition of the column name. This can be lengthy.</w:t>
      </w:r>
      <w:r w:rsidRPr="3AE66200">
        <w:rPr>
          <w:rFonts w:asciiTheme="minorHAnsi" w:hAnsiTheme="minorHAnsi" w:cstheme="minorBidi"/>
          <w:b/>
          <w:bCs/>
        </w:rPr>
        <w:t xml:space="preserve"> </w:t>
      </w:r>
    </w:p>
    <w:p w14:paraId="6B803A1E" w14:textId="17042167" w:rsidR="191F836F" w:rsidRDefault="1042CB97" w:rsidP="7A0FED79">
      <w:pPr>
        <w:pStyle w:val="nrpsNormal"/>
        <w:numPr>
          <w:ilvl w:val="0"/>
          <w:numId w:val="30"/>
        </w:numPr>
        <w:spacing w:after="0"/>
        <w:rPr>
          <w:rFonts w:asciiTheme="minorHAnsi" w:hAnsiTheme="minorHAnsi" w:cstheme="minorBidi"/>
        </w:rPr>
      </w:pPr>
      <w:r w:rsidRPr="3AE66200">
        <w:rPr>
          <w:rFonts w:asciiTheme="minorHAnsi" w:hAnsiTheme="minorHAnsi" w:cstheme="minorBidi"/>
          <w:b/>
          <w:bCs/>
        </w:rPr>
        <w:t>Class:</w:t>
      </w:r>
      <w:r w:rsidRPr="3AE66200">
        <w:rPr>
          <w:rFonts w:asciiTheme="minorHAnsi" w:hAnsiTheme="minorHAnsi" w:cstheme="minorBidi"/>
        </w:rPr>
        <w:t xml:space="preserve"> Column class. Valid options are </w:t>
      </w:r>
      <w:r w:rsidRPr="3AE66200">
        <w:rPr>
          <w:rFonts w:asciiTheme="minorHAnsi" w:hAnsiTheme="minorHAnsi" w:cstheme="minorBidi"/>
          <w:b/>
          <w:bCs/>
        </w:rPr>
        <w:t>numeric</w:t>
      </w:r>
      <w:r w:rsidRPr="3AE66200">
        <w:rPr>
          <w:rFonts w:asciiTheme="minorHAnsi" w:hAnsiTheme="minorHAnsi" w:cstheme="minorBidi"/>
        </w:rPr>
        <w:t xml:space="preserve">, </w:t>
      </w:r>
      <w:r w:rsidRPr="3AE66200">
        <w:rPr>
          <w:rFonts w:asciiTheme="minorHAnsi" w:hAnsiTheme="minorHAnsi" w:cstheme="minorBidi"/>
          <w:b/>
          <w:bCs/>
        </w:rPr>
        <w:t>categorical</w:t>
      </w:r>
      <w:r w:rsidRPr="3AE66200">
        <w:rPr>
          <w:rFonts w:asciiTheme="minorHAnsi" w:hAnsiTheme="minorHAnsi" w:cstheme="minorBidi"/>
        </w:rPr>
        <w:t xml:space="preserve">, </w:t>
      </w:r>
      <w:r w:rsidRPr="3AE66200">
        <w:rPr>
          <w:rFonts w:asciiTheme="minorHAnsi" w:hAnsiTheme="minorHAnsi" w:cstheme="minorBidi"/>
          <w:b/>
          <w:bCs/>
        </w:rPr>
        <w:t>character</w:t>
      </w:r>
      <w:r w:rsidRPr="3AE66200">
        <w:rPr>
          <w:rFonts w:asciiTheme="minorHAnsi" w:hAnsiTheme="minorHAnsi" w:cstheme="minorBidi"/>
        </w:rPr>
        <w:t xml:space="preserve">, and </w:t>
      </w:r>
      <w:r w:rsidRPr="3AE66200">
        <w:rPr>
          <w:rFonts w:asciiTheme="minorHAnsi" w:hAnsiTheme="minorHAnsi" w:cstheme="minorBidi"/>
          <w:b/>
          <w:bCs/>
        </w:rPr>
        <w:t>date</w:t>
      </w:r>
      <w:r w:rsidRPr="3AE66200">
        <w:rPr>
          <w:rFonts w:asciiTheme="minorHAnsi" w:hAnsiTheme="minorHAnsi" w:cstheme="minorBidi"/>
        </w:rPr>
        <w:t>.</w:t>
      </w:r>
    </w:p>
    <w:p w14:paraId="692979ED" w14:textId="1359AFC6" w:rsidR="191F836F" w:rsidRDefault="1042CB97" w:rsidP="7A0FED79">
      <w:pPr>
        <w:pStyle w:val="nrpsNormal"/>
        <w:numPr>
          <w:ilvl w:val="0"/>
          <w:numId w:val="30"/>
        </w:numPr>
        <w:spacing w:after="0"/>
        <w:rPr>
          <w:rFonts w:asciiTheme="minorHAnsi" w:hAnsiTheme="minorHAnsi" w:cstheme="minorBidi"/>
        </w:rPr>
      </w:pPr>
      <w:r w:rsidRPr="3AE66200">
        <w:rPr>
          <w:rFonts w:asciiTheme="minorHAnsi" w:hAnsiTheme="minorHAnsi" w:cstheme="minorBidi"/>
          <w:b/>
          <w:bCs/>
        </w:rPr>
        <w:t>Unit:</w:t>
      </w:r>
      <w:r w:rsidRPr="3AE66200">
        <w:rPr>
          <w:rFonts w:asciiTheme="minorHAnsi" w:hAnsiTheme="minorHAnsi" w:cstheme="minorBidi"/>
        </w:rPr>
        <w:t xml:space="preserve"> Identify units for all numeric variables. Please avoid special characters and describe units in this pattern: e.g., </w:t>
      </w:r>
      <w:proofErr w:type="spellStart"/>
      <w:r w:rsidRPr="3AE66200">
        <w:rPr>
          <w:rFonts w:asciiTheme="minorHAnsi" w:hAnsiTheme="minorHAnsi" w:cstheme="minorBidi"/>
        </w:rPr>
        <w:t>microSiemenPerCentimeter</w:t>
      </w:r>
      <w:proofErr w:type="spellEnd"/>
      <w:r w:rsidRPr="3AE66200">
        <w:rPr>
          <w:rFonts w:asciiTheme="minorHAnsi" w:hAnsiTheme="minorHAnsi" w:cstheme="minorBidi"/>
        </w:rPr>
        <w:t xml:space="preserve">, </w:t>
      </w:r>
      <w:proofErr w:type="spellStart"/>
      <w:r w:rsidRPr="3AE66200">
        <w:rPr>
          <w:rFonts w:asciiTheme="minorHAnsi" w:hAnsiTheme="minorHAnsi" w:cstheme="minorBidi"/>
        </w:rPr>
        <w:t>microgramPerLiter</w:t>
      </w:r>
      <w:proofErr w:type="spellEnd"/>
      <w:r w:rsidRPr="3AE66200">
        <w:rPr>
          <w:rFonts w:asciiTheme="minorHAnsi" w:hAnsiTheme="minorHAnsi" w:cstheme="minorBidi"/>
        </w:rPr>
        <w:t xml:space="preserve">, </w:t>
      </w:r>
      <w:proofErr w:type="spellStart"/>
      <w:r w:rsidRPr="3AE66200">
        <w:rPr>
          <w:rFonts w:asciiTheme="minorHAnsi" w:hAnsiTheme="minorHAnsi" w:cstheme="minorBidi"/>
        </w:rPr>
        <w:t>absorptionPerMolePerCentimeter</w:t>
      </w:r>
      <w:proofErr w:type="spellEnd"/>
    </w:p>
    <w:p w14:paraId="2D38A3CA" w14:textId="5720EE70" w:rsidR="191F836F" w:rsidRDefault="1042CB97" w:rsidP="7A0FED79">
      <w:pPr>
        <w:pStyle w:val="nrpsNormal"/>
        <w:numPr>
          <w:ilvl w:val="0"/>
          <w:numId w:val="30"/>
        </w:numPr>
        <w:spacing w:after="0"/>
        <w:rPr>
          <w:rFonts w:asciiTheme="minorHAnsi" w:hAnsiTheme="minorHAnsi" w:cstheme="minorBidi"/>
        </w:rPr>
      </w:pPr>
      <w:r w:rsidRPr="3AE66200">
        <w:rPr>
          <w:rFonts w:asciiTheme="minorHAnsi" w:hAnsiTheme="minorHAnsi" w:cstheme="minorBidi"/>
          <w:b/>
          <w:bCs/>
        </w:rPr>
        <w:t>Date Time Format</w:t>
      </w:r>
      <w:r w:rsidRPr="3AE66200">
        <w:rPr>
          <w:rFonts w:asciiTheme="minorHAnsi" w:hAnsiTheme="minorHAnsi" w:cstheme="minorBidi"/>
        </w:rPr>
        <w:t>: Please tell us exactly how the date and time is formatted: e.g. mm/dd/</w:t>
      </w:r>
      <w:proofErr w:type="spellStart"/>
      <w:r w:rsidRPr="3AE66200">
        <w:rPr>
          <w:rFonts w:asciiTheme="minorHAnsi" w:hAnsiTheme="minorHAnsi" w:cstheme="minorBidi"/>
        </w:rPr>
        <w:t>yyyy</w:t>
      </w:r>
      <w:proofErr w:type="spellEnd"/>
      <w:r w:rsidRPr="3AE66200">
        <w:rPr>
          <w:rFonts w:asciiTheme="minorHAnsi" w:hAnsiTheme="minorHAnsi" w:cstheme="minorBidi"/>
        </w:rPr>
        <w:t xml:space="preserve"> </w:t>
      </w:r>
      <w:proofErr w:type="spellStart"/>
      <w:r w:rsidRPr="3AE66200">
        <w:rPr>
          <w:rFonts w:asciiTheme="minorHAnsi" w:hAnsiTheme="minorHAnsi" w:cstheme="minorBidi"/>
        </w:rPr>
        <w:t>hh:mm:ss</w:t>
      </w:r>
      <w:proofErr w:type="spellEnd"/>
      <w:r w:rsidRPr="3AE66200">
        <w:rPr>
          <w:rFonts w:asciiTheme="minorHAnsi" w:hAnsiTheme="minorHAnsi" w:cstheme="minorBidi"/>
        </w:rPr>
        <w:t xml:space="preserve"> plus the time zone and </w:t>
      </w:r>
      <w:proofErr w:type="gramStart"/>
      <w:r w:rsidRPr="3AE66200">
        <w:rPr>
          <w:rFonts w:asciiTheme="minorHAnsi" w:hAnsiTheme="minorHAnsi" w:cstheme="minorBidi"/>
        </w:rPr>
        <w:t>whether or not</w:t>
      </w:r>
      <w:proofErr w:type="gramEnd"/>
      <w:r w:rsidRPr="3AE66200">
        <w:rPr>
          <w:rFonts w:asciiTheme="minorHAnsi" w:hAnsiTheme="minorHAnsi" w:cstheme="minorBidi"/>
        </w:rPr>
        <w:t xml:space="preserve"> daylight savings was observed. ISO 8601 date format of YYYY-MM-DD or YYYY-MM-DD </w:t>
      </w:r>
      <w:proofErr w:type="spellStart"/>
      <w:r w:rsidRPr="3AE66200">
        <w:rPr>
          <w:rFonts w:asciiTheme="minorHAnsi" w:hAnsiTheme="minorHAnsi" w:cstheme="minorBidi"/>
        </w:rPr>
        <w:t>hh:mm:ss</w:t>
      </w:r>
      <w:proofErr w:type="spellEnd"/>
      <w:r w:rsidRPr="3AE66200">
        <w:rPr>
          <w:rFonts w:asciiTheme="minorHAnsi" w:hAnsiTheme="minorHAnsi" w:cstheme="minorBidi"/>
        </w:rPr>
        <w:t xml:space="preserve"> is preferred.</w:t>
      </w:r>
    </w:p>
    <w:p w14:paraId="445A3538" w14:textId="61094EA3" w:rsidR="191F836F" w:rsidRDefault="1042CB97" w:rsidP="7A0FED79">
      <w:pPr>
        <w:pStyle w:val="nrpsNormal"/>
        <w:numPr>
          <w:ilvl w:val="0"/>
          <w:numId w:val="30"/>
        </w:numPr>
        <w:spacing w:after="0"/>
        <w:rPr>
          <w:rFonts w:asciiTheme="minorHAnsi" w:hAnsiTheme="minorHAnsi" w:cstheme="minorBidi"/>
        </w:rPr>
      </w:pPr>
      <w:r w:rsidRPr="3AE66200">
        <w:rPr>
          <w:rFonts w:asciiTheme="minorHAnsi" w:hAnsiTheme="minorHAnsi" w:cstheme="minorBidi"/>
          <w:b/>
          <w:bCs/>
        </w:rPr>
        <w:t>Missing Value Code</w:t>
      </w:r>
      <w:r w:rsidRPr="3AE66200">
        <w:rPr>
          <w:rFonts w:asciiTheme="minorHAnsi" w:hAnsiTheme="minorHAnsi" w:cstheme="minorBidi"/>
        </w:rPr>
        <w:t>:</w:t>
      </w:r>
      <w:commentRangeStart w:id="7"/>
      <w:r w:rsidRPr="3AE66200">
        <w:rPr>
          <w:rFonts w:asciiTheme="minorHAnsi" w:hAnsiTheme="minorHAnsi" w:cstheme="minorBidi"/>
        </w:rPr>
        <w:t xml:space="preserve"> If a code for ‘no data’ is used, please specify: e.g., -99999</w:t>
      </w:r>
      <w:commentRangeEnd w:id="7"/>
      <w:r w:rsidR="191F836F">
        <w:rPr>
          <w:rStyle w:val="CommentReference"/>
        </w:rPr>
        <w:commentReference w:id="7"/>
      </w:r>
    </w:p>
    <w:p w14:paraId="46E17154" w14:textId="3CD304BB" w:rsidR="191F836F" w:rsidRDefault="1042CB97" w:rsidP="7A0FED79">
      <w:pPr>
        <w:pStyle w:val="nrpsNormal"/>
        <w:numPr>
          <w:ilvl w:val="0"/>
          <w:numId w:val="30"/>
        </w:numPr>
        <w:spacing w:after="0"/>
        <w:rPr>
          <w:rFonts w:asciiTheme="minorHAnsi" w:hAnsiTheme="minorHAnsi" w:cstheme="minorBidi"/>
        </w:rPr>
      </w:pPr>
      <w:r w:rsidRPr="3AE66200">
        <w:rPr>
          <w:rFonts w:asciiTheme="minorHAnsi" w:hAnsiTheme="minorHAnsi" w:cstheme="minorBidi"/>
          <w:b/>
          <w:bCs/>
        </w:rPr>
        <w:t>Missing Value Code Explanation</w:t>
      </w:r>
      <w:r w:rsidRPr="3AE66200">
        <w:rPr>
          <w:rFonts w:asciiTheme="minorHAnsi" w:hAnsiTheme="minorHAnsi" w:cstheme="minorBidi"/>
        </w:rPr>
        <w:t>: Definition of missing value code.</w:t>
      </w:r>
    </w:p>
    <w:p w14:paraId="561011FA" w14:textId="77777777" w:rsidR="7A0FED79" w:rsidRDefault="7A0FED79" w:rsidP="7A0FED79">
      <w:pPr>
        <w:pStyle w:val="nrpsNormal"/>
        <w:spacing w:after="0"/>
        <w:rPr>
          <w:rFonts w:asciiTheme="minorHAnsi" w:hAnsiTheme="minorHAnsi" w:cstheme="minorBidi"/>
        </w:rPr>
      </w:pPr>
    </w:p>
    <w:p w14:paraId="0AA6D6FE" w14:textId="6DFDCD1F" w:rsidR="191F836F" w:rsidRDefault="191F836F" w:rsidP="57F62946">
      <w:pPr>
        <w:pStyle w:val="nrpsNormal"/>
        <w:rPr>
          <w:rFonts w:asciiTheme="minorHAnsi" w:hAnsiTheme="minorHAnsi" w:cstheme="minorBidi"/>
        </w:rPr>
      </w:pPr>
      <w:r w:rsidRPr="57F62946">
        <w:rPr>
          <w:rFonts w:asciiTheme="minorHAnsi" w:hAnsiTheme="minorHAnsi" w:cstheme="minorBidi"/>
          <w:b/>
          <w:bCs/>
        </w:rPr>
        <w:t>Table name:</w:t>
      </w:r>
      <w:r w:rsidRPr="57F62946">
        <w:rPr>
          <w:rFonts w:asciiTheme="minorHAnsi" w:hAnsiTheme="minorHAnsi" w:cstheme="minorBidi"/>
        </w:rPr>
        <w:t xml:space="preserve"> </w:t>
      </w:r>
      <w:r w:rsidR="1C64353D" w:rsidRPr="57F62946">
        <w:rPr>
          <w:rFonts w:asciiTheme="minorHAnsi" w:hAnsiTheme="minorHAnsi" w:cstheme="minorBidi"/>
        </w:rPr>
        <w:t>FishCoverInfo.csv</w:t>
      </w:r>
    </w:p>
    <w:p w14:paraId="018B3A27" w14:textId="4F3734AF" w:rsidR="191F836F" w:rsidRDefault="191F836F" w:rsidP="7A0FED79">
      <w:pPr>
        <w:pStyle w:val="nrpsNormal"/>
        <w:rPr>
          <w:rFonts w:asciiTheme="minorHAnsi" w:hAnsiTheme="minorHAnsi" w:cstheme="minorBidi"/>
        </w:rPr>
      </w:pPr>
      <w:r w:rsidRPr="57F62946">
        <w:rPr>
          <w:rFonts w:asciiTheme="minorHAnsi" w:hAnsiTheme="minorHAnsi" w:cstheme="minorBidi"/>
          <w:b/>
          <w:bCs/>
          <w:lang w:val="fr-FR"/>
        </w:rPr>
        <w:t>Table description:</w:t>
      </w:r>
      <w:r w:rsidRPr="57F62946">
        <w:rPr>
          <w:rFonts w:asciiTheme="minorHAnsi" w:hAnsiTheme="minorHAnsi" w:cstheme="minorBidi"/>
        </w:rPr>
        <w:t xml:space="preserve"> </w:t>
      </w:r>
      <w:r w:rsidR="223F040F" w:rsidRPr="57F62946">
        <w:rPr>
          <w:rFonts w:asciiTheme="minorHAnsi" w:hAnsiTheme="minorHAnsi" w:cstheme="minorBidi"/>
        </w:rPr>
        <w:t xml:space="preserve">Fish habitat cover types and cover class data  </w:t>
      </w:r>
    </w:p>
    <w:tbl>
      <w:tblPr>
        <w:tblStyle w:val="NPS1"/>
        <w:tblW w:w="14390" w:type="dxa"/>
        <w:tblLook w:val="04A0" w:firstRow="1" w:lastRow="0" w:firstColumn="1" w:lastColumn="0" w:noHBand="0" w:noVBand="1"/>
      </w:tblPr>
      <w:tblGrid>
        <w:gridCol w:w="2730"/>
        <w:gridCol w:w="2647"/>
        <w:gridCol w:w="1718"/>
        <w:gridCol w:w="2213"/>
        <w:gridCol w:w="1692"/>
        <w:gridCol w:w="1695"/>
        <w:gridCol w:w="1695"/>
      </w:tblGrid>
      <w:tr w:rsidR="7A0FED79" w14:paraId="66F3062F"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2730" w:type="dxa"/>
          </w:tcPr>
          <w:p w14:paraId="2D3928CF"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2647" w:type="dxa"/>
          </w:tcPr>
          <w:p w14:paraId="6AE339D4"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718" w:type="dxa"/>
          </w:tcPr>
          <w:p w14:paraId="4CDC1F4A"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2213" w:type="dxa"/>
          </w:tcPr>
          <w:p w14:paraId="7F028EA1"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232B0FD3"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3B30EB3F"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18C836A3"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123ABF30" w14:textId="77777777" w:rsidTr="11705DB1">
        <w:trPr>
          <w:trHeight w:val="303"/>
        </w:trPr>
        <w:tc>
          <w:tcPr>
            <w:tcW w:w="2730" w:type="dxa"/>
          </w:tcPr>
          <w:p w14:paraId="25BBEC3B" w14:textId="36F485DD" w:rsidR="57F62946" w:rsidRDefault="57F62946"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ParkName</w:t>
            </w:r>
            <w:proofErr w:type="spellEnd"/>
          </w:p>
        </w:tc>
        <w:tc>
          <w:tcPr>
            <w:tcW w:w="2647" w:type="dxa"/>
          </w:tcPr>
          <w:p w14:paraId="3BCF399B" w14:textId="4D5BA617"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 name</w:t>
            </w:r>
          </w:p>
        </w:tc>
        <w:tc>
          <w:tcPr>
            <w:tcW w:w="1718" w:type="dxa"/>
          </w:tcPr>
          <w:p w14:paraId="5D231B5F" w14:textId="14927D3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4950F9F7" w14:textId="4F22945B" w:rsidR="7A0FED79" w:rsidRDefault="7A0FED79" w:rsidP="7A0FED79">
            <w:pPr>
              <w:pStyle w:val="nrpsTableheader"/>
              <w:rPr>
                <w:rFonts w:asciiTheme="minorHAnsi" w:hAnsiTheme="minorHAnsi" w:cstheme="minorBidi"/>
                <w:b w:val="0"/>
                <w:color w:val="auto"/>
                <w:sz w:val="22"/>
                <w:szCs w:val="22"/>
              </w:rPr>
            </w:pPr>
          </w:p>
        </w:tc>
        <w:tc>
          <w:tcPr>
            <w:tcW w:w="1692" w:type="dxa"/>
          </w:tcPr>
          <w:p w14:paraId="4DCFCF83"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EB554BA" w14:textId="49EA64DF" w:rsidR="7A0FED79" w:rsidRDefault="7A0FED79" w:rsidP="7A0FED79">
            <w:pPr>
              <w:pStyle w:val="nrpsTableheader"/>
              <w:rPr>
                <w:rFonts w:asciiTheme="minorHAnsi" w:hAnsiTheme="minorHAnsi" w:cstheme="minorBidi"/>
                <w:b w:val="0"/>
                <w:color w:val="auto"/>
                <w:sz w:val="22"/>
                <w:szCs w:val="22"/>
              </w:rPr>
            </w:pPr>
          </w:p>
        </w:tc>
        <w:tc>
          <w:tcPr>
            <w:tcW w:w="1695" w:type="dxa"/>
          </w:tcPr>
          <w:p w14:paraId="36C06767" w14:textId="68D5134C" w:rsidR="7A0FED79" w:rsidRDefault="7A0FED79" w:rsidP="7A0FED79">
            <w:pPr>
              <w:pStyle w:val="nrpsTableheader"/>
              <w:rPr>
                <w:rFonts w:asciiTheme="minorHAnsi" w:hAnsiTheme="minorHAnsi" w:cstheme="minorBidi"/>
                <w:b w:val="0"/>
                <w:color w:val="auto"/>
                <w:sz w:val="22"/>
                <w:szCs w:val="22"/>
              </w:rPr>
            </w:pPr>
          </w:p>
        </w:tc>
      </w:tr>
      <w:tr w:rsidR="7A0FED79" w14:paraId="57723BD6" w14:textId="77777777" w:rsidTr="11705DB1">
        <w:trPr>
          <w:trHeight w:val="300"/>
        </w:trPr>
        <w:tc>
          <w:tcPr>
            <w:tcW w:w="2730" w:type="dxa"/>
          </w:tcPr>
          <w:p w14:paraId="31335A2D" w14:textId="4BC29A03" w:rsidR="57F62946" w:rsidRDefault="57F62946"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ParkCode</w:t>
            </w:r>
            <w:proofErr w:type="spellEnd"/>
          </w:p>
        </w:tc>
        <w:tc>
          <w:tcPr>
            <w:tcW w:w="2647" w:type="dxa"/>
          </w:tcPr>
          <w:p w14:paraId="1A21942D" w14:textId="20291A3A"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 unit code</w:t>
            </w:r>
          </w:p>
        </w:tc>
        <w:tc>
          <w:tcPr>
            <w:tcW w:w="1718" w:type="dxa"/>
          </w:tcPr>
          <w:p w14:paraId="41A1F8C9" w14:textId="230CA98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108BC711" w14:textId="0E540469" w:rsidR="7A0FED79" w:rsidRDefault="7A0FED79" w:rsidP="7A0FED79">
            <w:pPr>
              <w:pStyle w:val="nrpsTableheader"/>
              <w:rPr>
                <w:rFonts w:asciiTheme="minorHAnsi" w:hAnsiTheme="minorHAnsi" w:cstheme="minorBidi"/>
                <w:b w:val="0"/>
                <w:color w:val="auto"/>
                <w:sz w:val="22"/>
                <w:szCs w:val="22"/>
              </w:rPr>
            </w:pPr>
          </w:p>
        </w:tc>
        <w:tc>
          <w:tcPr>
            <w:tcW w:w="1692" w:type="dxa"/>
          </w:tcPr>
          <w:p w14:paraId="028735F3"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5DE2BA0"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0C811461" w14:textId="77777777" w:rsidR="7A0FED79" w:rsidRDefault="7A0FED79" w:rsidP="7A0FED79">
            <w:pPr>
              <w:pStyle w:val="nrpsTableheader"/>
              <w:rPr>
                <w:rFonts w:asciiTheme="minorHAnsi" w:hAnsiTheme="minorHAnsi" w:cstheme="minorBidi"/>
                <w:b w:val="0"/>
                <w:color w:val="auto"/>
                <w:sz w:val="22"/>
                <w:szCs w:val="22"/>
              </w:rPr>
            </w:pPr>
          </w:p>
        </w:tc>
      </w:tr>
      <w:tr w:rsidR="7A0FED79" w14:paraId="3F369E13" w14:textId="77777777" w:rsidTr="11705DB1">
        <w:trPr>
          <w:trHeight w:val="303"/>
        </w:trPr>
        <w:tc>
          <w:tcPr>
            <w:tcW w:w="2730" w:type="dxa"/>
          </w:tcPr>
          <w:p w14:paraId="44FE8784" w14:textId="02BDD320" w:rsidR="57F62946" w:rsidRDefault="57F62946"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LocationID</w:t>
            </w:r>
            <w:proofErr w:type="spellEnd"/>
          </w:p>
        </w:tc>
        <w:tc>
          <w:tcPr>
            <w:tcW w:w="2647" w:type="dxa"/>
          </w:tcPr>
          <w:p w14:paraId="7322BD06" w14:textId="59525B49"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Foreign key for location</w:t>
            </w:r>
          </w:p>
        </w:tc>
        <w:tc>
          <w:tcPr>
            <w:tcW w:w="1718" w:type="dxa"/>
          </w:tcPr>
          <w:p w14:paraId="4E282A09" w14:textId="1C06369B"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6A81BFE0" w14:textId="735A2419" w:rsidR="7A0FED79" w:rsidRDefault="7A0FED79" w:rsidP="7A0FED79">
            <w:pPr>
              <w:pStyle w:val="nrpsTableheader"/>
              <w:rPr>
                <w:rFonts w:asciiTheme="minorHAnsi" w:hAnsiTheme="minorHAnsi" w:cstheme="minorBidi"/>
                <w:b w:val="0"/>
                <w:color w:val="auto"/>
                <w:sz w:val="22"/>
                <w:szCs w:val="22"/>
              </w:rPr>
            </w:pPr>
          </w:p>
        </w:tc>
        <w:tc>
          <w:tcPr>
            <w:tcW w:w="1692" w:type="dxa"/>
          </w:tcPr>
          <w:p w14:paraId="1081DD38"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B7362A4" w14:textId="7D50F870" w:rsidR="7A0FED79" w:rsidRDefault="7A0FED79" w:rsidP="7A0FED79">
            <w:pPr>
              <w:pStyle w:val="nrpsTableheader"/>
              <w:rPr>
                <w:rFonts w:asciiTheme="minorHAnsi" w:hAnsiTheme="minorHAnsi" w:cstheme="minorBidi"/>
                <w:b w:val="0"/>
                <w:color w:val="auto"/>
                <w:sz w:val="22"/>
                <w:szCs w:val="22"/>
              </w:rPr>
            </w:pPr>
          </w:p>
        </w:tc>
        <w:tc>
          <w:tcPr>
            <w:tcW w:w="1695" w:type="dxa"/>
          </w:tcPr>
          <w:p w14:paraId="68D7B328" w14:textId="77777777" w:rsidR="7A0FED79" w:rsidRDefault="7A0FED79" w:rsidP="7A0FED79">
            <w:pPr>
              <w:pStyle w:val="nrpsTableheader"/>
              <w:rPr>
                <w:rFonts w:asciiTheme="minorHAnsi" w:hAnsiTheme="minorHAnsi" w:cstheme="minorBidi"/>
                <w:b w:val="0"/>
                <w:color w:val="auto"/>
                <w:sz w:val="22"/>
                <w:szCs w:val="22"/>
              </w:rPr>
            </w:pPr>
          </w:p>
        </w:tc>
      </w:tr>
      <w:tr w:rsidR="7A0FED79" w14:paraId="3DB4F8C5" w14:textId="77777777" w:rsidTr="11705DB1">
        <w:trPr>
          <w:trHeight w:val="310"/>
        </w:trPr>
        <w:tc>
          <w:tcPr>
            <w:tcW w:w="2730" w:type="dxa"/>
          </w:tcPr>
          <w:p w14:paraId="1D15A1DF" w14:textId="5C6D327C" w:rsidR="57F62946" w:rsidRDefault="57F62946"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PeriodID</w:t>
            </w:r>
            <w:proofErr w:type="spellEnd"/>
          </w:p>
        </w:tc>
        <w:tc>
          <w:tcPr>
            <w:tcW w:w="2647" w:type="dxa"/>
          </w:tcPr>
          <w:p w14:paraId="6FBC436B" w14:textId="02DA9E8F"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Foreign key for sampling season</w:t>
            </w:r>
          </w:p>
        </w:tc>
        <w:tc>
          <w:tcPr>
            <w:tcW w:w="1718" w:type="dxa"/>
          </w:tcPr>
          <w:p w14:paraId="482D3337" w14:textId="6256D4E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06155FCE" w14:textId="1853B3C6" w:rsidR="7A0FED79" w:rsidRDefault="7A0FED79" w:rsidP="7A0FED79">
            <w:pPr>
              <w:pStyle w:val="nrpsTableheader"/>
              <w:rPr>
                <w:rFonts w:asciiTheme="minorHAnsi" w:hAnsiTheme="minorHAnsi" w:cstheme="minorBidi"/>
                <w:b w:val="0"/>
                <w:color w:val="auto"/>
                <w:sz w:val="22"/>
                <w:szCs w:val="22"/>
              </w:rPr>
            </w:pPr>
          </w:p>
        </w:tc>
        <w:tc>
          <w:tcPr>
            <w:tcW w:w="1692" w:type="dxa"/>
          </w:tcPr>
          <w:p w14:paraId="1E040411"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122E6F2"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110A6B92" w14:textId="77777777" w:rsidR="7A0FED79" w:rsidRDefault="7A0FED79" w:rsidP="7A0FED79">
            <w:pPr>
              <w:pStyle w:val="nrpsTableheader"/>
              <w:rPr>
                <w:rFonts w:asciiTheme="minorHAnsi" w:hAnsiTheme="minorHAnsi" w:cstheme="minorBidi"/>
                <w:b w:val="0"/>
                <w:color w:val="auto"/>
                <w:sz w:val="22"/>
                <w:szCs w:val="22"/>
              </w:rPr>
            </w:pPr>
          </w:p>
        </w:tc>
      </w:tr>
      <w:tr w:rsidR="7A0FED79" w14:paraId="011EB32F" w14:textId="77777777" w:rsidTr="11705DB1">
        <w:trPr>
          <w:trHeight w:val="317"/>
        </w:trPr>
        <w:tc>
          <w:tcPr>
            <w:tcW w:w="2730" w:type="dxa"/>
          </w:tcPr>
          <w:p w14:paraId="0B3F4E5A" w14:textId="63AD0E95" w:rsidR="57F62946" w:rsidRDefault="57F62946"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EventID</w:t>
            </w:r>
            <w:proofErr w:type="spellEnd"/>
          </w:p>
        </w:tc>
        <w:tc>
          <w:tcPr>
            <w:tcW w:w="2647" w:type="dxa"/>
          </w:tcPr>
          <w:p w14:paraId="2762C6FE" w14:textId="3B29B24D" w:rsidR="57F62946" w:rsidRDefault="57F62946" w:rsidP="57F62946">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Foreign key for sampling </w:t>
            </w:r>
            <w:r w:rsidR="5899677E" w:rsidRPr="11705DB1">
              <w:rPr>
                <w:rFonts w:asciiTheme="minorHAnsi" w:hAnsiTheme="minorHAnsi" w:cstheme="minorBidi"/>
                <w:b w:val="0"/>
                <w:color w:val="auto"/>
                <w:sz w:val="22"/>
                <w:szCs w:val="22"/>
              </w:rPr>
              <w:t>visit</w:t>
            </w:r>
          </w:p>
        </w:tc>
        <w:tc>
          <w:tcPr>
            <w:tcW w:w="1718" w:type="dxa"/>
          </w:tcPr>
          <w:p w14:paraId="12BC0AD9" w14:textId="19553269"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669F4CE9" w14:textId="73AE642A" w:rsidR="7A0FED79" w:rsidRDefault="7A0FED79" w:rsidP="7A0FED79">
            <w:pPr>
              <w:pStyle w:val="nrpsTableheader"/>
              <w:rPr>
                <w:rFonts w:asciiTheme="minorHAnsi" w:hAnsiTheme="minorHAnsi" w:cstheme="minorBidi"/>
                <w:b w:val="0"/>
                <w:color w:val="auto"/>
                <w:sz w:val="22"/>
                <w:szCs w:val="22"/>
              </w:rPr>
            </w:pPr>
          </w:p>
        </w:tc>
        <w:tc>
          <w:tcPr>
            <w:tcW w:w="1692" w:type="dxa"/>
          </w:tcPr>
          <w:p w14:paraId="410860D3"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A9185F2" w14:textId="1442DA20" w:rsidR="7A0FED79" w:rsidRDefault="7A0FED79" w:rsidP="7A0FED79">
            <w:pPr>
              <w:pStyle w:val="nrpsTableheader"/>
              <w:rPr>
                <w:rFonts w:asciiTheme="minorHAnsi" w:hAnsiTheme="minorHAnsi" w:cstheme="minorBidi"/>
                <w:b w:val="0"/>
                <w:color w:val="auto"/>
                <w:sz w:val="22"/>
                <w:szCs w:val="22"/>
              </w:rPr>
            </w:pPr>
          </w:p>
        </w:tc>
        <w:tc>
          <w:tcPr>
            <w:tcW w:w="1695" w:type="dxa"/>
          </w:tcPr>
          <w:p w14:paraId="3F64F873" w14:textId="77777777" w:rsidR="7A0FED79" w:rsidRDefault="7A0FED79" w:rsidP="7A0FED79">
            <w:pPr>
              <w:pStyle w:val="nrpsTableheader"/>
              <w:rPr>
                <w:rFonts w:asciiTheme="minorHAnsi" w:hAnsiTheme="minorHAnsi" w:cstheme="minorBidi"/>
                <w:b w:val="0"/>
                <w:color w:val="auto"/>
                <w:sz w:val="22"/>
                <w:szCs w:val="22"/>
              </w:rPr>
            </w:pPr>
          </w:p>
        </w:tc>
      </w:tr>
      <w:tr w:rsidR="7A0FED79" w14:paraId="2E2CE7E3" w14:textId="77777777" w:rsidTr="11705DB1">
        <w:trPr>
          <w:trHeight w:val="317"/>
        </w:trPr>
        <w:tc>
          <w:tcPr>
            <w:tcW w:w="2730" w:type="dxa"/>
          </w:tcPr>
          <w:p w14:paraId="68316FD3" w14:textId="66C93BA8" w:rsidR="7A0FED79" w:rsidRDefault="376600FA" w:rsidP="7A0FED79">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TransectNumber</w:t>
            </w:r>
            <w:proofErr w:type="spellEnd"/>
          </w:p>
        </w:tc>
        <w:tc>
          <w:tcPr>
            <w:tcW w:w="2647" w:type="dxa"/>
          </w:tcPr>
          <w:p w14:paraId="58D70058" w14:textId="07831017" w:rsidR="7A0FED79" w:rsidRDefault="465E2881"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Transect number</w:t>
            </w:r>
          </w:p>
        </w:tc>
        <w:tc>
          <w:tcPr>
            <w:tcW w:w="1718" w:type="dxa"/>
          </w:tcPr>
          <w:p w14:paraId="5D595606" w14:textId="23BECCF4" w:rsidR="7A0FED79" w:rsidRDefault="465E2881"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213" w:type="dxa"/>
          </w:tcPr>
          <w:p w14:paraId="247613F1"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1D833C2C"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D7936E2"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6B72A57" w14:textId="77777777" w:rsidR="7A0FED79" w:rsidRDefault="7A0FED79" w:rsidP="7A0FED79">
            <w:pPr>
              <w:pStyle w:val="nrpsTableheader"/>
              <w:rPr>
                <w:rFonts w:asciiTheme="minorHAnsi" w:hAnsiTheme="minorHAnsi" w:cstheme="minorBidi"/>
                <w:b w:val="0"/>
                <w:color w:val="auto"/>
                <w:sz w:val="22"/>
                <w:szCs w:val="22"/>
              </w:rPr>
            </w:pPr>
          </w:p>
        </w:tc>
      </w:tr>
      <w:tr w:rsidR="7A0FED79" w14:paraId="315379AD" w14:textId="77777777" w:rsidTr="11705DB1">
        <w:trPr>
          <w:trHeight w:val="317"/>
        </w:trPr>
        <w:tc>
          <w:tcPr>
            <w:tcW w:w="2730" w:type="dxa"/>
          </w:tcPr>
          <w:p w14:paraId="1DFACFC0" w14:textId="17CE1622" w:rsidR="7A0FED79" w:rsidRDefault="376600FA" w:rsidP="7A0FED79">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SampleLocation</w:t>
            </w:r>
            <w:proofErr w:type="spellEnd"/>
          </w:p>
        </w:tc>
        <w:tc>
          <w:tcPr>
            <w:tcW w:w="2647" w:type="dxa"/>
          </w:tcPr>
          <w:p w14:paraId="2011E576" w14:textId="6659201B" w:rsidR="7A0FED79" w:rsidRDefault="678FE80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Sample location</w:t>
            </w:r>
          </w:p>
        </w:tc>
        <w:tc>
          <w:tcPr>
            <w:tcW w:w="1718" w:type="dxa"/>
          </w:tcPr>
          <w:p w14:paraId="2BD80A24" w14:textId="31531C3A" w:rsidR="7A0FED79" w:rsidRDefault="678FE80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3AECA1E1"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01EC93B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21A1D7F"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F80977A" w14:textId="77777777" w:rsidR="7A0FED79" w:rsidRDefault="7A0FED79" w:rsidP="7A0FED79">
            <w:pPr>
              <w:pStyle w:val="nrpsTableheader"/>
              <w:rPr>
                <w:rFonts w:asciiTheme="minorHAnsi" w:hAnsiTheme="minorHAnsi" w:cstheme="minorBidi"/>
                <w:b w:val="0"/>
                <w:color w:val="auto"/>
                <w:sz w:val="22"/>
                <w:szCs w:val="22"/>
              </w:rPr>
            </w:pPr>
          </w:p>
        </w:tc>
      </w:tr>
      <w:tr w:rsidR="7A0FED79" w14:paraId="1B567A87" w14:textId="77777777" w:rsidTr="11705DB1">
        <w:trPr>
          <w:trHeight w:val="317"/>
        </w:trPr>
        <w:tc>
          <w:tcPr>
            <w:tcW w:w="2730" w:type="dxa"/>
          </w:tcPr>
          <w:p w14:paraId="2D6B118E" w14:textId="55CA6FD5" w:rsidR="7A0FED79" w:rsidRDefault="376600FA" w:rsidP="7A0FED79">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lastRenderedPageBreak/>
              <w:t>SampleLocationDescr</w:t>
            </w:r>
            <w:proofErr w:type="spellEnd"/>
          </w:p>
        </w:tc>
        <w:tc>
          <w:tcPr>
            <w:tcW w:w="2647" w:type="dxa"/>
          </w:tcPr>
          <w:p w14:paraId="2808E927" w14:textId="495A3531" w:rsidR="7A0FED79" w:rsidRDefault="05030DB3"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Sample location description</w:t>
            </w:r>
          </w:p>
        </w:tc>
        <w:tc>
          <w:tcPr>
            <w:tcW w:w="1718" w:type="dxa"/>
          </w:tcPr>
          <w:p w14:paraId="2DD25902" w14:textId="5E9469E8" w:rsidR="7A0FED79" w:rsidRDefault="05030DB3"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187A81BC"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045BFF1D"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A5FFDAA"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D93BF62" w14:textId="77777777" w:rsidR="7A0FED79" w:rsidRDefault="7A0FED79" w:rsidP="7A0FED79">
            <w:pPr>
              <w:pStyle w:val="nrpsTableheader"/>
              <w:rPr>
                <w:rFonts w:asciiTheme="minorHAnsi" w:hAnsiTheme="minorHAnsi" w:cstheme="minorBidi"/>
                <w:b w:val="0"/>
                <w:color w:val="auto"/>
                <w:sz w:val="22"/>
                <w:szCs w:val="22"/>
              </w:rPr>
            </w:pPr>
          </w:p>
        </w:tc>
      </w:tr>
      <w:tr w:rsidR="7A0FED79" w14:paraId="282D8A8A" w14:textId="77777777" w:rsidTr="11705DB1">
        <w:trPr>
          <w:trHeight w:val="317"/>
        </w:trPr>
        <w:tc>
          <w:tcPr>
            <w:tcW w:w="2730" w:type="dxa"/>
          </w:tcPr>
          <w:p w14:paraId="50AE5A42" w14:textId="27AF013C" w:rsidR="7A0FED79" w:rsidRDefault="376600FA" w:rsidP="7A0FED79">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ChannelType</w:t>
            </w:r>
            <w:proofErr w:type="spellEnd"/>
          </w:p>
        </w:tc>
        <w:tc>
          <w:tcPr>
            <w:tcW w:w="2647" w:type="dxa"/>
          </w:tcPr>
          <w:p w14:paraId="52BF4613" w14:textId="500B35FC" w:rsidR="7A0FED79" w:rsidRDefault="27A59989"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Channel type code</w:t>
            </w:r>
          </w:p>
        </w:tc>
        <w:tc>
          <w:tcPr>
            <w:tcW w:w="1718" w:type="dxa"/>
          </w:tcPr>
          <w:p w14:paraId="188910DF" w14:textId="790131ED" w:rsidR="7A0FED79" w:rsidRDefault="27A59989"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3DDABD6A"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6837288F"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B78D74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2F5424E" w14:textId="77777777" w:rsidR="7A0FED79" w:rsidRDefault="7A0FED79" w:rsidP="7A0FED79">
            <w:pPr>
              <w:pStyle w:val="nrpsTableheader"/>
              <w:rPr>
                <w:rFonts w:asciiTheme="minorHAnsi" w:hAnsiTheme="minorHAnsi" w:cstheme="minorBidi"/>
                <w:b w:val="0"/>
                <w:color w:val="auto"/>
                <w:sz w:val="22"/>
                <w:szCs w:val="22"/>
              </w:rPr>
            </w:pPr>
          </w:p>
        </w:tc>
      </w:tr>
      <w:tr w:rsidR="57F62946" w14:paraId="26FE2230" w14:textId="77777777" w:rsidTr="11705DB1">
        <w:trPr>
          <w:trHeight w:val="317"/>
        </w:trPr>
        <w:tc>
          <w:tcPr>
            <w:tcW w:w="2730" w:type="dxa"/>
          </w:tcPr>
          <w:p w14:paraId="00CC18C3" w14:textId="3C27D121" w:rsidR="597551D7" w:rsidRDefault="597551D7"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ChannelTypeDescr</w:t>
            </w:r>
            <w:proofErr w:type="spellEnd"/>
          </w:p>
        </w:tc>
        <w:tc>
          <w:tcPr>
            <w:tcW w:w="2647" w:type="dxa"/>
          </w:tcPr>
          <w:p w14:paraId="0C47E794" w14:textId="500B35FC" w:rsidR="327DC7E2" w:rsidRDefault="327DC7E2"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Channel type code</w:t>
            </w:r>
          </w:p>
          <w:p w14:paraId="7A1E5C0C" w14:textId="44533DE0" w:rsidR="327DC7E2" w:rsidRDefault="327DC7E2"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description</w:t>
            </w:r>
          </w:p>
        </w:tc>
        <w:tc>
          <w:tcPr>
            <w:tcW w:w="1718" w:type="dxa"/>
          </w:tcPr>
          <w:p w14:paraId="066F9BB9" w14:textId="24CFA344" w:rsidR="327DC7E2" w:rsidRDefault="327DC7E2"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620CA85A" w14:textId="0F950F47" w:rsidR="57F62946" w:rsidRDefault="57F62946" w:rsidP="57F62946">
            <w:pPr>
              <w:pStyle w:val="nrpsTableheader"/>
              <w:rPr>
                <w:rFonts w:asciiTheme="minorHAnsi" w:hAnsiTheme="minorHAnsi" w:cstheme="minorBidi"/>
                <w:b w:val="0"/>
                <w:color w:val="auto"/>
                <w:sz w:val="22"/>
                <w:szCs w:val="22"/>
              </w:rPr>
            </w:pPr>
          </w:p>
        </w:tc>
        <w:tc>
          <w:tcPr>
            <w:tcW w:w="1692" w:type="dxa"/>
          </w:tcPr>
          <w:p w14:paraId="1C8D4B05" w14:textId="0E085408" w:rsidR="57F62946" w:rsidRDefault="57F62946" w:rsidP="57F62946">
            <w:pPr>
              <w:pStyle w:val="nrpsTableheader"/>
              <w:rPr>
                <w:rFonts w:asciiTheme="minorHAnsi" w:hAnsiTheme="minorHAnsi" w:cstheme="minorBidi"/>
                <w:b w:val="0"/>
                <w:color w:val="auto"/>
                <w:sz w:val="22"/>
                <w:szCs w:val="22"/>
              </w:rPr>
            </w:pPr>
          </w:p>
        </w:tc>
        <w:tc>
          <w:tcPr>
            <w:tcW w:w="1695" w:type="dxa"/>
          </w:tcPr>
          <w:p w14:paraId="6DCF3562" w14:textId="0C34FC67" w:rsidR="57F62946" w:rsidRDefault="57F62946" w:rsidP="57F62946">
            <w:pPr>
              <w:pStyle w:val="nrpsTableheader"/>
              <w:rPr>
                <w:rFonts w:asciiTheme="minorHAnsi" w:hAnsiTheme="minorHAnsi" w:cstheme="minorBidi"/>
                <w:b w:val="0"/>
                <w:color w:val="auto"/>
                <w:sz w:val="22"/>
                <w:szCs w:val="22"/>
              </w:rPr>
            </w:pPr>
          </w:p>
        </w:tc>
        <w:tc>
          <w:tcPr>
            <w:tcW w:w="1695" w:type="dxa"/>
          </w:tcPr>
          <w:p w14:paraId="3751EEEC" w14:textId="12450AD1" w:rsidR="57F62946" w:rsidRDefault="57F62946" w:rsidP="57F62946">
            <w:pPr>
              <w:pStyle w:val="nrpsTableheader"/>
              <w:rPr>
                <w:rFonts w:asciiTheme="minorHAnsi" w:hAnsiTheme="minorHAnsi" w:cstheme="minorBidi"/>
                <w:b w:val="0"/>
                <w:color w:val="auto"/>
                <w:sz w:val="22"/>
                <w:szCs w:val="22"/>
              </w:rPr>
            </w:pPr>
          </w:p>
        </w:tc>
      </w:tr>
      <w:tr w:rsidR="57F62946" w14:paraId="4884AD29" w14:textId="77777777" w:rsidTr="11705DB1">
        <w:trPr>
          <w:trHeight w:val="317"/>
        </w:trPr>
        <w:tc>
          <w:tcPr>
            <w:tcW w:w="2730" w:type="dxa"/>
          </w:tcPr>
          <w:p w14:paraId="34341F94" w14:textId="266E5006" w:rsidR="597551D7" w:rsidRDefault="597551D7"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HydroMoss_HY</w:t>
            </w:r>
            <w:proofErr w:type="spellEnd"/>
          </w:p>
        </w:tc>
        <w:tc>
          <w:tcPr>
            <w:tcW w:w="2647" w:type="dxa"/>
          </w:tcPr>
          <w:p w14:paraId="0F98F5D2" w14:textId="73F9D63E" w:rsidR="3B1A728A" w:rsidRDefault="3B1A728A"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Hydrophytes and mosses (-1 = present, 0 = absent)</w:t>
            </w:r>
          </w:p>
        </w:tc>
        <w:tc>
          <w:tcPr>
            <w:tcW w:w="1718" w:type="dxa"/>
          </w:tcPr>
          <w:p w14:paraId="6D15CE84" w14:textId="348D290D" w:rsidR="3B1A728A" w:rsidRDefault="3B1A728A"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213" w:type="dxa"/>
          </w:tcPr>
          <w:p w14:paraId="7C2ACCEC" w14:textId="02B90DF9" w:rsidR="57F62946" w:rsidRDefault="57F62946" w:rsidP="57F62946">
            <w:pPr>
              <w:pStyle w:val="nrpsTableheader"/>
              <w:rPr>
                <w:rFonts w:asciiTheme="minorHAnsi" w:hAnsiTheme="minorHAnsi" w:cstheme="minorBidi"/>
                <w:b w:val="0"/>
                <w:color w:val="auto"/>
                <w:sz w:val="22"/>
                <w:szCs w:val="22"/>
              </w:rPr>
            </w:pPr>
          </w:p>
        </w:tc>
        <w:tc>
          <w:tcPr>
            <w:tcW w:w="1692" w:type="dxa"/>
          </w:tcPr>
          <w:p w14:paraId="33F8E3F5" w14:textId="03A583F7" w:rsidR="57F62946" w:rsidRDefault="57F62946" w:rsidP="57F62946">
            <w:pPr>
              <w:pStyle w:val="nrpsTableheader"/>
              <w:rPr>
                <w:rFonts w:asciiTheme="minorHAnsi" w:hAnsiTheme="minorHAnsi" w:cstheme="minorBidi"/>
                <w:b w:val="0"/>
                <w:color w:val="auto"/>
                <w:sz w:val="22"/>
                <w:szCs w:val="22"/>
              </w:rPr>
            </w:pPr>
          </w:p>
        </w:tc>
        <w:tc>
          <w:tcPr>
            <w:tcW w:w="1695" w:type="dxa"/>
          </w:tcPr>
          <w:p w14:paraId="59C3C22D" w14:textId="763547C6" w:rsidR="57F62946" w:rsidRDefault="57F62946" w:rsidP="57F62946">
            <w:pPr>
              <w:pStyle w:val="nrpsTableheader"/>
              <w:rPr>
                <w:rFonts w:asciiTheme="minorHAnsi" w:hAnsiTheme="minorHAnsi" w:cstheme="minorBidi"/>
                <w:b w:val="0"/>
                <w:color w:val="auto"/>
                <w:sz w:val="22"/>
                <w:szCs w:val="22"/>
              </w:rPr>
            </w:pPr>
          </w:p>
        </w:tc>
        <w:tc>
          <w:tcPr>
            <w:tcW w:w="1695" w:type="dxa"/>
          </w:tcPr>
          <w:p w14:paraId="06CC0435" w14:textId="0DB993C4" w:rsidR="57F62946" w:rsidRDefault="57F62946" w:rsidP="57F62946">
            <w:pPr>
              <w:pStyle w:val="nrpsTableheader"/>
              <w:rPr>
                <w:rFonts w:asciiTheme="minorHAnsi" w:hAnsiTheme="minorHAnsi" w:cstheme="minorBidi"/>
                <w:b w:val="0"/>
                <w:color w:val="auto"/>
                <w:sz w:val="22"/>
                <w:szCs w:val="22"/>
              </w:rPr>
            </w:pPr>
          </w:p>
        </w:tc>
      </w:tr>
      <w:tr w:rsidR="57F62946" w14:paraId="58EEBD13" w14:textId="77777777" w:rsidTr="11705DB1">
        <w:trPr>
          <w:trHeight w:val="317"/>
        </w:trPr>
        <w:tc>
          <w:tcPr>
            <w:tcW w:w="2730" w:type="dxa"/>
          </w:tcPr>
          <w:p w14:paraId="7705BE8B" w14:textId="6A546616" w:rsidR="597551D7" w:rsidRDefault="597551D7"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Boulders_BO</w:t>
            </w:r>
            <w:proofErr w:type="spellEnd"/>
          </w:p>
        </w:tc>
        <w:tc>
          <w:tcPr>
            <w:tcW w:w="2647" w:type="dxa"/>
          </w:tcPr>
          <w:p w14:paraId="3AC5ACFF" w14:textId="3F88A4A0" w:rsidR="43A7F2E4" w:rsidRDefault="43A7F2E4"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boulders (-1 = present, 0 = absent)</w:t>
            </w:r>
          </w:p>
        </w:tc>
        <w:tc>
          <w:tcPr>
            <w:tcW w:w="1718" w:type="dxa"/>
          </w:tcPr>
          <w:p w14:paraId="451566CC" w14:textId="70350964" w:rsidR="43A7F2E4" w:rsidRDefault="43A7F2E4"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213" w:type="dxa"/>
          </w:tcPr>
          <w:p w14:paraId="599766F2" w14:textId="3C804FEF" w:rsidR="57F62946" w:rsidRDefault="57F62946" w:rsidP="57F62946">
            <w:pPr>
              <w:pStyle w:val="nrpsTableheader"/>
              <w:rPr>
                <w:rFonts w:asciiTheme="minorHAnsi" w:hAnsiTheme="minorHAnsi" w:cstheme="minorBidi"/>
                <w:b w:val="0"/>
                <w:color w:val="auto"/>
                <w:sz w:val="22"/>
                <w:szCs w:val="22"/>
              </w:rPr>
            </w:pPr>
          </w:p>
        </w:tc>
        <w:tc>
          <w:tcPr>
            <w:tcW w:w="1692" w:type="dxa"/>
          </w:tcPr>
          <w:p w14:paraId="2825328F" w14:textId="5ED1704B" w:rsidR="57F62946" w:rsidRDefault="57F62946" w:rsidP="57F62946">
            <w:pPr>
              <w:pStyle w:val="nrpsTableheader"/>
              <w:rPr>
                <w:rFonts w:asciiTheme="minorHAnsi" w:hAnsiTheme="minorHAnsi" w:cstheme="minorBidi"/>
                <w:b w:val="0"/>
                <w:color w:val="auto"/>
                <w:sz w:val="22"/>
                <w:szCs w:val="22"/>
              </w:rPr>
            </w:pPr>
          </w:p>
        </w:tc>
        <w:tc>
          <w:tcPr>
            <w:tcW w:w="1695" w:type="dxa"/>
          </w:tcPr>
          <w:p w14:paraId="7F36EEAD" w14:textId="53C741B7" w:rsidR="57F62946" w:rsidRDefault="57F62946" w:rsidP="57F62946">
            <w:pPr>
              <w:pStyle w:val="nrpsTableheader"/>
              <w:rPr>
                <w:rFonts w:asciiTheme="minorHAnsi" w:hAnsiTheme="minorHAnsi" w:cstheme="minorBidi"/>
                <w:b w:val="0"/>
                <w:color w:val="auto"/>
                <w:sz w:val="22"/>
                <w:szCs w:val="22"/>
              </w:rPr>
            </w:pPr>
          </w:p>
        </w:tc>
        <w:tc>
          <w:tcPr>
            <w:tcW w:w="1695" w:type="dxa"/>
          </w:tcPr>
          <w:p w14:paraId="2FCF896D" w14:textId="5AF1407F" w:rsidR="57F62946" w:rsidRDefault="57F62946" w:rsidP="57F62946">
            <w:pPr>
              <w:pStyle w:val="nrpsTableheader"/>
              <w:rPr>
                <w:rFonts w:asciiTheme="minorHAnsi" w:hAnsiTheme="minorHAnsi" w:cstheme="minorBidi"/>
                <w:b w:val="0"/>
                <w:color w:val="auto"/>
                <w:sz w:val="22"/>
                <w:szCs w:val="22"/>
              </w:rPr>
            </w:pPr>
          </w:p>
        </w:tc>
      </w:tr>
      <w:tr w:rsidR="57F62946" w14:paraId="6A062696" w14:textId="77777777" w:rsidTr="11705DB1">
        <w:trPr>
          <w:trHeight w:val="317"/>
        </w:trPr>
        <w:tc>
          <w:tcPr>
            <w:tcW w:w="2730" w:type="dxa"/>
          </w:tcPr>
          <w:p w14:paraId="11DC54B9" w14:textId="0616977A" w:rsidR="597551D7" w:rsidRDefault="597551D7"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Artificial_AR</w:t>
            </w:r>
            <w:proofErr w:type="spellEnd"/>
          </w:p>
        </w:tc>
        <w:tc>
          <w:tcPr>
            <w:tcW w:w="2647" w:type="dxa"/>
          </w:tcPr>
          <w:p w14:paraId="1C671E61" w14:textId="6C0E2DE0" w:rsidR="47D5556F" w:rsidRDefault="47D5556F"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Artificial cover (-1 = present, 0 = absent)</w:t>
            </w:r>
          </w:p>
        </w:tc>
        <w:tc>
          <w:tcPr>
            <w:tcW w:w="1718" w:type="dxa"/>
          </w:tcPr>
          <w:p w14:paraId="5117073D" w14:textId="2240518E" w:rsidR="47D5556F" w:rsidRDefault="47D5556F"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213" w:type="dxa"/>
          </w:tcPr>
          <w:p w14:paraId="239CF70A" w14:textId="083242F5" w:rsidR="57F62946" w:rsidRDefault="57F62946" w:rsidP="57F62946">
            <w:pPr>
              <w:pStyle w:val="nrpsTableheader"/>
              <w:rPr>
                <w:rFonts w:asciiTheme="minorHAnsi" w:hAnsiTheme="minorHAnsi" w:cstheme="minorBidi"/>
                <w:b w:val="0"/>
                <w:color w:val="auto"/>
                <w:sz w:val="22"/>
                <w:szCs w:val="22"/>
              </w:rPr>
            </w:pPr>
          </w:p>
        </w:tc>
        <w:tc>
          <w:tcPr>
            <w:tcW w:w="1692" w:type="dxa"/>
          </w:tcPr>
          <w:p w14:paraId="029C3309" w14:textId="31A25F7C" w:rsidR="57F62946" w:rsidRDefault="57F62946" w:rsidP="57F62946">
            <w:pPr>
              <w:pStyle w:val="nrpsTableheader"/>
              <w:rPr>
                <w:rFonts w:asciiTheme="minorHAnsi" w:hAnsiTheme="minorHAnsi" w:cstheme="minorBidi"/>
                <w:b w:val="0"/>
                <w:color w:val="auto"/>
                <w:sz w:val="22"/>
                <w:szCs w:val="22"/>
              </w:rPr>
            </w:pPr>
          </w:p>
        </w:tc>
        <w:tc>
          <w:tcPr>
            <w:tcW w:w="1695" w:type="dxa"/>
          </w:tcPr>
          <w:p w14:paraId="08ECB8DD" w14:textId="3872C0CF" w:rsidR="57F62946" w:rsidRDefault="57F62946" w:rsidP="57F62946">
            <w:pPr>
              <w:pStyle w:val="nrpsTableheader"/>
              <w:rPr>
                <w:rFonts w:asciiTheme="minorHAnsi" w:hAnsiTheme="minorHAnsi" w:cstheme="minorBidi"/>
                <w:b w:val="0"/>
                <w:color w:val="auto"/>
                <w:sz w:val="22"/>
                <w:szCs w:val="22"/>
              </w:rPr>
            </w:pPr>
          </w:p>
        </w:tc>
        <w:tc>
          <w:tcPr>
            <w:tcW w:w="1695" w:type="dxa"/>
          </w:tcPr>
          <w:p w14:paraId="5B82FA4A" w14:textId="1ACC4A10" w:rsidR="57F62946" w:rsidRDefault="57F62946" w:rsidP="57F62946">
            <w:pPr>
              <w:pStyle w:val="nrpsTableheader"/>
              <w:rPr>
                <w:rFonts w:asciiTheme="minorHAnsi" w:hAnsiTheme="minorHAnsi" w:cstheme="minorBidi"/>
                <w:b w:val="0"/>
                <w:color w:val="auto"/>
                <w:sz w:val="22"/>
                <w:szCs w:val="22"/>
              </w:rPr>
            </w:pPr>
          </w:p>
        </w:tc>
      </w:tr>
      <w:tr w:rsidR="57F62946" w14:paraId="6C3CECD5" w14:textId="77777777" w:rsidTr="11705DB1">
        <w:trPr>
          <w:trHeight w:val="317"/>
        </w:trPr>
        <w:tc>
          <w:tcPr>
            <w:tcW w:w="2730" w:type="dxa"/>
          </w:tcPr>
          <w:p w14:paraId="64E608DA" w14:textId="2DF1DCF8" w:rsidR="597551D7" w:rsidRDefault="597551D7"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SmallWoodDeb_SWD</w:t>
            </w:r>
            <w:proofErr w:type="spellEnd"/>
          </w:p>
        </w:tc>
        <w:tc>
          <w:tcPr>
            <w:tcW w:w="2647" w:type="dxa"/>
          </w:tcPr>
          <w:p w14:paraId="1636700E" w14:textId="62A1442F" w:rsidR="6FEF0393" w:rsidRDefault="6FEF0393"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Small woody debris</w:t>
            </w:r>
            <w:r w:rsidR="7DDA7063" w:rsidRPr="57F62946">
              <w:rPr>
                <w:rFonts w:asciiTheme="minorHAnsi" w:hAnsiTheme="minorHAnsi" w:cstheme="minorBidi"/>
                <w:b w:val="0"/>
                <w:color w:val="auto"/>
                <w:sz w:val="22"/>
                <w:szCs w:val="22"/>
              </w:rPr>
              <w:t xml:space="preserve"> (-1 = present, 0 = absent)</w:t>
            </w:r>
          </w:p>
        </w:tc>
        <w:tc>
          <w:tcPr>
            <w:tcW w:w="1718" w:type="dxa"/>
          </w:tcPr>
          <w:p w14:paraId="7A782203" w14:textId="43BA7381" w:rsidR="6FEF0393" w:rsidRDefault="6FEF0393"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213" w:type="dxa"/>
          </w:tcPr>
          <w:p w14:paraId="4C8B33F7" w14:textId="39922B03" w:rsidR="57F62946" w:rsidRDefault="57F62946" w:rsidP="57F62946">
            <w:pPr>
              <w:pStyle w:val="nrpsTableheader"/>
              <w:rPr>
                <w:rFonts w:asciiTheme="minorHAnsi" w:hAnsiTheme="minorHAnsi" w:cstheme="minorBidi"/>
                <w:b w:val="0"/>
                <w:color w:val="auto"/>
                <w:sz w:val="22"/>
                <w:szCs w:val="22"/>
              </w:rPr>
            </w:pPr>
          </w:p>
        </w:tc>
        <w:tc>
          <w:tcPr>
            <w:tcW w:w="1692" w:type="dxa"/>
          </w:tcPr>
          <w:p w14:paraId="71A73707" w14:textId="4199A9F8" w:rsidR="57F62946" w:rsidRDefault="57F62946" w:rsidP="57F62946">
            <w:pPr>
              <w:pStyle w:val="nrpsTableheader"/>
              <w:rPr>
                <w:rFonts w:asciiTheme="minorHAnsi" w:hAnsiTheme="minorHAnsi" w:cstheme="minorBidi"/>
                <w:b w:val="0"/>
                <w:color w:val="auto"/>
                <w:sz w:val="22"/>
                <w:szCs w:val="22"/>
              </w:rPr>
            </w:pPr>
          </w:p>
        </w:tc>
        <w:tc>
          <w:tcPr>
            <w:tcW w:w="1695" w:type="dxa"/>
          </w:tcPr>
          <w:p w14:paraId="33A95F68" w14:textId="01E964E9" w:rsidR="57F62946" w:rsidRDefault="57F62946" w:rsidP="57F62946">
            <w:pPr>
              <w:pStyle w:val="nrpsTableheader"/>
              <w:rPr>
                <w:rFonts w:asciiTheme="minorHAnsi" w:hAnsiTheme="minorHAnsi" w:cstheme="minorBidi"/>
                <w:b w:val="0"/>
                <w:color w:val="auto"/>
                <w:sz w:val="22"/>
                <w:szCs w:val="22"/>
              </w:rPr>
            </w:pPr>
          </w:p>
        </w:tc>
        <w:tc>
          <w:tcPr>
            <w:tcW w:w="1695" w:type="dxa"/>
          </w:tcPr>
          <w:p w14:paraId="5A2E3CD6" w14:textId="74BF543C" w:rsidR="57F62946" w:rsidRDefault="57F62946" w:rsidP="57F62946">
            <w:pPr>
              <w:pStyle w:val="nrpsTableheader"/>
              <w:rPr>
                <w:rFonts w:asciiTheme="minorHAnsi" w:hAnsiTheme="minorHAnsi" w:cstheme="minorBidi"/>
                <w:b w:val="0"/>
                <w:color w:val="auto"/>
                <w:sz w:val="22"/>
                <w:szCs w:val="22"/>
              </w:rPr>
            </w:pPr>
          </w:p>
        </w:tc>
      </w:tr>
      <w:tr w:rsidR="57F62946" w14:paraId="3DADA014" w14:textId="77777777" w:rsidTr="11705DB1">
        <w:trPr>
          <w:trHeight w:val="317"/>
        </w:trPr>
        <w:tc>
          <w:tcPr>
            <w:tcW w:w="2730" w:type="dxa"/>
          </w:tcPr>
          <w:p w14:paraId="31B222FF" w14:textId="0DD1708C" w:rsidR="597551D7" w:rsidRDefault="597551D7"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LargeWoodDeb_LWD</w:t>
            </w:r>
            <w:proofErr w:type="spellEnd"/>
          </w:p>
        </w:tc>
        <w:tc>
          <w:tcPr>
            <w:tcW w:w="2647" w:type="dxa"/>
          </w:tcPr>
          <w:p w14:paraId="1D5AE8FA" w14:textId="038D4475" w:rsidR="6240B3A5" w:rsidRDefault="6240B3A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Large woody debris</w:t>
            </w:r>
            <w:r w:rsidR="6DE84554" w:rsidRPr="57F62946">
              <w:rPr>
                <w:rFonts w:asciiTheme="minorHAnsi" w:hAnsiTheme="minorHAnsi" w:cstheme="minorBidi"/>
                <w:b w:val="0"/>
                <w:color w:val="auto"/>
                <w:sz w:val="22"/>
                <w:szCs w:val="22"/>
              </w:rPr>
              <w:t xml:space="preserve"> (-1 = present, 0 = absent)</w:t>
            </w:r>
          </w:p>
        </w:tc>
        <w:tc>
          <w:tcPr>
            <w:tcW w:w="1718" w:type="dxa"/>
          </w:tcPr>
          <w:p w14:paraId="310810E2" w14:textId="12B773E5" w:rsidR="6240B3A5" w:rsidRDefault="6240B3A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213" w:type="dxa"/>
          </w:tcPr>
          <w:p w14:paraId="16A61DF1" w14:textId="537FEC45" w:rsidR="57F62946" w:rsidRDefault="57F62946" w:rsidP="57F62946">
            <w:pPr>
              <w:pStyle w:val="nrpsTableheader"/>
              <w:rPr>
                <w:rFonts w:asciiTheme="minorHAnsi" w:hAnsiTheme="minorHAnsi" w:cstheme="minorBidi"/>
                <w:b w:val="0"/>
                <w:color w:val="auto"/>
                <w:sz w:val="22"/>
                <w:szCs w:val="22"/>
              </w:rPr>
            </w:pPr>
          </w:p>
        </w:tc>
        <w:tc>
          <w:tcPr>
            <w:tcW w:w="1692" w:type="dxa"/>
          </w:tcPr>
          <w:p w14:paraId="41C09DED" w14:textId="59CED4FA" w:rsidR="57F62946" w:rsidRDefault="57F62946" w:rsidP="57F62946">
            <w:pPr>
              <w:pStyle w:val="nrpsTableheader"/>
              <w:rPr>
                <w:rFonts w:asciiTheme="minorHAnsi" w:hAnsiTheme="minorHAnsi" w:cstheme="minorBidi"/>
                <w:b w:val="0"/>
                <w:color w:val="auto"/>
                <w:sz w:val="22"/>
                <w:szCs w:val="22"/>
              </w:rPr>
            </w:pPr>
          </w:p>
        </w:tc>
        <w:tc>
          <w:tcPr>
            <w:tcW w:w="1695" w:type="dxa"/>
          </w:tcPr>
          <w:p w14:paraId="23A1D8B9" w14:textId="65AF63C2" w:rsidR="57F62946" w:rsidRDefault="57F62946" w:rsidP="57F62946">
            <w:pPr>
              <w:pStyle w:val="nrpsTableheader"/>
              <w:rPr>
                <w:rFonts w:asciiTheme="minorHAnsi" w:hAnsiTheme="minorHAnsi" w:cstheme="minorBidi"/>
                <w:b w:val="0"/>
                <w:color w:val="auto"/>
                <w:sz w:val="22"/>
                <w:szCs w:val="22"/>
              </w:rPr>
            </w:pPr>
          </w:p>
        </w:tc>
        <w:tc>
          <w:tcPr>
            <w:tcW w:w="1695" w:type="dxa"/>
          </w:tcPr>
          <w:p w14:paraId="463ED762" w14:textId="0CE955B1" w:rsidR="57F62946" w:rsidRDefault="57F62946" w:rsidP="57F62946">
            <w:pPr>
              <w:pStyle w:val="nrpsTableheader"/>
              <w:rPr>
                <w:rFonts w:asciiTheme="minorHAnsi" w:hAnsiTheme="minorHAnsi" w:cstheme="minorBidi"/>
                <w:b w:val="0"/>
                <w:color w:val="auto"/>
                <w:sz w:val="22"/>
                <w:szCs w:val="22"/>
              </w:rPr>
            </w:pPr>
          </w:p>
        </w:tc>
      </w:tr>
      <w:tr w:rsidR="57F62946" w14:paraId="058FD935" w14:textId="77777777" w:rsidTr="11705DB1">
        <w:trPr>
          <w:trHeight w:val="317"/>
        </w:trPr>
        <w:tc>
          <w:tcPr>
            <w:tcW w:w="2730" w:type="dxa"/>
          </w:tcPr>
          <w:p w14:paraId="5B4B78E8" w14:textId="4B600682" w:rsidR="597551D7" w:rsidRDefault="597551D7"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TreeRoots_TR</w:t>
            </w:r>
            <w:proofErr w:type="spellEnd"/>
          </w:p>
        </w:tc>
        <w:tc>
          <w:tcPr>
            <w:tcW w:w="2647" w:type="dxa"/>
          </w:tcPr>
          <w:p w14:paraId="4A85DEC0" w14:textId="76AD8632" w:rsidR="08FD2545" w:rsidRDefault="08FD254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 xml:space="preserve">Trees and roots </w:t>
            </w:r>
            <w:r w:rsidR="44277912" w:rsidRPr="57F62946">
              <w:rPr>
                <w:rFonts w:asciiTheme="minorHAnsi" w:hAnsiTheme="minorHAnsi" w:cstheme="minorBidi"/>
                <w:b w:val="0"/>
                <w:color w:val="auto"/>
                <w:sz w:val="22"/>
                <w:szCs w:val="22"/>
              </w:rPr>
              <w:t>(-1 = present, 0 = absent)</w:t>
            </w:r>
          </w:p>
        </w:tc>
        <w:tc>
          <w:tcPr>
            <w:tcW w:w="1718" w:type="dxa"/>
          </w:tcPr>
          <w:p w14:paraId="3A127610" w14:textId="12B773E5" w:rsidR="40F1BD47" w:rsidRDefault="40F1BD47"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p w14:paraId="7050228D" w14:textId="7A3C8185" w:rsidR="57F62946" w:rsidRDefault="57F62946" w:rsidP="57F62946">
            <w:pPr>
              <w:pStyle w:val="nrpsTableheader"/>
              <w:rPr>
                <w:rFonts w:asciiTheme="minorHAnsi" w:hAnsiTheme="minorHAnsi" w:cstheme="minorBidi"/>
                <w:b w:val="0"/>
                <w:color w:val="auto"/>
                <w:sz w:val="22"/>
                <w:szCs w:val="22"/>
              </w:rPr>
            </w:pPr>
          </w:p>
        </w:tc>
        <w:tc>
          <w:tcPr>
            <w:tcW w:w="2213" w:type="dxa"/>
          </w:tcPr>
          <w:p w14:paraId="316C5C28" w14:textId="45EAB0E6" w:rsidR="57F62946" w:rsidRDefault="57F62946" w:rsidP="57F62946">
            <w:pPr>
              <w:pStyle w:val="nrpsTableheader"/>
              <w:rPr>
                <w:rFonts w:asciiTheme="minorHAnsi" w:hAnsiTheme="minorHAnsi" w:cstheme="minorBidi"/>
                <w:b w:val="0"/>
                <w:color w:val="auto"/>
                <w:sz w:val="22"/>
                <w:szCs w:val="22"/>
              </w:rPr>
            </w:pPr>
          </w:p>
        </w:tc>
        <w:tc>
          <w:tcPr>
            <w:tcW w:w="1692" w:type="dxa"/>
          </w:tcPr>
          <w:p w14:paraId="76641D2B" w14:textId="6F9DB07F" w:rsidR="57F62946" w:rsidRDefault="57F62946" w:rsidP="57F62946">
            <w:pPr>
              <w:pStyle w:val="nrpsTableheader"/>
              <w:rPr>
                <w:rFonts w:asciiTheme="minorHAnsi" w:hAnsiTheme="minorHAnsi" w:cstheme="minorBidi"/>
                <w:b w:val="0"/>
                <w:color w:val="auto"/>
                <w:sz w:val="22"/>
                <w:szCs w:val="22"/>
              </w:rPr>
            </w:pPr>
          </w:p>
        </w:tc>
        <w:tc>
          <w:tcPr>
            <w:tcW w:w="1695" w:type="dxa"/>
          </w:tcPr>
          <w:p w14:paraId="5F877153" w14:textId="38989CFE" w:rsidR="57F62946" w:rsidRDefault="57F62946" w:rsidP="57F62946">
            <w:pPr>
              <w:pStyle w:val="nrpsTableheader"/>
              <w:rPr>
                <w:rFonts w:asciiTheme="minorHAnsi" w:hAnsiTheme="minorHAnsi" w:cstheme="minorBidi"/>
                <w:b w:val="0"/>
                <w:color w:val="auto"/>
                <w:sz w:val="22"/>
                <w:szCs w:val="22"/>
              </w:rPr>
            </w:pPr>
          </w:p>
        </w:tc>
        <w:tc>
          <w:tcPr>
            <w:tcW w:w="1695" w:type="dxa"/>
          </w:tcPr>
          <w:p w14:paraId="6D3456BB" w14:textId="25344081" w:rsidR="57F62946" w:rsidRDefault="57F62946" w:rsidP="57F62946">
            <w:pPr>
              <w:pStyle w:val="nrpsTableheader"/>
              <w:rPr>
                <w:rFonts w:asciiTheme="minorHAnsi" w:hAnsiTheme="minorHAnsi" w:cstheme="minorBidi"/>
                <w:b w:val="0"/>
                <w:color w:val="auto"/>
                <w:sz w:val="22"/>
                <w:szCs w:val="22"/>
              </w:rPr>
            </w:pPr>
          </w:p>
        </w:tc>
      </w:tr>
      <w:tr w:rsidR="57F62946" w14:paraId="726CD77A" w14:textId="77777777" w:rsidTr="11705DB1">
        <w:trPr>
          <w:trHeight w:val="317"/>
        </w:trPr>
        <w:tc>
          <w:tcPr>
            <w:tcW w:w="2730" w:type="dxa"/>
          </w:tcPr>
          <w:p w14:paraId="3B8B2B5B" w14:textId="0AF91E82" w:rsidR="597551D7" w:rsidRDefault="597551D7"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OverhangVeg_OV</w:t>
            </w:r>
            <w:proofErr w:type="spellEnd"/>
          </w:p>
        </w:tc>
        <w:tc>
          <w:tcPr>
            <w:tcW w:w="2647" w:type="dxa"/>
          </w:tcPr>
          <w:p w14:paraId="23B43CE4" w14:textId="5D257B29" w:rsidR="49C99615" w:rsidRDefault="49C9961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 xml:space="preserve">Overhanging </w:t>
            </w:r>
            <w:proofErr w:type="spellStart"/>
            <w:r w:rsidRPr="57F62946">
              <w:rPr>
                <w:rFonts w:asciiTheme="minorHAnsi" w:hAnsiTheme="minorHAnsi" w:cstheme="minorBidi"/>
                <w:b w:val="0"/>
                <w:color w:val="auto"/>
                <w:sz w:val="22"/>
                <w:szCs w:val="22"/>
              </w:rPr>
              <w:t>veetation</w:t>
            </w:r>
            <w:proofErr w:type="spellEnd"/>
            <w:r w:rsidRPr="57F62946">
              <w:rPr>
                <w:rFonts w:asciiTheme="minorHAnsi" w:hAnsiTheme="minorHAnsi" w:cstheme="minorBidi"/>
                <w:b w:val="0"/>
                <w:color w:val="auto"/>
                <w:sz w:val="22"/>
                <w:szCs w:val="22"/>
              </w:rPr>
              <w:t xml:space="preserve"> (-1 = present, 0 = absent)</w:t>
            </w:r>
          </w:p>
        </w:tc>
        <w:tc>
          <w:tcPr>
            <w:tcW w:w="1718" w:type="dxa"/>
          </w:tcPr>
          <w:p w14:paraId="2C34369A" w14:textId="12B773E5" w:rsidR="40F1BD47" w:rsidRDefault="40F1BD47"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p w14:paraId="63568E67" w14:textId="3B289854" w:rsidR="57F62946" w:rsidRDefault="57F62946" w:rsidP="57F62946">
            <w:pPr>
              <w:pStyle w:val="nrpsTableheader"/>
              <w:rPr>
                <w:rFonts w:asciiTheme="minorHAnsi" w:hAnsiTheme="minorHAnsi" w:cstheme="minorBidi"/>
                <w:b w:val="0"/>
                <w:color w:val="auto"/>
                <w:sz w:val="22"/>
                <w:szCs w:val="22"/>
              </w:rPr>
            </w:pPr>
          </w:p>
        </w:tc>
        <w:tc>
          <w:tcPr>
            <w:tcW w:w="2213" w:type="dxa"/>
          </w:tcPr>
          <w:p w14:paraId="7D24BAFF" w14:textId="63F012D5" w:rsidR="57F62946" w:rsidRDefault="57F62946" w:rsidP="57F62946">
            <w:pPr>
              <w:pStyle w:val="nrpsTableheader"/>
              <w:rPr>
                <w:rFonts w:asciiTheme="minorHAnsi" w:hAnsiTheme="minorHAnsi" w:cstheme="minorBidi"/>
                <w:b w:val="0"/>
                <w:color w:val="auto"/>
                <w:sz w:val="22"/>
                <w:szCs w:val="22"/>
              </w:rPr>
            </w:pPr>
          </w:p>
        </w:tc>
        <w:tc>
          <w:tcPr>
            <w:tcW w:w="1692" w:type="dxa"/>
          </w:tcPr>
          <w:p w14:paraId="47FE8AE9" w14:textId="3B190559" w:rsidR="57F62946" w:rsidRDefault="57F62946" w:rsidP="57F62946">
            <w:pPr>
              <w:pStyle w:val="nrpsTableheader"/>
              <w:rPr>
                <w:rFonts w:asciiTheme="minorHAnsi" w:hAnsiTheme="minorHAnsi" w:cstheme="minorBidi"/>
                <w:b w:val="0"/>
                <w:color w:val="auto"/>
                <w:sz w:val="22"/>
                <w:szCs w:val="22"/>
              </w:rPr>
            </w:pPr>
          </w:p>
        </w:tc>
        <w:tc>
          <w:tcPr>
            <w:tcW w:w="1695" w:type="dxa"/>
          </w:tcPr>
          <w:p w14:paraId="1F93D96B" w14:textId="78DC66EC" w:rsidR="57F62946" w:rsidRDefault="57F62946" w:rsidP="57F62946">
            <w:pPr>
              <w:pStyle w:val="nrpsTableheader"/>
              <w:rPr>
                <w:rFonts w:asciiTheme="minorHAnsi" w:hAnsiTheme="minorHAnsi" w:cstheme="minorBidi"/>
                <w:b w:val="0"/>
                <w:color w:val="auto"/>
                <w:sz w:val="22"/>
                <w:szCs w:val="22"/>
              </w:rPr>
            </w:pPr>
          </w:p>
        </w:tc>
        <w:tc>
          <w:tcPr>
            <w:tcW w:w="1695" w:type="dxa"/>
          </w:tcPr>
          <w:p w14:paraId="5914D903" w14:textId="26D72DBF" w:rsidR="57F62946" w:rsidRDefault="57F62946" w:rsidP="57F62946">
            <w:pPr>
              <w:pStyle w:val="nrpsTableheader"/>
              <w:rPr>
                <w:rFonts w:asciiTheme="minorHAnsi" w:hAnsiTheme="minorHAnsi" w:cstheme="minorBidi"/>
                <w:b w:val="0"/>
                <w:color w:val="auto"/>
                <w:sz w:val="22"/>
                <w:szCs w:val="22"/>
              </w:rPr>
            </w:pPr>
          </w:p>
        </w:tc>
      </w:tr>
      <w:tr w:rsidR="57F62946" w14:paraId="4D90B765" w14:textId="77777777" w:rsidTr="11705DB1">
        <w:trPr>
          <w:trHeight w:val="317"/>
        </w:trPr>
        <w:tc>
          <w:tcPr>
            <w:tcW w:w="2730" w:type="dxa"/>
          </w:tcPr>
          <w:p w14:paraId="39BBA472" w14:textId="54235AE2" w:rsidR="597551D7" w:rsidRDefault="597551D7"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UndercutBank_UC</w:t>
            </w:r>
            <w:proofErr w:type="spellEnd"/>
          </w:p>
        </w:tc>
        <w:tc>
          <w:tcPr>
            <w:tcW w:w="2647" w:type="dxa"/>
          </w:tcPr>
          <w:p w14:paraId="4D516A31" w14:textId="15D41C8F" w:rsidR="6FD2CE55" w:rsidRDefault="6FD2CE5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Undercut bank (-1 = present, 0 = absent)</w:t>
            </w:r>
          </w:p>
        </w:tc>
        <w:tc>
          <w:tcPr>
            <w:tcW w:w="1718" w:type="dxa"/>
          </w:tcPr>
          <w:p w14:paraId="5049196A" w14:textId="12B773E5" w:rsidR="36B6DF56" w:rsidRDefault="36B6DF5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p w14:paraId="5F0D2F17" w14:textId="519E0CA1" w:rsidR="57F62946" w:rsidRDefault="57F62946" w:rsidP="57F62946">
            <w:pPr>
              <w:pStyle w:val="nrpsTableheader"/>
              <w:rPr>
                <w:rFonts w:asciiTheme="minorHAnsi" w:hAnsiTheme="minorHAnsi" w:cstheme="minorBidi"/>
                <w:b w:val="0"/>
                <w:color w:val="auto"/>
                <w:sz w:val="22"/>
                <w:szCs w:val="22"/>
              </w:rPr>
            </w:pPr>
          </w:p>
        </w:tc>
        <w:tc>
          <w:tcPr>
            <w:tcW w:w="2213" w:type="dxa"/>
          </w:tcPr>
          <w:p w14:paraId="48BFBE0C" w14:textId="3337C959" w:rsidR="57F62946" w:rsidRDefault="57F62946" w:rsidP="57F62946">
            <w:pPr>
              <w:pStyle w:val="nrpsTableheader"/>
              <w:rPr>
                <w:rFonts w:asciiTheme="minorHAnsi" w:hAnsiTheme="minorHAnsi" w:cstheme="minorBidi"/>
                <w:b w:val="0"/>
                <w:color w:val="auto"/>
                <w:sz w:val="22"/>
                <w:szCs w:val="22"/>
              </w:rPr>
            </w:pPr>
          </w:p>
        </w:tc>
        <w:tc>
          <w:tcPr>
            <w:tcW w:w="1692" w:type="dxa"/>
          </w:tcPr>
          <w:p w14:paraId="575DEF3E" w14:textId="2618C618" w:rsidR="57F62946" w:rsidRDefault="57F62946" w:rsidP="57F62946">
            <w:pPr>
              <w:pStyle w:val="nrpsTableheader"/>
              <w:rPr>
                <w:rFonts w:asciiTheme="minorHAnsi" w:hAnsiTheme="minorHAnsi" w:cstheme="minorBidi"/>
                <w:b w:val="0"/>
                <w:color w:val="auto"/>
                <w:sz w:val="22"/>
                <w:szCs w:val="22"/>
              </w:rPr>
            </w:pPr>
          </w:p>
        </w:tc>
        <w:tc>
          <w:tcPr>
            <w:tcW w:w="1695" w:type="dxa"/>
          </w:tcPr>
          <w:p w14:paraId="301A0EAA" w14:textId="1B4062D3" w:rsidR="57F62946" w:rsidRDefault="57F62946" w:rsidP="57F62946">
            <w:pPr>
              <w:pStyle w:val="nrpsTableheader"/>
              <w:rPr>
                <w:rFonts w:asciiTheme="minorHAnsi" w:hAnsiTheme="minorHAnsi" w:cstheme="minorBidi"/>
                <w:b w:val="0"/>
                <w:color w:val="auto"/>
                <w:sz w:val="22"/>
                <w:szCs w:val="22"/>
              </w:rPr>
            </w:pPr>
          </w:p>
        </w:tc>
        <w:tc>
          <w:tcPr>
            <w:tcW w:w="1695" w:type="dxa"/>
          </w:tcPr>
          <w:p w14:paraId="77E951F9" w14:textId="0578A2BE" w:rsidR="57F62946" w:rsidRDefault="57F62946" w:rsidP="57F62946">
            <w:pPr>
              <w:pStyle w:val="nrpsTableheader"/>
              <w:rPr>
                <w:rFonts w:asciiTheme="minorHAnsi" w:hAnsiTheme="minorHAnsi" w:cstheme="minorBidi"/>
                <w:b w:val="0"/>
                <w:color w:val="auto"/>
                <w:sz w:val="22"/>
                <w:szCs w:val="22"/>
              </w:rPr>
            </w:pPr>
          </w:p>
        </w:tc>
      </w:tr>
      <w:tr w:rsidR="57F62946" w14:paraId="44EF135A" w14:textId="77777777" w:rsidTr="11705DB1">
        <w:trPr>
          <w:trHeight w:val="317"/>
        </w:trPr>
        <w:tc>
          <w:tcPr>
            <w:tcW w:w="2730" w:type="dxa"/>
          </w:tcPr>
          <w:p w14:paraId="15335F9C" w14:textId="04D1844B" w:rsidR="597551D7" w:rsidRDefault="597551D7"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Bluff_BL</w:t>
            </w:r>
            <w:proofErr w:type="spellEnd"/>
          </w:p>
        </w:tc>
        <w:tc>
          <w:tcPr>
            <w:tcW w:w="2647" w:type="dxa"/>
          </w:tcPr>
          <w:p w14:paraId="4FF47E47" w14:textId="7C939ECD" w:rsidR="44610E38" w:rsidRDefault="44610E38"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Bluff within 5 meters of water (-1 = present, 0 = absent)</w:t>
            </w:r>
          </w:p>
        </w:tc>
        <w:tc>
          <w:tcPr>
            <w:tcW w:w="1718" w:type="dxa"/>
          </w:tcPr>
          <w:p w14:paraId="2E7C8290" w14:textId="12B773E5" w:rsidR="7CAFBF1B" w:rsidRDefault="7CAFBF1B"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p w14:paraId="1C7E95D4" w14:textId="1C762E52" w:rsidR="57F62946" w:rsidRDefault="57F62946" w:rsidP="57F62946">
            <w:pPr>
              <w:pStyle w:val="nrpsTableheader"/>
              <w:rPr>
                <w:rFonts w:asciiTheme="minorHAnsi" w:hAnsiTheme="minorHAnsi" w:cstheme="minorBidi"/>
                <w:b w:val="0"/>
                <w:color w:val="auto"/>
                <w:sz w:val="22"/>
                <w:szCs w:val="22"/>
              </w:rPr>
            </w:pPr>
          </w:p>
        </w:tc>
        <w:tc>
          <w:tcPr>
            <w:tcW w:w="2213" w:type="dxa"/>
          </w:tcPr>
          <w:p w14:paraId="7FD6F1BA" w14:textId="0E7A2658" w:rsidR="57F62946" w:rsidRDefault="57F62946" w:rsidP="57F62946">
            <w:pPr>
              <w:pStyle w:val="nrpsTableheader"/>
              <w:rPr>
                <w:rFonts w:asciiTheme="minorHAnsi" w:hAnsiTheme="minorHAnsi" w:cstheme="minorBidi"/>
                <w:b w:val="0"/>
                <w:color w:val="auto"/>
                <w:sz w:val="22"/>
                <w:szCs w:val="22"/>
              </w:rPr>
            </w:pPr>
          </w:p>
        </w:tc>
        <w:tc>
          <w:tcPr>
            <w:tcW w:w="1692" w:type="dxa"/>
          </w:tcPr>
          <w:p w14:paraId="614F64A9" w14:textId="4B15A024" w:rsidR="57F62946" w:rsidRDefault="57F62946" w:rsidP="57F62946">
            <w:pPr>
              <w:pStyle w:val="nrpsTableheader"/>
              <w:rPr>
                <w:rFonts w:asciiTheme="minorHAnsi" w:hAnsiTheme="minorHAnsi" w:cstheme="minorBidi"/>
                <w:b w:val="0"/>
                <w:color w:val="auto"/>
                <w:sz w:val="22"/>
                <w:szCs w:val="22"/>
              </w:rPr>
            </w:pPr>
          </w:p>
        </w:tc>
        <w:tc>
          <w:tcPr>
            <w:tcW w:w="1695" w:type="dxa"/>
          </w:tcPr>
          <w:p w14:paraId="5F08BF6A" w14:textId="003FB200" w:rsidR="57F62946" w:rsidRDefault="57F62946" w:rsidP="57F62946">
            <w:pPr>
              <w:pStyle w:val="nrpsTableheader"/>
              <w:rPr>
                <w:rFonts w:asciiTheme="minorHAnsi" w:hAnsiTheme="minorHAnsi" w:cstheme="minorBidi"/>
                <w:b w:val="0"/>
                <w:color w:val="auto"/>
                <w:sz w:val="22"/>
                <w:szCs w:val="22"/>
              </w:rPr>
            </w:pPr>
          </w:p>
        </w:tc>
        <w:tc>
          <w:tcPr>
            <w:tcW w:w="1695" w:type="dxa"/>
          </w:tcPr>
          <w:p w14:paraId="54A14B9B" w14:textId="4058941A" w:rsidR="57F62946" w:rsidRDefault="57F62946" w:rsidP="57F62946">
            <w:pPr>
              <w:pStyle w:val="nrpsTableheader"/>
              <w:rPr>
                <w:rFonts w:asciiTheme="minorHAnsi" w:hAnsiTheme="minorHAnsi" w:cstheme="minorBidi"/>
                <w:b w:val="0"/>
                <w:color w:val="auto"/>
                <w:sz w:val="22"/>
                <w:szCs w:val="22"/>
              </w:rPr>
            </w:pPr>
          </w:p>
        </w:tc>
      </w:tr>
      <w:tr w:rsidR="57F62946" w14:paraId="2B56FA33" w14:textId="77777777" w:rsidTr="11705DB1">
        <w:trPr>
          <w:trHeight w:val="317"/>
        </w:trPr>
        <w:tc>
          <w:tcPr>
            <w:tcW w:w="2730" w:type="dxa"/>
          </w:tcPr>
          <w:p w14:paraId="6C061471" w14:textId="6601CC72" w:rsidR="597551D7" w:rsidRDefault="597551D7"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Comments</w:t>
            </w:r>
          </w:p>
        </w:tc>
        <w:tc>
          <w:tcPr>
            <w:tcW w:w="2647" w:type="dxa"/>
          </w:tcPr>
          <w:p w14:paraId="4531BEE5" w14:textId="3249053E" w:rsidR="7BDF0DF8" w:rsidRDefault="7BDF0DF8"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Comments</w:t>
            </w:r>
          </w:p>
        </w:tc>
        <w:tc>
          <w:tcPr>
            <w:tcW w:w="1718" w:type="dxa"/>
          </w:tcPr>
          <w:p w14:paraId="5CDB38F0" w14:textId="79559781" w:rsidR="6C545C31" w:rsidRDefault="6C545C31"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708D572E" w14:textId="1A87F3B1" w:rsidR="57F62946" w:rsidRDefault="57F62946" w:rsidP="57F62946">
            <w:pPr>
              <w:pStyle w:val="nrpsTableheader"/>
              <w:rPr>
                <w:rFonts w:asciiTheme="minorHAnsi" w:hAnsiTheme="minorHAnsi" w:cstheme="minorBidi"/>
                <w:b w:val="0"/>
                <w:color w:val="auto"/>
                <w:sz w:val="22"/>
                <w:szCs w:val="22"/>
              </w:rPr>
            </w:pPr>
          </w:p>
        </w:tc>
        <w:tc>
          <w:tcPr>
            <w:tcW w:w="1692" w:type="dxa"/>
          </w:tcPr>
          <w:p w14:paraId="3629549E" w14:textId="7F674556" w:rsidR="57F62946" w:rsidRDefault="57F62946" w:rsidP="57F62946">
            <w:pPr>
              <w:pStyle w:val="nrpsTableheader"/>
              <w:rPr>
                <w:rFonts w:asciiTheme="minorHAnsi" w:hAnsiTheme="minorHAnsi" w:cstheme="minorBidi"/>
                <w:b w:val="0"/>
                <w:color w:val="auto"/>
                <w:sz w:val="22"/>
                <w:szCs w:val="22"/>
              </w:rPr>
            </w:pPr>
          </w:p>
        </w:tc>
        <w:tc>
          <w:tcPr>
            <w:tcW w:w="1695" w:type="dxa"/>
          </w:tcPr>
          <w:p w14:paraId="1AEAFCE4" w14:textId="2F9FC746" w:rsidR="57F62946" w:rsidRDefault="57F62946" w:rsidP="57F62946">
            <w:pPr>
              <w:pStyle w:val="nrpsTableheader"/>
              <w:rPr>
                <w:rFonts w:asciiTheme="minorHAnsi" w:hAnsiTheme="minorHAnsi" w:cstheme="minorBidi"/>
                <w:b w:val="0"/>
                <w:color w:val="auto"/>
                <w:sz w:val="22"/>
                <w:szCs w:val="22"/>
              </w:rPr>
            </w:pPr>
          </w:p>
        </w:tc>
        <w:tc>
          <w:tcPr>
            <w:tcW w:w="1695" w:type="dxa"/>
          </w:tcPr>
          <w:p w14:paraId="701452DA" w14:textId="7827CB75" w:rsidR="57F62946" w:rsidRDefault="57F62946" w:rsidP="57F62946">
            <w:pPr>
              <w:pStyle w:val="nrpsTableheader"/>
              <w:rPr>
                <w:rFonts w:asciiTheme="minorHAnsi" w:hAnsiTheme="minorHAnsi" w:cstheme="minorBidi"/>
                <w:b w:val="0"/>
                <w:color w:val="auto"/>
                <w:sz w:val="22"/>
                <w:szCs w:val="22"/>
              </w:rPr>
            </w:pPr>
          </w:p>
        </w:tc>
      </w:tr>
    </w:tbl>
    <w:p w14:paraId="05EE5F13" w14:textId="6F997A39" w:rsidR="639C9796" w:rsidRDefault="639C9796" w:rsidP="7A0FED79">
      <w:pPr>
        <w:pStyle w:val="nrpsNormal"/>
        <w:rPr>
          <w:rFonts w:asciiTheme="minorHAnsi" w:hAnsiTheme="minorHAnsi" w:cstheme="minorBidi"/>
        </w:rPr>
      </w:pPr>
      <w:r w:rsidRPr="7A0FED79">
        <w:rPr>
          <w:rFonts w:asciiTheme="minorHAnsi" w:hAnsiTheme="minorHAnsi" w:cstheme="minorBidi"/>
        </w:rPr>
        <w:t>(Copy this table to document more than one data table.)</w:t>
      </w:r>
    </w:p>
    <w:p w14:paraId="5FF249E8" w14:textId="440610D6" w:rsidR="639C9796" w:rsidRDefault="639C9796" w:rsidP="7A0FED79">
      <w:pPr>
        <w:pStyle w:val="nrpsHeading1"/>
        <w:rPr>
          <w:rFonts w:asciiTheme="minorHAnsi" w:hAnsiTheme="minorHAnsi" w:cstheme="minorBidi"/>
          <w:sz w:val="36"/>
          <w:szCs w:val="36"/>
        </w:rPr>
      </w:pPr>
      <w:r w:rsidRPr="57F62946">
        <w:rPr>
          <w:rFonts w:asciiTheme="minorHAnsi" w:hAnsiTheme="minorHAnsi" w:cstheme="minorBidi"/>
          <w:sz w:val="36"/>
          <w:szCs w:val="36"/>
        </w:rPr>
        <w:t>Data Table(s)</w:t>
      </w:r>
    </w:p>
    <w:p w14:paraId="1E0A25B5" w14:textId="10B5A66E" w:rsidR="639C9796" w:rsidRDefault="639C9796"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32E7A1CB" w14:textId="25009053" w:rsidR="639C9796" w:rsidRDefault="40CF853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lastRenderedPageBreak/>
        <w:t>Column Name</w:t>
      </w:r>
      <w:r w:rsidRPr="57F62946">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68AE8BAA" w14:textId="77777777" w:rsidR="639C9796" w:rsidRDefault="40CF853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Description</w:t>
      </w:r>
      <w:r w:rsidRPr="57F62946">
        <w:rPr>
          <w:rFonts w:asciiTheme="minorHAnsi" w:hAnsiTheme="minorHAnsi" w:cstheme="minorBidi"/>
        </w:rPr>
        <w:t>: Please give a specific definition of the column name. This can be lengthy.</w:t>
      </w:r>
      <w:r w:rsidRPr="57F62946">
        <w:rPr>
          <w:rFonts w:asciiTheme="minorHAnsi" w:hAnsiTheme="minorHAnsi" w:cstheme="minorBidi"/>
          <w:b/>
          <w:bCs/>
        </w:rPr>
        <w:t xml:space="preserve"> </w:t>
      </w:r>
    </w:p>
    <w:p w14:paraId="398EE807" w14:textId="17042167" w:rsidR="639C9796" w:rsidRDefault="40CF853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Class:</w:t>
      </w:r>
      <w:r w:rsidRPr="57F62946">
        <w:rPr>
          <w:rFonts w:asciiTheme="minorHAnsi" w:hAnsiTheme="minorHAnsi" w:cstheme="minorBidi"/>
        </w:rPr>
        <w:t xml:space="preserve"> Column class. Valid options are </w:t>
      </w:r>
      <w:r w:rsidRPr="57F62946">
        <w:rPr>
          <w:rFonts w:asciiTheme="minorHAnsi" w:hAnsiTheme="minorHAnsi" w:cstheme="minorBidi"/>
          <w:b/>
          <w:bCs/>
        </w:rPr>
        <w:t>numeric</w:t>
      </w:r>
      <w:r w:rsidRPr="57F62946">
        <w:rPr>
          <w:rFonts w:asciiTheme="minorHAnsi" w:hAnsiTheme="minorHAnsi" w:cstheme="minorBidi"/>
        </w:rPr>
        <w:t xml:space="preserve">, </w:t>
      </w:r>
      <w:r w:rsidRPr="57F62946">
        <w:rPr>
          <w:rFonts w:asciiTheme="minorHAnsi" w:hAnsiTheme="minorHAnsi" w:cstheme="minorBidi"/>
          <w:b/>
          <w:bCs/>
        </w:rPr>
        <w:t>categorical</w:t>
      </w:r>
      <w:r w:rsidRPr="57F62946">
        <w:rPr>
          <w:rFonts w:asciiTheme="minorHAnsi" w:hAnsiTheme="minorHAnsi" w:cstheme="minorBidi"/>
        </w:rPr>
        <w:t xml:space="preserve">, </w:t>
      </w:r>
      <w:r w:rsidRPr="57F62946">
        <w:rPr>
          <w:rFonts w:asciiTheme="minorHAnsi" w:hAnsiTheme="minorHAnsi" w:cstheme="minorBidi"/>
          <w:b/>
          <w:bCs/>
        </w:rPr>
        <w:t>character</w:t>
      </w:r>
      <w:r w:rsidRPr="57F62946">
        <w:rPr>
          <w:rFonts w:asciiTheme="minorHAnsi" w:hAnsiTheme="minorHAnsi" w:cstheme="minorBidi"/>
        </w:rPr>
        <w:t xml:space="preserve">, and </w:t>
      </w:r>
      <w:r w:rsidRPr="57F62946">
        <w:rPr>
          <w:rFonts w:asciiTheme="minorHAnsi" w:hAnsiTheme="minorHAnsi" w:cstheme="minorBidi"/>
          <w:b/>
          <w:bCs/>
        </w:rPr>
        <w:t>date</w:t>
      </w:r>
      <w:r w:rsidRPr="57F62946">
        <w:rPr>
          <w:rFonts w:asciiTheme="minorHAnsi" w:hAnsiTheme="minorHAnsi" w:cstheme="minorBidi"/>
        </w:rPr>
        <w:t>.</w:t>
      </w:r>
    </w:p>
    <w:p w14:paraId="3FCBA055" w14:textId="1359AFC6" w:rsidR="639C9796" w:rsidRDefault="40CF853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Unit:</w:t>
      </w:r>
      <w:r w:rsidRPr="57F62946">
        <w:rPr>
          <w:rFonts w:asciiTheme="minorHAnsi" w:hAnsiTheme="minorHAnsi" w:cstheme="minorBidi"/>
        </w:rPr>
        <w:t xml:space="preserve"> Identify units for all numeric variables. Please avoid special characters and describe units in this pattern: e.g., </w:t>
      </w:r>
      <w:proofErr w:type="spellStart"/>
      <w:r w:rsidRPr="57F62946">
        <w:rPr>
          <w:rFonts w:asciiTheme="minorHAnsi" w:hAnsiTheme="minorHAnsi" w:cstheme="minorBidi"/>
        </w:rPr>
        <w:t>microSiemenPerCentimeter</w:t>
      </w:r>
      <w:proofErr w:type="spellEnd"/>
      <w:r w:rsidRPr="57F62946">
        <w:rPr>
          <w:rFonts w:asciiTheme="minorHAnsi" w:hAnsiTheme="minorHAnsi" w:cstheme="minorBidi"/>
        </w:rPr>
        <w:t xml:space="preserve">, </w:t>
      </w:r>
      <w:proofErr w:type="spellStart"/>
      <w:r w:rsidRPr="57F62946">
        <w:rPr>
          <w:rFonts w:asciiTheme="minorHAnsi" w:hAnsiTheme="minorHAnsi" w:cstheme="minorBidi"/>
        </w:rPr>
        <w:t>microgramPerLiter</w:t>
      </w:r>
      <w:proofErr w:type="spellEnd"/>
      <w:r w:rsidRPr="57F62946">
        <w:rPr>
          <w:rFonts w:asciiTheme="minorHAnsi" w:hAnsiTheme="minorHAnsi" w:cstheme="minorBidi"/>
        </w:rPr>
        <w:t xml:space="preserve">, </w:t>
      </w:r>
      <w:proofErr w:type="spellStart"/>
      <w:r w:rsidRPr="57F62946">
        <w:rPr>
          <w:rFonts w:asciiTheme="minorHAnsi" w:hAnsiTheme="minorHAnsi" w:cstheme="minorBidi"/>
        </w:rPr>
        <w:t>absorptionPerMolePerCentimeter</w:t>
      </w:r>
      <w:proofErr w:type="spellEnd"/>
    </w:p>
    <w:p w14:paraId="389740FA" w14:textId="5720EE70" w:rsidR="639C9796" w:rsidRDefault="40CF853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Date Time Format</w:t>
      </w:r>
      <w:r w:rsidRPr="57F62946">
        <w:rPr>
          <w:rFonts w:asciiTheme="minorHAnsi" w:hAnsiTheme="minorHAnsi" w:cstheme="minorBidi"/>
        </w:rPr>
        <w:t>: Please tell us exactly how the date and time is formatted: e.g. mm/dd/</w:t>
      </w:r>
      <w:proofErr w:type="spellStart"/>
      <w:r w:rsidRPr="57F62946">
        <w:rPr>
          <w:rFonts w:asciiTheme="minorHAnsi" w:hAnsiTheme="minorHAnsi" w:cstheme="minorBidi"/>
        </w:rPr>
        <w:t>yyyy</w:t>
      </w:r>
      <w:proofErr w:type="spellEnd"/>
      <w:r w:rsidRPr="57F62946">
        <w:rPr>
          <w:rFonts w:asciiTheme="minorHAnsi" w:hAnsiTheme="minorHAnsi" w:cstheme="minorBidi"/>
        </w:rPr>
        <w:t xml:space="preserve"> </w:t>
      </w:r>
      <w:proofErr w:type="spellStart"/>
      <w:r w:rsidRPr="57F62946">
        <w:rPr>
          <w:rFonts w:asciiTheme="minorHAnsi" w:hAnsiTheme="minorHAnsi" w:cstheme="minorBidi"/>
        </w:rPr>
        <w:t>hh:mm:ss</w:t>
      </w:r>
      <w:proofErr w:type="spellEnd"/>
      <w:r w:rsidRPr="57F62946">
        <w:rPr>
          <w:rFonts w:asciiTheme="minorHAnsi" w:hAnsiTheme="minorHAnsi" w:cstheme="minorBidi"/>
        </w:rPr>
        <w:t xml:space="preserve"> plus the time zone and </w:t>
      </w:r>
      <w:proofErr w:type="gramStart"/>
      <w:r w:rsidRPr="57F62946">
        <w:rPr>
          <w:rFonts w:asciiTheme="minorHAnsi" w:hAnsiTheme="minorHAnsi" w:cstheme="minorBidi"/>
        </w:rPr>
        <w:t>whether or not</w:t>
      </w:r>
      <w:proofErr w:type="gramEnd"/>
      <w:r w:rsidRPr="57F62946">
        <w:rPr>
          <w:rFonts w:asciiTheme="minorHAnsi" w:hAnsiTheme="minorHAnsi" w:cstheme="minorBidi"/>
        </w:rPr>
        <w:t xml:space="preserve"> daylight savings was observed. ISO 8601 date format of YYYY-MM-DD or YYYY-MM-DD </w:t>
      </w:r>
      <w:proofErr w:type="spellStart"/>
      <w:r w:rsidRPr="57F62946">
        <w:rPr>
          <w:rFonts w:asciiTheme="minorHAnsi" w:hAnsiTheme="minorHAnsi" w:cstheme="minorBidi"/>
        </w:rPr>
        <w:t>hh:mm:ss</w:t>
      </w:r>
      <w:proofErr w:type="spellEnd"/>
      <w:r w:rsidRPr="57F62946">
        <w:rPr>
          <w:rFonts w:asciiTheme="minorHAnsi" w:hAnsiTheme="minorHAnsi" w:cstheme="minorBidi"/>
        </w:rPr>
        <w:t xml:space="preserve"> is preferred.</w:t>
      </w:r>
    </w:p>
    <w:p w14:paraId="639CC9BD" w14:textId="61094EA3" w:rsidR="639C9796" w:rsidRDefault="40CF853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Missing Value Code</w:t>
      </w:r>
      <w:r w:rsidRPr="57F62946">
        <w:rPr>
          <w:rFonts w:asciiTheme="minorHAnsi" w:hAnsiTheme="minorHAnsi" w:cstheme="minorBidi"/>
        </w:rPr>
        <w:t>:</w:t>
      </w:r>
      <w:commentRangeStart w:id="8"/>
      <w:r w:rsidRPr="57F62946">
        <w:rPr>
          <w:rFonts w:asciiTheme="minorHAnsi" w:hAnsiTheme="minorHAnsi" w:cstheme="minorBidi"/>
        </w:rPr>
        <w:t xml:space="preserve"> If a code for ‘no data’ is used, please specify: e.g., -99999</w:t>
      </w:r>
      <w:commentRangeEnd w:id="8"/>
      <w:r w:rsidR="639C9796">
        <w:rPr>
          <w:rStyle w:val="CommentReference"/>
        </w:rPr>
        <w:commentReference w:id="8"/>
      </w:r>
    </w:p>
    <w:p w14:paraId="545F9833" w14:textId="3CD304BB" w:rsidR="639C9796" w:rsidRDefault="40CF853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Missing Value Code Explanation</w:t>
      </w:r>
      <w:r w:rsidRPr="57F62946">
        <w:rPr>
          <w:rFonts w:asciiTheme="minorHAnsi" w:hAnsiTheme="minorHAnsi" w:cstheme="minorBidi"/>
        </w:rPr>
        <w:t>: Definition of missing value code.</w:t>
      </w:r>
    </w:p>
    <w:p w14:paraId="7DD686CE" w14:textId="77777777" w:rsidR="7A0FED79" w:rsidRDefault="7A0FED79" w:rsidP="7A0FED79">
      <w:pPr>
        <w:pStyle w:val="nrpsNormal"/>
        <w:spacing w:after="0"/>
        <w:rPr>
          <w:rFonts w:asciiTheme="minorHAnsi" w:hAnsiTheme="minorHAnsi" w:cstheme="minorBidi"/>
        </w:rPr>
      </w:pPr>
    </w:p>
    <w:p w14:paraId="68105EF8" w14:textId="616021C6" w:rsidR="639C9796" w:rsidRDefault="639C9796" w:rsidP="7A0FED79">
      <w:pPr>
        <w:pStyle w:val="nrpsNormal"/>
        <w:rPr>
          <w:rFonts w:asciiTheme="minorHAnsi" w:hAnsiTheme="minorHAnsi" w:cstheme="minorBidi"/>
        </w:rPr>
      </w:pPr>
      <w:r w:rsidRPr="57F62946">
        <w:rPr>
          <w:rFonts w:asciiTheme="minorHAnsi" w:hAnsiTheme="minorHAnsi" w:cstheme="minorBidi"/>
          <w:b/>
          <w:bCs/>
        </w:rPr>
        <w:t>Table name:</w:t>
      </w:r>
      <w:r w:rsidRPr="57F62946">
        <w:rPr>
          <w:rFonts w:asciiTheme="minorHAnsi" w:hAnsiTheme="minorHAnsi" w:cstheme="minorBidi"/>
        </w:rPr>
        <w:t xml:space="preserve"> </w:t>
      </w:r>
      <w:r w:rsidR="4541775A" w:rsidRPr="57F62946">
        <w:rPr>
          <w:rFonts w:asciiTheme="minorHAnsi" w:hAnsiTheme="minorHAnsi" w:cstheme="minorBidi"/>
        </w:rPr>
        <w:t>FishReachLocations.csv</w:t>
      </w:r>
    </w:p>
    <w:p w14:paraId="0E99B600" w14:textId="08C688D0" w:rsidR="639C9796" w:rsidRDefault="639C9796" w:rsidP="57F62946">
      <w:pPr>
        <w:pStyle w:val="nrpsNormal"/>
        <w:rPr>
          <w:rFonts w:asciiTheme="minorHAnsi" w:hAnsiTheme="minorHAnsi" w:cstheme="minorBidi"/>
          <w:lang w:val="fr-FR"/>
        </w:rPr>
      </w:pPr>
      <w:r w:rsidRPr="57F62946">
        <w:rPr>
          <w:rFonts w:asciiTheme="minorHAnsi" w:hAnsiTheme="minorHAnsi" w:cstheme="minorBidi"/>
          <w:b/>
          <w:bCs/>
          <w:lang w:val="fr-FR"/>
        </w:rPr>
        <w:t>Table description:</w:t>
      </w:r>
      <w:r w:rsidR="13EAC2CC" w:rsidRPr="57F62946">
        <w:rPr>
          <w:rFonts w:asciiTheme="minorHAnsi" w:hAnsiTheme="minorHAnsi" w:cstheme="minorBidi"/>
          <w:b/>
          <w:bCs/>
          <w:lang w:val="fr-FR"/>
        </w:rPr>
        <w:t xml:space="preserve"> </w:t>
      </w:r>
      <w:proofErr w:type="spellStart"/>
      <w:r w:rsidR="13EAC2CC" w:rsidRPr="57F62946">
        <w:rPr>
          <w:rFonts w:asciiTheme="minorHAnsi" w:hAnsiTheme="minorHAnsi" w:cstheme="minorBidi"/>
          <w:lang w:val="fr-FR"/>
        </w:rPr>
        <w:t>Reach</w:t>
      </w:r>
      <w:proofErr w:type="spellEnd"/>
      <w:r w:rsidR="13EAC2CC" w:rsidRPr="57F62946">
        <w:rPr>
          <w:rFonts w:asciiTheme="minorHAnsi" w:hAnsiTheme="minorHAnsi" w:cstheme="minorBidi"/>
          <w:lang w:val="fr-FR"/>
        </w:rPr>
        <w:t xml:space="preserve"> locations </w:t>
      </w:r>
      <w:proofErr w:type="spellStart"/>
      <w:r w:rsidR="13EAC2CC" w:rsidRPr="57F62946">
        <w:rPr>
          <w:rFonts w:asciiTheme="minorHAnsi" w:hAnsiTheme="minorHAnsi" w:cstheme="minorBidi"/>
          <w:lang w:val="fr-FR"/>
        </w:rPr>
        <w:t>with</w:t>
      </w:r>
      <w:proofErr w:type="spellEnd"/>
      <w:r w:rsidR="13EAC2CC" w:rsidRPr="57F62946">
        <w:rPr>
          <w:rFonts w:asciiTheme="minorHAnsi" w:hAnsiTheme="minorHAnsi" w:cstheme="minorBidi"/>
          <w:lang w:val="fr-FR"/>
        </w:rPr>
        <w:t xml:space="preserve"> </w:t>
      </w:r>
      <w:proofErr w:type="spellStart"/>
      <w:r w:rsidR="13EAC2CC" w:rsidRPr="57F62946">
        <w:rPr>
          <w:rFonts w:asciiTheme="minorHAnsi" w:hAnsiTheme="minorHAnsi" w:cstheme="minorBidi"/>
          <w:lang w:val="fr-FR"/>
        </w:rPr>
        <w:t>coodinates</w:t>
      </w:r>
      <w:proofErr w:type="spellEnd"/>
      <w:r w:rsidR="13EAC2CC" w:rsidRPr="57F62946">
        <w:rPr>
          <w:rFonts w:asciiTheme="minorHAnsi" w:hAnsiTheme="minorHAnsi" w:cstheme="minorBidi"/>
          <w:lang w:val="fr-FR"/>
        </w:rPr>
        <w:t xml:space="preserve"> and site sampling </w:t>
      </w:r>
      <w:proofErr w:type="spellStart"/>
      <w:r w:rsidR="13EAC2CC" w:rsidRPr="57F62946">
        <w:rPr>
          <w:rFonts w:asciiTheme="minorHAnsi" w:hAnsiTheme="minorHAnsi" w:cstheme="minorBidi"/>
          <w:lang w:val="fr-FR"/>
        </w:rPr>
        <w:t>status</w:t>
      </w:r>
      <w:proofErr w:type="spellEnd"/>
      <w:r w:rsidR="13EAC2CC" w:rsidRPr="57F62946">
        <w:rPr>
          <w:rFonts w:asciiTheme="minorHAnsi" w:hAnsiTheme="minorHAnsi" w:cstheme="minorBidi"/>
          <w:lang w:val="fr-FR"/>
        </w:rPr>
        <w:t xml:space="preserve">  </w:t>
      </w:r>
    </w:p>
    <w:tbl>
      <w:tblPr>
        <w:tblStyle w:val="NPS1"/>
        <w:tblW w:w="0" w:type="auto"/>
        <w:tblLook w:val="04A0" w:firstRow="1" w:lastRow="0" w:firstColumn="1" w:lastColumn="0" w:noHBand="0" w:noVBand="1"/>
      </w:tblPr>
      <w:tblGrid>
        <w:gridCol w:w="1791"/>
        <w:gridCol w:w="3586"/>
        <w:gridCol w:w="1718"/>
        <w:gridCol w:w="2213"/>
        <w:gridCol w:w="1692"/>
        <w:gridCol w:w="1695"/>
        <w:gridCol w:w="1695"/>
      </w:tblGrid>
      <w:tr w:rsidR="7A0FED79" w14:paraId="7205905B" w14:textId="77777777" w:rsidTr="57F62946">
        <w:trPr>
          <w:cnfStyle w:val="100000000000" w:firstRow="1" w:lastRow="0" w:firstColumn="0" w:lastColumn="0" w:oddVBand="0" w:evenVBand="0" w:oddHBand="0" w:evenHBand="0" w:firstRowFirstColumn="0" w:firstRowLastColumn="0" w:lastRowFirstColumn="0" w:lastRowLastColumn="0"/>
          <w:trHeight w:val="1021"/>
        </w:trPr>
        <w:tc>
          <w:tcPr>
            <w:tcW w:w="1791" w:type="dxa"/>
          </w:tcPr>
          <w:p w14:paraId="5C2D0C09"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3586" w:type="dxa"/>
          </w:tcPr>
          <w:p w14:paraId="3E9746D0"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718" w:type="dxa"/>
          </w:tcPr>
          <w:p w14:paraId="13FD7C03"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2213" w:type="dxa"/>
          </w:tcPr>
          <w:p w14:paraId="1F866469"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18A13F6C"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50A08227"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0F8DA69C"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49E070A9" w14:textId="77777777" w:rsidTr="57F62946">
        <w:trPr>
          <w:trHeight w:val="303"/>
        </w:trPr>
        <w:tc>
          <w:tcPr>
            <w:tcW w:w="1791" w:type="dxa"/>
          </w:tcPr>
          <w:p w14:paraId="76A1854C" w14:textId="4DDE7DF9" w:rsidR="7A0FED79" w:rsidRDefault="0289A9B0"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Status</w:t>
            </w:r>
          </w:p>
        </w:tc>
        <w:tc>
          <w:tcPr>
            <w:tcW w:w="3586" w:type="dxa"/>
          </w:tcPr>
          <w:p w14:paraId="50ABA2DF" w14:textId="6C1000EE" w:rsidR="7A0FED79" w:rsidRDefault="7AC5B615"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Status (Active / Retired)</w:t>
            </w:r>
          </w:p>
        </w:tc>
        <w:tc>
          <w:tcPr>
            <w:tcW w:w="1718" w:type="dxa"/>
          </w:tcPr>
          <w:p w14:paraId="3DDA1BD1" w14:textId="01843333" w:rsidR="7A0FED79" w:rsidRDefault="7DF1E4B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57848A5A" w14:textId="4F22945B" w:rsidR="7A0FED79" w:rsidRDefault="7A0FED79" w:rsidP="7A0FED79">
            <w:pPr>
              <w:pStyle w:val="nrpsTableheader"/>
              <w:rPr>
                <w:rFonts w:asciiTheme="minorHAnsi" w:hAnsiTheme="minorHAnsi" w:cstheme="minorBidi"/>
                <w:b w:val="0"/>
                <w:color w:val="auto"/>
                <w:sz w:val="22"/>
                <w:szCs w:val="22"/>
              </w:rPr>
            </w:pPr>
          </w:p>
        </w:tc>
        <w:tc>
          <w:tcPr>
            <w:tcW w:w="1692" w:type="dxa"/>
          </w:tcPr>
          <w:p w14:paraId="2763D7D8"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069ADD4" w14:textId="49EA64DF" w:rsidR="7A0FED79" w:rsidRDefault="7A0FED79" w:rsidP="7A0FED79">
            <w:pPr>
              <w:pStyle w:val="nrpsTableheader"/>
              <w:rPr>
                <w:rFonts w:asciiTheme="minorHAnsi" w:hAnsiTheme="minorHAnsi" w:cstheme="minorBidi"/>
                <w:b w:val="0"/>
                <w:color w:val="auto"/>
                <w:sz w:val="22"/>
                <w:szCs w:val="22"/>
              </w:rPr>
            </w:pPr>
          </w:p>
        </w:tc>
        <w:tc>
          <w:tcPr>
            <w:tcW w:w="1695" w:type="dxa"/>
          </w:tcPr>
          <w:p w14:paraId="77508136" w14:textId="68D5134C" w:rsidR="7A0FED79" w:rsidRDefault="7A0FED79" w:rsidP="7A0FED79">
            <w:pPr>
              <w:pStyle w:val="nrpsTableheader"/>
              <w:rPr>
                <w:rFonts w:asciiTheme="minorHAnsi" w:hAnsiTheme="minorHAnsi" w:cstheme="minorBidi"/>
                <w:b w:val="0"/>
                <w:color w:val="auto"/>
                <w:sz w:val="22"/>
                <w:szCs w:val="22"/>
              </w:rPr>
            </w:pPr>
          </w:p>
        </w:tc>
      </w:tr>
      <w:tr w:rsidR="7A0FED79" w14:paraId="0236DB46" w14:textId="77777777" w:rsidTr="57F62946">
        <w:trPr>
          <w:trHeight w:val="303"/>
        </w:trPr>
        <w:tc>
          <w:tcPr>
            <w:tcW w:w="1791" w:type="dxa"/>
          </w:tcPr>
          <w:p w14:paraId="2185471D" w14:textId="3F26962B" w:rsidR="7A0FED79" w:rsidRDefault="0289A9B0" w:rsidP="7A0FED79">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ReachID</w:t>
            </w:r>
            <w:proofErr w:type="spellEnd"/>
          </w:p>
        </w:tc>
        <w:tc>
          <w:tcPr>
            <w:tcW w:w="3586" w:type="dxa"/>
          </w:tcPr>
          <w:p w14:paraId="4A098997" w14:textId="1D24B929" w:rsidR="7A0FED79" w:rsidRDefault="495CC656"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Reach identifier code</w:t>
            </w:r>
          </w:p>
        </w:tc>
        <w:tc>
          <w:tcPr>
            <w:tcW w:w="1718" w:type="dxa"/>
          </w:tcPr>
          <w:p w14:paraId="157AA171" w14:textId="487FB01E" w:rsidR="7A0FED79" w:rsidRDefault="1F23A444"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733C3D72" w14:textId="0E540469" w:rsidR="7A0FED79" w:rsidRDefault="7A0FED79" w:rsidP="7A0FED79">
            <w:pPr>
              <w:pStyle w:val="nrpsTableheader"/>
              <w:rPr>
                <w:rFonts w:asciiTheme="minorHAnsi" w:hAnsiTheme="minorHAnsi" w:cstheme="minorBidi"/>
                <w:b w:val="0"/>
                <w:color w:val="auto"/>
                <w:sz w:val="22"/>
                <w:szCs w:val="22"/>
              </w:rPr>
            </w:pPr>
          </w:p>
        </w:tc>
        <w:tc>
          <w:tcPr>
            <w:tcW w:w="1692" w:type="dxa"/>
          </w:tcPr>
          <w:p w14:paraId="7691109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22C578C"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0FDCE8E5" w14:textId="77777777" w:rsidR="7A0FED79" w:rsidRDefault="7A0FED79" w:rsidP="7A0FED79">
            <w:pPr>
              <w:pStyle w:val="nrpsTableheader"/>
              <w:rPr>
                <w:rFonts w:asciiTheme="minorHAnsi" w:hAnsiTheme="minorHAnsi" w:cstheme="minorBidi"/>
                <w:b w:val="0"/>
                <w:color w:val="auto"/>
                <w:sz w:val="22"/>
                <w:szCs w:val="22"/>
              </w:rPr>
            </w:pPr>
          </w:p>
        </w:tc>
      </w:tr>
      <w:tr w:rsidR="7A0FED79" w14:paraId="777E846F" w14:textId="77777777" w:rsidTr="57F62946">
        <w:trPr>
          <w:trHeight w:val="303"/>
        </w:trPr>
        <w:tc>
          <w:tcPr>
            <w:tcW w:w="1791" w:type="dxa"/>
          </w:tcPr>
          <w:p w14:paraId="1644D9A3" w14:textId="67FE8414" w:rsidR="7A0FED79" w:rsidRDefault="0289A9B0" w:rsidP="7A0FED79">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ActiveDates</w:t>
            </w:r>
            <w:proofErr w:type="spellEnd"/>
          </w:p>
        </w:tc>
        <w:tc>
          <w:tcPr>
            <w:tcW w:w="3586" w:type="dxa"/>
          </w:tcPr>
          <w:p w14:paraId="4DEEA9C5" w14:textId="52FEC16B" w:rsidR="7A0FED79" w:rsidRDefault="4F1E31A1"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Years active</w:t>
            </w:r>
          </w:p>
        </w:tc>
        <w:tc>
          <w:tcPr>
            <w:tcW w:w="1718" w:type="dxa"/>
          </w:tcPr>
          <w:p w14:paraId="7AA6812C" w14:textId="797B4CEB" w:rsidR="7A0FED79" w:rsidRDefault="3C96C9EC"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7520CE69" w14:textId="735A2419" w:rsidR="7A0FED79" w:rsidRDefault="7A0FED79" w:rsidP="7A0FED79">
            <w:pPr>
              <w:pStyle w:val="nrpsTableheader"/>
              <w:rPr>
                <w:rFonts w:asciiTheme="minorHAnsi" w:hAnsiTheme="minorHAnsi" w:cstheme="minorBidi"/>
                <w:b w:val="0"/>
                <w:color w:val="auto"/>
                <w:sz w:val="22"/>
                <w:szCs w:val="22"/>
              </w:rPr>
            </w:pPr>
          </w:p>
        </w:tc>
        <w:tc>
          <w:tcPr>
            <w:tcW w:w="1692" w:type="dxa"/>
          </w:tcPr>
          <w:p w14:paraId="6E6DE5CD"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1395157" w14:textId="7D50F870" w:rsidR="7A0FED79" w:rsidRDefault="7A0FED79" w:rsidP="7A0FED79">
            <w:pPr>
              <w:pStyle w:val="nrpsTableheader"/>
              <w:rPr>
                <w:rFonts w:asciiTheme="minorHAnsi" w:hAnsiTheme="minorHAnsi" w:cstheme="minorBidi"/>
                <w:b w:val="0"/>
                <w:color w:val="auto"/>
                <w:sz w:val="22"/>
                <w:szCs w:val="22"/>
              </w:rPr>
            </w:pPr>
          </w:p>
        </w:tc>
        <w:tc>
          <w:tcPr>
            <w:tcW w:w="1695" w:type="dxa"/>
          </w:tcPr>
          <w:p w14:paraId="514ACC7F" w14:textId="77777777" w:rsidR="7A0FED79" w:rsidRDefault="7A0FED79" w:rsidP="7A0FED79">
            <w:pPr>
              <w:pStyle w:val="nrpsTableheader"/>
              <w:rPr>
                <w:rFonts w:asciiTheme="minorHAnsi" w:hAnsiTheme="minorHAnsi" w:cstheme="minorBidi"/>
                <w:b w:val="0"/>
                <w:color w:val="auto"/>
                <w:sz w:val="22"/>
                <w:szCs w:val="22"/>
              </w:rPr>
            </w:pPr>
          </w:p>
        </w:tc>
      </w:tr>
      <w:tr w:rsidR="7A0FED79" w14:paraId="030011A0" w14:textId="77777777" w:rsidTr="57F62946">
        <w:trPr>
          <w:trHeight w:val="310"/>
        </w:trPr>
        <w:tc>
          <w:tcPr>
            <w:tcW w:w="1791" w:type="dxa"/>
          </w:tcPr>
          <w:p w14:paraId="5A34A840" w14:textId="672E7C32" w:rsidR="7A0FED79" w:rsidRDefault="0289A9B0" w:rsidP="7A0FED79">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XstartUTM</w:t>
            </w:r>
            <w:proofErr w:type="spellEnd"/>
          </w:p>
        </w:tc>
        <w:tc>
          <w:tcPr>
            <w:tcW w:w="3586" w:type="dxa"/>
          </w:tcPr>
          <w:p w14:paraId="0C5E80A0" w14:textId="21CB7DB8" w:rsidR="7A0FED79" w:rsidRDefault="396A9B47"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Starting (upstream) X UTM</w:t>
            </w:r>
            <w:r w:rsidR="664690BA" w:rsidRPr="57F62946">
              <w:rPr>
                <w:rFonts w:asciiTheme="minorHAnsi" w:hAnsiTheme="minorHAnsi" w:cstheme="minorBidi"/>
                <w:b w:val="0"/>
                <w:color w:val="auto"/>
                <w:sz w:val="22"/>
                <w:szCs w:val="22"/>
              </w:rPr>
              <w:t xml:space="preserve"> coordinate</w:t>
            </w:r>
          </w:p>
        </w:tc>
        <w:tc>
          <w:tcPr>
            <w:tcW w:w="1718" w:type="dxa"/>
          </w:tcPr>
          <w:p w14:paraId="452BE227" w14:textId="0BCA24CA" w:rsidR="7A0FED79" w:rsidRDefault="6B4C52A9"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213" w:type="dxa"/>
          </w:tcPr>
          <w:p w14:paraId="4FB8EB40" w14:textId="33247CA6" w:rsidR="7A0FED79" w:rsidRDefault="6B4C52A9"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m</w:t>
            </w:r>
          </w:p>
        </w:tc>
        <w:tc>
          <w:tcPr>
            <w:tcW w:w="1692" w:type="dxa"/>
          </w:tcPr>
          <w:p w14:paraId="4BA377C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D8E7E6C"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6905A70D" w14:textId="77777777" w:rsidR="7A0FED79" w:rsidRDefault="7A0FED79" w:rsidP="7A0FED79">
            <w:pPr>
              <w:pStyle w:val="nrpsTableheader"/>
              <w:rPr>
                <w:rFonts w:asciiTheme="minorHAnsi" w:hAnsiTheme="minorHAnsi" w:cstheme="minorBidi"/>
                <w:b w:val="0"/>
                <w:color w:val="auto"/>
                <w:sz w:val="22"/>
                <w:szCs w:val="22"/>
              </w:rPr>
            </w:pPr>
          </w:p>
        </w:tc>
      </w:tr>
      <w:tr w:rsidR="7A0FED79" w14:paraId="3F3A5B04" w14:textId="77777777" w:rsidTr="57F62946">
        <w:trPr>
          <w:trHeight w:val="317"/>
        </w:trPr>
        <w:tc>
          <w:tcPr>
            <w:tcW w:w="1791" w:type="dxa"/>
          </w:tcPr>
          <w:p w14:paraId="29F3D504" w14:textId="490ABCEE" w:rsidR="7A0FED79" w:rsidRDefault="0289A9B0" w:rsidP="7A0FED79">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YstartUTM</w:t>
            </w:r>
            <w:proofErr w:type="spellEnd"/>
          </w:p>
        </w:tc>
        <w:tc>
          <w:tcPr>
            <w:tcW w:w="3586" w:type="dxa"/>
          </w:tcPr>
          <w:p w14:paraId="459F6E0B" w14:textId="36A61836" w:rsidR="7A0FED79" w:rsidRDefault="7BDCFC94"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Starting (upstream) Y UTM</w:t>
            </w:r>
            <w:r w:rsidR="6C78D0DD" w:rsidRPr="57F62946">
              <w:rPr>
                <w:rFonts w:asciiTheme="minorHAnsi" w:hAnsiTheme="minorHAnsi" w:cstheme="minorBidi"/>
                <w:b w:val="0"/>
                <w:color w:val="auto"/>
                <w:sz w:val="22"/>
                <w:szCs w:val="22"/>
              </w:rPr>
              <w:t xml:space="preserve"> coordinate</w:t>
            </w:r>
          </w:p>
          <w:p w14:paraId="1DC8F32C" w14:textId="7A0AEBD1" w:rsidR="7A0FED79" w:rsidRDefault="7A0FED79" w:rsidP="7A0FED79">
            <w:pPr>
              <w:pStyle w:val="nrpsTableheader"/>
              <w:rPr>
                <w:rFonts w:asciiTheme="minorHAnsi" w:hAnsiTheme="minorHAnsi" w:cstheme="minorBidi"/>
                <w:b w:val="0"/>
                <w:color w:val="auto"/>
                <w:sz w:val="22"/>
                <w:szCs w:val="22"/>
              </w:rPr>
            </w:pPr>
          </w:p>
        </w:tc>
        <w:tc>
          <w:tcPr>
            <w:tcW w:w="1718" w:type="dxa"/>
          </w:tcPr>
          <w:p w14:paraId="5E2E837F" w14:textId="7ADD10C4" w:rsidR="7A0FED79" w:rsidRDefault="5B8F559C"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213" w:type="dxa"/>
          </w:tcPr>
          <w:p w14:paraId="37C28B94" w14:textId="3E1839DE" w:rsidR="7A0FED79" w:rsidRDefault="0784A9C4"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m</w:t>
            </w:r>
          </w:p>
        </w:tc>
        <w:tc>
          <w:tcPr>
            <w:tcW w:w="1692" w:type="dxa"/>
          </w:tcPr>
          <w:p w14:paraId="52E9F297"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ABF46B6" w14:textId="1442DA20" w:rsidR="7A0FED79" w:rsidRDefault="7A0FED79" w:rsidP="7A0FED79">
            <w:pPr>
              <w:pStyle w:val="nrpsTableheader"/>
              <w:rPr>
                <w:rFonts w:asciiTheme="minorHAnsi" w:hAnsiTheme="minorHAnsi" w:cstheme="minorBidi"/>
                <w:b w:val="0"/>
                <w:color w:val="auto"/>
                <w:sz w:val="22"/>
                <w:szCs w:val="22"/>
              </w:rPr>
            </w:pPr>
          </w:p>
        </w:tc>
        <w:tc>
          <w:tcPr>
            <w:tcW w:w="1695" w:type="dxa"/>
          </w:tcPr>
          <w:p w14:paraId="2A1104FF" w14:textId="77777777" w:rsidR="7A0FED79" w:rsidRDefault="7A0FED79" w:rsidP="7A0FED79">
            <w:pPr>
              <w:pStyle w:val="nrpsTableheader"/>
              <w:rPr>
                <w:rFonts w:asciiTheme="minorHAnsi" w:hAnsiTheme="minorHAnsi" w:cstheme="minorBidi"/>
                <w:b w:val="0"/>
                <w:color w:val="auto"/>
                <w:sz w:val="22"/>
                <w:szCs w:val="22"/>
              </w:rPr>
            </w:pPr>
          </w:p>
        </w:tc>
      </w:tr>
      <w:tr w:rsidR="7A0FED79" w14:paraId="3EC0F49F" w14:textId="77777777" w:rsidTr="57F62946">
        <w:trPr>
          <w:trHeight w:val="317"/>
        </w:trPr>
        <w:tc>
          <w:tcPr>
            <w:tcW w:w="1791" w:type="dxa"/>
          </w:tcPr>
          <w:p w14:paraId="1D1B8957" w14:textId="7EDF67DA" w:rsidR="7A0FED79" w:rsidRDefault="00A81A58" w:rsidP="7A0FED79">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XstartDD</w:t>
            </w:r>
            <w:proofErr w:type="spellEnd"/>
          </w:p>
        </w:tc>
        <w:tc>
          <w:tcPr>
            <w:tcW w:w="3586" w:type="dxa"/>
          </w:tcPr>
          <w:p w14:paraId="7AB0D603" w14:textId="7AB260C9" w:rsidR="7A0FED79" w:rsidRDefault="41735F13"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Starting (upstream)</w:t>
            </w:r>
            <w:r w:rsidR="78076C55" w:rsidRPr="57F62946">
              <w:rPr>
                <w:rFonts w:asciiTheme="minorHAnsi" w:hAnsiTheme="minorHAnsi" w:cstheme="minorBidi"/>
                <w:b w:val="0"/>
                <w:color w:val="auto"/>
                <w:sz w:val="22"/>
                <w:szCs w:val="22"/>
              </w:rPr>
              <w:t xml:space="preserve"> longitude coordinate</w:t>
            </w:r>
          </w:p>
        </w:tc>
        <w:tc>
          <w:tcPr>
            <w:tcW w:w="1718" w:type="dxa"/>
          </w:tcPr>
          <w:p w14:paraId="07BD3734" w14:textId="72486A1B" w:rsidR="7A0FED79" w:rsidRDefault="45E7AC4F"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213" w:type="dxa"/>
          </w:tcPr>
          <w:p w14:paraId="332024CC" w14:textId="1E147172" w:rsidR="7A0FED79" w:rsidRDefault="3A05EE4F"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Decimal degrees</w:t>
            </w:r>
          </w:p>
        </w:tc>
        <w:tc>
          <w:tcPr>
            <w:tcW w:w="1692" w:type="dxa"/>
          </w:tcPr>
          <w:p w14:paraId="523FABB0"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C6DD08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BE0279B" w14:textId="77777777" w:rsidR="7A0FED79" w:rsidRDefault="7A0FED79" w:rsidP="7A0FED79">
            <w:pPr>
              <w:pStyle w:val="nrpsTableheader"/>
              <w:rPr>
                <w:rFonts w:asciiTheme="minorHAnsi" w:hAnsiTheme="minorHAnsi" w:cstheme="minorBidi"/>
                <w:b w:val="0"/>
                <w:color w:val="auto"/>
                <w:sz w:val="22"/>
                <w:szCs w:val="22"/>
              </w:rPr>
            </w:pPr>
          </w:p>
        </w:tc>
      </w:tr>
      <w:tr w:rsidR="7A0FED79" w14:paraId="67F5734B" w14:textId="77777777" w:rsidTr="57F62946">
        <w:trPr>
          <w:trHeight w:val="317"/>
        </w:trPr>
        <w:tc>
          <w:tcPr>
            <w:tcW w:w="1791" w:type="dxa"/>
          </w:tcPr>
          <w:p w14:paraId="13F08984" w14:textId="585944FB" w:rsidR="7A0FED79" w:rsidRDefault="00A81A58" w:rsidP="7A0FED79">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YstartDD</w:t>
            </w:r>
            <w:proofErr w:type="spellEnd"/>
          </w:p>
        </w:tc>
        <w:tc>
          <w:tcPr>
            <w:tcW w:w="3586" w:type="dxa"/>
          </w:tcPr>
          <w:p w14:paraId="573F63DA" w14:textId="51862D69" w:rsidR="7A0FED79" w:rsidRDefault="41735F13"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Starting (upstream)</w:t>
            </w:r>
            <w:r w:rsidR="47EAF196" w:rsidRPr="57F62946">
              <w:rPr>
                <w:rFonts w:asciiTheme="minorHAnsi" w:hAnsiTheme="minorHAnsi" w:cstheme="minorBidi"/>
                <w:b w:val="0"/>
                <w:color w:val="auto"/>
                <w:sz w:val="22"/>
                <w:szCs w:val="22"/>
              </w:rPr>
              <w:t xml:space="preserve"> latitude coordinate</w:t>
            </w:r>
          </w:p>
        </w:tc>
        <w:tc>
          <w:tcPr>
            <w:tcW w:w="1718" w:type="dxa"/>
          </w:tcPr>
          <w:p w14:paraId="69047F06" w14:textId="4F97B9D1" w:rsidR="7A0FED79" w:rsidRDefault="1293F09B"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213" w:type="dxa"/>
          </w:tcPr>
          <w:p w14:paraId="00E1B409" w14:textId="5CF366F4" w:rsidR="7A0FED79" w:rsidRDefault="2B9FB123"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Decimal degrees</w:t>
            </w:r>
          </w:p>
        </w:tc>
        <w:tc>
          <w:tcPr>
            <w:tcW w:w="1692" w:type="dxa"/>
          </w:tcPr>
          <w:p w14:paraId="36EAFAA1"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46600DF"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7371855" w14:textId="77777777" w:rsidR="7A0FED79" w:rsidRDefault="7A0FED79" w:rsidP="7A0FED79">
            <w:pPr>
              <w:pStyle w:val="nrpsTableheader"/>
              <w:rPr>
                <w:rFonts w:asciiTheme="minorHAnsi" w:hAnsiTheme="minorHAnsi" w:cstheme="minorBidi"/>
                <w:b w:val="0"/>
                <w:color w:val="auto"/>
                <w:sz w:val="22"/>
                <w:szCs w:val="22"/>
              </w:rPr>
            </w:pPr>
          </w:p>
        </w:tc>
      </w:tr>
      <w:tr w:rsidR="7A0FED79" w14:paraId="41CF0C33" w14:textId="77777777" w:rsidTr="57F62946">
        <w:trPr>
          <w:trHeight w:val="317"/>
        </w:trPr>
        <w:tc>
          <w:tcPr>
            <w:tcW w:w="1791" w:type="dxa"/>
          </w:tcPr>
          <w:p w14:paraId="176E7EAF" w14:textId="79E6EA1C" w:rsidR="7A0FED79" w:rsidRDefault="00A81A58" w:rsidP="7A0FED79">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LocationID</w:t>
            </w:r>
            <w:proofErr w:type="spellEnd"/>
          </w:p>
        </w:tc>
        <w:tc>
          <w:tcPr>
            <w:tcW w:w="3586" w:type="dxa"/>
          </w:tcPr>
          <w:p w14:paraId="6219FFE8" w14:textId="3EE3FAF5" w:rsidR="7A0FED79" w:rsidRDefault="73C8639E" w:rsidP="7A0FED79">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LocationID</w:t>
            </w:r>
            <w:proofErr w:type="spellEnd"/>
            <w:r w:rsidRPr="57F62946">
              <w:rPr>
                <w:rFonts w:asciiTheme="minorHAnsi" w:hAnsiTheme="minorHAnsi" w:cstheme="minorBidi"/>
                <w:b w:val="0"/>
                <w:color w:val="auto"/>
                <w:sz w:val="22"/>
                <w:szCs w:val="22"/>
              </w:rPr>
              <w:t xml:space="preserve"> code</w:t>
            </w:r>
          </w:p>
        </w:tc>
        <w:tc>
          <w:tcPr>
            <w:tcW w:w="1718" w:type="dxa"/>
          </w:tcPr>
          <w:p w14:paraId="422FC34B" w14:textId="7D98656D" w:rsidR="7A0FED79" w:rsidRDefault="23724EE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1ABF3FAB"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563F19D4"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E05C747"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140BFD6" w14:textId="77777777" w:rsidR="7A0FED79" w:rsidRDefault="7A0FED79" w:rsidP="7A0FED79">
            <w:pPr>
              <w:pStyle w:val="nrpsTableheader"/>
              <w:rPr>
                <w:rFonts w:asciiTheme="minorHAnsi" w:hAnsiTheme="minorHAnsi" w:cstheme="minorBidi"/>
                <w:b w:val="0"/>
                <w:color w:val="auto"/>
                <w:sz w:val="22"/>
                <w:szCs w:val="22"/>
              </w:rPr>
            </w:pPr>
          </w:p>
        </w:tc>
      </w:tr>
      <w:tr w:rsidR="7A0FED79" w14:paraId="23DB678A" w14:textId="77777777" w:rsidTr="57F62946">
        <w:trPr>
          <w:trHeight w:val="317"/>
        </w:trPr>
        <w:tc>
          <w:tcPr>
            <w:tcW w:w="1791" w:type="dxa"/>
          </w:tcPr>
          <w:p w14:paraId="2A0036BC" w14:textId="77777777" w:rsidR="7A0FED79" w:rsidRDefault="7A0FED79" w:rsidP="7A0FED79">
            <w:pPr>
              <w:pStyle w:val="nrpsTableheader"/>
              <w:rPr>
                <w:rFonts w:asciiTheme="minorHAnsi" w:hAnsiTheme="minorHAnsi" w:cstheme="minorBidi"/>
                <w:b w:val="0"/>
                <w:color w:val="auto"/>
                <w:sz w:val="22"/>
                <w:szCs w:val="22"/>
              </w:rPr>
            </w:pPr>
          </w:p>
        </w:tc>
        <w:tc>
          <w:tcPr>
            <w:tcW w:w="3586" w:type="dxa"/>
          </w:tcPr>
          <w:p w14:paraId="4C4124B9" w14:textId="77777777" w:rsidR="7A0FED79" w:rsidRDefault="7A0FED79" w:rsidP="7A0FED79">
            <w:pPr>
              <w:pStyle w:val="nrpsTableheader"/>
              <w:rPr>
                <w:rFonts w:asciiTheme="minorHAnsi" w:hAnsiTheme="minorHAnsi" w:cstheme="minorBidi"/>
                <w:b w:val="0"/>
                <w:color w:val="auto"/>
                <w:sz w:val="22"/>
                <w:szCs w:val="22"/>
              </w:rPr>
            </w:pPr>
          </w:p>
        </w:tc>
        <w:tc>
          <w:tcPr>
            <w:tcW w:w="1718" w:type="dxa"/>
          </w:tcPr>
          <w:p w14:paraId="4D2C5D7D" w14:textId="77777777" w:rsidR="7A0FED79" w:rsidRDefault="7A0FED79" w:rsidP="7A0FED79">
            <w:pPr>
              <w:pStyle w:val="nrpsTableheader"/>
              <w:rPr>
                <w:rFonts w:asciiTheme="minorHAnsi" w:hAnsiTheme="minorHAnsi" w:cstheme="minorBidi"/>
                <w:b w:val="0"/>
                <w:color w:val="auto"/>
                <w:sz w:val="22"/>
                <w:szCs w:val="22"/>
              </w:rPr>
            </w:pPr>
          </w:p>
        </w:tc>
        <w:tc>
          <w:tcPr>
            <w:tcW w:w="2213" w:type="dxa"/>
          </w:tcPr>
          <w:p w14:paraId="62066470"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043EF436"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D787E3F"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09A57B3" w14:textId="77777777" w:rsidR="7A0FED79" w:rsidRDefault="7A0FED79" w:rsidP="7A0FED79">
            <w:pPr>
              <w:pStyle w:val="nrpsTableheader"/>
              <w:rPr>
                <w:rFonts w:asciiTheme="minorHAnsi" w:hAnsiTheme="minorHAnsi" w:cstheme="minorBidi"/>
                <w:b w:val="0"/>
                <w:color w:val="auto"/>
                <w:sz w:val="22"/>
                <w:szCs w:val="22"/>
              </w:rPr>
            </w:pPr>
          </w:p>
        </w:tc>
      </w:tr>
    </w:tbl>
    <w:p w14:paraId="085AC9D2" w14:textId="6F997A39" w:rsidR="6EFB880E" w:rsidRDefault="6EFB880E" w:rsidP="7A0FED79">
      <w:pPr>
        <w:pStyle w:val="nrpsNormal"/>
        <w:rPr>
          <w:rFonts w:asciiTheme="minorHAnsi" w:hAnsiTheme="minorHAnsi" w:cstheme="minorBidi"/>
        </w:rPr>
      </w:pPr>
      <w:r w:rsidRPr="7A0FED79">
        <w:rPr>
          <w:rFonts w:asciiTheme="minorHAnsi" w:hAnsiTheme="minorHAnsi" w:cstheme="minorBidi"/>
        </w:rPr>
        <w:t>(Copy this table to document more than one data table.)</w:t>
      </w:r>
    </w:p>
    <w:p w14:paraId="77025EFD" w14:textId="3A731297" w:rsidR="7A0FED79" w:rsidRDefault="7A0FED79" w:rsidP="7A0FED79">
      <w:pPr>
        <w:pStyle w:val="nrpsNormal"/>
        <w:rPr>
          <w:rFonts w:asciiTheme="minorHAnsi" w:hAnsiTheme="minorHAnsi" w:cstheme="minorBidi"/>
        </w:rPr>
      </w:pPr>
    </w:p>
    <w:p w14:paraId="230E1934" w14:textId="58985E73" w:rsidR="6EFB880E" w:rsidRDefault="6EFB880E" w:rsidP="7A0FED79">
      <w:pPr>
        <w:pStyle w:val="nrpsHeading1"/>
        <w:rPr>
          <w:rFonts w:asciiTheme="minorHAnsi" w:hAnsiTheme="minorHAnsi" w:cstheme="minorBidi"/>
          <w:sz w:val="36"/>
          <w:szCs w:val="36"/>
        </w:rPr>
      </w:pPr>
      <w:r w:rsidRPr="7A0FED79">
        <w:rPr>
          <w:rFonts w:asciiTheme="minorHAnsi" w:hAnsiTheme="minorHAnsi" w:cstheme="minorBidi"/>
          <w:sz w:val="36"/>
          <w:szCs w:val="36"/>
        </w:rPr>
        <w:t>Data Table(s)</w:t>
      </w:r>
    </w:p>
    <w:p w14:paraId="3AF0EE08" w14:textId="10B5A66E" w:rsidR="6EFB880E" w:rsidRDefault="6EFB880E"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303CA67B" w14:textId="25009053" w:rsidR="6EFB880E" w:rsidRDefault="432B0EA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Column Name</w:t>
      </w:r>
      <w:r w:rsidRPr="57F62946">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76ADE8FA" w14:textId="77777777" w:rsidR="6EFB880E" w:rsidRDefault="432B0EA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Description</w:t>
      </w:r>
      <w:r w:rsidRPr="57F62946">
        <w:rPr>
          <w:rFonts w:asciiTheme="minorHAnsi" w:hAnsiTheme="minorHAnsi" w:cstheme="minorBidi"/>
        </w:rPr>
        <w:t>: Please give a specific definition of the column name. This can be lengthy.</w:t>
      </w:r>
      <w:r w:rsidRPr="57F62946">
        <w:rPr>
          <w:rFonts w:asciiTheme="minorHAnsi" w:hAnsiTheme="minorHAnsi" w:cstheme="minorBidi"/>
          <w:b/>
          <w:bCs/>
        </w:rPr>
        <w:t xml:space="preserve"> </w:t>
      </w:r>
    </w:p>
    <w:p w14:paraId="5D473E7C" w14:textId="17042167" w:rsidR="6EFB880E" w:rsidRDefault="432B0EA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Class:</w:t>
      </w:r>
      <w:r w:rsidRPr="57F62946">
        <w:rPr>
          <w:rFonts w:asciiTheme="minorHAnsi" w:hAnsiTheme="minorHAnsi" w:cstheme="minorBidi"/>
        </w:rPr>
        <w:t xml:space="preserve"> Column class. Valid options are </w:t>
      </w:r>
      <w:r w:rsidRPr="57F62946">
        <w:rPr>
          <w:rFonts w:asciiTheme="minorHAnsi" w:hAnsiTheme="minorHAnsi" w:cstheme="minorBidi"/>
          <w:b/>
          <w:bCs/>
        </w:rPr>
        <w:t>numeric</w:t>
      </w:r>
      <w:r w:rsidRPr="57F62946">
        <w:rPr>
          <w:rFonts w:asciiTheme="minorHAnsi" w:hAnsiTheme="minorHAnsi" w:cstheme="minorBidi"/>
        </w:rPr>
        <w:t xml:space="preserve">, </w:t>
      </w:r>
      <w:r w:rsidRPr="57F62946">
        <w:rPr>
          <w:rFonts w:asciiTheme="minorHAnsi" w:hAnsiTheme="minorHAnsi" w:cstheme="minorBidi"/>
          <w:b/>
          <w:bCs/>
        </w:rPr>
        <w:t>categorical</w:t>
      </w:r>
      <w:r w:rsidRPr="57F62946">
        <w:rPr>
          <w:rFonts w:asciiTheme="minorHAnsi" w:hAnsiTheme="minorHAnsi" w:cstheme="minorBidi"/>
        </w:rPr>
        <w:t xml:space="preserve">, </w:t>
      </w:r>
      <w:r w:rsidRPr="57F62946">
        <w:rPr>
          <w:rFonts w:asciiTheme="minorHAnsi" w:hAnsiTheme="minorHAnsi" w:cstheme="minorBidi"/>
          <w:b/>
          <w:bCs/>
        </w:rPr>
        <w:t>character</w:t>
      </w:r>
      <w:r w:rsidRPr="57F62946">
        <w:rPr>
          <w:rFonts w:asciiTheme="minorHAnsi" w:hAnsiTheme="minorHAnsi" w:cstheme="minorBidi"/>
        </w:rPr>
        <w:t xml:space="preserve">, and </w:t>
      </w:r>
      <w:r w:rsidRPr="57F62946">
        <w:rPr>
          <w:rFonts w:asciiTheme="minorHAnsi" w:hAnsiTheme="minorHAnsi" w:cstheme="minorBidi"/>
          <w:b/>
          <w:bCs/>
        </w:rPr>
        <w:t>date</w:t>
      </w:r>
      <w:r w:rsidRPr="57F62946">
        <w:rPr>
          <w:rFonts w:asciiTheme="minorHAnsi" w:hAnsiTheme="minorHAnsi" w:cstheme="minorBidi"/>
        </w:rPr>
        <w:t>.</w:t>
      </w:r>
    </w:p>
    <w:p w14:paraId="1A4F62EC" w14:textId="1359AFC6" w:rsidR="6EFB880E" w:rsidRDefault="432B0EA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Unit:</w:t>
      </w:r>
      <w:r w:rsidRPr="57F62946">
        <w:rPr>
          <w:rFonts w:asciiTheme="minorHAnsi" w:hAnsiTheme="minorHAnsi" w:cstheme="minorBidi"/>
        </w:rPr>
        <w:t xml:space="preserve"> Identify units for all numeric variables. Please avoid special characters and describe units in this pattern: e.g., </w:t>
      </w:r>
      <w:proofErr w:type="spellStart"/>
      <w:r w:rsidRPr="57F62946">
        <w:rPr>
          <w:rFonts w:asciiTheme="minorHAnsi" w:hAnsiTheme="minorHAnsi" w:cstheme="minorBidi"/>
        </w:rPr>
        <w:t>microSiemenPerCentimeter</w:t>
      </w:r>
      <w:proofErr w:type="spellEnd"/>
      <w:r w:rsidRPr="57F62946">
        <w:rPr>
          <w:rFonts w:asciiTheme="minorHAnsi" w:hAnsiTheme="minorHAnsi" w:cstheme="minorBidi"/>
        </w:rPr>
        <w:t xml:space="preserve">, </w:t>
      </w:r>
      <w:proofErr w:type="spellStart"/>
      <w:r w:rsidRPr="57F62946">
        <w:rPr>
          <w:rFonts w:asciiTheme="minorHAnsi" w:hAnsiTheme="minorHAnsi" w:cstheme="minorBidi"/>
        </w:rPr>
        <w:t>microgramPerLiter</w:t>
      </w:r>
      <w:proofErr w:type="spellEnd"/>
      <w:r w:rsidRPr="57F62946">
        <w:rPr>
          <w:rFonts w:asciiTheme="minorHAnsi" w:hAnsiTheme="minorHAnsi" w:cstheme="minorBidi"/>
        </w:rPr>
        <w:t xml:space="preserve">, </w:t>
      </w:r>
      <w:proofErr w:type="spellStart"/>
      <w:r w:rsidRPr="57F62946">
        <w:rPr>
          <w:rFonts w:asciiTheme="minorHAnsi" w:hAnsiTheme="minorHAnsi" w:cstheme="minorBidi"/>
        </w:rPr>
        <w:t>absorptionPerMolePerCentimeter</w:t>
      </w:r>
      <w:proofErr w:type="spellEnd"/>
    </w:p>
    <w:p w14:paraId="71B9FE07" w14:textId="5720EE70" w:rsidR="6EFB880E" w:rsidRDefault="432B0EA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Date Time Format</w:t>
      </w:r>
      <w:r w:rsidRPr="57F62946">
        <w:rPr>
          <w:rFonts w:asciiTheme="minorHAnsi" w:hAnsiTheme="minorHAnsi" w:cstheme="minorBidi"/>
        </w:rPr>
        <w:t>: Please tell us exactly how the date and time is formatted: e.g. mm/dd/</w:t>
      </w:r>
      <w:proofErr w:type="spellStart"/>
      <w:r w:rsidRPr="57F62946">
        <w:rPr>
          <w:rFonts w:asciiTheme="minorHAnsi" w:hAnsiTheme="minorHAnsi" w:cstheme="minorBidi"/>
        </w:rPr>
        <w:t>yyyy</w:t>
      </w:r>
      <w:proofErr w:type="spellEnd"/>
      <w:r w:rsidRPr="57F62946">
        <w:rPr>
          <w:rFonts w:asciiTheme="minorHAnsi" w:hAnsiTheme="minorHAnsi" w:cstheme="minorBidi"/>
        </w:rPr>
        <w:t xml:space="preserve"> </w:t>
      </w:r>
      <w:proofErr w:type="spellStart"/>
      <w:r w:rsidRPr="57F62946">
        <w:rPr>
          <w:rFonts w:asciiTheme="minorHAnsi" w:hAnsiTheme="minorHAnsi" w:cstheme="minorBidi"/>
        </w:rPr>
        <w:t>hh:mm:ss</w:t>
      </w:r>
      <w:proofErr w:type="spellEnd"/>
      <w:r w:rsidRPr="57F62946">
        <w:rPr>
          <w:rFonts w:asciiTheme="minorHAnsi" w:hAnsiTheme="minorHAnsi" w:cstheme="minorBidi"/>
        </w:rPr>
        <w:t xml:space="preserve"> plus the time zone and </w:t>
      </w:r>
      <w:proofErr w:type="gramStart"/>
      <w:r w:rsidRPr="57F62946">
        <w:rPr>
          <w:rFonts w:asciiTheme="minorHAnsi" w:hAnsiTheme="minorHAnsi" w:cstheme="minorBidi"/>
        </w:rPr>
        <w:t>whether or not</w:t>
      </w:r>
      <w:proofErr w:type="gramEnd"/>
      <w:r w:rsidRPr="57F62946">
        <w:rPr>
          <w:rFonts w:asciiTheme="minorHAnsi" w:hAnsiTheme="minorHAnsi" w:cstheme="minorBidi"/>
        </w:rPr>
        <w:t xml:space="preserve"> daylight savings was observed. ISO 8601 date format of YYYY-MM-DD or YYYY-MM-DD </w:t>
      </w:r>
      <w:proofErr w:type="spellStart"/>
      <w:r w:rsidRPr="57F62946">
        <w:rPr>
          <w:rFonts w:asciiTheme="minorHAnsi" w:hAnsiTheme="minorHAnsi" w:cstheme="minorBidi"/>
        </w:rPr>
        <w:t>hh:mm:ss</w:t>
      </w:r>
      <w:proofErr w:type="spellEnd"/>
      <w:r w:rsidRPr="57F62946">
        <w:rPr>
          <w:rFonts w:asciiTheme="minorHAnsi" w:hAnsiTheme="minorHAnsi" w:cstheme="minorBidi"/>
        </w:rPr>
        <w:t xml:space="preserve"> is preferred.</w:t>
      </w:r>
    </w:p>
    <w:p w14:paraId="2FD89A4F" w14:textId="61094EA3" w:rsidR="6EFB880E" w:rsidRDefault="432B0EA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Missing Value Code</w:t>
      </w:r>
      <w:r w:rsidRPr="57F62946">
        <w:rPr>
          <w:rFonts w:asciiTheme="minorHAnsi" w:hAnsiTheme="minorHAnsi" w:cstheme="minorBidi"/>
        </w:rPr>
        <w:t>:</w:t>
      </w:r>
      <w:commentRangeStart w:id="9"/>
      <w:r w:rsidRPr="57F62946">
        <w:rPr>
          <w:rFonts w:asciiTheme="minorHAnsi" w:hAnsiTheme="minorHAnsi" w:cstheme="minorBidi"/>
        </w:rPr>
        <w:t xml:space="preserve"> If a code for ‘no data’ is used, please specify: e.g., -99999</w:t>
      </w:r>
      <w:commentRangeEnd w:id="9"/>
      <w:r w:rsidR="6EFB880E">
        <w:rPr>
          <w:rStyle w:val="CommentReference"/>
        </w:rPr>
        <w:commentReference w:id="9"/>
      </w:r>
    </w:p>
    <w:p w14:paraId="293BA74C" w14:textId="3CD304BB" w:rsidR="6EFB880E" w:rsidRDefault="432B0EA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Missing Value Code Explanation</w:t>
      </w:r>
      <w:r w:rsidRPr="57F62946">
        <w:rPr>
          <w:rFonts w:asciiTheme="minorHAnsi" w:hAnsiTheme="minorHAnsi" w:cstheme="minorBidi"/>
        </w:rPr>
        <w:t>: Definition of missing value code.</w:t>
      </w:r>
    </w:p>
    <w:p w14:paraId="396676BB" w14:textId="77777777" w:rsidR="7A0FED79" w:rsidRDefault="7A0FED79" w:rsidP="7A0FED79">
      <w:pPr>
        <w:pStyle w:val="nrpsNormal"/>
        <w:spacing w:after="0"/>
        <w:rPr>
          <w:rFonts w:asciiTheme="minorHAnsi" w:hAnsiTheme="minorHAnsi" w:cstheme="minorBidi"/>
        </w:rPr>
      </w:pPr>
    </w:p>
    <w:p w14:paraId="0A0B40EF" w14:textId="25CB30A6" w:rsidR="6EFB880E" w:rsidRDefault="6EFB880E" w:rsidP="7A0FED79">
      <w:pPr>
        <w:pStyle w:val="nrpsNormal"/>
        <w:rPr>
          <w:rFonts w:asciiTheme="minorHAnsi" w:hAnsiTheme="minorHAnsi" w:cstheme="minorBidi"/>
        </w:rPr>
      </w:pPr>
      <w:r w:rsidRPr="57F62946">
        <w:rPr>
          <w:rFonts w:asciiTheme="minorHAnsi" w:hAnsiTheme="minorHAnsi" w:cstheme="minorBidi"/>
          <w:b/>
          <w:bCs/>
        </w:rPr>
        <w:t>Table name:</w:t>
      </w:r>
      <w:r w:rsidRPr="57F62946">
        <w:rPr>
          <w:rFonts w:asciiTheme="minorHAnsi" w:hAnsiTheme="minorHAnsi" w:cstheme="minorBidi"/>
        </w:rPr>
        <w:t xml:space="preserve"> </w:t>
      </w:r>
      <w:r w:rsidR="367B3F26" w:rsidRPr="57F62946">
        <w:rPr>
          <w:rFonts w:asciiTheme="minorHAnsi" w:hAnsiTheme="minorHAnsi" w:cstheme="minorBidi"/>
        </w:rPr>
        <w:t>LocationDetails.csv</w:t>
      </w:r>
    </w:p>
    <w:p w14:paraId="76CD6D2C" w14:textId="7B064A4A" w:rsidR="6EFB880E" w:rsidRDefault="6EFB880E"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Cs/>
          <w:lang w:val="fr-FR"/>
        </w:rPr>
        <w:t>Table description:</w:t>
      </w:r>
      <w:r w:rsidRPr="57F62946">
        <w:rPr>
          <w:rFonts w:asciiTheme="minorHAnsi" w:hAnsiTheme="minorHAnsi" w:cstheme="minorBidi"/>
        </w:rPr>
        <w:t xml:space="preserve"> </w:t>
      </w:r>
      <w:r w:rsidR="7753F095" w:rsidRPr="57F62946">
        <w:rPr>
          <w:rFonts w:asciiTheme="minorHAnsi" w:hAnsiTheme="minorHAnsi" w:cstheme="minorBidi"/>
          <w:b w:val="0"/>
          <w:color w:val="auto"/>
          <w:sz w:val="22"/>
          <w:szCs w:val="22"/>
        </w:rPr>
        <w:t xml:space="preserve">Crosswalk table between </w:t>
      </w:r>
      <w:proofErr w:type="spellStart"/>
      <w:r w:rsidR="7753F095" w:rsidRPr="57F62946">
        <w:rPr>
          <w:rFonts w:asciiTheme="minorHAnsi" w:hAnsiTheme="minorHAnsi" w:cstheme="minorBidi"/>
          <w:b w:val="0"/>
          <w:color w:val="auto"/>
          <w:sz w:val="22"/>
          <w:szCs w:val="22"/>
        </w:rPr>
        <w:t>ReachID</w:t>
      </w:r>
      <w:proofErr w:type="spellEnd"/>
      <w:r w:rsidR="7753F095" w:rsidRPr="57F62946">
        <w:rPr>
          <w:rFonts w:asciiTheme="minorHAnsi" w:hAnsiTheme="minorHAnsi" w:cstheme="minorBidi"/>
          <w:b w:val="0"/>
          <w:color w:val="auto"/>
          <w:sz w:val="22"/>
          <w:szCs w:val="22"/>
        </w:rPr>
        <w:t xml:space="preserve"> and </w:t>
      </w:r>
      <w:proofErr w:type="spellStart"/>
      <w:r w:rsidR="7753F095" w:rsidRPr="57F62946">
        <w:rPr>
          <w:rFonts w:asciiTheme="minorHAnsi" w:hAnsiTheme="minorHAnsi" w:cstheme="minorBidi"/>
          <w:b w:val="0"/>
          <w:color w:val="auto"/>
          <w:sz w:val="22"/>
          <w:szCs w:val="22"/>
        </w:rPr>
        <w:t>LocationID</w:t>
      </w:r>
      <w:proofErr w:type="spellEnd"/>
      <w:r w:rsidR="7753F095" w:rsidRPr="57F62946">
        <w:rPr>
          <w:rFonts w:asciiTheme="minorHAnsi" w:hAnsiTheme="minorHAnsi" w:cstheme="minorBidi"/>
          <w:b w:val="0"/>
          <w:color w:val="auto"/>
          <w:sz w:val="22"/>
          <w:szCs w:val="22"/>
        </w:rPr>
        <w:t xml:space="preserve"> (one-to-one) includes site details</w:t>
      </w:r>
    </w:p>
    <w:tbl>
      <w:tblPr>
        <w:tblStyle w:val="NPS1"/>
        <w:tblW w:w="14390" w:type="dxa"/>
        <w:tblLook w:val="04A0" w:firstRow="1" w:lastRow="0" w:firstColumn="1" w:lastColumn="0" w:noHBand="0" w:noVBand="1"/>
      </w:tblPr>
      <w:tblGrid>
        <w:gridCol w:w="3840"/>
        <w:gridCol w:w="2445"/>
        <w:gridCol w:w="1125"/>
        <w:gridCol w:w="1898"/>
        <w:gridCol w:w="1692"/>
        <w:gridCol w:w="1695"/>
        <w:gridCol w:w="1695"/>
      </w:tblGrid>
      <w:tr w:rsidR="7A0FED79" w14:paraId="7D828A66" w14:textId="77777777" w:rsidTr="57F62946">
        <w:trPr>
          <w:cnfStyle w:val="100000000000" w:firstRow="1" w:lastRow="0" w:firstColumn="0" w:lastColumn="0" w:oddVBand="0" w:evenVBand="0" w:oddHBand="0" w:evenHBand="0" w:firstRowFirstColumn="0" w:firstRowLastColumn="0" w:lastRowFirstColumn="0" w:lastRowLastColumn="0"/>
          <w:trHeight w:val="1021"/>
        </w:trPr>
        <w:tc>
          <w:tcPr>
            <w:tcW w:w="3840" w:type="dxa"/>
          </w:tcPr>
          <w:p w14:paraId="18F38A4B"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2445" w:type="dxa"/>
          </w:tcPr>
          <w:p w14:paraId="44B35A6E"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125" w:type="dxa"/>
          </w:tcPr>
          <w:p w14:paraId="16711605"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1898" w:type="dxa"/>
          </w:tcPr>
          <w:p w14:paraId="1C34A7C9"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10199015"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4AE50861"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34C2AE09"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59991B35" w14:textId="77777777" w:rsidTr="57F62946">
        <w:trPr>
          <w:trHeight w:val="303"/>
        </w:trPr>
        <w:tc>
          <w:tcPr>
            <w:tcW w:w="3840" w:type="dxa"/>
          </w:tcPr>
          <w:p w14:paraId="7A5DE5D4" w14:textId="48348880" w:rsidR="7A0FED79" w:rsidRDefault="11998215" w:rsidP="7A0FED79">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ParkName</w:t>
            </w:r>
            <w:proofErr w:type="spellEnd"/>
          </w:p>
        </w:tc>
        <w:tc>
          <w:tcPr>
            <w:tcW w:w="2445" w:type="dxa"/>
          </w:tcPr>
          <w:p w14:paraId="014F3745" w14:textId="4D5BA617"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 name</w:t>
            </w:r>
          </w:p>
        </w:tc>
        <w:tc>
          <w:tcPr>
            <w:tcW w:w="1125" w:type="dxa"/>
          </w:tcPr>
          <w:p w14:paraId="2EF2E4EE" w14:textId="14927D3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898" w:type="dxa"/>
          </w:tcPr>
          <w:p w14:paraId="1A17E44B" w14:textId="4F22945B" w:rsidR="7A0FED79" w:rsidRDefault="7A0FED79" w:rsidP="7A0FED79">
            <w:pPr>
              <w:pStyle w:val="nrpsTableheader"/>
              <w:rPr>
                <w:rFonts w:asciiTheme="minorHAnsi" w:hAnsiTheme="minorHAnsi" w:cstheme="minorBidi"/>
                <w:b w:val="0"/>
                <w:color w:val="auto"/>
                <w:sz w:val="22"/>
                <w:szCs w:val="22"/>
              </w:rPr>
            </w:pPr>
          </w:p>
        </w:tc>
        <w:tc>
          <w:tcPr>
            <w:tcW w:w="1692" w:type="dxa"/>
          </w:tcPr>
          <w:p w14:paraId="5F46093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8146F6D" w14:textId="49EA64DF" w:rsidR="7A0FED79" w:rsidRDefault="7A0FED79" w:rsidP="7A0FED79">
            <w:pPr>
              <w:pStyle w:val="nrpsTableheader"/>
              <w:rPr>
                <w:rFonts w:asciiTheme="minorHAnsi" w:hAnsiTheme="minorHAnsi" w:cstheme="minorBidi"/>
                <w:b w:val="0"/>
                <w:color w:val="auto"/>
                <w:sz w:val="22"/>
                <w:szCs w:val="22"/>
              </w:rPr>
            </w:pPr>
          </w:p>
        </w:tc>
        <w:tc>
          <w:tcPr>
            <w:tcW w:w="1695" w:type="dxa"/>
          </w:tcPr>
          <w:p w14:paraId="0ECC7A6F" w14:textId="68D5134C" w:rsidR="7A0FED79" w:rsidRDefault="7A0FED79" w:rsidP="7A0FED79">
            <w:pPr>
              <w:pStyle w:val="nrpsTableheader"/>
              <w:rPr>
                <w:rFonts w:asciiTheme="minorHAnsi" w:hAnsiTheme="minorHAnsi" w:cstheme="minorBidi"/>
                <w:b w:val="0"/>
                <w:color w:val="auto"/>
                <w:sz w:val="22"/>
                <w:szCs w:val="22"/>
              </w:rPr>
            </w:pPr>
          </w:p>
        </w:tc>
      </w:tr>
      <w:tr w:rsidR="7A0FED79" w14:paraId="5DF52855" w14:textId="77777777" w:rsidTr="57F62946">
        <w:trPr>
          <w:trHeight w:val="303"/>
        </w:trPr>
        <w:tc>
          <w:tcPr>
            <w:tcW w:w="3840" w:type="dxa"/>
          </w:tcPr>
          <w:p w14:paraId="71C667BE" w14:textId="68638461" w:rsidR="7A0FED79" w:rsidRDefault="11998215" w:rsidP="7A0FED79">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ParkCode</w:t>
            </w:r>
            <w:proofErr w:type="spellEnd"/>
          </w:p>
        </w:tc>
        <w:tc>
          <w:tcPr>
            <w:tcW w:w="2445" w:type="dxa"/>
          </w:tcPr>
          <w:p w14:paraId="59336926" w14:textId="20291A3A"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 unit code</w:t>
            </w:r>
          </w:p>
        </w:tc>
        <w:tc>
          <w:tcPr>
            <w:tcW w:w="1125" w:type="dxa"/>
          </w:tcPr>
          <w:p w14:paraId="3088FDBF" w14:textId="230CA98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898" w:type="dxa"/>
          </w:tcPr>
          <w:p w14:paraId="7395A29E" w14:textId="0E540469" w:rsidR="7A0FED79" w:rsidRDefault="7A0FED79" w:rsidP="7A0FED79">
            <w:pPr>
              <w:pStyle w:val="nrpsTableheader"/>
              <w:rPr>
                <w:rFonts w:asciiTheme="minorHAnsi" w:hAnsiTheme="minorHAnsi" w:cstheme="minorBidi"/>
                <w:b w:val="0"/>
                <w:color w:val="auto"/>
                <w:sz w:val="22"/>
                <w:szCs w:val="22"/>
              </w:rPr>
            </w:pPr>
          </w:p>
        </w:tc>
        <w:tc>
          <w:tcPr>
            <w:tcW w:w="1692" w:type="dxa"/>
          </w:tcPr>
          <w:p w14:paraId="28EABE8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7892C37"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2C72F83B" w14:textId="77777777" w:rsidR="7A0FED79" w:rsidRDefault="7A0FED79" w:rsidP="7A0FED79">
            <w:pPr>
              <w:pStyle w:val="nrpsTableheader"/>
              <w:rPr>
                <w:rFonts w:asciiTheme="minorHAnsi" w:hAnsiTheme="minorHAnsi" w:cstheme="minorBidi"/>
                <w:b w:val="0"/>
                <w:color w:val="auto"/>
                <w:sz w:val="22"/>
                <w:szCs w:val="22"/>
              </w:rPr>
            </w:pPr>
          </w:p>
        </w:tc>
      </w:tr>
      <w:tr w:rsidR="7A0FED79" w14:paraId="1FA74838" w14:textId="77777777" w:rsidTr="57F62946">
        <w:trPr>
          <w:trHeight w:val="303"/>
        </w:trPr>
        <w:tc>
          <w:tcPr>
            <w:tcW w:w="3840" w:type="dxa"/>
          </w:tcPr>
          <w:p w14:paraId="2CE969B9" w14:textId="55EB228D" w:rsidR="7A0FED79" w:rsidRDefault="11998215" w:rsidP="7A0FED79">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LocationID</w:t>
            </w:r>
            <w:proofErr w:type="spellEnd"/>
          </w:p>
        </w:tc>
        <w:tc>
          <w:tcPr>
            <w:tcW w:w="2445" w:type="dxa"/>
          </w:tcPr>
          <w:p w14:paraId="3315065F" w14:textId="6B59FE61" w:rsidR="7A0FED79" w:rsidRDefault="23CC115B"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Location code primary key</w:t>
            </w:r>
          </w:p>
        </w:tc>
        <w:tc>
          <w:tcPr>
            <w:tcW w:w="1125" w:type="dxa"/>
          </w:tcPr>
          <w:p w14:paraId="2DAF5A1B" w14:textId="230CA986" w:rsidR="7A0FED79" w:rsidRDefault="11927959"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p w14:paraId="35CECB00" w14:textId="0647E9E5" w:rsidR="7A0FED79" w:rsidRDefault="7A0FED79" w:rsidP="7A0FED79">
            <w:pPr>
              <w:pStyle w:val="nrpsTableheader"/>
              <w:rPr>
                <w:rFonts w:asciiTheme="minorHAnsi" w:hAnsiTheme="minorHAnsi" w:cstheme="minorBidi"/>
                <w:b w:val="0"/>
                <w:color w:val="auto"/>
                <w:sz w:val="22"/>
                <w:szCs w:val="22"/>
              </w:rPr>
            </w:pPr>
          </w:p>
        </w:tc>
        <w:tc>
          <w:tcPr>
            <w:tcW w:w="1898" w:type="dxa"/>
          </w:tcPr>
          <w:p w14:paraId="4ACFF306" w14:textId="735A2419" w:rsidR="7A0FED79" w:rsidRDefault="7A0FED79" w:rsidP="7A0FED79">
            <w:pPr>
              <w:pStyle w:val="nrpsTableheader"/>
              <w:rPr>
                <w:rFonts w:asciiTheme="minorHAnsi" w:hAnsiTheme="minorHAnsi" w:cstheme="minorBidi"/>
                <w:b w:val="0"/>
                <w:color w:val="auto"/>
                <w:sz w:val="22"/>
                <w:szCs w:val="22"/>
              </w:rPr>
            </w:pPr>
          </w:p>
        </w:tc>
        <w:tc>
          <w:tcPr>
            <w:tcW w:w="1692" w:type="dxa"/>
          </w:tcPr>
          <w:p w14:paraId="57DA65D6"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73E3D46" w14:textId="7D50F870" w:rsidR="7A0FED79" w:rsidRDefault="7A0FED79" w:rsidP="7A0FED79">
            <w:pPr>
              <w:pStyle w:val="nrpsTableheader"/>
              <w:rPr>
                <w:rFonts w:asciiTheme="minorHAnsi" w:hAnsiTheme="minorHAnsi" w:cstheme="minorBidi"/>
                <w:b w:val="0"/>
                <w:color w:val="auto"/>
                <w:sz w:val="22"/>
                <w:szCs w:val="22"/>
              </w:rPr>
            </w:pPr>
          </w:p>
        </w:tc>
        <w:tc>
          <w:tcPr>
            <w:tcW w:w="1695" w:type="dxa"/>
          </w:tcPr>
          <w:p w14:paraId="30FC78D2" w14:textId="77777777" w:rsidR="7A0FED79" w:rsidRDefault="7A0FED79" w:rsidP="7A0FED79">
            <w:pPr>
              <w:pStyle w:val="nrpsTableheader"/>
              <w:rPr>
                <w:rFonts w:asciiTheme="minorHAnsi" w:hAnsiTheme="minorHAnsi" w:cstheme="minorBidi"/>
                <w:b w:val="0"/>
                <w:color w:val="auto"/>
                <w:sz w:val="22"/>
                <w:szCs w:val="22"/>
              </w:rPr>
            </w:pPr>
          </w:p>
        </w:tc>
      </w:tr>
      <w:tr w:rsidR="7A0FED79" w14:paraId="77864562" w14:textId="77777777" w:rsidTr="57F62946">
        <w:trPr>
          <w:trHeight w:val="310"/>
        </w:trPr>
        <w:tc>
          <w:tcPr>
            <w:tcW w:w="3840" w:type="dxa"/>
          </w:tcPr>
          <w:p w14:paraId="4A5914DD" w14:textId="674D58F9" w:rsidR="7A0FED79" w:rsidRDefault="11998215" w:rsidP="7A0FED79">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LocationNumber</w:t>
            </w:r>
            <w:proofErr w:type="spellEnd"/>
          </w:p>
        </w:tc>
        <w:tc>
          <w:tcPr>
            <w:tcW w:w="2445" w:type="dxa"/>
          </w:tcPr>
          <w:p w14:paraId="7A021774" w14:textId="0D190B12" w:rsidR="7A0FED79" w:rsidRDefault="499F7805"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Location number</w:t>
            </w:r>
          </w:p>
        </w:tc>
        <w:tc>
          <w:tcPr>
            <w:tcW w:w="1125" w:type="dxa"/>
          </w:tcPr>
          <w:p w14:paraId="45EAD3A2" w14:textId="054210B8" w:rsidR="7A0FED79" w:rsidRDefault="1A324396"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898" w:type="dxa"/>
          </w:tcPr>
          <w:p w14:paraId="1D341A05" w14:textId="1853B3C6" w:rsidR="7A0FED79" w:rsidRDefault="7A0FED79" w:rsidP="7A0FED79">
            <w:pPr>
              <w:pStyle w:val="nrpsTableheader"/>
              <w:rPr>
                <w:rFonts w:asciiTheme="minorHAnsi" w:hAnsiTheme="minorHAnsi" w:cstheme="minorBidi"/>
                <w:b w:val="0"/>
                <w:color w:val="auto"/>
                <w:sz w:val="22"/>
                <w:szCs w:val="22"/>
              </w:rPr>
            </w:pPr>
          </w:p>
        </w:tc>
        <w:tc>
          <w:tcPr>
            <w:tcW w:w="1692" w:type="dxa"/>
          </w:tcPr>
          <w:p w14:paraId="7DEA2C6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1D528DA"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16473B64" w14:textId="77777777" w:rsidR="7A0FED79" w:rsidRDefault="7A0FED79" w:rsidP="7A0FED79">
            <w:pPr>
              <w:pStyle w:val="nrpsTableheader"/>
              <w:rPr>
                <w:rFonts w:asciiTheme="minorHAnsi" w:hAnsiTheme="minorHAnsi" w:cstheme="minorBidi"/>
                <w:b w:val="0"/>
                <w:color w:val="auto"/>
                <w:sz w:val="22"/>
                <w:szCs w:val="22"/>
              </w:rPr>
            </w:pPr>
          </w:p>
        </w:tc>
      </w:tr>
      <w:tr w:rsidR="7A0FED79" w14:paraId="09A5BDBF" w14:textId="77777777" w:rsidTr="57F62946">
        <w:trPr>
          <w:trHeight w:val="317"/>
        </w:trPr>
        <w:tc>
          <w:tcPr>
            <w:tcW w:w="3840" w:type="dxa"/>
          </w:tcPr>
          <w:p w14:paraId="2D46CA05" w14:textId="46B0E3E5" w:rsidR="7A0FED79" w:rsidRDefault="11998215" w:rsidP="7A0FED79">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LocationType</w:t>
            </w:r>
            <w:proofErr w:type="spellEnd"/>
          </w:p>
        </w:tc>
        <w:tc>
          <w:tcPr>
            <w:tcW w:w="2445" w:type="dxa"/>
          </w:tcPr>
          <w:p w14:paraId="739A0EF9" w14:textId="6267CCBD" w:rsidR="7A0FED79" w:rsidRDefault="7D26B639"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Location type</w:t>
            </w:r>
          </w:p>
        </w:tc>
        <w:tc>
          <w:tcPr>
            <w:tcW w:w="1125" w:type="dxa"/>
          </w:tcPr>
          <w:p w14:paraId="608FB20F" w14:textId="230CA986" w:rsidR="7A0FED79" w:rsidRDefault="07BEC5C9"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p w14:paraId="17C90BC7" w14:textId="12DAE9E2" w:rsidR="7A0FED79" w:rsidRDefault="7A0FED79" w:rsidP="7A0FED79">
            <w:pPr>
              <w:pStyle w:val="nrpsTableheader"/>
              <w:rPr>
                <w:rFonts w:asciiTheme="minorHAnsi" w:hAnsiTheme="minorHAnsi" w:cstheme="minorBidi"/>
                <w:b w:val="0"/>
                <w:color w:val="auto"/>
                <w:sz w:val="22"/>
                <w:szCs w:val="22"/>
              </w:rPr>
            </w:pPr>
          </w:p>
        </w:tc>
        <w:tc>
          <w:tcPr>
            <w:tcW w:w="1898" w:type="dxa"/>
          </w:tcPr>
          <w:p w14:paraId="104C367F" w14:textId="73AE642A" w:rsidR="7A0FED79" w:rsidRDefault="7A0FED79" w:rsidP="7A0FED79">
            <w:pPr>
              <w:pStyle w:val="nrpsTableheader"/>
              <w:rPr>
                <w:rFonts w:asciiTheme="minorHAnsi" w:hAnsiTheme="minorHAnsi" w:cstheme="minorBidi"/>
                <w:b w:val="0"/>
                <w:color w:val="auto"/>
                <w:sz w:val="22"/>
                <w:szCs w:val="22"/>
              </w:rPr>
            </w:pPr>
          </w:p>
        </w:tc>
        <w:tc>
          <w:tcPr>
            <w:tcW w:w="1692" w:type="dxa"/>
          </w:tcPr>
          <w:p w14:paraId="3A6BC85D"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2AD75C4" w14:textId="1442DA20" w:rsidR="7A0FED79" w:rsidRDefault="7A0FED79" w:rsidP="7A0FED79">
            <w:pPr>
              <w:pStyle w:val="nrpsTableheader"/>
              <w:rPr>
                <w:rFonts w:asciiTheme="minorHAnsi" w:hAnsiTheme="minorHAnsi" w:cstheme="minorBidi"/>
                <w:b w:val="0"/>
                <w:color w:val="auto"/>
                <w:sz w:val="22"/>
                <w:szCs w:val="22"/>
              </w:rPr>
            </w:pPr>
          </w:p>
        </w:tc>
        <w:tc>
          <w:tcPr>
            <w:tcW w:w="1695" w:type="dxa"/>
          </w:tcPr>
          <w:p w14:paraId="0BE10273" w14:textId="77777777" w:rsidR="7A0FED79" w:rsidRDefault="7A0FED79" w:rsidP="7A0FED79">
            <w:pPr>
              <w:pStyle w:val="nrpsTableheader"/>
              <w:rPr>
                <w:rFonts w:asciiTheme="minorHAnsi" w:hAnsiTheme="minorHAnsi" w:cstheme="minorBidi"/>
                <w:b w:val="0"/>
                <w:color w:val="auto"/>
                <w:sz w:val="22"/>
                <w:szCs w:val="22"/>
              </w:rPr>
            </w:pPr>
          </w:p>
        </w:tc>
      </w:tr>
      <w:tr w:rsidR="7A0FED79" w14:paraId="2A2001FD" w14:textId="77777777" w:rsidTr="57F62946">
        <w:trPr>
          <w:trHeight w:val="317"/>
        </w:trPr>
        <w:tc>
          <w:tcPr>
            <w:tcW w:w="3840" w:type="dxa"/>
          </w:tcPr>
          <w:p w14:paraId="50EB3C15" w14:textId="48B8C2D7" w:rsidR="7A0FED79" w:rsidRDefault="11998215" w:rsidP="7A0FED79">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LocationDescription</w:t>
            </w:r>
            <w:proofErr w:type="spellEnd"/>
          </w:p>
        </w:tc>
        <w:tc>
          <w:tcPr>
            <w:tcW w:w="2445" w:type="dxa"/>
          </w:tcPr>
          <w:p w14:paraId="7F29EC5D" w14:textId="478E6993" w:rsidR="7A0FED79" w:rsidRDefault="2DB16376" w:rsidP="7A0FED79">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Desscription</w:t>
            </w:r>
            <w:proofErr w:type="spellEnd"/>
            <w:r w:rsidRPr="57F62946">
              <w:rPr>
                <w:rFonts w:asciiTheme="minorHAnsi" w:hAnsiTheme="minorHAnsi" w:cstheme="minorBidi"/>
                <w:b w:val="0"/>
                <w:color w:val="auto"/>
                <w:sz w:val="22"/>
                <w:szCs w:val="22"/>
              </w:rPr>
              <w:t xml:space="preserve"> of location</w:t>
            </w:r>
          </w:p>
        </w:tc>
        <w:tc>
          <w:tcPr>
            <w:tcW w:w="1125" w:type="dxa"/>
          </w:tcPr>
          <w:p w14:paraId="4BE40320" w14:textId="4BEBFD1C" w:rsidR="7A0FED79" w:rsidRDefault="4C3CA52D"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898" w:type="dxa"/>
          </w:tcPr>
          <w:p w14:paraId="2D367834"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2677246C"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D9CCDCA"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D1A742A" w14:textId="77777777" w:rsidR="7A0FED79" w:rsidRDefault="7A0FED79" w:rsidP="7A0FED79">
            <w:pPr>
              <w:pStyle w:val="nrpsTableheader"/>
              <w:rPr>
                <w:rFonts w:asciiTheme="minorHAnsi" w:hAnsiTheme="minorHAnsi" w:cstheme="minorBidi"/>
                <w:b w:val="0"/>
                <w:color w:val="auto"/>
                <w:sz w:val="22"/>
                <w:szCs w:val="22"/>
              </w:rPr>
            </w:pPr>
          </w:p>
        </w:tc>
      </w:tr>
      <w:tr w:rsidR="7A0FED79" w14:paraId="0ACF0F75" w14:textId="77777777" w:rsidTr="57F62946">
        <w:trPr>
          <w:trHeight w:val="317"/>
        </w:trPr>
        <w:tc>
          <w:tcPr>
            <w:tcW w:w="3840" w:type="dxa"/>
          </w:tcPr>
          <w:p w14:paraId="7BF3F7AE" w14:textId="56A468FF" w:rsidR="7A0FED79" w:rsidRDefault="11998215" w:rsidP="7A0FED79">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StreamName</w:t>
            </w:r>
            <w:proofErr w:type="spellEnd"/>
          </w:p>
        </w:tc>
        <w:tc>
          <w:tcPr>
            <w:tcW w:w="2445" w:type="dxa"/>
          </w:tcPr>
          <w:p w14:paraId="704EBD07" w14:textId="3FD9A485" w:rsidR="7A0FED79" w:rsidRDefault="26897756"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Name of river, small stream, or spring</w:t>
            </w:r>
          </w:p>
        </w:tc>
        <w:tc>
          <w:tcPr>
            <w:tcW w:w="1125" w:type="dxa"/>
          </w:tcPr>
          <w:p w14:paraId="30718162" w14:textId="230CA986" w:rsidR="7A0FED79" w:rsidRDefault="23552E14"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p w14:paraId="56310587" w14:textId="62174EB0" w:rsidR="7A0FED79" w:rsidRDefault="7A0FED79" w:rsidP="7A0FED79">
            <w:pPr>
              <w:pStyle w:val="nrpsTableheader"/>
              <w:rPr>
                <w:rFonts w:asciiTheme="minorHAnsi" w:hAnsiTheme="minorHAnsi" w:cstheme="minorBidi"/>
                <w:b w:val="0"/>
                <w:color w:val="auto"/>
                <w:sz w:val="22"/>
                <w:szCs w:val="22"/>
              </w:rPr>
            </w:pPr>
          </w:p>
        </w:tc>
        <w:tc>
          <w:tcPr>
            <w:tcW w:w="1898" w:type="dxa"/>
          </w:tcPr>
          <w:p w14:paraId="792DFC78"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0D3DB3CD"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CA13243"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64735C2" w14:textId="77777777" w:rsidR="7A0FED79" w:rsidRDefault="7A0FED79" w:rsidP="7A0FED79">
            <w:pPr>
              <w:pStyle w:val="nrpsTableheader"/>
              <w:rPr>
                <w:rFonts w:asciiTheme="minorHAnsi" w:hAnsiTheme="minorHAnsi" w:cstheme="minorBidi"/>
                <w:b w:val="0"/>
                <w:color w:val="auto"/>
                <w:sz w:val="22"/>
                <w:szCs w:val="22"/>
              </w:rPr>
            </w:pPr>
          </w:p>
        </w:tc>
      </w:tr>
      <w:tr w:rsidR="7A0FED79" w14:paraId="4732647D" w14:textId="77777777" w:rsidTr="57F62946">
        <w:trPr>
          <w:trHeight w:val="317"/>
        </w:trPr>
        <w:tc>
          <w:tcPr>
            <w:tcW w:w="3840" w:type="dxa"/>
          </w:tcPr>
          <w:p w14:paraId="701A753D" w14:textId="25E7ECB6" w:rsidR="7A0FED79" w:rsidRDefault="11998215" w:rsidP="7A0FED79">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TributaryN</w:t>
            </w:r>
            <w:r w:rsidR="31B9CF28" w:rsidRPr="57F62946">
              <w:rPr>
                <w:rFonts w:asciiTheme="minorHAnsi" w:hAnsiTheme="minorHAnsi" w:cstheme="minorBidi"/>
                <w:b w:val="0"/>
                <w:color w:val="auto"/>
                <w:sz w:val="22"/>
                <w:szCs w:val="22"/>
              </w:rPr>
              <w:t>ame</w:t>
            </w:r>
            <w:proofErr w:type="spellEnd"/>
          </w:p>
        </w:tc>
        <w:tc>
          <w:tcPr>
            <w:tcW w:w="2445" w:type="dxa"/>
          </w:tcPr>
          <w:p w14:paraId="70035CD4" w14:textId="23581122" w:rsidR="7A0FED79" w:rsidRDefault="1798C177"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Tributary name</w:t>
            </w:r>
          </w:p>
        </w:tc>
        <w:tc>
          <w:tcPr>
            <w:tcW w:w="1125" w:type="dxa"/>
          </w:tcPr>
          <w:p w14:paraId="2E1829D1" w14:textId="4C1927E5" w:rsidR="7A0FED79" w:rsidRDefault="4C3F9B39"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898" w:type="dxa"/>
          </w:tcPr>
          <w:p w14:paraId="6BD34DC7"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4FB846C1"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315EBF6"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9A535A1" w14:textId="77777777" w:rsidR="7A0FED79" w:rsidRDefault="7A0FED79" w:rsidP="7A0FED79">
            <w:pPr>
              <w:pStyle w:val="nrpsTableheader"/>
              <w:rPr>
                <w:rFonts w:asciiTheme="minorHAnsi" w:hAnsiTheme="minorHAnsi" w:cstheme="minorBidi"/>
                <w:b w:val="0"/>
                <w:color w:val="auto"/>
                <w:sz w:val="22"/>
                <w:szCs w:val="22"/>
              </w:rPr>
            </w:pPr>
          </w:p>
        </w:tc>
      </w:tr>
      <w:tr w:rsidR="7A0FED79" w14:paraId="69DA0AF6" w14:textId="77777777" w:rsidTr="57F62946">
        <w:trPr>
          <w:trHeight w:val="317"/>
        </w:trPr>
        <w:tc>
          <w:tcPr>
            <w:tcW w:w="3840" w:type="dxa"/>
          </w:tcPr>
          <w:p w14:paraId="04290851" w14:textId="3BAF7067" w:rsidR="7A0FED79" w:rsidRDefault="11998215"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County</w:t>
            </w:r>
          </w:p>
        </w:tc>
        <w:tc>
          <w:tcPr>
            <w:tcW w:w="2445" w:type="dxa"/>
          </w:tcPr>
          <w:p w14:paraId="2D78AC0B" w14:textId="3B95798F" w:rsidR="7A0FED79" w:rsidRDefault="6F28B9DC"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County</w:t>
            </w:r>
          </w:p>
        </w:tc>
        <w:tc>
          <w:tcPr>
            <w:tcW w:w="1125" w:type="dxa"/>
          </w:tcPr>
          <w:p w14:paraId="5DC8AFAB" w14:textId="70822AEF" w:rsidR="7A0FED79" w:rsidRDefault="101D5A86"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898" w:type="dxa"/>
          </w:tcPr>
          <w:p w14:paraId="03FBB92A"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71B30F5B"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DF05712"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727DF62" w14:textId="77777777" w:rsidR="7A0FED79" w:rsidRDefault="7A0FED79" w:rsidP="7A0FED79">
            <w:pPr>
              <w:pStyle w:val="nrpsTableheader"/>
              <w:rPr>
                <w:rFonts w:asciiTheme="minorHAnsi" w:hAnsiTheme="minorHAnsi" w:cstheme="minorBidi"/>
                <w:b w:val="0"/>
                <w:color w:val="auto"/>
                <w:sz w:val="22"/>
                <w:szCs w:val="22"/>
              </w:rPr>
            </w:pPr>
          </w:p>
        </w:tc>
      </w:tr>
      <w:tr w:rsidR="57F62946" w14:paraId="7E49FF4C" w14:textId="77777777" w:rsidTr="57F62946">
        <w:trPr>
          <w:trHeight w:val="317"/>
        </w:trPr>
        <w:tc>
          <w:tcPr>
            <w:tcW w:w="3840" w:type="dxa"/>
          </w:tcPr>
          <w:p w14:paraId="32CC0281" w14:textId="3852E5DE" w:rsidR="11998215" w:rsidRDefault="11998215"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StretchNumber</w:t>
            </w:r>
            <w:proofErr w:type="spellEnd"/>
          </w:p>
        </w:tc>
        <w:tc>
          <w:tcPr>
            <w:tcW w:w="2445" w:type="dxa"/>
          </w:tcPr>
          <w:p w14:paraId="30671D27" w14:textId="53F831D0" w:rsidR="70C5B920" w:rsidRDefault="70C5B920"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GRTS analysis stretch id</w:t>
            </w:r>
          </w:p>
        </w:tc>
        <w:tc>
          <w:tcPr>
            <w:tcW w:w="1125" w:type="dxa"/>
          </w:tcPr>
          <w:p w14:paraId="7619C99A" w14:textId="1C4645DD" w:rsidR="1A72D7A6" w:rsidRDefault="1A72D7A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1898" w:type="dxa"/>
          </w:tcPr>
          <w:p w14:paraId="48340355" w14:textId="5501E649" w:rsidR="57F62946" w:rsidRDefault="57F62946" w:rsidP="57F62946">
            <w:pPr>
              <w:pStyle w:val="nrpsTableheader"/>
              <w:rPr>
                <w:rFonts w:asciiTheme="minorHAnsi" w:hAnsiTheme="minorHAnsi" w:cstheme="minorBidi"/>
                <w:b w:val="0"/>
                <w:color w:val="auto"/>
                <w:sz w:val="22"/>
                <w:szCs w:val="22"/>
              </w:rPr>
            </w:pPr>
          </w:p>
        </w:tc>
        <w:tc>
          <w:tcPr>
            <w:tcW w:w="1692" w:type="dxa"/>
          </w:tcPr>
          <w:p w14:paraId="084255DB" w14:textId="29904D24" w:rsidR="57F62946" w:rsidRDefault="57F62946" w:rsidP="57F62946">
            <w:pPr>
              <w:pStyle w:val="nrpsTableheader"/>
              <w:rPr>
                <w:rFonts w:asciiTheme="minorHAnsi" w:hAnsiTheme="minorHAnsi" w:cstheme="minorBidi"/>
                <w:b w:val="0"/>
                <w:color w:val="auto"/>
                <w:sz w:val="22"/>
                <w:szCs w:val="22"/>
              </w:rPr>
            </w:pPr>
          </w:p>
        </w:tc>
        <w:tc>
          <w:tcPr>
            <w:tcW w:w="1695" w:type="dxa"/>
          </w:tcPr>
          <w:p w14:paraId="100414DC" w14:textId="0BEEDCA0" w:rsidR="57F62946" w:rsidRDefault="57F62946" w:rsidP="57F62946">
            <w:pPr>
              <w:pStyle w:val="nrpsTableheader"/>
              <w:rPr>
                <w:rFonts w:asciiTheme="minorHAnsi" w:hAnsiTheme="minorHAnsi" w:cstheme="minorBidi"/>
                <w:b w:val="0"/>
                <w:color w:val="auto"/>
                <w:sz w:val="22"/>
                <w:szCs w:val="22"/>
              </w:rPr>
            </w:pPr>
          </w:p>
        </w:tc>
        <w:tc>
          <w:tcPr>
            <w:tcW w:w="1695" w:type="dxa"/>
          </w:tcPr>
          <w:p w14:paraId="096AD7AD" w14:textId="3E62E6C8" w:rsidR="57F62946" w:rsidRDefault="57F62946" w:rsidP="57F62946">
            <w:pPr>
              <w:pStyle w:val="nrpsTableheader"/>
              <w:rPr>
                <w:rFonts w:asciiTheme="minorHAnsi" w:hAnsiTheme="minorHAnsi" w:cstheme="minorBidi"/>
                <w:b w:val="0"/>
                <w:color w:val="auto"/>
                <w:sz w:val="22"/>
                <w:szCs w:val="22"/>
              </w:rPr>
            </w:pPr>
          </w:p>
        </w:tc>
      </w:tr>
      <w:tr w:rsidR="57F62946" w14:paraId="2525FFA5" w14:textId="77777777" w:rsidTr="57F62946">
        <w:trPr>
          <w:trHeight w:val="317"/>
        </w:trPr>
        <w:tc>
          <w:tcPr>
            <w:tcW w:w="3840" w:type="dxa"/>
          </w:tcPr>
          <w:p w14:paraId="2563C906" w14:textId="5FBFD6FC" w:rsidR="11998215" w:rsidRDefault="11998215"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ReachID</w:t>
            </w:r>
            <w:proofErr w:type="spellEnd"/>
          </w:p>
        </w:tc>
        <w:tc>
          <w:tcPr>
            <w:tcW w:w="2445" w:type="dxa"/>
          </w:tcPr>
          <w:p w14:paraId="2D11F7C7" w14:textId="57F5E069" w:rsidR="423231CF" w:rsidRDefault="423231CF"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ReachID</w:t>
            </w:r>
            <w:proofErr w:type="spellEnd"/>
            <w:r w:rsidRPr="57F62946">
              <w:rPr>
                <w:rFonts w:asciiTheme="minorHAnsi" w:hAnsiTheme="minorHAnsi" w:cstheme="minorBidi"/>
                <w:b w:val="0"/>
                <w:color w:val="auto"/>
                <w:sz w:val="22"/>
                <w:szCs w:val="22"/>
              </w:rPr>
              <w:t xml:space="preserve"> unique foreign key</w:t>
            </w:r>
          </w:p>
        </w:tc>
        <w:tc>
          <w:tcPr>
            <w:tcW w:w="1125" w:type="dxa"/>
          </w:tcPr>
          <w:p w14:paraId="7D9876F5" w14:textId="230CA986" w:rsidR="104669ED" w:rsidRDefault="104669ED"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p w14:paraId="43987231" w14:textId="7CF2A69E" w:rsidR="57F62946" w:rsidRDefault="57F62946" w:rsidP="57F62946">
            <w:pPr>
              <w:pStyle w:val="nrpsTableheader"/>
              <w:rPr>
                <w:rFonts w:asciiTheme="minorHAnsi" w:hAnsiTheme="minorHAnsi" w:cstheme="minorBidi"/>
                <w:b w:val="0"/>
                <w:color w:val="auto"/>
                <w:sz w:val="22"/>
                <w:szCs w:val="22"/>
              </w:rPr>
            </w:pPr>
          </w:p>
        </w:tc>
        <w:tc>
          <w:tcPr>
            <w:tcW w:w="1898" w:type="dxa"/>
          </w:tcPr>
          <w:p w14:paraId="6FF37A4B" w14:textId="7433D40F" w:rsidR="57F62946" w:rsidRDefault="57F62946" w:rsidP="57F62946">
            <w:pPr>
              <w:pStyle w:val="nrpsTableheader"/>
              <w:rPr>
                <w:rFonts w:asciiTheme="minorHAnsi" w:hAnsiTheme="minorHAnsi" w:cstheme="minorBidi"/>
                <w:b w:val="0"/>
                <w:color w:val="auto"/>
                <w:sz w:val="22"/>
                <w:szCs w:val="22"/>
              </w:rPr>
            </w:pPr>
          </w:p>
        </w:tc>
        <w:tc>
          <w:tcPr>
            <w:tcW w:w="1692" w:type="dxa"/>
          </w:tcPr>
          <w:p w14:paraId="65356D70" w14:textId="049ED092" w:rsidR="57F62946" w:rsidRDefault="57F62946" w:rsidP="57F62946">
            <w:pPr>
              <w:pStyle w:val="nrpsTableheader"/>
              <w:rPr>
                <w:rFonts w:asciiTheme="minorHAnsi" w:hAnsiTheme="minorHAnsi" w:cstheme="minorBidi"/>
                <w:b w:val="0"/>
                <w:color w:val="auto"/>
                <w:sz w:val="22"/>
                <w:szCs w:val="22"/>
              </w:rPr>
            </w:pPr>
          </w:p>
        </w:tc>
        <w:tc>
          <w:tcPr>
            <w:tcW w:w="1695" w:type="dxa"/>
          </w:tcPr>
          <w:p w14:paraId="6ACDDF58" w14:textId="00BA5E51" w:rsidR="57F62946" w:rsidRDefault="57F62946" w:rsidP="57F62946">
            <w:pPr>
              <w:pStyle w:val="nrpsTableheader"/>
              <w:rPr>
                <w:rFonts w:asciiTheme="minorHAnsi" w:hAnsiTheme="minorHAnsi" w:cstheme="minorBidi"/>
                <w:b w:val="0"/>
                <w:color w:val="auto"/>
                <w:sz w:val="22"/>
                <w:szCs w:val="22"/>
              </w:rPr>
            </w:pPr>
          </w:p>
        </w:tc>
        <w:tc>
          <w:tcPr>
            <w:tcW w:w="1695" w:type="dxa"/>
          </w:tcPr>
          <w:p w14:paraId="1F113420" w14:textId="7024FFFE" w:rsidR="57F62946" w:rsidRDefault="57F62946" w:rsidP="57F62946">
            <w:pPr>
              <w:pStyle w:val="nrpsTableheader"/>
              <w:rPr>
                <w:rFonts w:asciiTheme="minorHAnsi" w:hAnsiTheme="minorHAnsi" w:cstheme="minorBidi"/>
                <w:b w:val="0"/>
                <w:color w:val="auto"/>
                <w:sz w:val="22"/>
                <w:szCs w:val="22"/>
              </w:rPr>
            </w:pPr>
          </w:p>
        </w:tc>
      </w:tr>
      <w:tr w:rsidR="57F62946" w14:paraId="37975CFA" w14:textId="77777777" w:rsidTr="57F62946">
        <w:trPr>
          <w:trHeight w:val="317"/>
        </w:trPr>
        <w:tc>
          <w:tcPr>
            <w:tcW w:w="3840" w:type="dxa"/>
          </w:tcPr>
          <w:p w14:paraId="547295F3" w14:textId="5A85DD80" w:rsidR="11998215" w:rsidRDefault="11998215"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ReachLength_m</w:t>
            </w:r>
            <w:proofErr w:type="spellEnd"/>
          </w:p>
        </w:tc>
        <w:tc>
          <w:tcPr>
            <w:tcW w:w="2445" w:type="dxa"/>
          </w:tcPr>
          <w:p w14:paraId="01DB40B8" w14:textId="65886857" w:rsidR="3E890166" w:rsidRDefault="3E89016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Total length of the sample reach in meters (range: 150-1000 meters)</w:t>
            </w:r>
          </w:p>
        </w:tc>
        <w:tc>
          <w:tcPr>
            <w:tcW w:w="1125" w:type="dxa"/>
          </w:tcPr>
          <w:p w14:paraId="22610C21" w14:textId="224668C2" w:rsidR="2CE1D4A0" w:rsidRDefault="2CE1D4A0"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1898" w:type="dxa"/>
          </w:tcPr>
          <w:p w14:paraId="3ABFA488" w14:textId="694E1A6B" w:rsidR="2F89D123" w:rsidRDefault="2F89D123"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m</w:t>
            </w:r>
          </w:p>
        </w:tc>
        <w:tc>
          <w:tcPr>
            <w:tcW w:w="1692" w:type="dxa"/>
          </w:tcPr>
          <w:p w14:paraId="78883BCE" w14:textId="7903B0BA" w:rsidR="57F62946" w:rsidRDefault="57F62946" w:rsidP="57F62946">
            <w:pPr>
              <w:pStyle w:val="nrpsTableheader"/>
              <w:rPr>
                <w:rFonts w:asciiTheme="minorHAnsi" w:hAnsiTheme="minorHAnsi" w:cstheme="minorBidi"/>
                <w:b w:val="0"/>
                <w:color w:val="auto"/>
                <w:sz w:val="22"/>
                <w:szCs w:val="22"/>
              </w:rPr>
            </w:pPr>
          </w:p>
        </w:tc>
        <w:tc>
          <w:tcPr>
            <w:tcW w:w="1695" w:type="dxa"/>
          </w:tcPr>
          <w:p w14:paraId="3E774CED" w14:textId="67CF9CD0" w:rsidR="57F62946" w:rsidRDefault="57F62946" w:rsidP="57F62946">
            <w:pPr>
              <w:pStyle w:val="nrpsTableheader"/>
              <w:rPr>
                <w:rFonts w:asciiTheme="minorHAnsi" w:hAnsiTheme="minorHAnsi" w:cstheme="minorBidi"/>
                <w:b w:val="0"/>
                <w:color w:val="auto"/>
                <w:sz w:val="22"/>
                <w:szCs w:val="22"/>
              </w:rPr>
            </w:pPr>
          </w:p>
        </w:tc>
        <w:tc>
          <w:tcPr>
            <w:tcW w:w="1695" w:type="dxa"/>
          </w:tcPr>
          <w:p w14:paraId="76E7D425" w14:textId="1DE605D2" w:rsidR="57F62946" w:rsidRDefault="57F62946" w:rsidP="57F62946">
            <w:pPr>
              <w:pStyle w:val="nrpsTableheader"/>
              <w:rPr>
                <w:rFonts w:asciiTheme="minorHAnsi" w:hAnsiTheme="minorHAnsi" w:cstheme="minorBidi"/>
                <w:b w:val="0"/>
                <w:color w:val="auto"/>
                <w:sz w:val="22"/>
                <w:szCs w:val="22"/>
              </w:rPr>
            </w:pPr>
          </w:p>
        </w:tc>
      </w:tr>
      <w:tr w:rsidR="57F62946" w14:paraId="6A532C61" w14:textId="77777777" w:rsidTr="57F62946">
        <w:trPr>
          <w:trHeight w:val="317"/>
        </w:trPr>
        <w:tc>
          <w:tcPr>
            <w:tcW w:w="3840" w:type="dxa"/>
          </w:tcPr>
          <w:p w14:paraId="70C5A95F" w14:textId="6F86AD9F" w:rsidR="11998215" w:rsidRDefault="11998215"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StreamWatershedArea_sqkm</w:t>
            </w:r>
            <w:proofErr w:type="spellEnd"/>
          </w:p>
        </w:tc>
        <w:tc>
          <w:tcPr>
            <w:tcW w:w="2445" w:type="dxa"/>
          </w:tcPr>
          <w:p w14:paraId="0945D988" w14:textId="4BE630E1" w:rsidR="1AD17C88" w:rsidRDefault="1AD17C88"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Watershed area</w:t>
            </w:r>
          </w:p>
        </w:tc>
        <w:tc>
          <w:tcPr>
            <w:tcW w:w="1125" w:type="dxa"/>
          </w:tcPr>
          <w:p w14:paraId="6FFB5608" w14:textId="49DC59B1" w:rsidR="1B044C59" w:rsidRDefault="1B044C59"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1898" w:type="dxa"/>
          </w:tcPr>
          <w:p w14:paraId="57B57EBF" w14:textId="2BB44E97" w:rsidR="4E825CD3" w:rsidRDefault="4E825CD3"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Square km</w:t>
            </w:r>
          </w:p>
        </w:tc>
        <w:tc>
          <w:tcPr>
            <w:tcW w:w="1692" w:type="dxa"/>
          </w:tcPr>
          <w:p w14:paraId="788C19DD" w14:textId="54E63EE6" w:rsidR="57F62946" w:rsidRDefault="57F62946" w:rsidP="57F62946">
            <w:pPr>
              <w:pStyle w:val="nrpsTableheader"/>
              <w:rPr>
                <w:rFonts w:asciiTheme="minorHAnsi" w:hAnsiTheme="minorHAnsi" w:cstheme="minorBidi"/>
                <w:b w:val="0"/>
                <w:color w:val="auto"/>
                <w:sz w:val="22"/>
                <w:szCs w:val="22"/>
              </w:rPr>
            </w:pPr>
          </w:p>
        </w:tc>
        <w:tc>
          <w:tcPr>
            <w:tcW w:w="1695" w:type="dxa"/>
          </w:tcPr>
          <w:p w14:paraId="202E88B0" w14:textId="76A9D2EB" w:rsidR="57F62946" w:rsidRDefault="57F62946" w:rsidP="57F62946">
            <w:pPr>
              <w:pStyle w:val="nrpsTableheader"/>
              <w:rPr>
                <w:rFonts w:asciiTheme="minorHAnsi" w:hAnsiTheme="minorHAnsi" w:cstheme="minorBidi"/>
                <w:b w:val="0"/>
                <w:color w:val="auto"/>
                <w:sz w:val="22"/>
                <w:szCs w:val="22"/>
              </w:rPr>
            </w:pPr>
          </w:p>
        </w:tc>
        <w:tc>
          <w:tcPr>
            <w:tcW w:w="1695" w:type="dxa"/>
          </w:tcPr>
          <w:p w14:paraId="37AA9FA3" w14:textId="54D7DEE6" w:rsidR="57F62946" w:rsidRDefault="57F62946" w:rsidP="57F62946">
            <w:pPr>
              <w:pStyle w:val="nrpsTableheader"/>
              <w:rPr>
                <w:rFonts w:asciiTheme="minorHAnsi" w:hAnsiTheme="minorHAnsi" w:cstheme="minorBidi"/>
                <w:b w:val="0"/>
                <w:color w:val="auto"/>
                <w:sz w:val="22"/>
                <w:szCs w:val="22"/>
              </w:rPr>
            </w:pPr>
          </w:p>
        </w:tc>
      </w:tr>
    </w:tbl>
    <w:p w14:paraId="31787847" w14:textId="6F997A39" w:rsidR="0396136A" w:rsidRDefault="0396136A" w:rsidP="7A0FED79">
      <w:pPr>
        <w:pStyle w:val="nrpsNormal"/>
        <w:rPr>
          <w:rFonts w:asciiTheme="minorHAnsi" w:hAnsiTheme="minorHAnsi" w:cstheme="minorBidi"/>
        </w:rPr>
      </w:pPr>
      <w:r w:rsidRPr="7A0FED79">
        <w:rPr>
          <w:rFonts w:asciiTheme="minorHAnsi" w:hAnsiTheme="minorHAnsi" w:cstheme="minorBidi"/>
        </w:rPr>
        <w:t>(Copy this table to document more than one data table.)</w:t>
      </w:r>
    </w:p>
    <w:p w14:paraId="77612DFF" w14:textId="5183AA22" w:rsidR="0396136A" w:rsidRDefault="0396136A" w:rsidP="57F62946">
      <w:pPr>
        <w:spacing w:after="0" w:line="240" w:lineRule="auto"/>
        <w:rPr>
          <w:rFonts w:ascii="Arial" w:eastAsia="Times New Roman" w:hAnsi="Arial" w:cs="Times New Roman"/>
          <w:b/>
          <w:bCs/>
          <w:sz w:val="32"/>
          <w:szCs w:val="32"/>
        </w:rPr>
      </w:pPr>
      <w:r>
        <w:br w:type="page"/>
      </w:r>
    </w:p>
    <w:p w14:paraId="0CB8D7D5" w14:textId="58985E73" w:rsidR="0396136A" w:rsidRDefault="0396136A" w:rsidP="7A0FED79">
      <w:pPr>
        <w:pStyle w:val="nrpsHeading1"/>
        <w:rPr>
          <w:rFonts w:asciiTheme="minorHAnsi" w:hAnsiTheme="minorHAnsi" w:cstheme="minorBidi"/>
          <w:sz w:val="36"/>
          <w:szCs w:val="36"/>
        </w:rPr>
      </w:pPr>
      <w:r w:rsidRPr="7A0FED79">
        <w:rPr>
          <w:rFonts w:asciiTheme="minorHAnsi" w:hAnsiTheme="minorHAnsi" w:cstheme="minorBidi"/>
          <w:sz w:val="36"/>
          <w:szCs w:val="36"/>
        </w:rPr>
        <w:lastRenderedPageBreak/>
        <w:t>Data Table(s)</w:t>
      </w:r>
    </w:p>
    <w:p w14:paraId="7D6E14D0" w14:textId="10B5A66E" w:rsidR="0396136A" w:rsidRDefault="0396136A"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4C11AB57" w14:textId="25009053" w:rsidR="0396136A" w:rsidRDefault="4F66798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Column Name</w:t>
      </w:r>
      <w:r w:rsidRPr="57F62946">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2210F32F" w14:textId="77777777" w:rsidR="0396136A" w:rsidRDefault="4F66798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Description</w:t>
      </w:r>
      <w:r w:rsidRPr="57F62946">
        <w:rPr>
          <w:rFonts w:asciiTheme="minorHAnsi" w:hAnsiTheme="minorHAnsi" w:cstheme="minorBidi"/>
        </w:rPr>
        <w:t>: Please give a specific definition of the column name. This can be lengthy.</w:t>
      </w:r>
      <w:r w:rsidRPr="57F62946">
        <w:rPr>
          <w:rFonts w:asciiTheme="minorHAnsi" w:hAnsiTheme="minorHAnsi" w:cstheme="minorBidi"/>
          <w:b/>
          <w:bCs/>
        </w:rPr>
        <w:t xml:space="preserve"> </w:t>
      </w:r>
    </w:p>
    <w:p w14:paraId="6447C9C6" w14:textId="17042167" w:rsidR="0396136A" w:rsidRDefault="4F66798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Class:</w:t>
      </w:r>
      <w:r w:rsidRPr="57F62946">
        <w:rPr>
          <w:rFonts w:asciiTheme="minorHAnsi" w:hAnsiTheme="minorHAnsi" w:cstheme="minorBidi"/>
        </w:rPr>
        <w:t xml:space="preserve"> Column class. Valid options are </w:t>
      </w:r>
      <w:r w:rsidRPr="57F62946">
        <w:rPr>
          <w:rFonts w:asciiTheme="minorHAnsi" w:hAnsiTheme="minorHAnsi" w:cstheme="minorBidi"/>
          <w:b/>
          <w:bCs/>
        </w:rPr>
        <w:t>numeric</w:t>
      </w:r>
      <w:r w:rsidRPr="57F62946">
        <w:rPr>
          <w:rFonts w:asciiTheme="minorHAnsi" w:hAnsiTheme="minorHAnsi" w:cstheme="minorBidi"/>
        </w:rPr>
        <w:t xml:space="preserve">, </w:t>
      </w:r>
      <w:r w:rsidRPr="57F62946">
        <w:rPr>
          <w:rFonts w:asciiTheme="minorHAnsi" w:hAnsiTheme="minorHAnsi" w:cstheme="minorBidi"/>
          <w:b/>
          <w:bCs/>
        </w:rPr>
        <w:t>categorical</w:t>
      </w:r>
      <w:r w:rsidRPr="57F62946">
        <w:rPr>
          <w:rFonts w:asciiTheme="minorHAnsi" w:hAnsiTheme="minorHAnsi" w:cstheme="minorBidi"/>
        </w:rPr>
        <w:t xml:space="preserve">, </w:t>
      </w:r>
      <w:r w:rsidRPr="57F62946">
        <w:rPr>
          <w:rFonts w:asciiTheme="minorHAnsi" w:hAnsiTheme="minorHAnsi" w:cstheme="minorBidi"/>
          <w:b/>
          <w:bCs/>
        </w:rPr>
        <w:t>character</w:t>
      </w:r>
      <w:r w:rsidRPr="57F62946">
        <w:rPr>
          <w:rFonts w:asciiTheme="minorHAnsi" w:hAnsiTheme="minorHAnsi" w:cstheme="minorBidi"/>
        </w:rPr>
        <w:t xml:space="preserve">, and </w:t>
      </w:r>
      <w:r w:rsidRPr="57F62946">
        <w:rPr>
          <w:rFonts w:asciiTheme="minorHAnsi" w:hAnsiTheme="minorHAnsi" w:cstheme="minorBidi"/>
          <w:b/>
          <w:bCs/>
        </w:rPr>
        <w:t>date</w:t>
      </w:r>
      <w:r w:rsidRPr="57F62946">
        <w:rPr>
          <w:rFonts w:asciiTheme="minorHAnsi" w:hAnsiTheme="minorHAnsi" w:cstheme="minorBidi"/>
        </w:rPr>
        <w:t>.</w:t>
      </w:r>
    </w:p>
    <w:p w14:paraId="39A42038" w14:textId="1359AFC6" w:rsidR="0396136A" w:rsidRDefault="4F66798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Unit:</w:t>
      </w:r>
      <w:r w:rsidRPr="57F62946">
        <w:rPr>
          <w:rFonts w:asciiTheme="minorHAnsi" w:hAnsiTheme="minorHAnsi" w:cstheme="minorBidi"/>
        </w:rPr>
        <w:t xml:space="preserve"> Identify units for all numeric variables. Please avoid special characters and describe units in this pattern: e.g., </w:t>
      </w:r>
      <w:proofErr w:type="spellStart"/>
      <w:r w:rsidRPr="57F62946">
        <w:rPr>
          <w:rFonts w:asciiTheme="minorHAnsi" w:hAnsiTheme="minorHAnsi" w:cstheme="minorBidi"/>
        </w:rPr>
        <w:t>microSiemenPerCentimeter</w:t>
      </w:r>
      <w:proofErr w:type="spellEnd"/>
      <w:r w:rsidRPr="57F62946">
        <w:rPr>
          <w:rFonts w:asciiTheme="minorHAnsi" w:hAnsiTheme="minorHAnsi" w:cstheme="minorBidi"/>
        </w:rPr>
        <w:t xml:space="preserve">, </w:t>
      </w:r>
      <w:proofErr w:type="spellStart"/>
      <w:r w:rsidRPr="57F62946">
        <w:rPr>
          <w:rFonts w:asciiTheme="minorHAnsi" w:hAnsiTheme="minorHAnsi" w:cstheme="minorBidi"/>
        </w:rPr>
        <w:t>microgramPerLiter</w:t>
      </w:r>
      <w:proofErr w:type="spellEnd"/>
      <w:r w:rsidRPr="57F62946">
        <w:rPr>
          <w:rFonts w:asciiTheme="minorHAnsi" w:hAnsiTheme="minorHAnsi" w:cstheme="minorBidi"/>
        </w:rPr>
        <w:t xml:space="preserve">, </w:t>
      </w:r>
      <w:proofErr w:type="spellStart"/>
      <w:r w:rsidRPr="57F62946">
        <w:rPr>
          <w:rFonts w:asciiTheme="minorHAnsi" w:hAnsiTheme="minorHAnsi" w:cstheme="minorBidi"/>
        </w:rPr>
        <w:t>absorptionPerMolePerCentimeter</w:t>
      </w:r>
      <w:proofErr w:type="spellEnd"/>
    </w:p>
    <w:p w14:paraId="20EEE5FB" w14:textId="5720EE70" w:rsidR="0396136A" w:rsidRDefault="4F66798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Date Time Format</w:t>
      </w:r>
      <w:r w:rsidRPr="57F62946">
        <w:rPr>
          <w:rFonts w:asciiTheme="minorHAnsi" w:hAnsiTheme="minorHAnsi" w:cstheme="minorBidi"/>
        </w:rPr>
        <w:t>: Please tell us exactly how the date and time is formatted: e.g. mm/dd/</w:t>
      </w:r>
      <w:proofErr w:type="spellStart"/>
      <w:r w:rsidRPr="57F62946">
        <w:rPr>
          <w:rFonts w:asciiTheme="minorHAnsi" w:hAnsiTheme="minorHAnsi" w:cstheme="minorBidi"/>
        </w:rPr>
        <w:t>yyyy</w:t>
      </w:r>
      <w:proofErr w:type="spellEnd"/>
      <w:r w:rsidRPr="57F62946">
        <w:rPr>
          <w:rFonts w:asciiTheme="minorHAnsi" w:hAnsiTheme="minorHAnsi" w:cstheme="minorBidi"/>
        </w:rPr>
        <w:t xml:space="preserve"> </w:t>
      </w:r>
      <w:proofErr w:type="spellStart"/>
      <w:r w:rsidRPr="57F62946">
        <w:rPr>
          <w:rFonts w:asciiTheme="minorHAnsi" w:hAnsiTheme="minorHAnsi" w:cstheme="minorBidi"/>
        </w:rPr>
        <w:t>hh:mm:ss</w:t>
      </w:r>
      <w:proofErr w:type="spellEnd"/>
      <w:r w:rsidRPr="57F62946">
        <w:rPr>
          <w:rFonts w:asciiTheme="minorHAnsi" w:hAnsiTheme="minorHAnsi" w:cstheme="minorBidi"/>
        </w:rPr>
        <w:t xml:space="preserve"> plus the time zone and </w:t>
      </w:r>
      <w:proofErr w:type="gramStart"/>
      <w:r w:rsidRPr="57F62946">
        <w:rPr>
          <w:rFonts w:asciiTheme="minorHAnsi" w:hAnsiTheme="minorHAnsi" w:cstheme="minorBidi"/>
        </w:rPr>
        <w:t>whether or not</w:t>
      </w:r>
      <w:proofErr w:type="gramEnd"/>
      <w:r w:rsidRPr="57F62946">
        <w:rPr>
          <w:rFonts w:asciiTheme="minorHAnsi" w:hAnsiTheme="minorHAnsi" w:cstheme="minorBidi"/>
        </w:rPr>
        <w:t xml:space="preserve"> daylight savings was observed. ISO 8601 date format of YYYY-MM-DD or YYYY-MM-DD </w:t>
      </w:r>
      <w:proofErr w:type="spellStart"/>
      <w:r w:rsidRPr="57F62946">
        <w:rPr>
          <w:rFonts w:asciiTheme="minorHAnsi" w:hAnsiTheme="minorHAnsi" w:cstheme="minorBidi"/>
        </w:rPr>
        <w:t>hh:mm:ss</w:t>
      </w:r>
      <w:proofErr w:type="spellEnd"/>
      <w:r w:rsidRPr="57F62946">
        <w:rPr>
          <w:rFonts w:asciiTheme="minorHAnsi" w:hAnsiTheme="minorHAnsi" w:cstheme="minorBidi"/>
        </w:rPr>
        <w:t xml:space="preserve"> is preferred.</w:t>
      </w:r>
    </w:p>
    <w:p w14:paraId="42453D9B" w14:textId="61094EA3" w:rsidR="0396136A" w:rsidRDefault="4F66798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Missing Value Code</w:t>
      </w:r>
      <w:r w:rsidRPr="57F62946">
        <w:rPr>
          <w:rFonts w:asciiTheme="minorHAnsi" w:hAnsiTheme="minorHAnsi" w:cstheme="minorBidi"/>
        </w:rPr>
        <w:t>:</w:t>
      </w:r>
      <w:commentRangeStart w:id="10"/>
      <w:r w:rsidRPr="57F62946">
        <w:rPr>
          <w:rFonts w:asciiTheme="minorHAnsi" w:hAnsiTheme="minorHAnsi" w:cstheme="minorBidi"/>
        </w:rPr>
        <w:t xml:space="preserve"> If a code for ‘no data’ is used, please specify: e.g., -99999</w:t>
      </w:r>
      <w:commentRangeEnd w:id="10"/>
      <w:r w:rsidR="0396136A">
        <w:rPr>
          <w:rStyle w:val="CommentReference"/>
        </w:rPr>
        <w:commentReference w:id="10"/>
      </w:r>
    </w:p>
    <w:p w14:paraId="245853BD" w14:textId="3CD304BB" w:rsidR="0396136A" w:rsidRDefault="4F667982"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Missing Value Code Explanation</w:t>
      </w:r>
      <w:r w:rsidRPr="57F62946">
        <w:rPr>
          <w:rFonts w:asciiTheme="minorHAnsi" w:hAnsiTheme="minorHAnsi" w:cstheme="minorBidi"/>
        </w:rPr>
        <w:t>: Definition of missing value code.</w:t>
      </w:r>
    </w:p>
    <w:p w14:paraId="6E83A2DC" w14:textId="77777777" w:rsidR="7A0FED79" w:rsidRDefault="7A0FED79" w:rsidP="7A0FED79">
      <w:pPr>
        <w:pStyle w:val="nrpsNormal"/>
        <w:spacing w:after="0"/>
        <w:rPr>
          <w:rFonts w:asciiTheme="minorHAnsi" w:hAnsiTheme="minorHAnsi" w:cstheme="minorBidi"/>
        </w:rPr>
      </w:pPr>
    </w:p>
    <w:p w14:paraId="53D6BD4F" w14:textId="69A64D4B" w:rsidR="0396136A" w:rsidRDefault="0396136A" w:rsidP="57F62946">
      <w:pPr>
        <w:pStyle w:val="nrpsNormal"/>
        <w:rPr>
          <w:rFonts w:asciiTheme="minorHAnsi" w:hAnsiTheme="minorHAnsi" w:cstheme="minorBidi"/>
        </w:rPr>
      </w:pPr>
      <w:r w:rsidRPr="57F62946">
        <w:rPr>
          <w:rFonts w:asciiTheme="minorHAnsi" w:hAnsiTheme="minorHAnsi" w:cstheme="minorBidi"/>
          <w:b/>
          <w:bCs/>
        </w:rPr>
        <w:t>Table name:</w:t>
      </w:r>
      <w:r w:rsidRPr="57F62946">
        <w:rPr>
          <w:rFonts w:asciiTheme="minorHAnsi" w:hAnsiTheme="minorHAnsi" w:cstheme="minorBidi"/>
        </w:rPr>
        <w:t xml:space="preserve"> </w:t>
      </w:r>
      <w:r w:rsidR="650B734B" w:rsidRPr="57F62946">
        <w:rPr>
          <w:rFonts w:asciiTheme="minorHAnsi" w:hAnsiTheme="minorHAnsi" w:cstheme="minorBidi"/>
        </w:rPr>
        <w:t>ReachConditions.csv</w:t>
      </w:r>
    </w:p>
    <w:p w14:paraId="01CE5EEB" w14:textId="1E09F553" w:rsidR="0396136A" w:rsidRDefault="0396136A" w:rsidP="7A0FED79">
      <w:pPr>
        <w:pStyle w:val="nrpsNormal"/>
        <w:rPr>
          <w:rFonts w:asciiTheme="minorHAnsi" w:hAnsiTheme="minorHAnsi" w:cstheme="minorBidi"/>
        </w:rPr>
      </w:pPr>
      <w:r w:rsidRPr="57F62946">
        <w:rPr>
          <w:rFonts w:asciiTheme="minorHAnsi" w:hAnsiTheme="minorHAnsi" w:cstheme="minorBidi"/>
          <w:b/>
          <w:bCs/>
          <w:lang w:val="fr-FR"/>
        </w:rPr>
        <w:t>Table description:</w:t>
      </w:r>
      <w:r w:rsidRPr="57F62946">
        <w:rPr>
          <w:rFonts w:asciiTheme="minorHAnsi" w:hAnsiTheme="minorHAnsi" w:cstheme="minorBidi"/>
        </w:rPr>
        <w:t xml:space="preserve"> </w:t>
      </w:r>
      <w:r w:rsidR="6B7209AF" w:rsidRPr="57F62946">
        <w:rPr>
          <w:rFonts w:asciiTheme="minorHAnsi" w:hAnsiTheme="minorHAnsi" w:cstheme="minorBidi"/>
        </w:rPr>
        <w:t>Reach weather and site conditions</w:t>
      </w:r>
    </w:p>
    <w:tbl>
      <w:tblPr>
        <w:tblStyle w:val="NPS1"/>
        <w:tblW w:w="14390" w:type="dxa"/>
        <w:tblLook w:val="04A0" w:firstRow="1" w:lastRow="0" w:firstColumn="1" w:lastColumn="0" w:noHBand="0" w:noVBand="1"/>
      </w:tblPr>
      <w:tblGrid>
        <w:gridCol w:w="3075"/>
        <w:gridCol w:w="3135"/>
        <w:gridCol w:w="1350"/>
        <w:gridCol w:w="1748"/>
        <w:gridCol w:w="1692"/>
        <w:gridCol w:w="1695"/>
        <w:gridCol w:w="1695"/>
      </w:tblGrid>
      <w:tr w:rsidR="7A0FED79" w14:paraId="680A588F"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3075" w:type="dxa"/>
          </w:tcPr>
          <w:p w14:paraId="4114D1B2"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3135" w:type="dxa"/>
          </w:tcPr>
          <w:p w14:paraId="2FCE6CDA"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350" w:type="dxa"/>
          </w:tcPr>
          <w:p w14:paraId="6FA5DDB5"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1748" w:type="dxa"/>
          </w:tcPr>
          <w:p w14:paraId="21E70AE2"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7E357872"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1D542A7C"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580A77E7"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386BB107" w14:textId="77777777" w:rsidTr="11705DB1">
        <w:trPr>
          <w:trHeight w:val="303"/>
        </w:trPr>
        <w:tc>
          <w:tcPr>
            <w:tcW w:w="3075" w:type="dxa"/>
          </w:tcPr>
          <w:p w14:paraId="2E0137C2" w14:textId="36F485DD" w:rsidR="57F62946" w:rsidRDefault="57F62946"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ParkName</w:t>
            </w:r>
            <w:proofErr w:type="spellEnd"/>
          </w:p>
        </w:tc>
        <w:tc>
          <w:tcPr>
            <w:tcW w:w="3135" w:type="dxa"/>
          </w:tcPr>
          <w:p w14:paraId="30587EE7" w14:textId="4D5BA617"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 name</w:t>
            </w:r>
          </w:p>
        </w:tc>
        <w:tc>
          <w:tcPr>
            <w:tcW w:w="1350" w:type="dxa"/>
          </w:tcPr>
          <w:p w14:paraId="7A665647" w14:textId="14927D3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70790BE0" w14:textId="4F22945B" w:rsidR="57F62946" w:rsidRDefault="57F62946" w:rsidP="57F62946">
            <w:pPr>
              <w:pStyle w:val="nrpsTableheader"/>
              <w:rPr>
                <w:rFonts w:asciiTheme="minorHAnsi" w:hAnsiTheme="minorHAnsi" w:cstheme="minorBidi"/>
                <w:b w:val="0"/>
                <w:color w:val="auto"/>
                <w:sz w:val="22"/>
                <w:szCs w:val="22"/>
              </w:rPr>
            </w:pPr>
          </w:p>
        </w:tc>
        <w:tc>
          <w:tcPr>
            <w:tcW w:w="1692" w:type="dxa"/>
          </w:tcPr>
          <w:p w14:paraId="2648A3B6" w14:textId="77777777" w:rsidR="57F62946" w:rsidRDefault="57F62946" w:rsidP="57F62946">
            <w:pPr>
              <w:pStyle w:val="nrpsTableheader"/>
              <w:rPr>
                <w:rFonts w:asciiTheme="minorHAnsi" w:hAnsiTheme="minorHAnsi" w:cstheme="minorBidi"/>
                <w:b w:val="0"/>
                <w:color w:val="auto"/>
                <w:sz w:val="22"/>
                <w:szCs w:val="22"/>
              </w:rPr>
            </w:pPr>
          </w:p>
        </w:tc>
        <w:tc>
          <w:tcPr>
            <w:tcW w:w="1695" w:type="dxa"/>
          </w:tcPr>
          <w:p w14:paraId="4B25783A" w14:textId="49EA64DF" w:rsidR="57F62946" w:rsidRDefault="57F62946" w:rsidP="57F62946">
            <w:pPr>
              <w:pStyle w:val="nrpsTableheader"/>
              <w:rPr>
                <w:rFonts w:asciiTheme="minorHAnsi" w:hAnsiTheme="minorHAnsi" w:cstheme="minorBidi"/>
                <w:b w:val="0"/>
                <w:color w:val="auto"/>
                <w:sz w:val="22"/>
                <w:szCs w:val="22"/>
              </w:rPr>
            </w:pPr>
          </w:p>
        </w:tc>
        <w:tc>
          <w:tcPr>
            <w:tcW w:w="1695" w:type="dxa"/>
          </w:tcPr>
          <w:p w14:paraId="027C498A" w14:textId="68D5134C" w:rsidR="57F62946" w:rsidRDefault="57F62946" w:rsidP="57F62946">
            <w:pPr>
              <w:pStyle w:val="nrpsTableheader"/>
              <w:rPr>
                <w:rFonts w:asciiTheme="minorHAnsi" w:hAnsiTheme="minorHAnsi" w:cstheme="minorBidi"/>
                <w:b w:val="0"/>
                <w:color w:val="auto"/>
                <w:sz w:val="22"/>
                <w:szCs w:val="22"/>
              </w:rPr>
            </w:pPr>
          </w:p>
        </w:tc>
      </w:tr>
      <w:tr w:rsidR="7A0FED79" w14:paraId="25C200F6" w14:textId="77777777" w:rsidTr="11705DB1">
        <w:trPr>
          <w:trHeight w:val="303"/>
        </w:trPr>
        <w:tc>
          <w:tcPr>
            <w:tcW w:w="3075" w:type="dxa"/>
          </w:tcPr>
          <w:p w14:paraId="3A8F2DF4" w14:textId="4BC29A03" w:rsidR="57F62946" w:rsidRDefault="57F62946"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ParkCode</w:t>
            </w:r>
            <w:proofErr w:type="spellEnd"/>
          </w:p>
        </w:tc>
        <w:tc>
          <w:tcPr>
            <w:tcW w:w="3135" w:type="dxa"/>
          </w:tcPr>
          <w:p w14:paraId="7083895C" w14:textId="20291A3A"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 unit code</w:t>
            </w:r>
          </w:p>
        </w:tc>
        <w:tc>
          <w:tcPr>
            <w:tcW w:w="1350" w:type="dxa"/>
          </w:tcPr>
          <w:p w14:paraId="2F9BBACB" w14:textId="230CA98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21C71498" w14:textId="0E540469" w:rsidR="57F62946" w:rsidRDefault="57F62946" w:rsidP="57F62946">
            <w:pPr>
              <w:pStyle w:val="nrpsTableheader"/>
              <w:rPr>
                <w:rFonts w:asciiTheme="minorHAnsi" w:hAnsiTheme="minorHAnsi" w:cstheme="minorBidi"/>
                <w:b w:val="0"/>
                <w:color w:val="auto"/>
                <w:sz w:val="22"/>
                <w:szCs w:val="22"/>
              </w:rPr>
            </w:pPr>
          </w:p>
        </w:tc>
        <w:tc>
          <w:tcPr>
            <w:tcW w:w="1692" w:type="dxa"/>
          </w:tcPr>
          <w:p w14:paraId="5C808779" w14:textId="77777777" w:rsidR="57F62946" w:rsidRDefault="57F62946" w:rsidP="57F62946">
            <w:pPr>
              <w:pStyle w:val="nrpsTableheader"/>
              <w:rPr>
                <w:rFonts w:asciiTheme="minorHAnsi" w:hAnsiTheme="minorHAnsi" w:cstheme="minorBidi"/>
                <w:b w:val="0"/>
                <w:color w:val="auto"/>
                <w:sz w:val="22"/>
                <w:szCs w:val="22"/>
              </w:rPr>
            </w:pPr>
          </w:p>
        </w:tc>
        <w:tc>
          <w:tcPr>
            <w:tcW w:w="1695" w:type="dxa"/>
          </w:tcPr>
          <w:p w14:paraId="4499F72F" w14:textId="1E37FFC0" w:rsidR="57F62946" w:rsidRDefault="57F62946" w:rsidP="57F62946">
            <w:pPr>
              <w:pStyle w:val="nrpsTableheader"/>
              <w:rPr>
                <w:rFonts w:asciiTheme="minorHAnsi" w:hAnsiTheme="minorHAnsi" w:cstheme="minorBidi"/>
                <w:b w:val="0"/>
                <w:color w:val="auto"/>
                <w:sz w:val="22"/>
                <w:szCs w:val="22"/>
              </w:rPr>
            </w:pPr>
          </w:p>
        </w:tc>
        <w:tc>
          <w:tcPr>
            <w:tcW w:w="1695" w:type="dxa"/>
          </w:tcPr>
          <w:p w14:paraId="2D5DBFF6" w14:textId="77777777" w:rsidR="57F62946" w:rsidRDefault="57F62946" w:rsidP="57F62946">
            <w:pPr>
              <w:pStyle w:val="nrpsTableheader"/>
              <w:rPr>
                <w:rFonts w:asciiTheme="minorHAnsi" w:hAnsiTheme="minorHAnsi" w:cstheme="minorBidi"/>
                <w:b w:val="0"/>
                <w:color w:val="auto"/>
                <w:sz w:val="22"/>
                <w:szCs w:val="22"/>
              </w:rPr>
            </w:pPr>
          </w:p>
        </w:tc>
      </w:tr>
      <w:tr w:rsidR="7A0FED79" w14:paraId="6BE14137" w14:textId="77777777" w:rsidTr="11705DB1">
        <w:trPr>
          <w:trHeight w:val="303"/>
        </w:trPr>
        <w:tc>
          <w:tcPr>
            <w:tcW w:w="3075" w:type="dxa"/>
          </w:tcPr>
          <w:p w14:paraId="67E7610F" w14:textId="02BDD320" w:rsidR="57F62946" w:rsidRDefault="57F62946"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LocationID</w:t>
            </w:r>
            <w:proofErr w:type="spellEnd"/>
          </w:p>
        </w:tc>
        <w:tc>
          <w:tcPr>
            <w:tcW w:w="3135" w:type="dxa"/>
          </w:tcPr>
          <w:p w14:paraId="7B721E5A" w14:textId="59525B49"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Foreign key for location</w:t>
            </w:r>
          </w:p>
        </w:tc>
        <w:tc>
          <w:tcPr>
            <w:tcW w:w="1350" w:type="dxa"/>
          </w:tcPr>
          <w:p w14:paraId="25D10CB1" w14:textId="1C06369B"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19771492" w14:textId="735A2419" w:rsidR="57F62946" w:rsidRDefault="57F62946" w:rsidP="57F62946">
            <w:pPr>
              <w:pStyle w:val="nrpsTableheader"/>
              <w:rPr>
                <w:rFonts w:asciiTheme="minorHAnsi" w:hAnsiTheme="minorHAnsi" w:cstheme="minorBidi"/>
                <w:b w:val="0"/>
                <w:color w:val="auto"/>
                <w:sz w:val="22"/>
                <w:szCs w:val="22"/>
              </w:rPr>
            </w:pPr>
          </w:p>
        </w:tc>
        <w:tc>
          <w:tcPr>
            <w:tcW w:w="1692" w:type="dxa"/>
          </w:tcPr>
          <w:p w14:paraId="1797A80B" w14:textId="77777777" w:rsidR="57F62946" w:rsidRDefault="57F62946" w:rsidP="57F62946">
            <w:pPr>
              <w:pStyle w:val="nrpsTableheader"/>
              <w:rPr>
                <w:rFonts w:asciiTheme="minorHAnsi" w:hAnsiTheme="minorHAnsi" w:cstheme="minorBidi"/>
                <w:b w:val="0"/>
                <w:color w:val="auto"/>
                <w:sz w:val="22"/>
                <w:szCs w:val="22"/>
              </w:rPr>
            </w:pPr>
          </w:p>
        </w:tc>
        <w:tc>
          <w:tcPr>
            <w:tcW w:w="1695" w:type="dxa"/>
          </w:tcPr>
          <w:p w14:paraId="285F8526" w14:textId="7D50F870" w:rsidR="57F62946" w:rsidRDefault="57F62946" w:rsidP="57F62946">
            <w:pPr>
              <w:pStyle w:val="nrpsTableheader"/>
              <w:rPr>
                <w:rFonts w:asciiTheme="minorHAnsi" w:hAnsiTheme="minorHAnsi" w:cstheme="minorBidi"/>
                <w:b w:val="0"/>
                <w:color w:val="auto"/>
                <w:sz w:val="22"/>
                <w:szCs w:val="22"/>
              </w:rPr>
            </w:pPr>
          </w:p>
        </w:tc>
        <w:tc>
          <w:tcPr>
            <w:tcW w:w="1695" w:type="dxa"/>
          </w:tcPr>
          <w:p w14:paraId="42A2542C" w14:textId="77777777" w:rsidR="57F62946" w:rsidRDefault="57F62946" w:rsidP="57F62946">
            <w:pPr>
              <w:pStyle w:val="nrpsTableheader"/>
              <w:rPr>
                <w:rFonts w:asciiTheme="minorHAnsi" w:hAnsiTheme="minorHAnsi" w:cstheme="minorBidi"/>
                <w:b w:val="0"/>
                <w:color w:val="auto"/>
                <w:sz w:val="22"/>
                <w:szCs w:val="22"/>
              </w:rPr>
            </w:pPr>
          </w:p>
        </w:tc>
      </w:tr>
      <w:tr w:rsidR="7A0FED79" w14:paraId="3D8779D8" w14:textId="77777777" w:rsidTr="11705DB1">
        <w:trPr>
          <w:trHeight w:val="310"/>
        </w:trPr>
        <w:tc>
          <w:tcPr>
            <w:tcW w:w="3075" w:type="dxa"/>
          </w:tcPr>
          <w:p w14:paraId="05EEFF66" w14:textId="6B7DC275" w:rsidR="57F62946" w:rsidRDefault="57F62946"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PeriodID</w:t>
            </w:r>
            <w:proofErr w:type="spellEnd"/>
            <w:r w:rsidR="3A734ECF" w:rsidRPr="57F62946">
              <w:rPr>
                <w:rFonts w:asciiTheme="minorHAnsi" w:hAnsiTheme="minorHAnsi" w:cstheme="minorBidi"/>
                <w:b w:val="0"/>
                <w:color w:val="auto"/>
                <w:sz w:val="22"/>
                <w:szCs w:val="22"/>
              </w:rPr>
              <w:t xml:space="preserve"> </w:t>
            </w:r>
          </w:p>
        </w:tc>
        <w:tc>
          <w:tcPr>
            <w:tcW w:w="3135" w:type="dxa"/>
          </w:tcPr>
          <w:p w14:paraId="595BD5B7" w14:textId="02DA9E8F"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Foreign key for sampling season</w:t>
            </w:r>
          </w:p>
        </w:tc>
        <w:tc>
          <w:tcPr>
            <w:tcW w:w="1350" w:type="dxa"/>
          </w:tcPr>
          <w:p w14:paraId="72A99F2C" w14:textId="6256D4E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3A7870E0" w14:textId="1853B3C6" w:rsidR="57F62946" w:rsidRDefault="57F62946" w:rsidP="57F62946">
            <w:pPr>
              <w:pStyle w:val="nrpsTableheader"/>
              <w:rPr>
                <w:rFonts w:asciiTheme="minorHAnsi" w:hAnsiTheme="minorHAnsi" w:cstheme="minorBidi"/>
                <w:b w:val="0"/>
                <w:color w:val="auto"/>
                <w:sz w:val="22"/>
                <w:szCs w:val="22"/>
              </w:rPr>
            </w:pPr>
          </w:p>
        </w:tc>
        <w:tc>
          <w:tcPr>
            <w:tcW w:w="1692" w:type="dxa"/>
          </w:tcPr>
          <w:p w14:paraId="178D7211" w14:textId="77777777" w:rsidR="57F62946" w:rsidRDefault="57F62946" w:rsidP="57F62946">
            <w:pPr>
              <w:pStyle w:val="nrpsTableheader"/>
              <w:rPr>
                <w:rFonts w:asciiTheme="minorHAnsi" w:hAnsiTheme="minorHAnsi" w:cstheme="minorBidi"/>
                <w:b w:val="0"/>
                <w:color w:val="auto"/>
                <w:sz w:val="22"/>
                <w:szCs w:val="22"/>
              </w:rPr>
            </w:pPr>
          </w:p>
        </w:tc>
        <w:tc>
          <w:tcPr>
            <w:tcW w:w="1695" w:type="dxa"/>
          </w:tcPr>
          <w:p w14:paraId="5416A37D" w14:textId="734D9B89" w:rsidR="57F62946" w:rsidRDefault="57F62946" w:rsidP="57F62946">
            <w:pPr>
              <w:pStyle w:val="nrpsTableheader"/>
              <w:rPr>
                <w:rFonts w:asciiTheme="minorHAnsi" w:hAnsiTheme="minorHAnsi" w:cstheme="minorBidi"/>
                <w:b w:val="0"/>
                <w:color w:val="auto"/>
                <w:sz w:val="22"/>
                <w:szCs w:val="22"/>
              </w:rPr>
            </w:pPr>
          </w:p>
        </w:tc>
        <w:tc>
          <w:tcPr>
            <w:tcW w:w="1695" w:type="dxa"/>
          </w:tcPr>
          <w:p w14:paraId="54EF6055" w14:textId="77777777" w:rsidR="57F62946" w:rsidRDefault="57F62946" w:rsidP="57F62946">
            <w:pPr>
              <w:pStyle w:val="nrpsTableheader"/>
              <w:rPr>
                <w:rFonts w:asciiTheme="minorHAnsi" w:hAnsiTheme="minorHAnsi" w:cstheme="minorBidi"/>
                <w:b w:val="0"/>
                <w:color w:val="auto"/>
                <w:sz w:val="22"/>
                <w:szCs w:val="22"/>
              </w:rPr>
            </w:pPr>
          </w:p>
        </w:tc>
      </w:tr>
      <w:tr w:rsidR="7A0FED79" w14:paraId="3BDF2DCD" w14:textId="77777777" w:rsidTr="11705DB1">
        <w:trPr>
          <w:trHeight w:val="317"/>
        </w:trPr>
        <w:tc>
          <w:tcPr>
            <w:tcW w:w="3075" w:type="dxa"/>
          </w:tcPr>
          <w:p w14:paraId="3402C28D" w14:textId="63AD0E95" w:rsidR="57F62946" w:rsidRDefault="57F62946"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EventID</w:t>
            </w:r>
            <w:proofErr w:type="spellEnd"/>
          </w:p>
        </w:tc>
        <w:tc>
          <w:tcPr>
            <w:tcW w:w="3135" w:type="dxa"/>
          </w:tcPr>
          <w:p w14:paraId="48D4E017" w14:textId="1BEB4E25" w:rsidR="57F62946" w:rsidRDefault="57F62946" w:rsidP="57F62946">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Foreign key for sampling </w:t>
            </w:r>
            <w:r w:rsidR="68D348B6" w:rsidRPr="11705DB1">
              <w:rPr>
                <w:rFonts w:asciiTheme="minorHAnsi" w:hAnsiTheme="minorHAnsi" w:cstheme="minorBidi"/>
                <w:b w:val="0"/>
                <w:color w:val="auto"/>
                <w:sz w:val="22"/>
                <w:szCs w:val="22"/>
              </w:rPr>
              <w:t>visit</w:t>
            </w:r>
          </w:p>
        </w:tc>
        <w:tc>
          <w:tcPr>
            <w:tcW w:w="1350" w:type="dxa"/>
          </w:tcPr>
          <w:p w14:paraId="3218BC2E" w14:textId="19553269"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6C148D51" w14:textId="73AE642A" w:rsidR="57F62946" w:rsidRDefault="57F62946" w:rsidP="57F62946">
            <w:pPr>
              <w:pStyle w:val="nrpsTableheader"/>
              <w:rPr>
                <w:rFonts w:asciiTheme="minorHAnsi" w:hAnsiTheme="minorHAnsi" w:cstheme="minorBidi"/>
                <w:b w:val="0"/>
                <w:color w:val="auto"/>
                <w:sz w:val="22"/>
                <w:szCs w:val="22"/>
              </w:rPr>
            </w:pPr>
          </w:p>
        </w:tc>
        <w:tc>
          <w:tcPr>
            <w:tcW w:w="1692" w:type="dxa"/>
          </w:tcPr>
          <w:p w14:paraId="3429456D" w14:textId="77777777" w:rsidR="57F62946" w:rsidRDefault="57F62946" w:rsidP="57F62946">
            <w:pPr>
              <w:pStyle w:val="nrpsTableheader"/>
              <w:rPr>
                <w:rFonts w:asciiTheme="minorHAnsi" w:hAnsiTheme="minorHAnsi" w:cstheme="minorBidi"/>
                <w:b w:val="0"/>
                <w:color w:val="auto"/>
                <w:sz w:val="22"/>
                <w:szCs w:val="22"/>
              </w:rPr>
            </w:pPr>
          </w:p>
        </w:tc>
        <w:tc>
          <w:tcPr>
            <w:tcW w:w="1695" w:type="dxa"/>
          </w:tcPr>
          <w:p w14:paraId="616B6498" w14:textId="1442DA20" w:rsidR="57F62946" w:rsidRDefault="57F62946" w:rsidP="57F62946">
            <w:pPr>
              <w:pStyle w:val="nrpsTableheader"/>
              <w:rPr>
                <w:rFonts w:asciiTheme="minorHAnsi" w:hAnsiTheme="minorHAnsi" w:cstheme="minorBidi"/>
                <w:b w:val="0"/>
                <w:color w:val="auto"/>
                <w:sz w:val="22"/>
                <w:szCs w:val="22"/>
              </w:rPr>
            </w:pPr>
          </w:p>
        </w:tc>
        <w:tc>
          <w:tcPr>
            <w:tcW w:w="1695" w:type="dxa"/>
          </w:tcPr>
          <w:p w14:paraId="55A525D0" w14:textId="77777777" w:rsidR="57F62946" w:rsidRDefault="57F62946" w:rsidP="57F62946">
            <w:pPr>
              <w:pStyle w:val="nrpsTableheader"/>
              <w:rPr>
                <w:rFonts w:asciiTheme="minorHAnsi" w:hAnsiTheme="minorHAnsi" w:cstheme="minorBidi"/>
                <w:b w:val="0"/>
                <w:color w:val="auto"/>
                <w:sz w:val="22"/>
                <w:szCs w:val="22"/>
              </w:rPr>
            </w:pPr>
          </w:p>
        </w:tc>
      </w:tr>
      <w:tr w:rsidR="7A0FED79" w14:paraId="2BEDD312" w14:textId="77777777" w:rsidTr="11705DB1">
        <w:trPr>
          <w:trHeight w:val="317"/>
        </w:trPr>
        <w:tc>
          <w:tcPr>
            <w:tcW w:w="3075" w:type="dxa"/>
          </w:tcPr>
          <w:p w14:paraId="5AC70C54" w14:textId="2DCF7AAF" w:rsidR="7A0FED79" w:rsidRDefault="23B0587D" w:rsidP="7A0FED79">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Pct_CloudCover</w:t>
            </w:r>
            <w:proofErr w:type="spellEnd"/>
          </w:p>
        </w:tc>
        <w:tc>
          <w:tcPr>
            <w:tcW w:w="3135" w:type="dxa"/>
          </w:tcPr>
          <w:p w14:paraId="4C79BF2A" w14:textId="29636950" w:rsidR="7A0FED79" w:rsidRDefault="178C8D8F"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Percent cloud cover</w:t>
            </w:r>
          </w:p>
        </w:tc>
        <w:tc>
          <w:tcPr>
            <w:tcW w:w="1350" w:type="dxa"/>
          </w:tcPr>
          <w:p w14:paraId="6338A290" w14:textId="23869255" w:rsidR="7A0FED79" w:rsidRDefault="178C8D8F"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1748" w:type="dxa"/>
          </w:tcPr>
          <w:p w14:paraId="452F7360"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6B2EC78C"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B927C0F"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27F0348" w14:textId="77777777" w:rsidR="7A0FED79" w:rsidRDefault="7A0FED79" w:rsidP="7A0FED79">
            <w:pPr>
              <w:pStyle w:val="nrpsTableheader"/>
              <w:rPr>
                <w:rFonts w:asciiTheme="minorHAnsi" w:hAnsiTheme="minorHAnsi" w:cstheme="minorBidi"/>
                <w:b w:val="0"/>
                <w:color w:val="auto"/>
                <w:sz w:val="22"/>
                <w:szCs w:val="22"/>
              </w:rPr>
            </w:pPr>
          </w:p>
        </w:tc>
      </w:tr>
      <w:tr w:rsidR="7A0FED79" w14:paraId="016E14C9" w14:textId="77777777" w:rsidTr="11705DB1">
        <w:trPr>
          <w:trHeight w:val="317"/>
        </w:trPr>
        <w:tc>
          <w:tcPr>
            <w:tcW w:w="3075" w:type="dxa"/>
          </w:tcPr>
          <w:p w14:paraId="536CF9DE" w14:textId="196427E9" w:rsidR="7A0FED79" w:rsidRDefault="23B0587D" w:rsidP="7A0FED79">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WindIntensity</w:t>
            </w:r>
            <w:proofErr w:type="spellEnd"/>
          </w:p>
        </w:tc>
        <w:tc>
          <w:tcPr>
            <w:tcW w:w="3135" w:type="dxa"/>
          </w:tcPr>
          <w:p w14:paraId="4E6E37C8" w14:textId="40569FAB" w:rsidR="7A0FED79" w:rsidRDefault="5C13D702"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Wind intensity description</w:t>
            </w:r>
          </w:p>
        </w:tc>
        <w:tc>
          <w:tcPr>
            <w:tcW w:w="1350" w:type="dxa"/>
          </w:tcPr>
          <w:p w14:paraId="31985C73" w14:textId="3950AC21" w:rsidR="7A0FED79" w:rsidRDefault="5C13D702"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2FD0C1F5"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1841548A"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0248F38"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FACD943" w14:textId="77777777" w:rsidR="7A0FED79" w:rsidRDefault="7A0FED79" w:rsidP="7A0FED79">
            <w:pPr>
              <w:pStyle w:val="nrpsTableheader"/>
              <w:rPr>
                <w:rFonts w:asciiTheme="minorHAnsi" w:hAnsiTheme="minorHAnsi" w:cstheme="minorBidi"/>
                <w:b w:val="0"/>
                <w:color w:val="auto"/>
                <w:sz w:val="22"/>
                <w:szCs w:val="22"/>
              </w:rPr>
            </w:pPr>
          </w:p>
        </w:tc>
      </w:tr>
      <w:tr w:rsidR="7A0FED79" w14:paraId="658A2183" w14:textId="77777777" w:rsidTr="11705DB1">
        <w:trPr>
          <w:trHeight w:val="317"/>
        </w:trPr>
        <w:tc>
          <w:tcPr>
            <w:tcW w:w="3075" w:type="dxa"/>
          </w:tcPr>
          <w:p w14:paraId="2A7840D4" w14:textId="3F621E5D" w:rsidR="7A0FED79" w:rsidRDefault="23B0587D" w:rsidP="7A0FED79">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PrecipitationType</w:t>
            </w:r>
            <w:proofErr w:type="spellEnd"/>
          </w:p>
        </w:tc>
        <w:tc>
          <w:tcPr>
            <w:tcW w:w="3135" w:type="dxa"/>
          </w:tcPr>
          <w:p w14:paraId="1565C3B9" w14:textId="1DE4193F" w:rsidR="7A0FED79" w:rsidRDefault="7335CFBE"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Precipitation type</w:t>
            </w:r>
          </w:p>
        </w:tc>
        <w:tc>
          <w:tcPr>
            <w:tcW w:w="1350" w:type="dxa"/>
          </w:tcPr>
          <w:p w14:paraId="14B73437" w14:textId="4F94F9AA" w:rsidR="7A0FED79" w:rsidRDefault="7335CFBE"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0E011144"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560EE991"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CD8BBA0"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683120D" w14:textId="77777777" w:rsidR="7A0FED79" w:rsidRDefault="7A0FED79" w:rsidP="7A0FED79">
            <w:pPr>
              <w:pStyle w:val="nrpsTableheader"/>
              <w:rPr>
                <w:rFonts w:asciiTheme="minorHAnsi" w:hAnsiTheme="minorHAnsi" w:cstheme="minorBidi"/>
                <w:b w:val="0"/>
                <w:color w:val="auto"/>
                <w:sz w:val="22"/>
                <w:szCs w:val="22"/>
              </w:rPr>
            </w:pPr>
          </w:p>
        </w:tc>
      </w:tr>
      <w:tr w:rsidR="7A0FED79" w14:paraId="263C77FF" w14:textId="77777777" w:rsidTr="11705DB1">
        <w:trPr>
          <w:trHeight w:val="317"/>
        </w:trPr>
        <w:tc>
          <w:tcPr>
            <w:tcW w:w="3075" w:type="dxa"/>
          </w:tcPr>
          <w:p w14:paraId="66D0A60E" w14:textId="3DC85538" w:rsidR="7A0FED79" w:rsidRDefault="23B0587D" w:rsidP="7A0FED79">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PrecipitationIntensity</w:t>
            </w:r>
            <w:proofErr w:type="spellEnd"/>
          </w:p>
        </w:tc>
        <w:tc>
          <w:tcPr>
            <w:tcW w:w="3135" w:type="dxa"/>
          </w:tcPr>
          <w:p w14:paraId="6719E3AB" w14:textId="4E3DE5B1" w:rsidR="7A0FED79" w:rsidRDefault="570C0C36"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Precipitation intensity</w:t>
            </w:r>
          </w:p>
        </w:tc>
        <w:tc>
          <w:tcPr>
            <w:tcW w:w="1350" w:type="dxa"/>
          </w:tcPr>
          <w:p w14:paraId="02DDB596" w14:textId="37612C32" w:rsidR="7A0FED79" w:rsidRDefault="570C0C36"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38C10962"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5FD46604"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9F633C4"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CF927CE" w14:textId="77777777" w:rsidR="7A0FED79" w:rsidRDefault="7A0FED79" w:rsidP="7A0FED79">
            <w:pPr>
              <w:pStyle w:val="nrpsTableheader"/>
              <w:rPr>
                <w:rFonts w:asciiTheme="minorHAnsi" w:hAnsiTheme="minorHAnsi" w:cstheme="minorBidi"/>
                <w:b w:val="0"/>
                <w:color w:val="auto"/>
                <w:sz w:val="22"/>
                <w:szCs w:val="22"/>
              </w:rPr>
            </w:pPr>
          </w:p>
        </w:tc>
      </w:tr>
      <w:tr w:rsidR="57F62946" w14:paraId="7DD15E4A" w14:textId="77777777" w:rsidTr="11705DB1">
        <w:trPr>
          <w:trHeight w:val="317"/>
        </w:trPr>
        <w:tc>
          <w:tcPr>
            <w:tcW w:w="3075" w:type="dxa"/>
          </w:tcPr>
          <w:p w14:paraId="694DF8D1" w14:textId="1743F527" w:rsidR="5E5B43F5" w:rsidRDefault="5E5B43F5"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lastRenderedPageBreak/>
              <w:t>SH_Springs_Present</w:t>
            </w:r>
            <w:proofErr w:type="spellEnd"/>
          </w:p>
        </w:tc>
        <w:tc>
          <w:tcPr>
            <w:tcW w:w="3135" w:type="dxa"/>
          </w:tcPr>
          <w:p w14:paraId="0A0B6012" w14:textId="292E90B3" w:rsidR="3E23AF96" w:rsidRDefault="3E23AF9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Spring present</w:t>
            </w:r>
            <w:r w:rsidR="5C13E2DA" w:rsidRPr="57F62946">
              <w:rPr>
                <w:rFonts w:asciiTheme="minorHAnsi" w:hAnsiTheme="minorHAnsi" w:cstheme="minorBidi"/>
                <w:b w:val="0"/>
                <w:color w:val="auto"/>
                <w:sz w:val="22"/>
                <w:szCs w:val="22"/>
              </w:rPr>
              <w:t xml:space="preserve"> (</w:t>
            </w:r>
            <w:r w:rsidRPr="57F62946">
              <w:rPr>
                <w:rFonts w:asciiTheme="minorHAnsi" w:hAnsiTheme="minorHAnsi" w:cstheme="minorBidi"/>
                <w:b w:val="0"/>
                <w:color w:val="auto"/>
                <w:sz w:val="22"/>
                <w:szCs w:val="22"/>
              </w:rPr>
              <w:t>Yes</w:t>
            </w:r>
            <w:r w:rsidR="14555FEF" w:rsidRPr="57F62946">
              <w:rPr>
                <w:rFonts w:asciiTheme="minorHAnsi" w:hAnsiTheme="minorHAnsi" w:cstheme="minorBidi"/>
                <w:b w:val="0"/>
                <w:color w:val="auto"/>
                <w:sz w:val="22"/>
                <w:szCs w:val="22"/>
              </w:rPr>
              <w:t xml:space="preserve"> </w:t>
            </w:r>
            <w:r w:rsidRPr="57F62946">
              <w:rPr>
                <w:rFonts w:asciiTheme="minorHAnsi" w:hAnsiTheme="minorHAnsi" w:cstheme="minorBidi"/>
                <w:b w:val="0"/>
                <w:color w:val="auto"/>
                <w:sz w:val="22"/>
                <w:szCs w:val="22"/>
              </w:rPr>
              <w:t>=</w:t>
            </w:r>
            <w:r w:rsidR="7FB04746" w:rsidRPr="57F62946">
              <w:rPr>
                <w:rFonts w:asciiTheme="minorHAnsi" w:hAnsiTheme="minorHAnsi" w:cstheme="minorBidi"/>
                <w:b w:val="0"/>
                <w:color w:val="auto"/>
                <w:sz w:val="22"/>
                <w:szCs w:val="22"/>
              </w:rPr>
              <w:t xml:space="preserve"> </w:t>
            </w:r>
            <w:r w:rsidRPr="57F62946">
              <w:rPr>
                <w:rFonts w:asciiTheme="minorHAnsi" w:hAnsiTheme="minorHAnsi" w:cstheme="minorBidi"/>
                <w:b w:val="0"/>
                <w:color w:val="auto"/>
                <w:sz w:val="22"/>
                <w:szCs w:val="22"/>
              </w:rPr>
              <w:t>-1, No</w:t>
            </w:r>
            <w:r w:rsidR="41B3BEFE" w:rsidRPr="57F62946">
              <w:rPr>
                <w:rFonts w:asciiTheme="minorHAnsi" w:hAnsiTheme="minorHAnsi" w:cstheme="minorBidi"/>
                <w:b w:val="0"/>
                <w:color w:val="auto"/>
                <w:sz w:val="22"/>
                <w:szCs w:val="22"/>
              </w:rPr>
              <w:t xml:space="preserve"> </w:t>
            </w:r>
            <w:r w:rsidRPr="57F62946">
              <w:rPr>
                <w:rFonts w:asciiTheme="minorHAnsi" w:hAnsiTheme="minorHAnsi" w:cstheme="minorBidi"/>
                <w:b w:val="0"/>
                <w:color w:val="auto"/>
                <w:sz w:val="22"/>
                <w:szCs w:val="22"/>
              </w:rPr>
              <w:t>=</w:t>
            </w:r>
            <w:r w:rsidR="41B3BEFE" w:rsidRPr="57F62946">
              <w:rPr>
                <w:rFonts w:asciiTheme="minorHAnsi" w:hAnsiTheme="minorHAnsi" w:cstheme="minorBidi"/>
                <w:b w:val="0"/>
                <w:color w:val="auto"/>
                <w:sz w:val="22"/>
                <w:szCs w:val="22"/>
              </w:rPr>
              <w:t xml:space="preserve"> </w:t>
            </w:r>
            <w:r w:rsidRPr="57F62946">
              <w:rPr>
                <w:rFonts w:asciiTheme="minorHAnsi" w:hAnsiTheme="minorHAnsi" w:cstheme="minorBidi"/>
                <w:b w:val="0"/>
                <w:color w:val="auto"/>
                <w:sz w:val="22"/>
                <w:szCs w:val="22"/>
              </w:rPr>
              <w:t>0</w:t>
            </w:r>
            <w:r w:rsidR="755FFC83" w:rsidRPr="57F62946">
              <w:rPr>
                <w:rFonts w:asciiTheme="minorHAnsi" w:hAnsiTheme="minorHAnsi" w:cstheme="minorBidi"/>
                <w:b w:val="0"/>
                <w:color w:val="auto"/>
                <w:sz w:val="22"/>
                <w:szCs w:val="22"/>
              </w:rPr>
              <w:t>)</w:t>
            </w:r>
          </w:p>
        </w:tc>
        <w:tc>
          <w:tcPr>
            <w:tcW w:w="1350" w:type="dxa"/>
          </w:tcPr>
          <w:p w14:paraId="086C9770" w14:textId="0DF13AFA" w:rsidR="3E23AF96" w:rsidRDefault="3E23AF9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1748" w:type="dxa"/>
          </w:tcPr>
          <w:p w14:paraId="460F9C64" w14:textId="2AAD3879" w:rsidR="57F62946" w:rsidRDefault="57F62946" w:rsidP="57F62946">
            <w:pPr>
              <w:pStyle w:val="nrpsTableheader"/>
              <w:rPr>
                <w:rFonts w:asciiTheme="minorHAnsi" w:hAnsiTheme="minorHAnsi" w:cstheme="minorBidi"/>
                <w:b w:val="0"/>
                <w:color w:val="auto"/>
                <w:sz w:val="22"/>
                <w:szCs w:val="22"/>
              </w:rPr>
            </w:pPr>
          </w:p>
        </w:tc>
        <w:tc>
          <w:tcPr>
            <w:tcW w:w="1692" w:type="dxa"/>
          </w:tcPr>
          <w:p w14:paraId="755D2268" w14:textId="1A97F609" w:rsidR="57F62946" w:rsidRDefault="57F62946" w:rsidP="57F62946">
            <w:pPr>
              <w:pStyle w:val="nrpsTableheader"/>
              <w:rPr>
                <w:rFonts w:asciiTheme="minorHAnsi" w:hAnsiTheme="minorHAnsi" w:cstheme="minorBidi"/>
                <w:b w:val="0"/>
                <w:color w:val="auto"/>
                <w:sz w:val="22"/>
                <w:szCs w:val="22"/>
              </w:rPr>
            </w:pPr>
          </w:p>
        </w:tc>
        <w:tc>
          <w:tcPr>
            <w:tcW w:w="1695" w:type="dxa"/>
          </w:tcPr>
          <w:p w14:paraId="07747DC2" w14:textId="44B15F7E" w:rsidR="57F62946" w:rsidRDefault="57F62946" w:rsidP="57F62946">
            <w:pPr>
              <w:pStyle w:val="nrpsTableheader"/>
              <w:rPr>
                <w:rFonts w:asciiTheme="minorHAnsi" w:hAnsiTheme="minorHAnsi" w:cstheme="minorBidi"/>
                <w:b w:val="0"/>
                <w:color w:val="auto"/>
                <w:sz w:val="22"/>
                <w:szCs w:val="22"/>
              </w:rPr>
            </w:pPr>
          </w:p>
        </w:tc>
        <w:tc>
          <w:tcPr>
            <w:tcW w:w="1695" w:type="dxa"/>
          </w:tcPr>
          <w:p w14:paraId="75429026" w14:textId="280AA4FF" w:rsidR="57F62946" w:rsidRDefault="57F62946" w:rsidP="57F62946">
            <w:pPr>
              <w:pStyle w:val="nrpsTableheader"/>
              <w:rPr>
                <w:rFonts w:asciiTheme="minorHAnsi" w:hAnsiTheme="minorHAnsi" w:cstheme="minorBidi"/>
                <w:b w:val="0"/>
                <w:color w:val="auto"/>
                <w:sz w:val="22"/>
                <w:szCs w:val="22"/>
              </w:rPr>
            </w:pPr>
          </w:p>
        </w:tc>
      </w:tr>
      <w:tr w:rsidR="57F62946" w14:paraId="24B2B364" w14:textId="77777777" w:rsidTr="11705DB1">
        <w:trPr>
          <w:trHeight w:val="317"/>
        </w:trPr>
        <w:tc>
          <w:tcPr>
            <w:tcW w:w="3075" w:type="dxa"/>
          </w:tcPr>
          <w:p w14:paraId="7C168869" w14:textId="2F4E2F46" w:rsidR="5E5B43F5" w:rsidRDefault="5E5B43F5"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SH_StreamFlow_Description</w:t>
            </w:r>
            <w:proofErr w:type="spellEnd"/>
          </w:p>
        </w:tc>
        <w:tc>
          <w:tcPr>
            <w:tcW w:w="3135" w:type="dxa"/>
          </w:tcPr>
          <w:p w14:paraId="569FFD26" w14:textId="4F9E4EC9" w:rsidR="2FB572F8" w:rsidRDefault="2FB572F8"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Stream flow description</w:t>
            </w:r>
          </w:p>
        </w:tc>
        <w:tc>
          <w:tcPr>
            <w:tcW w:w="1350" w:type="dxa"/>
          </w:tcPr>
          <w:p w14:paraId="0158A034" w14:textId="2251F1CD" w:rsidR="2FB572F8" w:rsidRDefault="2FB572F8"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5F40CF61" w14:textId="3F572CBE" w:rsidR="57F62946" w:rsidRDefault="57F62946" w:rsidP="57F62946">
            <w:pPr>
              <w:pStyle w:val="nrpsTableheader"/>
              <w:rPr>
                <w:rFonts w:asciiTheme="minorHAnsi" w:hAnsiTheme="minorHAnsi" w:cstheme="minorBidi"/>
                <w:b w:val="0"/>
                <w:color w:val="auto"/>
                <w:sz w:val="22"/>
                <w:szCs w:val="22"/>
              </w:rPr>
            </w:pPr>
          </w:p>
        </w:tc>
        <w:tc>
          <w:tcPr>
            <w:tcW w:w="1692" w:type="dxa"/>
          </w:tcPr>
          <w:p w14:paraId="64D266B5" w14:textId="46390648" w:rsidR="57F62946" w:rsidRDefault="57F62946" w:rsidP="57F62946">
            <w:pPr>
              <w:pStyle w:val="nrpsTableheader"/>
              <w:rPr>
                <w:rFonts w:asciiTheme="minorHAnsi" w:hAnsiTheme="minorHAnsi" w:cstheme="minorBidi"/>
                <w:b w:val="0"/>
                <w:color w:val="auto"/>
                <w:sz w:val="22"/>
                <w:szCs w:val="22"/>
              </w:rPr>
            </w:pPr>
          </w:p>
        </w:tc>
        <w:tc>
          <w:tcPr>
            <w:tcW w:w="1695" w:type="dxa"/>
          </w:tcPr>
          <w:p w14:paraId="1460B525" w14:textId="65C66063" w:rsidR="57F62946" w:rsidRDefault="57F62946" w:rsidP="57F62946">
            <w:pPr>
              <w:pStyle w:val="nrpsTableheader"/>
              <w:rPr>
                <w:rFonts w:asciiTheme="minorHAnsi" w:hAnsiTheme="minorHAnsi" w:cstheme="minorBidi"/>
                <w:b w:val="0"/>
                <w:color w:val="auto"/>
                <w:sz w:val="22"/>
                <w:szCs w:val="22"/>
              </w:rPr>
            </w:pPr>
          </w:p>
        </w:tc>
        <w:tc>
          <w:tcPr>
            <w:tcW w:w="1695" w:type="dxa"/>
          </w:tcPr>
          <w:p w14:paraId="7B84833D" w14:textId="4313EE70" w:rsidR="57F62946" w:rsidRDefault="57F62946" w:rsidP="57F62946">
            <w:pPr>
              <w:pStyle w:val="nrpsTableheader"/>
              <w:rPr>
                <w:rFonts w:asciiTheme="minorHAnsi" w:hAnsiTheme="minorHAnsi" w:cstheme="minorBidi"/>
                <w:b w:val="0"/>
                <w:color w:val="auto"/>
                <w:sz w:val="22"/>
                <w:szCs w:val="22"/>
              </w:rPr>
            </w:pPr>
          </w:p>
        </w:tc>
      </w:tr>
      <w:tr w:rsidR="57F62946" w14:paraId="15BE50E2" w14:textId="77777777" w:rsidTr="11705DB1">
        <w:trPr>
          <w:trHeight w:val="317"/>
        </w:trPr>
        <w:tc>
          <w:tcPr>
            <w:tcW w:w="3075" w:type="dxa"/>
          </w:tcPr>
          <w:p w14:paraId="4A0DEEA6" w14:textId="407EB8C6" w:rsidR="5E5B43F5" w:rsidRDefault="5E5B43F5"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WeatherComments</w:t>
            </w:r>
            <w:proofErr w:type="spellEnd"/>
          </w:p>
        </w:tc>
        <w:tc>
          <w:tcPr>
            <w:tcW w:w="3135" w:type="dxa"/>
          </w:tcPr>
          <w:p w14:paraId="5733D6E7" w14:textId="27964E17" w:rsidR="7349AC03" w:rsidRDefault="7349AC03"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Weather comments</w:t>
            </w:r>
          </w:p>
        </w:tc>
        <w:tc>
          <w:tcPr>
            <w:tcW w:w="1350" w:type="dxa"/>
          </w:tcPr>
          <w:p w14:paraId="30408B48" w14:textId="1D583377" w:rsidR="05190F01" w:rsidRDefault="05190F01"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162D551D" w14:textId="4AA7B47F" w:rsidR="57F62946" w:rsidRDefault="57F62946" w:rsidP="57F62946">
            <w:pPr>
              <w:pStyle w:val="nrpsTableheader"/>
              <w:rPr>
                <w:rFonts w:asciiTheme="minorHAnsi" w:hAnsiTheme="minorHAnsi" w:cstheme="minorBidi"/>
                <w:b w:val="0"/>
                <w:color w:val="auto"/>
                <w:sz w:val="22"/>
                <w:szCs w:val="22"/>
              </w:rPr>
            </w:pPr>
          </w:p>
        </w:tc>
        <w:tc>
          <w:tcPr>
            <w:tcW w:w="1692" w:type="dxa"/>
          </w:tcPr>
          <w:p w14:paraId="4B019C68" w14:textId="55C67156" w:rsidR="57F62946" w:rsidRDefault="57F62946" w:rsidP="57F62946">
            <w:pPr>
              <w:pStyle w:val="nrpsTableheader"/>
              <w:rPr>
                <w:rFonts w:asciiTheme="minorHAnsi" w:hAnsiTheme="minorHAnsi" w:cstheme="minorBidi"/>
                <w:b w:val="0"/>
                <w:color w:val="auto"/>
                <w:sz w:val="22"/>
                <w:szCs w:val="22"/>
              </w:rPr>
            </w:pPr>
          </w:p>
        </w:tc>
        <w:tc>
          <w:tcPr>
            <w:tcW w:w="1695" w:type="dxa"/>
          </w:tcPr>
          <w:p w14:paraId="15CF962B" w14:textId="23EA2AC6" w:rsidR="57F62946" w:rsidRDefault="57F62946" w:rsidP="57F62946">
            <w:pPr>
              <w:pStyle w:val="nrpsTableheader"/>
              <w:rPr>
                <w:rFonts w:asciiTheme="minorHAnsi" w:hAnsiTheme="minorHAnsi" w:cstheme="minorBidi"/>
                <w:b w:val="0"/>
                <w:color w:val="auto"/>
                <w:sz w:val="22"/>
                <w:szCs w:val="22"/>
              </w:rPr>
            </w:pPr>
          </w:p>
        </w:tc>
        <w:tc>
          <w:tcPr>
            <w:tcW w:w="1695" w:type="dxa"/>
          </w:tcPr>
          <w:p w14:paraId="3E2DC8E2" w14:textId="62034F62" w:rsidR="57F62946" w:rsidRDefault="57F62946" w:rsidP="57F62946">
            <w:pPr>
              <w:pStyle w:val="nrpsTableheader"/>
              <w:rPr>
                <w:rFonts w:asciiTheme="minorHAnsi" w:hAnsiTheme="minorHAnsi" w:cstheme="minorBidi"/>
                <w:b w:val="0"/>
                <w:color w:val="auto"/>
                <w:sz w:val="22"/>
                <w:szCs w:val="22"/>
              </w:rPr>
            </w:pPr>
          </w:p>
        </w:tc>
      </w:tr>
      <w:tr w:rsidR="57F62946" w14:paraId="4A6C1369" w14:textId="77777777" w:rsidTr="11705DB1">
        <w:trPr>
          <w:trHeight w:val="317"/>
        </w:trPr>
        <w:tc>
          <w:tcPr>
            <w:tcW w:w="3075" w:type="dxa"/>
          </w:tcPr>
          <w:p w14:paraId="6CBE1885" w14:textId="5D5D7CD3" w:rsidR="5E5B43F5" w:rsidRDefault="5E5B43F5"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AdditionalComments</w:t>
            </w:r>
            <w:proofErr w:type="spellEnd"/>
          </w:p>
        </w:tc>
        <w:tc>
          <w:tcPr>
            <w:tcW w:w="3135" w:type="dxa"/>
          </w:tcPr>
          <w:p w14:paraId="715AF3F1" w14:textId="3F36BBD4" w:rsidR="7ACA6B02" w:rsidRDefault="7ACA6B02"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Additional comments</w:t>
            </w:r>
          </w:p>
        </w:tc>
        <w:tc>
          <w:tcPr>
            <w:tcW w:w="1350" w:type="dxa"/>
          </w:tcPr>
          <w:p w14:paraId="62D2BB14" w14:textId="55BB457E" w:rsidR="5C54A3A6" w:rsidRDefault="5C54A3A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1748" w:type="dxa"/>
          </w:tcPr>
          <w:p w14:paraId="70266EA0" w14:textId="004FE7DE" w:rsidR="57F62946" w:rsidRDefault="57F62946" w:rsidP="57F62946">
            <w:pPr>
              <w:pStyle w:val="nrpsTableheader"/>
              <w:rPr>
                <w:rFonts w:asciiTheme="minorHAnsi" w:hAnsiTheme="minorHAnsi" w:cstheme="minorBidi"/>
                <w:b w:val="0"/>
                <w:color w:val="auto"/>
                <w:sz w:val="22"/>
                <w:szCs w:val="22"/>
              </w:rPr>
            </w:pPr>
          </w:p>
        </w:tc>
        <w:tc>
          <w:tcPr>
            <w:tcW w:w="1692" w:type="dxa"/>
          </w:tcPr>
          <w:p w14:paraId="1D52EAE0" w14:textId="22EF4E9B" w:rsidR="57F62946" w:rsidRDefault="57F62946" w:rsidP="57F62946">
            <w:pPr>
              <w:pStyle w:val="nrpsTableheader"/>
              <w:rPr>
                <w:rFonts w:asciiTheme="minorHAnsi" w:hAnsiTheme="minorHAnsi" w:cstheme="minorBidi"/>
                <w:b w:val="0"/>
                <w:color w:val="auto"/>
                <w:sz w:val="22"/>
                <w:szCs w:val="22"/>
              </w:rPr>
            </w:pPr>
          </w:p>
        </w:tc>
        <w:tc>
          <w:tcPr>
            <w:tcW w:w="1695" w:type="dxa"/>
          </w:tcPr>
          <w:p w14:paraId="090FB874" w14:textId="69448CE4" w:rsidR="57F62946" w:rsidRDefault="57F62946" w:rsidP="57F62946">
            <w:pPr>
              <w:pStyle w:val="nrpsTableheader"/>
              <w:rPr>
                <w:rFonts w:asciiTheme="minorHAnsi" w:hAnsiTheme="minorHAnsi" w:cstheme="minorBidi"/>
                <w:b w:val="0"/>
                <w:color w:val="auto"/>
                <w:sz w:val="22"/>
                <w:szCs w:val="22"/>
              </w:rPr>
            </w:pPr>
          </w:p>
        </w:tc>
        <w:tc>
          <w:tcPr>
            <w:tcW w:w="1695" w:type="dxa"/>
          </w:tcPr>
          <w:p w14:paraId="1578A6A6" w14:textId="3E243E0C" w:rsidR="57F62946" w:rsidRDefault="57F62946" w:rsidP="57F62946">
            <w:pPr>
              <w:pStyle w:val="nrpsTableheader"/>
              <w:rPr>
                <w:rFonts w:asciiTheme="minorHAnsi" w:hAnsiTheme="minorHAnsi" w:cstheme="minorBidi"/>
                <w:b w:val="0"/>
                <w:color w:val="auto"/>
                <w:sz w:val="22"/>
                <w:szCs w:val="22"/>
              </w:rPr>
            </w:pPr>
          </w:p>
        </w:tc>
      </w:tr>
    </w:tbl>
    <w:p w14:paraId="644D4CA1" w14:textId="6F997A39" w:rsidR="147C1D82" w:rsidRDefault="147C1D82" w:rsidP="7A0FED79">
      <w:pPr>
        <w:pStyle w:val="nrpsNormal"/>
        <w:rPr>
          <w:rFonts w:asciiTheme="minorHAnsi" w:hAnsiTheme="minorHAnsi" w:cstheme="minorBidi"/>
        </w:rPr>
      </w:pPr>
      <w:r w:rsidRPr="7A0FED79">
        <w:rPr>
          <w:rFonts w:asciiTheme="minorHAnsi" w:hAnsiTheme="minorHAnsi" w:cstheme="minorBidi"/>
        </w:rPr>
        <w:t>(Copy this table to document more than one data table.)</w:t>
      </w:r>
    </w:p>
    <w:p w14:paraId="30B614F4" w14:textId="3A731297" w:rsidR="7A0FED79" w:rsidRDefault="7A0FED79" w:rsidP="7A0FED79">
      <w:pPr>
        <w:pStyle w:val="nrpsNormal"/>
        <w:rPr>
          <w:rFonts w:asciiTheme="minorHAnsi" w:hAnsiTheme="minorHAnsi" w:cstheme="minorBidi"/>
        </w:rPr>
      </w:pPr>
    </w:p>
    <w:p w14:paraId="74A520CE" w14:textId="77777777" w:rsidR="147C1D82" w:rsidRDefault="147C1D82" w:rsidP="7A0FED79">
      <w:pPr>
        <w:spacing w:after="0" w:line="240" w:lineRule="auto"/>
        <w:rPr>
          <w:rFonts w:ascii="Arial" w:eastAsia="Times New Roman" w:hAnsi="Arial" w:cs="Times New Roman"/>
          <w:b/>
          <w:bCs/>
          <w:sz w:val="32"/>
          <w:szCs w:val="32"/>
        </w:rPr>
      </w:pPr>
      <w:r>
        <w:br w:type="page"/>
      </w:r>
    </w:p>
    <w:p w14:paraId="07E13BA9" w14:textId="58985E73" w:rsidR="147C1D82" w:rsidRDefault="147C1D82" w:rsidP="7A0FED79">
      <w:pPr>
        <w:pStyle w:val="nrpsHeading1"/>
        <w:rPr>
          <w:rFonts w:asciiTheme="minorHAnsi" w:hAnsiTheme="minorHAnsi" w:cstheme="minorBidi"/>
          <w:sz w:val="36"/>
          <w:szCs w:val="36"/>
        </w:rPr>
      </w:pPr>
      <w:r w:rsidRPr="7A0FED79">
        <w:rPr>
          <w:rFonts w:asciiTheme="minorHAnsi" w:hAnsiTheme="minorHAnsi" w:cstheme="minorBidi"/>
          <w:sz w:val="36"/>
          <w:szCs w:val="36"/>
        </w:rPr>
        <w:lastRenderedPageBreak/>
        <w:t>Data Table(s)</w:t>
      </w:r>
    </w:p>
    <w:p w14:paraId="36B7290A" w14:textId="10B5A66E" w:rsidR="147C1D82" w:rsidRDefault="147C1D82"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1AB4282B" w14:textId="25009053" w:rsidR="147C1D82" w:rsidRDefault="7BC66AD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Column Name</w:t>
      </w:r>
      <w:r w:rsidRPr="57F62946">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6B2D30F5" w14:textId="77777777" w:rsidR="147C1D82" w:rsidRDefault="7BC66AD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Description</w:t>
      </w:r>
      <w:r w:rsidRPr="57F62946">
        <w:rPr>
          <w:rFonts w:asciiTheme="minorHAnsi" w:hAnsiTheme="minorHAnsi" w:cstheme="minorBidi"/>
        </w:rPr>
        <w:t>: Please give a specific definition of the column name. This can be lengthy.</w:t>
      </w:r>
      <w:r w:rsidRPr="57F62946">
        <w:rPr>
          <w:rFonts w:asciiTheme="minorHAnsi" w:hAnsiTheme="minorHAnsi" w:cstheme="minorBidi"/>
          <w:b/>
          <w:bCs/>
        </w:rPr>
        <w:t xml:space="preserve"> </w:t>
      </w:r>
    </w:p>
    <w:p w14:paraId="761D5D77" w14:textId="17042167" w:rsidR="147C1D82" w:rsidRDefault="7BC66AD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Class:</w:t>
      </w:r>
      <w:r w:rsidRPr="57F62946">
        <w:rPr>
          <w:rFonts w:asciiTheme="minorHAnsi" w:hAnsiTheme="minorHAnsi" w:cstheme="minorBidi"/>
        </w:rPr>
        <w:t xml:space="preserve"> Column class. Valid options are </w:t>
      </w:r>
      <w:r w:rsidRPr="57F62946">
        <w:rPr>
          <w:rFonts w:asciiTheme="minorHAnsi" w:hAnsiTheme="minorHAnsi" w:cstheme="minorBidi"/>
          <w:b/>
          <w:bCs/>
        </w:rPr>
        <w:t>numeric</w:t>
      </w:r>
      <w:r w:rsidRPr="57F62946">
        <w:rPr>
          <w:rFonts w:asciiTheme="minorHAnsi" w:hAnsiTheme="minorHAnsi" w:cstheme="minorBidi"/>
        </w:rPr>
        <w:t xml:space="preserve">, </w:t>
      </w:r>
      <w:r w:rsidRPr="57F62946">
        <w:rPr>
          <w:rFonts w:asciiTheme="minorHAnsi" w:hAnsiTheme="minorHAnsi" w:cstheme="minorBidi"/>
          <w:b/>
          <w:bCs/>
        </w:rPr>
        <w:t>categorical</w:t>
      </w:r>
      <w:r w:rsidRPr="57F62946">
        <w:rPr>
          <w:rFonts w:asciiTheme="minorHAnsi" w:hAnsiTheme="minorHAnsi" w:cstheme="minorBidi"/>
        </w:rPr>
        <w:t xml:space="preserve">, </w:t>
      </w:r>
      <w:r w:rsidRPr="57F62946">
        <w:rPr>
          <w:rFonts w:asciiTheme="minorHAnsi" w:hAnsiTheme="minorHAnsi" w:cstheme="minorBidi"/>
          <w:b/>
          <w:bCs/>
        </w:rPr>
        <w:t>character</w:t>
      </w:r>
      <w:r w:rsidRPr="57F62946">
        <w:rPr>
          <w:rFonts w:asciiTheme="minorHAnsi" w:hAnsiTheme="minorHAnsi" w:cstheme="minorBidi"/>
        </w:rPr>
        <w:t xml:space="preserve">, and </w:t>
      </w:r>
      <w:r w:rsidRPr="57F62946">
        <w:rPr>
          <w:rFonts w:asciiTheme="minorHAnsi" w:hAnsiTheme="minorHAnsi" w:cstheme="minorBidi"/>
          <w:b/>
          <w:bCs/>
        </w:rPr>
        <w:t>date</w:t>
      </w:r>
      <w:r w:rsidRPr="57F62946">
        <w:rPr>
          <w:rFonts w:asciiTheme="minorHAnsi" w:hAnsiTheme="minorHAnsi" w:cstheme="minorBidi"/>
        </w:rPr>
        <w:t>.</w:t>
      </w:r>
    </w:p>
    <w:p w14:paraId="0B4899C8" w14:textId="1359AFC6" w:rsidR="147C1D82" w:rsidRDefault="7BC66AD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Unit:</w:t>
      </w:r>
      <w:r w:rsidRPr="57F62946">
        <w:rPr>
          <w:rFonts w:asciiTheme="minorHAnsi" w:hAnsiTheme="minorHAnsi" w:cstheme="minorBidi"/>
        </w:rPr>
        <w:t xml:space="preserve"> Identify units for all numeric variables. Please avoid special characters and describe units in this pattern: e.g., </w:t>
      </w:r>
      <w:proofErr w:type="spellStart"/>
      <w:r w:rsidRPr="57F62946">
        <w:rPr>
          <w:rFonts w:asciiTheme="minorHAnsi" w:hAnsiTheme="minorHAnsi" w:cstheme="minorBidi"/>
        </w:rPr>
        <w:t>microSiemenPerCentimeter</w:t>
      </w:r>
      <w:proofErr w:type="spellEnd"/>
      <w:r w:rsidRPr="57F62946">
        <w:rPr>
          <w:rFonts w:asciiTheme="minorHAnsi" w:hAnsiTheme="minorHAnsi" w:cstheme="minorBidi"/>
        </w:rPr>
        <w:t xml:space="preserve">, </w:t>
      </w:r>
      <w:proofErr w:type="spellStart"/>
      <w:r w:rsidRPr="57F62946">
        <w:rPr>
          <w:rFonts w:asciiTheme="minorHAnsi" w:hAnsiTheme="minorHAnsi" w:cstheme="minorBidi"/>
        </w:rPr>
        <w:t>microgramPerLiter</w:t>
      </w:r>
      <w:proofErr w:type="spellEnd"/>
      <w:r w:rsidRPr="57F62946">
        <w:rPr>
          <w:rFonts w:asciiTheme="minorHAnsi" w:hAnsiTheme="minorHAnsi" w:cstheme="minorBidi"/>
        </w:rPr>
        <w:t xml:space="preserve">, </w:t>
      </w:r>
      <w:proofErr w:type="spellStart"/>
      <w:r w:rsidRPr="57F62946">
        <w:rPr>
          <w:rFonts w:asciiTheme="minorHAnsi" w:hAnsiTheme="minorHAnsi" w:cstheme="minorBidi"/>
        </w:rPr>
        <w:t>absorptionPerMolePerCentimeter</w:t>
      </w:r>
      <w:proofErr w:type="spellEnd"/>
    </w:p>
    <w:p w14:paraId="0DF36627" w14:textId="5720EE70" w:rsidR="147C1D82" w:rsidRDefault="7BC66AD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Date Time Format</w:t>
      </w:r>
      <w:r w:rsidRPr="57F62946">
        <w:rPr>
          <w:rFonts w:asciiTheme="minorHAnsi" w:hAnsiTheme="minorHAnsi" w:cstheme="minorBidi"/>
        </w:rPr>
        <w:t>: Please tell us exactly how the date and time is formatted: e.g. mm/dd/</w:t>
      </w:r>
      <w:proofErr w:type="spellStart"/>
      <w:r w:rsidRPr="57F62946">
        <w:rPr>
          <w:rFonts w:asciiTheme="minorHAnsi" w:hAnsiTheme="minorHAnsi" w:cstheme="minorBidi"/>
        </w:rPr>
        <w:t>yyyy</w:t>
      </w:r>
      <w:proofErr w:type="spellEnd"/>
      <w:r w:rsidRPr="57F62946">
        <w:rPr>
          <w:rFonts w:asciiTheme="minorHAnsi" w:hAnsiTheme="minorHAnsi" w:cstheme="minorBidi"/>
        </w:rPr>
        <w:t xml:space="preserve"> </w:t>
      </w:r>
      <w:proofErr w:type="spellStart"/>
      <w:r w:rsidRPr="57F62946">
        <w:rPr>
          <w:rFonts w:asciiTheme="minorHAnsi" w:hAnsiTheme="minorHAnsi" w:cstheme="minorBidi"/>
        </w:rPr>
        <w:t>hh:mm:ss</w:t>
      </w:r>
      <w:proofErr w:type="spellEnd"/>
      <w:r w:rsidRPr="57F62946">
        <w:rPr>
          <w:rFonts w:asciiTheme="minorHAnsi" w:hAnsiTheme="minorHAnsi" w:cstheme="minorBidi"/>
        </w:rPr>
        <w:t xml:space="preserve"> plus the time zone and </w:t>
      </w:r>
      <w:proofErr w:type="gramStart"/>
      <w:r w:rsidRPr="57F62946">
        <w:rPr>
          <w:rFonts w:asciiTheme="minorHAnsi" w:hAnsiTheme="minorHAnsi" w:cstheme="minorBidi"/>
        </w:rPr>
        <w:t>whether or not</w:t>
      </w:r>
      <w:proofErr w:type="gramEnd"/>
      <w:r w:rsidRPr="57F62946">
        <w:rPr>
          <w:rFonts w:asciiTheme="minorHAnsi" w:hAnsiTheme="minorHAnsi" w:cstheme="minorBidi"/>
        </w:rPr>
        <w:t xml:space="preserve"> daylight savings was observed. ISO 8601 date format of YYYY-MM-DD or YYYY-MM-DD </w:t>
      </w:r>
      <w:proofErr w:type="spellStart"/>
      <w:r w:rsidRPr="57F62946">
        <w:rPr>
          <w:rFonts w:asciiTheme="minorHAnsi" w:hAnsiTheme="minorHAnsi" w:cstheme="minorBidi"/>
        </w:rPr>
        <w:t>hh:mm:ss</w:t>
      </w:r>
      <w:proofErr w:type="spellEnd"/>
      <w:r w:rsidRPr="57F62946">
        <w:rPr>
          <w:rFonts w:asciiTheme="minorHAnsi" w:hAnsiTheme="minorHAnsi" w:cstheme="minorBidi"/>
        </w:rPr>
        <w:t xml:space="preserve"> is preferred.</w:t>
      </w:r>
    </w:p>
    <w:p w14:paraId="3D13AA91" w14:textId="61094EA3" w:rsidR="147C1D82" w:rsidRDefault="7BC66AD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Missing Value Code</w:t>
      </w:r>
      <w:r w:rsidRPr="57F62946">
        <w:rPr>
          <w:rFonts w:asciiTheme="minorHAnsi" w:hAnsiTheme="minorHAnsi" w:cstheme="minorBidi"/>
        </w:rPr>
        <w:t>:</w:t>
      </w:r>
      <w:commentRangeStart w:id="11"/>
      <w:r w:rsidRPr="57F62946">
        <w:rPr>
          <w:rFonts w:asciiTheme="minorHAnsi" w:hAnsiTheme="minorHAnsi" w:cstheme="minorBidi"/>
        </w:rPr>
        <w:t xml:space="preserve"> If a code for ‘no data’ is used, please specify: e.g., -99999</w:t>
      </w:r>
      <w:commentRangeEnd w:id="11"/>
      <w:r w:rsidR="147C1D82">
        <w:rPr>
          <w:rStyle w:val="CommentReference"/>
        </w:rPr>
        <w:commentReference w:id="11"/>
      </w:r>
    </w:p>
    <w:p w14:paraId="134D2F79" w14:textId="3CD304BB" w:rsidR="147C1D82" w:rsidRDefault="7BC66ADA"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Missing Value Code Explanation</w:t>
      </w:r>
      <w:r w:rsidRPr="57F62946">
        <w:rPr>
          <w:rFonts w:asciiTheme="minorHAnsi" w:hAnsiTheme="minorHAnsi" w:cstheme="minorBidi"/>
        </w:rPr>
        <w:t>: Definition of missing value code.</w:t>
      </w:r>
    </w:p>
    <w:p w14:paraId="34A6044D" w14:textId="77777777" w:rsidR="7A0FED79" w:rsidRDefault="7A0FED79" w:rsidP="7A0FED79">
      <w:pPr>
        <w:pStyle w:val="nrpsNormal"/>
        <w:spacing w:after="0"/>
        <w:rPr>
          <w:rFonts w:asciiTheme="minorHAnsi" w:hAnsiTheme="minorHAnsi" w:cstheme="minorBidi"/>
        </w:rPr>
      </w:pPr>
    </w:p>
    <w:p w14:paraId="221FF746" w14:textId="0B100F1E" w:rsidR="147C1D82" w:rsidRDefault="147C1D82" w:rsidP="7A0FED79">
      <w:pPr>
        <w:pStyle w:val="nrpsNormal"/>
        <w:rPr>
          <w:rFonts w:asciiTheme="minorHAnsi" w:hAnsiTheme="minorHAnsi" w:cstheme="minorBidi"/>
        </w:rPr>
      </w:pPr>
      <w:r w:rsidRPr="57F62946">
        <w:rPr>
          <w:rFonts w:asciiTheme="minorHAnsi" w:hAnsiTheme="minorHAnsi" w:cstheme="minorBidi"/>
          <w:b/>
          <w:bCs/>
        </w:rPr>
        <w:t>Table name:</w:t>
      </w:r>
      <w:r w:rsidRPr="57F62946">
        <w:rPr>
          <w:rFonts w:asciiTheme="minorHAnsi" w:hAnsiTheme="minorHAnsi" w:cstheme="minorBidi"/>
        </w:rPr>
        <w:t xml:space="preserve"> </w:t>
      </w:r>
      <w:r w:rsidR="66B5D946" w:rsidRPr="57F62946">
        <w:rPr>
          <w:rFonts w:asciiTheme="minorHAnsi" w:hAnsiTheme="minorHAnsi" w:cstheme="minorBidi"/>
        </w:rPr>
        <w:t>ReachMeasurements.csv</w:t>
      </w:r>
    </w:p>
    <w:p w14:paraId="01E8631C" w14:textId="2C5192B5" w:rsidR="147C1D82" w:rsidRDefault="147C1D82" w:rsidP="7A0FED79">
      <w:pPr>
        <w:pStyle w:val="nrpsNormal"/>
        <w:rPr>
          <w:rFonts w:asciiTheme="minorHAnsi" w:hAnsiTheme="minorHAnsi" w:cstheme="minorBidi"/>
        </w:rPr>
      </w:pPr>
      <w:r w:rsidRPr="57F62946">
        <w:rPr>
          <w:rFonts w:asciiTheme="minorHAnsi" w:hAnsiTheme="minorHAnsi" w:cstheme="minorBidi"/>
          <w:b/>
          <w:bCs/>
          <w:lang w:val="fr-FR"/>
        </w:rPr>
        <w:t>Table description:</w:t>
      </w:r>
      <w:r w:rsidRPr="57F62946">
        <w:rPr>
          <w:rFonts w:asciiTheme="minorHAnsi" w:hAnsiTheme="minorHAnsi" w:cstheme="minorBidi"/>
        </w:rPr>
        <w:t xml:space="preserve"> </w:t>
      </w:r>
      <w:r w:rsidR="75A6D06F" w:rsidRPr="57F62946">
        <w:rPr>
          <w:rFonts w:asciiTheme="minorHAnsi" w:hAnsiTheme="minorHAnsi" w:cstheme="minorBidi"/>
        </w:rPr>
        <w:t xml:space="preserve">Reach discrete water quality measurements  </w:t>
      </w:r>
    </w:p>
    <w:tbl>
      <w:tblPr>
        <w:tblStyle w:val="NPS1"/>
        <w:tblW w:w="14390" w:type="dxa"/>
        <w:tblLook w:val="04A0" w:firstRow="1" w:lastRow="0" w:firstColumn="1" w:lastColumn="0" w:noHBand="0" w:noVBand="1"/>
      </w:tblPr>
      <w:tblGrid>
        <w:gridCol w:w="3315"/>
        <w:gridCol w:w="2940"/>
        <w:gridCol w:w="1080"/>
        <w:gridCol w:w="2595"/>
        <w:gridCol w:w="1395"/>
        <w:gridCol w:w="930"/>
        <w:gridCol w:w="2135"/>
      </w:tblGrid>
      <w:tr w:rsidR="7A0FED79" w14:paraId="03F4366B"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3315" w:type="dxa"/>
          </w:tcPr>
          <w:p w14:paraId="150508BD"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2940" w:type="dxa"/>
          </w:tcPr>
          <w:p w14:paraId="130F6091"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080" w:type="dxa"/>
          </w:tcPr>
          <w:p w14:paraId="6228F17F"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2595" w:type="dxa"/>
          </w:tcPr>
          <w:p w14:paraId="73E09E83"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395" w:type="dxa"/>
          </w:tcPr>
          <w:p w14:paraId="77F63DE6"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930" w:type="dxa"/>
          </w:tcPr>
          <w:p w14:paraId="75C7AB4C"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2135" w:type="dxa"/>
          </w:tcPr>
          <w:p w14:paraId="6D486283"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5391085E" w14:textId="77777777" w:rsidTr="11705DB1">
        <w:trPr>
          <w:trHeight w:val="303"/>
        </w:trPr>
        <w:tc>
          <w:tcPr>
            <w:tcW w:w="3315" w:type="dxa"/>
          </w:tcPr>
          <w:p w14:paraId="72628615" w14:textId="36F485DD" w:rsidR="57F62946" w:rsidRDefault="57F62946"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ParkName</w:t>
            </w:r>
            <w:proofErr w:type="spellEnd"/>
          </w:p>
        </w:tc>
        <w:tc>
          <w:tcPr>
            <w:tcW w:w="2940" w:type="dxa"/>
          </w:tcPr>
          <w:p w14:paraId="73C09057" w14:textId="4D5BA617"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 name</w:t>
            </w:r>
          </w:p>
        </w:tc>
        <w:tc>
          <w:tcPr>
            <w:tcW w:w="1080" w:type="dxa"/>
          </w:tcPr>
          <w:p w14:paraId="3811A6D7" w14:textId="14927D3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595" w:type="dxa"/>
          </w:tcPr>
          <w:p w14:paraId="7A33D926" w14:textId="4F22945B" w:rsidR="7A0FED79" w:rsidRDefault="7A0FED79" w:rsidP="7A0FED79">
            <w:pPr>
              <w:pStyle w:val="nrpsTableheader"/>
              <w:rPr>
                <w:rFonts w:asciiTheme="minorHAnsi" w:hAnsiTheme="minorHAnsi" w:cstheme="minorBidi"/>
                <w:b w:val="0"/>
                <w:color w:val="auto"/>
                <w:sz w:val="22"/>
                <w:szCs w:val="22"/>
              </w:rPr>
            </w:pPr>
          </w:p>
        </w:tc>
        <w:tc>
          <w:tcPr>
            <w:tcW w:w="1395" w:type="dxa"/>
          </w:tcPr>
          <w:p w14:paraId="3E0A20B0" w14:textId="77777777" w:rsidR="7A0FED79" w:rsidRDefault="7A0FED79" w:rsidP="7A0FED79">
            <w:pPr>
              <w:pStyle w:val="nrpsTableheader"/>
              <w:rPr>
                <w:rFonts w:asciiTheme="minorHAnsi" w:hAnsiTheme="minorHAnsi" w:cstheme="minorBidi"/>
                <w:b w:val="0"/>
                <w:color w:val="auto"/>
                <w:sz w:val="22"/>
                <w:szCs w:val="22"/>
              </w:rPr>
            </w:pPr>
          </w:p>
        </w:tc>
        <w:tc>
          <w:tcPr>
            <w:tcW w:w="930" w:type="dxa"/>
          </w:tcPr>
          <w:p w14:paraId="362ECA51" w14:textId="49EA64DF" w:rsidR="7A0FED79" w:rsidRDefault="7A0FED79" w:rsidP="7A0FED79">
            <w:pPr>
              <w:pStyle w:val="nrpsTableheader"/>
              <w:rPr>
                <w:rFonts w:asciiTheme="minorHAnsi" w:hAnsiTheme="minorHAnsi" w:cstheme="minorBidi"/>
                <w:b w:val="0"/>
                <w:color w:val="auto"/>
                <w:sz w:val="22"/>
                <w:szCs w:val="22"/>
              </w:rPr>
            </w:pPr>
          </w:p>
        </w:tc>
        <w:tc>
          <w:tcPr>
            <w:tcW w:w="2135" w:type="dxa"/>
          </w:tcPr>
          <w:p w14:paraId="1172B6BF" w14:textId="68D5134C" w:rsidR="7A0FED79" w:rsidRDefault="7A0FED79" w:rsidP="7A0FED79">
            <w:pPr>
              <w:pStyle w:val="nrpsTableheader"/>
              <w:rPr>
                <w:rFonts w:asciiTheme="minorHAnsi" w:hAnsiTheme="minorHAnsi" w:cstheme="minorBidi"/>
                <w:b w:val="0"/>
                <w:color w:val="auto"/>
                <w:sz w:val="22"/>
                <w:szCs w:val="22"/>
              </w:rPr>
            </w:pPr>
          </w:p>
        </w:tc>
      </w:tr>
      <w:tr w:rsidR="7A0FED79" w14:paraId="62F065B3" w14:textId="77777777" w:rsidTr="11705DB1">
        <w:trPr>
          <w:trHeight w:val="303"/>
        </w:trPr>
        <w:tc>
          <w:tcPr>
            <w:tcW w:w="3315" w:type="dxa"/>
          </w:tcPr>
          <w:p w14:paraId="0CABBC7F" w14:textId="4BC29A03" w:rsidR="57F62946" w:rsidRDefault="57F62946"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ParkCode</w:t>
            </w:r>
            <w:proofErr w:type="spellEnd"/>
          </w:p>
        </w:tc>
        <w:tc>
          <w:tcPr>
            <w:tcW w:w="2940" w:type="dxa"/>
          </w:tcPr>
          <w:p w14:paraId="16418424" w14:textId="20291A3A"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 unit code</w:t>
            </w:r>
          </w:p>
        </w:tc>
        <w:tc>
          <w:tcPr>
            <w:tcW w:w="1080" w:type="dxa"/>
          </w:tcPr>
          <w:p w14:paraId="6E9B6FE7" w14:textId="230CA98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595" w:type="dxa"/>
          </w:tcPr>
          <w:p w14:paraId="504488EB" w14:textId="0E540469" w:rsidR="7A0FED79" w:rsidRDefault="7A0FED79" w:rsidP="7A0FED79">
            <w:pPr>
              <w:pStyle w:val="nrpsTableheader"/>
              <w:rPr>
                <w:rFonts w:asciiTheme="minorHAnsi" w:hAnsiTheme="minorHAnsi" w:cstheme="minorBidi"/>
                <w:b w:val="0"/>
                <w:color w:val="auto"/>
                <w:sz w:val="22"/>
                <w:szCs w:val="22"/>
              </w:rPr>
            </w:pPr>
          </w:p>
        </w:tc>
        <w:tc>
          <w:tcPr>
            <w:tcW w:w="1395" w:type="dxa"/>
          </w:tcPr>
          <w:p w14:paraId="15E48443" w14:textId="77777777" w:rsidR="7A0FED79" w:rsidRDefault="7A0FED79" w:rsidP="7A0FED79">
            <w:pPr>
              <w:pStyle w:val="nrpsTableheader"/>
              <w:rPr>
                <w:rFonts w:asciiTheme="minorHAnsi" w:hAnsiTheme="minorHAnsi" w:cstheme="minorBidi"/>
                <w:b w:val="0"/>
                <w:color w:val="auto"/>
                <w:sz w:val="22"/>
                <w:szCs w:val="22"/>
              </w:rPr>
            </w:pPr>
          </w:p>
        </w:tc>
        <w:tc>
          <w:tcPr>
            <w:tcW w:w="930" w:type="dxa"/>
          </w:tcPr>
          <w:p w14:paraId="230229C6" w14:textId="1E37FFC0" w:rsidR="7A0FED79" w:rsidRDefault="7A0FED79" w:rsidP="7A0FED79">
            <w:pPr>
              <w:pStyle w:val="nrpsTableheader"/>
              <w:rPr>
                <w:rFonts w:asciiTheme="minorHAnsi" w:hAnsiTheme="minorHAnsi" w:cstheme="minorBidi"/>
                <w:b w:val="0"/>
                <w:color w:val="auto"/>
                <w:sz w:val="22"/>
                <w:szCs w:val="22"/>
              </w:rPr>
            </w:pPr>
          </w:p>
        </w:tc>
        <w:tc>
          <w:tcPr>
            <w:tcW w:w="2135" w:type="dxa"/>
          </w:tcPr>
          <w:p w14:paraId="51615C53" w14:textId="77777777" w:rsidR="7A0FED79" w:rsidRDefault="7A0FED79" w:rsidP="7A0FED79">
            <w:pPr>
              <w:pStyle w:val="nrpsTableheader"/>
              <w:rPr>
                <w:rFonts w:asciiTheme="minorHAnsi" w:hAnsiTheme="minorHAnsi" w:cstheme="minorBidi"/>
                <w:b w:val="0"/>
                <w:color w:val="auto"/>
                <w:sz w:val="22"/>
                <w:szCs w:val="22"/>
              </w:rPr>
            </w:pPr>
          </w:p>
        </w:tc>
      </w:tr>
      <w:tr w:rsidR="7A0FED79" w14:paraId="17DCAA14" w14:textId="77777777" w:rsidTr="11705DB1">
        <w:trPr>
          <w:trHeight w:val="303"/>
        </w:trPr>
        <w:tc>
          <w:tcPr>
            <w:tcW w:w="3315" w:type="dxa"/>
          </w:tcPr>
          <w:p w14:paraId="563C01DC" w14:textId="02BDD320" w:rsidR="57F62946" w:rsidRDefault="57F62946"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LocationID</w:t>
            </w:r>
            <w:proofErr w:type="spellEnd"/>
          </w:p>
        </w:tc>
        <w:tc>
          <w:tcPr>
            <w:tcW w:w="2940" w:type="dxa"/>
          </w:tcPr>
          <w:p w14:paraId="1AE3F623" w14:textId="59525B49"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Foreign key for location</w:t>
            </w:r>
          </w:p>
        </w:tc>
        <w:tc>
          <w:tcPr>
            <w:tcW w:w="1080" w:type="dxa"/>
          </w:tcPr>
          <w:p w14:paraId="16007AE7" w14:textId="1C06369B"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595" w:type="dxa"/>
          </w:tcPr>
          <w:p w14:paraId="5EEB5D57" w14:textId="735A2419" w:rsidR="7A0FED79" w:rsidRDefault="7A0FED79" w:rsidP="7A0FED79">
            <w:pPr>
              <w:pStyle w:val="nrpsTableheader"/>
              <w:rPr>
                <w:rFonts w:asciiTheme="minorHAnsi" w:hAnsiTheme="minorHAnsi" w:cstheme="minorBidi"/>
                <w:b w:val="0"/>
                <w:color w:val="auto"/>
                <w:sz w:val="22"/>
                <w:szCs w:val="22"/>
              </w:rPr>
            </w:pPr>
          </w:p>
        </w:tc>
        <w:tc>
          <w:tcPr>
            <w:tcW w:w="1395" w:type="dxa"/>
          </w:tcPr>
          <w:p w14:paraId="4C210AC5" w14:textId="77777777" w:rsidR="7A0FED79" w:rsidRDefault="7A0FED79" w:rsidP="7A0FED79">
            <w:pPr>
              <w:pStyle w:val="nrpsTableheader"/>
              <w:rPr>
                <w:rFonts w:asciiTheme="minorHAnsi" w:hAnsiTheme="minorHAnsi" w:cstheme="minorBidi"/>
                <w:b w:val="0"/>
                <w:color w:val="auto"/>
                <w:sz w:val="22"/>
                <w:szCs w:val="22"/>
              </w:rPr>
            </w:pPr>
          </w:p>
        </w:tc>
        <w:tc>
          <w:tcPr>
            <w:tcW w:w="930" w:type="dxa"/>
          </w:tcPr>
          <w:p w14:paraId="173568EE" w14:textId="7D50F870" w:rsidR="7A0FED79" w:rsidRDefault="7A0FED79" w:rsidP="7A0FED79">
            <w:pPr>
              <w:pStyle w:val="nrpsTableheader"/>
              <w:rPr>
                <w:rFonts w:asciiTheme="minorHAnsi" w:hAnsiTheme="minorHAnsi" w:cstheme="minorBidi"/>
                <w:b w:val="0"/>
                <w:color w:val="auto"/>
                <w:sz w:val="22"/>
                <w:szCs w:val="22"/>
              </w:rPr>
            </w:pPr>
          </w:p>
        </w:tc>
        <w:tc>
          <w:tcPr>
            <w:tcW w:w="2135" w:type="dxa"/>
          </w:tcPr>
          <w:p w14:paraId="2C494548" w14:textId="77777777" w:rsidR="7A0FED79" w:rsidRDefault="7A0FED79" w:rsidP="7A0FED79">
            <w:pPr>
              <w:pStyle w:val="nrpsTableheader"/>
              <w:rPr>
                <w:rFonts w:asciiTheme="minorHAnsi" w:hAnsiTheme="minorHAnsi" w:cstheme="minorBidi"/>
                <w:b w:val="0"/>
                <w:color w:val="auto"/>
                <w:sz w:val="22"/>
                <w:szCs w:val="22"/>
              </w:rPr>
            </w:pPr>
          </w:p>
        </w:tc>
      </w:tr>
      <w:tr w:rsidR="7A0FED79" w14:paraId="0B7662C8" w14:textId="77777777" w:rsidTr="11705DB1">
        <w:trPr>
          <w:trHeight w:val="310"/>
        </w:trPr>
        <w:tc>
          <w:tcPr>
            <w:tcW w:w="3315" w:type="dxa"/>
          </w:tcPr>
          <w:p w14:paraId="76A8C673" w14:textId="6B7DC275" w:rsidR="57F62946" w:rsidRDefault="57F62946"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PeriodID</w:t>
            </w:r>
            <w:proofErr w:type="spellEnd"/>
            <w:r w:rsidRPr="57F62946">
              <w:rPr>
                <w:rFonts w:asciiTheme="minorHAnsi" w:hAnsiTheme="minorHAnsi" w:cstheme="minorBidi"/>
                <w:b w:val="0"/>
                <w:color w:val="auto"/>
                <w:sz w:val="22"/>
                <w:szCs w:val="22"/>
              </w:rPr>
              <w:t xml:space="preserve"> </w:t>
            </w:r>
          </w:p>
        </w:tc>
        <w:tc>
          <w:tcPr>
            <w:tcW w:w="2940" w:type="dxa"/>
          </w:tcPr>
          <w:p w14:paraId="0C78C5DF" w14:textId="02DA9E8F"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Foreign key for sampling season</w:t>
            </w:r>
          </w:p>
        </w:tc>
        <w:tc>
          <w:tcPr>
            <w:tcW w:w="1080" w:type="dxa"/>
          </w:tcPr>
          <w:p w14:paraId="2041A8E1" w14:textId="6256D4E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595" w:type="dxa"/>
          </w:tcPr>
          <w:p w14:paraId="7A2BDE4D" w14:textId="1853B3C6" w:rsidR="7A0FED79" w:rsidRDefault="7A0FED79" w:rsidP="7A0FED79">
            <w:pPr>
              <w:pStyle w:val="nrpsTableheader"/>
              <w:rPr>
                <w:rFonts w:asciiTheme="minorHAnsi" w:hAnsiTheme="minorHAnsi" w:cstheme="minorBidi"/>
                <w:b w:val="0"/>
                <w:color w:val="auto"/>
                <w:sz w:val="22"/>
                <w:szCs w:val="22"/>
              </w:rPr>
            </w:pPr>
          </w:p>
        </w:tc>
        <w:tc>
          <w:tcPr>
            <w:tcW w:w="1395" w:type="dxa"/>
          </w:tcPr>
          <w:p w14:paraId="1EF3C4A6" w14:textId="77777777" w:rsidR="7A0FED79" w:rsidRDefault="7A0FED79" w:rsidP="7A0FED79">
            <w:pPr>
              <w:pStyle w:val="nrpsTableheader"/>
              <w:rPr>
                <w:rFonts w:asciiTheme="minorHAnsi" w:hAnsiTheme="minorHAnsi" w:cstheme="minorBidi"/>
                <w:b w:val="0"/>
                <w:color w:val="auto"/>
                <w:sz w:val="22"/>
                <w:szCs w:val="22"/>
              </w:rPr>
            </w:pPr>
          </w:p>
        </w:tc>
        <w:tc>
          <w:tcPr>
            <w:tcW w:w="930" w:type="dxa"/>
          </w:tcPr>
          <w:p w14:paraId="2326D49A" w14:textId="734D9B89" w:rsidR="7A0FED79" w:rsidRDefault="7A0FED79" w:rsidP="7A0FED79">
            <w:pPr>
              <w:pStyle w:val="nrpsTableheader"/>
              <w:rPr>
                <w:rFonts w:asciiTheme="minorHAnsi" w:hAnsiTheme="minorHAnsi" w:cstheme="minorBidi"/>
                <w:b w:val="0"/>
                <w:color w:val="auto"/>
                <w:sz w:val="22"/>
                <w:szCs w:val="22"/>
              </w:rPr>
            </w:pPr>
          </w:p>
        </w:tc>
        <w:tc>
          <w:tcPr>
            <w:tcW w:w="2135" w:type="dxa"/>
          </w:tcPr>
          <w:p w14:paraId="1F198DFE" w14:textId="77777777" w:rsidR="7A0FED79" w:rsidRDefault="7A0FED79" w:rsidP="7A0FED79">
            <w:pPr>
              <w:pStyle w:val="nrpsTableheader"/>
              <w:rPr>
                <w:rFonts w:asciiTheme="minorHAnsi" w:hAnsiTheme="minorHAnsi" w:cstheme="minorBidi"/>
                <w:b w:val="0"/>
                <w:color w:val="auto"/>
                <w:sz w:val="22"/>
                <w:szCs w:val="22"/>
              </w:rPr>
            </w:pPr>
          </w:p>
        </w:tc>
      </w:tr>
      <w:tr w:rsidR="7A0FED79" w14:paraId="13DB931F" w14:textId="77777777" w:rsidTr="11705DB1">
        <w:trPr>
          <w:trHeight w:val="317"/>
        </w:trPr>
        <w:tc>
          <w:tcPr>
            <w:tcW w:w="3315" w:type="dxa"/>
          </w:tcPr>
          <w:p w14:paraId="743A5FF8" w14:textId="63AD0E95" w:rsidR="57F62946" w:rsidRDefault="57F62946"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EventID</w:t>
            </w:r>
            <w:proofErr w:type="spellEnd"/>
          </w:p>
        </w:tc>
        <w:tc>
          <w:tcPr>
            <w:tcW w:w="2940" w:type="dxa"/>
          </w:tcPr>
          <w:p w14:paraId="104AF880" w14:textId="7364BDD6" w:rsidR="57F62946" w:rsidRDefault="57F62946" w:rsidP="57F62946">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Foreign key for sampling </w:t>
            </w:r>
            <w:r w:rsidR="44D03128" w:rsidRPr="11705DB1">
              <w:rPr>
                <w:rFonts w:asciiTheme="minorHAnsi" w:hAnsiTheme="minorHAnsi" w:cstheme="minorBidi"/>
                <w:b w:val="0"/>
                <w:color w:val="auto"/>
                <w:sz w:val="22"/>
                <w:szCs w:val="22"/>
              </w:rPr>
              <w:t>visit</w:t>
            </w:r>
          </w:p>
        </w:tc>
        <w:tc>
          <w:tcPr>
            <w:tcW w:w="1080" w:type="dxa"/>
          </w:tcPr>
          <w:p w14:paraId="2AD95834" w14:textId="19553269"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595" w:type="dxa"/>
          </w:tcPr>
          <w:p w14:paraId="3AEFDE64" w14:textId="73AE642A" w:rsidR="7A0FED79" w:rsidRDefault="7A0FED79" w:rsidP="7A0FED79">
            <w:pPr>
              <w:pStyle w:val="nrpsTableheader"/>
              <w:rPr>
                <w:rFonts w:asciiTheme="minorHAnsi" w:hAnsiTheme="minorHAnsi" w:cstheme="minorBidi"/>
                <w:b w:val="0"/>
                <w:color w:val="auto"/>
                <w:sz w:val="22"/>
                <w:szCs w:val="22"/>
              </w:rPr>
            </w:pPr>
          </w:p>
        </w:tc>
        <w:tc>
          <w:tcPr>
            <w:tcW w:w="1395" w:type="dxa"/>
          </w:tcPr>
          <w:p w14:paraId="2DBC791D" w14:textId="77777777" w:rsidR="7A0FED79" w:rsidRDefault="7A0FED79" w:rsidP="7A0FED79">
            <w:pPr>
              <w:pStyle w:val="nrpsTableheader"/>
              <w:rPr>
                <w:rFonts w:asciiTheme="minorHAnsi" w:hAnsiTheme="minorHAnsi" w:cstheme="minorBidi"/>
                <w:b w:val="0"/>
                <w:color w:val="auto"/>
                <w:sz w:val="22"/>
                <w:szCs w:val="22"/>
              </w:rPr>
            </w:pPr>
          </w:p>
        </w:tc>
        <w:tc>
          <w:tcPr>
            <w:tcW w:w="930" w:type="dxa"/>
          </w:tcPr>
          <w:p w14:paraId="36374D9B" w14:textId="1442DA20" w:rsidR="7A0FED79" w:rsidRDefault="7A0FED79" w:rsidP="7A0FED79">
            <w:pPr>
              <w:pStyle w:val="nrpsTableheader"/>
              <w:rPr>
                <w:rFonts w:asciiTheme="minorHAnsi" w:hAnsiTheme="minorHAnsi" w:cstheme="minorBidi"/>
                <w:b w:val="0"/>
                <w:color w:val="auto"/>
                <w:sz w:val="22"/>
                <w:szCs w:val="22"/>
              </w:rPr>
            </w:pPr>
          </w:p>
        </w:tc>
        <w:tc>
          <w:tcPr>
            <w:tcW w:w="2135" w:type="dxa"/>
          </w:tcPr>
          <w:p w14:paraId="0DF32CF1" w14:textId="77777777" w:rsidR="7A0FED79" w:rsidRDefault="7A0FED79" w:rsidP="7A0FED79">
            <w:pPr>
              <w:pStyle w:val="nrpsTableheader"/>
              <w:rPr>
                <w:rFonts w:asciiTheme="minorHAnsi" w:hAnsiTheme="minorHAnsi" w:cstheme="minorBidi"/>
                <w:b w:val="0"/>
                <w:color w:val="auto"/>
                <w:sz w:val="22"/>
                <w:szCs w:val="22"/>
              </w:rPr>
            </w:pPr>
          </w:p>
        </w:tc>
      </w:tr>
      <w:tr w:rsidR="7A0FED79" w14:paraId="5120D09C" w14:textId="77777777" w:rsidTr="11705DB1">
        <w:trPr>
          <w:trHeight w:val="317"/>
        </w:trPr>
        <w:tc>
          <w:tcPr>
            <w:tcW w:w="3315" w:type="dxa"/>
          </w:tcPr>
          <w:p w14:paraId="76C782AC" w14:textId="6FE6E0DF" w:rsidR="7A0FED79" w:rsidRDefault="2802BAFB" w:rsidP="7A0FED79">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SiteNumber</w:t>
            </w:r>
            <w:proofErr w:type="spellEnd"/>
          </w:p>
        </w:tc>
        <w:tc>
          <w:tcPr>
            <w:tcW w:w="2940" w:type="dxa"/>
          </w:tcPr>
          <w:p w14:paraId="473D4040" w14:textId="75917EB6" w:rsidR="7A0FED79" w:rsidRDefault="13C3D5AB"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Site number</w:t>
            </w:r>
          </w:p>
        </w:tc>
        <w:tc>
          <w:tcPr>
            <w:tcW w:w="1080" w:type="dxa"/>
          </w:tcPr>
          <w:p w14:paraId="08D0C42F" w14:textId="5A5D5DB0" w:rsidR="7A0FED79" w:rsidRDefault="76D6923E"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595" w:type="dxa"/>
          </w:tcPr>
          <w:p w14:paraId="4B6C2A76" w14:textId="77777777" w:rsidR="7A0FED79" w:rsidRDefault="7A0FED79" w:rsidP="7A0FED79">
            <w:pPr>
              <w:pStyle w:val="nrpsTableheader"/>
              <w:rPr>
                <w:rFonts w:asciiTheme="minorHAnsi" w:hAnsiTheme="minorHAnsi" w:cstheme="minorBidi"/>
                <w:b w:val="0"/>
                <w:color w:val="auto"/>
                <w:sz w:val="22"/>
                <w:szCs w:val="22"/>
              </w:rPr>
            </w:pPr>
          </w:p>
        </w:tc>
        <w:tc>
          <w:tcPr>
            <w:tcW w:w="1395" w:type="dxa"/>
          </w:tcPr>
          <w:p w14:paraId="439BDD9A" w14:textId="77777777" w:rsidR="7A0FED79" w:rsidRDefault="7A0FED79" w:rsidP="7A0FED79">
            <w:pPr>
              <w:pStyle w:val="nrpsTableheader"/>
              <w:rPr>
                <w:rFonts w:asciiTheme="minorHAnsi" w:hAnsiTheme="minorHAnsi" w:cstheme="minorBidi"/>
                <w:b w:val="0"/>
                <w:color w:val="auto"/>
                <w:sz w:val="22"/>
                <w:szCs w:val="22"/>
              </w:rPr>
            </w:pPr>
          </w:p>
        </w:tc>
        <w:tc>
          <w:tcPr>
            <w:tcW w:w="930" w:type="dxa"/>
          </w:tcPr>
          <w:p w14:paraId="7781DD85" w14:textId="77777777" w:rsidR="7A0FED79" w:rsidRDefault="7A0FED79" w:rsidP="7A0FED79">
            <w:pPr>
              <w:pStyle w:val="nrpsTableheader"/>
              <w:rPr>
                <w:rFonts w:asciiTheme="minorHAnsi" w:hAnsiTheme="minorHAnsi" w:cstheme="minorBidi"/>
                <w:b w:val="0"/>
                <w:color w:val="auto"/>
                <w:sz w:val="22"/>
                <w:szCs w:val="22"/>
              </w:rPr>
            </w:pPr>
          </w:p>
        </w:tc>
        <w:tc>
          <w:tcPr>
            <w:tcW w:w="2135" w:type="dxa"/>
          </w:tcPr>
          <w:p w14:paraId="060FE6E7" w14:textId="77777777" w:rsidR="7A0FED79" w:rsidRDefault="7A0FED79" w:rsidP="7A0FED79">
            <w:pPr>
              <w:pStyle w:val="nrpsTableheader"/>
              <w:rPr>
                <w:rFonts w:asciiTheme="minorHAnsi" w:hAnsiTheme="minorHAnsi" w:cstheme="minorBidi"/>
                <w:b w:val="0"/>
                <w:color w:val="auto"/>
                <w:sz w:val="22"/>
                <w:szCs w:val="22"/>
              </w:rPr>
            </w:pPr>
          </w:p>
        </w:tc>
      </w:tr>
      <w:tr w:rsidR="7A0FED79" w14:paraId="1B028E2C" w14:textId="77777777" w:rsidTr="11705DB1">
        <w:trPr>
          <w:trHeight w:val="317"/>
        </w:trPr>
        <w:tc>
          <w:tcPr>
            <w:tcW w:w="3315" w:type="dxa"/>
          </w:tcPr>
          <w:p w14:paraId="361A7DC3" w14:textId="6F7096E8" w:rsidR="7A0FED79" w:rsidRDefault="2802BAFB" w:rsidP="7A0FED79">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TimeSampled</w:t>
            </w:r>
            <w:r w:rsidR="6D54AE63" w:rsidRPr="57F62946">
              <w:rPr>
                <w:rFonts w:asciiTheme="minorHAnsi" w:hAnsiTheme="minorHAnsi" w:cstheme="minorBidi"/>
                <w:b w:val="0"/>
                <w:color w:val="auto"/>
                <w:sz w:val="22"/>
                <w:szCs w:val="22"/>
              </w:rPr>
              <w:t>_hhm</w:t>
            </w:r>
            <w:r w:rsidR="731BEB7B" w:rsidRPr="57F62946">
              <w:rPr>
                <w:rFonts w:asciiTheme="minorHAnsi" w:hAnsiTheme="minorHAnsi" w:cstheme="minorBidi"/>
                <w:b w:val="0"/>
                <w:color w:val="auto"/>
                <w:sz w:val="22"/>
                <w:szCs w:val="22"/>
              </w:rPr>
              <w:t>m_mil</w:t>
            </w:r>
            <w:proofErr w:type="spellEnd"/>
          </w:p>
        </w:tc>
        <w:tc>
          <w:tcPr>
            <w:tcW w:w="2940" w:type="dxa"/>
          </w:tcPr>
          <w:p w14:paraId="0674CB7B" w14:textId="1D95C621" w:rsidR="7A0FED79" w:rsidRDefault="731BEB7B" w:rsidP="7A0FED79">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hh:mm</w:t>
            </w:r>
            <w:r w:rsidR="1F8FCE8D" w:rsidRPr="57F62946">
              <w:rPr>
                <w:rFonts w:asciiTheme="minorHAnsi" w:hAnsiTheme="minorHAnsi" w:cstheme="minorBidi"/>
                <w:b w:val="0"/>
                <w:color w:val="auto"/>
                <w:sz w:val="22"/>
                <w:szCs w:val="22"/>
              </w:rPr>
              <w:t>:ss</w:t>
            </w:r>
            <w:proofErr w:type="spellEnd"/>
            <w:r w:rsidRPr="57F62946">
              <w:rPr>
                <w:rFonts w:asciiTheme="minorHAnsi" w:hAnsiTheme="minorHAnsi" w:cstheme="minorBidi"/>
                <w:b w:val="0"/>
                <w:color w:val="auto"/>
                <w:sz w:val="22"/>
                <w:szCs w:val="22"/>
              </w:rPr>
              <w:t xml:space="preserve"> in military time</w:t>
            </w:r>
          </w:p>
        </w:tc>
        <w:tc>
          <w:tcPr>
            <w:tcW w:w="1080" w:type="dxa"/>
          </w:tcPr>
          <w:p w14:paraId="796C11FC" w14:textId="11952A3C" w:rsidR="7A0FED79" w:rsidRDefault="77E49DD3"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date</w:t>
            </w:r>
          </w:p>
        </w:tc>
        <w:tc>
          <w:tcPr>
            <w:tcW w:w="2595" w:type="dxa"/>
          </w:tcPr>
          <w:p w14:paraId="00D81857" w14:textId="77777777" w:rsidR="7A0FED79" w:rsidRDefault="7A0FED79" w:rsidP="7A0FED79">
            <w:pPr>
              <w:pStyle w:val="nrpsTableheader"/>
              <w:rPr>
                <w:rFonts w:asciiTheme="minorHAnsi" w:hAnsiTheme="minorHAnsi" w:cstheme="minorBidi"/>
                <w:b w:val="0"/>
                <w:color w:val="auto"/>
                <w:sz w:val="22"/>
                <w:szCs w:val="22"/>
              </w:rPr>
            </w:pPr>
          </w:p>
        </w:tc>
        <w:tc>
          <w:tcPr>
            <w:tcW w:w="1395" w:type="dxa"/>
          </w:tcPr>
          <w:p w14:paraId="1613308A" w14:textId="5C6F07B3" w:rsidR="7A0FED79" w:rsidRDefault="1D0BE8A5" w:rsidP="7A0FED79">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h</w:t>
            </w:r>
            <w:r w:rsidR="6E0EC9C4" w:rsidRPr="57F62946">
              <w:rPr>
                <w:rFonts w:asciiTheme="minorHAnsi" w:hAnsiTheme="minorHAnsi" w:cstheme="minorBidi"/>
                <w:b w:val="0"/>
                <w:color w:val="auto"/>
                <w:sz w:val="22"/>
                <w:szCs w:val="22"/>
              </w:rPr>
              <w:t>h:mm:ss</w:t>
            </w:r>
            <w:proofErr w:type="spellEnd"/>
          </w:p>
        </w:tc>
        <w:tc>
          <w:tcPr>
            <w:tcW w:w="930" w:type="dxa"/>
          </w:tcPr>
          <w:p w14:paraId="65E888D4" w14:textId="77777777" w:rsidR="7A0FED79" w:rsidRDefault="7A0FED79" w:rsidP="7A0FED79">
            <w:pPr>
              <w:pStyle w:val="nrpsTableheader"/>
              <w:rPr>
                <w:rFonts w:asciiTheme="minorHAnsi" w:hAnsiTheme="minorHAnsi" w:cstheme="minorBidi"/>
                <w:b w:val="0"/>
                <w:color w:val="auto"/>
                <w:sz w:val="22"/>
                <w:szCs w:val="22"/>
              </w:rPr>
            </w:pPr>
          </w:p>
        </w:tc>
        <w:tc>
          <w:tcPr>
            <w:tcW w:w="2135" w:type="dxa"/>
          </w:tcPr>
          <w:p w14:paraId="2B813192" w14:textId="77777777" w:rsidR="7A0FED79" w:rsidRDefault="7A0FED79" w:rsidP="7A0FED79">
            <w:pPr>
              <w:pStyle w:val="nrpsTableheader"/>
              <w:rPr>
                <w:rFonts w:asciiTheme="minorHAnsi" w:hAnsiTheme="minorHAnsi" w:cstheme="minorBidi"/>
                <w:b w:val="0"/>
                <w:color w:val="auto"/>
                <w:sz w:val="22"/>
                <w:szCs w:val="22"/>
              </w:rPr>
            </w:pPr>
          </w:p>
        </w:tc>
      </w:tr>
      <w:tr w:rsidR="7A0FED79" w14:paraId="06AE43D4" w14:textId="77777777" w:rsidTr="11705DB1">
        <w:trPr>
          <w:trHeight w:val="317"/>
        </w:trPr>
        <w:tc>
          <w:tcPr>
            <w:tcW w:w="3315" w:type="dxa"/>
          </w:tcPr>
          <w:p w14:paraId="15E70624" w14:textId="1FA7AFCB" w:rsidR="7A0FED79" w:rsidRDefault="731BEB7B" w:rsidP="7A0FED79">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WaterTemp_C</w:t>
            </w:r>
            <w:proofErr w:type="spellEnd"/>
          </w:p>
        </w:tc>
        <w:tc>
          <w:tcPr>
            <w:tcW w:w="2940" w:type="dxa"/>
          </w:tcPr>
          <w:p w14:paraId="7373CE64" w14:textId="35DA3816" w:rsidR="7A0FED79" w:rsidRDefault="55B2982F"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Water temperature</w:t>
            </w:r>
          </w:p>
        </w:tc>
        <w:tc>
          <w:tcPr>
            <w:tcW w:w="1080" w:type="dxa"/>
          </w:tcPr>
          <w:p w14:paraId="70B6EA0F" w14:textId="2296413A" w:rsidR="7A0FED79" w:rsidRDefault="55B2982F"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595" w:type="dxa"/>
          </w:tcPr>
          <w:p w14:paraId="7B887AAB" w14:textId="09F5F579" w:rsidR="7A0FED79" w:rsidRDefault="55B2982F"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w:t>
            </w:r>
          </w:p>
        </w:tc>
        <w:tc>
          <w:tcPr>
            <w:tcW w:w="1395" w:type="dxa"/>
          </w:tcPr>
          <w:p w14:paraId="683E74D2" w14:textId="77777777" w:rsidR="7A0FED79" w:rsidRDefault="7A0FED79" w:rsidP="7A0FED79">
            <w:pPr>
              <w:pStyle w:val="nrpsTableheader"/>
              <w:rPr>
                <w:rFonts w:asciiTheme="minorHAnsi" w:hAnsiTheme="minorHAnsi" w:cstheme="minorBidi"/>
                <w:b w:val="0"/>
                <w:color w:val="auto"/>
                <w:sz w:val="22"/>
                <w:szCs w:val="22"/>
              </w:rPr>
            </w:pPr>
          </w:p>
        </w:tc>
        <w:tc>
          <w:tcPr>
            <w:tcW w:w="930" w:type="dxa"/>
          </w:tcPr>
          <w:p w14:paraId="4CD99B68" w14:textId="4EEC8171" w:rsidR="7A0FED79" w:rsidRDefault="515FFEA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-999</w:t>
            </w:r>
          </w:p>
        </w:tc>
        <w:tc>
          <w:tcPr>
            <w:tcW w:w="2135" w:type="dxa"/>
          </w:tcPr>
          <w:p w14:paraId="2226ADC8" w14:textId="1DF05F2E" w:rsidR="7A0FED79" w:rsidRDefault="515FFEA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No observation</w:t>
            </w:r>
          </w:p>
        </w:tc>
      </w:tr>
      <w:tr w:rsidR="7A0FED79" w14:paraId="6DA2F6F8" w14:textId="77777777" w:rsidTr="11705DB1">
        <w:trPr>
          <w:trHeight w:val="317"/>
        </w:trPr>
        <w:tc>
          <w:tcPr>
            <w:tcW w:w="3315" w:type="dxa"/>
          </w:tcPr>
          <w:p w14:paraId="6618EF33" w14:textId="2D945490" w:rsidR="7A0FED79" w:rsidRDefault="731BEB7B" w:rsidP="57F62946">
            <w:pPr>
              <w:pStyle w:val="nrpsTableheader"/>
            </w:pPr>
            <w:proofErr w:type="spellStart"/>
            <w:r w:rsidRPr="57F62946">
              <w:rPr>
                <w:rFonts w:asciiTheme="minorHAnsi" w:hAnsiTheme="minorHAnsi" w:cstheme="minorBidi"/>
                <w:b w:val="0"/>
                <w:color w:val="auto"/>
                <w:sz w:val="22"/>
                <w:szCs w:val="22"/>
              </w:rPr>
              <w:t>AirTemp_C</w:t>
            </w:r>
            <w:proofErr w:type="spellEnd"/>
          </w:p>
        </w:tc>
        <w:tc>
          <w:tcPr>
            <w:tcW w:w="2940" w:type="dxa"/>
          </w:tcPr>
          <w:p w14:paraId="42C5D6F6" w14:textId="6047E4AB" w:rsidR="7A0FED79" w:rsidRDefault="413E8FD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Air temperature</w:t>
            </w:r>
          </w:p>
        </w:tc>
        <w:tc>
          <w:tcPr>
            <w:tcW w:w="1080" w:type="dxa"/>
          </w:tcPr>
          <w:p w14:paraId="19A925F9" w14:textId="1795E180" w:rsidR="7A0FED79" w:rsidRDefault="413E8FD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595" w:type="dxa"/>
          </w:tcPr>
          <w:p w14:paraId="0EA02E6A" w14:textId="0228FD7B" w:rsidR="7A0FED79" w:rsidRDefault="413E8FDA"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w:t>
            </w:r>
          </w:p>
        </w:tc>
        <w:tc>
          <w:tcPr>
            <w:tcW w:w="1395" w:type="dxa"/>
          </w:tcPr>
          <w:p w14:paraId="2E0B04BF" w14:textId="77777777" w:rsidR="7A0FED79" w:rsidRDefault="7A0FED79" w:rsidP="7A0FED79">
            <w:pPr>
              <w:pStyle w:val="nrpsTableheader"/>
              <w:rPr>
                <w:rFonts w:asciiTheme="minorHAnsi" w:hAnsiTheme="minorHAnsi" w:cstheme="minorBidi"/>
                <w:b w:val="0"/>
                <w:color w:val="auto"/>
                <w:sz w:val="22"/>
                <w:szCs w:val="22"/>
              </w:rPr>
            </w:pPr>
          </w:p>
        </w:tc>
        <w:tc>
          <w:tcPr>
            <w:tcW w:w="930" w:type="dxa"/>
          </w:tcPr>
          <w:p w14:paraId="2A73239A" w14:textId="4EEC8171"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-999</w:t>
            </w:r>
          </w:p>
        </w:tc>
        <w:tc>
          <w:tcPr>
            <w:tcW w:w="2135" w:type="dxa"/>
          </w:tcPr>
          <w:p w14:paraId="6FF02163" w14:textId="1DF05F2E"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No observation</w:t>
            </w:r>
          </w:p>
        </w:tc>
      </w:tr>
      <w:tr w:rsidR="57F62946" w14:paraId="1E7CE66A" w14:textId="77777777" w:rsidTr="11705DB1">
        <w:trPr>
          <w:trHeight w:val="317"/>
        </w:trPr>
        <w:tc>
          <w:tcPr>
            <w:tcW w:w="3315" w:type="dxa"/>
          </w:tcPr>
          <w:p w14:paraId="0B76C94A" w14:textId="7824AD9B" w:rsidR="731BEB7B" w:rsidRDefault="731BEB7B"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lastRenderedPageBreak/>
              <w:t>pH</w:t>
            </w:r>
          </w:p>
        </w:tc>
        <w:tc>
          <w:tcPr>
            <w:tcW w:w="2940" w:type="dxa"/>
          </w:tcPr>
          <w:p w14:paraId="599C4FFE" w14:textId="1C1316A4" w:rsidR="6D33E401" w:rsidRDefault="6D33E401"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pH</w:t>
            </w:r>
          </w:p>
        </w:tc>
        <w:tc>
          <w:tcPr>
            <w:tcW w:w="1080" w:type="dxa"/>
          </w:tcPr>
          <w:p w14:paraId="4CC37EA2" w14:textId="282C05A7" w:rsidR="540AD534" w:rsidRDefault="540AD534"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595" w:type="dxa"/>
          </w:tcPr>
          <w:p w14:paraId="3B9946DB" w14:textId="610EEA1F" w:rsidR="57F62946" w:rsidRDefault="57F62946" w:rsidP="57F62946">
            <w:pPr>
              <w:pStyle w:val="nrpsTableheader"/>
              <w:rPr>
                <w:rFonts w:asciiTheme="minorHAnsi" w:hAnsiTheme="minorHAnsi" w:cstheme="minorBidi"/>
                <w:b w:val="0"/>
                <w:color w:val="auto"/>
                <w:sz w:val="22"/>
                <w:szCs w:val="22"/>
              </w:rPr>
            </w:pPr>
          </w:p>
        </w:tc>
        <w:tc>
          <w:tcPr>
            <w:tcW w:w="1395" w:type="dxa"/>
          </w:tcPr>
          <w:p w14:paraId="45BAFAC6" w14:textId="1AE8AC32" w:rsidR="57F62946" w:rsidRDefault="57F62946" w:rsidP="57F62946">
            <w:pPr>
              <w:pStyle w:val="nrpsTableheader"/>
              <w:rPr>
                <w:rFonts w:asciiTheme="minorHAnsi" w:hAnsiTheme="minorHAnsi" w:cstheme="minorBidi"/>
                <w:b w:val="0"/>
                <w:color w:val="auto"/>
                <w:sz w:val="22"/>
                <w:szCs w:val="22"/>
              </w:rPr>
            </w:pPr>
          </w:p>
        </w:tc>
        <w:tc>
          <w:tcPr>
            <w:tcW w:w="930" w:type="dxa"/>
          </w:tcPr>
          <w:p w14:paraId="48C139E1" w14:textId="4EEC8171"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-999</w:t>
            </w:r>
          </w:p>
        </w:tc>
        <w:tc>
          <w:tcPr>
            <w:tcW w:w="2135" w:type="dxa"/>
          </w:tcPr>
          <w:p w14:paraId="66B8FDB6" w14:textId="1DF05F2E"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No observation</w:t>
            </w:r>
          </w:p>
        </w:tc>
      </w:tr>
      <w:tr w:rsidR="57F62946" w14:paraId="7B92539A" w14:textId="77777777" w:rsidTr="11705DB1">
        <w:trPr>
          <w:trHeight w:val="317"/>
        </w:trPr>
        <w:tc>
          <w:tcPr>
            <w:tcW w:w="3315" w:type="dxa"/>
          </w:tcPr>
          <w:p w14:paraId="7A423711" w14:textId="74FC7197" w:rsidR="731BEB7B" w:rsidRDefault="731BEB7B"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SpecificConductance_microScm</w:t>
            </w:r>
            <w:proofErr w:type="spellEnd"/>
          </w:p>
        </w:tc>
        <w:tc>
          <w:tcPr>
            <w:tcW w:w="2940" w:type="dxa"/>
          </w:tcPr>
          <w:p w14:paraId="1908D1BA" w14:textId="3604FFAE" w:rsidR="6D9BBE6C" w:rsidRDefault="6D9BBE6C"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Specific conductance</w:t>
            </w:r>
          </w:p>
        </w:tc>
        <w:tc>
          <w:tcPr>
            <w:tcW w:w="1080" w:type="dxa"/>
          </w:tcPr>
          <w:p w14:paraId="706127EE" w14:textId="1C2E2C43" w:rsidR="207E7B3A" w:rsidRDefault="207E7B3A"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595" w:type="dxa"/>
          </w:tcPr>
          <w:p w14:paraId="5B69BCA1" w14:textId="07BB05CD" w:rsidR="6D9BBE6C" w:rsidRDefault="6D9BBE6C"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microsiemens</w:t>
            </w:r>
            <w:proofErr w:type="spellEnd"/>
            <w:r w:rsidRPr="57F62946">
              <w:rPr>
                <w:rFonts w:asciiTheme="minorHAnsi" w:hAnsiTheme="minorHAnsi" w:cstheme="minorBidi"/>
                <w:b w:val="0"/>
                <w:color w:val="auto"/>
                <w:sz w:val="22"/>
                <w:szCs w:val="22"/>
              </w:rPr>
              <w:t xml:space="preserve"> per cm</w:t>
            </w:r>
          </w:p>
        </w:tc>
        <w:tc>
          <w:tcPr>
            <w:tcW w:w="1395" w:type="dxa"/>
          </w:tcPr>
          <w:p w14:paraId="64AD3589" w14:textId="7C3486AA" w:rsidR="57F62946" w:rsidRDefault="57F62946" w:rsidP="57F62946">
            <w:pPr>
              <w:pStyle w:val="nrpsTableheader"/>
              <w:rPr>
                <w:rFonts w:asciiTheme="minorHAnsi" w:hAnsiTheme="minorHAnsi" w:cstheme="minorBidi"/>
                <w:b w:val="0"/>
                <w:color w:val="auto"/>
                <w:sz w:val="22"/>
                <w:szCs w:val="22"/>
              </w:rPr>
            </w:pPr>
          </w:p>
        </w:tc>
        <w:tc>
          <w:tcPr>
            <w:tcW w:w="930" w:type="dxa"/>
          </w:tcPr>
          <w:p w14:paraId="06F5987F" w14:textId="4EEC8171"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-999</w:t>
            </w:r>
          </w:p>
        </w:tc>
        <w:tc>
          <w:tcPr>
            <w:tcW w:w="2135" w:type="dxa"/>
          </w:tcPr>
          <w:p w14:paraId="261768B6" w14:textId="1DF05F2E"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No observation</w:t>
            </w:r>
          </w:p>
        </w:tc>
      </w:tr>
      <w:tr w:rsidR="57F62946" w14:paraId="01BF693C" w14:textId="77777777" w:rsidTr="11705DB1">
        <w:trPr>
          <w:trHeight w:val="317"/>
        </w:trPr>
        <w:tc>
          <w:tcPr>
            <w:tcW w:w="3315" w:type="dxa"/>
          </w:tcPr>
          <w:p w14:paraId="2243297D" w14:textId="3463AD49" w:rsidR="731BEB7B" w:rsidRDefault="731BEB7B"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Conductivity_microScm</w:t>
            </w:r>
            <w:proofErr w:type="spellEnd"/>
          </w:p>
        </w:tc>
        <w:tc>
          <w:tcPr>
            <w:tcW w:w="2940" w:type="dxa"/>
          </w:tcPr>
          <w:p w14:paraId="46DF83B7" w14:textId="6E29F236" w:rsidR="3222EC51" w:rsidRDefault="3222EC51"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Conductivity of water</w:t>
            </w:r>
          </w:p>
        </w:tc>
        <w:tc>
          <w:tcPr>
            <w:tcW w:w="1080" w:type="dxa"/>
          </w:tcPr>
          <w:p w14:paraId="1D59778A" w14:textId="0233A293" w:rsidR="545D5655" w:rsidRDefault="545D5655"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595" w:type="dxa"/>
          </w:tcPr>
          <w:p w14:paraId="444B07BA" w14:textId="70001CDB" w:rsidR="42286310" w:rsidRDefault="42286310"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microsiemens</w:t>
            </w:r>
            <w:proofErr w:type="spellEnd"/>
            <w:r w:rsidRPr="57F62946">
              <w:rPr>
                <w:rFonts w:asciiTheme="minorHAnsi" w:hAnsiTheme="minorHAnsi" w:cstheme="minorBidi"/>
                <w:b w:val="0"/>
                <w:color w:val="auto"/>
                <w:sz w:val="22"/>
                <w:szCs w:val="22"/>
              </w:rPr>
              <w:t xml:space="preserve"> per cm</w:t>
            </w:r>
          </w:p>
        </w:tc>
        <w:tc>
          <w:tcPr>
            <w:tcW w:w="1395" w:type="dxa"/>
          </w:tcPr>
          <w:p w14:paraId="05E25E28" w14:textId="75B5962B" w:rsidR="57F62946" w:rsidRDefault="57F62946" w:rsidP="57F62946">
            <w:pPr>
              <w:pStyle w:val="nrpsTableheader"/>
              <w:rPr>
                <w:rFonts w:asciiTheme="minorHAnsi" w:hAnsiTheme="minorHAnsi" w:cstheme="minorBidi"/>
                <w:b w:val="0"/>
                <w:color w:val="auto"/>
                <w:sz w:val="22"/>
                <w:szCs w:val="22"/>
              </w:rPr>
            </w:pPr>
          </w:p>
        </w:tc>
        <w:tc>
          <w:tcPr>
            <w:tcW w:w="930" w:type="dxa"/>
          </w:tcPr>
          <w:p w14:paraId="7766AE64" w14:textId="4EEC8171"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-999</w:t>
            </w:r>
          </w:p>
        </w:tc>
        <w:tc>
          <w:tcPr>
            <w:tcW w:w="2135" w:type="dxa"/>
          </w:tcPr>
          <w:p w14:paraId="7D912ED8" w14:textId="1DF05F2E"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No observation</w:t>
            </w:r>
          </w:p>
        </w:tc>
      </w:tr>
      <w:tr w:rsidR="57F62946" w14:paraId="61B30E7F" w14:textId="77777777" w:rsidTr="11705DB1">
        <w:trPr>
          <w:trHeight w:val="317"/>
        </w:trPr>
        <w:tc>
          <w:tcPr>
            <w:tcW w:w="3315" w:type="dxa"/>
          </w:tcPr>
          <w:p w14:paraId="685884BC" w14:textId="4E67A58F" w:rsidR="731BEB7B" w:rsidRDefault="731BEB7B"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DissolvedOxygen_mgL</w:t>
            </w:r>
            <w:proofErr w:type="spellEnd"/>
          </w:p>
        </w:tc>
        <w:tc>
          <w:tcPr>
            <w:tcW w:w="2940" w:type="dxa"/>
          </w:tcPr>
          <w:p w14:paraId="1C727184" w14:textId="3431E41C" w:rsidR="33376BE7" w:rsidRDefault="33376BE7"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Dissolved oxygen</w:t>
            </w:r>
          </w:p>
        </w:tc>
        <w:tc>
          <w:tcPr>
            <w:tcW w:w="1080" w:type="dxa"/>
          </w:tcPr>
          <w:p w14:paraId="2F001697" w14:textId="6FCD211C" w:rsidR="588E12EC" w:rsidRDefault="588E12EC"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595" w:type="dxa"/>
          </w:tcPr>
          <w:p w14:paraId="293716BF" w14:textId="2E662EAC" w:rsidR="17E8568B" w:rsidRDefault="17E8568B"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milligrams per liter</w:t>
            </w:r>
          </w:p>
        </w:tc>
        <w:tc>
          <w:tcPr>
            <w:tcW w:w="1395" w:type="dxa"/>
          </w:tcPr>
          <w:p w14:paraId="77B6369A" w14:textId="248B98B7" w:rsidR="57F62946" w:rsidRDefault="57F62946" w:rsidP="57F62946">
            <w:pPr>
              <w:pStyle w:val="nrpsTableheader"/>
              <w:rPr>
                <w:rFonts w:asciiTheme="minorHAnsi" w:hAnsiTheme="minorHAnsi" w:cstheme="minorBidi"/>
                <w:b w:val="0"/>
                <w:color w:val="auto"/>
                <w:sz w:val="22"/>
                <w:szCs w:val="22"/>
              </w:rPr>
            </w:pPr>
          </w:p>
        </w:tc>
        <w:tc>
          <w:tcPr>
            <w:tcW w:w="930" w:type="dxa"/>
          </w:tcPr>
          <w:p w14:paraId="4D0F78A7" w14:textId="4EEC8171"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-999</w:t>
            </w:r>
          </w:p>
        </w:tc>
        <w:tc>
          <w:tcPr>
            <w:tcW w:w="2135" w:type="dxa"/>
          </w:tcPr>
          <w:p w14:paraId="4AECA263" w14:textId="1DF05F2E"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No observation</w:t>
            </w:r>
          </w:p>
        </w:tc>
      </w:tr>
      <w:tr w:rsidR="57F62946" w14:paraId="75EBE4F1" w14:textId="77777777" w:rsidTr="11705DB1">
        <w:trPr>
          <w:trHeight w:val="317"/>
        </w:trPr>
        <w:tc>
          <w:tcPr>
            <w:tcW w:w="3315" w:type="dxa"/>
          </w:tcPr>
          <w:p w14:paraId="3C3B3B61" w14:textId="34E3DEDE" w:rsidR="731BEB7B" w:rsidRDefault="731BEB7B"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SecchiTube</w:t>
            </w:r>
            <w:proofErr w:type="spellEnd"/>
          </w:p>
        </w:tc>
        <w:tc>
          <w:tcPr>
            <w:tcW w:w="2940" w:type="dxa"/>
          </w:tcPr>
          <w:p w14:paraId="3DDBE554" w14:textId="1694BCC1" w:rsidR="0E0FA27E" w:rsidRDefault="0E0FA27E"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Turbidity</w:t>
            </w:r>
          </w:p>
        </w:tc>
        <w:tc>
          <w:tcPr>
            <w:tcW w:w="1080" w:type="dxa"/>
          </w:tcPr>
          <w:p w14:paraId="7F102C1A" w14:textId="6A31B1DF" w:rsidR="02E5A683" w:rsidRDefault="02E5A683"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numeric</w:t>
            </w:r>
          </w:p>
        </w:tc>
        <w:tc>
          <w:tcPr>
            <w:tcW w:w="2595" w:type="dxa"/>
          </w:tcPr>
          <w:p w14:paraId="1A302AF6" w14:textId="463D8888" w:rsidR="57F62946" w:rsidRDefault="57F62946" w:rsidP="57F62946">
            <w:pPr>
              <w:pStyle w:val="nrpsTableheader"/>
              <w:rPr>
                <w:rFonts w:asciiTheme="minorHAnsi" w:hAnsiTheme="minorHAnsi" w:cstheme="minorBidi"/>
                <w:b w:val="0"/>
                <w:color w:val="auto"/>
                <w:sz w:val="22"/>
                <w:szCs w:val="22"/>
              </w:rPr>
            </w:pPr>
          </w:p>
        </w:tc>
        <w:tc>
          <w:tcPr>
            <w:tcW w:w="1395" w:type="dxa"/>
          </w:tcPr>
          <w:p w14:paraId="1C5A9DF0" w14:textId="7D9EA198" w:rsidR="57F62946" w:rsidRDefault="57F62946" w:rsidP="57F62946">
            <w:pPr>
              <w:pStyle w:val="nrpsTableheader"/>
              <w:rPr>
                <w:rFonts w:asciiTheme="minorHAnsi" w:hAnsiTheme="minorHAnsi" w:cstheme="minorBidi"/>
                <w:b w:val="0"/>
                <w:color w:val="auto"/>
                <w:sz w:val="22"/>
                <w:szCs w:val="22"/>
              </w:rPr>
            </w:pPr>
          </w:p>
        </w:tc>
        <w:tc>
          <w:tcPr>
            <w:tcW w:w="930" w:type="dxa"/>
          </w:tcPr>
          <w:p w14:paraId="3F977136" w14:textId="4EEC8171"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-999</w:t>
            </w:r>
          </w:p>
        </w:tc>
        <w:tc>
          <w:tcPr>
            <w:tcW w:w="2135" w:type="dxa"/>
          </w:tcPr>
          <w:p w14:paraId="33C4D3F8" w14:textId="1DF05F2E"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No observation</w:t>
            </w:r>
          </w:p>
        </w:tc>
      </w:tr>
    </w:tbl>
    <w:p w14:paraId="28DD0397" w14:textId="6F997A39" w:rsidR="4B10CBE4" w:rsidRDefault="4B10CBE4" w:rsidP="7A0FED79">
      <w:pPr>
        <w:pStyle w:val="nrpsNormal"/>
        <w:rPr>
          <w:rFonts w:asciiTheme="minorHAnsi" w:hAnsiTheme="minorHAnsi" w:cstheme="minorBidi"/>
        </w:rPr>
      </w:pPr>
      <w:r w:rsidRPr="57F62946">
        <w:rPr>
          <w:rFonts w:asciiTheme="minorHAnsi" w:hAnsiTheme="minorHAnsi" w:cstheme="minorBidi"/>
        </w:rPr>
        <w:t>(Copy this table to document more than one data table.)</w:t>
      </w:r>
    </w:p>
    <w:p w14:paraId="4C58E877" w14:textId="56D3E059" w:rsidR="57F62946" w:rsidRDefault="57F62946" w:rsidP="57F62946">
      <w:pPr>
        <w:pStyle w:val="nrpsHeading1"/>
        <w:rPr>
          <w:rFonts w:asciiTheme="minorHAnsi" w:hAnsiTheme="minorHAnsi" w:cstheme="minorBidi"/>
          <w:sz w:val="36"/>
          <w:szCs w:val="36"/>
        </w:rPr>
      </w:pPr>
    </w:p>
    <w:p w14:paraId="12A458AD" w14:textId="09F6B416" w:rsidR="4B10CBE4" w:rsidRDefault="4B10CBE4" w:rsidP="7A0FED79">
      <w:pPr>
        <w:pStyle w:val="nrpsHeading1"/>
        <w:rPr>
          <w:rFonts w:asciiTheme="minorHAnsi" w:hAnsiTheme="minorHAnsi" w:cstheme="minorBidi"/>
          <w:sz w:val="36"/>
          <w:szCs w:val="36"/>
        </w:rPr>
      </w:pPr>
      <w:r w:rsidRPr="57F62946">
        <w:rPr>
          <w:rFonts w:asciiTheme="minorHAnsi" w:hAnsiTheme="minorHAnsi" w:cstheme="minorBidi"/>
          <w:sz w:val="36"/>
          <w:szCs w:val="36"/>
        </w:rPr>
        <w:t>Data Table(s)</w:t>
      </w:r>
    </w:p>
    <w:p w14:paraId="1E322B48" w14:textId="10B5A66E" w:rsidR="4B10CBE4" w:rsidRDefault="4B10CBE4"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2CF3BE2C" w14:textId="25009053" w:rsidR="4B10CBE4" w:rsidRDefault="71FB1C56"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Column Name</w:t>
      </w:r>
      <w:r w:rsidRPr="57F62946">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3159A02B" w14:textId="77777777" w:rsidR="4B10CBE4" w:rsidRDefault="71FB1C56"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Description</w:t>
      </w:r>
      <w:r w:rsidRPr="57F62946">
        <w:rPr>
          <w:rFonts w:asciiTheme="minorHAnsi" w:hAnsiTheme="minorHAnsi" w:cstheme="minorBidi"/>
        </w:rPr>
        <w:t>: Please give a specific definition of the column name. This can be lengthy.</w:t>
      </w:r>
      <w:r w:rsidRPr="57F62946">
        <w:rPr>
          <w:rFonts w:asciiTheme="minorHAnsi" w:hAnsiTheme="minorHAnsi" w:cstheme="minorBidi"/>
          <w:b/>
          <w:bCs/>
        </w:rPr>
        <w:t xml:space="preserve"> </w:t>
      </w:r>
    </w:p>
    <w:p w14:paraId="690F852C" w14:textId="17042167" w:rsidR="4B10CBE4" w:rsidRDefault="71FB1C56"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Class:</w:t>
      </w:r>
      <w:r w:rsidRPr="57F62946">
        <w:rPr>
          <w:rFonts w:asciiTheme="minorHAnsi" w:hAnsiTheme="minorHAnsi" w:cstheme="minorBidi"/>
        </w:rPr>
        <w:t xml:space="preserve"> Column class. Valid options are </w:t>
      </w:r>
      <w:r w:rsidRPr="57F62946">
        <w:rPr>
          <w:rFonts w:asciiTheme="minorHAnsi" w:hAnsiTheme="minorHAnsi" w:cstheme="minorBidi"/>
          <w:b/>
          <w:bCs/>
        </w:rPr>
        <w:t>numeric</w:t>
      </w:r>
      <w:r w:rsidRPr="57F62946">
        <w:rPr>
          <w:rFonts w:asciiTheme="minorHAnsi" w:hAnsiTheme="minorHAnsi" w:cstheme="minorBidi"/>
        </w:rPr>
        <w:t xml:space="preserve">, </w:t>
      </w:r>
      <w:r w:rsidRPr="57F62946">
        <w:rPr>
          <w:rFonts w:asciiTheme="minorHAnsi" w:hAnsiTheme="minorHAnsi" w:cstheme="minorBidi"/>
          <w:b/>
          <w:bCs/>
        </w:rPr>
        <w:t>categorical</w:t>
      </w:r>
      <w:r w:rsidRPr="57F62946">
        <w:rPr>
          <w:rFonts w:asciiTheme="minorHAnsi" w:hAnsiTheme="minorHAnsi" w:cstheme="minorBidi"/>
        </w:rPr>
        <w:t xml:space="preserve">, </w:t>
      </w:r>
      <w:r w:rsidRPr="57F62946">
        <w:rPr>
          <w:rFonts w:asciiTheme="minorHAnsi" w:hAnsiTheme="minorHAnsi" w:cstheme="minorBidi"/>
          <w:b/>
          <w:bCs/>
        </w:rPr>
        <w:t>character</w:t>
      </w:r>
      <w:r w:rsidRPr="57F62946">
        <w:rPr>
          <w:rFonts w:asciiTheme="minorHAnsi" w:hAnsiTheme="minorHAnsi" w:cstheme="minorBidi"/>
        </w:rPr>
        <w:t xml:space="preserve">, and </w:t>
      </w:r>
      <w:r w:rsidRPr="57F62946">
        <w:rPr>
          <w:rFonts w:asciiTheme="minorHAnsi" w:hAnsiTheme="minorHAnsi" w:cstheme="minorBidi"/>
          <w:b/>
          <w:bCs/>
        </w:rPr>
        <w:t>date</w:t>
      </w:r>
      <w:r w:rsidRPr="57F62946">
        <w:rPr>
          <w:rFonts w:asciiTheme="minorHAnsi" w:hAnsiTheme="minorHAnsi" w:cstheme="minorBidi"/>
        </w:rPr>
        <w:t>.</w:t>
      </w:r>
    </w:p>
    <w:p w14:paraId="27BB18AB" w14:textId="1359AFC6" w:rsidR="4B10CBE4" w:rsidRDefault="71FB1C56"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Unit:</w:t>
      </w:r>
      <w:r w:rsidRPr="57F62946">
        <w:rPr>
          <w:rFonts w:asciiTheme="minorHAnsi" w:hAnsiTheme="minorHAnsi" w:cstheme="minorBidi"/>
        </w:rPr>
        <w:t xml:space="preserve"> Identify units for all numeric variables. Please avoid special characters and describe units in this pattern: e.g., </w:t>
      </w:r>
      <w:proofErr w:type="spellStart"/>
      <w:r w:rsidRPr="57F62946">
        <w:rPr>
          <w:rFonts w:asciiTheme="minorHAnsi" w:hAnsiTheme="minorHAnsi" w:cstheme="minorBidi"/>
        </w:rPr>
        <w:t>microSiemenPerCentimeter</w:t>
      </w:r>
      <w:proofErr w:type="spellEnd"/>
      <w:r w:rsidRPr="57F62946">
        <w:rPr>
          <w:rFonts w:asciiTheme="minorHAnsi" w:hAnsiTheme="minorHAnsi" w:cstheme="minorBidi"/>
        </w:rPr>
        <w:t xml:space="preserve">, </w:t>
      </w:r>
      <w:proofErr w:type="spellStart"/>
      <w:r w:rsidRPr="57F62946">
        <w:rPr>
          <w:rFonts w:asciiTheme="minorHAnsi" w:hAnsiTheme="minorHAnsi" w:cstheme="minorBidi"/>
        </w:rPr>
        <w:t>microgramPerLiter</w:t>
      </w:r>
      <w:proofErr w:type="spellEnd"/>
      <w:r w:rsidRPr="57F62946">
        <w:rPr>
          <w:rFonts w:asciiTheme="minorHAnsi" w:hAnsiTheme="minorHAnsi" w:cstheme="minorBidi"/>
        </w:rPr>
        <w:t xml:space="preserve">, </w:t>
      </w:r>
      <w:proofErr w:type="spellStart"/>
      <w:r w:rsidRPr="57F62946">
        <w:rPr>
          <w:rFonts w:asciiTheme="minorHAnsi" w:hAnsiTheme="minorHAnsi" w:cstheme="minorBidi"/>
        </w:rPr>
        <w:t>absorptionPerMolePerCentimeter</w:t>
      </w:r>
      <w:proofErr w:type="spellEnd"/>
    </w:p>
    <w:p w14:paraId="369B42F0" w14:textId="5720EE70" w:rsidR="4B10CBE4" w:rsidRDefault="71FB1C56"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Date Time Format</w:t>
      </w:r>
      <w:r w:rsidRPr="57F62946">
        <w:rPr>
          <w:rFonts w:asciiTheme="minorHAnsi" w:hAnsiTheme="minorHAnsi" w:cstheme="minorBidi"/>
        </w:rPr>
        <w:t>: Please tell us exactly how the date and time is formatted: e.g. mm/dd/</w:t>
      </w:r>
      <w:proofErr w:type="spellStart"/>
      <w:r w:rsidRPr="57F62946">
        <w:rPr>
          <w:rFonts w:asciiTheme="minorHAnsi" w:hAnsiTheme="minorHAnsi" w:cstheme="minorBidi"/>
        </w:rPr>
        <w:t>yyyy</w:t>
      </w:r>
      <w:proofErr w:type="spellEnd"/>
      <w:r w:rsidRPr="57F62946">
        <w:rPr>
          <w:rFonts w:asciiTheme="minorHAnsi" w:hAnsiTheme="minorHAnsi" w:cstheme="minorBidi"/>
        </w:rPr>
        <w:t xml:space="preserve"> </w:t>
      </w:r>
      <w:proofErr w:type="spellStart"/>
      <w:r w:rsidRPr="57F62946">
        <w:rPr>
          <w:rFonts w:asciiTheme="minorHAnsi" w:hAnsiTheme="minorHAnsi" w:cstheme="minorBidi"/>
        </w:rPr>
        <w:t>hh:mm:ss</w:t>
      </w:r>
      <w:proofErr w:type="spellEnd"/>
      <w:r w:rsidRPr="57F62946">
        <w:rPr>
          <w:rFonts w:asciiTheme="minorHAnsi" w:hAnsiTheme="minorHAnsi" w:cstheme="minorBidi"/>
        </w:rPr>
        <w:t xml:space="preserve"> plus the time zone and </w:t>
      </w:r>
      <w:proofErr w:type="gramStart"/>
      <w:r w:rsidRPr="57F62946">
        <w:rPr>
          <w:rFonts w:asciiTheme="minorHAnsi" w:hAnsiTheme="minorHAnsi" w:cstheme="minorBidi"/>
        </w:rPr>
        <w:t>whether or not</w:t>
      </w:r>
      <w:proofErr w:type="gramEnd"/>
      <w:r w:rsidRPr="57F62946">
        <w:rPr>
          <w:rFonts w:asciiTheme="minorHAnsi" w:hAnsiTheme="minorHAnsi" w:cstheme="minorBidi"/>
        </w:rPr>
        <w:t xml:space="preserve"> daylight savings was observed. ISO 8601 date format of YYYY-MM-DD or YYYY-MM-DD </w:t>
      </w:r>
      <w:proofErr w:type="spellStart"/>
      <w:r w:rsidRPr="57F62946">
        <w:rPr>
          <w:rFonts w:asciiTheme="minorHAnsi" w:hAnsiTheme="minorHAnsi" w:cstheme="minorBidi"/>
        </w:rPr>
        <w:t>hh:mm:ss</w:t>
      </w:r>
      <w:proofErr w:type="spellEnd"/>
      <w:r w:rsidRPr="57F62946">
        <w:rPr>
          <w:rFonts w:asciiTheme="minorHAnsi" w:hAnsiTheme="minorHAnsi" w:cstheme="minorBidi"/>
        </w:rPr>
        <w:t xml:space="preserve"> is preferred.</w:t>
      </w:r>
    </w:p>
    <w:p w14:paraId="5A9C849F" w14:textId="61094EA3" w:rsidR="4B10CBE4" w:rsidRDefault="71FB1C56"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Missing Value Code</w:t>
      </w:r>
      <w:r w:rsidRPr="57F62946">
        <w:rPr>
          <w:rFonts w:asciiTheme="minorHAnsi" w:hAnsiTheme="minorHAnsi" w:cstheme="minorBidi"/>
        </w:rPr>
        <w:t>:</w:t>
      </w:r>
      <w:commentRangeStart w:id="12"/>
      <w:r w:rsidRPr="57F62946">
        <w:rPr>
          <w:rFonts w:asciiTheme="minorHAnsi" w:hAnsiTheme="minorHAnsi" w:cstheme="minorBidi"/>
        </w:rPr>
        <w:t xml:space="preserve"> If a code for ‘no data’ is used, please specify: e.g., -99999</w:t>
      </w:r>
      <w:commentRangeEnd w:id="12"/>
      <w:r w:rsidR="4B10CBE4">
        <w:rPr>
          <w:rStyle w:val="CommentReference"/>
        </w:rPr>
        <w:commentReference w:id="12"/>
      </w:r>
    </w:p>
    <w:p w14:paraId="21A386F6" w14:textId="3CD304BB" w:rsidR="4B10CBE4" w:rsidRDefault="71FB1C56" w:rsidP="7A0FED79">
      <w:pPr>
        <w:pStyle w:val="nrpsNormal"/>
        <w:numPr>
          <w:ilvl w:val="0"/>
          <w:numId w:val="30"/>
        </w:numPr>
        <w:spacing w:after="0"/>
        <w:rPr>
          <w:rFonts w:asciiTheme="minorHAnsi" w:hAnsiTheme="minorHAnsi" w:cstheme="minorBidi"/>
        </w:rPr>
      </w:pPr>
      <w:r w:rsidRPr="57F62946">
        <w:rPr>
          <w:rFonts w:asciiTheme="minorHAnsi" w:hAnsiTheme="minorHAnsi" w:cstheme="minorBidi"/>
          <w:b/>
          <w:bCs/>
        </w:rPr>
        <w:t>Missing Value Code Explanation</w:t>
      </w:r>
      <w:r w:rsidRPr="57F62946">
        <w:rPr>
          <w:rFonts w:asciiTheme="minorHAnsi" w:hAnsiTheme="minorHAnsi" w:cstheme="minorBidi"/>
        </w:rPr>
        <w:t>: Definition of missing value code.</w:t>
      </w:r>
    </w:p>
    <w:p w14:paraId="74BB0983" w14:textId="77777777" w:rsidR="7A0FED79" w:rsidRDefault="7A0FED79" w:rsidP="7A0FED79">
      <w:pPr>
        <w:pStyle w:val="nrpsNormal"/>
        <w:spacing w:after="0"/>
        <w:rPr>
          <w:rFonts w:asciiTheme="minorHAnsi" w:hAnsiTheme="minorHAnsi" w:cstheme="minorBidi"/>
        </w:rPr>
      </w:pPr>
    </w:p>
    <w:p w14:paraId="2BF0036A" w14:textId="334CC56E" w:rsidR="4B10CBE4" w:rsidRDefault="4B10CBE4" w:rsidP="7A0FED79">
      <w:pPr>
        <w:pStyle w:val="nrpsNormal"/>
        <w:rPr>
          <w:rFonts w:asciiTheme="minorHAnsi" w:hAnsiTheme="minorHAnsi" w:cstheme="minorBidi"/>
        </w:rPr>
      </w:pPr>
      <w:r w:rsidRPr="57F62946">
        <w:rPr>
          <w:rFonts w:asciiTheme="minorHAnsi" w:hAnsiTheme="minorHAnsi" w:cstheme="minorBidi"/>
          <w:b/>
          <w:bCs/>
        </w:rPr>
        <w:t>Table name:</w:t>
      </w:r>
      <w:r w:rsidRPr="57F62946">
        <w:rPr>
          <w:rFonts w:asciiTheme="minorHAnsi" w:hAnsiTheme="minorHAnsi" w:cstheme="minorBidi"/>
        </w:rPr>
        <w:t xml:space="preserve"> </w:t>
      </w:r>
      <w:r w:rsidR="0F4F76C1" w:rsidRPr="57F62946">
        <w:rPr>
          <w:rFonts w:asciiTheme="minorHAnsi" w:hAnsiTheme="minorHAnsi" w:cstheme="minorBidi"/>
        </w:rPr>
        <w:t>SamplingPeriodsAndEvents.csv</w:t>
      </w:r>
    </w:p>
    <w:p w14:paraId="114388F3" w14:textId="0AB6F292" w:rsidR="4B10CBE4" w:rsidRDefault="4B10CBE4" w:rsidP="7A0FED79">
      <w:pPr>
        <w:pStyle w:val="nrpsNormal"/>
        <w:rPr>
          <w:rFonts w:asciiTheme="minorHAnsi" w:hAnsiTheme="minorHAnsi" w:cstheme="minorBidi"/>
        </w:rPr>
      </w:pPr>
      <w:r w:rsidRPr="57F62946">
        <w:rPr>
          <w:rFonts w:asciiTheme="minorHAnsi" w:hAnsiTheme="minorHAnsi" w:cstheme="minorBidi"/>
          <w:b/>
          <w:bCs/>
          <w:lang w:val="fr-FR"/>
        </w:rPr>
        <w:t>Table description:</w:t>
      </w:r>
      <w:r w:rsidRPr="57F62946">
        <w:rPr>
          <w:rFonts w:asciiTheme="minorHAnsi" w:hAnsiTheme="minorHAnsi" w:cstheme="minorBidi"/>
        </w:rPr>
        <w:t xml:space="preserve"> </w:t>
      </w:r>
      <w:r w:rsidR="30EFFEF4" w:rsidRPr="57F62946">
        <w:rPr>
          <w:rFonts w:asciiTheme="minorHAnsi" w:hAnsiTheme="minorHAnsi" w:cstheme="minorBidi"/>
        </w:rPr>
        <w:t>Sampling period and sampling event codes (</w:t>
      </w:r>
      <w:proofErr w:type="spellStart"/>
      <w:r w:rsidR="30EFFEF4" w:rsidRPr="57F62946">
        <w:rPr>
          <w:rFonts w:asciiTheme="minorHAnsi" w:hAnsiTheme="minorHAnsi" w:cstheme="minorBidi"/>
        </w:rPr>
        <w:t>EventID</w:t>
      </w:r>
      <w:proofErr w:type="spellEnd"/>
      <w:r w:rsidR="30EFFEF4" w:rsidRPr="57F62946">
        <w:rPr>
          <w:rFonts w:asciiTheme="minorHAnsi" w:hAnsiTheme="minorHAnsi" w:cstheme="minorBidi"/>
        </w:rPr>
        <w:t xml:space="preserve"> is primary key)</w:t>
      </w:r>
    </w:p>
    <w:tbl>
      <w:tblPr>
        <w:tblStyle w:val="NPS1"/>
        <w:tblW w:w="14390" w:type="dxa"/>
        <w:tblLook w:val="04A0" w:firstRow="1" w:lastRow="0" w:firstColumn="1" w:lastColumn="0" w:noHBand="0" w:noVBand="1"/>
      </w:tblPr>
      <w:tblGrid>
        <w:gridCol w:w="2985"/>
        <w:gridCol w:w="2392"/>
        <w:gridCol w:w="1718"/>
        <w:gridCol w:w="2213"/>
        <w:gridCol w:w="1692"/>
        <w:gridCol w:w="1695"/>
        <w:gridCol w:w="1695"/>
      </w:tblGrid>
      <w:tr w:rsidR="7A0FED79" w14:paraId="212313F6"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2985" w:type="dxa"/>
          </w:tcPr>
          <w:p w14:paraId="09F0CED4"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2392" w:type="dxa"/>
          </w:tcPr>
          <w:p w14:paraId="3FE574C5"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718" w:type="dxa"/>
          </w:tcPr>
          <w:p w14:paraId="29D89F1A"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2213" w:type="dxa"/>
          </w:tcPr>
          <w:p w14:paraId="41DDA9F8"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0521E6F3"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6622CED6"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6DF39EDD"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3BE67545" w14:textId="77777777" w:rsidTr="11705DB1">
        <w:trPr>
          <w:trHeight w:val="303"/>
        </w:trPr>
        <w:tc>
          <w:tcPr>
            <w:tcW w:w="2985" w:type="dxa"/>
          </w:tcPr>
          <w:p w14:paraId="4B8AE472" w14:textId="36F485DD" w:rsidR="57F62946" w:rsidRDefault="57F62946"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ParkName</w:t>
            </w:r>
            <w:proofErr w:type="spellEnd"/>
          </w:p>
        </w:tc>
        <w:tc>
          <w:tcPr>
            <w:tcW w:w="2392" w:type="dxa"/>
          </w:tcPr>
          <w:p w14:paraId="1C0E2B54" w14:textId="4D5BA617"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 name</w:t>
            </w:r>
          </w:p>
        </w:tc>
        <w:tc>
          <w:tcPr>
            <w:tcW w:w="1718" w:type="dxa"/>
          </w:tcPr>
          <w:p w14:paraId="44A1B57C" w14:textId="14927D3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6C2CCA58" w14:textId="4F22945B" w:rsidR="7A0FED79" w:rsidRDefault="7A0FED79" w:rsidP="7A0FED79">
            <w:pPr>
              <w:pStyle w:val="nrpsTableheader"/>
              <w:rPr>
                <w:rFonts w:asciiTheme="minorHAnsi" w:hAnsiTheme="minorHAnsi" w:cstheme="minorBidi"/>
                <w:b w:val="0"/>
                <w:color w:val="auto"/>
                <w:sz w:val="22"/>
                <w:szCs w:val="22"/>
              </w:rPr>
            </w:pPr>
          </w:p>
        </w:tc>
        <w:tc>
          <w:tcPr>
            <w:tcW w:w="1692" w:type="dxa"/>
          </w:tcPr>
          <w:p w14:paraId="0E261F0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E46F46E" w14:textId="49EA64DF" w:rsidR="7A0FED79" w:rsidRDefault="7A0FED79" w:rsidP="7A0FED79">
            <w:pPr>
              <w:pStyle w:val="nrpsTableheader"/>
              <w:rPr>
                <w:rFonts w:asciiTheme="minorHAnsi" w:hAnsiTheme="minorHAnsi" w:cstheme="minorBidi"/>
                <w:b w:val="0"/>
                <w:color w:val="auto"/>
                <w:sz w:val="22"/>
                <w:szCs w:val="22"/>
              </w:rPr>
            </w:pPr>
          </w:p>
        </w:tc>
        <w:tc>
          <w:tcPr>
            <w:tcW w:w="1695" w:type="dxa"/>
          </w:tcPr>
          <w:p w14:paraId="2D8D84BA" w14:textId="68D5134C" w:rsidR="7A0FED79" w:rsidRDefault="7A0FED79" w:rsidP="7A0FED79">
            <w:pPr>
              <w:pStyle w:val="nrpsTableheader"/>
              <w:rPr>
                <w:rFonts w:asciiTheme="minorHAnsi" w:hAnsiTheme="minorHAnsi" w:cstheme="minorBidi"/>
                <w:b w:val="0"/>
                <w:color w:val="auto"/>
                <w:sz w:val="22"/>
                <w:szCs w:val="22"/>
              </w:rPr>
            </w:pPr>
          </w:p>
        </w:tc>
      </w:tr>
      <w:tr w:rsidR="7A0FED79" w14:paraId="06CB0266" w14:textId="77777777" w:rsidTr="11705DB1">
        <w:trPr>
          <w:trHeight w:val="303"/>
        </w:trPr>
        <w:tc>
          <w:tcPr>
            <w:tcW w:w="2985" w:type="dxa"/>
          </w:tcPr>
          <w:p w14:paraId="6E9D10A1" w14:textId="4BC29A03" w:rsidR="57F62946" w:rsidRDefault="57F62946"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lastRenderedPageBreak/>
              <w:t>ParkCode</w:t>
            </w:r>
            <w:proofErr w:type="spellEnd"/>
          </w:p>
        </w:tc>
        <w:tc>
          <w:tcPr>
            <w:tcW w:w="2392" w:type="dxa"/>
          </w:tcPr>
          <w:p w14:paraId="4002F33C" w14:textId="20291A3A"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Park unit code</w:t>
            </w:r>
          </w:p>
        </w:tc>
        <w:tc>
          <w:tcPr>
            <w:tcW w:w="1718" w:type="dxa"/>
          </w:tcPr>
          <w:p w14:paraId="1465B017" w14:textId="230CA98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5AB16E13" w14:textId="0E540469" w:rsidR="7A0FED79" w:rsidRDefault="7A0FED79" w:rsidP="7A0FED79">
            <w:pPr>
              <w:pStyle w:val="nrpsTableheader"/>
              <w:rPr>
                <w:rFonts w:asciiTheme="minorHAnsi" w:hAnsiTheme="minorHAnsi" w:cstheme="minorBidi"/>
                <w:b w:val="0"/>
                <w:color w:val="auto"/>
                <w:sz w:val="22"/>
                <w:szCs w:val="22"/>
              </w:rPr>
            </w:pPr>
          </w:p>
        </w:tc>
        <w:tc>
          <w:tcPr>
            <w:tcW w:w="1692" w:type="dxa"/>
          </w:tcPr>
          <w:p w14:paraId="3335A752"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C91AE9A"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7A62BD49" w14:textId="77777777" w:rsidR="7A0FED79" w:rsidRDefault="7A0FED79" w:rsidP="7A0FED79">
            <w:pPr>
              <w:pStyle w:val="nrpsTableheader"/>
              <w:rPr>
                <w:rFonts w:asciiTheme="minorHAnsi" w:hAnsiTheme="minorHAnsi" w:cstheme="minorBidi"/>
                <w:b w:val="0"/>
                <w:color w:val="auto"/>
                <w:sz w:val="22"/>
                <w:szCs w:val="22"/>
              </w:rPr>
            </w:pPr>
          </w:p>
        </w:tc>
      </w:tr>
      <w:tr w:rsidR="7A0FED79" w14:paraId="19B945D9" w14:textId="77777777" w:rsidTr="11705DB1">
        <w:trPr>
          <w:trHeight w:val="310"/>
        </w:trPr>
        <w:tc>
          <w:tcPr>
            <w:tcW w:w="2985" w:type="dxa"/>
          </w:tcPr>
          <w:p w14:paraId="78984DDC" w14:textId="6B7DC275" w:rsidR="57F62946" w:rsidRDefault="57F62946" w:rsidP="57F62946">
            <w:pPr>
              <w:pStyle w:val="nrpsTableheader"/>
              <w:rPr>
                <w:rFonts w:asciiTheme="minorHAnsi" w:hAnsiTheme="minorHAnsi" w:cstheme="minorBidi"/>
                <w:b w:val="0"/>
                <w:color w:val="auto"/>
                <w:sz w:val="22"/>
                <w:szCs w:val="22"/>
              </w:rPr>
            </w:pPr>
            <w:proofErr w:type="spellStart"/>
            <w:r w:rsidRPr="57F62946">
              <w:rPr>
                <w:rFonts w:asciiTheme="minorHAnsi" w:hAnsiTheme="minorHAnsi" w:cstheme="minorBidi"/>
                <w:b w:val="0"/>
                <w:color w:val="auto"/>
                <w:sz w:val="22"/>
                <w:szCs w:val="22"/>
              </w:rPr>
              <w:t>PeriodID</w:t>
            </w:r>
            <w:proofErr w:type="spellEnd"/>
            <w:r w:rsidRPr="57F62946">
              <w:rPr>
                <w:rFonts w:asciiTheme="minorHAnsi" w:hAnsiTheme="minorHAnsi" w:cstheme="minorBidi"/>
                <w:b w:val="0"/>
                <w:color w:val="auto"/>
                <w:sz w:val="22"/>
                <w:szCs w:val="22"/>
              </w:rPr>
              <w:t xml:space="preserve"> </w:t>
            </w:r>
          </w:p>
        </w:tc>
        <w:tc>
          <w:tcPr>
            <w:tcW w:w="2392" w:type="dxa"/>
          </w:tcPr>
          <w:p w14:paraId="15B11B58" w14:textId="0B71E555" w:rsidR="3FF65F95" w:rsidRDefault="3FF65F95" w:rsidP="57F62946">
            <w:pPr>
              <w:pStyle w:val="nrpsTableheader"/>
            </w:pPr>
            <w:r w:rsidRPr="57F62946">
              <w:rPr>
                <w:rFonts w:asciiTheme="minorHAnsi" w:hAnsiTheme="minorHAnsi" w:cstheme="minorBidi"/>
                <w:b w:val="0"/>
                <w:color w:val="auto"/>
                <w:sz w:val="22"/>
                <w:szCs w:val="22"/>
              </w:rPr>
              <w:t>Sampling season</w:t>
            </w:r>
          </w:p>
        </w:tc>
        <w:tc>
          <w:tcPr>
            <w:tcW w:w="1718" w:type="dxa"/>
          </w:tcPr>
          <w:p w14:paraId="60A5DCDA" w14:textId="6256D4E6" w:rsidR="57F62946" w:rsidRDefault="57F62946" w:rsidP="57F62946">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character</w:t>
            </w:r>
          </w:p>
        </w:tc>
        <w:tc>
          <w:tcPr>
            <w:tcW w:w="2213" w:type="dxa"/>
          </w:tcPr>
          <w:p w14:paraId="04F8A501" w14:textId="1853B3C6" w:rsidR="7A0FED79" w:rsidRDefault="7A0FED79" w:rsidP="7A0FED79">
            <w:pPr>
              <w:pStyle w:val="nrpsTableheader"/>
              <w:rPr>
                <w:rFonts w:asciiTheme="minorHAnsi" w:hAnsiTheme="minorHAnsi" w:cstheme="minorBidi"/>
                <w:b w:val="0"/>
                <w:color w:val="auto"/>
                <w:sz w:val="22"/>
                <w:szCs w:val="22"/>
              </w:rPr>
            </w:pPr>
          </w:p>
        </w:tc>
        <w:tc>
          <w:tcPr>
            <w:tcW w:w="1692" w:type="dxa"/>
          </w:tcPr>
          <w:p w14:paraId="2E8F584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8EAD7B5"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2A488B5A" w14:textId="77777777" w:rsidR="7A0FED79" w:rsidRDefault="7A0FED79" w:rsidP="7A0FED79">
            <w:pPr>
              <w:pStyle w:val="nrpsTableheader"/>
              <w:rPr>
                <w:rFonts w:asciiTheme="minorHAnsi" w:hAnsiTheme="minorHAnsi" w:cstheme="minorBidi"/>
                <w:b w:val="0"/>
                <w:color w:val="auto"/>
                <w:sz w:val="22"/>
                <w:szCs w:val="22"/>
              </w:rPr>
            </w:pPr>
          </w:p>
        </w:tc>
      </w:tr>
      <w:tr w:rsidR="7A0FED79" w14:paraId="3524DEA3" w14:textId="77777777" w:rsidTr="11705DB1">
        <w:trPr>
          <w:trHeight w:val="317"/>
        </w:trPr>
        <w:tc>
          <w:tcPr>
            <w:tcW w:w="2985" w:type="dxa"/>
          </w:tcPr>
          <w:p w14:paraId="3277DF81" w14:textId="75107C52" w:rsidR="7A0FED79" w:rsidRDefault="6BEBB3BC" w:rsidP="7A0FED79">
            <w:pPr>
              <w:pStyle w:val="nrpsTableheader"/>
              <w:rPr>
                <w:rFonts w:asciiTheme="minorHAnsi" w:hAnsiTheme="minorHAnsi" w:cstheme="minorBidi"/>
                <w:b w:val="0"/>
                <w:color w:val="auto"/>
                <w:sz w:val="22"/>
                <w:szCs w:val="22"/>
              </w:rPr>
            </w:pPr>
            <w:r w:rsidRPr="57F62946">
              <w:rPr>
                <w:rFonts w:asciiTheme="minorHAnsi" w:hAnsiTheme="minorHAnsi" w:cstheme="minorBidi"/>
                <w:b w:val="0"/>
                <w:color w:val="auto"/>
                <w:sz w:val="22"/>
                <w:szCs w:val="22"/>
              </w:rPr>
              <w:t>Season</w:t>
            </w:r>
          </w:p>
        </w:tc>
        <w:tc>
          <w:tcPr>
            <w:tcW w:w="2392" w:type="dxa"/>
          </w:tcPr>
          <w:p w14:paraId="1EBDDA56" w14:textId="2868A5F0" w:rsidR="7A0FED79" w:rsidRDefault="5DE40D62"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Year of Sampling Period Start Date</w:t>
            </w:r>
          </w:p>
        </w:tc>
        <w:tc>
          <w:tcPr>
            <w:tcW w:w="1718" w:type="dxa"/>
          </w:tcPr>
          <w:p w14:paraId="1B469022" w14:textId="2631B737" w:rsidR="7A0FED79" w:rsidRDefault="5DE40D62" w:rsidP="11705DB1">
            <w:pPr>
              <w:pStyle w:val="nrpsTableheader"/>
            </w:pPr>
            <w:r w:rsidRPr="11705DB1">
              <w:rPr>
                <w:rFonts w:asciiTheme="minorHAnsi" w:hAnsiTheme="minorHAnsi" w:cstheme="minorBidi"/>
                <w:b w:val="0"/>
                <w:color w:val="auto"/>
                <w:sz w:val="22"/>
                <w:szCs w:val="22"/>
              </w:rPr>
              <w:t>date</w:t>
            </w:r>
          </w:p>
        </w:tc>
        <w:tc>
          <w:tcPr>
            <w:tcW w:w="2213" w:type="dxa"/>
          </w:tcPr>
          <w:p w14:paraId="447E4123" w14:textId="73AE642A" w:rsidR="7A0FED79" w:rsidRDefault="7A0FED79" w:rsidP="7A0FED79">
            <w:pPr>
              <w:pStyle w:val="nrpsTableheader"/>
              <w:rPr>
                <w:rFonts w:asciiTheme="minorHAnsi" w:hAnsiTheme="minorHAnsi" w:cstheme="minorBidi"/>
                <w:b w:val="0"/>
                <w:color w:val="auto"/>
                <w:sz w:val="22"/>
                <w:szCs w:val="22"/>
              </w:rPr>
            </w:pPr>
          </w:p>
        </w:tc>
        <w:tc>
          <w:tcPr>
            <w:tcW w:w="1692" w:type="dxa"/>
          </w:tcPr>
          <w:p w14:paraId="11E001D3" w14:textId="629FD652" w:rsidR="7A0FED79" w:rsidRDefault="5DE40D62" w:rsidP="7A0FED79">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yyyy</w:t>
            </w:r>
            <w:proofErr w:type="spellEnd"/>
          </w:p>
        </w:tc>
        <w:tc>
          <w:tcPr>
            <w:tcW w:w="1695" w:type="dxa"/>
          </w:tcPr>
          <w:p w14:paraId="10D76C26" w14:textId="77B845A1" w:rsidR="7A0FED79" w:rsidRDefault="7A0FED79" w:rsidP="7A0FED79">
            <w:pPr>
              <w:pStyle w:val="nrpsTableheader"/>
              <w:rPr>
                <w:rFonts w:asciiTheme="minorHAnsi" w:hAnsiTheme="minorHAnsi" w:cstheme="minorBidi"/>
                <w:b w:val="0"/>
                <w:color w:val="auto"/>
                <w:sz w:val="22"/>
                <w:szCs w:val="22"/>
              </w:rPr>
            </w:pPr>
          </w:p>
        </w:tc>
        <w:tc>
          <w:tcPr>
            <w:tcW w:w="1695" w:type="dxa"/>
          </w:tcPr>
          <w:p w14:paraId="700DF8C8" w14:textId="77777777" w:rsidR="7A0FED79" w:rsidRDefault="7A0FED79" w:rsidP="7A0FED79">
            <w:pPr>
              <w:pStyle w:val="nrpsTableheader"/>
              <w:rPr>
                <w:rFonts w:asciiTheme="minorHAnsi" w:hAnsiTheme="minorHAnsi" w:cstheme="minorBidi"/>
                <w:b w:val="0"/>
                <w:color w:val="auto"/>
                <w:sz w:val="22"/>
                <w:szCs w:val="22"/>
              </w:rPr>
            </w:pPr>
          </w:p>
        </w:tc>
      </w:tr>
      <w:tr w:rsidR="7A0FED79" w14:paraId="0304E58A" w14:textId="77777777" w:rsidTr="11705DB1">
        <w:trPr>
          <w:trHeight w:val="317"/>
        </w:trPr>
        <w:tc>
          <w:tcPr>
            <w:tcW w:w="2985" w:type="dxa"/>
          </w:tcPr>
          <w:p w14:paraId="4F3C889B" w14:textId="0A66FE85" w:rsidR="7A0FED79" w:rsidRDefault="5DE40D62" w:rsidP="7A0FED79">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SamplingPeriods_StartDate</w:t>
            </w:r>
            <w:proofErr w:type="spellEnd"/>
          </w:p>
        </w:tc>
        <w:tc>
          <w:tcPr>
            <w:tcW w:w="2392" w:type="dxa"/>
          </w:tcPr>
          <w:p w14:paraId="46E0E0E8" w14:textId="3D366B82" w:rsidR="7A0FED79" w:rsidRDefault="5DE40D62"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Start date of sampling period</w:t>
            </w:r>
            <w:r w:rsidR="0884EF63" w:rsidRPr="11705DB1">
              <w:rPr>
                <w:rFonts w:asciiTheme="minorHAnsi" w:hAnsiTheme="minorHAnsi" w:cstheme="minorBidi"/>
                <w:b w:val="0"/>
                <w:color w:val="auto"/>
                <w:sz w:val="22"/>
                <w:szCs w:val="22"/>
              </w:rPr>
              <w:t xml:space="preserve"> (sampling season)</w:t>
            </w:r>
          </w:p>
        </w:tc>
        <w:tc>
          <w:tcPr>
            <w:tcW w:w="1718" w:type="dxa"/>
          </w:tcPr>
          <w:p w14:paraId="6E9A6873" w14:textId="7EFC7851" w:rsidR="7A0FED79" w:rsidRDefault="5DE40D62" w:rsidP="11705DB1">
            <w:pPr>
              <w:pStyle w:val="nrpsTableheader"/>
            </w:pPr>
            <w:r w:rsidRPr="11705DB1">
              <w:rPr>
                <w:rFonts w:asciiTheme="minorHAnsi" w:hAnsiTheme="minorHAnsi" w:cstheme="minorBidi"/>
                <w:b w:val="0"/>
                <w:color w:val="auto"/>
                <w:sz w:val="22"/>
                <w:szCs w:val="22"/>
              </w:rPr>
              <w:t>date</w:t>
            </w:r>
          </w:p>
        </w:tc>
        <w:tc>
          <w:tcPr>
            <w:tcW w:w="2213" w:type="dxa"/>
          </w:tcPr>
          <w:p w14:paraId="6C49D2A4"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6BDBE6E2" w14:textId="408C2D6D" w:rsidR="7A0FED79" w:rsidRDefault="49E00A3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mm/dd/</w:t>
            </w:r>
            <w:proofErr w:type="spellStart"/>
            <w:r w:rsidRPr="11705DB1">
              <w:rPr>
                <w:rFonts w:asciiTheme="minorHAnsi" w:hAnsiTheme="minorHAnsi" w:cstheme="minorBidi"/>
                <w:b w:val="0"/>
                <w:color w:val="auto"/>
                <w:sz w:val="22"/>
                <w:szCs w:val="22"/>
              </w:rPr>
              <w:t>yyyy</w:t>
            </w:r>
            <w:proofErr w:type="spellEnd"/>
          </w:p>
          <w:p w14:paraId="5E1F98F6" w14:textId="67328843" w:rsidR="7A0FED79" w:rsidRDefault="7A0FED79" w:rsidP="7A0FED79">
            <w:pPr>
              <w:pStyle w:val="nrpsTableheader"/>
              <w:rPr>
                <w:rFonts w:asciiTheme="minorHAnsi" w:hAnsiTheme="minorHAnsi" w:cstheme="minorBidi"/>
                <w:b w:val="0"/>
                <w:color w:val="auto"/>
                <w:sz w:val="22"/>
                <w:szCs w:val="22"/>
              </w:rPr>
            </w:pPr>
          </w:p>
        </w:tc>
        <w:tc>
          <w:tcPr>
            <w:tcW w:w="1695" w:type="dxa"/>
          </w:tcPr>
          <w:p w14:paraId="42B6A3C1"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F37852C" w14:textId="77777777" w:rsidR="7A0FED79" w:rsidRDefault="7A0FED79" w:rsidP="7A0FED79">
            <w:pPr>
              <w:pStyle w:val="nrpsTableheader"/>
              <w:rPr>
                <w:rFonts w:asciiTheme="minorHAnsi" w:hAnsiTheme="minorHAnsi" w:cstheme="minorBidi"/>
                <w:b w:val="0"/>
                <w:color w:val="auto"/>
                <w:sz w:val="22"/>
                <w:szCs w:val="22"/>
              </w:rPr>
            </w:pPr>
          </w:p>
        </w:tc>
      </w:tr>
      <w:tr w:rsidR="7A0FED79" w14:paraId="7DB9D544" w14:textId="77777777" w:rsidTr="11705DB1">
        <w:trPr>
          <w:trHeight w:val="317"/>
        </w:trPr>
        <w:tc>
          <w:tcPr>
            <w:tcW w:w="2985" w:type="dxa"/>
          </w:tcPr>
          <w:p w14:paraId="78C28571" w14:textId="0F425747" w:rsidR="7A0FED79" w:rsidRDefault="5DE40D62" w:rsidP="7A0FED79">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SamplingPeriods_EndDate</w:t>
            </w:r>
            <w:proofErr w:type="spellEnd"/>
          </w:p>
        </w:tc>
        <w:tc>
          <w:tcPr>
            <w:tcW w:w="2392" w:type="dxa"/>
          </w:tcPr>
          <w:p w14:paraId="2EC548E1" w14:textId="2791425C" w:rsidR="7A0FED79" w:rsidRDefault="64D1E71A"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End date of sampling period</w:t>
            </w:r>
            <w:r w:rsidR="69D7A909" w:rsidRPr="11705DB1">
              <w:rPr>
                <w:rFonts w:asciiTheme="minorHAnsi" w:hAnsiTheme="minorHAnsi" w:cstheme="minorBidi"/>
                <w:b w:val="0"/>
                <w:color w:val="auto"/>
                <w:sz w:val="22"/>
                <w:szCs w:val="22"/>
              </w:rPr>
              <w:t xml:space="preserve"> (sampling season)</w:t>
            </w:r>
          </w:p>
        </w:tc>
        <w:tc>
          <w:tcPr>
            <w:tcW w:w="1718" w:type="dxa"/>
          </w:tcPr>
          <w:p w14:paraId="1ED09A6E" w14:textId="448EDADA" w:rsidR="7A0FED79" w:rsidRDefault="64D1E71A"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date</w:t>
            </w:r>
          </w:p>
        </w:tc>
        <w:tc>
          <w:tcPr>
            <w:tcW w:w="2213" w:type="dxa"/>
          </w:tcPr>
          <w:p w14:paraId="380EB272"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33C4CAC5" w14:textId="0D64CF95" w:rsidR="7A0FED79" w:rsidRDefault="64D1E71A"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mm/dd/</w:t>
            </w:r>
            <w:proofErr w:type="spellStart"/>
            <w:r w:rsidRPr="11705DB1">
              <w:rPr>
                <w:rFonts w:asciiTheme="minorHAnsi" w:hAnsiTheme="minorHAnsi" w:cstheme="minorBidi"/>
                <w:b w:val="0"/>
                <w:color w:val="auto"/>
                <w:sz w:val="22"/>
                <w:szCs w:val="22"/>
              </w:rPr>
              <w:t>yyyy</w:t>
            </w:r>
            <w:proofErr w:type="spellEnd"/>
          </w:p>
        </w:tc>
        <w:tc>
          <w:tcPr>
            <w:tcW w:w="1695" w:type="dxa"/>
          </w:tcPr>
          <w:p w14:paraId="0CB641B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4A45D7E" w14:textId="77777777" w:rsidR="7A0FED79" w:rsidRDefault="7A0FED79" w:rsidP="7A0FED79">
            <w:pPr>
              <w:pStyle w:val="nrpsTableheader"/>
              <w:rPr>
                <w:rFonts w:asciiTheme="minorHAnsi" w:hAnsiTheme="minorHAnsi" w:cstheme="minorBidi"/>
                <w:b w:val="0"/>
                <w:color w:val="auto"/>
                <w:sz w:val="22"/>
                <w:szCs w:val="22"/>
              </w:rPr>
            </w:pPr>
          </w:p>
        </w:tc>
      </w:tr>
      <w:tr w:rsidR="7A0FED79" w14:paraId="356FDA33" w14:textId="77777777" w:rsidTr="11705DB1">
        <w:trPr>
          <w:trHeight w:val="317"/>
        </w:trPr>
        <w:tc>
          <w:tcPr>
            <w:tcW w:w="2985" w:type="dxa"/>
          </w:tcPr>
          <w:p w14:paraId="17D8860B" w14:textId="6F829D74" w:rsidR="7A0FED79" w:rsidRDefault="5DE40D62" w:rsidP="7A0FED79">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EventID</w:t>
            </w:r>
            <w:proofErr w:type="spellEnd"/>
          </w:p>
        </w:tc>
        <w:tc>
          <w:tcPr>
            <w:tcW w:w="2392" w:type="dxa"/>
          </w:tcPr>
          <w:p w14:paraId="692FA65B" w14:textId="35B64E3D" w:rsidR="7A0FED79" w:rsidRDefault="26F948F1" w:rsidP="7A0FED79">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EventID</w:t>
            </w:r>
            <w:proofErr w:type="spellEnd"/>
            <w:r w:rsidRPr="11705DB1">
              <w:rPr>
                <w:rFonts w:asciiTheme="minorHAnsi" w:hAnsiTheme="minorHAnsi" w:cstheme="minorBidi"/>
                <w:b w:val="0"/>
                <w:color w:val="auto"/>
                <w:sz w:val="22"/>
                <w:szCs w:val="22"/>
              </w:rPr>
              <w:t xml:space="preserve"> code (primary key)</w:t>
            </w:r>
          </w:p>
        </w:tc>
        <w:tc>
          <w:tcPr>
            <w:tcW w:w="1718" w:type="dxa"/>
          </w:tcPr>
          <w:p w14:paraId="69ED03F3" w14:textId="32106492" w:rsidR="7A0FED79" w:rsidRDefault="26F948F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604187D9"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0CE8DA7F" w14:textId="0B7A54DB" w:rsidR="7A0FED79" w:rsidRDefault="7A0FED79" w:rsidP="7A0FED79">
            <w:pPr>
              <w:pStyle w:val="nrpsTableheader"/>
              <w:rPr>
                <w:rFonts w:asciiTheme="minorHAnsi" w:hAnsiTheme="minorHAnsi" w:cstheme="minorBidi"/>
                <w:b w:val="0"/>
                <w:color w:val="auto"/>
                <w:sz w:val="22"/>
                <w:szCs w:val="22"/>
              </w:rPr>
            </w:pPr>
          </w:p>
        </w:tc>
        <w:tc>
          <w:tcPr>
            <w:tcW w:w="1695" w:type="dxa"/>
          </w:tcPr>
          <w:p w14:paraId="1766D263"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0375B0C" w14:textId="77777777" w:rsidR="7A0FED79" w:rsidRDefault="7A0FED79" w:rsidP="7A0FED79">
            <w:pPr>
              <w:pStyle w:val="nrpsTableheader"/>
              <w:rPr>
                <w:rFonts w:asciiTheme="minorHAnsi" w:hAnsiTheme="minorHAnsi" w:cstheme="minorBidi"/>
                <w:b w:val="0"/>
                <w:color w:val="auto"/>
                <w:sz w:val="22"/>
                <w:szCs w:val="22"/>
              </w:rPr>
            </w:pPr>
          </w:p>
        </w:tc>
      </w:tr>
      <w:tr w:rsidR="7A0FED79" w14:paraId="19309889" w14:textId="77777777" w:rsidTr="11705DB1">
        <w:trPr>
          <w:trHeight w:val="317"/>
        </w:trPr>
        <w:tc>
          <w:tcPr>
            <w:tcW w:w="2985" w:type="dxa"/>
          </w:tcPr>
          <w:p w14:paraId="6A54D00B" w14:textId="4D0EDD45" w:rsidR="7A0FED79" w:rsidRDefault="5DE40D62" w:rsidP="7A0FED79">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SamplingEvents_StartDate</w:t>
            </w:r>
            <w:proofErr w:type="spellEnd"/>
          </w:p>
        </w:tc>
        <w:tc>
          <w:tcPr>
            <w:tcW w:w="2392" w:type="dxa"/>
          </w:tcPr>
          <w:p w14:paraId="303C817E" w14:textId="23F03787" w:rsidR="7A0FED79" w:rsidRDefault="42948F34"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Start date of sampling event</w:t>
            </w:r>
            <w:r w:rsidR="1B34806D" w:rsidRPr="11705DB1">
              <w:rPr>
                <w:rFonts w:asciiTheme="minorHAnsi" w:hAnsiTheme="minorHAnsi" w:cstheme="minorBidi"/>
                <w:b w:val="0"/>
                <w:color w:val="auto"/>
                <w:sz w:val="22"/>
                <w:szCs w:val="22"/>
              </w:rPr>
              <w:t xml:space="preserve"> (sampling visit)</w:t>
            </w:r>
          </w:p>
          <w:p w14:paraId="59BB9EAC" w14:textId="57FB4786" w:rsidR="7A0FED79" w:rsidRDefault="7A0FED79" w:rsidP="7A0FED79">
            <w:pPr>
              <w:pStyle w:val="nrpsTableheader"/>
              <w:rPr>
                <w:rFonts w:asciiTheme="minorHAnsi" w:hAnsiTheme="minorHAnsi" w:cstheme="minorBidi"/>
                <w:b w:val="0"/>
                <w:color w:val="auto"/>
                <w:sz w:val="22"/>
                <w:szCs w:val="22"/>
              </w:rPr>
            </w:pPr>
          </w:p>
        </w:tc>
        <w:tc>
          <w:tcPr>
            <w:tcW w:w="1718" w:type="dxa"/>
          </w:tcPr>
          <w:p w14:paraId="72725D2B" w14:textId="7CC66FE2" w:rsidR="7A0FED79" w:rsidRDefault="6A691DBC"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date</w:t>
            </w:r>
          </w:p>
        </w:tc>
        <w:tc>
          <w:tcPr>
            <w:tcW w:w="2213" w:type="dxa"/>
          </w:tcPr>
          <w:p w14:paraId="4D3A858D"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1EAC0F3D" w14:textId="408C2D6D" w:rsidR="7A0FED79" w:rsidRDefault="142C71E3"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mm/dd/</w:t>
            </w:r>
            <w:proofErr w:type="spellStart"/>
            <w:r w:rsidRPr="11705DB1">
              <w:rPr>
                <w:rFonts w:asciiTheme="minorHAnsi" w:hAnsiTheme="minorHAnsi" w:cstheme="minorBidi"/>
                <w:b w:val="0"/>
                <w:color w:val="auto"/>
                <w:sz w:val="22"/>
                <w:szCs w:val="22"/>
              </w:rPr>
              <w:t>yyyy</w:t>
            </w:r>
            <w:proofErr w:type="spellEnd"/>
          </w:p>
          <w:p w14:paraId="2CF217DD" w14:textId="29D52139" w:rsidR="7A0FED79" w:rsidRDefault="7A0FED79" w:rsidP="7A0FED79">
            <w:pPr>
              <w:pStyle w:val="nrpsTableheader"/>
              <w:rPr>
                <w:rFonts w:asciiTheme="minorHAnsi" w:hAnsiTheme="minorHAnsi" w:cstheme="minorBidi"/>
                <w:b w:val="0"/>
                <w:color w:val="auto"/>
                <w:sz w:val="22"/>
                <w:szCs w:val="22"/>
              </w:rPr>
            </w:pPr>
          </w:p>
        </w:tc>
        <w:tc>
          <w:tcPr>
            <w:tcW w:w="1695" w:type="dxa"/>
          </w:tcPr>
          <w:p w14:paraId="11A0046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6B97C6A" w14:textId="77777777" w:rsidR="7A0FED79" w:rsidRDefault="7A0FED79" w:rsidP="7A0FED79">
            <w:pPr>
              <w:pStyle w:val="nrpsTableheader"/>
              <w:rPr>
                <w:rFonts w:asciiTheme="minorHAnsi" w:hAnsiTheme="minorHAnsi" w:cstheme="minorBidi"/>
                <w:b w:val="0"/>
                <w:color w:val="auto"/>
                <w:sz w:val="22"/>
                <w:szCs w:val="22"/>
              </w:rPr>
            </w:pPr>
          </w:p>
        </w:tc>
      </w:tr>
      <w:tr w:rsidR="11705DB1" w14:paraId="7656FEAF" w14:textId="77777777" w:rsidTr="11705DB1">
        <w:trPr>
          <w:trHeight w:val="317"/>
        </w:trPr>
        <w:tc>
          <w:tcPr>
            <w:tcW w:w="2985" w:type="dxa"/>
          </w:tcPr>
          <w:p w14:paraId="2E36FDAB" w14:textId="111D0020" w:rsidR="5DE40D62" w:rsidRDefault="5DE40D62" w:rsidP="11705DB1">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SamplingEvents_EndDate</w:t>
            </w:r>
            <w:proofErr w:type="spellEnd"/>
          </w:p>
        </w:tc>
        <w:tc>
          <w:tcPr>
            <w:tcW w:w="2392" w:type="dxa"/>
          </w:tcPr>
          <w:p w14:paraId="5E723712" w14:textId="74C92D89" w:rsidR="3832016E" w:rsidRDefault="3832016E"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End date of sampling event (sampling visit)</w:t>
            </w:r>
          </w:p>
          <w:p w14:paraId="1F3ACC9B" w14:textId="3B6746CF" w:rsidR="11705DB1" w:rsidRDefault="11705DB1" w:rsidP="11705DB1">
            <w:pPr>
              <w:pStyle w:val="nrpsTableheader"/>
              <w:rPr>
                <w:rFonts w:asciiTheme="minorHAnsi" w:hAnsiTheme="minorHAnsi" w:cstheme="minorBidi"/>
                <w:b w:val="0"/>
                <w:color w:val="auto"/>
                <w:sz w:val="22"/>
                <w:szCs w:val="22"/>
              </w:rPr>
            </w:pPr>
          </w:p>
        </w:tc>
        <w:tc>
          <w:tcPr>
            <w:tcW w:w="1718" w:type="dxa"/>
          </w:tcPr>
          <w:p w14:paraId="7E73AE01" w14:textId="52C458A8" w:rsidR="009A86AB" w:rsidRDefault="009A86A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date</w:t>
            </w:r>
          </w:p>
        </w:tc>
        <w:tc>
          <w:tcPr>
            <w:tcW w:w="2213" w:type="dxa"/>
          </w:tcPr>
          <w:p w14:paraId="482F43CB" w14:textId="70D8763A" w:rsidR="11705DB1" w:rsidRDefault="11705DB1" w:rsidP="11705DB1">
            <w:pPr>
              <w:pStyle w:val="nrpsTableheader"/>
              <w:rPr>
                <w:rFonts w:asciiTheme="minorHAnsi" w:hAnsiTheme="minorHAnsi" w:cstheme="minorBidi"/>
                <w:b w:val="0"/>
                <w:color w:val="auto"/>
                <w:sz w:val="22"/>
                <w:szCs w:val="22"/>
              </w:rPr>
            </w:pPr>
          </w:p>
        </w:tc>
        <w:tc>
          <w:tcPr>
            <w:tcW w:w="1692" w:type="dxa"/>
          </w:tcPr>
          <w:p w14:paraId="054AE699" w14:textId="408C2D6D" w:rsidR="142C71E3" w:rsidRDefault="142C71E3"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mm/dd/</w:t>
            </w:r>
            <w:proofErr w:type="spellStart"/>
            <w:r w:rsidRPr="11705DB1">
              <w:rPr>
                <w:rFonts w:asciiTheme="minorHAnsi" w:hAnsiTheme="minorHAnsi" w:cstheme="minorBidi"/>
                <w:b w:val="0"/>
                <w:color w:val="auto"/>
                <w:sz w:val="22"/>
                <w:szCs w:val="22"/>
              </w:rPr>
              <w:t>yyyy</w:t>
            </w:r>
            <w:proofErr w:type="spellEnd"/>
          </w:p>
          <w:p w14:paraId="3828E445" w14:textId="4C5ECBA4" w:rsidR="11705DB1" w:rsidRDefault="11705DB1" w:rsidP="11705DB1">
            <w:pPr>
              <w:pStyle w:val="nrpsTableheader"/>
              <w:rPr>
                <w:rFonts w:asciiTheme="minorHAnsi" w:hAnsiTheme="minorHAnsi" w:cstheme="minorBidi"/>
                <w:b w:val="0"/>
                <w:color w:val="auto"/>
                <w:sz w:val="22"/>
                <w:szCs w:val="22"/>
              </w:rPr>
            </w:pPr>
          </w:p>
        </w:tc>
        <w:tc>
          <w:tcPr>
            <w:tcW w:w="1695" w:type="dxa"/>
          </w:tcPr>
          <w:p w14:paraId="738EE942" w14:textId="76651363" w:rsidR="11705DB1" w:rsidRDefault="11705DB1" w:rsidP="11705DB1">
            <w:pPr>
              <w:pStyle w:val="nrpsTableheader"/>
              <w:rPr>
                <w:rFonts w:asciiTheme="minorHAnsi" w:hAnsiTheme="minorHAnsi" w:cstheme="minorBidi"/>
                <w:b w:val="0"/>
                <w:color w:val="auto"/>
                <w:sz w:val="22"/>
                <w:szCs w:val="22"/>
              </w:rPr>
            </w:pPr>
          </w:p>
        </w:tc>
        <w:tc>
          <w:tcPr>
            <w:tcW w:w="1695" w:type="dxa"/>
          </w:tcPr>
          <w:p w14:paraId="43D66F34" w14:textId="6FD78F00" w:rsidR="11705DB1" w:rsidRDefault="11705DB1" w:rsidP="11705DB1">
            <w:pPr>
              <w:pStyle w:val="nrpsTableheader"/>
              <w:rPr>
                <w:rFonts w:asciiTheme="minorHAnsi" w:hAnsiTheme="minorHAnsi" w:cstheme="minorBidi"/>
                <w:b w:val="0"/>
                <w:color w:val="auto"/>
                <w:sz w:val="22"/>
                <w:szCs w:val="22"/>
              </w:rPr>
            </w:pPr>
          </w:p>
        </w:tc>
      </w:tr>
      <w:tr w:rsidR="11705DB1" w14:paraId="1A0D58DC" w14:textId="77777777" w:rsidTr="11705DB1">
        <w:trPr>
          <w:trHeight w:val="317"/>
        </w:trPr>
        <w:tc>
          <w:tcPr>
            <w:tcW w:w="2985" w:type="dxa"/>
          </w:tcPr>
          <w:p w14:paraId="0D746911" w14:textId="509C4896" w:rsidR="5DE40D62" w:rsidRDefault="5DE40D62" w:rsidP="11705DB1">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EventsComments</w:t>
            </w:r>
            <w:proofErr w:type="spellEnd"/>
          </w:p>
        </w:tc>
        <w:tc>
          <w:tcPr>
            <w:tcW w:w="2392" w:type="dxa"/>
          </w:tcPr>
          <w:p w14:paraId="66C77DA8" w14:textId="263060D3" w:rsidR="3564629E" w:rsidRDefault="3564629E"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Event (sampling visit) comments</w:t>
            </w:r>
          </w:p>
        </w:tc>
        <w:tc>
          <w:tcPr>
            <w:tcW w:w="1718" w:type="dxa"/>
          </w:tcPr>
          <w:p w14:paraId="66863C3C" w14:textId="5560F997" w:rsidR="3564629E" w:rsidRDefault="3564629E"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41C85DBD" w14:textId="2B27429C" w:rsidR="11705DB1" w:rsidRDefault="11705DB1" w:rsidP="11705DB1">
            <w:pPr>
              <w:pStyle w:val="nrpsTableheader"/>
              <w:rPr>
                <w:rFonts w:asciiTheme="minorHAnsi" w:hAnsiTheme="minorHAnsi" w:cstheme="minorBidi"/>
                <w:b w:val="0"/>
                <w:color w:val="auto"/>
                <w:sz w:val="22"/>
                <w:szCs w:val="22"/>
              </w:rPr>
            </w:pPr>
          </w:p>
        </w:tc>
        <w:tc>
          <w:tcPr>
            <w:tcW w:w="1692" w:type="dxa"/>
          </w:tcPr>
          <w:p w14:paraId="7E15AE81" w14:textId="3DDCFAAC" w:rsidR="11705DB1" w:rsidRDefault="11705DB1" w:rsidP="11705DB1">
            <w:pPr>
              <w:pStyle w:val="nrpsTableheader"/>
              <w:rPr>
                <w:rFonts w:asciiTheme="minorHAnsi" w:hAnsiTheme="minorHAnsi" w:cstheme="minorBidi"/>
                <w:b w:val="0"/>
                <w:color w:val="auto"/>
                <w:sz w:val="22"/>
                <w:szCs w:val="22"/>
              </w:rPr>
            </w:pPr>
          </w:p>
        </w:tc>
        <w:tc>
          <w:tcPr>
            <w:tcW w:w="1695" w:type="dxa"/>
          </w:tcPr>
          <w:p w14:paraId="5DC5F4EE" w14:textId="176A6CBC" w:rsidR="11705DB1" w:rsidRDefault="11705DB1" w:rsidP="11705DB1">
            <w:pPr>
              <w:pStyle w:val="nrpsTableheader"/>
              <w:rPr>
                <w:rFonts w:asciiTheme="minorHAnsi" w:hAnsiTheme="minorHAnsi" w:cstheme="minorBidi"/>
                <w:b w:val="0"/>
                <w:color w:val="auto"/>
                <w:sz w:val="22"/>
                <w:szCs w:val="22"/>
              </w:rPr>
            </w:pPr>
          </w:p>
        </w:tc>
        <w:tc>
          <w:tcPr>
            <w:tcW w:w="1695" w:type="dxa"/>
          </w:tcPr>
          <w:p w14:paraId="27373CB6" w14:textId="4FAE2808" w:rsidR="11705DB1" w:rsidRDefault="11705DB1" w:rsidP="11705DB1">
            <w:pPr>
              <w:pStyle w:val="nrpsTableheader"/>
              <w:rPr>
                <w:rFonts w:asciiTheme="minorHAnsi" w:hAnsiTheme="minorHAnsi" w:cstheme="minorBidi"/>
                <w:b w:val="0"/>
                <w:color w:val="auto"/>
                <w:sz w:val="22"/>
                <w:szCs w:val="22"/>
              </w:rPr>
            </w:pPr>
          </w:p>
        </w:tc>
      </w:tr>
    </w:tbl>
    <w:p w14:paraId="0C0A8235" w14:textId="6F997A39" w:rsidR="20513E1C" w:rsidRDefault="20513E1C" w:rsidP="7A0FED79">
      <w:pPr>
        <w:pStyle w:val="nrpsNormal"/>
        <w:rPr>
          <w:rFonts w:asciiTheme="minorHAnsi" w:hAnsiTheme="minorHAnsi" w:cstheme="minorBidi"/>
        </w:rPr>
      </w:pPr>
      <w:r w:rsidRPr="7A0FED79">
        <w:rPr>
          <w:rFonts w:asciiTheme="minorHAnsi" w:hAnsiTheme="minorHAnsi" w:cstheme="minorBidi"/>
        </w:rPr>
        <w:t>(Copy this table to document more than one data table.)</w:t>
      </w:r>
    </w:p>
    <w:p w14:paraId="6B961785" w14:textId="3847A5AB" w:rsidR="20513E1C" w:rsidRDefault="20513E1C" w:rsidP="7A0FED79">
      <w:pPr>
        <w:pStyle w:val="nrpsHeading1"/>
        <w:rPr>
          <w:rFonts w:asciiTheme="minorHAnsi" w:hAnsiTheme="minorHAnsi" w:cstheme="minorBidi"/>
          <w:sz w:val="36"/>
          <w:szCs w:val="36"/>
        </w:rPr>
      </w:pPr>
      <w:r w:rsidRPr="11705DB1">
        <w:rPr>
          <w:rFonts w:asciiTheme="minorHAnsi" w:hAnsiTheme="minorHAnsi" w:cstheme="minorBidi"/>
          <w:sz w:val="36"/>
          <w:szCs w:val="36"/>
        </w:rPr>
        <w:t>Data Table(s)</w:t>
      </w:r>
    </w:p>
    <w:p w14:paraId="6A59ABBD" w14:textId="10B5A66E" w:rsidR="20513E1C" w:rsidRDefault="20513E1C"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530DF8A0" w14:textId="25009053" w:rsidR="20513E1C" w:rsidRDefault="5F94DAB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Column Name</w:t>
      </w:r>
      <w:r w:rsidRPr="11705DB1">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767EB43E" w14:textId="77777777" w:rsidR="20513E1C" w:rsidRDefault="5F94DAB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Description</w:t>
      </w:r>
      <w:r w:rsidRPr="11705DB1">
        <w:rPr>
          <w:rFonts w:asciiTheme="minorHAnsi" w:hAnsiTheme="minorHAnsi" w:cstheme="minorBidi"/>
        </w:rPr>
        <w:t>: Please give a specific definition of the column name. This can be lengthy.</w:t>
      </w:r>
      <w:r w:rsidRPr="11705DB1">
        <w:rPr>
          <w:rFonts w:asciiTheme="minorHAnsi" w:hAnsiTheme="minorHAnsi" w:cstheme="minorBidi"/>
          <w:b/>
          <w:bCs/>
        </w:rPr>
        <w:t xml:space="preserve"> </w:t>
      </w:r>
    </w:p>
    <w:p w14:paraId="4FBD32A7" w14:textId="17042167" w:rsidR="20513E1C" w:rsidRDefault="5F94DAB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Class:</w:t>
      </w:r>
      <w:r w:rsidRPr="11705DB1">
        <w:rPr>
          <w:rFonts w:asciiTheme="minorHAnsi" w:hAnsiTheme="minorHAnsi" w:cstheme="minorBidi"/>
        </w:rPr>
        <w:t xml:space="preserve"> Column class. Valid options are </w:t>
      </w:r>
      <w:r w:rsidRPr="11705DB1">
        <w:rPr>
          <w:rFonts w:asciiTheme="minorHAnsi" w:hAnsiTheme="minorHAnsi" w:cstheme="minorBidi"/>
          <w:b/>
          <w:bCs/>
        </w:rPr>
        <w:t>numeric</w:t>
      </w:r>
      <w:r w:rsidRPr="11705DB1">
        <w:rPr>
          <w:rFonts w:asciiTheme="minorHAnsi" w:hAnsiTheme="minorHAnsi" w:cstheme="minorBidi"/>
        </w:rPr>
        <w:t xml:space="preserve">, </w:t>
      </w:r>
      <w:r w:rsidRPr="11705DB1">
        <w:rPr>
          <w:rFonts w:asciiTheme="minorHAnsi" w:hAnsiTheme="minorHAnsi" w:cstheme="minorBidi"/>
          <w:b/>
          <w:bCs/>
        </w:rPr>
        <w:t>categorical</w:t>
      </w:r>
      <w:r w:rsidRPr="11705DB1">
        <w:rPr>
          <w:rFonts w:asciiTheme="minorHAnsi" w:hAnsiTheme="minorHAnsi" w:cstheme="minorBidi"/>
        </w:rPr>
        <w:t xml:space="preserve">, </w:t>
      </w:r>
      <w:r w:rsidRPr="11705DB1">
        <w:rPr>
          <w:rFonts w:asciiTheme="minorHAnsi" w:hAnsiTheme="minorHAnsi" w:cstheme="minorBidi"/>
          <w:b/>
          <w:bCs/>
        </w:rPr>
        <w:t>character</w:t>
      </w:r>
      <w:r w:rsidRPr="11705DB1">
        <w:rPr>
          <w:rFonts w:asciiTheme="minorHAnsi" w:hAnsiTheme="minorHAnsi" w:cstheme="minorBidi"/>
        </w:rPr>
        <w:t xml:space="preserve">, and </w:t>
      </w:r>
      <w:r w:rsidRPr="11705DB1">
        <w:rPr>
          <w:rFonts w:asciiTheme="minorHAnsi" w:hAnsiTheme="minorHAnsi" w:cstheme="minorBidi"/>
          <w:b/>
          <w:bCs/>
        </w:rPr>
        <w:t>date</w:t>
      </w:r>
      <w:r w:rsidRPr="11705DB1">
        <w:rPr>
          <w:rFonts w:asciiTheme="minorHAnsi" w:hAnsiTheme="minorHAnsi" w:cstheme="minorBidi"/>
        </w:rPr>
        <w:t>.</w:t>
      </w:r>
    </w:p>
    <w:p w14:paraId="744452AD" w14:textId="1359AFC6" w:rsidR="20513E1C" w:rsidRDefault="5F94DAB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Unit:</w:t>
      </w:r>
      <w:r w:rsidRPr="11705DB1">
        <w:rPr>
          <w:rFonts w:asciiTheme="minorHAnsi" w:hAnsiTheme="minorHAnsi" w:cstheme="minorBidi"/>
        </w:rPr>
        <w:t xml:space="preserve"> Identify units for all numeric variables. Please avoid special characters and describe units in this pattern: e.g., </w:t>
      </w:r>
      <w:proofErr w:type="spellStart"/>
      <w:r w:rsidRPr="11705DB1">
        <w:rPr>
          <w:rFonts w:asciiTheme="minorHAnsi" w:hAnsiTheme="minorHAnsi" w:cstheme="minorBidi"/>
        </w:rPr>
        <w:t>microSiemenPerCentimeter</w:t>
      </w:r>
      <w:proofErr w:type="spellEnd"/>
      <w:r w:rsidRPr="11705DB1">
        <w:rPr>
          <w:rFonts w:asciiTheme="minorHAnsi" w:hAnsiTheme="minorHAnsi" w:cstheme="minorBidi"/>
        </w:rPr>
        <w:t xml:space="preserve">, </w:t>
      </w:r>
      <w:proofErr w:type="spellStart"/>
      <w:r w:rsidRPr="11705DB1">
        <w:rPr>
          <w:rFonts w:asciiTheme="minorHAnsi" w:hAnsiTheme="minorHAnsi" w:cstheme="minorBidi"/>
        </w:rPr>
        <w:t>microgramPerLiter</w:t>
      </w:r>
      <w:proofErr w:type="spellEnd"/>
      <w:r w:rsidRPr="11705DB1">
        <w:rPr>
          <w:rFonts w:asciiTheme="minorHAnsi" w:hAnsiTheme="minorHAnsi" w:cstheme="minorBidi"/>
        </w:rPr>
        <w:t xml:space="preserve">, </w:t>
      </w:r>
      <w:proofErr w:type="spellStart"/>
      <w:r w:rsidRPr="11705DB1">
        <w:rPr>
          <w:rFonts w:asciiTheme="minorHAnsi" w:hAnsiTheme="minorHAnsi" w:cstheme="minorBidi"/>
        </w:rPr>
        <w:t>absorptionPerMolePerCentimeter</w:t>
      </w:r>
      <w:proofErr w:type="spellEnd"/>
    </w:p>
    <w:p w14:paraId="6FAA0717" w14:textId="5720EE70" w:rsidR="20513E1C" w:rsidRDefault="5F94DAB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lastRenderedPageBreak/>
        <w:t>Date Time Format</w:t>
      </w:r>
      <w:r w:rsidRPr="11705DB1">
        <w:rPr>
          <w:rFonts w:asciiTheme="minorHAnsi" w:hAnsiTheme="minorHAnsi" w:cstheme="minorBidi"/>
        </w:rPr>
        <w:t>: Please tell us exactly how the date and time is formatted: e.g. mm/dd/</w:t>
      </w:r>
      <w:proofErr w:type="spellStart"/>
      <w:r w:rsidRPr="11705DB1">
        <w:rPr>
          <w:rFonts w:asciiTheme="minorHAnsi" w:hAnsiTheme="minorHAnsi" w:cstheme="minorBidi"/>
        </w:rPr>
        <w:t>yyyy</w:t>
      </w:r>
      <w:proofErr w:type="spellEnd"/>
      <w:r w:rsidRPr="11705DB1">
        <w:rPr>
          <w:rFonts w:asciiTheme="minorHAnsi" w:hAnsiTheme="minorHAnsi" w:cstheme="minorBidi"/>
        </w:rPr>
        <w:t xml:space="preserve"> </w:t>
      </w:r>
      <w:proofErr w:type="spellStart"/>
      <w:r w:rsidRPr="11705DB1">
        <w:rPr>
          <w:rFonts w:asciiTheme="minorHAnsi" w:hAnsiTheme="minorHAnsi" w:cstheme="minorBidi"/>
        </w:rPr>
        <w:t>hh:mm:ss</w:t>
      </w:r>
      <w:proofErr w:type="spellEnd"/>
      <w:r w:rsidRPr="11705DB1">
        <w:rPr>
          <w:rFonts w:asciiTheme="minorHAnsi" w:hAnsiTheme="minorHAnsi" w:cstheme="minorBidi"/>
        </w:rPr>
        <w:t xml:space="preserve"> plus the time zone and </w:t>
      </w:r>
      <w:proofErr w:type="gramStart"/>
      <w:r w:rsidRPr="11705DB1">
        <w:rPr>
          <w:rFonts w:asciiTheme="minorHAnsi" w:hAnsiTheme="minorHAnsi" w:cstheme="minorBidi"/>
        </w:rPr>
        <w:t>whether or not</w:t>
      </w:r>
      <w:proofErr w:type="gramEnd"/>
      <w:r w:rsidRPr="11705DB1">
        <w:rPr>
          <w:rFonts w:asciiTheme="minorHAnsi" w:hAnsiTheme="minorHAnsi" w:cstheme="minorBidi"/>
        </w:rPr>
        <w:t xml:space="preserve"> daylight savings was observed. ISO 8601 date format of YYYY-MM-DD or YYYY-MM-DD </w:t>
      </w:r>
      <w:proofErr w:type="spellStart"/>
      <w:r w:rsidRPr="11705DB1">
        <w:rPr>
          <w:rFonts w:asciiTheme="minorHAnsi" w:hAnsiTheme="minorHAnsi" w:cstheme="minorBidi"/>
        </w:rPr>
        <w:t>hh:mm:ss</w:t>
      </w:r>
      <w:proofErr w:type="spellEnd"/>
      <w:r w:rsidRPr="11705DB1">
        <w:rPr>
          <w:rFonts w:asciiTheme="minorHAnsi" w:hAnsiTheme="minorHAnsi" w:cstheme="minorBidi"/>
        </w:rPr>
        <w:t xml:space="preserve"> is preferred.</w:t>
      </w:r>
    </w:p>
    <w:p w14:paraId="7EA6A5AF" w14:textId="61094EA3" w:rsidR="20513E1C" w:rsidRDefault="5F94DAB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Missing Value Code</w:t>
      </w:r>
      <w:r w:rsidRPr="11705DB1">
        <w:rPr>
          <w:rFonts w:asciiTheme="minorHAnsi" w:hAnsiTheme="minorHAnsi" w:cstheme="minorBidi"/>
        </w:rPr>
        <w:t>:</w:t>
      </w:r>
      <w:commentRangeStart w:id="13"/>
      <w:r w:rsidRPr="11705DB1">
        <w:rPr>
          <w:rFonts w:asciiTheme="minorHAnsi" w:hAnsiTheme="minorHAnsi" w:cstheme="minorBidi"/>
        </w:rPr>
        <w:t xml:space="preserve"> If a code for ‘no data’ is used, please specify: e.g., -99999</w:t>
      </w:r>
      <w:commentRangeEnd w:id="13"/>
      <w:r w:rsidR="20513E1C">
        <w:rPr>
          <w:rStyle w:val="CommentReference"/>
        </w:rPr>
        <w:commentReference w:id="13"/>
      </w:r>
    </w:p>
    <w:p w14:paraId="3E4D6BE1" w14:textId="3CD304BB" w:rsidR="20513E1C" w:rsidRDefault="5F94DAB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Missing Value Code Explanation</w:t>
      </w:r>
      <w:r w:rsidRPr="11705DB1">
        <w:rPr>
          <w:rFonts w:asciiTheme="minorHAnsi" w:hAnsiTheme="minorHAnsi" w:cstheme="minorBidi"/>
        </w:rPr>
        <w:t>: Definition of missing value code.</w:t>
      </w:r>
    </w:p>
    <w:p w14:paraId="6B647663" w14:textId="77777777" w:rsidR="7A0FED79" w:rsidRDefault="7A0FED79" w:rsidP="7A0FED79">
      <w:pPr>
        <w:pStyle w:val="nrpsNormal"/>
        <w:spacing w:after="0"/>
        <w:rPr>
          <w:rFonts w:asciiTheme="minorHAnsi" w:hAnsiTheme="minorHAnsi" w:cstheme="minorBidi"/>
        </w:rPr>
      </w:pPr>
    </w:p>
    <w:p w14:paraId="56235255" w14:textId="0D9EB6E7" w:rsidR="20513E1C" w:rsidRDefault="20513E1C" w:rsidP="7A0FED79">
      <w:pPr>
        <w:pStyle w:val="nrpsNormal"/>
        <w:rPr>
          <w:rFonts w:asciiTheme="minorHAnsi" w:hAnsiTheme="minorHAnsi" w:cstheme="minorBidi"/>
        </w:rPr>
      </w:pPr>
      <w:r w:rsidRPr="11705DB1">
        <w:rPr>
          <w:rFonts w:asciiTheme="minorHAnsi" w:hAnsiTheme="minorHAnsi" w:cstheme="minorBidi"/>
          <w:b/>
          <w:bCs/>
        </w:rPr>
        <w:t>Table name:</w:t>
      </w:r>
      <w:r w:rsidRPr="11705DB1">
        <w:rPr>
          <w:rFonts w:asciiTheme="minorHAnsi" w:hAnsiTheme="minorHAnsi" w:cstheme="minorBidi"/>
        </w:rPr>
        <w:t xml:space="preserve"> </w:t>
      </w:r>
      <w:proofErr w:type="spellStart"/>
      <w:r w:rsidR="37616D08" w:rsidRPr="11705DB1">
        <w:rPr>
          <w:rFonts w:asciiTheme="minorHAnsi" w:hAnsiTheme="minorHAnsi" w:cstheme="minorBidi"/>
        </w:rPr>
        <w:t>SeineDaubenmireCoverClasses</w:t>
      </w:r>
      <w:proofErr w:type="spellEnd"/>
    </w:p>
    <w:p w14:paraId="54E2831D" w14:textId="353B5156" w:rsidR="20513E1C" w:rsidRDefault="20513E1C" w:rsidP="7A0FED79">
      <w:pPr>
        <w:pStyle w:val="nrpsNormal"/>
        <w:rPr>
          <w:rFonts w:asciiTheme="minorHAnsi" w:hAnsiTheme="minorHAnsi" w:cstheme="minorBidi"/>
        </w:rPr>
      </w:pPr>
      <w:r w:rsidRPr="11705DB1">
        <w:rPr>
          <w:rFonts w:asciiTheme="minorHAnsi" w:hAnsiTheme="minorHAnsi" w:cstheme="minorBidi"/>
          <w:b/>
          <w:bCs/>
          <w:lang w:val="fr-FR"/>
        </w:rPr>
        <w:t>Table description:</w:t>
      </w:r>
      <w:r w:rsidRPr="11705DB1">
        <w:rPr>
          <w:rFonts w:asciiTheme="minorHAnsi" w:hAnsiTheme="minorHAnsi" w:cstheme="minorBidi"/>
        </w:rPr>
        <w:t xml:space="preserve"> </w:t>
      </w:r>
      <w:r w:rsidR="5144CDD6" w:rsidRPr="11705DB1">
        <w:rPr>
          <w:rFonts w:asciiTheme="minorHAnsi" w:hAnsiTheme="minorHAnsi" w:cstheme="minorBidi"/>
        </w:rPr>
        <w:t xml:space="preserve">Daubenmire cover class look-up table  </w:t>
      </w:r>
    </w:p>
    <w:tbl>
      <w:tblPr>
        <w:tblStyle w:val="NPS1"/>
        <w:tblW w:w="14390" w:type="dxa"/>
        <w:tblLook w:val="04A0" w:firstRow="1" w:lastRow="0" w:firstColumn="1" w:lastColumn="0" w:noHBand="0" w:noVBand="1"/>
      </w:tblPr>
      <w:tblGrid>
        <w:gridCol w:w="4080"/>
        <w:gridCol w:w="2670"/>
        <w:gridCol w:w="1245"/>
        <w:gridCol w:w="1313"/>
        <w:gridCol w:w="1692"/>
        <w:gridCol w:w="1695"/>
        <w:gridCol w:w="1695"/>
      </w:tblGrid>
      <w:tr w:rsidR="7A0FED79" w14:paraId="665516C5"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4080" w:type="dxa"/>
          </w:tcPr>
          <w:p w14:paraId="42D5C4CF"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2670" w:type="dxa"/>
          </w:tcPr>
          <w:p w14:paraId="5D377963"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245" w:type="dxa"/>
          </w:tcPr>
          <w:p w14:paraId="232B28EC"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1313" w:type="dxa"/>
          </w:tcPr>
          <w:p w14:paraId="6208FBCE"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31F12906"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681DD048"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2D8D2CF2"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4E5F0A04" w14:textId="77777777" w:rsidTr="11705DB1">
        <w:trPr>
          <w:trHeight w:val="303"/>
        </w:trPr>
        <w:tc>
          <w:tcPr>
            <w:tcW w:w="4080" w:type="dxa"/>
          </w:tcPr>
          <w:p w14:paraId="27C7CE60" w14:textId="1CD72502" w:rsidR="7A0FED79" w:rsidRDefault="16B3DFA1" w:rsidP="7A0FED79">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DaubenmireCoverCode</w:t>
            </w:r>
            <w:proofErr w:type="spellEnd"/>
          </w:p>
        </w:tc>
        <w:tc>
          <w:tcPr>
            <w:tcW w:w="2670" w:type="dxa"/>
          </w:tcPr>
          <w:p w14:paraId="3A35CDCE" w14:textId="31FF7B73"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Daubenmire Cover Code (primary key)</w:t>
            </w:r>
          </w:p>
        </w:tc>
        <w:tc>
          <w:tcPr>
            <w:tcW w:w="1245" w:type="dxa"/>
          </w:tcPr>
          <w:p w14:paraId="1A0BB0BC" w14:textId="0D34CB82"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1313" w:type="dxa"/>
          </w:tcPr>
          <w:p w14:paraId="585CC886" w14:textId="4F22945B" w:rsidR="7A0FED79" w:rsidRDefault="7A0FED79" w:rsidP="7A0FED79">
            <w:pPr>
              <w:pStyle w:val="nrpsTableheader"/>
              <w:rPr>
                <w:rFonts w:asciiTheme="minorHAnsi" w:hAnsiTheme="minorHAnsi" w:cstheme="minorBidi"/>
                <w:b w:val="0"/>
                <w:color w:val="auto"/>
                <w:sz w:val="22"/>
                <w:szCs w:val="22"/>
              </w:rPr>
            </w:pPr>
          </w:p>
        </w:tc>
        <w:tc>
          <w:tcPr>
            <w:tcW w:w="1692" w:type="dxa"/>
          </w:tcPr>
          <w:p w14:paraId="5D8C2744"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BE94E7E" w14:textId="3E6E8960"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0D23BB84" w14:textId="26A7581D"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7A0FED79" w14:paraId="1A4A32BA" w14:textId="77777777" w:rsidTr="11705DB1">
        <w:trPr>
          <w:trHeight w:val="303"/>
        </w:trPr>
        <w:tc>
          <w:tcPr>
            <w:tcW w:w="4080" w:type="dxa"/>
          </w:tcPr>
          <w:p w14:paraId="27444B26" w14:textId="21C7C5DE" w:rsidR="7A0FED79" w:rsidRDefault="16B3DFA1" w:rsidP="7A0FED79">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DaubenmireCoverDesc</w:t>
            </w:r>
            <w:proofErr w:type="spellEnd"/>
          </w:p>
        </w:tc>
        <w:tc>
          <w:tcPr>
            <w:tcW w:w="2670" w:type="dxa"/>
          </w:tcPr>
          <w:p w14:paraId="311F82C0" w14:textId="1D2B3A10"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Daubenmire Cover Description</w:t>
            </w:r>
          </w:p>
        </w:tc>
        <w:tc>
          <w:tcPr>
            <w:tcW w:w="1245" w:type="dxa"/>
          </w:tcPr>
          <w:p w14:paraId="47678778" w14:textId="01FD5820"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1313" w:type="dxa"/>
          </w:tcPr>
          <w:p w14:paraId="5061E14C" w14:textId="0E540469" w:rsidR="7A0FED79" w:rsidRDefault="7A0FED79" w:rsidP="7A0FED79">
            <w:pPr>
              <w:pStyle w:val="nrpsTableheader"/>
              <w:rPr>
                <w:rFonts w:asciiTheme="minorHAnsi" w:hAnsiTheme="minorHAnsi" w:cstheme="minorBidi"/>
                <w:b w:val="0"/>
                <w:color w:val="auto"/>
                <w:sz w:val="22"/>
                <w:szCs w:val="22"/>
              </w:rPr>
            </w:pPr>
          </w:p>
        </w:tc>
        <w:tc>
          <w:tcPr>
            <w:tcW w:w="1692" w:type="dxa"/>
          </w:tcPr>
          <w:p w14:paraId="1734964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59B1EC8"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7C1EBA32" w14:textId="77777777" w:rsidR="7A0FED79" w:rsidRDefault="7A0FED79" w:rsidP="7A0FED79">
            <w:pPr>
              <w:pStyle w:val="nrpsTableheader"/>
              <w:rPr>
                <w:rFonts w:asciiTheme="minorHAnsi" w:hAnsiTheme="minorHAnsi" w:cstheme="minorBidi"/>
                <w:b w:val="0"/>
                <w:color w:val="auto"/>
                <w:sz w:val="22"/>
                <w:szCs w:val="22"/>
              </w:rPr>
            </w:pPr>
          </w:p>
        </w:tc>
      </w:tr>
      <w:tr w:rsidR="7A0FED79" w14:paraId="18CDFFA5" w14:textId="77777777" w:rsidTr="11705DB1">
        <w:trPr>
          <w:trHeight w:val="303"/>
        </w:trPr>
        <w:tc>
          <w:tcPr>
            <w:tcW w:w="4080" w:type="dxa"/>
          </w:tcPr>
          <w:p w14:paraId="233EDF8A" w14:textId="46F78922" w:rsidR="7A0FED79" w:rsidRDefault="16B3DFA1" w:rsidP="7A0FED79">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DaubenmireCoverMidPoint</w:t>
            </w:r>
            <w:proofErr w:type="spellEnd"/>
          </w:p>
        </w:tc>
        <w:tc>
          <w:tcPr>
            <w:tcW w:w="2670" w:type="dxa"/>
          </w:tcPr>
          <w:p w14:paraId="54FFA9AA" w14:textId="1ECA914B"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Daubenmire Cover </w:t>
            </w:r>
            <w:proofErr w:type="spellStart"/>
            <w:r w:rsidRPr="11705DB1">
              <w:rPr>
                <w:rFonts w:asciiTheme="minorHAnsi" w:hAnsiTheme="minorHAnsi" w:cstheme="minorBidi"/>
                <w:b w:val="0"/>
                <w:color w:val="auto"/>
                <w:sz w:val="22"/>
                <w:szCs w:val="22"/>
              </w:rPr>
              <w:t>MidPoint</w:t>
            </w:r>
            <w:proofErr w:type="spellEnd"/>
          </w:p>
        </w:tc>
        <w:tc>
          <w:tcPr>
            <w:tcW w:w="1245" w:type="dxa"/>
          </w:tcPr>
          <w:p w14:paraId="37F880E0" w14:textId="418FEC4B"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1313" w:type="dxa"/>
          </w:tcPr>
          <w:p w14:paraId="6F9D61E4" w14:textId="735A2419" w:rsidR="7A0FED79" w:rsidRDefault="7A0FED79" w:rsidP="7A0FED79">
            <w:pPr>
              <w:pStyle w:val="nrpsTableheader"/>
              <w:rPr>
                <w:rFonts w:asciiTheme="minorHAnsi" w:hAnsiTheme="minorHAnsi" w:cstheme="minorBidi"/>
                <w:b w:val="0"/>
                <w:color w:val="auto"/>
                <w:sz w:val="22"/>
                <w:szCs w:val="22"/>
              </w:rPr>
            </w:pPr>
          </w:p>
        </w:tc>
        <w:tc>
          <w:tcPr>
            <w:tcW w:w="1692" w:type="dxa"/>
          </w:tcPr>
          <w:p w14:paraId="351061C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D690960" w14:textId="0CB4A832"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4F0FDA9F" w14:textId="44AFEB79" w:rsidR="7A0FED79" w:rsidRDefault="16B3DFA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7A0FED79" w14:paraId="37C81C7A" w14:textId="77777777" w:rsidTr="11705DB1">
        <w:trPr>
          <w:trHeight w:val="310"/>
        </w:trPr>
        <w:tc>
          <w:tcPr>
            <w:tcW w:w="4080" w:type="dxa"/>
          </w:tcPr>
          <w:p w14:paraId="1E831FCC" w14:textId="77777777" w:rsidR="7A0FED79" w:rsidRDefault="7A0FED79" w:rsidP="7A0FED79">
            <w:pPr>
              <w:pStyle w:val="nrpsTableheader"/>
              <w:rPr>
                <w:rFonts w:asciiTheme="minorHAnsi" w:hAnsiTheme="minorHAnsi" w:cstheme="minorBidi"/>
                <w:b w:val="0"/>
                <w:color w:val="auto"/>
                <w:sz w:val="22"/>
                <w:szCs w:val="22"/>
              </w:rPr>
            </w:pPr>
          </w:p>
        </w:tc>
        <w:tc>
          <w:tcPr>
            <w:tcW w:w="2670" w:type="dxa"/>
          </w:tcPr>
          <w:p w14:paraId="63C4E81F" w14:textId="77777777" w:rsidR="7A0FED79" w:rsidRDefault="7A0FED79" w:rsidP="7A0FED79">
            <w:pPr>
              <w:pStyle w:val="nrpsTableheader"/>
              <w:rPr>
                <w:rFonts w:asciiTheme="minorHAnsi" w:hAnsiTheme="minorHAnsi" w:cstheme="minorBidi"/>
                <w:b w:val="0"/>
                <w:color w:val="auto"/>
                <w:sz w:val="22"/>
                <w:szCs w:val="22"/>
              </w:rPr>
            </w:pPr>
          </w:p>
        </w:tc>
        <w:tc>
          <w:tcPr>
            <w:tcW w:w="1245" w:type="dxa"/>
          </w:tcPr>
          <w:p w14:paraId="16EFFCA0" w14:textId="77777777" w:rsidR="7A0FED79" w:rsidRDefault="7A0FED79" w:rsidP="7A0FED79">
            <w:pPr>
              <w:pStyle w:val="nrpsTableheader"/>
              <w:rPr>
                <w:rFonts w:asciiTheme="minorHAnsi" w:hAnsiTheme="minorHAnsi" w:cstheme="minorBidi"/>
                <w:b w:val="0"/>
                <w:color w:val="auto"/>
                <w:sz w:val="22"/>
                <w:szCs w:val="22"/>
              </w:rPr>
            </w:pPr>
          </w:p>
        </w:tc>
        <w:tc>
          <w:tcPr>
            <w:tcW w:w="1313" w:type="dxa"/>
          </w:tcPr>
          <w:p w14:paraId="7F5B3F07" w14:textId="1853B3C6" w:rsidR="7A0FED79" w:rsidRDefault="7A0FED79" w:rsidP="7A0FED79">
            <w:pPr>
              <w:pStyle w:val="nrpsTableheader"/>
              <w:rPr>
                <w:rFonts w:asciiTheme="minorHAnsi" w:hAnsiTheme="minorHAnsi" w:cstheme="minorBidi"/>
                <w:b w:val="0"/>
                <w:color w:val="auto"/>
                <w:sz w:val="22"/>
                <w:szCs w:val="22"/>
              </w:rPr>
            </w:pPr>
          </w:p>
        </w:tc>
        <w:tc>
          <w:tcPr>
            <w:tcW w:w="1692" w:type="dxa"/>
          </w:tcPr>
          <w:p w14:paraId="7B97CE0C"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22069AD"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56B38760" w14:textId="77777777" w:rsidR="7A0FED79" w:rsidRDefault="7A0FED79" w:rsidP="7A0FED79">
            <w:pPr>
              <w:pStyle w:val="nrpsTableheader"/>
              <w:rPr>
                <w:rFonts w:asciiTheme="minorHAnsi" w:hAnsiTheme="minorHAnsi" w:cstheme="minorBidi"/>
                <w:b w:val="0"/>
                <w:color w:val="auto"/>
                <w:sz w:val="22"/>
                <w:szCs w:val="22"/>
              </w:rPr>
            </w:pPr>
          </w:p>
        </w:tc>
      </w:tr>
      <w:tr w:rsidR="7A0FED79" w14:paraId="37575A53" w14:textId="77777777" w:rsidTr="11705DB1">
        <w:trPr>
          <w:trHeight w:val="317"/>
        </w:trPr>
        <w:tc>
          <w:tcPr>
            <w:tcW w:w="4080" w:type="dxa"/>
          </w:tcPr>
          <w:p w14:paraId="161F3DD0" w14:textId="77777777" w:rsidR="7A0FED79" w:rsidRDefault="7A0FED79" w:rsidP="7A0FED79">
            <w:pPr>
              <w:pStyle w:val="nrpsTableheader"/>
              <w:rPr>
                <w:rFonts w:asciiTheme="minorHAnsi" w:hAnsiTheme="minorHAnsi" w:cstheme="minorBidi"/>
                <w:b w:val="0"/>
                <w:color w:val="auto"/>
                <w:sz w:val="22"/>
                <w:szCs w:val="22"/>
              </w:rPr>
            </w:pPr>
          </w:p>
        </w:tc>
        <w:tc>
          <w:tcPr>
            <w:tcW w:w="2670" w:type="dxa"/>
          </w:tcPr>
          <w:p w14:paraId="7306024C" w14:textId="77777777" w:rsidR="7A0FED79" w:rsidRDefault="7A0FED79" w:rsidP="7A0FED79">
            <w:pPr>
              <w:pStyle w:val="nrpsTableheader"/>
              <w:rPr>
                <w:rFonts w:asciiTheme="minorHAnsi" w:hAnsiTheme="minorHAnsi" w:cstheme="minorBidi"/>
                <w:b w:val="0"/>
                <w:color w:val="auto"/>
                <w:sz w:val="22"/>
                <w:szCs w:val="22"/>
              </w:rPr>
            </w:pPr>
          </w:p>
        </w:tc>
        <w:tc>
          <w:tcPr>
            <w:tcW w:w="1245" w:type="dxa"/>
          </w:tcPr>
          <w:p w14:paraId="3DE18ABA" w14:textId="77777777" w:rsidR="7A0FED79" w:rsidRDefault="7A0FED79" w:rsidP="7A0FED79">
            <w:pPr>
              <w:pStyle w:val="nrpsTableheader"/>
              <w:rPr>
                <w:rFonts w:asciiTheme="minorHAnsi" w:hAnsiTheme="minorHAnsi" w:cstheme="minorBidi"/>
                <w:b w:val="0"/>
                <w:color w:val="auto"/>
                <w:sz w:val="22"/>
                <w:szCs w:val="22"/>
              </w:rPr>
            </w:pPr>
          </w:p>
        </w:tc>
        <w:tc>
          <w:tcPr>
            <w:tcW w:w="1313" w:type="dxa"/>
          </w:tcPr>
          <w:p w14:paraId="34258E1C" w14:textId="73AE642A" w:rsidR="7A0FED79" w:rsidRDefault="7A0FED79" w:rsidP="7A0FED79">
            <w:pPr>
              <w:pStyle w:val="nrpsTableheader"/>
              <w:rPr>
                <w:rFonts w:asciiTheme="minorHAnsi" w:hAnsiTheme="minorHAnsi" w:cstheme="minorBidi"/>
                <w:b w:val="0"/>
                <w:color w:val="auto"/>
                <w:sz w:val="22"/>
                <w:szCs w:val="22"/>
              </w:rPr>
            </w:pPr>
          </w:p>
        </w:tc>
        <w:tc>
          <w:tcPr>
            <w:tcW w:w="1692" w:type="dxa"/>
          </w:tcPr>
          <w:p w14:paraId="59A49CB3"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744F4B8" w14:textId="1442DA20" w:rsidR="7A0FED79" w:rsidRDefault="7A0FED79" w:rsidP="7A0FED79">
            <w:pPr>
              <w:pStyle w:val="nrpsTableheader"/>
              <w:rPr>
                <w:rFonts w:asciiTheme="minorHAnsi" w:hAnsiTheme="minorHAnsi" w:cstheme="minorBidi"/>
                <w:b w:val="0"/>
                <w:color w:val="auto"/>
                <w:sz w:val="22"/>
                <w:szCs w:val="22"/>
              </w:rPr>
            </w:pPr>
          </w:p>
        </w:tc>
        <w:tc>
          <w:tcPr>
            <w:tcW w:w="1695" w:type="dxa"/>
          </w:tcPr>
          <w:p w14:paraId="417C1BD3" w14:textId="77777777" w:rsidR="7A0FED79" w:rsidRDefault="7A0FED79" w:rsidP="7A0FED79">
            <w:pPr>
              <w:pStyle w:val="nrpsTableheader"/>
              <w:rPr>
                <w:rFonts w:asciiTheme="minorHAnsi" w:hAnsiTheme="minorHAnsi" w:cstheme="minorBidi"/>
                <w:b w:val="0"/>
                <w:color w:val="auto"/>
                <w:sz w:val="22"/>
                <w:szCs w:val="22"/>
              </w:rPr>
            </w:pPr>
          </w:p>
        </w:tc>
      </w:tr>
      <w:tr w:rsidR="7A0FED79" w14:paraId="70FCD402" w14:textId="77777777" w:rsidTr="11705DB1">
        <w:trPr>
          <w:trHeight w:val="317"/>
        </w:trPr>
        <w:tc>
          <w:tcPr>
            <w:tcW w:w="4080" w:type="dxa"/>
          </w:tcPr>
          <w:p w14:paraId="18228E3E" w14:textId="77777777" w:rsidR="7A0FED79" w:rsidRDefault="7A0FED79" w:rsidP="7A0FED79">
            <w:pPr>
              <w:pStyle w:val="nrpsTableheader"/>
              <w:rPr>
                <w:rFonts w:asciiTheme="minorHAnsi" w:hAnsiTheme="minorHAnsi" w:cstheme="minorBidi"/>
                <w:b w:val="0"/>
                <w:color w:val="auto"/>
                <w:sz w:val="22"/>
                <w:szCs w:val="22"/>
              </w:rPr>
            </w:pPr>
          </w:p>
        </w:tc>
        <w:tc>
          <w:tcPr>
            <w:tcW w:w="2670" w:type="dxa"/>
          </w:tcPr>
          <w:p w14:paraId="539A2874" w14:textId="77777777" w:rsidR="7A0FED79" w:rsidRDefault="7A0FED79" w:rsidP="7A0FED79">
            <w:pPr>
              <w:pStyle w:val="nrpsTableheader"/>
              <w:rPr>
                <w:rFonts w:asciiTheme="minorHAnsi" w:hAnsiTheme="minorHAnsi" w:cstheme="minorBidi"/>
                <w:b w:val="0"/>
                <w:color w:val="auto"/>
                <w:sz w:val="22"/>
                <w:szCs w:val="22"/>
              </w:rPr>
            </w:pPr>
          </w:p>
        </w:tc>
        <w:tc>
          <w:tcPr>
            <w:tcW w:w="1245" w:type="dxa"/>
          </w:tcPr>
          <w:p w14:paraId="39A6C5D2" w14:textId="77777777" w:rsidR="7A0FED79" w:rsidRDefault="7A0FED79" w:rsidP="7A0FED79">
            <w:pPr>
              <w:pStyle w:val="nrpsTableheader"/>
              <w:rPr>
                <w:rFonts w:asciiTheme="minorHAnsi" w:hAnsiTheme="minorHAnsi" w:cstheme="minorBidi"/>
                <w:b w:val="0"/>
                <w:color w:val="auto"/>
                <w:sz w:val="22"/>
                <w:szCs w:val="22"/>
              </w:rPr>
            </w:pPr>
          </w:p>
        </w:tc>
        <w:tc>
          <w:tcPr>
            <w:tcW w:w="1313" w:type="dxa"/>
          </w:tcPr>
          <w:p w14:paraId="3D540EB5"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04E98203"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378CE5C"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4191DFA" w14:textId="77777777" w:rsidR="7A0FED79" w:rsidRDefault="7A0FED79" w:rsidP="7A0FED79">
            <w:pPr>
              <w:pStyle w:val="nrpsTableheader"/>
              <w:rPr>
                <w:rFonts w:asciiTheme="minorHAnsi" w:hAnsiTheme="minorHAnsi" w:cstheme="minorBidi"/>
                <w:b w:val="0"/>
                <w:color w:val="auto"/>
                <w:sz w:val="22"/>
                <w:szCs w:val="22"/>
              </w:rPr>
            </w:pPr>
          </w:p>
        </w:tc>
      </w:tr>
      <w:tr w:rsidR="7A0FED79" w14:paraId="78F83866" w14:textId="77777777" w:rsidTr="11705DB1">
        <w:trPr>
          <w:trHeight w:val="317"/>
        </w:trPr>
        <w:tc>
          <w:tcPr>
            <w:tcW w:w="4080" w:type="dxa"/>
          </w:tcPr>
          <w:p w14:paraId="33649394" w14:textId="77777777" w:rsidR="7A0FED79" w:rsidRDefault="7A0FED79" w:rsidP="7A0FED79">
            <w:pPr>
              <w:pStyle w:val="nrpsTableheader"/>
              <w:rPr>
                <w:rFonts w:asciiTheme="minorHAnsi" w:hAnsiTheme="minorHAnsi" w:cstheme="minorBidi"/>
                <w:b w:val="0"/>
                <w:color w:val="auto"/>
                <w:sz w:val="22"/>
                <w:szCs w:val="22"/>
              </w:rPr>
            </w:pPr>
          </w:p>
        </w:tc>
        <w:tc>
          <w:tcPr>
            <w:tcW w:w="2670" w:type="dxa"/>
          </w:tcPr>
          <w:p w14:paraId="0CBEEFC4" w14:textId="77777777" w:rsidR="7A0FED79" w:rsidRDefault="7A0FED79" w:rsidP="7A0FED79">
            <w:pPr>
              <w:pStyle w:val="nrpsTableheader"/>
              <w:rPr>
                <w:rFonts w:asciiTheme="minorHAnsi" w:hAnsiTheme="minorHAnsi" w:cstheme="minorBidi"/>
                <w:b w:val="0"/>
                <w:color w:val="auto"/>
                <w:sz w:val="22"/>
                <w:szCs w:val="22"/>
              </w:rPr>
            </w:pPr>
          </w:p>
        </w:tc>
        <w:tc>
          <w:tcPr>
            <w:tcW w:w="1245" w:type="dxa"/>
          </w:tcPr>
          <w:p w14:paraId="23EEC514" w14:textId="77777777" w:rsidR="7A0FED79" w:rsidRDefault="7A0FED79" w:rsidP="7A0FED79">
            <w:pPr>
              <w:pStyle w:val="nrpsTableheader"/>
              <w:rPr>
                <w:rFonts w:asciiTheme="minorHAnsi" w:hAnsiTheme="minorHAnsi" w:cstheme="minorBidi"/>
                <w:b w:val="0"/>
                <w:color w:val="auto"/>
                <w:sz w:val="22"/>
                <w:szCs w:val="22"/>
              </w:rPr>
            </w:pPr>
          </w:p>
        </w:tc>
        <w:tc>
          <w:tcPr>
            <w:tcW w:w="1313" w:type="dxa"/>
          </w:tcPr>
          <w:p w14:paraId="5A2CEDAA"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11565824"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03CC4F6"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F7DD3F3" w14:textId="77777777" w:rsidR="7A0FED79" w:rsidRDefault="7A0FED79" w:rsidP="7A0FED79">
            <w:pPr>
              <w:pStyle w:val="nrpsTableheader"/>
              <w:rPr>
                <w:rFonts w:asciiTheme="minorHAnsi" w:hAnsiTheme="minorHAnsi" w:cstheme="minorBidi"/>
                <w:b w:val="0"/>
                <w:color w:val="auto"/>
                <w:sz w:val="22"/>
                <w:szCs w:val="22"/>
              </w:rPr>
            </w:pPr>
          </w:p>
        </w:tc>
      </w:tr>
      <w:tr w:rsidR="7A0FED79" w14:paraId="06F0C906" w14:textId="77777777" w:rsidTr="11705DB1">
        <w:trPr>
          <w:trHeight w:val="317"/>
        </w:trPr>
        <w:tc>
          <w:tcPr>
            <w:tcW w:w="4080" w:type="dxa"/>
          </w:tcPr>
          <w:p w14:paraId="45BBA09F" w14:textId="77777777" w:rsidR="7A0FED79" w:rsidRDefault="7A0FED79" w:rsidP="7A0FED79">
            <w:pPr>
              <w:pStyle w:val="nrpsTableheader"/>
              <w:rPr>
                <w:rFonts w:asciiTheme="minorHAnsi" w:hAnsiTheme="minorHAnsi" w:cstheme="minorBidi"/>
                <w:b w:val="0"/>
                <w:color w:val="auto"/>
                <w:sz w:val="22"/>
                <w:szCs w:val="22"/>
              </w:rPr>
            </w:pPr>
          </w:p>
        </w:tc>
        <w:tc>
          <w:tcPr>
            <w:tcW w:w="2670" w:type="dxa"/>
          </w:tcPr>
          <w:p w14:paraId="42590F51" w14:textId="77777777" w:rsidR="7A0FED79" w:rsidRDefault="7A0FED79" w:rsidP="7A0FED79">
            <w:pPr>
              <w:pStyle w:val="nrpsTableheader"/>
              <w:rPr>
                <w:rFonts w:asciiTheme="minorHAnsi" w:hAnsiTheme="minorHAnsi" w:cstheme="minorBidi"/>
                <w:b w:val="0"/>
                <w:color w:val="auto"/>
                <w:sz w:val="22"/>
                <w:szCs w:val="22"/>
              </w:rPr>
            </w:pPr>
          </w:p>
        </w:tc>
        <w:tc>
          <w:tcPr>
            <w:tcW w:w="1245" w:type="dxa"/>
          </w:tcPr>
          <w:p w14:paraId="3C9486C8" w14:textId="77777777" w:rsidR="7A0FED79" w:rsidRDefault="7A0FED79" w:rsidP="7A0FED79">
            <w:pPr>
              <w:pStyle w:val="nrpsTableheader"/>
              <w:rPr>
                <w:rFonts w:asciiTheme="minorHAnsi" w:hAnsiTheme="minorHAnsi" w:cstheme="minorBidi"/>
                <w:b w:val="0"/>
                <w:color w:val="auto"/>
                <w:sz w:val="22"/>
                <w:szCs w:val="22"/>
              </w:rPr>
            </w:pPr>
          </w:p>
        </w:tc>
        <w:tc>
          <w:tcPr>
            <w:tcW w:w="1313" w:type="dxa"/>
          </w:tcPr>
          <w:p w14:paraId="522E83F7"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2168CEEC"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31D3FA8"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741C2C7" w14:textId="77777777" w:rsidR="7A0FED79" w:rsidRDefault="7A0FED79" w:rsidP="7A0FED79">
            <w:pPr>
              <w:pStyle w:val="nrpsTableheader"/>
              <w:rPr>
                <w:rFonts w:asciiTheme="minorHAnsi" w:hAnsiTheme="minorHAnsi" w:cstheme="minorBidi"/>
                <w:b w:val="0"/>
                <w:color w:val="auto"/>
                <w:sz w:val="22"/>
                <w:szCs w:val="22"/>
              </w:rPr>
            </w:pPr>
          </w:p>
        </w:tc>
      </w:tr>
      <w:tr w:rsidR="7A0FED79" w14:paraId="7A908909" w14:textId="77777777" w:rsidTr="11705DB1">
        <w:trPr>
          <w:trHeight w:val="317"/>
        </w:trPr>
        <w:tc>
          <w:tcPr>
            <w:tcW w:w="4080" w:type="dxa"/>
          </w:tcPr>
          <w:p w14:paraId="67E6D41E" w14:textId="77777777" w:rsidR="7A0FED79" w:rsidRDefault="7A0FED79" w:rsidP="7A0FED79">
            <w:pPr>
              <w:pStyle w:val="nrpsTableheader"/>
              <w:rPr>
                <w:rFonts w:asciiTheme="minorHAnsi" w:hAnsiTheme="minorHAnsi" w:cstheme="minorBidi"/>
                <w:b w:val="0"/>
                <w:color w:val="auto"/>
                <w:sz w:val="22"/>
                <w:szCs w:val="22"/>
              </w:rPr>
            </w:pPr>
          </w:p>
        </w:tc>
        <w:tc>
          <w:tcPr>
            <w:tcW w:w="2670" w:type="dxa"/>
          </w:tcPr>
          <w:p w14:paraId="5BBA2546" w14:textId="77777777" w:rsidR="7A0FED79" w:rsidRDefault="7A0FED79" w:rsidP="7A0FED79">
            <w:pPr>
              <w:pStyle w:val="nrpsTableheader"/>
              <w:rPr>
                <w:rFonts w:asciiTheme="minorHAnsi" w:hAnsiTheme="minorHAnsi" w:cstheme="minorBidi"/>
                <w:b w:val="0"/>
                <w:color w:val="auto"/>
                <w:sz w:val="22"/>
                <w:szCs w:val="22"/>
              </w:rPr>
            </w:pPr>
          </w:p>
        </w:tc>
        <w:tc>
          <w:tcPr>
            <w:tcW w:w="1245" w:type="dxa"/>
          </w:tcPr>
          <w:p w14:paraId="0CF0CA21" w14:textId="77777777" w:rsidR="7A0FED79" w:rsidRDefault="7A0FED79" w:rsidP="7A0FED79">
            <w:pPr>
              <w:pStyle w:val="nrpsTableheader"/>
              <w:rPr>
                <w:rFonts w:asciiTheme="minorHAnsi" w:hAnsiTheme="minorHAnsi" w:cstheme="minorBidi"/>
                <w:b w:val="0"/>
                <w:color w:val="auto"/>
                <w:sz w:val="22"/>
                <w:szCs w:val="22"/>
              </w:rPr>
            </w:pPr>
          </w:p>
        </w:tc>
        <w:tc>
          <w:tcPr>
            <w:tcW w:w="1313" w:type="dxa"/>
          </w:tcPr>
          <w:p w14:paraId="3279A5D0"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63524A40"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4DC9CE3"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F693511" w14:textId="77777777" w:rsidR="7A0FED79" w:rsidRDefault="7A0FED79" w:rsidP="7A0FED79">
            <w:pPr>
              <w:pStyle w:val="nrpsTableheader"/>
              <w:rPr>
                <w:rFonts w:asciiTheme="minorHAnsi" w:hAnsiTheme="minorHAnsi" w:cstheme="minorBidi"/>
                <w:b w:val="0"/>
                <w:color w:val="auto"/>
                <w:sz w:val="22"/>
                <w:szCs w:val="22"/>
              </w:rPr>
            </w:pPr>
          </w:p>
        </w:tc>
      </w:tr>
    </w:tbl>
    <w:p w14:paraId="51F89ADE" w14:textId="6F997A39" w:rsidR="280AB890" w:rsidRDefault="280AB890" w:rsidP="7A0FED79">
      <w:pPr>
        <w:pStyle w:val="nrpsNormal"/>
        <w:rPr>
          <w:rFonts w:asciiTheme="minorHAnsi" w:hAnsiTheme="minorHAnsi" w:cstheme="minorBidi"/>
        </w:rPr>
      </w:pPr>
      <w:r w:rsidRPr="11705DB1">
        <w:rPr>
          <w:rFonts w:asciiTheme="minorHAnsi" w:hAnsiTheme="minorHAnsi" w:cstheme="minorBidi"/>
        </w:rPr>
        <w:t>(Copy this table to document more than one data table.)</w:t>
      </w:r>
    </w:p>
    <w:p w14:paraId="39B199B5" w14:textId="055EABF8" w:rsidR="11705DB1" w:rsidRDefault="11705DB1" w:rsidP="11705DB1">
      <w:pPr>
        <w:pStyle w:val="nrpsHeading1"/>
        <w:rPr>
          <w:rFonts w:asciiTheme="minorHAnsi" w:hAnsiTheme="minorHAnsi" w:cstheme="minorBidi"/>
          <w:sz w:val="36"/>
          <w:szCs w:val="36"/>
        </w:rPr>
      </w:pPr>
    </w:p>
    <w:p w14:paraId="3EEF6210" w14:textId="65D8F497" w:rsidR="280AB890" w:rsidRDefault="280AB890" w:rsidP="7A0FED79">
      <w:pPr>
        <w:pStyle w:val="nrpsHeading1"/>
        <w:rPr>
          <w:rFonts w:asciiTheme="minorHAnsi" w:hAnsiTheme="minorHAnsi" w:cstheme="minorBidi"/>
          <w:sz w:val="36"/>
          <w:szCs w:val="36"/>
        </w:rPr>
      </w:pPr>
      <w:r w:rsidRPr="11705DB1">
        <w:rPr>
          <w:rFonts w:asciiTheme="minorHAnsi" w:hAnsiTheme="minorHAnsi" w:cstheme="minorBidi"/>
          <w:sz w:val="36"/>
          <w:szCs w:val="36"/>
        </w:rPr>
        <w:t>Data Table(s)</w:t>
      </w:r>
    </w:p>
    <w:p w14:paraId="58950BC7" w14:textId="10B5A66E" w:rsidR="280AB890" w:rsidRDefault="280AB890"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0AEF407D" w14:textId="25009053" w:rsidR="280AB890" w:rsidRDefault="2C483B3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lastRenderedPageBreak/>
        <w:t>Column Name</w:t>
      </w:r>
      <w:r w:rsidRPr="11705DB1">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3436DC8E" w14:textId="77777777" w:rsidR="280AB890" w:rsidRDefault="2C483B3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Description</w:t>
      </w:r>
      <w:r w:rsidRPr="11705DB1">
        <w:rPr>
          <w:rFonts w:asciiTheme="minorHAnsi" w:hAnsiTheme="minorHAnsi" w:cstheme="minorBidi"/>
        </w:rPr>
        <w:t>: Please give a specific definition of the column name. This can be lengthy.</w:t>
      </w:r>
      <w:r w:rsidRPr="11705DB1">
        <w:rPr>
          <w:rFonts w:asciiTheme="minorHAnsi" w:hAnsiTheme="minorHAnsi" w:cstheme="minorBidi"/>
          <w:b/>
          <w:bCs/>
        </w:rPr>
        <w:t xml:space="preserve"> </w:t>
      </w:r>
    </w:p>
    <w:p w14:paraId="2BBF0545" w14:textId="17042167" w:rsidR="280AB890" w:rsidRDefault="2C483B3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Class:</w:t>
      </w:r>
      <w:r w:rsidRPr="11705DB1">
        <w:rPr>
          <w:rFonts w:asciiTheme="minorHAnsi" w:hAnsiTheme="minorHAnsi" w:cstheme="minorBidi"/>
        </w:rPr>
        <w:t xml:space="preserve"> Column class. Valid options are </w:t>
      </w:r>
      <w:r w:rsidRPr="11705DB1">
        <w:rPr>
          <w:rFonts w:asciiTheme="minorHAnsi" w:hAnsiTheme="minorHAnsi" w:cstheme="minorBidi"/>
          <w:b/>
          <w:bCs/>
        </w:rPr>
        <w:t>numeric</w:t>
      </w:r>
      <w:r w:rsidRPr="11705DB1">
        <w:rPr>
          <w:rFonts w:asciiTheme="minorHAnsi" w:hAnsiTheme="minorHAnsi" w:cstheme="minorBidi"/>
        </w:rPr>
        <w:t xml:space="preserve">, </w:t>
      </w:r>
      <w:r w:rsidRPr="11705DB1">
        <w:rPr>
          <w:rFonts w:asciiTheme="minorHAnsi" w:hAnsiTheme="minorHAnsi" w:cstheme="minorBidi"/>
          <w:b/>
          <w:bCs/>
        </w:rPr>
        <w:t>categorical</w:t>
      </w:r>
      <w:r w:rsidRPr="11705DB1">
        <w:rPr>
          <w:rFonts w:asciiTheme="minorHAnsi" w:hAnsiTheme="minorHAnsi" w:cstheme="minorBidi"/>
        </w:rPr>
        <w:t xml:space="preserve">, </w:t>
      </w:r>
      <w:r w:rsidRPr="11705DB1">
        <w:rPr>
          <w:rFonts w:asciiTheme="minorHAnsi" w:hAnsiTheme="minorHAnsi" w:cstheme="minorBidi"/>
          <w:b/>
          <w:bCs/>
        </w:rPr>
        <w:t>character</w:t>
      </w:r>
      <w:r w:rsidRPr="11705DB1">
        <w:rPr>
          <w:rFonts w:asciiTheme="minorHAnsi" w:hAnsiTheme="minorHAnsi" w:cstheme="minorBidi"/>
        </w:rPr>
        <w:t xml:space="preserve">, and </w:t>
      </w:r>
      <w:r w:rsidRPr="11705DB1">
        <w:rPr>
          <w:rFonts w:asciiTheme="minorHAnsi" w:hAnsiTheme="minorHAnsi" w:cstheme="minorBidi"/>
          <w:b/>
          <w:bCs/>
        </w:rPr>
        <w:t>date</w:t>
      </w:r>
      <w:r w:rsidRPr="11705DB1">
        <w:rPr>
          <w:rFonts w:asciiTheme="minorHAnsi" w:hAnsiTheme="minorHAnsi" w:cstheme="minorBidi"/>
        </w:rPr>
        <w:t>.</w:t>
      </w:r>
    </w:p>
    <w:p w14:paraId="6B985DA1" w14:textId="1359AFC6" w:rsidR="280AB890" w:rsidRDefault="2C483B3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Unit:</w:t>
      </w:r>
      <w:r w:rsidRPr="11705DB1">
        <w:rPr>
          <w:rFonts w:asciiTheme="minorHAnsi" w:hAnsiTheme="minorHAnsi" w:cstheme="minorBidi"/>
        </w:rPr>
        <w:t xml:space="preserve"> Identify units for all numeric variables. Please avoid special characters and describe units in this pattern: e.g., </w:t>
      </w:r>
      <w:proofErr w:type="spellStart"/>
      <w:r w:rsidRPr="11705DB1">
        <w:rPr>
          <w:rFonts w:asciiTheme="minorHAnsi" w:hAnsiTheme="minorHAnsi" w:cstheme="minorBidi"/>
        </w:rPr>
        <w:t>microSiemenPerCentimeter</w:t>
      </w:r>
      <w:proofErr w:type="spellEnd"/>
      <w:r w:rsidRPr="11705DB1">
        <w:rPr>
          <w:rFonts w:asciiTheme="minorHAnsi" w:hAnsiTheme="minorHAnsi" w:cstheme="minorBidi"/>
        </w:rPr>
        <w:t xml:space="preserve">, </w:t>
      </w:r>
      <w:proofErr w:type="spellStart"/>
      <w:r w:rsidRPr="11705DB1">
        <w:rPr>
          <w:rFonts w:asciiTheme="minorHAnsi" w:hAnsiTheme="minorHAnsi" w:cstheme="minorBidi"/>
        </w:rPr>
        <w:t>microgramPerLiter</w:t>
      </w:r>
      <w:proofErr w:type="spellEnd"/>
      <w:r w:rsidRPr="11705DB1">
        <w:rPr>
          <w:rFonts w:asciiTheme="minorHAnsi" w:hAnsiTheme="minorHAnsi" w:cstheme="minorBidi"/>
        </w:rPr>
        <w:t xml:space="preserve">, </w:t>
      </w:r>
      <w:proofErr w:type="spellStart"/>
      <w:r w:rsidRPr="11705DB1">
        <w:rPr>
          <w:rFonts w:asciiTheme="minorHAnsi" w:hAnsiTheme="minorHAnsi" w:cstheme="minorBidi"/>
        </w:rPr>
        <w:t>absorptionPerMolePerCentimeter</w:t>
      </w:r>
      <w:proofErr w:type="spellEnd"/>
    </w:p>
    <w:p w14:paraId="2C980E95" w14:textId="5720EE70" w:rsidR="280AB890" w:rsidRDefault="2C483B3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Date Time Format</w:t>
      </w:r>
      <w:r w:rsidRPr="11705DB1">
        <w:rPr>
          <w:rFonts w:asciiTheme="minorHAnsi" w:hAnsiTheme="minorHAnsi" w:cstheme="minorBidi"/>
        </w:rPr>
        <w:t>: Please tell us exactly how the date and time is formatted: e.g. mm/dd/</w:t>
      </w:r>
      <w:proofErr w:type="spellStart"/>
      <w:r w:rsidRPr="11705DB1">
        <w:rPr>
          <w:rFonts w:asciiTheme="minorHAnsi" w:hAnsiTheme="minorHAnsi" w:cstheme="minorBidi"/>
        </w:rPr>
        <w:t>yyyy</w:t>
      </w:r>
      <w:proofErr w:type="spellEnd"/>
      <w:r w:rsidRPr="11705DB1">
        <w:rPr>
          <w:rFonts w:asciiTheme="minorHAnsi" w:hAnsiTheme="minorHAnsi" w:cstheme="minorBidi"/>
        </w:rPr>
        <w:t xml:space="preserve"> </w:t>
      </w:r>
      <w:proofErr w:type="spellStart"/>
      <w:r w:rsidRPr="11705DB1">
        <w:rPr>
          <w:rFonts w:asciiTheme="minorHAnsi" w:hAnsiTheme="minorHAnsi" w:cstheme="minorBidi"/>
        </w:rPr>
        <w:t>hh:mm:ss</w:t>
      </w:r>
      <w:proofErr w:type="spellEnd"/>
      <w:r w:rsidRPr="11705DB1">
        <w:rPr>
          <w:rFonts w:asciiTheme="minorHAnsi" w:hAnsiTheme="minorHAnsi" w:cstheme="minorBidi"/>
        </w:rPr>
        <w:t xml:space="preserve"> plus the time zone and </w:t>
      </w:r>
      <w:proofErr w:type="gramStart"/>
      <w:r w:rsidRPr="11705DB1">
        <w:rPr>
          <w:rFonts w:asciiTheme="minorHAnsi" w:hAnsiTheme="minorHAnsi" w:cstheme="minorBidi"/>
        </w:rPr>
        <w:t>whether or not</w:t>
      </w:r>
      <w:proofErr w:type="gramEnd"/>
      <w:r w:rsidRPr="11705DB1">
        <w:rPr>
          <w:rFonts w:asciiTheme="minorHAnsi" w:hAnsiTheme="minorHAnsi" w:cstheme="minorBidi"/>
        </w:rPr>
        <w:t xml:space="preserve"> daylight savings was observed. ISO 8601 date format of YYYY-MM-DD or YYYY-MM-DD </w:t>
      </w:r>
      <w:proofErr w:type="spellStart"/>
      <w:r w:rsidRPr="11705DB1">
        <w:rPr>
          <w:rFonts w:asciiTheme="minorHAnsi" w:hAnsiTheme="minorHAnsi" w:cstheme="minorBidi"/>
        </w:rPr>
        <w:t>hh:mm:ss</w:t>
      </w:r>
      <w:proofErr w:type="spellEnd"/>
      <w:r w:rsidRPr="11705DB1">
        <w:rPr>
          <w:rFonts w:asciiTheme="minorHAnsi" w:hAnsiTheme="minorHAnsi" w:cstheme="minorBidi"/>
        </w:rPr>
        <w:t xml:space="preserve"> is preferred.</w:t>
      </w:r>
    </w:p>
    <w:p w14:paraId="415C8E5E" w14:textId="61094EA3" w:rsidR="280AB890" w:rsidRDefault="2C483B3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Missing Value Code</w:t>
      </w:r>
      <w:r w:rsidRPr="11705DB1">
        <w:rPr>
          <w:rFonts w:asciiTheme="minorHAnsi" w:hAnsiTheme="minorHAnsi" w:cstheme="minorBidi"/>
        </w:rPr>
        <w:t>:</w:t>
      </w:r>
      <w:commentRangeStart w:id="14"/>
      <w:r w:rsidRPr="11705DB1">
        <w:rPr>
          <w:rFonts w:asciiTheme="minorHAnsi" w:hAnsiTheme="minorHAnsi" w:cstheme="minorBidi"/>
        </w:rPr>
        <w:t xml:space="preserve"> If a code for ‘no data’ is used, please specify: e.g., -99999</w:t>
      </w:r>
      <w:commentRangeEnd w:id="14"/>
      <w:r w:rsidR="280AB890">
        <w:rPr>
          <w:rStyle w:val="CommentReference"/>
        </w:rPr>
        <w:commentReference w:id="14"/>
      </w:r>
    </w:p>
    <w:p w14:paraId="11D23D9D" w14:textId="3CD304BB" w:rsidR="280AB890" w:rsidRDefault="2C483B3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Missing Value Code Explanation</w:t>
      </w:r>
      <w:r w:rsidRPr="11705DB1">
        <w:rPr>
          <w:rFonts w:asciiTheme="minorHAnsi" w:hAnsiTheme="minorHAnsi" w:cstheme="minorBidi"/>
        </w:rPr>
        <w:t>: Definition of missing value code.</w:t>
      </w:r>
    </w:p>
    <w:p w14:paraId="752DA92C" w14:textId="77777777" w:rsidR="7A0FED79" w:rsidRDefault="7A0FED79" w:rsidP="7A0FED79">
      <w:pPr>
        <w:pStyle w:val="nrpsNormal"/>
        <w:spacing w:after="0"/>
        <w:rPr>
          <w:rFonts w:asciiTheme="minorHAnsi" w:hAnsiTheme="minorHAnsi" w:cstheme="minorBidi"/>
        </w:rPr>
      </w:pPr>
    </w:p>
    <w:p w14:paraId="4B25A34F" w14:textId="480FCC51" w:rsidR="280AB890" w:rsidRDefault="280AB890" w:rsidP="7A0FED79">
      <w:pPr>
        <w:pStyle w:val="nrpsNormal"/>
        <w:rPr>
          <w:rFonts w:asciiTheme="minorHAnsi" w:hAnsiTheme="minorHAnsi" w:cstheme="minorBidi"/>
        </w:rPr>
      </w:pPr>
      <w:r w:rsidRPr="11705DB1">
        <w:rPr>
          <w:rFonts w:asciiTheme="minorHAnsi" w:hAnsiTheme="minorHAnsi" w:cstheme="minorBidi"/>
          <w:b/>
          <w:bCs/>
        </w:rPr>
        <w:t>Table name:</w:t>
      </w:r>
      <w:r w:rsidRPr="11705DB1">
        <w:rPr>
          <w:rFonts w:asciiTheme="minorHAnsi" w:hAnsiTheme="minorHAnsi" w:cstheme="minorBidi"/>
        </w:rPr>
        <w:t xml:space="preserve"> </w:t>
      </w:r>
      <w:r w:rsidR="36FCC766" w:rsidRPr="11705DB1">
        <w:rPr>
          <w:rFonts w:asciiTheme="minorHAnsi" w:hAnsiTheme="minorHAnsi" w:cstheme="minorBidi"/>
        </w:rPr>
        <w:t>SeineRiparianCorridor.csv</w:t>
      </w:r>
    </w:p>
    <w:p w14:paraId="7B1D391C" w14:textId="6BD24B3F" w:rsidR="280AB890" w:rsidRDefault="280AB890" w:rsidP="7A0FED79">
      <w:pPr>
        <w:pStyle w:val="nrpsNormal"/>
        <w:rPr>
          <w:rFonts w:asciiTheme="minorHAnsi" w:hAnsiTheme="minorHAnsi" w:cstheme="minorBidi"/>
        </w:rPr>
      </w:pPr>
      <w:r w:rsidRPr="11705DB1">
        <w:rPr>
          <w:rFonts w:asciiTheme="minorHAnsi" w:hAnsiTheme="minorHAnsi" w:cstheme="minorBidi"/>
          <w:b/>
          <w:bCs/>
          <w:lang w:val="fr-FR"/>
        </w:rPr>
        <w:t>Table description:</w:t>
      </w:r>
      <w:r w:rsidRPr="11705DB1">
        <w:rPr>
          <w:rFonts w:asciiTheme="minorHAnsi" w:hAnsiTheme="minorHAnsi" w:cstheme="minorBidi"/>
        </w:rPr>
        <w:t xml:space="preserve"> </w:t>
      </w:r>
      <w:r w:rsidR="5BC59CF6" w:rsidRPr="11705DB1">
        <w:rPr>
          <w:rFonts w:asciiTheme="minorHAnsi" w:hAnsiTheme="minorHAnsi" w:cstheme="minorBidi"/>
        </w:rPr>
        <w:t>R</w:t>
      </w:r>
      <w:r w:rsidR="0CC4B4C1" w:rsidRPr="11705DB1">
        <w:rPr>
          <w:rFonts w:asciiTheme="minorHAnsi" w:hAnsiTheme="minorHAnsi" w:cstheme="minorBidi"/>
        </w:rPr>
        <w:t xml:space="preserve">iparian cover </w:t>
      </w:r>
      <w:r w:rsidR="0A18ADE6" w:rsidRPr="11705DB1">
        <w:rPr>
          <w:rFonts w:asciiTheme="minorHAnsi" w:hAnsiTheme="minorHAnsi" w:cstheme="minorBidi"/>
        </w:rPr>
        <w:t>typ</w:t>
      </w:r>
      <w:r w:rsidR="0CC4B4C1" w:rsidRPr="11705DB1">
        <w:rPr>
          <w:rFonts w:asciiTheme="minorHAnsi" w:hAnsiTheme="minorHAnsi" w:cstheme="minorBidi"/>
        </w:rPr>
        <w:t xml:space="preserve">es to be joined with </w:t>
      </w:r>
      <w:proofErr w:type="spellStart"/>
      <w:r w:rsidR="0CC4B4C1" w:rsidRPr="11705DB1">
        <w:rPr>
          <w:rFonts w:asciiTheme="minorHAnsi" w:hAnsiTheme="minorHAnsi" w:cstheme="minorBidi"/>
        </w:rPr>
        <w:t>SeineRiparianCover</w:t>
      </w:r>
      <w:r w:rsidR="6BD2EF2F" w:rsidRPr="11705DB1">
        <w:rPr>
          <w:rFonts w:asciiTheme="minorHAnsi" w:hAnsiTheme="minorHAnsi" w:cstheme="minorBidi"/>
        </w:rPr>
        <w:t>Types</w:t>
      </w:r>
      <w:proofErr w:type="spellEnd"/>
      <w:r w:rsidR="0CC4B4C1" w:rsidRPr="11705DB1">
        <w:rPr>
          <w:rFonts w:asciiTheme="minorHAnsi" w:hAnsiTheme="minorHAnsi" w:cstheme="minorBidi"/>
        </w:rPr>
        <w:t xml:space="preserve"> </w:t>
      </w:r>
    </w:p>
    <w:tbl>
      <w:tblPr>
        <w:tblStyle w:val="NPS1"/>
        <w:tblW w:w="14390" w:type="dxa"/>
        <w:tblLook w:val="04A0" w:firstRow="1" w:lastRow="0" w:firstColumn="1" w:lastColumn="0" w:noHBand="0" w:noVBand="1"/>
      </w:tblPr>
      <w:tblGrid>
        <w:gridCol w:w="2970"/>
        <w:gridCol w:w="2407"/>
        <w:gridCol w:w="1718"/>
        <w:gridCol w:w="2213"/>
        <w:gridCol w:w="1692"/>
        <w:gridCol w:w="1695"/>
        <w:gridCol w:w="1695"/>
      </w:tblGrid>
      <w:tr w:rsidR="7A0FED79" w14:paraId="442E06BA"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2970" w:type="dxa"/>
          </w:tcPr>
          <w:p w14:paraId="441F3777"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2407" w:type="dxa"/>
          </w:tcPr>
          <w:p w14:paraId="3E2EE2F7"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718" w:type="dxa"/>
          </w:tcPr>
          <w:p w14:paraId="27659A13"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2213" w:type="dxa"/>
          </w:tcPr>
          <w:p w14:paraId="152634A2"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5BB856E7"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26D5ED5B"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793A77FF"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20E6B38A" w14:textId="77777777" w:rsidTr="11705DB1">
        <w:trPr>
          <w:trHeight w:val="303"/>
        </w:trPr>
        <w:tc>
          <w:tcPr>
            <w:tcW w:w="2970" w:type="dxa"/>
          </w:tcPr>
          <w:p w14:paraId="48707303" w14:textId="36F485DD" w:rsidR="11705DB1" w:rsidRDefault="11705DB1" w:rsidP="11705DB1">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ParkName</w:t>
            </w:r>
            <w:proofErr w:type="spellEnd"/>
          </w:p>
        </w:tc>
        <w:tc>
          <w:tcPr>
            <w:tcW w:w="2407" w:type="dxa"/>
          </w:tcPr>
          <w:p w14:paraId="7A10DBF6" w14:textId="4D5BA617"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Park name</w:t>
            </w:r>
          </w:p>
        </w:tc>
        <w:tc>
          <w:tcPr>
            <w:tcW w:w="1718" w:type="dxa"/>
          </w:tcPr>
          <w:p w14:paraId="7FB173E1" w14:textId="14927D36"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412AFC49" w14:textId="4F22945B" w:rsidR="7A0FED79" w:rsidRDefault="7A0FED79" w:rsidP="7A0FED79">
            <w:pPr>
              <w:pStyle w:val="nrpsTableheader"/>
              <w:rPr>
                <w:rFonts w:asciiTheme="minorHAnsi" w:hAnsiTheme="minorHAnsi" w:cstheme="minorBidi"/>
                <w:b w:val="0"/>
                <w:color w:val="auto"/>
                <w:sz w:val="22"/>
                <w:szCs w:val="22"/>
              </w:rPr>
            </w:pPr>
          </w:p>
        </w:tc>
        <w:tc>
          <w:tcPr>
            <w:tcW w:w="1692" w:type="dxa"/>
          </w:tcPr>
          <w:p w14:paraId="349A7D37"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936A12D" w14:textId="49EA64DF" w:rsidR="7A0FED79" w:rsidRDefault="7A0FED79" w:rsidP="7A0FED79">
            <w:pPr>
              <w:pStyle w:val="nrpsTableheader"/>
              <w:rPr>
                <w:rFonts w:asciiTheme="minorHAnsi" w:hAnsiTheme="minorHAnsi" w:cstheme="minorBidi"/>
                <w:b w:val="0"/>
                <w:color w:val="auto"/>
                <w:sz w:val="22"/>
                <w:szCs w:val="22"/>
              </w:rPr>
            </w:pPr>
          </w:p>
        </w:tc>
        <w:tc>
          <w:tcPr>
            <w:tcW w:w="1695" w:type="dxa"/>
          </w:tcPr>
          <w:p w14:paraId="1CC4F01D" w14:textId="68D5134C" w:rsidR="7A0FED79" w:rsidRDefault="7A0FED79" w:rsidP="7A0FED79">
            <w:pPr>
              <w:pStyle w:val="nrpsTableheader"/>
              <w:rPr>
                <w:rFonts w:asciiTheme="minorHAnsi" w:hAnsiTheme="minorHAnsi" w:cstheme="minorBidi"/>
                <w:b w:val="0"/>
                <w:color w:val="auto"/>
                <w:sz w:val="22"/>
                <w:szCs w:val="22"/>
              </w:rPr>
            </w:pPr>
          </w:p>
        </w:tc>
      </w:tr>
      <w:tr w:rsidR="7A0FED79" w14:paraId="716FD035" w14:textId="77777777" w:rsidTr="11705DB1">
        <w:trPr>
          <w:trHeight w:val="303"/>
        </w:trPr>
        <w:tc>
          <w:tcPr>
            <w:tcW w:w="2970" w:type="dxa"/>
          </w:tcPr>
          <w:p w14:paraId="09AEBA71" w14:textId="4BC29A03" w:rsidR="11705DB1" w:rsidRDefault="11705DB1" w:rsidP="11705DB1">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ParkCode</w:t>
            </w:r>
            <w:proofErr w:type="spellEnd"/>
          </w:p>
        </w:tc>
        <w:tc>
          <w:tcPr>
            <w:tcW w:w="2407" w:type="dxa"/>
          </w:tcPr>
          <w:p w14:paraId="0F1B3DD1" w14:textId="20291A3A"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Park unit code</w:t>
            </w:r>
          </w:p>
        </w:tc>
        <w:tc>
          <w:tcPr>
            <w:tcW w:w="1718" w:type="dxa"/>
          </w:tcPr>
          <w:p w14:paraId="2CBF9DA6" w14:textId="230CA986"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4EF9E3D1" w14:textId="0E540469" w:rsidR="7A0FED79" w:rsidRDefault="7A0FED79" w:rsidP="7A0FED79">
            <w:pPr>
              <w:pStyle w:val="nrpsTableheader"/>
              <w:rPr>
                <w:rFonts w:asciiTheme="minorHAnsi" w:hAnsiTheme="minorHAnsi" w:cstheme="minorBidi"/>
                <w:b w:val="0"/>
                <w:color w:val="auto"/>
                <w:sz w:val="22"/>
                <w:szCs w:val="22"/>
              </w:rPr>
            </w:pPr>
          </w:p>
        </w:tc>
        <w:tc>
          <w:tcPr>
            <w:tcW w:w="1692" w:type="dxa"/>
          </w:tcPr>
          <w:p w14:paraId="1320A541"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5765445"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6D42A4D2" w14:textId="77777777" w:rsidR="7A0FED79" w:rsidRDefault="7A0FED79" w:rsidP="7A0FED79">
            <w:pPr>
              <w:pStyle w:val="nrpsTableheader"/>
              <w:rPr>
                <w:rFonts w:asciiTheme="minorHAnsi" w:hAnsiTheme="minorHAnsi" w:cstheme="minorBidi"/>
                <w:b w:val="0"/>
                <w:color w:val="auto"/>
                <w:sz w:val="22"/>
                <w:szCs w:val="22"/>
              </w:rPr>
            </w:pPr>
          </w:p>
        </w:tc>
      </w:tr>
      <w:tr w:rsidR="7A0FED79" w14:paraId="52B49B5A" w14:textId="77777777" w:rsidTr="11705DB1">
        <w:trPr>
          <w:trHeight w:val="303"/>
        </w:trPr>
        <w:tc>
          <w:tcPr>
            <w:tcW w:w="2970" w:type="dxa"/>
          </w:tcPr>
          <w:p w14:paraId="5E994FF3" w14:textId="02BDD320" w:rsidR="11705DB1" w:rsidRDefault="11705DB1" w:rsidP="11705DB1">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LocationID</w:t>
            </w:r>
            <w:proofErr w:type="spellEnd"/>
          </w:p>
        </w:tc>
        <w:tc>
          <w:tcPr>
            <w:tcW w:w="2407" w:type="dxa"/>
          </w:tcPr>
          <w:p w14:paraId="7AFCE225" w14:textId="59525B49"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Foreign key for location</w:t>
            </w:r>
          </w:p>
        </w:tc>
        <w:tc>
          <w:tcPr>
            <w:tcW w:w="1718" w:type="dxa"/>
          </w:tcPr>
          <w:p w14:paraId="40E04D91" w14:textId="1C06369B"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1084DB5F" w14:textId="735A2419" w:rsidR="7A0FED79" w:rsidRDefault="7A0FED79" w:rsidP="7A0FED79">
            <w:pPr>
              <w:pStyle w:val="nrpsTableheader"/>
              <w:rPr>
                <w:rFonts w:asciiTheme="minorHAnsi" w:hAnsiTheme="minorHAnsi" w:cstheme="minorBidi"/>
                <w:b w:val="0"/>
                <w:color w:val="auto"/>
                <w:sz w:val="22"/>
                <w:szCs w:val="22"/>
              </w:rPr>
            </w:pPr>
          </w:p>
        </w:tc>
        <w:tc>
          <w:tcPr>
            <w:tcW w:w="1692" w:type="dxa"/>
          </w:tcPr>
          <w:p w14:paraId="5323CB83"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E60C188" w14:textId="7D50F870" w:rsidR="7A0FED79" w:rsidRDefault="7A0FED79" w:rsidP="7A0FED79">
            <w:pPr>
              <w:pStyle w:val="nrpsTableheader"/>
              <w:rPr>
                <w:rFonts w:asciiTheme="minorHAnsi" w:hAnsiTheme="minorHAnsi" w:cstheme="minorBidi"/>
                <w:b w:val="0"/>
                <w:color w:val="auto"/>
                <w:sz w:val="22"/>
                <w:szCs w:val="22"/>
              </w:rPr>
            </w:pPr>
          </w:p>
        </w:tc>
        <w:tc>
          <w:tcPr>
            <w:tcW w:w="1695" w:type="dxa"/>
          </w:tcPr>
          <w:p w14:paraId="2D7CFEC2" w14:textId="77777777" w:rsidR="7A0FED79" w:rsidRDefault="7A0FED79" w:rsidP="7A0FED79">
            <w:pPr>
              <w:pStyle w:val="nrpsTableheader"/>
              <w:rPr>
                <w:rFonts w:asciiTheme="minorHAnsi" w:hAnsiTheme="minorHAnsi" w:cstheme="minorBidi"/>
                <w:b w:val="0"/>
                <w:color w:val="auto"/>
                <w:sz w:val="22"/>
                <w:szCs w:val="22"/>
              </w:rPr>
            </w:pPr>
          </w:p>
        </w:tc>
      </w:tr>
      <w:tr w:rsidR="7A0FED79" w14:paraId="3B5BF10A" w14:textId="77777777" w:rsidTr="11705DB1">
        <w:trPr>
          <w:trHeight w:val="310"/>
        </w:trPr>
        <w:tc>
          <w:tcPr>
            <w:tcW w:w="2970" w:type="dxa"/>
          </w:tcPr>
          <w:p w14:paraId="38E0BD90" w14:textId="6B7DC275" w:rsidR="11705DB1" w:rsidRDefault="11705DB1" w:rsidP="11705DB1">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PeriodID</w:t>
            </w:r>
            <w:proofErr w:type="spellEnd"/>
            <w:r w:rsidRPr="11705DB1">
              <w:rPr>
                <w:rFonts w:asciiTheme="minorHAnsi" w:hAnsiTheme="minorHAnsi" w:cstheme="minorBidi"/>
                <w:b w:val="0"/>
                <w:color w:val="auto"/>
                <w:sz w:val="22"/>
                <w:szCs w:val="22"/>
              </w:rPr>
              <w:t xml:space="preserve"> </w:t>
            </w:r>
          </w:p>
        </w:tc>
        <w:tc>
          <w:tcPr>
            <w:tcW w:w="2407" w:type="dxa"/>
          </w:tcPr>
          <w:p w14:paraId="120497C5" w14:textId="02DA9E8F"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Foreign key for sampling season</w:t>
            </w:r>
          </w:p>
        </w:tc>
        <w:tc>
          <w:tcPr>
            <w:tcW w:w="1718" w:type="dxa"/>
          </w:tcPr>
          <w:p w14:paraId="17E56852" w14:textId="6256D4E6"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20D833E3" w14:textId="1853B3C6" w:rsidR="7A0FED79" w:rsidRDefault="7A0FED79" w:rsidP="7A0FED79">
            <w:pPr>
              <w:pStyle w:val="nrpsTableheader"/>
              <w:rPr>
                <w:rFonts w:asciiTheme="minorHAnsi" w:hAnsiTheme="minorHAnsi" w:cstheme="minorBidi"/>
                <w:b w:val="0"/>
                <w:color w:val="auto"/>
                <w:sz w:val="22"/>
                <w:szCs w:val="22"/>
              </w:rPr>
            </w:pPr>
          </w:p>
        </w:tc>
        <w:tc>
          <w:tcPr>
            <w:tcW w:w="1692" w:type="dxa"/>
          </w:tcPr>
          <w:p w14:paraId="5B24548B"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6191645"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3066CF45" w14:textId="77777777" w:rsidR="7A0FED79" w:rsidRDefault="7A0FED79" w:rsidP="7A0FED79">
            <w:pPr>
              <w:pStyle w:val="nrpsTableheader"/>
              <w:rPr>
                <w:rFonts w:asciiTheme="minorHAnsi" w:hAnsiTheme="minorHAnsi" w:cstheme="minorBidi"/>
                <w:b w:val="0"/>
                <w:color w:val="auto"/>
                <w:sz w:val="22"/>
                <w:szCs w:val="22"/>
              </w:rPr>
            </w:pPr>
          </w:p>
        </w:tc>
      </w:tr>
      <w:tr w:rsidR="7A0FED79" w14:paraId="6513D139" w14:textId="77777777" w:rsidTr="11705DB1">
        <w:trPr>
          <w:trHeight w:val="317"/>
        </w:trPr>
        <w:tc>
          <w:tcPr>
            <w:tcW w:w="2970" w:type="dxa"/>
          </w:tcPr>
          <w:p w14:paraId="3412AF71" w14:textId="63AD0E95" w:rsidR="11705DB1" w:rsidRDefault="11705DB1" w:rsidP="11705DB1">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EventID</w:t>
            </w:r>
            <w:proofErr w:type="spellEnd"/>
          </w:p>
        </w:tc>
        <w:tc>
          <w:tcPr>
            <w:tcW w:w="2407" w:type="dxa"/>
          </w:tcPr>
          <w:p w14:paraId="454A5041" w14:textId="05A061F4"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Foreign key for sampling </w:t>
            </w:r>
            <w:r w:rsidR="0D031F37" w:rsidRPr="11705DB1">
              <w:rPr>
                <w:rFonts w:asciiTheme="minorHAnsi" w:hAnsiTheme="minorHAnsi" w:cstheme="minorBidi"/>
                <w:b w:val="0"/>
                <w:color w:val="auto"/>
                <w:sz w:val="22"/>
                <w:szCs w:val="22"/>
              </w:rPr>
              <w:t>visit</w:t>
            </w:r>
          </w:p>
        </w:tc>
        <w:tc>
          <w:tcPr>
            <w:tcW w:w="1718" w:type="dxa"/>
          </w:tcPr>
          <w:p w14:paraId="0B4FEF4D" w14:textId="19553269"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39399951" w14:textId="73AE642A" w:rsidR="7A0FED79" w:rsidRDefault="7A0FED79" w:rsidP="7A0FED79">
            <w:pPr>
              <w:pStyle w:val="nrpsTableheader"/>
              <w:rPr>
                <w:rFonts w:asciiTheme="minorHAnsi" w:hAnsiTheme="minorHAnsi" w:cstheme="minorBidi"/>
                <w:b w:val="0"/>
                <w:color w:val="auto"/>
                <w:sz w:val="22"/>
                <w:szCs w:val="22"/>
              </w:rPr>
            </w:pPr>
          </w:p>
        </w:tc>
        <w:tc>
          <w:tcPr>
            <w:tcW w:w="1692" w:type="dxa"/>
          </w:tcPr>
          <w:p w14:paraId="3144B28B"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392A930" w14:textId="1442DA20" w:rsidR="7A0FED79" w:rsidRDefault="7A0FED79" w:rsidP="7A0FED79">
            <w:pPr>
              <w:pStyle w:val="nrpsTableheader"/>
              <w:rPr>
                <w:rFonts w:asciiTheme="minorHAnsi" w:hAnsiTheme="minorHAnsi" w:cstheme="minorBidi"/>
                <w:b w:val="0"/>
                <w:color w:val="auto"/>
                <w:sz w:val="22"/>
                <w:szCs w:val="22"/>
              </w:rPr>
            </w:pPr>
          </w:p>
        </w:tc>
        <w:tc>
          <w:tcPr>
            <w:tcW w:w="1695" w:type="dxa"/>
          </w:tcPr>
          <w:p w14:paraId="188A801B" w14:textId="77777777" w:rsidR="7A0FED79" w:rsidRDefault="7A0FED79" w:rsidP="7A0FED79">
            <w:pPr>
              <w:pStyle w:val="nrpsTableheader"/>
              <w:rPr>
                <w:rFonts w:asciiTheme="minorHAnsi" w:hAnsiTheme="minorHAnsi" w:cstheme="minorBidi"/>
                <w:b w:val="0"/>
                <w:color w:val="auto"/>
                <w:sz w:val="22"/>
                <w:szCs w:val="22"/>
              </w:rPr>
            </w:pPr>
          </w:p>
        </w:tc>
      </w:tr>
      <w:tr w:rsidR="7A0FED79" w14:paraId="470A3027" w14:textId="77777777" w:rsidTr="11705DB1">
        <w:trPr>
          <w:trHeight w:val="317"/>
        </w:trPr>
        <w:tc>
          <w:tcPr>
            <w:tcW w:w="2970" w:type="dxa"/>
          </w:tcPr>
          <w:p w14:paraId="2DA8C4C3" w14:textId="055FD342" w:rsidR="7A0FED79" w:rsidRDefault="2A37DA69" w:rsidP="7A0FED79">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ChannelType</w:t>
            </w:r>
            <w:proofErr w:type="spellEnd"/>
          </w:p>
        </w:tc>
        <w:tc>
          <w:tcPr>
            <w:tcW w:w="2407" w:type="dxa"/>
          </w:tcPr>
          <w:p w14:paraId="7924EFCC" w14:textId="20FE9AB1" w:rsidR="7A0FED79" w:rsidRDefault="06FE8043"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Channel Type Codes</w:t>
            </w:r>
          </w:p>
        </w:tc>
        <w:tc>
          <w:tcPr>
            <w:tcW w:w="1718" w:type="dxa"/>
          </w:tcPr>
          <w:p w14:paraId="5863F8C6" w14:textId="43367C2B" w:rsidR="7A0FED79" w:rsidRDefault="06FE8043"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5BC62B7E"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4805797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C927B3C"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F08C793" w14:textId="77777777" w:rsidR="7A0FED79" w:rsidRDefault="7A0FED79" w:rsidP="7A0FED79">
            <w:pPr>
              <w:pStyle w:val="nrpsTableheader"/>
              <w:rPr>
                <w:rFonts w:asciiTheme="minorHAnsi" w:hAnsiTheme="minorHAnsi" w:cstheme="minorBidi"/>
                <w:b w:val="0"/>
                <w:color w:val="auto"/>
                <w:sz w:val="22"/>
                <w:szCs w:val="22"/>
              </w:rPr>
            </w:pPr>
          </w:p>
        </w:tc>
      </w:tr>
      <w:tr w:rsidR="7A0FED79" w14:paraId="48B5686A" w14:textId="77777777" w:rsidTr="11705DB1">
        <w:trPr>
          <w:trHeight w:val="317"/>
        </w:trPr>
        <w:tc>
          <w:tcPr>
            <w:tcW w:w="2970" w:type="dxa"/>
          </w:tcPr>
          <w:p w14:paraId="22996FDF" w14:textId="31910127" w:rsidR="7A0FED79" w:rsidRDefault="2A37DA69" w:rsidP="7A0FED79">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SiteNumber</w:t>
            </w:r>
            <w:proofErr w:type="spellEnd"/>
          </w:p>
        </w:tc>
        <w:tc>
          <w:tcPr>
            <w:tcW w:w="2407" w:type="dxa"/>
          </w:tcPr>
          <w:p w14:paraId="261F42C7" w14:textId="531FB31B" w:rsidR="7A0FED79" w:rsidRDefault="58B87D8B"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Site number</w:t>
            </w:r>
          </w:p>
        </w:tc>
        <w:tc>
          <w:tcPr>
            <w:tcW w:w="1718" w:type="dxa"/>
          </w:tcPr>
          <w:p w14:paraId="0AEA9FEC" w14:textId="2117998A" w:rsidR="7A0FED79" w:rsidRDefault="58B87D8B"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485FF55F"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2F9C114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6FAA80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8AF2760" w14:textId="77777777" w:rsidR="7A0FED79" w:rsidRDefault="7A0FED79" w:rsidP="7A0FED79">
            <w:pPr>
              <w:pStyle w:val="nrpsTableheader"/>
              <w:rPr>
                <w:rFonts w:asciiTheme="minorHAnsi" w:hAnsiTheme="minorHAnsi" w:cstheme="minorBidi"/>
                <w:b w:val="0"/>
                <w:color w:val="auto"/>
                <w:sz w:val="22"/>
                <w:szCs w:val="22"/>
              </w:rPr>
            </w:pPr>
          </w:p>
        </w:tc>
      </w:tr>
      <w:tr w:rsidR="7A0FED79" w14:paraId="6B7872A5" w14:textId="77777777" w:rsidTr="11705DB1">
        <w:trPr>
          <w:trHeight w:val="317"/>
        </w:trPr>
        <w:tc>
          <w:tcPr>
            <w:tcW w:w="2970" w:type="dxa"/>
          </w:tcPr>
          <w:p w14:paraId="332665F3" w14:textId="20CAB129" w:rsidR="7A0FED79" w:rsidRDefault="2A37DA69" w:rsidP="7A0FED79">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SampleLocation</w:t>
            </w:r>
            <w:proofErr w:type="spellEnd"/>
          </w:p>
        </w:tc>
        <w:tc>
          <w:tcPr>
            <w:tcW w:w="2407" w:type="dxa"/>
          </w:tcPr>
          <w:p w14:paraId="5403D099" w14:textId="4FFD19CB" w:rsidR="7A0FED79" w:rsidRDefault="241846B9"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Sample location</w:t>
            </w:r>
          </w:p>
        </w:tc>
        <w:tc>
          <w:tcPr>
            <w:tcW w:w="1718" w:type="dxa"/>
          </w:tcPr>
          <w:p w14:paraId="5D5BB524" w14:textId="610C3A23" w:rsidR="7A0FED79" w:rsidRDefault="241846B9"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1B1E348A"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60D3B9DB"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AA1C4D0"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280DF30" w14:textId="77777777" w:rsidR="7A0FED79" w:rsidRDefault="7A0FED79" w:rsidP="7A0FED79">
            <w:pPr>
              <w:pStyle w:val="nrpsTableheader"/>
              <w:rPr>
                <w:rFonts w:asciiTheme="minorHAnsi" w:hAnsiTheme="minorHAnsi" w:cstheme="minorBidi"/>
                <w:b w:val="0"/>
                <w:color w:val="auto"/>
                <w:sz w:val="22"/>
                <w:szCs w:val="22"/>
              </w:rPr>
            </w:pPr>
          </w:p>
        </w:tc>
      </w:tr>
      <w:tr w:rsidR="7A0FED79" w14:paraId="257FB3BB" w14:textId="77777777" w:rsidTr="11705DB1">
        <w:trPr>
          <w:trHeight w:val="317"/>
        </w:trPr>
        <w:tc>
          <w:tcPr>
            <w:tcW w:w="2970" w:type="dxa"/>
          </w:tcPr>
          <w:p w14:paraId="727A681B" w14:textId="2BBAB0B3" w:rsidR="7A0FED79" w:rsidRDefault="0A0E7F24"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RiparianCover</w:t>
            </w:r>
            <w:r w:rsidR="072B5181" w:rsidRPr="11705DB1">
              <w:rPr>
                <w:rFonts w:asciiTheme="minorHAnsi" w:hAnsiTheme="minorHAnsi" w:cstheme="minorBidi"/>
                <w:b w:val="0"/>
                <w:color w:val="auto"/>
                <w:sz w:val="22"/>
                <w:szCs w:val="22"/>
              </w:rPr>
              <w:t>_0to25_m</w:t>
            </w:r>
          </w:p>
        </w:tc>
        <w:tc>
          <w:tcPr>
            <w:tcW w:w="2407" w:type="dxa"/>
          </w:tcPr>
          <w:p w14:paraId="1C934FF9" w14:textId="2CAE698A" w:rsidR="7A0FED79" w:rsidRDefault="072B5181"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Riparian cover </w:t>
            </w:r>
            <w:r w:rsidR="56EA2A4C" w:rsidRPr="11705DB1">
              <w:rPr>
                <w:rFonts w:asciiTheme="minorHAnsi" w:hAnsiTheme="minorHAnsi" w:cstheme="minorBidi"/>
                <w:b w:val="0"/>
                <w:color w:val="auto"/>
                <w:sz w:val="22"/>
                <w:szCs w:val="22"/>
              </w:rPr>
              <w:t>type</w:t>
            </w:r>
            <w:r w:rsidRPr="11705DB1">
              <w:rPr>
                <w:rFonts w:asciiTheme="minorHAnsi" w:hAnsiTheme="minorHAnsi" w:cstheme="minorBidi"/>
                <w:b w:val="0"/>
                <w:color w:val="auto"/>
                <w:sz w:val="22"/>
                <w:szCs w:val="22"/>
              </w:rPr>
              <w:t xml:space="preserve"> from 0 to 25 meters from bank</w:t>
            </w:r>
          </w:p>
        </w:tc>
        <w:tc>
          <w:tcPr>
            <w:tcW w:w="1718" w:type="dxa"/>
          </w:tcPr>
          <w:p w14:paraId="01F4F95C" w14:textId="7C947001" w:rsidR="7A0FED79" w:rsidRDefault="072B5181" w:rsidP="11705DB1">
            <w:pPr>
              <w:pStyle w:val="nrpsTableheader"/>
            </w:pPr>
            <w:r w:rsidRPr="11705DB1">
              <w:rPr>
                <w:rFonts w:asciiTheme="minorHAnsi" w:hAnsiTheme="minorHAnsi" w:cstheme="minorBidi"/>
                <w:b w:val="0"/>
                <w:color w:val="auto"/>
                <w:sz w:val="22"/>
                <w:szCs w:val="22"/>
              </w:rPr>
              <w:t>numeric</w:t>
            </w:r>
          </w:p>
        </w:tc>
        <w:tc>
          <w:tcPr>
            <w:tcW w:w="2213" w:type="dxa"/>
          </w:tcPr>
          <w:p w14:paraId="43C55D4D"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1365A4D7"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9138C56"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9DDB2CC" w14:textId="77777777" w:rsidR="7A0FED79" w:rsidRDefault="7A0FED79" w:rsidP="7A0FED79">
            <w:pPr>
              <w:pStyle w:val="nrpsTableheader"/>
              <w:rPr>
                <w:rFonts w:asciiTheme="minorHAnsi" w:hAnsiTheme="minorHAnsi" w:cstheme="minorBidi"/>
                <w:b w:val="0"/>
                <w:color w:val="auto"/>
                <w:sz w:val="22"/>
                <w:szCs w:val="22"/>
              </w:rPr>
            </w:pPr>
          </w:p>
        </w:tc>
      </w:tr>
      <w:tr w:rsidR="11705DB1" w14:paraId="0C75F752" w14:textId="77777777" w:rsidTr="11705DB1">
        <w:trPr>
          <w:trHeight w:val="317"/>
        </w:trPr>
        <w:tc>
          <w:tcPr>
            <w:tcW w:w="2970" w:type="dxa"/>
          </w:tcPr>
          <w:p w14:paraId="543A90CE" w14:textId="00E33786" w:rsidR="2EA8580B" w:rsidRDefault="2EA8580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lastRenderedPageBreak/>
              <w:t>RiparianCover</w:t>
            </w:r>
            <w:r w:rsidR="2FE43F9B" w:rsidRPr="11705DB1">
              <w:rPr>
                <w:rFonts w:asciiTheme="minorHAnsi" w:hAnsiTheme="minorHAnsi" w:cstheme="minorBidi"/>
                <w:b w:val="0"/>
                <w:color w:val="auto"/>
                <w:sz w:val="22"/>
                <w:szCs w:val="22"/>
              </w:rPr>
              <w:t>_26to50_m</w:t>
            </w:r>
          </w:p>
        </w:tc>
        <w:tc>
          <w:tcPr>
            <w:tcW w:w="2407" w:type="dxa"/>
          </w:tcPr>
          <w:p w14:paraId="0BB1C477" w14:textId="712D400C" w:rsidR="2FE43F9B" w:rsidRDefault="2FE43F9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Riparian cover </w:t>
            </w:r>
            <w:r w:rsidR="56EA2A4C" w:rsidRPr="11705DB1">
              <w:rPr>
                <w:rFonts w:asciiTheme="minorHAnsi" w:hAnsiTheme="minorHAnsi" w:cstheme="minorBidi"/>
                <w:b w:val="0"/>
                <w:color w:val="auto"/>
                <w:sz w:val="22"/>
                <w:szCs w:val="22"/>
              </w:rPr>
              <w:t>type</w:t>
            </w:r>
            <w:r w:rsidRPr="11705DB1">
              <w:rPr>
                <w:rFonts w:asciiTheme="minorHAnsi" w:hAnsiTheme="minorHAnsi" w:cstheme="minorBidi"/>
                <w:b w:val="0"/>
                <w:color w:val="auto"/>
                <w:sz w:val="22"/>
                <w:szCs w:val="22"/>
              </w:rPr>
              <w:t xml:space="preserve"> from 26 to 50 meters from bank</w:t>
            </w:r>
          </w:p>
        </w:tc>
        <w:tc>
          <w:tcPr>
            <w:tcW w:w="1718" w:type="dxa"/>
          </w:tcPr>
          <w:p w14:paraId="1A21150B" w14:textId="46BC3B62" w:rsidR="231CDDAD" w:rsidRDefault="231CDDAD"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29E9A097" w14:textId="4CBA6E83" w:rsidR="11705DB1" w:rsidRDefault="11705DB1" w:rsidP="11705DB1">
            <w:pPr>
              <w:pStyle w:val="nrpsTableheader"/>
              <w:rPr>
                <w:rFonts w:asciiTheme="minorHAnsi" w:hAnsiTheme="minorHAnsi" w:cstheme="minorBidi"/>
                <w:b w:val="0"/>
                <w:color w:val="auto"/>
                <w:sz w:val="22"/>
                <w:szCs w:val="22"/>
              </w:rPr>
            </w:pPr>
          </w:p>
        </w:tc>
        <w:tc>
          <w:tcPr>
            <w:tcW w:w="1692" w:type="dxa"/>
          </w:tcPr>
          <w:p w14:paraId="523ECB44" w14:textId="28C4C68D" w:rsidR="11705DB1" w:rsidRDefault="11705DB1" w:rsidP="11705DB1">
            <w:pPr>
              <w:pStyle w:val="nrpsTableheader"/>
              <w:rPr>
                <w:rFonts w:asciiTheme="minorHAnsi" w:hAnsiTheme="minorHAnsi" w:cstheme="minorBidi"/>
                <w:b w:val="0"/>
                <w:color w:val="auto"/>
                <w:sz w:val="22"/>
                <w:szCs w:val="22"/>
              </w:rPr>
            </w:pPr>
          </w:p>
        </w:tc>
        <w:tc>
          <w:tcPr>
            <w:tcW w:w="1695" w:type="dxa"/>
          </w:tcPr>
          <w:p w14:paraId="0F425E77" w14:textId="64D11DEE" w:rsidR="11705DB1" w:rsidRDefault="11705DB1" w:rsidP="11705DB1">
            <w:pPr>
              <w:pStyle w:val="nrpsTableheader"/>
              <w:rPr>
                <w:rFonts w:asciiTheme="minorHAnsi" w:hAnsiTheme="minorHAnsi" w:cstheme="minorBidi"/>
                <w:b w:val="0"/>
                <w:color w:val="auto"/>
                <w:sz w:val="22"/>
                <w:szCs w:val="22"/>
              </w:rPr>
            </w:pPr>
          </w:p>
        </w:tc>
        <w:tc>
          <w:tcPr>
            <w:tcW w:w="1695" w:type="dxa"/>
          </w:tcPr>
          <w:p w14:paraId="015B1266" w14:textId="32563DC8" w:rsidR="11705DB1" w:rsidRDefault="11705DB1" w:rsidP="11705DB1">
            <w:pPr>
              <w:pStyle w:val="nrpsTableheader"/>
              <w:rPr>
                <w:rFonts w:asciiTheme="minorHAnsi" w:hAnsiTheme="minorHAnsi" w:cstheme="minorBidi"/>
                <w:b w:val="0"/>
                <w:color w:val="auto"/>
                <w:sz w:val="22"/>
                <w:szCs w:val="22"/>
              </w:rPr>
            </w:pPr>
          </w:p>
        </w:tc>
      </w:tr>
      <w:tr w:rsidR="11705DB1" w14:paraId="3690BECD" w14:textId="77777777" w:rsidTr="11705DB1">
        <w:trPr>
          <w:trHeight w:val="317"/>
        </w:trPr>
        <w:tc>
          <w:tcPr>
            <w:tcW w:w="2970" w:type="dxa"/>
          </w:tcPr>
          <w:p w14:paraId="735160A2" w14:textId="20A26DAA" w:rsidR="2EA8580B" w:rsidRDefault="2EA8580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RiparianCover</w:t>
            </w:r>
            <w:r w:rsidR="4E84A1FC" w:rsidRPr="11705DB1">
              <w:rPr>
                <w:rFonts w:asciiTheme="minorHAnsi" w:hAnsiTheme="minorHAnsi" w:cstheme="minorBidi"/>
                <w:b w:val="0"/>
                <w:color w:val="auto"/>
                <w:sz w:val="22"/>
                <w:szCs w:val="22"/>
              </w:rPr>
              <w:t>_51to75_m</w:t>
            </w:r>
          </w:p>
        </w:tc>
        <w:tc>
          <w:tcPr>
            <w:tcW w:w="2407" w:type="dxa"/>
          </w:tcPr>
          <w:p w14:paraId="05A271F3" w14:textId="32EF986F" w:rsidR="4E84A1FC" w:rsidRDefault="4E84A1FC"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Riparian cover </w:t>
            </w:r>
            <w:r w:rsidR="754C3E35" w:rsidRPr="11705DB1">
              <w:rPr>
                <w:rFonts w:asciiTheme="minorHAnsi" w:hAnsiTheme="minorHAnsi" w:cstheme="minorBidi"/>
                <w:b w:val="0"/>
                <w:color w:val="auto"/>
                <w:sz w:val="22"/>
                <w:szCs w:val="22"/>
              </w:rPr>
              <w:t>type</w:t>
            </w:r>
            <w:r w:rsidRPr="11705DB1">
              <w:rPr>
                <w:rFonts w:asciiTheme="minorHAnsi" w:hAnsiTheme="minorHAnsi" w:cstheme="minorBidi"/>
                <w:b w:val="0"/>
                <w:color w:val="auto"/>
                <w:sz w:val="22"/>
                <w:szCs w:val="22"/>
              </w:rPr>
              <w:t xml:space="preserve"> from 51 to 75 meters from bank</w:t>
            </w:r>
          </w:p>
        </w:tc>
        <w:tc>
          <w:tcPr>
            <w:tcW w:w="1718" w:type="dxa"/>
          </w:tcPr>
          <w:p w14:paraId="0C3E3C1E" w14:textId="011F9898" w:rsidR="118DA02C" w:rsidRDefault="118DA02C"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1B0A9EB3" w14:textId="41D1BB17" w:rsidR="11705DB1" w:rsidRDefault="11705DB1" w:rsidP="11705DB1">
            <w:pPr>
              <w:pStyle w:val="nrpsTableheader"/>
              <w:rPr>
                <w:rFonts w:asciiTheme="minorHAnsi" w:hAnsiTheme="minorHAnsi" w:cstheme="minorBidi"/>
                <w:b w:val="0"/>
                <w:color w:val="auto"/>
                <w:sz w:val="22"/>
                <w:szCs w:val="22"/>
              </w:rPr>
            </w:pPr>
          </w:p>
        </w:tc>
        <w:tc>
          <w:tcPr>
            <w:tcW w:w="1692" w:type="dxa"/>
          </w:tcPr>
          <w:p w14:paraId="704B97C9" w14:textId="4CAE68D2" w:rsidR="11705DB1" w:rsidRDefault="11705DB1" w:rsidP="11705DB1">
            <w:pPr>
              <w:pStyle w:val="nrpsTableheader"/>
              <w:rPr>
                <w:rFonts w:asciiTheme="minorHAnsi" w:hAnsiTheme="minorHAnsi" w:cstheme="minorBidi"/>
                <w:b w:val="0"/>
                <w:color w:val="auto"/>
                <w:sz w:val="22"/>
                <w:szCs w:val="22"/>
              </w:rPr>
            </w:pPr>
          </w:p>
        </w:tc>
        <w:tc>
          <w:tcPr>
            <w:tcW w:w="1695" w:type="dxa"/>
          </w:tcPr>
          <w:p w14:paraId="2764B707" w14:textId="2A4463CB" w:rsidR="11705DB1" w:rsidRDefault="11705DB1" w:rsidP="11705DB1">
            <w:pPr>
              <w:pStyle w:val="nrpsTableheader"/>
              <w:rPr>
                <w:rFonts w:asciiTheme="minorHAnsi" w:hAnsiTheme="minorHAnsi" w:cstheme="minorBidi"/>
                <w:b w:val="0"/>
                <w:color w:val="auto"/>
                <w:sz w:val="22"/>
                <w:szCs w:val="22"/>
              </w:rPr>
            </w:pPr>
          </w:p>
        </w:tc>
        <w:tc>
          <w:tcPr>
            <w:tcW w:w="1695" w:type="dxa"/>
          </w:tcPr>
          <w:p w14:paraId="67AB988B" w14:textId="4F1B2A42" w:rsidR="11705DB1" w:rsidRDefault="11705DB1" w:rsidP="11705DB1">
            <w:pPr>
              <w:pStyle w:val="nrpsTableheader"/>
              <w:rPr>
                <w:rFonts w:asciiTheme="minorHAnsi" w:hAnsiTheme="minorHAnsi" w:cstheme="minorBidi"/>
                <w:b w:val="0"/>
                <w:color w:val="auto"/>
                <w:sz w:val="22"/>
                <w:szCs w:val="22"/>
              </w:rPr>
            </w:pPr>
          </w:p>
        </w:tc>
      </w:tr>
      <w:tr w:rsidR="11705DB1" w14:paraId="07D82570" w14:textId="77777777" w:rsidTr="11705DB1">
        <w:trPr>
          <w:trHeight w:val="317"/>
        </w:trPr>
        <w:tc>
          <w:tcPr>
            <w:tcW w:w="2970" w:type="dxa"/>
          </w:tcPr>
          <w:p w14:paraId="7DBE2F57" w14:textId="60BEDE29" w:rsidR="2EA8580B" w:rsidRDefault="2EA8580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RiparianCover</w:t>
            </w:r>
            <w:r w:rsidR="36B99EA9" w:rsidRPr="11705DB1">
              <w:rPr>
                <w:rFonts w:asciiTheme="minorHAnsi" w:hAnsiTheme="minorHAnsi" w:cstheme="minorBidi"/>
                <w:b w:val="0"/>
                <w:color w:val="auto"/>
                <w:sz w:val="22"/>
                <w:szCs w:val="22"/>
              </w:rPr>
              <w:t>_76to100_m</w:t>
            </w:r>
          </w:p>
        </w:tc>
        <w:tc>
          <w:tcPr>
            <w:tcW w:w="2407" w:type="dxa"/>
          </w:tcPr>
          <w:p w14:paraId="57E5301C" w14:textId="4D705941" w:rsidR="36B99EA9" w:rsidRDefault="36B99EA9"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Riparian cover </w:t>
            </w:r>
            <w:r w:rsidR="754C3E35" w:rsidRPr="11705DB1">
              <w:rPr>
                <w:rFonts w:asciiTheme="minorHAnsi" w:hAnsiTheme="minorHAnsi" w:cstheme="minorBidi"/>
                <w:b w:val="0"/>
                <w:color w:val="auto"/>
                <w:sz w:val="22"/>
                <w:szCs w:val="22"/>
              </w:rPr>
              <w:t>type</w:t>
            </w:r>
            <w:r w:rsidRPr="11705DB1">
              <w:rPr>
                <w:rFonts w:asciiTheme="minorHAnsi" w:hAnsiTheme="minorHAnsi" w:cstheme="minorBidi"/>
                <w:b w:val="0"/>
                <w:color w:val="auto"/>
                <w:sz w:val="22"/>
                <w:szCs w:val="22"/>
              </w:rPr>
              <w:t xml:space="preserve"> from 76 to 100 meters from bank</w:t>
            </w:r>
          </w:p>
        </w:tc>
        <w:tc>
          <w:tcPr>
            <w:tcW w:w="1718" w:type="dxa"/>
          </w:tcPr>
          <w:p w14:paraId="14BEAB71" w14:textId="5763C715" w:rsidR="10522111" w:rsidRDefault="1052211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791DAB2E" w14:textId="337BD39A" w:rsidR="11705DB1" w:rsidRDefault="11705DB1" w:rsidP="11705DB1">
            <w:pPr>
              <w:pStyle w:val="nrpsTableheader"/>
              <w:rPr>
                <w:rFonts w:asciiTheme="minorHAnsi" w:hAnsiTheme="minorHAnsi" w:cstheme="minorBidi"/>
                <w:b w:val="0"/>
                <w:color w:val="auto"/>
                <w:sz w:val="22"/>
                <w:szCs w:val="22"/>
              </w:rPr>
            </w:pPr>
          </w:p>
        </w:tc>
        <w:tc>
          <w:tcPr>
            <w:tcW w:w="1692" w:type="dxa"/>
          </w:tcPr>
          <w:p w14:paraId="3207E0CD" w14:textId="73BDCD4C" w:rsidR="11705DB1" w:rsidRDefault="11705DB1" w:rsidP="11705DB1">
            <w:pPr>
              <w:pStyle w:val="nrpsTableheader"/>
              <w:rPr>
                <w:rFonts w:asciiTheme="minorHAnsi" w:hAnsiTheme="minorHAnsi" w:cstheme="minorBidi"/>
                <w:b w:val="0"/>
                <w:color w:val="auto"/>
                <w:sz w:val="22"/>
                <w:szCs w:val="22"/>
              </w:rPr>
            </w:pPr>
          </w:p>
        </w:tc>
        <w:tc>
          <w:tcPr>
            <w:tcW w:w="1695" w:type="dxa"/>
          </w:tcPr>
          <w:p w14:paraId="47C68667" w14:textId="2B2A77D8" w:rsidR="11705DB1" w:rsidRDefault="11705DB1" w:rsidP="11705DB1">
            <w:pPr>
              <w:pStyle w:val="nrpsTableheader"/>
              <w:rPr>
                <w:rFonts w:asciiTheme="minorHAnsi" w:hAnsiTheme="minorHAnsi" w:cstheme="minorBidi"/>
                <w:b w:val="0"/>
                <w:color w:val="auto"/>
                <w:sz w:val="22"/>
                <w:szCs w:val="22"/>
              </w:rPr>
            </w:pPr>
          </w:p>
        </w:tc>
        <w:tc>
          <w:tcPr>
            <w:tcW w:w="1695" w:type="dxa"/>
          </w:tcPr>
          <w:p w14:paraId="0134856E" w14:textId="341CD154" w:rsidR="11705DB1" w:rsidRDefault="11705DB1" w:rsidP="11705DB1">
            <w:pPr>
              <w:pStyle w:val="nrpsTableheader"/>
              <w:rPr>
                <w:rFonts w:asciiTheme="minorHAnsi" w:hAnsiTheme="minorHAnsi" w:cstheme="minorBidi"/>
                <w:b w:val="0"/>
                <w:color w:val="auto"/>
                <w:sz w:val="22"/>
                <w:szCs w:val="22"/>
              </w:rPr>
            </w:pPr>
          </w:p>
        </w:tc>
      </w:tr>
      <w:tr w:rsidR="11705DB1" w14:paraId="58842580" w14:textId="77777777" w:rsidTr="11705DB1">
        <w:trPr>
          <w:trHeight w:val="317"/>
        </w:trPr>
        <w:tc>
          <w:tcPr>
            <w:tcW w:w="2970" w:type="dxa"/>
          </w:tcPr>
          <w:p w14:paraId="3A26E1F8" w14:textId="7D99F279" w:rsidR="2EA8580B" w:rsidRDefault="2EA8580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RiparianCover</w:t>
            </w:r>
            <w:r w:rsidR="41929CBF" w:rsidRPr="11705DB1">
              <w:rPr>
                <w:rFonts w:asciiTheme="minorHAnsi" w:hAnsiTheme="minorHAnsi" w:cstheme="minorBidi"/>
                <w:b w:val="0"/>
                <w:color w:val="auto"/>
                <w:sz w:val="22"/>
                <w:szCs w:val="22"/>
              </w:rPr>
              <w:t>_GT100_m</w:t>
            </w:r>
          </w:p>
        </w:tc>
        <w:tc>
          <w:tcPr>
            <w:tcW w:w="2407" w:type="dxa"/>
          </w:tcPr>
          <w:p w14:paraId="1E4A2439" w14:textId="28865B6F" w:rsidR="41929CBF" w:rsidRDefault="41929CBF"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Riparian cover </w:t>
            </w:r>
            <w:r w:rsidR="7CDD80B7" w:rsidRPr="11705DB1">
              <w:rPr>
                <w:rFonts w:asciiTheme="minorHAnsi" w:hAnsiTheme="minorHAnsi" w:cstheme="minorBidi"/>
                <w:b w:val="0"/>
                <w:color w:val="auto"/>
                <w:sz w:val="22"/>
                <w:szCs w:val="22"/>
              </w:rPr>
              <w:t>type</w:t>
            </w:r>
            <w:r w:rsidRPr="11705DB1">
              <w:rPr>
                <w:rFonts w:asciiTheme="minorHAnsi" w:hAnsiTheme="minorHAnsi" w:cstheme="minorBidi"/>
                <w:b w:val="0"/>
                <w:color w:val="auto"/>
                <w:sz w:val="22"/>
                <w:szCs w:val="22"/>
              </w:rPr>
              <w:t xml:space="preserve"> from 51 to 75 meters from bank</w:t>
            </w:r>
          </w:p>
        </w:tc>
        <w:tc>
          <w:tcPr>
            <w:tcW w:w="1718" w:type="dxa"/>
          </w:tcPr>
          <w:p w14:paraId="5DAEA1C0" w14:textId="499B5FB1" w:rsidR="6DDF850E" w:rsidRDefault="6DDF850E"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34BA1911" w14:textId="16796364" w:rsidR="11705DB1" w:rsidRDefault="11705DB1" w:rsidP="11705DB1">
            <w:pPr>
              <w:pStyle w:val="nrpsTableheader"/>
              <w:rPr>
                <w:rFonts w:asciiTheme="minorHAnsi" w:hAnsiTheme="minorHAnsi" w:cstheme="minorBidi"/>
                <w:b w:val="0"/>
                <w:color w:val="auto"/>
                <w:sz w:val="22"/>
                <w:szCs w:val="22"/>
              </w:rPr>
            </w:pPr>
          </w:p>
        </w:tc>
        <w:tc>
          <w:tcPr>
            <w:tcW w:w="1692" w:type="dxa"/>
          </w:tcPr>
          <w:p w14:paraId="6C641CE1" w14:textId="24B0BD84" w:rsidR="11705DB1" w:rsidRDefault="11705DB1" w:rsidP="11705DB1">
            <w:pPr>
              <w:pStyle w:val="nrpsTableheader"/>
              <w:rPr>
                <w:rFonts w:asciiTheme="minorHAnsi" w:hAnsiTheme="minorHAnsi" w:cstheme="minorBidi"/>
                <w:b w:val="0"/>
                <w:color w:val="auto"/>
                <w:sz w:val="22"/>
                <w:szCs w:val="22"/>
              </w:rPr>
            </w:pPr>
          </w:p>
        </w:tc>
        <w:tc>
          <w:tcPr>
            <w:tcW w:w="1695" w:type="dxa"/>
          </w:tcPr>
          <w:p w14:paraId="09476D35" w14:textId="1942D050" w:rsidR="11705DB1" w:rsidRDefault="11705DB1" w:rsidP="11705DB1">
            <w:pPr>
              <w:pStyle w:val="nrpsTableheader"/>
              <w:rPr>
                <w:rFonts w:asciiTheme="minorHAnsi" w:hAnsiTheme="minorHAnsi" w:cstheme="minorBidi"/>
                <w:b w:val="0"/>
                <w:color w:val="auto"/>
                <w:sz w:val="22"/>
                <w:szCs w:val="22"/>
              </w:rPr>
            </w:pPr>
          </w:p>
        </w:tc>
        <w:tc>
          <w:tcPr>
            <w:tcW w:w="1695" w:type="dxa"/>
          </w:tcPr>
          <w:p w14:paraId="52D85E26" w14:textId="35229D7D" w:rsidR="11705DB1" w:rsidRDefault="11705DB1" w:rsidP="11705DB1">
            <w:pPr>
              <w:pStyle w:val="nrpsTableheader"/>
              <w:rPr>
                <w:rFonts w:asciiTheme="minorHAnsi" w:hAnsiTheme="minorHAnsi" w:cstheme="minorBidi"/>
                <w:b w:val="0"/>
                <w:color w:val="auto"/>
                <w:sz w:val="22"/>
                <w:szCs w:val="22"/>
              </w:rPr>
            </w:pPr>
          </w:p>
        </w:tc>
      </w:tr>
      <w:tr w:rsidR="11705DB1" w14:paraId="785E0353" w14:textId="77777777" w:rsidTr="11705DB1">
        <w:trPr>
          <w:trHeight w:val="317"/>
        </w:trPr>
        <w:tc>
          <w:tcPr>
            <w:tcW w:w="2970" w:type="dxa"/>
          </w:tcPr>
          <w:p w14:paraId="684EF95C" w14:textId="4C5D9B9B" w:rsidR="2EA8580B" w:rsidRDefault="2EA8580B" w:rsidP="11705DB1">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StreamBankErosionCover</w:t>
            </w:r>
            <w:proofErr w:type="spellEnd"/>
          </w:p>
        </w:tc>
        <w:tc>
          <w:tcPr>
            <w:tcW w:w="2407" w:type="dxa"/>
          </w:tcPr>
          <w:p w14:paraId="3ACAF93E" w14:textId="15CBA8B3" w:rsidR="45BFFF4A" w:rsidRDefault="45BFFF4A"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Streambank Erosion Daubenmire cover class code</w:t>
            </w:r>
          </w:p>
        </w:tc>
        <w:tc>
          <w:tcPr>
            <w:tcW w:w="1718" w:type="dxa"/>
          </w:tcPr>
          <w:p w14:paraId="12769980" w14:textId="1D1474E9" w:rsidR="6DBC8487" w:rsidRDefault="6DBC8487"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778F12C2" w14:textId="3D950B0D" w:rsidR="11705DB1" w:rsidRDefault="11705DB1" w:rsidP="11705DB1">
            <w:pPr>
              <w:pStyle w:val="nrpsTableheader"/>
              <w:rPr>
                <w:rFonts w:asciiTheme="minorHAnsi" w:hAnsiTheme="minorHAnsi" w:cstheme="minorBidi"/>
                <w:b w:val="0"/>
                <w:color w:val="auto"/>
                <w:sz w:val="22"/>
                <w:szCs w:val="22"/>
              </w:rPr>
            </w:pPr>
          </w:p>
        </w:tc>
        <w:tc>
          <w:tcPr>
            <w:tcW w:w="1692" w:type="dxa"/>
          </w:tcPr>
          <w:p w14:paraId="0DA8A7E9" w14:textId="76B2C67E" w:rsidR="11705DB1" w:rsidRDefault="11705DB1" w:rsidP="11705DB1">
            <w:pPr>
              <w:pStyle w:val="nrpsTableheader"/>
              <w:rPr>
                <w:rFonts w:asciiTheme="minorHAnsi" w:hAnsiTheme="minorHAnsi" w:cstheme="minorBidi"/>
                <w:b w:val="0"/>
                <w:color w:val="auto"/>
                <w:sz w:val="22"/>
                <w:szCs w:val="22"/>
              </w:rPr>
            </w:pPr>
          </w:p>
        </w:tc>
        <w:tc>
          <w:tcPr>
            <w:tcW w:w="1695" w:type="dxa"/>
          </w:tcPr>
          <w:p w14:paraId="07D60F12" w14:textId="7E435600" w:rsidR="11705DB1" w:rsidRDefault="11705DB1" w:rsidP="11705DB1">
            <w:pPr>
              <w:pStyle w:val="nrpsTableheader"/>
              <w:rPr>
                <w:rFonts w:asciiTheme="minorHAnsi" w:hAnsiTheme="minorHAnsi" w:cstheme="minorBidi"/>
                <w:b w:val="0"/>
                <w:color w:val="auto"/>
                <w:sz w:val="22"/>
                <w:szCs w:val="22"/>
              </w:rPr>
            </w:pPr>
          </w:p>
        </w:tc>
        <w:tc>
          <w:tcPr>
            <w:tcW w:w="1695" w:type="dxa"/>
          </w:tcPr>
          <w:p w14:paraId="4EC83B76" w14:textId="4558CC04" w:rsidR="11705DB1" w:rsidRDefault="11705DB1" w:rsidP="11705DB1">
            <w:pPr>
              <w:pStyle w:val="nrpsTableheader"/>
              <w:rPr>
                <w:rFonts w:asciiTheme="minorHAnsi" w:hAnsiTheme="minorHAnsi" w:cstheme="minorBidi"/>
                <w:b w:val="0"/>
                <w:color w:val="auto"/>
                <w:sz w:val="22"/>
                <w:szCs w:val="22"/>
              </w:rPr>
            </w:pPr>
          </w:p>
        </w:tc>
      </w:tr>
    </w:tbl>
    <w:p w14:paraId="085F7439" w14:textId="6F997A39" w:rsidR="2FADBD17" w:rsidRDefault="2FADBD17" w:rsidP="7A0FED79">
      <w:pPr>
        <w:pStyle w:val="nrpsNormal"/>
        <w:rPr>
          <w:rFonts w:asciiTheme="minorHAnsi" w:hAnsiTheme="minorHAnsi" w:cstheme="minorBidi"/>
        </w:rPr>
      </w:pPr>
      <w:r w:rsidRPr="7A0FED79">
        <w:rPr>
          <w:rFonts w:asciiTheme="minorHAnsi" w:hAnsiTheme="minorHAnsi" w:cstheme="minorBidi"/>
        </w:rPr>
        <w:t>(Copy this table to document more than one data table.)</w:t>
      </w:r>
    </w:p>
    <w:p w14:paraId="2E4370AF" w14:textId="0A575803" w:rsidR="2FADBD17" w:rsidRDefault="2FADBD17" w:rsidP="11705DB1">
      <w:pPr>
        <w:spacing w:after="0" w:line="240" w:lineRule="auto"/>
        <w:rPr>
          <w:rFonts w:ascii="Arial" w:eastAsia="Times New Roman" w:hAnsi="Arial" w:cs="Times New Roman"/>
          <w:b/>
          <w:bCs/>
          <w:sz w:val="32"/>
          <w:szCs w:val="32"/>
        </w:rPr>
      </w:pPr>
      <w:r>
        <w:br w:type="page"/>
      </w:r>
    </w:p>
    <w:p w14:paraId="1CC320B2" w14:textId="58985E73" w:rsidR="2FADBD17" w:rsidRDefault="2FADBD17" w:rsidP="7A0FED79">
      <w:pPr>
        <w:pStyle w:val="nrpsHeading1"/>
        <w:rPr>
          <w:rFonts w:asciiTheme="minorHAnsi" w:hAnsiTheme="minorHAnsi" w:cstheme="minorBidi"/>
          <w:sz w:val="36"/>
          <w:szCs w:val="36"/>
        </w:rPr>
      </w:pPr>
      <w:r w:rsidRPr="7A0FED79">
        <w:rPr>
          <w:rFonts w:asciiTheme="minorHAnsi" w:hAnsiTheme="minorHAnsi" w:cstheme="minorBidi"/>
          <w:sz w:val="36"/>
          <w:szCs w:val="36"/>
        </w:rPr>
        <w:lastRenderedPageBreak/>
        <w:t>Data Table(s)</w:t>
      </w:r>
    </w:p>
    <w:p w14:paraId="39C47839" w14:textId="10B5A66E" w:rsidR="2FADBD17" w:rsidRDefault="2FADBD17"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7AE9E55D" w14:textId="25009053" w:rsidR="2FADBD17" w:rsidRDefault="04F63A7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Column Name</w:t>
      </w:r>
      <w:r w:rsidRPr="11705DB1">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44120083" w14:textId="77777777" w:rsidR="2FADBD17" w:rsidRDefault="04F63A7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Description</w:t>
      </w:r>
      <w:r w:rsidRPr="11705DB1">
        <w:rPr>
          <w:rFonts w:asciiTheme="minorHAnsi" w:hAnsiTheme="minorHAnsi" w:cstheme="minorBidi"/>
        </w:rPr>
        <w:t>: Please give a specific definition of the column name. This can be lengthy.</w:t>
      </w:r>
      <w:r w:rsidRPr="11705DB1">
        <w:rPr>
          <w:rFonts w:asciiTheme="minorHAnsi" w:hAnsiTheme="minorHAnsi" w:cstheme="minorBidi"/>
          <w:b/>
          <w:bCs/>
        </w:rPr>
        <w:t xml:space="preserve"> </w:t>
      </w:r>
    </w:p>
    <w:p w14:paraId="552E2B24" w14:textId="17042167" w:rsidR="2FADBD17" w:rsidRDefault="04F63A7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Class:</w:t>
      </w:r>
      <w:r w:rsidRPr="11705DB1">
        <w:rPr>
          <w:rFonts w:asciiTheme="minorHAnsi" w:hAnsiTheme="minorHAnsi" w:cstheme="minorBidi"/>
        </w:rPr>
        <w:t xml:space="preserve"> Column class. Valid options are </w:t>
      </w:r>
      <w:r w:rsidRPr="11705DB1">
        <w:rPr>
          <w:rFonts w:asciiTheme="minorHAnsi" w:hAnsiTheme="minorHAnsi" w:cstheme="minorBidi"/>
          <w:b/>
          <w:bCs/>
        </w:rPr>
        <w:t>numeric</w:t>
      </w:r>
      <w:r w:rsidRPr="11705DB1">
        <w:rPr>
          <w:rFonts w:asciiTheme="minorHAnsi" w:hAnsiTheme="minorHAnsi" w:cstheme="minorBidi"/>
        </w:rPr>
        <w:t xml:space="preserve">, </w:t>
      </w:r>
      <w:r w:rsidRPr="11705DB1">
        <w:rPr>
          <w:rFonts w:asciiTheme="minorHAnsi" w:hAnsiTheme="minorHAnsi" w:cstheme="minorBidi"/>
          <w:b/>
          <w:bCs/>
        </w:rPr>
        <w:t>categorical</w:t>
      </w:r>
      <w:r w:rsidRPr="11705DB1">
        <w:rPr>
          <w:rFonts w:asciiTheme="minorHAnsi" w:hAnsiTheme="minorHAnsi" w:cstheme="minorBidi"/>
        </w:rPr>
        <w:t xml:space="preserve">, </w:t>
      </w:r>
      <w:r w:rsidRPr="11705DB1">
        <w:rPr>
          <w:rFonts w:asciiTheme="minorHAnsi" w:hAnsiTheme="minorHAnsi" w:cstheme="minorBidi"/>
          <w:b/>
          <w:bCs/>
        </w:rPr>
        <w:t>character</w:t>
      </w:r>
      <w:r w:rsidRPr="11705DB1">
        <w:rPr>
          <w:rFonts w:asciiTheme="minorHAnsi" w:hAnsiTheme="minorHAnsi" w:cstheme="minorBidi"/>
        </w:rPr>
        <w:t xml:space="preserve">, and </w:t>
      </w:r>
      <w:r w:rsidRPr="11705DB1">
        <w:rPr>
          <w:rFonts w:asciiTheme="minorHAnsi" w:hAnsiTheme="minorHAnsi" w:cstheme="minorBidi"/>
          <w:b/>
          <w:bCs/>
        </w:rPr>
        <w:t>date</w:t>
      </w:r>
      <w:r w:rsidRPr="11705DB1">
        <w:rPr>
          <w:rFonts w:asciiTheme="minorHAnsi" w:hAnsiTheme="minorHAnsi" w:cstheme="minorBidi"/>
        </w:rPr>
        <w:t>.</w:t>
      </w:r>
    </w:p>
    <w:p w14:paraId="4498DCE4" w14:textId="1359AFC6" w:rsidR="2FADBD17" w:rsidRDefault="04F63A7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Unit:</w:t>
      </w:r>
      <w:r w:rsidRPr="11705DB1">
        <w:rPr>
          <w:rFonts w:asciiTheme="minorHAnsi" w:hAnsiTheme="minorHAnsi" w:cstheme="minorBidi"/>
        </w:rPr>
        <w:t xml:space="preserve"> Identify units for all numeric variables. Please avoid special characters and describe units in this pattern: e.g., </w:t>
      </w:r>
      <w:proofErr w:type="spellStart"/>
      <w:r w:rsidRPr="11705DB1">
        <w:rPr>
          <w:rFonts w:asciiTheme="minorHAnsi" w:hAnsiTheme="minorHAnsi" w:cstheme="minorBidi"/>
        </w:rPr>
        <w:t>microSiemenPerCentimeter</w:t>
      </w:r>
      <w:proofErr w:type="spellEnd"/>
      <w:r w:rsidRPr="11705DB1">
        <w:rPr>
          <w:rFonts w:asciiTheme="minorHAnsi" w:hAnsiTheme="minorHAnsi" w:cstheme="minorBidi"/>
        </w:rPr>
        <w:t xml:space="preserve">, </w:t>
      </w:r>
      <w:proofErr w:type="spellStart"/>
      <w:r w:rsidRPr="11705DB1">
        <w:rPr>
          <w:rFonts w:asciiTheme="minorHAnsi" w:hAnsiTheme="minorHAnsi" w:cstheme="minorBidi"/>
        </w:rPr>
        <w:t>microgramPerLiter</w:t>
      </w:r>
      <w:proofErr w:type="spellEnd"/>
      <w:r w:rsidRPr="11705DB1">
        <w:rPr>
          <w:rFonts w:asciiTheme="minorHAnsi" w:hAnsiTheme="minorHAnsi" w:cstheme="minorBidi"/>
        </w:rPr>
        <w:t xml:space="preserve">, </w:t>
      </w:r>
      <w:proofErr w:type="spellStart"/>
      <w:r w:rsidRPr="11705DB1">
        <w:rPr>
          <w:rFonts w:asciiTheme="minorHAnsi" w:hAnsiTheme="minorHAnsi" w:cstheme="minorBidi"/>
        </w:rPr>
        <w:t>absorptionPerMolePerCentimeter</w:t>
      </w:r>
      <w:proofErr w:type="spellEnd"/>
    </w:p>
    <w:p w14:paraId="4367FA25" w14:textId="5720EE70" w:rsidR="2FADBD17" w:rsidRDefault="04F63A7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Date Time Format</w:t>
      </w:r>
      <w:r w:rsidRPr="11705DB1">
        <w:rPr>
          <w:rFonts w:asciiTheme="minorHAnsi" w:hAnsiTheme="minorHAnsi" w:cstheme="minorBidi"/>
        </w:rPr>
        <w:t>: Please tell us exactly how the date and time is formatted: e.g. mm/dd/</w:t>
      </w:r>
      <w:proofErr w:type="spellStart"/>
      <w:r w:rsidRPr="11705DB1">
        <w:rPr>
          <w:rFonts w:asciiTheme="minorHAnsi" w:hAnsiTheme="minorHAnsi" w:cstheme="minorBidi"/>
        </w:rPr>
        <w:t>yyyy</w:t>
      </w:r>
      <w:proofErr w:type="spellEnd"/>
      <w:r w:rsidRPr="11705DB1">
        <w:rPr>
          <w:rFonts w:asciiTheme="minorHAnsi" w:hAnsiTheme="minorHAnsi" w:cstheme="minorBidi"/>
        </w:rPr>
        <w:t xml:space="preserve"> </w:t>
      </w:r>
      <w:proofErr w:type="spellStart"/>
      <w:r w:rsidRPr="11705DB1">
        <w:rPr>
          <w:rFonts w:asciiTheme="minorHAnsi" w:hAnsiTheme="minorHAnsi" w:cstheme="minorBidi"/>
        </w:rPr>
        <w:t>hh:mm:ss</w:t>
      </w:r>
      <w:proofErr w:type="spellEnd"/>
      <w:r w:rsidRPr="11705DB1">
        <w:rPr>
          <w:rFonts w:asciiTheme="minorHAnsi" w:hAnsiTheme="minorHAnsi" w:cstheme="minorBidi"/>
        </w:rPr>
        <w:t xml:space="preserve"> plus the time zone and </w:t>
      </w:r>
      <w:proofErr w:type="gramStart"/>
      <w:r w:rsidRPr="11705DB1">
        <w:rPr>
          <w:rFonts w:asciiTheme="minorHAnsi" w:hAnsiTheme="minorHAnsi" w:cstheme="minorBidi"/>
        </w:rPr>
        <w:t>whether or not</w:t>
      </w:r>
      <w:proofErr w:type="gramEnd"/>
      <w:r w:rsidRPr="11705DB1">
        <w:rPr>
          <w:rFonts w:asciiTheme="minorHAnsi" w:hAnsiTheme="minorHAnsi" w:cstheme="minorBidi"/>
        </w:rPr>
        <w:t xml:space="preserve"> daylight savings was observed. ISO 8601 date format of YYYY-MM-DD or YYYY-MM-DD </w:t>
      </w:r>
      <w:proofErr w:type="spellStart"/>
      <w:r w:rsidRPr="11705DB1">
        <w:rPr>
          <w:rFonts w:asciiTheme="minorHAnsi" w:hAnsiTheme="minorHAnsi" w:cstheme="minorBidi"/>
        </w:rPr>
        <w:t>hh:mm:ss</w:t>
      </w:r>
      <w:proofErr w:type="spellEnd"/>
      <w:r w:rsidRPr="11705DB1">
        <w:rPr>
          <w:rFonts w:asciiTheme="minorHAnsi" w:hAnsiTheme="minorHAnsi" w:cstheme="minorBidi"/>
        </w:rPr>
        <w:t xml:space="preserve"> is preferred.</w:t>
      </w:r>
    </w:p>
    <w:p w14:paraId="6A0BC8FC" w14:textId="61094EA3" w:rsidR="2FADBD17" w:rsidRDefault="04F63A7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Missing Value Code</w:t>
      </w:r>
      <w:r w:rsidRPr="11705DB1">
        <w:rPr>
          <w:rFonts w:asciiTheme="minorHAnsi" w:hAnsiTheme="minorHAnsi" w:cstheme="minorBidi"/>
        </w:rPr>
        <w:t>:</w:t>
      </w:r>
      <w:commentRangeStart w:id="15"/>
      <w:r w:rsidRPr="11705DB1">
        <w:rPr>
          <w:rFonts w:asciiTheme="minorHAnsi" w:hAnsiTheme="minorHAnsi" w:cstheme="minorBidi"/>
        </w:rPr>
        <w:t xml:space="preserve"> If a code for ‘no data’ is used, please specify: e.g., -99999</w:t>
      </w:r>
      <w:commentRangeEnd w:id="15"/>
      <w:r w:rsidR="2FADBD17">
        <w:rPr>
          <w:rStyle w:val="CommentReference"/>
        </w:rPr>
        <w:commentReference w:id="15"/>
      </w:r>
    </w:p>
    <w:p w14:paraId="4D2520EA" w14:textId="3CD304BB" w:rsidR="2FADBD17" w:rsidRDefault="04F63A75"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Missing Value Code Explanation</w:t>
      </w:r>
      <w:r w:rsidRPr="11705DB1">
        <w:rPr>
          <w:rFonts w:asciiTheme="minorHAnsi" w:hAnsiTheme="minorHAnsi" w:cstheme="minorBidi"/>
        </w:rPr>
        <w:t>: Definition of missing value code.</w:t>
      </w:r>
    </w:p>
    <w:p w14:paraId="713156D9" w14:textId="77777777" w:rsidR="7A0FED79" w:rsidRDefault="7A0FED79" w:rsidP="7A0FED79">
      <w:pPr>
        <w:pStyle w:val="nrpsNormal"/>
        <w:spacing w:after="0"/>
        <w:rPr>
          <w:rFonts w:asciiTheme="minorHAnsi" w:hAnsiTheme="minorHAnsi" w:cstheme="minorBidi"/>
        </w:rPr>
      </w:pPr>
    </w:p>
    <w:p w14:paraId="44070CE3" w14:textId="182EEBDE" w:rsidR="2FADBD17" w:rsidRDefault="2FADBD17" w:rsidP="7A0FED79">
      <w:pPr>
        <w:pStyle w:val="nrpsNormal"/>
        <w:rPr>
          <w:rFonts w:asciiTheme="minorHAnsi" w:hAnsiTheme="minorHAnsi" w:cstheme="minorBidi"/>
        </w:rPr>
      </w:pPr>
      <w:r w:rsidRPr="11705DB1">
        <w:rPr>
          <w:rFonts w:asciiTheme="minorHAnsi" w:hAnsiTheme="minorHAnsi" w:cstheme="minorBidi"/>
          <w:b/>
          <w:bCs/>
        </w:rPr>
        <w:t>Table name:</w:t>
      </w:r>
      <w:r w:rsidRPr="11705DB1">
        <w:rPr>
          <w:rFonts w:asciiTheme="minorHAnsi" w:hAnsiTheme="minorHAnsi" w:cstheme="minorBidi"/>
        </w:rPr>
        <w:t xml:space="preserve"> </w:t>
      </w:r>
      <w:r w:rsidR="59DBCCE9" w:rsidRPr="11705DB1">
        <w:rPr>
          <w:rFonts w:asciiTheme="minorHAnsi" w:hAnsiTheme="minorHAnsi" w:cstheme="minorBidi"/>
        </w:rPr>
        <w:t>SeineRiparianCoverTypes.csv</w:t>
      </w:r>
    </w:p>
    <w:p w14:paraId="772026E5" w14:textId="18206A48" w:rsidR="2FADBD17" w:rsidRDefault="2FADBD17" w:rsidP="7A0FED79">
      <w:pPr>
        <w:pStyle w:val="nrpsNormal"/>
        <w:rPr>
          <w:rFonts w:asciiTheme="minorHAnsi" w:hAnsiTheme="minorHAnsi" w:cstheme="minorBidi"/>
        </w:rPr>
      </w:pPr>
      <w:r w:rsidRPr="11705DB1">
        <w:rPr>
          <w:rFonts w:asciiTheme="minorHAnsi" w:hAnsiTheme="minorHAnsi" w:cstheme="minorBidi"/>
          <w:b/>
          <w:bCs/>
          <w:lang w:val="fr-FR"/>
        </w:rPr>
        <w:t>Table description:</w:t>
      </w:r>
      <w:r w:rsidRPr="11705DB1">
        <w:rPr>
          <w:rFonts w:asciiTheme="minorHAnsi" w:hAnsiTheme="minorHAnsi" w:cstheme="minorBidi"/>
        </w:rPr>
        <w:t xml:space="preserve"> </w:t>
      </w:r>
      <w:r w:rsidR="46B596A9" w:rsidRPr="11705DB1">
        <w:rPr>
          <w:rFonts w:asciiTheme="minorHAnsi" w:hAnsiTheme="minorHAnsi" w:cstheme="minorBidi"/>
        </w:rPr>
        <w:t>Riparian cover types lookup table</w:t>
      </w:r>
    </w:p>
    <w:tbl>
      <w:tblPr>
        <w:tblStyle w:val="NPS1"/>
        <w:tblW w:w="14390" w:type="dxa"/>
        <w:tblLook w:val="04A0" w:firstRow="1" w:lastRow="0" w:firstColumn="1" w:lastColumn="0" w:noHBand="0" w:noVBand="1"/>
      </w:tblPr>
      <w:tblGrid>
        <w:gridCol w:w="3300"/>
        <w:gridCol w:w="3435"/>
        <w:gridCol w:w="1185"/>
        <w:gridCol w:w="1388"/>
        <w:gridCol w:w="1692"/>
        <w:gridCol w:w="1695"/>
        <w:gridCol w:w="1695"/>
      </w:tblGrid>
      <w:tr w:rsidR="7A0FED79" w14:paraId="249CFF5C"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3300" w:type="dxa"/>
          </w:tcPr>
          <w:p w14:paraId="33C4E15A"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3435" w:type="dxa"/>
          </w:tcPr>
          <w:p w14:paraId="2861064E"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185" w:type="dxa"/>
          </w:tcPr>
          <w:p w14:paraId="4E5646CB"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1388" w:type="dxa"/>
          </w:tcPr>
          <w:p w14:paraId="7F2015F6"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692" w:type="dxa"/>
          </w:tcPr>
          <w:p w14:paraId="1D2E23BE"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95" w:type="dxa"/>
          </w:tcPr>
          <w:p w14:paraId="03AA9DF9"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5F71247F"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31FBF5B1" w14:textId="77777777" w:rsidTr="11705DB1">
        <w:trPr>
          <w:trHeight w:val="303"/>
        </w:trPr>
        <w:tc>
          <w:tcPr>
            <w:tcW w:w="3300" w:type="dxa"/>
          </w:tcPr>
          <w:p w14:paraId="1A9BAD5D" w14:textId="5B63751F" w:rsidR="7A0FED79" w:rsidRDefault="104D3B97" w:rsidP="7A0FED79">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RiparianVegCoverCodeCode</w:t>
            </w:r>
            <w:proofErr w:type="spellEnd"/>
          </w:p>
        </w:tc>
        <w:tc>
          <w:tcPr>
            <w:tcW w:w="3435" w:type="dxa"/>
          </w:tcPr>
          <w:p w14:paraId="2E8BF0E4" w14:textId="309D2E1A" w:rsidR="7A0FED79" w:rsidRDefault="104D3B97"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Riparian vegetation cover code</w:t>
            </w:r>
          </w:p>
        </w:tc>
        <w:tc>
          <w:tcPr>
            <w:tcW w:w="1185" w:type="dxa"/>
          </w:tcPr>
          <w:p w14:paraId="2552B912" w14:textId="31BC2D96" w:rsidR="7A0FED79" w:rsidRDefault="104D3B97"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1388" w:type="dxa"/>
          </w:tcPr>
          <w:p w14:paraId="370C1237" w14:textId="4F22945B" w:rsidR="7A0FED79" w:rsidRDefault="7A0FED79" w:rsidP="7A0FED79">
            <w:pPr>
              <w:pStyle w:val="nrpsTableheader"/>
              <w:rPr>
                <w:rFonts w:asciiTheme="minorHAnsi" w:hAnsiTheme="minorHAnsi" w:cstheme="minorBidi"/>
                <w:b w:val="0"/>
                <w:color w:val="auto"/>
                <w:sz w:val="22"/>
                <w:szCs w:val="22"/>
              </w:rPr>
            </w:pPr>
          </w:p>
        </w:tc>
        <w:tc>
          <w:tcPr>
            <w:tcW w:w="1692" w:type="dxa"/>
          </w:tcPr>
          <w:p w14:paraId="607FFAAB"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0662C796" w14:textId="38A41F97" w:rsidR="7A0FED79" w:rsidRDefault="104D3B97"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38DACAA3" w14:textId="6836DC0D" w:rsidR="7A0FED79" w:rsidRDefault="104D3B97"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7A0FED79" w14:paraId="4DA4100E" w14:textId="77777777" w:rsidTr="11705DB1">
        <w:trPr>
          <w:trHeight w:val="303"/>
        </w:trPr>
        <w:tc>
          <w:tcPr>
            <w:tcW w:w="3300" w:type="dxa"/>
          </w:tcPr>
          <w:p w14:paraId="781992CC" w14:textId="0AE0AA5C" w:rsidR="7A0FED79" w:rsidRDefault="104D3B97" w:rsidP="7A0FED79">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RiparianVegCoverDescr</w:t>
            </w:r>
            <w:proofErr w:type="spellEnd"/>
          </w:p>
        </w:tc>
        <w:tc>
          <w:tcPr>
            <w:tcW w:w="3435" w:type="dxa"/>
          </w:tcPr>
          <w:p w14:paraId="165D8D7A" w14:textId="309D2E1A" w:rsidR="7A0FED79" w:rsidRDefault="104D3B97"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Riparian vegetation cover code</w:t>
            </w:r>
          </w:p>
          <w:p w14:paraId="4FBDA1D6" w14:textId="69BFE881" w:rsidR="7A0FED79" w:rsidRDefault="104D3B97"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description</w:t>
            </w:r>
          </w:p>
        </w:tc>
        <w:tc>
          <w:tcPr>
            <w:tcW w:w="1185" w:type="dxa"/>
          </w:tcPr>
          <w:p w14:paraId="5D7940A8" w14:textId="6E145245" w:rsidR="7A0FED79" w:rsidRDefault="104D3B97"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1388" w:type="dxa"/>
          </w:tcPr>
          <w:p w14:paraId="35D03FEC" w14:textId="0E540469" w:rsidR="7A0FED79" w:rsidRDefault="7A0FED79" w:rsidP="7A0FED79">
            <w:pPr>
              <w:pStyle w:val="nrpsTableheader"/>
              <w:rPr>
                <w:rFonts w:asciiTheme="minorHAnsi" w:hAnsiTheme="minorHAnsi" w:cstheme="minorBidi"/>
                <w:b w:val="0"/>
                <w:color w:val="auto"/>
                <w:sz w:val="22"/>
                <w:szCs w:val="22"/>
              </w:rPr>
            </w:pPr>
          </w:p>
        </w:tc>
        <w:tc>
          <w:tcPr>
            <w:tcW w:w="1692" w:type="dxa"/>
          </w:tcPr>
          <w:p w14:paraId="547494C5"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411103B"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3971C560" w14:textId="77777777" w:rsidR="7A0FED79" w:rsidRDefault="7A0FED79" w:rsidP="7A0FED79">
            <w:pPr>
              <w:pStyle w:val="nrpsTableheader"/>
              <w:rPr>
                <w:rFonts w:asciiTheme="minorHAnsi" w:hAnsiTheme="minorHAnsi" w:cstheme="minorBidi"/>
                <w:b w:val="0"/>
                <w:color w:val="auto"/>
                <w:sz w:val="22"/>
                <w:szCs w:val="22"/>
              </w:rPr>
            </w:pPr>
          </w:p>
        </w:tc>
      </w:tr>
      <w:tr w:rsidR="7A0FED79" w14:paraId="05DAF000" w14:textId="77777777" w:rsidTr="11705DB1">
        <w:trPr>
          <w:trHeight w:val="303"/>
        </w:trPr>
        <w:tc>
          <w:tcPr>
            <w:tcW w:w="3300" w:type="dxa"/>
          </w:tcPr>
          <w:p w14:paraId="36F93EBA" w14:textId="77777777" w:rsidR="7A0FED79" w:rsidRDefault="7A0FED79" w:rsidP="7A0FED79">
            <w:pPr>
              <w:pStyle w:val="nrpsTableheader"/>
              <w:rPr>
                <w:rFonts w:asciiTheme="minorHAnsi" w:hAnsiTheme="minorHAnsi" w:cstheme="minorBidi"/>
                <w:b w:val="0"/>
                <w:color w:val="auto"/>
                <w:sz w:val="22"/>
                <w:szCs w:val="22"/>
              </w:rPr>
            </w:pPr>
          </w:p>
        </w:tc>
        <w:tc>
          <w:tcPr>
            <w:tcW w:w="3435" w:type="dxa"/>
          </w:tcPr>
          <w:p w14:paraId="6DE7CE65" w14:textId="7ED22E4F" w:rsidR="7A0FED79" w:rsidRDefault="7A0FED79" w:rsidP="7A0FED79">
            <w:pPr>
              <w:pStyle w:val="nrpsTableheader"/>
              <w:rPr>
                <w:rFonts w:asciiTheme="minorHAnsi" w:hAnsiTheme="minorHAnsi" w:cstheme="minorBidi"/>
                <w:b w:val="0"/>
                <w:color w:val="auto"/>
                <w:sz w:val="22"/>
                <w:szCs w:val="22"/>
              </w:rPr>
            </w:pPr>
          </w:p>
        </w:tc>
        <w:tc>
          <w:tcPr>
            <w:tcW w:w="1185" w:type="dxa"/>
          </w:tcPr>
          <w:p w14:paraId="7DEE88F1" w14:textId="77777777" w:rsidR="7A0FED79" w:rsidRDefault="7A0FED79" w:rsidP="7A0FED79">
            <w:pPr>
              <w:pStyle w:val="nrpsTableheader"/>
              <w:rPr>
                <w:rFonts w:asciiTheme="minorHAnsi" w:hAnsiTheme="minorHAnsi" w:cstheme="minorBidi"/>
                <w:b w:val="0"/>
                <w:color w:val="auto"/>
                <w:sz w:val="22"/>
                <w:szCs w:val="22"/>
              </w:rPr>
            </w:pPr>
          </w:p>
        </w:tc>
        <w:tc>
          <w:tcPr>
            <w:tcW w:w="1388" w:type="dxa"/>
          </w:tcPr>
          <w:p w14:paraId="50724720" w14:textId="735A2419" w:rsidR="7A0FED79" w:rsidRDefault="7A0FED79" w:rsidP="7A0FED79">
            <w:pPr>
              <w:pStyle w:val="nrpsTableheader"/>
              <w:rPr>
                <w:rFonts w:asciiTheme="minorHAnsi" w:hAnsiTheme="minorHAnsi" w:cstheme="minorBidi"/>
                <w:b w:val="0"/>
                <w:color w:val="auto"/>
                <w:sz w:val="22"/>
                <w:szCs w:val="22"/>
              </w:rPr>
            </w:pPr>
          </w:p>
        </w:tc>
        <w:tc>
          <w:tcPr>
            <w:tcW w:w="1692" w:type="dxa"/>
          </w:tcPr>
          <w:p w14:paraId="22B1E97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5889ACC" w14:textId="7D50F870" w:rsidR="7A0FED79" w:rsidRDefault="7A0FED79" w:rsidP="7A0FED79">
            <w:pPr>
              <w:pStyle w:val="nrpsTableheader"/>
              <w:rPr>
                <w:rFonts w:asciiTheme="minorHAnsi" w:hAnsiTheme="minorHAnsi" w:cstheme="minorBidi"/>
                <w:b w:val="0"/>
                <w:color w:val="auto"/>
                <w:sz w:val="22"/>
                <w:szCs w:val="22"/>
              </w:rPr>
            </w:pPr>
          </w:p>
        </w:tc>
        <w:tc>
          <w:tcPr>
            <w:tcW w:w="1695" w:type="dxa"/>
          </w:tcPr>
          <w:p w14:paraId="21138914" w14:textId="77777777" w:rsidR="7A0FED79" w:rsidRDefault="7A0FED79" w:rsidP="7A0FED79">
            <w:pPr>
              <w:pStyle w:val="nrpsTableheader"/>
              <w:rPr>
                <w:rFonts w:asciiTheme="minorHAnsi" w:hAnsiTheme="minorHAnsi" w:cstheme="minorBidi"/>
                <w:b w:val="0"/>
                <w:color w:val="auto"/>
                <w:sz w:val="22"/>
                <w:szCs w:val="22"/>
              </w:rPr>
            </w:pPr>
          </w:p>
        </w:tc>
      </w:tr>
      <w:tr w:rsidR="7A0FED79" w14:paraId="15035C68" w14:textId="77777777" w:rsidTr="11705DB1">
        <w:trPr>
          <w:trHeight w:val="310"/>
        </w:trPr>
        <w:tc>
          <w:tcPr>
            <w:tcW w:w="3300" w:type="dxa"/>
          </w:tcPr>
          <w:p w14:paraId="2BFA735F" w14:textId="77777777" w:rsidR="7A0FED79" w:rsidRDefault="7A0FED79" w:rsidP="7A0FED79">
            <w:pPr>
              <w:pStyle w:val="nrpsTableheader"/>
              <w:rPr>
                <w:rFonts w:asciiTheme="minorHAnsi" w:hAnsiTheme="minorHAnsi" w:cstheme="minorBidi"/>
                <w:b w:val="0"/>
                <w:color w:val="auto"/>
                <w:sz w:val="22"/>
                <w:szCs w:val="22"/>
              </w:rPr>
            </w:pPr>
          </w:p>
        </w:tc>
        <w:tc>
          <w:tcPr>
            <w:tcW w:w="3435" w:type="dxa"/>
          </w:tcPr>
          <w:p w14:paraId="63FD861D" w14:textId="77777777" w:rsidR="7A0FED79" w:rsidRDefault="7A0FED79" w:rsidP="7A0FED79">
            <w:pPr>
              <w:pStyle w:val="nrpsTableheader"/>
              <w:rPr>
                <w:rFonts w:asciiTheme="minorHAnsi" w:hAnsiTheme="minorHAnsi" w:cstheme="minorBidi"/>
                <w:b w:val="0"/>
                <w:color w:val="auto"/>
                <w:sz w:val="22"/>
                <w:szCs w:val="22"/>
              </w:rPr>
            </w:pPr>
          </w:p>
        </w:tc>
        <w:tc>
          <w:tcPr>
            <w:tcW w:w="1185" w:type="dxa"/>
          </w:tcPr>
          <w:p w14:paraId="46BED32B" w14:textId="77777777" w:rsidR="7A0FED79" w:rsidRDefault="7A0FED79" w:rsidP="7A0FED79">
            <w:pPr>
              <w:pStyle w:val="nrpsTableheader"/>
              <w:rPr>
                <w:rFonts w:asciiTheme="minorHAnsi" w:hAnsiTheme="minorHAnsi" w:cstheme="minorBidi"/>
                <w:b w:val="0"/>
                <w:color w:val="auto"/>
                <w:sz w:val="22"/>
                <w:szCs w:val="22"/>
              </w:rPr>
            </w:pPr>
          </w:p>
        </w:tc>
        <w:tc>
          <w:tcPr>
            <w:tcW w:w="1388" w:type="dxa"/>
          </w:tcPr>
          <w:p w14:paraId="77134BA3" w14:textId="1853B3C6" w:rsidR="7A0FED79" w:rsidRDefault="7A0FED79" w:rsidP="7A0FED79">
            <w:pPr>
              <w:pStyle w:val="nrpsTableheader"/>
              <w:rPr>
                <w:rFonts w:asciiTheme="minorHAnsi" w:hAnsiTheme="minorHAnsi" w:cstheme="minorBidi"/>
                <w:b w:val="0"/>
                <w:color w:val="auto"/>
                <w:sz w:val="22"/>
                <w:szCs w:val="22"/>
              </w:rPr>
            </w:pPr>
          </w:p>
        </w:tc>
        <w:tc>
          <w:tcPr>
            <w:tcW w:w="1692" w:type="dxa"/>
          </w:tcPr>
          <w:p w14:paraId="173BA92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6F377A5"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6E0897EC" w14:textId="77777777" w:rsidR="7A0FED79" w:rsidRDefault="7A0FED79" w:rsidP="7A0FED79">
            <w:pPr>
              <w:pStyle w:val="nrpsTableheader"/>
              <w:rPr>
                <w:rFonts w:asciiTheme="minorHAnsi" w:hAnsiTheme="minorHAnsi" w:cstheme="minorBidi"/>
                <w:b w:val="0"/>
                <w:color w:val="auto"/>
                <w:sz w:val="22"/>
                <w:szCs w:val="22"/>
              </w:rPr>
            </w:pPr>
          </w:p>
        </w:tc>
      </w:tr>
      <w:tr w:rsidR="7A0FED79" w14:paraId="141A70E0" w14:textId="77777777" w:rsidTr="11705DB1">
        <w:trPr>
          <w:trHeight w:val="317"/>
        </w:trPr>
        <w:tc>
          <w:tcPr>
            <w:tcW w:w="3300" w:type="dxa"/>
          </w:tcPr>
          <w:p w14:paraId="2404329A" w14:textId="77777777" w:rsidR="7A0FED79" w:rsidRDefault="7A0FED79" w:rsidP="7A0FED79">
            <w:pPr>
              <w:pStyle w:val="nrpsTableheader"/>
              <w:rPr>
                <w:rFonts w:asciiTheme="minorHAnsi" w:hAnsiTheme="minorHAnsi" w:cstheme="minorBidi"/>
                <w:b w:val="0"/>
                <w:color w:val="auto"/>
                <w:sz w:val="22"/>
                <w:szCs w:val="22"/>
              </w:rPr>
            </w:pPr>
          </w:p>
        </w:tc>
        <w:tc>
          <w:tcPr>
            <w:tcW w:w="3435" w:type="dxa"/>
          </w:tcPr>
          <w:p w14:paraId="69950D05" w14:textId="77777777" w:rsidR="7A0FED79" w:rsidRDefault="7A0FED79" w:rsidP="7A0FED79">
            <w:pPr>
              <w:pStyle w:val="nrpsTableheader"/>
              <w:rPr>
                <w:rFonts w:asciiTheme="minorHAnsi" w:hAnsiTheme="minorHAnsi" w:cstheme="minorBidi"/>
                <w:b w:val="0"/>
                <w:color w:val="auto"/>
                <w:sz w:val="22"/>
                <w:szCs w:val="22"/>
              </w:rPr>
            </w:pPr>
          </w:p>
        </w:tc>
        <w:tc>
          <w:tcPr>
            <w:tcW w:w="1185" w:type="dxa"/>
          </w:tcPr>
          <w:p w14:paraId="5AA04863" w14:textId="77777777" w:rsidR="7A0FED79" w:rsidRDefault="7A0FED79" w:rsidP="7A0FED79">
            <w:pPr>
              <w:pStyle w:val="nrpsTableheader"/>
              <w:rPr>
                <w:rFonts w:asciiTheme="minorHAnsi" w:hAnsiTheme="minorHAnsi" w:cstheme="minorBidi"/>
                <w:b w:val="0"/>
                <w:color w:val="auto"/>
                <w:sz w:val="22"/>
                <w:szCs w:val="22"/>
              </w:rPr>
            </w:pPr>
          </w:p>
        </w:tc>
        <w:tc>
          <w:tcPr>
            <w:tcW w:w="1388" w:type="dxa"/>
          </w:tcPr>
          <w:p w14:paraId="4E2F8D64" w14:textId="73AE642A" w:rsidR="7A0FED79" w:rsidRDefault="7A0FED79" w:rsidP="7A0FED79">
            <w:pPr>
              <w:pStyle w:val="nrpsTableheader"/>
              <w:rPr>
                <w:rFonts w:asciiTheme="minorHAnsi" w:hAnsiTheme="minorHAnsi" w:cstheme="minorBidi"/>
                <w:b w:val="0"/>
                <w:color w:val="auto"/>
                <w:sz w:val="22"/>
                <w:szCs w:val="22"/>
              </w:rPr>
            </w:pPr>
          </w:p>
        </w:tc>
        <w:tc>
          <w:tcPr>
            <w:tcW w:w="1692" w:type="dxa"/>
          </w:tcPr>
          <w:p w14:paraId="11E88CD9"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42A87C24" w14:textId="1442DA20" w:rsidR="7A0FED79" w:rsidRDefault="7A0FED79" w:rsidP="7A0FED79">
            <w:pPr>
              <w:pStyle w:val="nrpsTableheader"/>
              <w:rPr>
                <w:rFonts w:asciiTheme="minorHAnsi" w:hAnsiTheme="minorHAnsi" w:cstheme="minorBidi"/>
                <w:b w:val="0"/>
                <w:color w:val="auto"/>
                <w:sz w:val="22"/>
                <w:szCs w:val="22"/>
              </w:rPr>
            </w:pPr>
          </w:p>
        </w:tc>
        <w:tc>
          <w:tcPr>
            <w:tcW w:w="1695" w:type="dxa"/>
          </w:tcPr>
          <w:p w14:paraId="25CE2320" w14:textId="77777777" w:rsidR="7A0FED79" w:rsidRDefault="7A0FED79" w:rsidP="7A0FED79">
            <w:pPr>
              <w:pStyle w:val="nrpsTableheader"/>
              <w:rPr>
                <w:rFonts w:asciiTheme="minorHAnsi" w:hAnsiTheme="minorHAnsi" w:cstheme="minorBidi"/>
                <w:b w:val="0"/>
                <w:color w:val="auto"/>
                <w:sz w:val="22"/>
                <w:szCs w:val="22"/>
              </w:rPr>
            </w:pPr>
          </w:p>
        </w:tc>
      </w:tr>
      <w:tr w:rsidR="7A0FED79" w14:paraId="0FBAFE29" w14:textId="77777777" w:rsidTr="11705DB1">
        <w:trPr>
          <w:trHeight w:val="317"/>
        </w:trPr>
        <w:tc>
          <w:tcPr>
            <w:tcW w:w="3300" w:type="dxa"/>
          </w:tcPr>
          <w:p w14:paraId="02F7910E" w14:textId="77777777" w:rsidR="7A0FED79" w:rsidRDefault="7A0FED79" w:rsidP="7A0FED79">
            <w:pPr>
              <w:pStyle w:val="nrpsTableheader"/>
              <w:rPr>
                <w:rFonts w:asciiTheme="minorHAnsi" w:hAnsiTheme="minorHAnsi" w:cstheme="minorBidi"/>
                <w:b w:val="0"/>
                <w:color w:val="auto"/>
                <w:sz w:val="22"/>
                <w:szCs w:val="22"/>
              </w:rPr>
            </w:pPr>
          </w:p>
        </w:tc>
        <w:tc>
          <w:tcPr>
            <w:tcW w:w="3435" w:type="dxa"/>
          </w:tcPr>
          <w:p w14:paraId="6FAC537F" w14:textId="77777777" w:rsidR="7A0FED79" w:rsidRDefault="7A0FED79" w:rsidP="7A0FED79">
            <w:pPr>
              <w:pStyle w:val="nrpsTableheader"/>
              <w:rPr>
                <w:rFonts w:asciiTheme="minorHAnsi" w:hAnsiTheme="minorHAnsi" w:cstheme="minorBidi"/>
                <w:b w:val="0"/>
                <w:color w:val="auto"/>
                <w:sz w:val="22"/>
                <w:szCs w:val="22"/>
              </w:rPr>
            </w:pPr>
          </w:p>
        </w:tc>
        <w:tc>
          <w:tcPr>
            <w:tcW w:w="1185" w:type="dxa"/>
          </w:tcPr>
          <w:p w14:paraId="13AC1969" w14:textId="77777777" w:rsidR="7A0FED79" w:rsidRDefault="7A0FED79" w:rsidP="7A0FED79">
            <w:pPr>
              <w:pStyle w:val="nrpsTableheader"/>
              <w:rPr>
                <w:rFonts w:asciiTheme="minorHAnsi" w:hAnsiTheme="minorHAnsi" w:cstheme="minorBidi"/>
                <w:b w:val="0"/>
                <w:color w:val="auto"/>
                <w:sz w:val="22"/>
                <w:szCs w:val="22"/>
              </w:rPr>
            </w:pPr>
          </w:p>
        </w:tc>
        <w:tc>
          <w:tcPr>
            <w:tcW w:w="1388" w:type="dxa"/>
          </w:tcPr>
          <w:p w14:paraId="439717AE"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53FDE38D"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BAF301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7C6718CC" w14:textId="77777777" w:rsidR="7A0FED79" w:rsidRDefault="7A0FED79" w:rsidP="7A0FED79">
            <w:pPr>
              <w:pStyle w:val="nrpsTableheader"/>
              <w:rPr>
                <w:rFonts w:asciiTheme="minorHAnsi" w:hAnsiTheme="minorHAnsi" w:cstheme="minorBidi"/>
                <w:b w:val="0"/>
                <w:color w:val="auto"/>
                <w:sz w:val="22"/>
                <w:szCs w:val="22"/>
              </w:rPr>
            </w:pPr>
          </w:p>
        </w:tc>
      </w:tr>
      <w:tr w:rsidR="7A0FED79" w14:paraId="176189C8" w14:textId="77777777" w:rsidTr="11705DB1">
        <w:trPr>
          <w:trHeight w:val="317"/>
        </w:trPr>
        <w:tc>
          <w:tcPr>
            <w:tcW w:w="3300" w:type="dxa"/>
          </w:tcPr>
          <w:p w14:paraId="63E5FAE6" w14:textId="77777777" w:rsidR="7A0FED79" w:rsidRDefault="7A0FED79" w:rsidP="7A0FED79">
            <w:pPr>
              <w:pStyle w:val="nrpsTableheader"/>
              <w:rPr>
                <w:rFonts w:asciiTheme="minorHAnsi" w:hAnsiTheme="minorHAnsi" w:cstheme="minorBidi"/>
                <w:b w:val="0"/>
                <w:color w:val="auto"/>
                <w:sz w:val="22"/>
                <w:szCs w:val="22"/>
              </w:rPr>
            </w:pPr>
          </w:p>
        </w:tc>
        <w:tc>
          <w:tcPr>
            <w:tcW w:w="3435" w:type="dxa"/>
          </w:tcPr>
          <w:p w14:paraId="00634976" w14:textId="77777777" w:rsidR="7A0FED79" w:rsidRDefault="7A0FED79" w:rsidP="7A0FED79">
            <w:pPr>
              <w:pStyle w:val="nrpsTableheader"/>
              <w:rPr>
                <w:rFonts w:asciiTheme="minorHAnsi" w:hAnsiTheme="minorHAnsi" w:cstheme="minorBidi"/>
                <w:b w:val="0"/>
                <w:color w:val="auto"/>
                <w:sz w:val="22"/>
                <w:szCs w:val="22"/>
              </w:rPr>
            </w:pPr>
          </w:p>
        </w:tc>
        <w:tc>
          <w:tcPr>
            <w:tcW w:w="1185" w:type="dxa"/>
          </w:tcPr>
          <w:p w14:paraId="5AA32385" w14:textId="77777777" w:rsidR="7A0FED79" w:rsidRDefault="7A0FED79" w:rsidP="7A0FED79">
            <w:pPr>
              <w:pStyle w:val="nrpsTableheader"/>
              <w:rPr>
                <w:rFonts w:asciiTheme="minorHAnsi" w:hAnsiTheme="minorHAnsi" w:cstheme="minorBidi"/>
                <w:b w:val="0"/>
                <w:color w:val="auto"/>
                <w:sz w:val="22"/>
                <w:szCs w:val="22"/>
              </w:rPr>
            </w:pPr>
          </w:p>
        </w:tc>
        <w:tc>
          <w:tcPr>
            <w:tcW w:w="1388" w:type="dxa"/>
          </w:tcPr>
          <w:p w14:paraId="776D49D7"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304188A8"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BD7F403"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35D92341" w14:textId="77777777" w:rsidR="7A0FED79" w:rsidRDefault="7A0FED79" w:rsidP="7A0FED79">
            <w:pPr>
              <w:pStyle w:val="nrpsTableheader"/>
              <w:rPr>
                <w:rFonts w:asciiTheme="minorHAnsi" w:hAnsiTheme="minorHAnsi" w:cstheme="minorBidi"/>
                <w:b w:val="0"/>
                <w:color w:val="auto"/>
                <w:sz w:val="22"/>
                <w:szCs w:val="22"/>
              </w:rPr>
            </w:pPr>
          </w:p>
        </w:tc>
      </w:tr>
      <w:tr w:rsidR="7A0FED79" w14:paraId="4DE344B7" w14:textId="77777777" w:rsidTr="11705DB1">
        <w:trPr>
          <w:trHeight w:val="317"/>
        </w:trPr>
        <w:tc>
          <w:tcPr>
            <w:tcW w:w="3300" w:type="dxa"/>
          </w:tcPr>
          <w:p w14:paraId="243C5C41" w14:textId="77777777" w:rsidR="7A0FED79" w:rsidRDefault="7A0FED79" w:rsidP="7A0FED79">
            <w:pPr>
              <w:pStyle w:val="nrpsTableheader"/>
              <w:rPr>
                <w:rFonts w:asciiTheme="minorHAnsi" w:hAnsiTheme="minorHAnsi" w:cstheme="minorBidi"/>
                <w:b w:val="0"/>
                <w:color w:val="auto"/>
                <w:sz w:val="22"/>
                <w:szCs w:val="22"/>
              </w:rPr>
            </w:pPr>
          </w:p>
        </w:tc>
        <w:tc>
          <w:tcPr>
            <w:tcW w:w="3435" w:type="dxa"/>
          </w:tcPr>
          <w:p w14:paraId="050E3449" w14:textId="77777777" w:rsidR="7A0FED79" w:rsidRDefault="7A0FED79" w:rsidP="7A0FED79">
            <w:pPr>
              <w:pStyle w:val="nrpsTableheader"/>
              <w:rPr>
                <w:rFonts w:asciiTheme="minorHAnsi" w:hAnsiTheme="minorHAnsi" w:cstheme="minorBidi"/>
                <w:b w:val="0"/>
                <w:color w:val="auto"/>
                <w:sz w:val="22"/>
                <w:szCs w:val="22"/>
              </w:rPr>
            </w:pPr>
          </w:p>
        </w:tc>
        <w:tc>
          <w:tcPr>
            <w:tcW w:w="1185" w:type="dxa"/>
          </w:tcPr>
          <w:p w14:paraId="2706FB40" w14:textId="77777777" w:rsidR="7A0FED79" w:rsidRDefault="7A0FED79" w:rsidP="7A0FED79">
            <w:pPr>
              <w:pStyle w:val="nrpsTableheader"/>
              <w:rPr>
                <w:rFonts w:asciiTheme="minorHAnsi" w:hAnsiTheme="minorHAnsi" w:cstheme="minorBidi"/>
                <w:b w:val="0"/>
                <w:color w:val="auto"/>
                <w:sz w:val="22"/>
                <w:szCs w:val="22"/>
              </w:rPr>
            </w:pPr>
          </w:p>
        </w:tc>
        <w:tc>
          <w:tcPr>
            <w:tcW w:w="1388" w:type="dxa"/>
          </w:tcPr>
          <w:p w14:paraId="162A5D78"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7FBC31EC"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1E91B9BE"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2D7E6D92" w14:textId="77777777" w:rsidR="7A0FED79" w:rsidRDefault="7A0FED79" w:rsidP="7A0FED79">
            <w:pPr>
              <w:pStyle w:val="nrpsTableheader"/>
              <w:rPr>
                <w:rFonts w:asciiTheme="minorHAnsi" w:hAnsiTheme="minorHAnsi" w:cstheme="minorBidi"/>
                <w:b w:val="0"/>
                <w:color w:val="auto"/>
                <w:sz w:val="22"/>
                <w:szCs w:val="22"/>
              </w:rPr>
            </w:pPr>
          </w:p>
        </w:tc>
      </w:tr>
      <w:tr w:rsidR="7A0FED79" w14:paraId="13FEE1BF" w14:textId="77777777" w:rsidTr="11705DB1">
        <w:trPr>
          <w:trHeight w:val="317"/>
        </w:trPr>
        <w:tc>
          <w:tcPr>
            <w:tcW w:w="3300" w:type="dxa"/>
          </w:tcPr>
          <w:p w14:paraId="04AEF9AB" w14:textId="77777777" w:rsidR="7A0FED79" w:rsidRDefault="7A0FED79" w:rsidP="7A0FED79">
            <w:pPr>
              <w:pStyle w:val="nrpsTableheader"/>
              <w:rPr>
                <w:rFonts w:asciiTheme="minorHAnsi" w:hAnsiTheme="minorHAnsi" w:cstheme="minorBidi"/>
                <w:b w:val="0"/>
                <w:color w:val="auto"/>
                <w:sz w:val="22"/>
                <w:szCs w:val="22"/>
              </w:rPr>
            </w:pPr>
          </w:p>
        </w:tc>
        <w:tc>
          <w:tcPr>
            <w:tcW w:w="3435" w:type="dxa"/>
          </w:tcPr>
          <w:p w14:paraId="646E355A" w14:textId="77777777" w:rsidR="7A0FED79" w:rsidRDefault="7A0FED79" w:rsidP="7A0FED79">
            <w:pPr>
              <w:pStyle w:val="nrpsTableheader"/>
              <w:rPr>
                <w:rFonts w:asciiTheme="minorHAnsi" w:hAnsiTheme="minorHAnsi" w:cstheme="minorBidi"/>
                <w:b w:val="0"/>
                <w:color w:val="auto"/>
                <w:sz w:val="22"/>
                <w:szCs w:val="22"/>
              </w:rPr>
            </w:pPr>
          </w:p>
        </w:tc>
        <w:tc>
          <w:tcPr>
            <w:tcW w:w="1185" w:type="dxa"/>
          </w:tcPr>
          <w:p w14:paraId="79A3E1E2" w14:textId="77777777" w:rsidR="7A0FED79" w:rsidRDefault="7A0FED79" w:rsidP="7A0FED79">
            <w:pPr>
              <w:pStyle w:val="nrpsTableheader"/>
              <w:rPr>
                <w:rFonts w:asciiTheme="minorHAnsi" w:hAnsiTheme="minorHAnsi" w:cstheme="minorBidi"/>
                <w:b w:val="0"/>
                <w:color w:val="auto"/>
                <w:sz w:val="22"/>
                <w:szCs w:val="22"/>
              </w:rPr>
            </w:pPr>
          </w:p>
        </w:tc>
        <w:tc>
          <w:tcPr>
            <w:tcW w:w="1388" w:type="dxa"/>
          </w:tcPr>
          <w:p w14:paraId="73112523" w14:textId="77777777" w:rsidR="7A0FED79" w:rsidRDefault="7A0FED79" w:rsidP="7A0FED79">
            <w:pPr>
              <w:pStyle w:val="nrpsTableheader"/>
              <w:rPr>
                <w:rFonts w:asciiTheme="minorHAnsi" w:hAnsiTheme="minorHAnsi" w:cstheme="minorBidi"/>
                <w:b w:val="0"/>
                <w:color w:val="auto"/>
                <w:sz w:val="22"/>
                <w:szCs w:val="22"/>
              </w:rPr>
            </w:pPr>
          </w:p>
        </w:tc>
        <w:tc>
          <w:tcPr>
            <w:tcW w:w="1692" w:type="dxa"/>
          </w:tcPr>
          <w:p w14:paraId="599249D4"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59090B7F" w14:textId="77777777" w:rsidR="7A0FED79" w:rsidRDefault="7A0FED79" w:rsidP="7A0FED79">
            <w:pPr>
              <w:pStyle w:val="nrpsTableheader"/>
              <w:rPr>
                <w:rFonts w:asciiTheme="minorHAnsi" w:hAnsiTheme="minorHAnsi" w:cstheme="minorBidi"/>
                <w:b w:val="0"/>
                <w:color w:val="auto"/>
                <w:sz w:val="22"/>
                <w:szCs w:val="22"/>
              </w:rPr>
            </w:pPr>
          </w:p>
        </w:tc>
        <w:tc>
          <w:tcPr>
            <w:tcW w:w="1695" w:type="dxa"/>
          </w:tcPr>
          <w:p w14:paraId="6EBFA9D0" w14:textId="77777777" w:rsidR="7A0FED79" w:rsidRDefault="7A0FED79" w:rsidP="7A0FED79">
            <w:pPr>
              <w:pStyle w:val="nrpsTableheader"/>
              <w:rPr>
                <w:rFonts w:asciiTheme="minorHAnsi" w:hAnsiTheme="minorHAnsi" w:cstheme="minorBidi"/>
                <w:b w:val="0"/>
                <w:color w:val="auto"/>
                <w:sz w:val="22"/>
                <w:szCs w:val="22"/>
              </w:rPr>
            </w:pPr>
          </w:p>
        </w:tc>
      </w:tr>
    </w:tbl>
    <w:p w14:paraId="7C7B8B95" w14:textId="6F997A39" w:rsidR="2E7297C2" w:rsidRDefault="2E7297C2" w:rsidP="7A0FED79">
      <w:pPr>
        <w:pStyle w:val="nrpsNormal"/>
        <w:rPr>
          <w:rFonts w:asciiTheme="minorHAnsi" w:hAnsiTheme="minorHAnsi" w:cstheme="minorBidi"/>
        </w:rPr>
      </w:pPr>
      <w:r w:rsidRPr="7A0FED79">
        <w:rPr>
          <w:rFonts w:asciiTheme="minorHAnsi" w:hAnsiTheme="minorHAnsi" w:cstheme="minorBidi"/>
        </w:rPr>
        <w:t>(Copy this table to document more than one data table.)</w:t>
      </w:r>
    </w:p>
    <w:p w14:paraId="2EF407A6" w14:textId="5F0D2A41" w:rsidR="2E7297C2" w:rsidRDefault="2E7297C2" w:rsidP="11705DB1">
      <w:pPr>
        <w:spacing w:after="0" w:line="240" w:lineRule="auto"/>
        <w:rPr>
          <w:rFonts w:ascii="Arial" w:eastAsia="Times New Roman" w:hAnsi="Arial" w:cs="Times New Roman"/>
          <w:b/>
          <w:bCs/>
          <w:sz w:val="32"/>
          <w:szCs w:val="32"/>
        </w:rPr>
      </w:pPr>
      <w:r>
        <w:br w:type="page"/>
      </w:r>
    </w:p>
    <w:p w14:paraId="52E632D5" w14:textId="58985E73" w:rsidR="2E7297C2" w:rsidRDefault="2E7297C2" w:rsidP="7A0FED79">
      <w:pPr>
        <w:pStyle w:val="nrpsHeading1"/>
        <w:rPr>
          <w:rFonts w:asciiTheme="minorHAnsi" w:hAnsiTheme="minorHAnsi" w:cstheme="minorBidi"/>
          <w:sz w:val="36"/>
          <w:szCs w:val="36"/>
        </w:rPr>
      </w:pPr>
      <w:r w:rsidRPr="7A0FED79">
        <w:rPr>
          <w:rFonts w:asciiTheme="minorHAnsi" w:hAnsiTheme="minorHAnsi" w:cstheme="minorBidi"/>
          <w:sz w:val="36"/>
          <w:szCs w:val="36"/>
        </w:rPr>
        <w:lastRenderedPageBreak/>
        <w:t>Data Table(s)</w:t>
      </w:r>
    </w:p>
    <w:p w14:paraId="7122A2DC" w14:textId="10B5A66E" w:rsidR="2E7297C2" w:rsidRDefault="2E7297C2" w:rsidP="7A0FED79">
      <w:pPr>
        <w:pStyle w:val="nrpsNormal"/>
        <w:rPr>
          <w:rFonts w:asciiTheme="minorHAnsi" w:hAnsiTheme="minorHAnsi" w:cstheme="minorBidi"/>
        </w:rPr>
      </w:pPr>
      <w:r w:rsidRPr="7A0FED79">
        <w:rPr>
          <w:rFonts w:asciiTheme="minorHAnsi" w:hAnsiTheme="minorHAnsi" w:cstheme="minorBidi"/>
        </w:rPr>
        <w:t>(Provide a Table Name, Table Description, and description of each column in your data table):</w:t>
      </w:r>
    </w:p>
    <w:p w14:paraId="09128566" w14:textId="25009053" w:rsidR="2E7297C2" w:rsidRDefault="65B3115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Column Name</w:t>
      </w:r>
      <w:r w:rsidRPr="11705DB1">
        <w:rPr>
          <w:rFonts w:asciiTheme="minorHAnsi" w:hAnsiTheme="minorHAnsi" w:cstheme="minorBidi"/>
        </w:rPr>
        <w:t>: This name must be exactly as it appears in the dataset. Please avoid special characters (like &amp; or \), dashes and spaces. Underscores are permissible. Do not begin a column name with a number.</w:t>
      </w:r>
    </w:p>
    <w:p w14:paraId="17D3C75A" w14:textId="77777777" w:rsidR="2E7297C2" w:rsidRDefault="65B3115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Description</w:t>
      </w:r>
      <w:r w:rsidRPr="11705DB1">
        <w:rPr>
          <w:rFonts w:asciiTheme="minorHAnsi" w:hAnsiTheme="minorHAnsi" w:cstheme="minorBidi"/>
        </w:rPr>
        <w:t>: Please give a specific definition of the column name. This can be lengthy.</w:t>
      </w:r>
      <w:r w:rsidRPr="11705DB1">
        <w:rPr>
          <w:rFonts w:asciiTheme="minorHAnsi" w:hAnsiTheme="minorHAnsi" w:cstheme="minorBidi"/>
          <w:b/>
          <w:bCs/>
        </w:rPr>
        <w:t xml:space="preserve"> </w:t>
      </w:r>
    </w:p>
    <w:p w14:paraId="05F5BF42" w14:textId="17042167" w:rsidR="2E7297C2" w:rsidRDefault="65B3115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Class:</w:t>
      </w:r>
      <w:r w:rsidRPr="11705DB1">
        <w:rPr>
          <w:rFonts w:asciiTheme="minorHAnsi" w:hAnsiTheme="minorHAnsi" w:cstheme="minorBidi"/>
        </w:rPr>
        <w:t xml:space="preserve"> Column class. Valid options are </w:t>
      </w:r>
      <w:r w:rsidRPr="11705DB1">
        <w:rPr>
          <w:rFonts w:asciiTheme="minorHAnsi" w:hAnsiTheme="minorHAnsi" w:cstheme="minorBidi"/>
          <w:b/>
          <w:bCs/>
        </w:rPr>
        <w:t>numeric</w:t>
      </w:r>
      <w:r w:rsidRPr="11705DB1">
        <w:rPr>
          <w:rFonts w:asciiTheme="minorHAnsi" w:hAnsiTheme="minorHAnsi" w:cstheme="minorBidi"/>
        </w:rPr>
        <w:t xml:space="preserve">, </w:t>
      </w:r>
      <w:r w:rsidRPr="11705DB1">
        <w:rPr>
          <w:rFonts w:asciiTheme="minorHAnsi" w:hAnsiTheme="minorHAnsi" w:cstheme="minorBidi"/>
          <w:b/>
          <w:bCs/>
        </w:rPr>
        <w:t>categorical</w:t>
      </w:r>
      <w:r w:rsidRPr="11705DB1">
        <w:rPr>
          <w:rFonts w:asciiTheme="minorHAnsi" w:hAnsiTheme="minorHAnsi" w:cstheme="minorBidi"/>
        </w:rPr>
        <w:t xml:space="preserve">, </w:t>
      </w:r>
      <w:r w:rsidRPr="11705DB1">
        <w:rPr>
          <w:rFonts w:asciiTheme="minorHAnsi" w:hAnsiTheme="minorHAnsi" w:cstheme="minorBidi"/>
          <w:b/>
          <w:bCs/>
        </w:rPr>
        <w:t>character</w:t>
      </w:r>
      <w:r w:rsidRPr="11705DB1">
        <w:rPr>
          <w:rFonts w:asciiTheme="minorHAnsi" w:hAnsiTheme="minorHAnsi" w:cstheme="minorBidi"/>
        </w:rPr>
        <w:t xml:space="preserve">, and </w:t>
      </w:r>
      <w:r w:rsidRPr="11705DB1">
        <w:rPr>
          <w:rFonts w:asciiTheme="minorHAnsi" w:hAnsiTheme="minorHAnsi" w:cstheme="minorBidi"/>
          <w:b/>
          <w:bCs/>
        </w:rPr>
        <w:t>date</w:t>
      </w:r>
      <w:r w:rsidRPr="11705DB1">
        <w:rPr>
          <w:rFonts w:asciiTheme="minorHAnsi" w:hAnsiTheme="minorHAnsi" w:cstheme="minorBidi"/>
        </w:rPr>
        <w:t>.</w:t>
      </w:r>
    </w:p>
    <w:p w14:paraId="458450C4" w14:textId="1359AFC6" w:rsidR="2E7297C2" w:rsidRDefault="65B3115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Unit:</w:t>
      </w:r>
      <w:r w:rsidRPr="11705DB1">
        <w:rPr>
          <w:rFonts w:asciiTheme="minorHAnsi" w:hAnsiTheme="minorHAnsi" w:cstheme="minorBidi"/>
        </w:rPr>
        <w:t xml:space="preserve"> Identify units for all numeric variables. Please avoid special characters and describe units in this pattern: e.g., </w:t>
      </w:r>
      <w:proofErr w:type="spellStart"/>
      <w:r w:rsidRPr="11705DB1">
        <w:rPr>
          <w:rFonts w:asciiTheme="minorHAnsi" w:hAnsiTheme="minorHAnsi" w:cstheme="minorBidi"/>
        </w:rPr>
        <w:t>microSiemenPerCentimeter</w:t>
      </w:r>
      <w:proofErr w:type="spellEnd"/>
      <w:r w:rsidRPr="11705DB1">
        <w:rPr>
          <w:rFonts w:asciiTheme="minorHAnsi" w:hAnsiTheme="minorHAnsi" w:cstheme="minorBidi"/>
        </w:rPr>
        <w:t xml:space="preserve">, </w:t>
      </w:r>
      <w:proofErr w:type="spellStart"/>
      <w:r w:rsidRPr="11705DB1">
        <w:rPr>
          <w:rFonts w:asciiTheme="minorHAnsi" w:hAnsiTheme="minorHAnsi" w:cstheme="minorBidi"/>
        </w:rPr>
        <w:t>microgramPerLiter</w:t>
      </w:r>
      <w:proofErr w:type="spellEnd"/>
      <w:r w:rsidRPr="11705DB1">
        <w:rPr>
          <w:rFonts w:asciiTheme="minorHAnsi" w:hAnsiTheme="minorHAnsi" w:cstheme="minorBidi"/>
        </w:rPr>
        <w:t xml:space="preserve">, </w:t>
      </w:r>
      <w:proofErr w:type="spellStart"/>
      <w:r w:rsidRPr="11705DB1">
        <w:rPr>
          <w:rFonts w:asciiTheme="minorHAnsi" w:hAnsiTheme="minorHAnsi" w:cstheme="minorBidi"/>
        </w:rPr>
        <w:t>absorptionPerMolePerCentimeter</w:t>
      </w:r>
      <w:proofErr w:type="spellEnd"/>
    </w:p>
    <w:p w14:paraId="0AFFD692" w14:textId="5720EE70" w:rsidR="2E7297C2" w:rsidRDefault="65B3115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Date Time Format</w:t>
      </w:r>
      <w:r w:rsidRPr="11705DB1">
        <w:rPr>
          <w:rFonts w:asciiTheme="minorHAnsi" w:hAnsiTheme="minorHAnsi" w:cstheme="minorBidi"/>
        </w:rPr>
        <w:t>: Please tell us exactly how the date and time is formatted: e.g. mm/dd/</w:t>
      </w:r>
      <w:proofErr w:type="spellStart"/>
      <w:r w:rsidRPr="11705DB1">
        <w:rPr>
          <w:rFonts w:asciiTheme="minorHAnsi" w:hAnsiTheme="minorHAnsi" w:cstheme="minorBidi"/>
        </w:rPr>
        <w:t>yyyy</w:t>
      </w:r>
      <w:proofErr w:type="spellEnd"/>
      <w:r w:rsidRPr="11705DB1">
        <w:rPr>
          <w:rFonts w:asciiTheme="minorHAnsi" w:hAnsiTheme="minorHAnsi" w:cstheme="minorBidi"/>
        </w:rPr>
        <w:t xml:space="preserve"> </w:t>
      </w:r>
      <w:proofErr w:type="spellStart"/>
      <w:r w:rsidRPr="11705DB1">
        <w:rPr>
          <w:rFonts w:asciiTheme="minorHAnsi" w:hAnsiTheme="minorHAnsi" w:cstheme="minorBidi"/>
        </w:rPr>
        <w:t>hh:mm:ss</w:t>
      </w:r>
      <w:proofErr w:type="spellEnd"/>
      <w:r w:rsidRPr="11705DB1">
        <w:rPr>
          <w:rFonts w:asciiTheme="minorHAnsi" w:hAnsiTheme="minorHAnsi" w:cstheme="minorBidi"/>
        </w:rPr>
        <w:t xml:space="preserve"> plus the time zone and </w:t>
      </w:r>
      <w:proofErr w:type="gramStart"/>
      <w:r w:rsidRPr="11705DB1">
        <w:rPr>
          <w:rFonts w:asciiTheme="minorHAnsi" w:hAnsiTheme="minorHAnsi" w:cstheme="minorBidi"/>
        </w:rPr>
        <w:t>whether or not</w:t>
      </w:r>
      <w:proofErr w:type="gramEnd"/>
      <w:r w:rsidRPr="11705DB1">
        <w:rPr>
          <w:rFonts w:asciiTheme="minorHAnsi" w:hAnsiTheme="minorHAnsi" w:cstheme="minorBidi"/>
        </w:rPr>
        <w:t xml:space="preserve"> daylight savings was observed. ISO 8601 date format of YYYY-MM-DD or YYYY-MM-DD </w:t>
      </w:r>
      <w:proofErr w:type="spellStart"/>
      <w:r w:rsidRPr="11705DB1">
        <w:rPr>
          <w:rFonts w:asciiTheme="minorHAnsi" w:hAnsiTheme="minorHAnsi" w:cstheme="minorBidi"/>
        </w:rPr>
        <w:t>hh:mm:ss</w:t>
      </w:r>
      <w:proofErr w:type="spellEnd"/>
      <w:r w:rsidRPr="11705DB1">
        <w:rPr>
          <w:rFonts w:asciiTheme="minorHAnsi" w:hAnsiTheme="minorHAnsi" w:cstheme="minorBidi"/>
        </w:rPr>
        <w:t xml:space="preserve"> is preferred.</w:t>
      </w:r>
    </w:p>
    <w:p w14:paraId="167EABB3" w14:textId="61094EA3" w:rsidR="2E7297C2" w:rsidRDefault="65B3115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Missing Value Code</w:t>
      </w:r>
      <w:r w:rsidRPr="11705DB1">
        <w:rPr>
          <w:rFonts w:asciiTheme="minorHAnsi" w:hAnsiTheme="minorHAnsi" w:cstheme="minorBidi"/>
        </w:rPr>
        <w:t>:</w:t>
      </w:r>
      <w:commentRangeStart w:id="16"/>
      <w:r w:rsidRPr="11705DB1">
        <w:rPr>
          <w:rFonts w:asciiTheme="minorHAnsi" w:hAnsiTheme="minorHAnsi" w:cstheme="minorBidi"/>
        </w:rPr>
        <w:t xml:space="preserve"> If a code for ‘no data’ is used, please specify: e.g., -99999</w:t>
      </w:r>
      <w:commentRangeEnd w:id="16"/>
      <w:r w:rsidR="2E7297C2">
        <w:rPr>
          <w:rStyle w:val="CommentReference"/>
        </w:rPr>
        <w:commentReference w:id="16"/>
      </w:r>
    </w:p>
    <w:p w14:paraId="09A060CE" w14:textId="3CD304BB" w:rsidR="2E7297C2" w:rsidRDefault="65B31151" w:rsidP="7A0FED79">
      <w:pPr>
        <w:pStyle w:val="nrpsNormal"/>
        <w:numPr>
          <w:ilvl w:val="0"/>
          <w:numId w:val="30"/>
        </w:numPr>
        <w:spacing w:after="0"/>
        <w:rPr>
          <w:rFonts w:asciiTheme="minorHAnsi" w:hAnsiTheme="minorHAnsi" w:cstheme="minorBidi"/>
        </w:rPr>
      </w:pPr>
      <w:r w:rsidRPr="11705DB1">
        <w:rPr>
          <w:rFonts w:asciiTheme="minorHAnsi" w:hAnsiTheme="minorHAnsi" w:cstheme="minorBidi"/>
          <w:b/>
          <w:bCs/>
        </w:rPr>
        <w:t>Missing Value Code Explanation</w:t>
      </w:r>
      <w:r w:rsidRPr="11705DB1">
        <w:rPr>
          <w:rFonts w:asciiTheme="minorHAnsi" w:hAnsiTheme="minorHAnsi" w:cstheme="minorBidi"/>
        </w:rPr>
        <w:t>: Definition of missing value code.</w:t>
      </w:r>
    </w:p>
    <w:p w14:paraId="0775ADC8" w14:textId="77777777" w:rsidR="7A0FED79" w:rsidRDefault="7A0FED79" w:rsidP="7A0FED79">
      <w:pPr>
        <w:pStyle w:val="nrpsNormal"/>
        <w:spacing w:after="0"/>
        <w:rPr>
          <w:rFonts w:asciiTheme="minorHAnsi" w:hAnsiTheme="minorHAnsi" w:cstheme="minorBidi"/>
        </w:rPr>
      </w:pPr>
    </w:p>
    <w:p w14:paraId="1E237051" w14:textId="05415FBD" w:rsidR="2E7297C2" w:rsidRDefault="2E7297C2" w:rsidP="11705DB1">
      <w:pPr>
        <w:pStyle w:val="nrpsNormal"/>
        <w:rPr>
          <w:rFonts w:asciiTheme="minorHAnsi" w:hAnsiTheme="minorHAnsi" w:cstheme="minorBidi"/>
        </w:rPr>
      </w:pPr>
      <w:r w:rsidRPr="11705DB1">
        <w:rPr>
          <w:rFonts w:asciiTheme="minorHAnsi" w:hAnsiTheme="minorHAnsi" w:cstheme="minorBidi"/>
          <w:b/>
          <w:bCs/>
        </w:rPr>
        <w:t>Table name:</w:t>
      </w:r>
      <w:r w:rsidRPr="11705DB1">
        <w:rPr>
          <w:rFonts w:asciiTheme="minorHAnsi" w:hAnsiTheme="minorHAnsi" w:cstheme="minorBidi"/>
        </w:rPr>
        <w:t xml:space="preserve"> </w:t>
      </w:r>
      <w:r w:rsidR="490FBC86" w:rsidRPr="11705DB1">
        <w:rPr>
          <w:rFonts w:asciiTheme="minorHAnsi" w:hAnsiTheme="minorHAnsi" w:cstheme="minorBidi"/>
        </w:rPr>
        <w:t>SeineStreamSubstrate.csv</w:t>
      </w:r>
    </w:p>
    <w:p w14:paraId="09488CC2" w14:textId="60AFD909" w:rsidR="2E7297C2" w:rsidRDefault="2E7297C2" w:rsidP="7A0FED79">
      <w:pPr>
        <w:pStyle w:val="nrpsNormal"/>
        <w:rPr>
          <w:rFonts w:asciiTheme="minorHAnsi" w:hAnsiTheme="minorHAnsi" w:cstheme="minorBidi"/>
        </w:rPr>
      </w:pPr>
      <w:r w:rsidRPr="11705DB1">
        <w:rPr>
          <w:rFonts w:asciiTheme="minorHAnsi" w:hAnsiTheme="minorHAnsi" w:cstheme="minorBidi"/>
          <w:b/>
          <w:bCs/>
          <w:lang w:val="fr-FR"/>
        </w:rPr>
        <w:t>Table description:</w:t>
      </w:r>
      <w:r w:rsidRPr="11705DB1">
        <w:rPr>
          <w:rFonts w:asciiTheme="minorHAnsi" w:hAnsiTheme="minorHAnsi" w:cstheme="minorBidi"/>
        </w:rPr>
        <w:t xml:space="preserve"> </w:t>
      </w:r>
      <w:r w:rsidR="1B1A0196" w:rsidRPr="11705DB1">
        <w:rPr>
          <w:rFonts w:asciiTheme="minorHAnsi" w:hAnsiTheme="minorHAnsi" w:cstheme="minorBidi"/>
        </w:rPr>
        <w:t xml:space="preserve">Stream substrate types and associated </w:t>
      </w:r>
      <w:r w:rsidR="7AB71917" w:rsidRPr="11705DB1">
        <w:rPr>
          <w:rFonts w:asciiTheme="minorHAnsi" w:hAnsiTheme="minorHAnsi" w:cstheme="minorBidi"/>
        </w:rPr>
        <w:t xml:space="preserve">Daubenmire </w:t>
      </w:r>
      <w:r w:rsidR="1B1A0196" w:rsidRPr="11705DB1">
        <w:rPr>
          <w:rFonts w:asciiTheme="minorHAnsi" w:hAnsiTheme="minorHAnsi" w:cstheme="minorBidi"/>
        </w:rPr>
        <w:t xml:space="preserve">cover </w:t>
      </w:r>
      <w:r w:rsidR="24140EEE" w:rsidRPr="11705DB1">
        <w:rPr>
          <w:rFonts w:asciiTheme="minorHAnsi" w:hAnsiTheme="minorHAnsi" w:cstheme="minorBidi"/>
        </w:rPr>
        <w:t xml:space="preserve">class </w:t>
      </w:r>
      <w:r w:rsidR="1B1A0196" w:rsidRPr="11705DB1">
        <w:rPr>
          <w:rFonts w:asciiTheme="minorHAnsi" w:hAnsiTheme="minorHAnsi" w:cstheme="minorBidi"/>
        </w:rPr>
        <w:t xml:space="preserve">values  </w:t>
      </w:r>
    </w:p>
    <w:tbl>
      <w:tblPr>
        <w:tblStyle w:val="NPS1"/>
        <w:tblW w:w="14390" w:type="dxa"/>
        <w:tblLook w:val="04A0" w:firstRow="1" w:lastRow="0" w:firstColumn="1" w:lastColumn="0" w:noHBand="0" w:noVBand="1"/>
      </w:tblPr>
      <w:tblGrid>
        <w:gridCol w:w="1791"/>
        <w:gridCol w:w="3885"/>
        <w:gridCol w:w="1419"/>
        <w:gridCol w:w="2213"/>
        <w:gridCol w:w="1710"/>
        <w:gridCol w:w="1677"/>
        <w:gridCol w:w="1695"/>
      </w:tblGrid>
      <w:tr w:rsidR="7A0FED79" w14:paraId="59DF9D46" w14:textId="77777777" w:rsidTr="11705DB1">
        <w:trPr>
          <w:cnfStyle w:val="100000000000" w:firstRow="1" w:lastRow="0" w:firstColumn="0" w:lastColumn="0" w:oddVBand="0" w:evenVBand="0" w:oddHBand="0" w:evenHBand="0" w:firstRowFirstColumn="0" w:firstRowLastColumn="0" w:lastRowFirstColumn="0" w:lastRowLastColumn="0"/>
          <w:trHeight w:val="1021"/>
        </w:trPr>
        <w:tc>
          <w:tcPr>
            <w:tcW w:w="1791" w:type="dxa"/>
          </w:tcPr>
          <w:p w14:paraId="0603FA15"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Column name</w:t>
            </w:r>
          </w:p>
        </w:tc>
        <w:tc>
          <w:tcPr>
            <w:tcW w:w="3885" w:type="dxa"/>
          </w:tcPr>
          <w:p w14:paraId="26801EEA" w14:textId="77777777"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Description</w:t>
            </w:r>
          </w:p>
        </w:tc>
        <w:tc>
          <w:tcPr>
            <w:tcW w:w="1419" w:type="dxa"/>
          </w:tcPr>
          <w:p w14:paraId="1A63FA7A" w14:textId="6385C028"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Class</w:t>
            </w:r>
          </w:p>
        </w:tc>
        <w:tc>
          <w:tcPr>
            <w:tcW w:w="2213" w:type="dxa"/>
          </w:tcPr>
          <w:p w14:paraId="12EDEFCF" w14:textId="39A9FF1D"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Unit</w:t>
            </w:r>
          </w:p>
        </w:tc>
        <w:tc>
          <w:tcPr>
            <w:tcW w:w="1710" w:type="dxa"/>
          </w:tcPr>
          <w:p w14:paraId="1788E147" w14:textId="66A9324E"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Date Time Format</w:t>
            </w:r>
          </w:p>
        </w:tc>
        <w:tc>
          <w:tcPr>
            <w:tcW w:w="1677" w:type="dxa"/>
          </w:tcPr>
          <w:p w14:paraId="7852CBE8" w14:textId="2D5CB540" w:rsidR="7A0FED79" w:rsidRDefault="7A0FED79" w:rsidP="7A0FED79">
            <w:pPr>
              <w:pStyle w:val="nrpsTableheader"/>
              <w:rPr>
                <w:rFonts w:asciiTheme="minorHAnsi" w:hAnsiTheme="minorHAnsi" w:cstheme="minorBidi"/>
                <w:bCs w:val="0"/>
                <w:color w:val="FFFFFF" w:themeColor="background1"/>
                <w:sz w:val="22"/>
                <w:szCs w:val="22"/>
              </w:rPr>
            </w:pPr>
            <w:r w:rsidRPr="7A0FED79">
              <w:rPr>
                <w:rFonts w:asciiTheme="minorHAnsi" w:hAnsiTheme="minorHAnsi" w:cstheme="minorBidi"/>
                <w:b/>
                <w:color w:val="FFFFFF" w:themeColor="background1"/>
                <w:sz w:val="22"/>
                <w:szCs w:val="22"/>
              </w:rPr>
              <w:t xml:space="preserve">Missing Value Code </w:t>
            </w:r>
          </w:p>
        </w:tc>
        <w:tc>
          <w:tcPr>
            <w:tcW w:w="1695" w:type="dxa"/>
          </w:tcPr>
          <w:p w14:paraId="103DBF7B" w14:textId="17951E3C" w:rsidR="7A0FED79" w:rsidRDefault="7A0FED79" w:rsidP="7A0FED79">
            <w:pPr>
              <w:pStyle w:val="nrpsTableheader"/>
              <w:rPr>
                <w:rFonts w:asciiTheme="minorHAnsi" w:hAnsiTheme="minorHAnsi" w:cstheme="minorBidi"/>
                <w:color w:val="FFFFFF" w:themeColor="background1"/>
                <w:sz w:val="22"/>
                <w:szCs w:val="22"/>
              </w:rPr>
            </w:pPr>
            <w:r w:rsidRPr="7A0FED79">
              <w:rPr>
                <w:rFonts w:asciiTheme="minorHAnsi" w:hAnsiTheme="minorHAnsi" w:cstheme="minorBidi"/>
                <w:b/>
                <w:color w:val="FFFFFF" w:themeColor="background1"/>
                <w:sz w:val="22"/>
                <w:szCs w:val="22"/>
              </w:rPr>
              <w:t>Missing Value Code Explanation</w:t>
            </w:r>
          </w:p>
        </w:tc>
      </w:tr>
      <w:tr w:rsidR="7A0FED79" w14:paraId="2C886E0C" w14:textId="77777777" w:rsidTr="11705DB1">
        <w:trPr>
          <w:trHeight w:val="303"/>
        </w:trPr>
        <w:tc>
          <w:tcPr>
            <w:tcW w:w="1791" w:type="dxa"/>
          </w:tcPr>
          <w:p w14:paraId="0293A47D" w14:textId="02BDD320" w:rsidR="11705DB1" w:rsidRDefault="11705DB1" w:rsidP="11705DB1">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LocationID</w:t>
            </w:r>
            <w:proofErr w:type="spellEnd"/>
          </w:p>
        </w:tc>
        <w:tc>
          <w:tcPr>
            <w:tcW w:w="3885" w:type="dxa"/>
          </w:tcPr>
          <w:p w14:paraId="6A3C6DA7" w14:textId="59525B49"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Foreign key for location</w:t>
            </w:r>
          </w:p>
        </w:tc>
        <w:tc>
          <w:tcPr>
            <w:tcW w:w="1419" w:type="dxa"/>
          </w:tcPr>
          <w:p w14:paraId="7E266AE9" w14:textId="1C06369B"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4F6500DD" w14:textId="4F22945B" w:rsidR="7A0FED79" w:rsidRDefault="7A0FED79" w:rsidP="7A0FED79">
            <w:pPr>
              <w:pStyle w:val="nrpsTableheader"/>
              <w:rPr>
                <w:rFonts w:asciiTheme="minorHAnsi" w:hAnsiTheme="minorHAnsi" w:cstheme="minorBidi"/>
                <w:b w:val="0"/>
                <w:color w:val="auto"/>
                <w:sz w:val="22"/>
                <w:szCs w:val="22"/>
              </w:rPr>
            </w:pPr>
          </w:p>
        </w:tc>
        <w:tc>
          <w:tcPr>
            <w:tcW w:w="1710" w:type="dxa"/>
          </w:tcPr>
          <w:p w14:paraId="6B8964DB" w14:textId="77777777" w:rsidR="7A0FED79" w:rsidRDefault="7A0FED79" w:rsidP="7A0FED79">
            <w:pPr>
              <w:pStyle w:val="nrpsTableheader"/>
              <w:rPr>
                <w:rFonts w:asciiTheme="minorHAnsi" w:hAnsiTheme="minorHAnsi" w:cstheme="minorBidi"/>
                <w:b w:val="0"/>
                <w:color w:val="auto"/>
                <w:sz w:val="22"/>
                <w:szCs w:val="22"/>
              </w:rPr>
            </w:pPr>
          </w:p>
        </w:tc>
        <w:tc>
          <w:tcPr>
            <w:tcW w:w="1677" w:type="dxa"/>
          </w:tcPr>
          <w:p w14:paraId="211F8E56" w14:textId="49EA64DF" w:rsidR="7A0FED79" w:rsidRDefault="7A0FED79" w:rsidP="7A0FED79">
            <w:pPr>
              <w:pStyle w:val="nrpsTableheader"/>
              <w:rPr>
                <w:rFonts w:asciiTheme="minorHAnsi" w:hAnsiTheme="minorHAnsi" w:cstheme="minorBidi"/>
                <w:b w:val="0"/>
                <w:color w:val="auto"/>
                <w:sz w:val="22"/>
                <w:szCs w:val="22"/>
              </w:rPr>
            </w:pPr>
          </w:p>
        </w:tc>
        <w:tc>
          <w:tcPr>
            <w:tcW w:w="1695" w:type="dxa"/>
          </w:tcPr>
          <w:p w14:paraId="0D7B54EF" w14:textId="68D5134C" w:rsidR="7A0FED79" w:rsidRDefault="7A0FED79" w:rsidP="7A0FED79">
            <w:pPr>
              <w:pStyle w:val="nrpsTableheader"/>
              <w:rPr>
                <w:rFonts w:asciiTheme="minorHAnsi" w:hAnsiTheme="minorHAnsi" w:cstheme="minorBidi"/>
                <w:b w:val="0"/>
                <w:color w:val="auto"/>
                <w:sz w:val="22"/>
                <w:szCs w:val="22"/>
              </w:rPr>
            </w:pPr>
          </w:p>
        </w:tc>
      </w:tr>
      <w:tr w:rsidR="7A0FED79" w14:paraId="30045F99" w14:textId="77777777" w:rsidTr="11705DB1">
        <w:trPr>
          <w:trHeight w:val="303"/>
        </w:trPr>
        <w:tc>
          <w:tcPr>
            <w:tcW w:w="1791" w:type="dxa"/>
          </w:tcPr>
          <w:p w14:paraId="0A57EDA7" w14:textId="63AD0E95" w:rsidR="11705DB1" w:rsidRDefault="11705DB1" w:rsidP="11705DB1">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EventID</w:t>
            </w:r>
            <w:proofErr w:type="spellEnd"/>
          </w:p>
        </w:tc>
        <w:tc>
          <w:tcPr>
            <w:tcW w:w="3885" w:type="dxa"/>
          </w:tcPr>
          <w:p w14:paraId="3BCDE96C" w14:textId="580A332D"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Foreign key for sampling </w:t>
            </w:r>
            <w:r w:rsidR="4108A618" w:rsidRPr="11705DB1">
              <w:rPr>
                <w:rFonts w:asciiTheme="minorHAnsi" w:hAnsiTheme="minorHAnsi" w:cstheme="minorBidi"/>
                <w:b w:val="0"/>
                <w:color w:val="auto"/>
                <w:sz w:val="22"/>
                <w:szCs w:val="22"/>
              </w:rPr>
              <w:t>visit</w:t>
            </w:r>
          </w:p>
        </w:tc>
        <w:tc>
          <w:tcPr>
            <w:tcW w:w="1419" w:type="dxa"/>
          </w:tcPr>
          <w:p w14:paraId="20A9145A" w14:textId="19553269"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72C41E37" w14:textId="0E540469" w:rsidR="7A0FED79" w:rsidRDefault="7A0FED79" w:rsidP="7A0FED79">
            <w:pPr>
              <w:pStyle w:val="nrpsTableheader"/>
              <w:rPr>
                <w:rFonts w:asciiTheme="minorHAnsi" w:hAnsiTheme="minorHAnsi" w:cstheme="minorBidi"/>
                <w:b w:val="0"/>
                <w:color w:val="auto"/>
                <w:sz w:val="22"/>
                <w:szCs w:val="22"/>
              </w:rPr>
            </w:pPr>
          </w:p>
        </w:tc>
        <w:tc>
          <w:tcPr>
            <w:tcW w:w="1710" w:type="dxa"/>
          </w:tcPr>
          <w:p w14:paraId="3C930267" w14:textId="77777777" w:rsidR="7A0FED79" w:rsidRDefault="7A0FED79" w:rsidP="7A0FED79">
            <w:pPr>
              <w:pStyle w:val="nrpsTableheader"/>
              <w:rPr>
                <w:rFonts w:asciiTheme="minorHAnsi" w:hAnsiTheme="minorHAnsi" w:cstheme="minorBidi"/>
                <w:b w:val="0"/>
                <w:color w:val="auto"/>
                <w:sz w:val="22"/>
                <w:szCs w:val="22"/>
              </w:rPr>
            </w:pPr>
          </w:p>
        </w:tc>
        <w:tc>
          <w:tcPr>
            <w:tcW w:w="1677" w:type="dxa"/>
          </w:tcPr>
          <w:p w14:paraId="13101B59" w14:textId="1E37FFC0" w:rsidR="7A0FED79" w:rsidRDefault="7A0FED79" w:rsidP="7A0FED79">
            <w:pPr>
              <w:pStyle w:val="nrpsTableheader"/>
              <w:rPr>
                <w:rFonts w:asciiTheme="minorHAnsi" w:hAnsiTheme="minorHAnsi" w:cstheme="minorBidi"/>
                <w:b w:val="0"/>
                <w:color w:val="auto"/>
                <w:sz w:val="22"/>
                <w:szCs w:val="22"/>
              </w:rPr>
            </w:pPr>
          </w:p>
        </w:tc>
        <w:tc>
          <w:tcPr>
            <w:tcW w:w="1695" w:type="dxa"/>
          </w:tcPr>
          <w:p w14:paraId="4762D2B9" w14:textId="77777777" w:rsidR="7A0FED79" w:rsidRDefault="7A0FED79" w:rsidP="7A0FED79">
            <w:pPr>
              <w:pStyle w:val="nrpsTableheader"/>
              <w:rPr>
                <w:rFonts w:asciiTheme="minorHAnsi" w:hAnsiTheme="minorHAnsi" w:cstheme="minorBidi"/>
                <w:b w:val="0"/>
                <w:color w:val="auto"/>
                <w:sz w:val="22"/>
                <w:szCs w:val="22"/>
              </w:rPr>
            </w:pPr>
          </w:p>
        </w:tc>
      </w:tr>
      <w:tr w:rsidR="7A0FED79" w14:paraId="2CE32ABD" w14:textId="77777777" w:rsidTr="11705DB1">
        <w:trPr>
          <w:trHeight w:val="303"/>
        </w:trPr>
        <w:tc>
          <w:tcPr>
            <w:tcW w:w="1791" w:type="dxa"/>
          </w:tcPr>
          <w:p w14:paraId="120D7B52" w14:textId="055FD342" w:rsidR="11705DB1" w:rsidRDefault="11705DB1" w:rsidP="11705DB1">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ChannelType</w:t>
            </w:r>
            <w:proofErr w:type="spellEnd"/>
          </w:p>
        </w:tc>
        <w:tc>
          <w:tcPr>
            <w:tcW w:w="3885" w:type="dxa"/>
          </w:tcPr>
          <w:p w14:paraId="495119F6" w14:textId="20FE9AB1"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Channel Type Codes</w:t>
            </w:r>
          </w:p>
        </w:tc>
        <w:tc>
          <w:tcPr>
            <w:tcW w:w="1419" w:type="dxa"/>
          </w:tcPr>
          <w:p w14:paraId="227C56F8" w14:textId="43367C2B"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13" w:type="dxa"/>
          </w:tcPr>
          <w:p w14:paraId="2D7BA162" w14:textId="735A2419" w:rsidR="7A0FED79" w:rsidRDefault="7A0FED79" w:rsidP="7A0FED79">
            <w:pPr>
              <w:pStyle w:val="nrpsTableheader"/>
              <w:rPr>
                <w:rFonts w:asciiTheme="minorHAnsi" w:hAnsiTheme="minorHAnsi" w:cstheme="minorBidi"/>
                <w:b w:val="0"/>
                <w:color w:val="auto"/>
                <w:sz w:val="22"/>
                <w:szCs w:val="22"/>
              </w:rPr>
            </w:pPr>
          </w:p>
        </w:tc>
        <w:tc>
          <w:tcPr>
            <w:tcW w:w="1710" w:type="dxa"/>
          </w:tcPr>
          <w:p w14:paraId="10798AF2" w14:textId="77777777" w:rsidR="7A0FED79" w:rsidRDefault="7A0FED79" w:rsidP="7A0FED79">
            <w:pPr>
              <w:pStyle w:val="nrpsTableheader"/>
              <w:rPr>
                <w:rFonts w:asciiTheme="minorHAnsi" w:hAnsiTheme="minorHAnsi" w:cstheme="minorBidi"/>
                <w:b w:val="0"/>
                <w:color w:val="auto"/>
                <w:sz w:val="22"/>
                <w:szCs w:val="22"/>
              </w:rPr>
            </w:pPr>
          </w:p>
        </w:tc>
        <w:tc>
          <w:tcPr>
            <w:tcW w:w="1677" w:type="dxa"/>
          </w:tcPr>
          <w:p w14:paraId="1E73BD02" w14:textId="7D50F870" w:rsidR="7A0FED79" w:rsidRDefault="7A0FED79" w:rsidP="7A0FED79">
            <w:pPr>
              <w:pStyle w:val="nrpsTableheader"/>
              <w:rPr>
                <w:rFonts w:asciiTheme="minorHAnsi" w:hAnsiTheme="minorHAnsi" w:cstheme="minorBidi"/>
                <w:b w:val="0"/>
                <w:color w:val="auto"/>
                <w:sz w:val="22"/>
                <w:szCs w:val="22"/>
              </w:rPr>
            </w:pPr>
          </w:p>
        </w:tc>
        <w:tc>
          <w:tcPr>
            <w:tcW w:w="1695" w:type="dxa"/>
          </w:tcPr>
          <w:p w14:paraId="7E6EE738" w14:textId="77777777" w:rsidR="7A0FED79" w:rsidRDefault="7A0FED79" w:rsidP="7A0FED79">
            <w:pPr>
              <w:pStyle w:val="nrpsTableheader"/>
              <w:rPr>
                <w:rFonts w:asciiTheme="minorHAnsi" w:hAnsiTheme="minorHAnsi" w:cstheme="minorBidi"/>
                <w:b w:val="0"/>
                <w:color w:val="auto"/>
                <w:sz w:val="22"/>
                <w:szCs w:val="22"/>
              </w:rPr>
            </w:pPr>
          </w:p>
        </w:tc>
      </w:tr>
      <w:tr w:rsidR="7A0FED79" w14:paraId="12BDDE07" w14:textId="77777777" w:rsidTr="11705DB1">
        <w:trPr>
          <w:trHeight w:val="310"/>
        </w:trPr>
        <w:tc>
          <w:tcPr>
            <w:tcW w:w="1791" w:type="dxa"/>
          </w:tcPr>
          <w:p w14:paraId="2C68D2AC" w14:textId="0352A9B3" w:rsidR="7A0FED79" w:rsidRDefault="3DC70DFB" w:rsidP="7A0FED79">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SiteNumber</w:t>
            </w:r>
            <w:proofErr w:type="spellEnd"/>
          </w:p>
        </w:tc>
        <w:tc>
          <w:tcPr>
            <w:tcW w:w="3885" w:type="dxa"/>
          </w:tcPr>
          <w:p w14:paraId="1B384CDE" w14:textId="4898458F" w:rsidR="7A0FED79" w:rsidRDefault="37EBDA17"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 Site number</w:t>
            </w:r>
          </w:p>
        </w:tc>
        <w:tc>
          <w:tcPr>
            <w:tcW w:w="1419" w:type="dxa"/>
          </w:tcPr>
          <w:p w14:paraId="76DCB0B6" w14:textId="46E55C6D" w:rsidR="7A0FED79" w:rsidRDefault="37EBDA17"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74CAC039" w14:textId="1853B3C6" w:rsidR="7A0FED79" w:rsidRDefault="7A0FED79" w:rsidP="7A0FED79">
            <w:pPr>
              <w:pStyle w:val="nrpsTableheader"/>
              <w:rPr>
                <w:rFonts w:asciiTheme="minorHAnsi" w:hAnsiTheme="minorHAnsi" w:cstheme="minorBidi"/>
                <w:b w:val="0"/>
                <w:color w:val="auto"/>
                <w:sz w:val="22"/>
                <w:szCs w:val="22"/>
              </w:rPr>
            </w:pPr>
          </w:p>
        </w:tc>
        <w:tc>
          <w:tcPr>
            <w:tcW w:w="1710" w:type="dxa"/>
          </w:tcPr>
          <w:p w14:paraId="7B7B5D64" w14:textId="77777777" w:rsidR="7A0FED79" w:rsidRDefault="7A0FED79" w:rsidP="7A0FED79">
            <w:pPr>
              <w:pStyle w:val="nrpsTableheader"/>
              <w:rPr>
                <w:rFonts w:asciiTheme="minorHAnsi" w:hAnsiTheme="minorHAnsi" w:cstheme="minorBidi"/>
                <w:b w:val="0"/>
                <w:color w:val="auto"/>
                <w:sz w:val="22"/>
                <w:szCs w:val="22"/>
              </w:rPr>
            </w:pPr>
          </w:p>
        </w:tc>
        <w:tc>
          <w:tcPr>
            <w:tcW w:w="1677" w:type="dxa"/>
          </w:tcPr>
          <w:p w14:paraId="2A9F23E1" w14:textId="734D9B89" w:rsidR="7A0FED79" w:rsidRDefault="7A0FED79" w:rsidP="7A0FED79">
            <w:pPr>
              <w:pStyle w:val="nrpsTableheader"/>
              <w:rPr>
                <w:rFonts w:asciiTheme="minorHAnsi" w:hAnsiTheme="minorHAnsi" w:cstheme="minorBidi"/>
                <w:b w:val="0"/>
                <w:color w:val="auto"/>
                <w:sz w:val="22"/>
                <w:szCs w:val="22"/>
              </w:rPr>
            </w:pPr>
          </w:p>
        </w:tc>
        <w:tc>
          <w:tcPr>
            <w:tcW w:w="1695" w:type="dxa"/>
          </w:tcPr>
          <w:p w14:paraId="58740267" w14:textId="77777777" w:rsidR="7A0FED79" w:rsidRDefault="7A0FED79" w:rsidP="7A0FED79">
            <w:pPr>
              <w:pStyle w:val="nrpsTableheader"/>
              <w:rPr>
                <w:rFonts w:asciiTheme="minorHAnsi" w:hAnsiTheme="minorHAnsi" w:cstheme="minorBidi"/>
                <w:b w:val="0"/>
                <w:color w:val="auto"/>
                <w:sz w:val="22"/>
                <w:szCs w:val="22"/>
              </w:rPr>
            </w:pPr>
          </w:p>
        </w:tc>
      </w:tr>
      <w:tr w:rsidR="7A0FED79" w14:paraId="267EE1C6" w14:textId="77777777" w:rsidTr="11705DB1">
        <w:trPr>
          <w:trHeight w:val="317"/>
        </w:trPr>
        <w:tc>
          <w:tcPr>
            <w:tcW w:w="1791" w:type="dxa"/>
          </w:tcPr>
          <w:p w14:paraId="3E4A85B0" w14:textId="02B099B1" w:rsidR="7A0FED79" w:rsidRDefault="3DC70DFB"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Season</w:t>
            </w:r>
          </w:p>
        </w:tc>
        <w:tc>
          <w:tcPr>
            <w:tcW w:w="3885" w:type="dxa"/>
          </w:tcPr>
          <w:p w14:paraId="3EF26386" w14:textId="739D7278" w:rsidR="7A0FED79" w:rsidRDefault="40FA6CFE"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Year at beginning of sample season</w:t>
            </w:r>
          </w:p>
        </w:tc>
        <w:tc>
          <w:tcPr>
            <w:tcW w:w="1419" w:type="dxa"/>
          </w:tcPr>
          <w:p w14:paraId="6368648A" w14:textId="24A469FB" w:rsidR="7A0FED79" w:rsidRDefault="40FA6CFE"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date</w:t>
            </w:r>
          </w:p>
        </w:tc>
        <w:tc>
          <w:tcPr>
            <w:tcW w:w="2213" w:type="dxa"/>
          </w:tcPr>
          <w:p w14:paraId="3D318120" w14:textId="73AE642A" w:rsidR="7A0FED79" w:rsidRDefault="7A0FED79" w:rsidP="7A0FED79">
            <w:pPr>
              <w:pStyle w:val="nrpsTableheader"/>
              <w:rPr>
                <w:rFonts w:asciiTheme="minorHAnsi" w:hAnsiTheme="minorHAnsi" w:cstheme="minorBidi"/>
                <w:b w:val="0"/>
                <w:color w:val="auto"/>
                <w:sz w:val="22"/>
                <w:szCs w:val="22"/>
              </w:rPr>
            </w:pPr>
          </w:p>
        </w:tc>
        <w:tc>
          <w:tcPr>
            <w:tcW w:w="1710" w:type="dxa"/>
          </w:tcPr>
          <w:p w14:paraId="0529AD09" w14:textId="6B8DEECC" w:rsidR="7A0FED79" w:rsidRDefault="40FA6CFE" w:rsidP="7A0FED79">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yyyy</w:t>
            </w:r>
            <w:proofErr w:type="spellEnd"/>
          </w:p>
        </w:tc>
        <w:tc>
          <w:tcPr>
            <w:tcW w:w="1677" w:type="dxa"/>
          </w:tcPr>
          <w:p w14:paraId="75ED1013" w14:textId="07C7BD21" w:rsidR="7A0FED79" w:rsidRDefault="7A0FED79" w:rsidP="7A0FED79">
            <w:pPr>
              <w:pStyle w:val="nrpsTableheader"/>
              <w:rPr>
                <w:rFonts w:asciiTheme="minorHAnsi" w:hAnsiTheme="minorHAnsi" w:cstheme="minorBidi"/>
                <w:b w:val="0"/>
                <w:color w:val="auto"/>
                <w:sz w:val="22"/>
                <w:szCs w:val="22"/>
              </w:rPr>
            </w:pPr>
          </w:p>
        </w:tc>
        <w:tc>
          <w:tcPr>
            <w:tcW w:w="1695" w:type="dxa"/>
          </w:tcPr>
          <w:p w14:paraId="4487669C" w14:textId="77777777" w:rsidR="7A0FED79" w:rsidRDefault="7A0FED79" w:rsidP="7A0FED79">
            <w:pPr>
              <w:pStyle w:val="nrpsTableheader"/>
              <w:rPr>
                <w:rFonts w:asciiTheme="minorHAnsi" w:hAnsiTheme="minorHAnsi" w:cstheme="minorBidi"/>
                <w:b w:val="0"/>
                <w:color w:val="auto"/>
                <w:sz w:val="22"/>
                <w:szCs w:val="22"/>
              </w:rPr>
            </w:pPr>
          </w:p>
        </w:tc>
      </w:tr>
      <w:tr w:rsidR="7A0FED79" w14:paraId="3238FA9C" w14:textId="77777777" w:rsidTr="11705DB1">
        <w:trPr>
          <w:trHeight w:val="317"/>
        </w:trPr>
        <w:tc>
          <w:tcPr>
            <w:tcW w:w="1791" w:type="dxa"/>
          </w:tcPr>
          <w:p w14:paraId="59760278" w14:textId="1176D5B8" w:rsidR="7A0FED79" w:rsidRDefault="3DC70DFB"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Muck</w:t>
            </w:r>
          </w:p>
        </w:tc>
        <w:tc>
          <w:tcPr>
            <w:tcW w:w="3885" w:type="dxa"/>
          </w:tcPr>
          <w:p w14:paraId="787B5C79" w14:textId="5BE9F9F9" w:rsidR="7A0FED79" w:rsidRDefault="07ED43B0"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Daubenmire c</w:t>
            </w:r>
            <w:r w:rsidR="1C34E684" w:rsidRPr="11705DB1">
              <w:rPr>
                <w:rFonts w:asciiTheme="minorHAnsi" w:hAnsiTheme="minorHAnsi" w:cstheme="minorBidi"/>
                <w:b w:val="0"/>
                <w:color w:val="auto"/>
                <w:sz w:val="22"/>
                <w:szCs w:val="22"/>
              </w:rPr>
              <w:t xml:space="preserve">over </w:t>
            </w:r>
            <w:r w:rsidR="73DA89AB" w:rsidRPr="11705DB1">
              <w:rPr>
                <w:rFonts w:asciiTheme="minorHAnsi" w:hAnsiTheme="minorHAnsi" w:cstheme="minorBidi"/>
                <w:b w:val="0"/>
                <w:color w:val="auto"/>
                <w:sz w:val="22"/>
                <w:szCs w:val="22"/>
              </w:rPr>
              <w:t>class</w:t>
            </w:r>
            <w:r w:rsidR="1C34E684" w:rsidRPr="11705DB1">
              <w:rPr>
                <w:rFonts w:asciiTheme="minorHAnsi" w:hAnsiTheme="minorHAnsi" w:cstheme="minorBidi"/>
                <w:b w:val="0"/>
                <w:color w:val="auto"/>
                <w:sz w:val="22"/>
                <w:szCs w:val="22"/>
              </w:rPr>
              <w:t>: muck</w:t>
            </w:r>
          </w:p>
        </w:tc>
        <w:tc>
          <w:tcPr>
            <w:tcW w:w="1419" w:type="dxa"/>
          </w:tcPr>
          <w:p w14:paraId="56E71464" w14:textId="1C0B91B7" w:rsidR="7A0FED79" w:rsidRDefault="532CFC44"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43759FD7" w14:textId="77777777" w:rsidR="7A0FED79" w:rsidRDefault="7A0FED79" w:rsidP="7A0FED79">
            <w:pPr>
              <w:pStyle w:val="nrpsTableheader"/>
              <w:rPr>
                <w:rFonts w:asciiTheme="minorHAnsi" w:hAnsiTheme="minorHAnsi" w:cstheme="minorBidi"/>
                <w:b w:val="0"/>
                <w:color w:val="auto"/>
                <w:sz w:val="22"/>
                <w:szCs w:val="22"/>
              </w:rPr>
            </w:pPr>
          </w:p>
        </w:tc>
        <w:tc>
          <w:tcPr>
            <w:tcW w:w="1710" w:type="dxa"/>
          </w:tcPr>
          <w:p w14:paraId="39F77A5A" w14:textId="77777777" w:rsidR="7A0FED79" w:rsidRDefault="7A0FED79" w:rsidP="7A0FED79">
            <w:pPr>
              <w:pStyle w:val="nrpsTableheader"/>
              <w:rPr>
                <w:rFonts w:asciiTheme="minorHAnsi" w:hAnsiTheme="minorHAnsi" w:cstheme="minorBidi"/>
                <w:b w:val="0"/>
                <w:color w:val="auto"/>
                <w:sz w:val="22"/>
                <w:szCs w:val="22"/>
              </w:rPr>
            </w:pPr>
          </w:p>
        </w:tc>
        <w:tc>
          <w:tcPr>
            <w:tcW w:w="1677" w:type="dxa"/>
          </w:tcPr>
          <w:p w14:paraId="1854E0CB" w14:textId="09DBC4F8" w:rsidR="7A0FED79" w:rsidRDefault="08B51575"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47128081" w14:textId="2126C865" w:rsidR="7A0FED79" w:rsidRDefault="08B51575"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7A0FED79" w14:paraId="4922C3EE" w14:textId="77777777" w:rsidTr="11705DB1">
        <w:trPr>
          <w:trHeight w:val="317"/>
        </w:trPr>
        <w:tc>
          <w:tcPr>
            <w:tcW w:w="1791" w:type="dxa"/>
          </w:tcPr>
          <w:p w14:paraId="7A4556C0" w14:textId="1F419E64" w:rsidR="7A0FED79" w:rsidRDefault="3DC70DFB"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Detritus</w:t>
            </w:r>
          </w:p>
        </w:tc>
        <w:tc>
          <w:tcPr>
            <w:tcW w:w="3885" w:type="dxa"/>
          </w:tcPr>
          <w:p w14:paraId="53C9E598" w14:textId="118F7A9E" w:rsidR="7A0FED79" w:rsidRDefault="2D95F828"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Daubenmire </w:t>
            </w:r>
            <w:r w:rsidR="183877DA" w:rsidRPr="11705DB1">
              <w:rPr>
                <w:rFonts w:asciiTheme="minorHAnsi" w:hAnsiTheme="minorHAnsi" w:cstheme="minorBidi"/>
                <w:b w:val="0"/>
                <w:color w:val="auto"/>
                <w:sz w:val="22"/>
                <w:szCs w:val="22"/>
              </w:rPr>
              <w:t>cover</w:t>
            </w:r>
            <w:r w:rsidR="3DAB96A3" w:rsidRPr="11705DB1">
              <w:rPr>
                <w:rFonts w:asciiTheme="minorHAnsi" w:hAnsiTheme="minorHAnsi" w:cstheme="minorBidi"/>
                <w:b w:val="0"/>
                <w:color w:val="auto"/>
                <w:sz w:val="22"/>
                <w:szCs w:val="22"/>
              </w:rPr>
              <w:t xml:space="preserve"> </w:t>
            </w:r>
            <w:r w:rsidR="73DA89AB" w:rsidRPr="11705DB1">
              <w:rPr>
                <w:rFonts w:asciiTheme="minorHAnsi" w:hAnsiTheme="minorHAnsi" w:cstheme="minorBidi"/>
                <w:b w:val="0"/>
                <w:color w:val="auto"/>
                <w:sz w:val="22"/>
                <w:szCs w:val="22"/>
              </w:rPr>
              <w:t>class</w:t>
            </w:r>
            <w:r w:rsidR="3DAB96A3" w:rsidRPr="11705DB1">
              <w:rPr>
                <w:rFonts w:asciiTheme="minorHAnsi" w:hAnsiTheme="minorHAnsi" w:cstheme="minorBidi"/>
                <w:b w:val="0"/>
                <w:color w:val="auto"/>
                <w:sz w:val="22"/>
                <w:szCs w:val="22"/>
              </w:rPr>
              <w:t>:</w:t>
            </w:r>
            <w:r w:rsidR="36EA9378" w:rsidRPr="11705DB1">
              <w:rPr>
                <w:rFonts w:asciiTheme="minorHAnsi" w:hAnsiTheme="minorHAnsi" w:cstheme="minorBidi"/>
                <w:b w:val="0"/>
                <w:color w:val="auto"/>
                <w:sz w:val="22"/>
                <w:szCs w:val="22"/>
              </w:rPr>
              <w:t xml:space="preserve"> detritus</w:t>
            </w:r>
          </w:p>
        </w:tc>
        <w:tc>
          <w:tcPr>
            <w:tcW w:w="1419" w:type="dxa"/>
          </w:tcPr>
          <w:p w14:paraId="48FA23A3" w14:textId="694ED69A" w:rsidR="7A0FED79" w:rsidRDefault="7CEA5072"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1091E2F3" w14:textId="77777777" w:rsidR="7A0FED79" w:rsidRDefault="7A0FED79" w:rsidP="7A0FED79">
            <w:pPr>
              <w:pStyle w:val="nrpsTableheader"/>
              <w:rPr>
                <w:rFonts w:asciiTheme="minorHAnsi" w:hAnsiTheme="minorHAnsi" w:cstheme="minorBidi"/>
                <w:b w:val="0"/>
                <w:color w:val="auto"/>
                <w:sz w:val="22"/>
                <w:szCs w:val="22"/>
              </w:rPr>
            </w:pPr>
          </w:p>
        </w:tc>
        <w:tc>
          <w:tcPr>
            <w:tcW w:w="1710" w:type="dxa"/>
          </w:tcPr>
          <w:p w14:paraId="10EE43FB" w14:textId="77777777" w:rsidR="7A0FED79" w:rsidRDefault="7A0FED79" w:rsidP="7A0FED79">
            <w:pPr>
              <w:pStyle w:val="nrpsTableheader"/>
              <w:rPr>
                <w:rFonts w:asciiTheme="minorHAnsi" w:hAnsiTheme="minorHAnsi" w:cstheme="minorBidi"/>
                <w:b w:val="0"/>
                <w:color w:val="auto"/>
                <w:sz w:val="22"/>
                <w:szCs w:val="22"/>
              </w:rPr>
            </w:pPr>
          </w:p>
        </w:tc>
        <w:tc>
          <w:tcPr>
            <w:tcW w:w="1677" w:type="dxa"/>
          </w:tcPr>
          <w:p w14:paraId="3742B632" w14:textId="09DBC4F8"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3CF7B64A" w14:textId="2126C86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7A0FED79" w14:paraId="317B9B56" w14:textId="77777777" w:rsidTr="11705DB1">
        <w:trPr>
          <w:trHeight w:val="317"/>
        </w:trPr>
        <w:tc>
          <w:tcPr>
            <w:tcW w:w="1791" w:type="dxa"/>
          </w:tcPr>
          <w:p w14:paraId="087D30A2" w14:textId="115BD570" w:rsidR="7A0FED79" w:rsidRDefault="3DC70DFB"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Silt</w:t>
            </w:r>
          </w:p>
        </w:tc>
        <w:tc>
          <w:tcPr>
            <w:tcW w:w="3885" w:type="dxa"/>
          </w:tcPr>
          <w:p w14:paraId="2D2BE020" w14:textId="7466E843" w:rsidR="7A0FED79" w:rsidRDefault="493C979F"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Daubenmire </w:t>
            </w:r>
            <w:r w:rsidR="183877DA" w:rsidRPr="11705DB1">
              <w:rPr>
                <w:rFonts w:asciiTheme="minorHAnsi" w:hAnsiTheme="minorHAnsi" w:cstheme="minorBidi"/>
                <w:b w:val="0"/>
                <w:color w:val="auto"/>
                <w:sz w:val="22"/>
                <w:szCs w:val="22"/>
              </w:rPr>
              <w:t>cover</w:t>
            </w:r>
            <w:r w:rsidR="3DAB96A3" w:rsidRPr="11705DB1">
              <w:rPr>
                <w:rFonts w:asciiTheme="minorHAnsi" w:hAnsiTheme="minorHAnsi" w:cstheme="minorBidi"/>
                <w:b w:val="0"/>
                <w:color w:val="auto"/>
                <w:sz w:val="22"/>
                <w:szCs w:val="22"/>
              </w:rPr>
              <w:t xml:space="preserve"> </w:t>
            </w:r>
            <w:r w:rsidR="3A676F7B" w:rsidRPr="11705DB1">
              <w:rPr>
                <w:rFonts w:asciiTheme="minorHAnsi" w:hAnsiTheme="minorHAnsi" w:cstheme="minorBidi"/>
                <w:b w:val="0"/>
                <w:color w:val="auto"/>
                <w:sz w:val="22"/>
                <w:szCs w:val="22"/>
              </w:rPr>
              <w:t>class</w:t>
            </w:r>
            <w:r w:rsidR="3DAB96A3" w:rsidRPr="11705DB1">
              <w:rPr>
                <w:rFonts w:asciiTheme="minorHAnsi" w:hAnsiTheme="minorHAnsi" w:cstheme="minorBidi"/>
                <w:b w:val="0"/>
                <w:color w:val="auto"/>
                <w:sz w:val="22"/>
                <w:szCs w:val="22"/>
              </w:rPr>
              <w:t>:</w:t>
            </w:r>
            <w:r w:rsidR="79EC6ABA" w:rsidRPr="11705DB1">
              <w:rPr>
                <w:rFonts w:asciiTheme="minorHAnsi" w:hAnsiTheme="minorHAnsi" w:cstheme="minorBidi"/>
                <w:b w:val="0"/>
                <w:color w:val="auto"/>
                <w:sz w:val="22"/>
                <w:szCs w:val="22"/>
              </w:rPr>
              <w:t xml:space="preserve"> silt</w:t>
            </w:r>
          </w:p>
        </w:tc>
        <w:tc>
          <w:tcPr>
            <w:tcW w:w="1419" w:type="dxa"/>
          </w:tcPr>
          <w:p w14:paraId="48D6EE1F" w14:textId="2523D49C" w:rsidR="7A0FED79" w:rsidRDefault="7CEA5072"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70E5B89F" w14:textId="77777777" w:rsidR="7A0FED79" w:rsidRDefault="7A0FED79" w:rsidP="7A0FED79">
            <w:pPr>
              <w:pStyle w:val="nrpsTableheader"/>
              <w:rPr>
                <w:rFonts w:asciiTheme="minorHAnsi" w:hAnsiTheme="minorHAnsi" w:cstheme="minorBidi"/>
                <w:b w:val="0"/>
                <w:color w:val="auto"/>
                <w:sz w:val="22"/>
                <w:szCs w:val="22"/>
              </w:rPr>
            </w:pPr>
          </w:p>
        </w:tc>
        <w:tc>
          <w:tcPr>
            <w:tcW w:w="1710" w:type="dxa"/>
          </w:tcPr>
          <w:p w14:paraId="46256514" w14:textId="77777777" w:rsidR="7A0FED79" w:rsidRDefault="7A0FED79" w:rsidP="7A0FED79">
            <w:pPr>
              <w:pStyle w:val="nrpsTableheader"/>
              <w:rPr>
                <w:rFonts w:asciiTheme="minorHAnsi" w:hAnsiTheme="minorHAnsi" w:cstheme="minorBidi"/>
                <w:b w:val="0"/>
                <w:color w:val="auto"/>
                <w:sz w:val="22"/>
                <w:szCs w:val="22"/>
              </w:rPr>
            </w:pPr>
          </w:p>
        </w:tc>
        <w:tc>
          <w:tcPr>
            <w:tcW w:w="1677" w:type="dxa"/>
          </w:tcPr>
          <w:p w14:paraId="7EEF6B55" w14:textId="09DBC4F8"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431D39A9" w14:textId="2126C86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7A0FED79" w14:paraId="6037F778" w14:textId="77777777" w:rsidTr="11705DB1">
        <w:trPr>
          <w:trHeight w:val="317"/>
        </w:trPr>
        <w:tc>
          <w:tcPr>
            <w:tcW w:w="1791" w:type="dxa"/>
          </w:tcPr>
          <w:p w14:paraId="6AE2B302" w14:textId="0899C684" w:rsidR="7A0FED79" w:rsidRDefault="3DC70DFB"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Sand</w:t>
            </w:r>
          </w:p>
        </w:tc>
        <w:tc>
          <w:tcPr>
            <w:tcW w:w="3885" w:type="dxa"/>
          </w:tcPr>
          <w:p w14:paraId="3049B546" w14:textId="64C706C0" w:rsidR="7A0FED79" w:rsidRDefault="28FF52AE"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Daubenmire </w:t>
            </w:r>
            <w:r w:rsidR="2CEBEF5E" w:rsidRPr="11705DB1">
              <w:rPr>
                <w:rFonts w:asciiTheme="minorHAnsi" w:hAnsiTheme="minorHAnsi" w:cstheme="minorBidi"/>
                <w:b w:val="0"/>
                <w:color w:val="auto"/>
                <w:sz w:val="22"/>
                <w:szCs w:val="22"/>
              </w:rPr>
              <w:t>c</w:t>
            </w:r>
            <w:r w:rsidR="52CB397C" w:rsidRPr="11705DB1">
              <w:rPr>
                <w:rFonts w:asciiTheme="minorHAnsi" w:hAnsiTheme="minorHAnsi" w:cstheme="minorBidi"/>
                <w:b w:val="0"/>
                <w:color w:val="auto"/>
                <w:sz w:val="22"/>
                <w:szCs w:val="22"/>
              </w:rPr>
              <w:t xml:space="preserve">over </w:t>
            </w:r>
            <w:r w:rsidR="3A676F7B" w:rsidRPr="11705DB1">
              <w:rPr>
                <w:rFonts w:asciiTheme="minorHAnsi" w:hAnsiTheme="minorHAnsi" w:cstheme="minorBidi"/>
                <w:b w:val="0"/>
                <w:color w:val="auto"/>
                <w:sz w:val="22"/>
                <w:szCs w:val="22"/>
              </w:rPr>
              <w:t>class</w:t>
            </w:r>
            <w:r w:rsidR="52CB397C" w:rsidRPr="11705DB1">
              <w:rPr>
                <w:rFonts w:asciiTheme="minorHAnsi" w:hAnsiTheme="minorHAnsi" w:cstheme="minorBidi"/>
                <w:b w:val="0"/>
                <w:color w:val="auto"/>
                <w:sz w:val="22"/>
                <w:szCs w:val="22"/>
              </w:rPr>
              <w:t>:</w:t>
            </w:r>
            <w:r w:rsidR="0A5DC665" w:rsidRPr="11705DB1">
              <w:rPr>
                <w:rFonts w:asciiTheme="minorHAnsi" w:hAnsiTheme="minorHAnsi" w:cstheme="minorBidi"/>
                <w:b w:val="0"/>
                <w:color w:val="auto"/>
                <w:sz w:val="22"/>
                <w:szCs w:val="22"/>
              </w:rPr>
              <w:t xml:space="preserve"> sand</w:t>
            </w:r>
          </w:p>
        </w:tc>
        <w:tc>
          <w:tcPr>
            <w:tcW w:w="1419" w:type="dxa"/>
          </w:tcPr>
          <w:p w14:paraId="42EA3505" w14:textId="428DAD3B" w:rsidR="7A0FED79" w:rsidRDefault="234001F6" w:rsidP="7A0FED79">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3E0ABD61" w14:textId="77777777" w:rsidR="7A0FED79" w:rsidRDefault="7A0FED79" w:rsidP="7A0FED79">
            <w:pPr>
              <w:pStyle w:val="nrpsTableheader"/>
              <w:rPr>
                <w:rFonts w:asciiTheme="minorHAnsi" w:hAnsiTheme="minorHAnsi" w:cstheme="minorBidi"/>
                <w:b w:val="0"/>
                <w:color w:val="auto"/>
                <w:sz w:val="22"/>
                <w:szCs w:val="22"/>
              </w:rPr>
            </w:pPr>
          </w:p>
        </w:tc>
        <w:tc>
          <w:tcPr>
            <w:tcW w:w="1710" w:type="dxa"/>
          </w:tcPr>
          <w:p w14:paraId="483D92CD" w14:textId="77777777" w:rsidR="7A0FED79" w:rsidRDefault="7A0FED79" w:rsidP="7A0FED79">
            <w:pPr>
              <w:pStyle w:val="nrpsTableheader"/>
              <w:rPr>
                <w:rFonts w:asciiTheme="minorHAnsi" w:hAnsiTheme="minorHAnsi" w:cstheme="minorBidi"/>
                <w:b w:val="0"/>
                <w:color w:val="auto"/>
                <w:sz w:val="22"/>
                <w:szCs w:val="22"/>
              </w:rPr>
            </w:pPr>
          </w:p>
        </w:tc>
        <w:tc>
          <w:tcPr>
            <w:tcW w:w="1677" w:type="dxa"/>
          </w:tcPr>
          <w:p w14:paraId="6711D7D3" w14:textId="09DBC4F8"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5A795A0A" w14:textId="2126C86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11705DB1" w14:paraId="1F77EE85" w14:textId="77777777" w:rsidTr="11705DB1">
        <w:trPr>
          <w:trHeight w:val="317"/>
        </w:trPr>
        <w:tc>
          <w:tcPr>
            <w:tcW w:w="1791" w:type="dxa"/>
          </w:tcPr>
          <w:p w14:paraId="7A7A7962" w14:textId="753464BC" w:rsidR="3DC70DFB" w:rsidRDefault="3DC70DFB" w:rsidP="11705DB1">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lastRenderedPageBreak/>
              <w:t>Pea_gravel</w:t>
            </w:r>
            <w:proofErr w:type="spellEnd"/>
          </w:p>
        </w:tc>
        <w:tc>
          <w:tcPr>
            <w:tcW w:w="3885" w:type="dxa"/>
          </w:tcPr>
          <w:p w14:paraId="386F5F9D" w14:textId="6C94F748" w:rsidR="7EFEFBE1" w:rsidRDefault="7EFEFBE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Daubenmire </w:t>
            </w:r>
            <w:r w:rsidR="01885F10" w:rsidRPr="11705DB1">
              <w:rPr>
                <w:rFonts w:asciiTheme="minorHAnsi" w:hAnsiTheme="minorHAnsi" w:cstheme="minorBidi"/>
                <w:b w:val="0"/>
                <w:color w:val="auto"/>
                <w:sz w:val="22"/>
                <w:szCs w:val="22"/>
              </w:rPr>
              <w:t>c</w:t>
            </w:r>
            <w:r w:rsidR="20B14A24" w:rsidRPr="11705DB1">
              <w:rPr>
                <w:rFonts w:asciiTheme="minorHAnsi" w:hAnsiTheme="minorHAnsi" w:cstheme="minorBidi"/>
                <w:b w:val="0"/>
                <w:color w:val="auto"/>
                <w:sz w:val="22"/>
                <w:szCs w:val="22"/>
              </w:rPr>
              <w:t xml:space="preserve">over </w:t>
            </w:r>
            <w:r w:rsidR="477207DC" w:rsidRPr="11705DB1">
              <w:rPr>
                <w:rFonts w:asciiTheme="minorHAnsi" w:hAnsiTheme="minorHAnsi" w:cstheme="minorBidi"/>
                <w:b w:val="0"/>
                <w:color w:val="auto"/>
                <w:sz w:val="22"/>
                <w:szCs w:val="22"/>
              </w:rPr>
              <w:t>class</w:t>
            </w:r>
            <w:r w:rsidR="20B14A24" w:rsidRPr="11705DB1">
              <w:rPr>
                <w:rFonts w:asciiTheme="minorHAnsi" w:hAnsiTheme="minorHAnsi" w:cstheme="minorBidi"/>
                <w:b w:val="0"/>
                <w:color w:val="auto"/>
                <w:sz w:val="22"/>
                <w:szCs w:val="22"/>
              </w:rPr>
              <w:t>:</w:t>
            </w:r>
            <w:r w:rsidR="787584F6" w:rsidRPr="11705DB1">
              <w:rPr>
                <w:rFonts w:asciiTheme="minorHAnsi" w:hAnsiTheme="minorHAnsi" w:cstheme="minorBidi"/>
                <w:b w:val="0"/>
                <w:color w:val="auto"/>
                <w:sz w:val="22"/>
                <w:szCs w:val="22"/>
              </w:rPr>
              <w:t xml:space="preserve"> pea</w:t>
            </w:r>
            <w:r w:rsidR="4D3BA53D" w:rsidRPr="11705DB1">
              <w:rPr>
                <w:rFonts w:asciiTheme="minorHAnsi" w:hAnsiTheme="minorHAnsi" w:cstheme="minorBidi"/>
                <w:b w:val="0"/>
                <w:color w:val="auto"/>
                <w:sz w:val="22"/>
                <w:szCs w:val="22"/>
              </w:rPr>
              <w:t xml:space="preserve"> </w:t>
            </w:r>
            <w:r w:rsidR="787584F6" w:rsidRPr="11705DB1">
              <w:rPr>
                <w:rFonts w:asciiTheme="minorHAnsi" w:hAnsiTheme="minorHAnsi" w:cstheme="minorBidi"/>
                <w:b w:val="0"/>
                <w:color w:val="auto"/>
                <w:sz w:val="22"/>
                <w:szCs w:val="22"/>
              </w:rPr>
              <w:t>gravel</w:t>
            </w:r>
          </w:p>
        </w:tc>
        <w:tc>
          <w:tcPr>
            <w:tcW w:w="1419" w:type="dxa"/>
          </w:tcPr>
          <w:p w14:paraId="33F1737F" w14:textId="780CECA7" w:rsidR="234001F6" w:rsidRDefault="234001F6"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7CF792F7" w14:textId="03CC6BAD" w:rsidR="11705DB1" w:rsidRDefault="11705DB1" w:rsidP="11705DB1">
            <w:pPr>
              <w:pStyle w:val="nrpsTableheader"/>
              <w:rPr>
                <w:rFonts w:asciiTheme="minorHAnsi" w:hAnsiTheme="minorHAnsi" w:cstheme="minorBidi"/>
                <w:b w:val="0"/>
                <w:color w:val="auto"/>
                <w:sz w:val="22"/>
                <w:szCs w:val="22"/>
              </w:rPr>
            </w:pPr>
          </w:p>
        </w:tc>
        <w:tc>
          <w:tcPr>
            <w:tcW w:w="1710" w:type="dxa"/>
          </w:tcPr>
          <w:p w14:paraId="40C41FD1" w14:textId="3166E0B4" w:rsidR="11705DB1" w:rsidRDefault="11705DB1" w:rsidP="11705DB1">
            <w:pPr>
              <w:pStyle w:val="nrpsTableheader"/>
              <w:rPr>
                <w:rFonts w:asciiTheme="minorHAnsi" w:hAnsiTheme="minorHAnsi" w:cstheme="minorBidi"/>
                <w:b w:val="0"/>
                <w:color w:val="auto"/>
                <w:sz w:val="22"/>
                <w:szCs w:val="22"/>
              </w:rPr>
            </w:pPr>
          </w:p>
        </w:tc>
        <w:tc>
          <w:tcPr>
            <w:tcW w:w="1677" w:type="dxa"/>
          </w:tcPr>
          <w:p w14:paraId="45EB8302" w14:textId="09DBC4F8"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6F145FA1" w14:textId="2126C86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11705DB1" w14:paraId="31D0FBCA" w14:textId="77777777" w:rsidTr="11705DB1">
        <w:trPr>
          <w:trHeight w:val="317"/>
        </w:trPr>
        <w:tc>
          <w:tcPr>
            <w:tcW w:w="1791" w:type="dxa"/>
          </w:tcPr>
          <w:p w14:paraId="5213BB44" w14:textId="2E43561B" w:rsidR="3DC70DFB" w:rsidRDefault="3DC70DFB" w:rsidP="11705DB1">
            <w:pPr>
              <w:pStyle w:val="nrpsTableheader"/>
            </w:pPr>
            <w:proofErr w:type="spellStart"/>
            <w:r w:rsidRPr="11705DB1">
              <w:rPr>
                <w:rFonts w:asciiTheme="minorHAnsi" w:hAnsiTheme="minorHAnsi" w:cstheme="minorBidi"/>
                <w:b w:val="0"/>
                <w:color w:val="auto"/>
                <w:sz w:val="22"/>
                <w:szCs w:val="22"/>
              </w:rPr>
              <w:t>Course_gravel</w:t>
            </w:r>
            <w:proofErr w:type="spellEnd"/>
          </w:p>
        </w:tc>
        <w:tc>
          <w:tcPr>
            <w:tcW w:w="3885" w:type="dxa"/>
          </w:tcPr>
          <w:p w14:paraId="7E47C867" w14:textId="3F10E86A" w:rsidR="513AA08F" w:rsidRDefault="513AA08F"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Daubenmire </w:t>
            </w:r>
            <w:r w:rsidR="442DCC01" w:rsidRPr="11705DB1">
              <w:rPr>
                <w:rFonts w:asciiTheme="minorHAnsi" w:hAnsiTheme="minorHAnsi" w:cstheme="minorBidi"/>
                <w:b w:val="0"/>
                <w:color w:val="auto"/>
                <w:sz w:val="22"/>
                <w:szCs w:val="22"/>
              </w:rPr>
              <w:t>c</w:t>
            </w:r>
            <w:r w:rsidR="20B14A24" w:rsidRPr="11705DB1">
              <w:rPr>
                <w:rFonts w:asciiTheme="minorHAnsi" w:hAnsiTheme="minorHAnsi" w:cstheme="minorBidi"/>
                <w:b w:val="0"/>
                <w:color w:val="auto"/>
                <w:sz w:val="22"/>
                <w:szCs w:val="22"/>
              </w:rPr>
              <w:t xml:space="preserve">over </w:t>
            </w:r>
            <w:r w:rsidR="477207DC" w:rsidRPr="11705DB1">
              <w:rPr>
                <w:rFonts w:asciiTheme="minorHAnsi" w:hAnsiTheme="minorHAnsi" w:cstheme="minorBidi"/>
                <w:b w:val="0"/>
                <w:color w:val="auto"/>
                <w:sz w:val="22"/>
                <w:szCs w:val="22"/>
              </w:rPr>
              <w:t>class</w:t>
            </w:r>
            <w:r w:rsidR="20B14A24" w:rsidRPr="11705DB1">
              <w:rPr>
                <w:rFonts w:asciiTheme="minorHAnsi" w:hAnsiTheme="minorHAnsi" w:cstheme="minorBidi"/>
                <w:b w:val="0"/>
                <w:color w:val="auto"/>
                <w:sz w:val="22"/>
                <w:szCs w:val="22"/>
              </w:rPr>
              <w:t>:</w:t>
            </w:r>
            <w:r w:rsidR="26B375FB" w:rsidRPr="11705DB1">
              <w:rPr>
                <w:rFonts w:asciiTheme="minorHAnsi" w:hAnsiTheme="minorHAnsi" w:cstheme="minorBidi"/>
                <w:b w:val="0"/>
                <w:color w:val="auto"/>
                <w:sz w:val="22"/>
                <w:szCs w:val="22"/>
              </w:rPr>
              <w:t xml:space="preserve"> course</w:t>
            </w:r>
            <w:r w:rsidR="31603C9A" w:rsidRPr="11705DB1">
              <w:rPr>
                <w:rFonts w:asciiTheme="minorHAnsi" w:hAnsiTheme="minorHAnsi" w:cstheme="minorBidi"/>
                <w:b w:val="0"/>
                <w:color w:val="auto"/>
                <w:sz w:val="22"/>
                <w:szCs w:val="22"/>
              </w:rPr>
              <w:t xml:space="preserve"> </w:t>
            </w:r>
            <w:r w:rsidR="26B375FB" w:rsidRPr="11705DB1">
              <w:rPr>
                <w:rFonts w:asciiTheme="minorHAnsi" w:hAnsiTheme="minorHAnsi" w:cstheme="minorBidi"/>
                <w:b w:val="0"/>
                <w:color w:val="auto"/>
                <w:sz w:val="22"/>
                <w:szCs w:val="22"/>
              </w:rPr>
              <w:t>gravel</w:t>
            </w:r>
          </w:p>
        </w:tc>
        <w:tc>
          <w:tcPr>
            <w:tcW w:w="1419" w:type="dxa"/>
          </w:tcPr>
          <w:p w14:paraId="2E1C1964" w14:textId="19915B22" w:rsidR="44E9B992" w:rsidRDefault="44E9B992"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w:t>
            </w:r>
            <w:r w:rsidR="6E3B23DA" w:rsidRPr="11705DB1">
              <w:rPr>
                <w:rFonts w:asciiTheme="minorHAnsi" w:hAnsiTheme="minorHAnsi" w:cstheme="minorBidi"/>
                <w:b w:val="0"/>
                <w:color w:val="auto"/>
                <w:sz w:val="22"/>
                <w:szCs w:val="22"/>
              </w:rPr>
              <w:t>m</w:t>
            </w:r>
            <w:r w:rsidRPr="11705DB1">
              <w:rPr>
                <w:rFonts w:asciiTheme="minorHAnsi" w:hAnsiTheme="minorHAnsi" w:cstheme="minorBidi"/>
                <w:b w:val="0"/>
                <w:color w:val="auto"/>
                <w:sz w:val="22"/>
                <w:szCs w:val="22"/>
              </w:rPr>
              <w:t>eric</w:t>
            </w:r>
          </w:p>
        </w:tc>
        <w:tc>
          <w:tcPr>
            <w:tcW w:w="2213" w:type="dxa"/>
          </w:tcPr>
          <w:p w14:paraId="0DFE1B01" w14:textId="0B362FF7" w:rsidR="11705DB1" w:rsidRDefault="11705DB1" w:rsidP="11705DB1">
            <w:pPr>
              <w:pStyle w:val="nrpsTableheader"/>
              <w:rPr>
                <w:rFonts w:asciiTheme="minorHAnsi" w:hAnsiTheme="minorHAnsi" w:cstheme="minorBidi"/>
                <w:b w:val="0"/>
                <w:color w:val="auto"/>
                <w:sz w:val="22"/>
                <w:szCs w:val="22"/>
              </w:rPr>
            </w:pPr>
          </w:p>
        </w:tc>
        <w:tc>
          <w:tcPr>
            <w:tcW w:w="1710" w:type="dxa"/>
          </w:tcPr>
          <w:p w14:paraId="2216A30A" w14:textId="61C895E0" w:rsidR="11705DB1" w:rsidRDefault="11705DB1" w:rsidP="11705DB1">
            <w:pPr>
              <w:pStyle w:val="nrpsTableheader"/>
              <w:rPr>
                <w:rFonts w:asciiTheme="minorHAnsi" w:hAnsiTheme="minorHAnsi" w:cstheme="minorBidi"/>
                <w:b w:val="0"/>
                <w:color w:val="auto"/>
                <w:sz w:val="22"/>
                <w:szCs w:val="22"/>
              </w:rPr>
            </w:pPr>
          </w:p>
        </w:tc>
        <w:tc>
          <w:tcPr>
            <w:tcW w:w="1677" w:type="dxa"/>
          </w:tcPr>
          <w:p w14:paraId="1439816E" w14:textId="09DBC4F8"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579F4428" w14:textId="2126C86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11705DB1" w14:paraId="3E7EA026" w14:textId="77777777" w:rsidTr="11705DB1">
        <w:trPr>
          <w:trHeight w:val="317"/>
        </w:trPr>
        <w:tc>
          <w:tcPr>
            <w:tcW w:w="1791" w:type="dxa"/>
          </w:tcPr>
          <w:p w14:paraId="3B6C3D7C" w14:textId="391B0434" w:rsidR="3DC70DFB" w:rsidRDefault="3DC70DF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Cobble</w:t>
            </w:r>
          </w:p>
        </w:tc>
        <w:tc>
          <w:tcPr>
            <w:tcW w:w="3885" w:type="dxa"/>
          </w:tcPr>
          <w:p w14:paraId="055291FF" w14:textId="316E2619" w:rsidR="0DECE647" w:rsidRDefault="0DECE647"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Daubenmire </w:t>
            </w:r>
            <w:r w:rsidR="4386E109" w:rsidRPr="11705DB1">
              <w:rPr>
                <w:rFonts w:asciiTheme="minorHAnsi" w:hAnsiTheme="minorHAnsi" w:cstheme="minorBidi"/>
                <w:b w:val="0"/>
                <w:color w:val="auto"/>
                <w:sz w:val="22"/>
                <w:szCs w:val="22"/>
              </w:rPr>
              <w:t>c</w:t>
            </w:r>
            <w:r w:rsidRPr="11705DB1">
              <w:rPr>
                <w:rFonts w:asciiTheme="minorHAnsi" w:hAnsiTheme="minorHAnsi" w:cstheme="minorBidi"/>
                <w:b w:val="0"/>
                <w:color w:val="auto"/>
                <w:sz w:val="22"/>
                <w:szCs w:val="22"/>
              </w:rPr>
              <w:t xml:space="preserve">over </w:t>
            </w:r>
            <w:r w:rsidR="7975F70E" w:rsidRPr="11705DB1">
              <w:rPr>
                <w:rFonts w:asciiTheme="minorHAnsi" w:hAnsiTheme="minorHAnsi" w:cstheme="minorBidi"/>
                <w:b w:val="0"/>
                <w:color w:val="auto"/>
                <w:sz w:val="22"/>
                <w:szCs w:val="22"/>
              </w:rPr>
              <w:t>class</w:t>
            </w:r>
            <w:r w:rsidRPr="11705DB1">
              <w:rPr>
                <w:rFonts w:asciiTheme="minorHAnsi" w:hAnsiTheme="minorHAnsi" w:cstheme="minorBidi"/>
                <w:b w:val="0"/>
                <w:color w:val="auto"/>
                <w:sz w:val="22"/>
                <w:szCs w:val="22"/>
              </w:rPr>
              <w:t>:</w:t>
            </w:r>
            <w:r w:rsidR="42E06296" w:rsidRPr="11705DB1">
              <w:rPr>
                <w:rFonts w:asciiTheme="minorHAnsi" w:hAnsiTheme="minorHAnsi" w:cstheme="minorBidi"/>
                <w:b w:val="0"/>
                <w:color w:val="auto"/>
                <w:sz w:val="22"/>
                <w:szCs w:val="22"/>
              </w:rPr>
              <w:t xml:space="preserve"> cobble</w:t>
            </w:r>
          </w:p>
        </w:tc>
        <w:tc>
          <w:tcPr>
            <w:tcW w:w="1419" w:type="dxa"/>
          </w:tcPr>
          <w:p w14:paraId="610A616D" w14:textId="0FBE95EE" w:rsidR="073C78D3" w:rsidRDefault="073C78D3"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6FA2FCF9" w14:textId="7D70E7E5" w:rsidR="11705DB1" w:rsidRDefault="11705DB1" w:rsidP="11705DB1">
            <w:pPr>
              <w:pStyle w:val="nrpsTableheader"/>
              <w:rPr>
                <w:rFonts w:asciiTheme="minorHAnsi" w:hAnsiTheme="minorHAnsi" w:cstheme="minorBidi"/>
                <w:b w:val="0"/>
                <w:color w:val="auto"/>
                <w:sz w:val="22"/>
                <w:szCs w:val="22"/>
              </w:rPr>
            </w:pPr>
          </w:p>
        </w:tc>
        <w:tc>
          <w:tcPr>
            <w:tcW w:w="1710" w:type="dxa"/>
          </w:tcPr>
          <w:p w14:paraId="71B18A60" w14:textId="63E1B25D" w:rsidR="11705DB1" w:rsidRDefault="11705DB1" w:rsidP="11705DB1">
            <w:pPr>
              <w:pStyle w:val="nrpsTableheader"/>
              <w:rPr>
                <w:rFonts w:asciiTheme="minorHAnsi" w:hAnsiTheme="minorHAnsi" w:cstheme="minorBidi"/>
                <w:b w:val="0"/>
                <w:color w:val="auto"/>
                <w:sz w:val="22"/>
                <w:szCs w:val="22"/>
              </w:rPr>
            </w:pPr>
          </w:p>
        </w:tc>
        <w:tc>
          <w:tcPr>
            <w:tcW w:w="1677" w:type="dxa"/>
          </w:tcPr>
          <w:p w14:paraId="379DDB99" w14:textId="09DBC4F8"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6F5F380F" w14:textId="2126C86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11705DB1" w14:paraId="0F0480A4" w14:textId="77777777" w:rsidTr="11705DB1">
        <w:trPr>
          <w:trHeight w:val="317"/>
        </w:trPr>
        <w:tc>
          <w:tcPr>
            <w:tcW w:w="1791" w:type="dxa"/>
          </w:tcPr>
          <w:p w14:paraId="07BB5F5C" w14:textId="03ECA4B2" w:rsidR="3DC70DFB" w:rsidRDefault="3DC70DF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Boulder</w:t>
            </w:r>
          </w:p>
        </w:tc>
        <w:tc>
          <w:tcPr>
            <w:tcW w:w="3885" w:type="dxa"/>
          </w:tcPr>
          <w:p w14:paraId="2B148038" w14:textId="25BA155D" w:rsidR="64F1CF10" w:rsidRDefault="64F1CF10"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Daubenmire </w:t>
            </w:r>
            <w:r w:rsidR="215E3335" w:rsidRPr="11705DB1">
              <w:rPr>
                <w:rFonts w:asciiTheme="minorHAnsi" w:hAnsiTheme="minorHAnsi" w:cstheme="minorBidi"/>
                <w:b w:val="0"/>
                <w:color w:val="auto"/>
                <w:sz w:val="22"/>
                <w:szCs w:val="22"/>
              </w:rPr>
              <w:t>c</w:t>
            </w:r>
            <w:r w:rsidRPr="11705DB1">
              <w:rPr>
                <w:rFonts w:asciiTheme="minorHAnsi" w:hAnsiTheme="minorHAnsi" w:cstheme="minorBidi"/>
                <w:b w:val="0"/>
                <w:color w:val="auto"/>
                <w:sz w:val="22"/>
                <w:szCs w:val="22"/>
              </w:rPr>
              <w:t xml:space="preserve">over </w:t>
            </w:r>
            <w:r w:rsidR="7975F70E" w:rsidRPr="11705DB1">
              <w:rPr>
                <w:rFonts w:asciiTheme="minorHAnsi" w:hAnsiTheme="minorHAnsi" w:cstheme="minorBidi"/>
                <w:b w:val="0"/>
                <w:color w:val="auto"/>
                <w:sz w:val="22"/>
                <w:szCs w:val="22"/>
              </w:rPr>
              <w:t>class</w:t>
            </w:r>
            <w:r w:rsidRPr="11705DB1">
              <w:rPr>
                <w:rFonts w:asciiTheme="minorHAnsi" w:hAnsiTheme="minorHAnsi" w:cstheme="minorBidi"/>
                <w:b w:val="0"/>
                <w:color w:val="auto"/>
                <w:sz w:val="22"/>
                <w:szCs w:val="22"/>
              </w:rPr>
              <w:t>:</w:t>
            </w:r>
            <w:r w:rsidR="246F3670" w:rsidRPr="11705DB1">
              <w:rPr>
                <w:rFonts w:asciiTheme="minorHAnsi" w:hAnsiTheme="minorHAnsi" w:cstheme="minorBidi"/>
                <w:b w:val="0"/>
                <w:color w:val="auto"/>
                <w:sz w:val="22"/>
                <w:szCs w:val="22"/>
              </w:rPr>
              <w:t xml:space="preserve"> </w:t>
            </w:r>
            <w:proofErr w:type="spellStart"/>
            <w:r w:rsidR="246F3670" w:rsidRPr="11705DB1">
              <w:rPr>
                <w:rFonts w:asciiTheme="minorHAnsi" w:hAnsiTheme="minorHAnsi" w:cstheme="minorBidi"/>
                <w:b w:val="0"/>
                <w:color w:val="auto"/>
                <w:sz w:val="22"/>
                <w:szCs w:val="22"/>
              </w:rPr>
              <w:t>bpulder</w:t>
            </w:r>
            <w:proofErr w:type="spellEnd"/>
          </w:p>
        </w:tc>
        <w:tc>
          <w:tcPr>
            <w:tcW w:w="1419" w:type="dxa"/>
          </w:tcPr>
          <w:p w14:paraId="790A37D6" w14:textId="72D1ABAA" w:rsidR="073C78D3" w:rsidRDefault="073C78D3"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0FF85276" w14:textId="5871B50E" w:rsidR="11705DB1" w:rsidRDefault="11705DB1" w:rsidP="11705DB1">
            <w:pPr>
              <w:pStyle w:val="nrpsTableheader"/>
              <w:rPr>
                <w:rFonts w:asciiTheme="minorHAnsi" w:hAnsiTheme="minorHAnsi" w:cstheme="minorBidi"/>
                <w:b w:val="0"/>
                <w:color w:val="auto"/>
                <w:sz w:val="22"/>
                <w:szCs w:val="22"/>
              </w:rPr>
            </w:pPr>
          </w:p>
        </w:tc>
        <w:tc>
          <w:tcPr>
            <w:tcW w:w="1710" w:type="dxa"/>
          </w:tcPr>
          <w:p w14:paraId="26D00032" w14:textId="5AF4C237" w:rsidR="11705DB1" w:rsidRDefault="11705DB1" w:rsidP="11705DB1">
            <w:pPr>
              <w:pStyle w:val="nrpsTableheader"/>
              <w:rPr>
                <w:rFonts w:asciiTheme="minorHAnsi" w:hAnsiTheme="minorHAnsi" w:cstheme="minorBidi"/>
                <w:b w:val="0"/>
                <w:color w:val="auto"/>
                <w:sz w:val="22"/>
                <w:szCs w:val="22"/>
              </w:rPr>
            </w:pPr>
          </w:p>
        </w:tc>
        <w:tc>
          <w:tcPr>
            <w:tcW w:w="1677" w:type="dxa"/>
          </w:tcPr>
          <w:p w14:paraId="1365DF80" w14:textId="09DBC4F8"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01E01470" w14:textId="2126C86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11705DB1" w14:paraId="11191B6F" w14:textId="77777777" w:rsidTr="11705DB1">
        <w:trPr>
          <w:trHeight w:val="345"/>
        </w:trPr>
        <w:tc>
          <w:tcPr>
            <w:tcW w:w="1791" w:type="dxa"/>
          </w:tcPr>
          <w:p w14:paraId="209DF9D8" w14:textId="64CA1C43" w:rsidR="3DC70DFB" w:rsidRDefault="3DC70DFB"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Bedrock</w:t>
            </w:r>
          </w:p>
        </w:tc>
        <w:tc>
          <w:tcPr>
            <w:tcW w:w="3885" w:type="dxa"/>
          </w:tcPr>
          <w:p w14:paraId="1F6907F9" w14:textId="258CDBB3" w:rsidR="2DB451EE" w:rsidRDefault="2DB451EE"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Daubenmire </w:t>
            </w:r>
            <w:r w:rsidR="35AF74F0" w:rsidRPr="11705DB1">
              <w:rPr>
                <w:rFonts w:asciiTheme="minorHAnsi" w:hAnsiTheme="minorHAnsi" w:cstheme="minorBidi"/>
                <w:b w:val="0"/>
                <w:color w:val="auto"/>
                <w:sz w:val="22"/>
                <w:szCs w:val="22"/>
              </w:rPr>
              <w:t>c</w:t>
            </w:r>
            <w:r w:rsidRPr="11705DB1">
              <w:rPr>
                <w:rFonts w:asciiTheme="minorHAnsi" w:hAnsiTheme="minorHAnsi" w:cstheme="minorBidi"/>
                <w:b w:val="0"/>
                <w:color w:val="auto"/>
                <w:sz w:val="22"/>
                <w:szCs w:val="22"/>
              </w:rPr>
              <w:t xml:space="preserve">over </w:t>
            </w:r>
            <w:r w:rsidR="5AD1D7E6" w:rsidRPr="11705DB1">
              <w:rPr>
                <w:rFonts w:asciiTheme="minorHAnsi" w:hAnsiTheme="minorHAnsi" w:cstheme="minorBidi"/>
                <w:b w:val="0"/>
                <w:color w:val="auto"/>
                <w:sz w:val="22"/>
                <w:szCs w:val="22"/>
              </w:rPr>
              <w:t>class</w:t>
            </w:r>
            <w:r w:rsidRPr="11705DB1">
              <w:rPr>
                <w:rFonts w:asciiTheme="minorHAnsi" w:hAnsiTheme="minorHAnsi" w:cstheme="minorBidi"/>
                <w:b w:val="0"/>
                <w:color w:val="auto"/>
                <w:sz w:val="22"/>
                <w:szCs w:val="22"/>
              </w:rPr>
              <w:t>:</w:t>
            </w:r>
            <w:r w:rsidR="5341C088" w:rsidRPr="11705DB1">
              <w:rPr>
                <w:rFonts w:asciiTheme="minorHAnsi" w:hAnsiTheme="minorHAnsi" w:cstheme="minorBidi"/>
                <w:b w:val="0"/>
                <w:color w:val="auto"/>
                <w:sz w:val="22"/>
                <w:szCs w:val="22"/>
              </w:rPr>
              <w:t xml:space="preserve"> bedrock</w:t>
            </w:r>
          </w:p>
        </w:tc>
        <w:tc>
          <w:tcPr>
            <w:tcW w:w="1419" w:type="dxa"/>
          </w:tcPr>
          <w:p w14:paraId="5D5F3CB2" w14:textId="3C888F2F" w:rsidR="5DD8C711" w:rsidRDefault="5DD8C71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6A9A4E50" w14:textId="59B580CE" w:rsidR="11705DB1" w:rsidRDefault="11705DB1" w:rsidP="11705DB1">
            <w:pPr>
              <w:pStyle w:val="nrpsTableheader"/>
              <w:rPr>
                <w:rFonts w:asciiTheme="minorHAnsi" w:hAnsiTheme="minorHAnsi" w:cstheme="minorBidi"/>
                <w:b w:val="0"/>
                <w:color w:val="auto"/>
                <w:sz w:val="22"/>
                <w:szCs w:val="22"/>
              </w:rPr>
            </w:pPr>
          </w:p>
        </w:tc>
        <w:tc>
          <w:tcPr>
            <w:tcW w:w="1710" w:type="dxa"/>
          </w:tcPr>
          <w:p w14:paraId="1BDF4FBA" w14:textId="2B09F29B" w:rsidR="11705DB1" w:rsidRDefault="11705DB1" w:rsidP="11705DB1">
            <w:pPr>
              <w:pStyle w:val="nrpsTableheader"/>
              <w:rPr>
                <w:rFonts w:asciiTheme="minorHAnsi" w:hAnsiTheme="minorHAnsi" w:cstheme="minorBidi"/>
                <w:b w:val="0"/>
                <w:color w:val="auto"/>
                <w:sz w:val="22"/>
                <w:szCs w:val="22"/>
              </w:rPr>
            </w:pPr>
          </w:p>
        </w:tc>
        <w:tc>
          <w:tcPr>
            <w:tcW w:w="1677" w:type="dxa"/>
          </w:tcPr>
          <w:p w14:paraId="1D8FDA42" w14:textId="09DBC4F8"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03913F26" w14:textId="2126C86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r w:rsidR="11705DB1" w14:paraId="5B79F094" w14:textId="77777777" w:rsidTr="11705DB1">
        <w:trPr>
          <w:trHeight w:val="317"/>
        </w:trPr>
        <w:tc>
          <w:tcPr>
            <w:tcW w:w="1791" w:type="dxa"/>
          </w:tcPr>
          <w:p w14:paraId="314321C0" w14:textId="54CD1BF6" w:rsidR="3DC70DFB" w:rsidRDefault="3DC70DFB" w:rsidP="11705DB1">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Hardpan_shale</w:t>
            </w:r>
            <w:proofErr w:type="spellEnd"/>
          </w:p>
        </w:tc>
        <w:tc>
          <w:tcPr>
            <w:tcW w:w="3885" w:type="dxa"/>
          </w:tcPr>
          <w:p w14:paraId="3ABF57FE" w14:textId="5DE43C9A" w:rsidR="2DB451EE" w:rsidRDefault="2DB451EE"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 xml:space="preserve">Daubenmire </w:t>
            </w:r>
            <w:r w:rsidR="1E838BED" w:rsidRPr="11705DB1">
              <w:rPr>
                <w:rFonts w:asciiTheme="minorHAnsi" w:hAnsiTheme="minorHAnsi" w:cstheme="minorBidi"/>
                <w:b w:val="0"/>
                <w:color w:val="auto"/>
                <w:sz w:val="22"/>
                <w:szCs w:val="22"/>
              </w:rPr>
              <w:t>c</w:t>
            </w:r>
            <w:r w:rsidRPr="11705DB1">
              <w:rPr>
                <w:rFonts w:asciiTheme="minorHAnsi" w:hAnsiTheme="minorHAnsi" w:cstheme="minorBidi"/>
                <w:b w:val="0"/>
                <w:color w:val="auto"/>
                <w:sz w:val="22"/>
                <w:szCs w:val="22"/>
              </w:rPr>
              <w:t xml:space="preserve">over </w:t>
            </w:r>
            <w:r w:rsidR="5AD1D7E6" w:rsidRPr="11705DB1">
              <w:rPr>
                <w:rFonts w:asciiTheme="minorHAnsi" w:hAnsiTheme="minorHAnsi" w:cstheme="minorBidi"/>
                <w:b w:val="0"/>
                <w:color w:val="auto"/>
                <w:sz w:val="22"/>
                <w:szCs w:val="22"/>
              </w:rPr>
              <w:t>class</w:t>
            </w:r>
            <w:r w:rsidRPr="11705DB1">
              <w:rPr>
                <w:rFonts w:asciiTheme="minorHAnsi" w:hAnsiTheme="minorHAnsi" w:cstheme="minorBidi"/>
                <w:b w:val="0"/>
                <w:color w:val="auto"/>
                <w:sz w:val="22"/>
                <w:szCs w:val="22"/>
              </w:rPr>
              <w:t>:</w:t>
            </w:r>
            <w:r w:rsidR="22B62597" w:rsidRPr="11705DB1">
              <w:rPr>
                <w:rFonts w:asciiTheme="minorHAnsi" w:hAnsiTheme="minorHAnsi" w:cstheme="minorBidi"/>
                <w:b w:val="0"/>
                <w:color w:val="auto"/>
                <w:sz w:val="22"/>
                <w:szCs w:val="22"/>
              </w:rPr>
              <w:t xml:space="preserve"> </w:t>
            </w:r>
            <w:proofErr w:type="spellStart"/>
            <w:r w:rsidR="22B62597" w:rsidRPr="11705DB1">
              <w:rPr>
                <w:rFonts w:asciiTheme="minorHAnsi" w:hAnsiTheme="minorHAnsi" w:cstheme="minorBidi"/>
                <w:b w:val="0"/>
                <w:color w:val="auto"/>
                <w:sz w:val="22"/>
                <w:szCs w:val="22"/>
              </w:rPr>
              <w:t>hardpan_shale</w:t>
            </w:r>
            <w:proofErr w:type="spellEnd"/>
          </w:p>
        </w:tc>
        <w:tc>
          <w:tcPr>
            <w:tcW w:w="1419" w:type="dxa"/>
          </w:tcPr>
          <w:p w14:paraId="217A1FB9" w14:textId="4A0A0775" w:rsidR="5DD8C711" w:rsidRDefault="5DD8C71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numeric</w:t>
            </w:r>
          </w:p>
        </w:tc>
        <w:tc>
          <w:tcPr>
            <w:tcW w:w="2213" w:type="dxa"/>
          </w:tcPr>
          <w:p w14:paraId="52222CF6" w14:textId="7EF13283" w:rsidR="11705DB1" w:rsidRDefault="11705DB1" w:rsidP="11705DB1">
            <w:pPr>
              <w:pStyle w:val="nrpsTableheader"/>
              <w:rPr>
                <w:rFonts w:asciiTheme="minorHAnsi" w:hAnsiTheme="minorHAnsi" w:cstheme="minorBidi"/>
                <w:b w:val="0"/>
                <w:color w:val="auto"/>
                <w:sz w:val="22"/>
                <w:szCs w:val="22"/>
              </w:rPr>
            </w:pPr>
          </w:p>
        </w:tc>
        <w:tc>
          <w:tcPr>
            <w:tcW w:w="1710" w:type="dxa"/>
          </w:tcPr>
          <w:p w14:paraId="14929971" w14:textId="78D3277D" w:rsidR="11705DB1" w:rsidRDefault="11705DB1" w:rsidP="11705DB1">
            <w:pPr>
              <w:pStyle w:val="nrpsTableheader"/>
              <w:rPr>
                <w:rFonts w:asciiTheme="minorHAnsi" w:hAnsiTheme="minorHAnsi" w:cstheme="minorBidi"/>
                <w:b w:val="0"/>
                <w:color w:val="auto"/>
                <w:sz w:val="22"/>
                <w:szCs w:val="22"/>
              </w:rPr>
            </w:pPr>
          </w:p>
        </w:tc>
        <w:tc>
          <w:tcPr>
            <w:tcW w:w="1677" w:type="dxa"/>
          </w:tcPr>
          <w:p w14:paraId="3C54EA24" w14:textId="09DBC4F8"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-999</w:t>
            </w:r>
          </w:p>
        </w:tc>
        <w:tc>
          <w:tcPr>
            <w:tcW w:w="1695" w:type="dxa"/>
          </w:tcPr>
          <w:p w14:paraId="2AEFBDB5" w14:textId="2126C865"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No observation</w:t>
            </w:r>
          </w:p>
        </w:tc>
      </w:tr>
    </w:tbl>
    <w:p w14:paraId="554DFE6F" w14:textId="6F997A39" w:rsidR="3B0B1926" w:rsidRDefault="3B0B1926" w:rsidP="7A0FED79">
      <w:pPr>
        <w:pStyle w:val="nrpsNormal"/>
        <w:rPr>
          <w:rFonts w:asciiTheme="minorHAnsi" w:hAnsiTheme="minorHAnsi" w:cstheme="minorBidi"/>
        </w:rPr>
      </w:pPr>
      <w:r w:rsidRPr="11705DB1">
        <w:rPr>
          <w:rFonts w:asciiTheme="minorHAnsi" w:hAnsiTheme="minorHAnsi" w:cstheme="minorBidi"/>
        </w:rPr>
        <w:t>(Copy this table to document more than one data table.)</w:t>
      </w:r>
    </w:p>
    <w:p w14:paraId="0644AC64" w14:textId="51A0F6CA" w:rsidR="7A0FED79" w:rsidRDefault="307F892A" w:rsidP="11705DB1">
      <w:pPr>
        <w:pStyle w:val="nrpsHeading1"/>
        <w:rPr>
          <w:rFonts w:ascii="Calibri" w:eastAsia="Calibri" w:hAnsi="Calibri" w:cs="Calibri"/>
          <w:bCs/>
          <w:sz w:val="36"/>
          <w:szCs w:val="36"/>
        </w:rPr>
      </w:pPr>
      <w:r w:rsidRPr="11705DB1">
        <w:rPr>
          <w:rFonts w:ascii="Calibri" w:eastAsia="Calibri" w:hAnsi="Calibri" w:cs="Calibri"/>
          <w:bCs/>
          <w:sz w:val="36"/>
          <w:szCs w:val="36"/>
        </w:rPr>
        <w:t>Data Table(s)</w:t>
      </w:r>
    </w:p>
    <w:p w14:paraId="1630AB9F" w14:textId="37E4C156" w:rsidR="7A0FED79" w:rsidRDefault="307F892A" w:rsidP="11705DB1">
      <w:pPr>
        <w:pStyle w:val="nrpsNormal"/>
        <w:rPr>
          <w:rFonts w:ascii="Calibri" w:eastAsia="Calibri" w:hAnsi="Calibri" w:cs="Calibri"/>
          <w:szCs w:val="23"/>
        </w:rPr>
      </w:pPr>
      <w:r w:rsidRPr="11705DB1">
        <w:rPr>
          <w:rFonts w:ascii="Calibri" w:eastAsia="Calibri" w:hAnsi="Calibri" w:cs="Calibri"/>
          <w:szCs w:val="23"/>
        </w:rPr>
        <w:t>(Provide a Table Name, Table Description, and description of each column in your data table):</w:t>
      </w:r>
    </w:p>
    <w:p w14:paraId="39A1B73A" w14:textId="1322E59C" w:rsidR="7A0FED79" w:rsidRDefault="307F892A" w:rsidP="11705DB1">
      <w:pPr>
        <w:pStyle w:val="nrpsNormal"/>
        <w:spacing w:after="0"/>
        <w:rPr>
          <w:rFonts w:ascii="Calibri" w:eastAsia="Calibri" w:hAnsi="Calibri" w:cs="Calibri"/>
          <w:szCs w:val="23"/>
        </w:rPr>
      </w:pPr>
      <w:r w:rsidRPr="11705DB1">
        <w:rPr>
          <w:rFonts w:ascii="Calibri" w:eastAsia="Calibri" w:hAnsi="Calibri" w:cs="Calibri"/>
          <w:b/>
          <w:bCs/>
          <w:szCs w:val="23"/>
        </w:rPr>
        <w:t>Column Name</w:t>
      </w:r>
      <w:r w:rsidRPr="11705DB1">
        <w:rPr>
          <w:rFonts w:ascii="Calibri" w:eastAsia="Calibri" w:hAnsi="Calibri" w:cs="Calibri"/>
          <w:szCs w:val="23"/>
        </w:rPr>
        <w:t>: This name must be exactly as it appears in the dataset. Please avoid special characters (like &amp; or \), dashes and spaces. Underscores are permissible. Do not begin a column name with a number.</w:t>
      </w:r>
    </w:p>
    <w:p w14:paraId="48C019E9" w14:textId="686468BC" w:rsidR="7A0FED79" w:rsidRDefault="307F892A" w:rsidP="11705DB1">
      <w:pPr>
        <w:pStyle w:val="nrpsNormal"/>
        <w:spacing w:after="0"/>
        <w:rPr>
          <w:rFonts w:ascii="Calibri" w:eastAsia="Calibri" w:hAnsi="Calibri" w:cs="Calibri"/>
          <w:szCs w:val="23"/>
        </w:rPr>
      </w:pPr>
      <w:r w:rsidRPr="11705DB1">
        <w:rPr>
          <w:rFonts w:ascii="Calibri" w:eastAsia="Calibri" w:hAnsi="Calibri" w:cs="Calibri"/>
          <w:b/>
          <w:bCs/>
          <w:szCs w:val="23"/>
        </w:rPr>
        <w:t>Description</w:t>
      </w:r>
      <w:r w:rsidRPr="11705DB1">
        <w:rPr>
          <w:rFonts w:ascii="Calibri" w:eastAsia="Calibri" w:hAnsi="Calibri" w:cs="Calibri"/>
          <w:szCs w:val="23"/>
        </w:rPr>
        <w:t>: Please give a specific definition of the column name. This can be lengthy.</w:t>
      </w:r>
      <w:r w:rsidRPr="11705DB1">
        <w:rPr>
          <w:rFonts w:ascii="Calibri" w:eastAsia="Calibri" w:hAnsi="Calibri" w:cs="Calibri"/>
          <w:b/>
          <w:bCs/>
          <w:szCs w:val="23"/>
        </w:rPr>
        <w:t xml:space="preserve"> </w:t>
      </w:r>
    </w:p>
    <w:p w14:paraId="24D77DA3" w14:textId="62254E21" w:rsidR="7A0FED79" w:rsidRDefault="307F892A" w:rsidP="11705DB1">
      <w:pPr>
        <w:pStyle w:val="nrpsNormal"/>
        <w:spacing w:after="0"/>
        <w:rPr>
          <w:rFonts w:ascii="Calibri" w:eastAsia="Calibri" w:hAnsi="Calibri" w:cs="Calibri"/>
          <w:szCs w:val="23"/>
        </w:rPr>
      </w:pPr>
      <w:r w:rsidRPr="11705DB1">
        <w:rPr>
          <w:rFonts w:ascii="Calibri" w:eastAsia="Calibri" w:hAnsi="Calibri" w:cs="Calibri"/>
          <w:b/>
          <w:bCs/>
          <w:szCs w:val="23"/>
        </w:rPr>
        <w:t>Class:</w:t>
      </w:r>
      <w:r w:rsidRPr="11705DB1">
        <w:rPr>
          <w:rFonts w:ascii="Calibri" w:eastAsia="Calibri" w:hAnsi="Calibri" w:cs="Calibri"/>
          <w:szCs w:val="23"/>
        </w:rPr>
        <w:t xml:space="preserve"> Column class. Valid options are </w:t>
      </w:r>
      <w:r w:rsidRPr="11705DB1">
        <w:rPr>
          <w:rFonts w:ascii="Calibri" w:eastAsia="Calibri" w:hAnsi="Calibri" w:cs="Calibri"/>
          <w:b/>
          <w:bCs/>
          <w:szCs w:val="23"/>
        </w:rPr>
        <w:t>numeric</w:t>
      </w:r>
      <w:r w:rsidRPr="11705DB1">
        <w:rPr>
          <w:rFonts w:ascii="Calibri" w:eastAsia="Calibri" w:hAnsi="Calibri" w:cs="Calibri"/>
          <w:szCs w:val="23"/>
        </w:rPr>
        <w:t xml:space="preserve">, </w:t>
      </w:r>
      <w:r w:rsidRPr="11705DB1">
        <w:rPr>
          <w:rFonts w:ascii="Calibri" w:eastAsia="Calibri" w:hAnsi="Calibri" w:cs="Calibri"/>
          <w:b/>
          <w:bCs/>
          <w:szCs w:val="23"/>
        </w:rPr>
        <w:t>categorical</w:t>
      </w:r>
      <w:r w:rsidRPr="11705DB1">
        <w:rPr>
          <w:rFonts w:ascii="Calibri" w:eastAsia="Calibri" w:hAnsi="Calibri" w:cs="Calibri"/>
          <w:szCs w:val="23"/>
        </w:rPr>
        <w:t xml:space="preserve">, </w:t>
      </w:r>
      <w:r w:rsidRPr="11705DB1">
        <w:rPr>
          <w:rFonts w:ascii="Calibri" w:eastAsia="Calibri" w:hAnsi="Calibri" w:cs="Calibri"/>
          <w:b/>
          <w:bCs/>
          <w:szCs w:val="23"/>
        </w:rPr>
        <w:t>character</w:t>
      </w:r>
      <w:r w:rsidRPr="11705DB1">
        <w:rPr>
          <w:rFonts w:ascii="Calibri" w:eastAsia="Calibri" w:hAnsi="Calibri" w:cs="Calibri"/>
          <w:szCs w:val="23"/>
        </w:rPr>
        <w:t xml:space="preserve">, and </w:t>
      </w:r>
      <w:r w:rsidRPr="11705DB1">
        <w:rPr>
          <w:rFonts w:ascii="Calibri" w:eastAsia="Calibri" w:hAnsi="Calibri" w:cs="Calibri"/>
          <w:b/>
          <w:bCs/>
          <w:szCs w:val="23"/>
        </w:rPr>
        <w:t>date</w:t>
      </w:r>
      <w:r w:rsidRPr="11705DB1">
        <w:rPr>
          <w:rFonts w:ascii="Calibri" w:eastAsia="Calibri" w:hAnsi="Calibri" w:cs="Calibri"/>
          <w:szCs w:val="23"/>
        </w:rPr>
        <w:t>.</w:t>
      </w:r>
    </w:p>
    <w:p w14:paraId="01489313" w14:textId="46928303" w:rsidR="7A0FED79" w:rsidRDefault="307F892A" w:rsidP="11705DB1">
      <w:pPr>
        <w:pStyle w:val="nrpsNormal"/>
        <w:spacing w:after="0"/>
        <w:rPr>
          <w:rFonts w:ascii="Calibri" w:eastAsia="Calibri" w:hAnsi="Calibri" w:cs="Calibri"/>
          <w:szCs w:val="23"/>
        </w:rPr>
      </w:pPr>
      <w:r w:rsidRPr="11705DB1">
        <w:rPr>
          <w:rFonts w:ascii="Calibri" w:eastAsia="Calibri" w:hAnsi="Calibri" w:cs="Calibri"/>
          <w:b/>
          <w:bCs/>
          <w:szCs w:val="23"/>
        </w:rPr>
        <w:t>Unit:</w:t>
      </w:r>
      <w:r w:rsidRPr="11705DB1">
        <w:rPr>
          <w:rFonts w:ascii="Calibri" w:eastAsia="Calibri" w:hAnsi="Calibri" w:cs="Calibri"/>
          <w:szCs w:val="23"/>
        </w:rPr>
        <w:t xml:space="preserve"> Identify units for all numeric variables. Please avoid special characters and describe units in this pattern: e.g., </w:t>
      </w:r>
      <w:proofErr w:type="spellStart"/>
      <w:r w:rsidRPr="11705DB1">
        <w:rPr>
          <w:rFonts w:ascii="Calibri" w:eastAsia="Calibri" w:hAnsi="Calibri" w:cs="Calibri"/>
          <w:szCs w:val="23"/>
        </w:rPr>
        <w:t>microSiemenPerCentimeter</w:t>
      </w:r>
      <w:proofErr w:type="spellEnd"/>
      <w:r w:rsidRPr="11705DB1">
        <w:rPr>
          <w:rFonts w:ascii="Calibri" w:eastAsia="Calibri" w:hAnsi="Calibri" w:cs="Calibri"/>
          <w:szCs w:val="23"/>
        </w:rPr>
        <w:t xml:space="preserve">, </w:t>
      </w:r>
      <w:proofErr w:type="spellStart"/>
      <w:r w:rsidRPr="11705DB1">
        <w:rPr>
          <w:rFonts w:ascii="Calibri" w:eastAsia="Calibri" w:hAnsi="Calibri" w:cs="Calibri"/>
          <w:szCs w:val="23"/>
        </w:rPr>
        <w:t>microgramPerLiter</w:t>
      </w:r>
      <w:proofErr w:type="spellEnd"/>
      <w:r w:rsidRPr="11705DB1">
        <w:rPr>
          <w:rFonts w:ascii="Calibri" w:eastAsia="Calibri" w:hAnsi="Calibri" w:cs="Calibri"/>
          <w:szCs w:val="23"/>
        </w:rPr>
        <w:t xml:space="preserve">, </w:t>
      </w:r>
      <w:proofErr w:type="spellStart"/>
      <w:r w:rsidRPr="11705DB1">
        <w:rPr>
          <w:rFonts w:ascii="Calibri" w:eastAsia="Calibri" w:hAnsi="Calibri" w:cs="Calibri"/>
          <w:szCs w:val="23"/>
        </w:rPr>
        <w:t>absorptionPerMolePerCentimeter</w:t>
      </w:r>
      <w:proofErr w:type="spellEnd"/>
    </w:p>
    <w:p w14:paraId="32554469" w14:textId="388015C9" w:rsidR="7A0FED79" w:rsidRDefault="307F892A" w:rsidP="11705DB1">
      <w:pPr>
        <w:pStyle w:val="nrpsNormal"/>
        <w:spacing w:after="0"/>
        <w:rPr>
          <w:rFonts w:ascii="Calibri" w:eastAsia="Calibri" w:hAnsi="Calibri" w:cs="Calibri"/>
          <w:szCs w:val="23"/>
        </w:rPr>
      </w:pPr>
      <w:r w:rsidRPr="11705DB1">
        <w:rPr>
          <w:rFonts w:ascii="Calibri" w:eastAsia="Calibri" w:hAnsi="Calibri" w:cs="Calibri"/>
          <w:b/>
          <w:bCs/>
          <w:szCs w:val="23"/>
        </w:rPr>
        <w:t>Date Time Format</w:t>
      </w:r>
      <w:r w:rsidRPr="11705DB1">
        <w:rPr>
          <w:rFonts w:ascii="Calibri" w:eastAsia="Calibri" w:hAnsi="Calibri" w:cs="Calibri"/>
          <w:szCs w:val="23"/>
        </w:rPr>
        <w:t>: Please tell us exactly how the date and time is formatted: e.g. mm/dd/</w:t>
      </w:r>
      <w:proofErr w:type="spellStart"/>
      <w:r w:rsidRPr="11705DB1">
        <w:rPr>
          <w:rFonts w:ascii="Calibri" w:eastAsia="Calibri" w:hAnsi="Calibri" w:cs="Calibri"/>
          <w:szCs w:val="23"/>
        </w:rPr>
        <w:t>yyyy</w:t>
      </w:r>
      <w:proofErr w:type="spellEnd"/>
      <w:r w:rsidRPr="11705DB1">
        <w:rPr>
          <w:rFonts w:ascii="Calibri" w:eastAsia="Calibri" w:hAnsi="Calibri" w:cs="Calibri"/>
          <w:szCs w:val="23"/>
        </w:rPr>
        <w:t xml:space="preserve"> </w:t>
      </w:r>
      <w:proofErr w:type="spellStart"/>
      <w:r w:rsidRPr="11705DB1">
        <w:rPr>
          <w:rFonts w:ascii="Calibri" w:eastAsia="Calibri" w:hAnsi="Calibri" w:cs="Calibri"/>
          <w:szCs w:val="23"/>
        </w:rPr>
        <w:t>hh:mm:ss</w:t>
      </w:r>
      <w:proofErr w:type="spellEnd"/>
      <w:r w:rsidRPr="11705DB1">
        <w:rPr>
          <w:rFonts w:ascii="Calibri" w:eastAsia="Calibri" w:hAnsi="Calibri" w:cs="Calibri"/>
          <w:szCs w:val="23"/>
        </w:rPr>
        <w:t xml:space="preserve"> plus the time zone and </w:t>
      </w:r>
      <w:proofErr w:type="gramStart"/>
      <w:r w:rsidRPr="11705DB1">
        <w:rPr>
          <w:rFonts w:ascii="Calibri" w:eastAsia="Calibri" w:hAnsi="Calibri" w:cs="Calibri"/>
          <w:szCs w:val="23"/>
        </w:rPr>
        <w:t>whether or not</w:t>
      </w:r>
      <w:proofErr w:type="gramEnd"/>
      <w:r w:rsidRPr="11705DB1">
        <w:rPr>
          <w:rFonts w:ascii="Calibri" w:eastAsia="Calibri" w:hAnsi="Calibri" w:cs="Calibri"/>
          <w:szCs w:val="23"/>
        </w:rPr>
        <w:t xml:space="preserve"> daylight savings was observed. ISO 8601 date format of YYYY-MM-DD or YYYY-MM-DD </w:t>
      </w:r>
      <w:proofErr w:type="spellStart"/>
      <w:r w:rsidRPr="11705DB1">
        <w:rPr>
          <w:rFonts w:ascii="Calibri" w:eastAsia="Calibri" w:hAnsi="Calibri" w:cs="Calibri"/>
          <w:szCs w:val="23"/>
        </w:rPr>
        <w:t>hh:mm:ss</w:t>
      </w:r>
      <w:proofErr w:type="spellEnd"/>
      <w:r w:rsidRPr="11705DB1">
        <w:rPr>
          <w:rFonts w:ascii="Calibri" w:eastAsia="Calibri" w:hAnsi="Calibri" w:cs="Calibri"/>
          <w:szCs w:val="23"/>
        </w:rPr>
        <w:t xml:space="preserve"> is preferred.</w:t>
      </w:r>
    </w:p>
    <w:p w14:paraId="63CB73D8" w14:textId="25078C29" w:rsidR="7A0FED79" w:rsidRDefault="307F892A" w:rsidP="11705DB1">
      <w:pPr>
        <w:pStyle w:val="nrpsNormal"/>
        <w:spacing w:after="0"/>
        <w:rPr>
          <w:rFonts w:ascii="Calibri" w:eastAsia="Calibri" w:hAnsi="Calibri" w:cs="Calibri"/>
          <w:szCs w:val="23"/>
        </w:rPr>
      </w:pPr>
      <w:r w:rsidRPr="11705DB1">
        <w:rPr>
          <w:rFonts w:ascii="Calibri" w:eastAsia="Calibri" w:hAnsi="Calibri" w:cs="Calibri"/>
          <w:b/>
          <w:bCs/>
          <w:szCs w:val="23"/>
        </w:rPr>
        <w:t>Missing Value Code</w:t>
      </w:r>
      <w:r w:rsidRPr="11705DB1">
        <w:rPr>
          <w:rFonts w:ascii="Calibri" w:eastAsia="Calibri" w:hAnsi="Calibri" w:cs="Calibri"/>
          <w:szCs w:val="23"/>
        </w:rPr>
        <w:t>: If a code for ‘no data’ is used, please specify: e.g., -99999</w:t>
      </w:r>
    </w:p>
    <w:p w14:paraId="1B03E2AD" w14:textId="0A5C3E63" w:rsidR="7A0FED79" w:rsidRDefault="307F892A" w:rsidP="11705DB1">
      <w:pPr>
        <w:pStyle w:val="nrpsNormal"/>
        <w:spacing w:after="0"/>
        <w:rPr>
          <w:rFonts w:ascii="Calibri" w:eastAsia="Calibri" w:hAnsi="Calibri" w:cs="Calibri"/>
          <w:szCs w:val="23"/>
        </w:rPr>
      </w:pPr>
      <w:r w:rsidRPr="11705DB1">
        <w:rPr>
          <w:rFonts w:ascii="Calibri" w:eastAsia="Calibri" w:hAnsi="Calibri" w:cs="Calibri"/>
          <w:b/>
          <w:bCs/>
          <w:szCs w:val="23"/>
        </w:rPr>
        <w:t>Missing Value Code Explanation</w:t>
      </w:r>
      <w:r w:rsidRPr="11705DB1">
        <w:rPr>
          <w:rFonts w:ascii="Calibri" w:eastAsia="Calibri" w:hAnsi="Calibri" w:cs="Calibri"/>
          <w:szCs w:val="23"/>
        </w:rPr>
        <w:t>: Definition of missing value code.</w:t>
      </w:r>
    </w:p>
    <w:p w14:paraId="367A86E4" w14:textId="1C88D623" w:rsidR="7A0FED79" w:rsidRDefault="7A0FED79" w:rsidP="11705DB1">
      <w:pPr>
        <w:spacing w:after="0"/>
        <w:rPr>
          <w:rFonts w:ascii="Calibri" w:eastAsia="Calibri" w:hAnsi="Calibri" w:cs="Calibri"/>
          <w:szCs w:val="23"/>
        </w:rPr>
      </w:pPr>
    </w:p>
    <w:p w14:paraId="45CA3667" w14:textId="4E39C25D" w:rsidR="7A0FED79" w:rsidRDefault="307F892A" w:rsidP="11705DB1">
      <w:pPr>
        <w:pStyle w:val="nrpsNormal"/>
        <w:rPr>
          <w:rFonts w:ascii="Calibri" w:eastAsia="Calibri" w:hAnsi="Calibri" w:cs="Calibri"/>
          <w:szCs w:val="23"/>
        </w:rPr>
      </w:pPr>
      <w:r w:rsidRPr="11705DB1">
        <w:rPr>
          <w:rFonts w:ascii="Calibri" w:eastAsia="Calibri" w:hAnsi="Calibri" w:cs="Calibri"/>
          <w:b/>
          <w:bCs/>
          <w:szCs w:val="23"/>
        </w:rPr>
        <w:t>Table name:</w:t>
      </w:r>
      <w:r w:rsidRPr="11705DB1">
        <w:rPr>
          <w:rFonts w:ascii="Calibri" w:eastAsia="Calibri" w:hAnsi="Calibri" w:cs="Calibri"/>
          <w:szCs w:val="23"/>
        </w:rPr>
        <w:t xml:space="preserve"> TransectSpacingInterval.csv</w:t>
      </w:r>
    </w:p>
    <w:p w14:paraId="0C2A5B8B" w14:textId="4F0C4BE8" w:rsidR="7A0FED79" w:rsidRDefault="307F892A" w:rsidP="11705DB1">
      <w:pPr>
        <w:pStyle w:val="nrpsTableheader"/>
        <w:rPr>
          <w:rFonts w:asciiTheme="minorHAnsi" w:hAnsiTheme="minorHAnsi" w:cstheme="minorBidi"/>
          <w:b w:val="0"/>
          <w:color w:val="auto"/>
          <w:sz w:val="22"/>
          <w:szCs w:val="22"/>
        </w:rPr>
      </w:pPr>
      <w:r w:rsidRPr="11705DB1">
        <w:rPr>
          <w:rFonts w:ascii="Calibri" w:eastAsia="Calibri" w:hAnsi="Calibri" w:cs="Calibri"/>
          <w:bCs/>
          <w:sz w:val="23"/>
          <w:szCs w:val="23"/>
          <w:lang w:val="fr-FR"/>
        </w:rPr>
        <w:t>Table description:</w:t>
      </w:r>
      <w:r w:rsidRPr="11705DB1">
        <w:rPr>
          <w:rFonts w:ascii="Calibri" w:eastAsia="Calibri" w:hAnsi="Calibri" w:cs="Calibri"/>
          <w:b w:val="0"/>
          <w:sz w:val="23"/>
          <w:szCs w:val="23"/>
        </w:rPr>
        <w:t xml:space="preserve"> </w:t>
      </w:r>
      <w:r w:rsidR="014FCD44" w:rsidRPr="11705DB1">
        <w:rPr>
          <w:rFonts w:ascii="Calibri" w:eastAsia="Calibri" w:hAnsi="Calibri" w:cs="Calibri"/>
          <w:b w:val="0"/>
          <w:sz w:val="23"/>
          <w:szCs w:val="23"/>
        </w:rPr>
        <w:t>Transect spacing intervals associated with sample locations</w:t>
      </w:r>
    </w:p>
    <w:p w14:paraId="4CFBAD0F" w14:textId="15430A55" w:rsidR="7A0FED79" w:rsidRDefault="7A0FED79" w:rsidP="11705DB1">
      <w:pPr>
        <w:pStyle w:val="nrpsNormal"/>
        <w:rPr>
          <w:rFonts w:ascii="Calibri" w:eastAsia="Calibri" w:hAnsi="Calibri" w:cs="Calibri"/>
          <w:szCs w:val="23"/>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3090"/>
        <w:gridCol w:w="2280"/>
        <w:gridCol w:w="1710"/>
        <w:gridCol w:w="2205"/>
        <w:gridCol w:w="1680"/>
        <w:gridCol w:w="1695"/>
        <w:gridCol w:w="1695"/>
      </w:tblGrid>
      <w:tr w:rsidR="11705DB1" w14:paraId="5DC3D81C" w14:textId="77777777" w:rsidTr="11705DB1">
        <w:trPr>
          <w:trHeight w:val="1020"/>
        </w:trPr>
        <w:tc>
          <w:tcPr>
            <w:tcW w:w="3090" w:type="dxa"/>
            <w:tcBorders>
              <w:top w:val="single" w:sz="6" w:space="0" w:color="auto"/>
              <w:left w:val="single" w:sz="6" w:space="0" w:color="auto"/>
              <w:bottom w:val="single" w:sz="6" w:space="0" w:color="000000" w:themeColor="text1"/>
              <w:right w:val="single" w:sz="6" w:space="0" w:color="auto"/>
            </w:tcBorders>
            <w:shd w:val="clear" w:color="auto" w:fill="336600"/>
            <w:tcMar>
              <w:left w:w="105" w:type="dxa"/>
              <w:right w:w="105" w:type="dxa"/>
            </w:tcMar>
          </w:tcPr>
          <w:p w14:paraId="0994F388" w14:textId="609C3FAF" w:rsidR="11705DB1" w:rsidRDefault="11705DB1" w:rsidP="11705DB1">
            <w:pPr>
              <w:pStyle w:val="nrpsTableheader"/>
              <w:rPr>
                <w:rFonts w:ascii="Calibri" w:eastAsia="Calibri" w:hAnsi="Calibri" w:cs="Calibri"/>
                <w:bCs/>
                <w:color w:val="FFFFFF" w:themeColor="background1"/>
                <w:sz w:val="22"/>
                <w:szCs w:val="22"/>
              </w:rPr>
            </w:pPr>
            <w:r w:rsidRPr="11705DB1">
              <w:rPr>
                <w:rFonts w:ascii="Calibri" w:eastAsia="Calibri" w:hAnsi="Calibri" w:cs="Calibri"/>
                <w:bCs/>
                <w:color w:val="FFFFFF" w:themeColor="background1"/>
                <w:sz w:val="22"/>
                <w:szCs w:val="22"/>
              </w:rPr>
              <w:t>Column name</w:t>
            </w:r>
          </w:p>
        </w:tc>
        <w:tc>
          <w:tcPr>
            <w:tcW w:w="2280" w:type="dxa"/>
            <w:tcBorders>
              <w:top w:val="single" w:sz="6" w:space="0" w:color="auto"/>
              <w:left w:val="single" w:sz="6" w:space="0" w:color="auto"/>
              <w:bottom w:val="single" w:sz="6" w:space="0" w:color="000000" w:themeColor="text1"/>
              <w:right w:val="single" w:sz="6" w:space="0" w:color="auto"/>
            </w:tcBorders>
            <w:shd w:val="clear" w:color="auto" w:fill="336600"/>
            <w:tcMar>
              <w:left w:w="105" w:type="dxa"/>
              <w:right w:w="105" w:type="dxa"/>
            </w:tcMar>
          </w:tcPr>
          <w:p w14:paraId="5EF7DD3E" w14:textId="21E51CB7" w:rsidR="11705DB1" w:rsidRDefault="11705DB1" w:rsidP="11705DB1">
            <w:pPr>
              <w:pStyle w:val="nrpsTableheader"/>
              <w:rPr>
                <w:rFonts w:ascii="Calibri" w:eastAsia="Calibri" w:hAnsi="Calibri" w:cs="Calibri"/>
                <w:bCs/>
                <w:color w:val="FFFFFF" w:themeColor="background1"/>
                <w:sz w:val="22"/>
                <w:szCs w:val="22"/>
              </w:rPr>
            </w:pPr>
            <w:r w:rsidRPr="11705DB1">
              <w:rPr>
                <w:rFonts w:ascii="Calibri" w:eastAsia="Calibri" w:hAnsi="Calibri" w:cs="Calibri"/>
                <w:bCs/>
                <w:color w:val="FFFFFF" w:themeColor="background1"/>
                <w:sz w:val="22"/>
                <w:szCs w:val="22"/>
              </w:rPr>
              <w:t>Description</w:t>
            </w:r>
          </w:p>
        </w:tc>
        <w:tc>
          <w:tcPr>
            <w:tcW w:w="1710" w:type="dxa"/>
            <w:tcBorders>
              <w:top w:val="single" w:sz="6" w:space="0" w:color="auto"/>
              <w:left w:val="single" w:sz="6" w:space="0" w:color="auto"/>
              <w:bottom w:val="single" w:sz="6" w:space="0" w:color="000000" w:themeColor="text1"/>
              <w:right w:val="single" w:sz="6" w:space="0" w:color="auto"/>
            </w:tcBorders>
            <w:shd w:val="clear" w:color="auto" w:fill="336600"/>
            <w:tcMar>
              <w:left w:w="105" w:type="dxa"/>
              <w:right w:w="105" w:type="dxa"/>
            </w:tcMar>
          </w:tcPr>
          <w:p w14:paraId="0B2F967A" w14:textId="42BE524E" w:rsidR="11705DB1" w:rsidRDefault="11705DB1" w:rsidP="11705DB1">
            <w:pPr>
              <w:pStyle w:val="nrpsTableheader"/>
              <w:rPr>
                <w:rFonts w:ascii="Calibri" w:eastAsia="Calibri" w:hAnsi="Calibri" w:cs="Calibri"/>
                <w:bCs/>
                <w:color w:val="FFFFFF" w:themeColor="background1"/>
                <w:sz w:val="22"/>
                <w:szCs w:val="22"/>
              </w:rPr>
            </w:pPr>
            <w:r w:rsidRPr="11705DB1">
              <w:rPr>
                <w:rFonts w:ascii="Calibri" w:eastAsia="Calibri" w:hAnsi="Calibri" w:cs="Calibri"/>
                <w:bCs/>
                <w:color w:val="FFFFFF" w:themeColor="background1"/>
                <w:sz w:val="22"/>
                <w:szCs w:val="22"/>
              </w:rPr>
              <w:t>Class</w:t>
            </w:r>
          </w:p>
        </w:tc>
        <w:tc>
          <w:tcPr>
            <w:tcW w:w="2205" w:type="dxa"/>
            <w:tcBorders>
              <w:top w:val="single" w:sz="6" w:space="0" w:color="auto"/>
              <w:left w:val="single" w:sz="6" w:space="0" w:color="auto"/>
              <w:bottom w:val="single" w:sz="6" w:space="0" w:color="000000" w:themeColor="text1"/>
              <w:right w:val="single" w:sz="6" w:space="0" w:color="auto"/>
            </w:tcBorders>
            <w:shd w:val="clear" w:color="auto" w:fill="336600"/>
            <w:tcMar>
              <w:left w:w="105" w:type="dxa"/>
              <w:right w:w="105" w:type="dxa"/>
            </w:tcMar>
          </w:tcPr>
          <w:p w14:paraId="222C57CC" w14:textId="44BD2341" w:rsidR="11705DB1" w:rsidRDefault="11705DB1" w:rsidP="11705DB1">
            <w:pPr>
              <w:pStyle w:val="nrpsTableheader"/>
              <w:rPr>
                <w:rFonts w:ascii="Calibri" w:eastAsia="Calibri" w:hAnsi="Calibri" w:cs="Calibri"/>
                <w:bCs/>
                <w:color w:val="FFFFFF" w:themeColor="background1"/>
                <w:sz w:val="22"/>
                <w:szCs w:val="22"/>
              </w:rPr>
            </w:pPr>
            <w:r w:rsidRPr="11705DB1">
              <w:rPr>
                <w:rFonts w:ascii="Calibri" w:eastAsia="Calibri" w:hAnsi="Calibri" w:cs="Calibri"/>
                <w:bCs/>
                <w:color w:val="FFFFFF" w:themeColor="background1"/>
                <w:sz w:val="22"/>
                <w:szCs w:val="22"/>
              </w:rPr>
              <w:t>Unit</w:t>
            </w:r>
          </w:p>
        </w:tc>
        <w:tc>
          <w:tcPr>
            <w:tcW w:w="1680" w:type="dxa"/>
            <w:tcBorders>
              <w:top w:val="single" w:sz="6" w:space="0" w:color="auto"/>
              <w:left w:val="single" w:sz="6" w:space="0" w:color="auto"/>
              <w:bottom w:val="single" w:sz="6" w:space="0" w:color="000000" w:themeColor="text1"/>
              <w:right w:val="single" w:sz="6" w:space="0" w:color="auto"/>
            </w:tcBorders>
            <w:shd w:val="clear" w:color="auto" w:fill="336600"/>
            <w:tcMar>
              <w:left w:w="105" w:type="dxa"/>
              <w:right w:w="105" w:type="dxa"/>
            </w:tcMar>
          </w:tcPr>
          <w:p w14:paraId="272C95C1" w14:textId="13355FD5" w:rsidR="11705DB1" w:rsidRDefault="11705DB1" w:rsidP="11705DB1">
            <w:pPr>
              <w:pStyle w:val="nrpsTableheader"/>
              <w:rPr>
                <w:rFonts w:ascii="Calibri" w:eastAsia="Calibri" w:hAnsi="Calibri" w:cs="Calibri"/>
                <w:bCs/>
                <w:color w:val="FFFFFF" w:themeColor="background1"/>
                <w:sz w:val="22"/>
                <w:szCs w:val="22"/>
              </w:rPr>
            </w:pPr>
            <w:r w:rsidRPr="11705DB1">
              <w:rPr>
                <w:rFonts w:ascii="Calibri" w:eastAsia="Calibri" w:hAnsi="Calibri" w:cs="Calibri"/>
                <w:bCs/>
                <w:color w:val="FFFFFF" w:themeColor="background1"/>
                <w:sz w:val="22"/>
                <w:szCs w:val="22"/>
              </w:rPr>
              <w:t>Date Time Format</w:t>
            </w:r>
          </w:p>
        </w:tc>
        <w:tc>
          <w:tcPr>
            <w:tcW w:w="1695" w:type="dxa"/>
            <w:tcBorders>
              <w:top w:val="single" w:sz="6" w:space="0" w:color="auto"/>
              <w:left w:val="single" w:sz="6" w:space="0" w:color="auto"/>
              <w:bottom w:val="single" w:sz="6" w:space="0" w:color="000000" w:themeColor="text1"/>
              <w:right w:val="single" w:sz="6" w:space="0" w:color="auto"/>
            </w:tcBorders>
            <w:shd w:val="clear" w:color="auto" w:fill="336600"/>
            <w:tcMar>
              <w:left w:w="105" w:type="dxa"/>
              <w:right w:w="105" w:type="dxa"/>
            </w:tcMar>
          </w:tcPr>
          <w:p w14:paraId="615C8AEC" w14:textId="56DE9F94" w:rsidR="11705DB1" w:rsidRDefault="11705DB1" w:rsidP="11705DB1">
            <w:pPr>
              <w:pStyle w:val="nrpsTableheader"/>
              <w:rPr>
                <w:rFonts w:ascii="Calibri" w:eastAsia="Calibri" w:hAnsi="Calibri" w:cs="Calibri"/>
                <w:bCs/>
                <w:color w:val="FFFFFF" w:themeColor="background1"/>
                <w:sz w:val="22"/>
                <w:szCs w:val="22"/>
              </w:rPr>
            </w:pPr>
            <w:r w:rsidRPr="11705DB1">
              <w:rPr>
                <w:rFonts w:ascii="Calibri" w:eastAsia="Calibri" w:hAnsi="Calibri" w:cs="Calibri"/>
                <w:bCs/>
                <w:color w:val="FFFFFF" w:themeColor="background1"/>
                <w:sz w:val="22"/>
                <w:szCs w:val="22"/>
              </w:rPr>
              <w:t xml:space="preserve">Missing Value Code </w:t>
            </w:r>
          </w:p>
        </w:tc>
        <w:tc>
          <w:tcPr>
            <w:tcW w:w="1695" w:type="dxa"/>
            <w:tcBorders>
              <w:top w:val="single" w:sz="6" w:space="0" w:color="auto"/>
              <w:left w:val="single" w:sz="6" w:space="0" w:color="auto"/>
              <w:bottom w:val="single" w:sz="6" w:space="0" w:color="000000" w:themeColor="text1"/>
              <w:right w:val="single" w:sz="6" w:space="0" w:color="auto"/>
            </w:tcBorders>
            <w:shd w:val="clear" w:color="auto" w:fill="336600"/>
            <w:tcMar>
              <w:left w:w="105" w:type="dxa"/>
              <w:right w:w="105" w:type="dxa"/>
            </w:tcMar>
          </w:tcPr>
          <w:p w14:paraId="2E186989" w14:textId="77EB1766" w:rsidR="11705DB1" w:rsidRDefault="11705DB1" w:rsidP="11705DB1">
            <w:pPr>
              <w:pStyle w:val="nrpsTableheader"/>
              <w:rPr>
                <w:rFonts w:ascii="Calibri" w:eastAsia="Calibri" w:hAnsi="Calibri" w:cs="Calibri"/>
                <w:bCs/>
                <w:color w:val="FFFFFF" w:themeColor="background1"/>
                <w:sz w:val="22"/>
                <w:szCs w:val="22"/>
              </w:rPr>
            </w:pPr>
            <w:r w:rsidRPr="11705DB1">
              <w:rPr>
                <w:rFonts w:ascii="Calibri" w:eastAsia="Calibri" w:hAnsi="Calibri" w:cs="Calibri"/>
                <w:bCs/>
                <w:color w:val="FFFFFF" w:themeColor="background1"/>
                <w:sz w:val="22"/>
                <w:szCs w:val="22"/>
              </w:rPr>
              <w:t>Missing Value Code Explanation</w:t>
            </w:r>
          </w:p>
        </w:tc>
      </w:tr>
      <w:tr w:rsidR="11705DB1" w14:paraId="2FD1AA34" w14:textId="77777777" w:rsidTr="11705DB1">
        <w:trPr>
          <w:trHeight w:val="300"/>
        </w:trPr>
        <w:tc>
          <w:tcPr>
            <w:tcW w:w="3090" w:type="dxa"/>
            <w:tcBorders>
              <w:top w:val="single" w:sz="6" w:space="0" w:color="auto"/>
              <w:left w:val="single" w:sz="6" w:space="0" w:color="auto"/>
              <w:bottom w:val="single" w:sz="6" w:space="0" w:color="auto"/>
              <w:right w:val="single" w:sz="6" w:space="0" w:color="auto"/>
            </w:tcBorders>
            <w:tcMar>
              <w:left w:w="105" w:type="dxa"/>
              <w:right w:w="105" w:type="dxa"/>
            </w:tcMar>
          </w:tcPr>
          <w:p w14:paraId="68A7F8BE" w14:textId="36F485DD" w:rsidR="11705DB1" w:rsidRDefault="11705DB1" w:rsidP="11705DB1">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ParkName</w:t>
            </w:r>
            <w:proofErr w:type="spellEnd"/>
          </w:p>
        </w:tc>
        <w:tc>
          <w:tcPr>
            <w:tcW w:w="2280" w:type="dxa"/>
            <w:tcBorders>
              <w:top w:val="single" w:sz="6" w:space="0" w:color="auto"/>
              <w:left w:val="single" w:sz="6" w:space="0" w:color="auto"/>
              <w:bottom w:val="single" w:sz="6" w:space="0" w:color="auto"/>
              <w:right w:val="single" w:sz="6" w:space="0" w:color="auto"/>
            </w:tcBorders>
            <w:tcMar>
              <w:left w:w="105" w:type="dxa"/>
              <w:right w:w="105" w:type="dxa"/>
            </w:tcMar>
          </w:tcPr>
          <w:p w14:paraId="532C9303" w14:textId="4D5BA617"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Park name</w:t>
            </w:r>
          </w:p>
        </w:tc>
        <w:tc>
          <w:tcPr>
            <w:tcW w:w="1710" w:type="dxa"/>
            <w:tcBorders>
              <w:top w:val="single" w:sz="6" w:space="0" w:color="auto"/>
              <w:left w:val="single" w:sz="6" w:space="0" w:color="auto"/>
              <w:bottom w:val="single" w:sz="6" w:space="0" w:color="auto"/>
              <w:right w:val="single" w:sz="6" w:space="0" w:color="auto"/>
            </w:tcBorders>
            <w:tcMar>
              <w:left w:w="105" w:type="dxa"/>
              <w:right w:w="105" w:type="dxa"/>
            </w:tcMar>
          </w:tcPr>
          <w:p w14:paraId="7A91B6C8" w14:textId="14927D36"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24EF519A" w14:textId="584B1874" w:rsidR="11705DB1" w:rsidRDefault="11705DB1" w:rsidP="11705DB1">
            <w:pPr>
              <w:spacing w:before="20" w:after="20"/>
              <w:rPr>
                <w:rFonts w:ascii="Calibri" w:eastAsia="Calibri" w:hAnsi="Calibri" w:cs="Calibri"/>
                <w:b/>
                <w:bCs/>
                <w:sz w:val="22"/>
              </w:rPr>
            </w:pPr>
          </w:p>
        </w:tc>
        <w:tc>
          <w:tcPr>
            <w:tcW w:w="1680" w:type="dxa"/>
            <w:tcBorders>
              <w:top w:val="single" w:sz="6" w:space="0" w:color="auto"/>
              <w:left w:val="single" w:sz="6" w:space="0" w:color="auto"/>
              <w:bottom w:val="single" w:sz="6" w:space="0" w:color="auto"/>
              <w:right w:val="single" w:sz="6" w:space="0" w:color="auto"/>
            </w:tcBorders>
            <w:tcMar>
              <w:left w:w="105" w:type="dxa"/>
              <w:right w:w="105" w:type="dxa"/>
            </w:tcMar>
          </w:tcPr>
          <w:p w14:paraId="5F991E86" w14:textId="5B127448"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72199015" w14:textId="6A0A6311"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36F0FD90" w14:textId="0EC7F5E1" w:rsidR="11705DB1" w:rsidRDefault="11705DB1" w:rsidP="11705DB1">
            <w:pPr>
              <w:spacing w:before="20" w:after="20"/>
              <w:rPr>
                <w:rFonts w:ascii="Calibri" w:eastAsia="Calibri" w:hAnsi="Calibri" w:cs="Calibri"/>
                <w:b/>
                <w:bCs/>
                <w:sz w:val="22"/>
              </w:rPr>
            </w:pPr>
          </w:p>
        </w:tc>
      </w:tr>
      <w:tr w:rsidR="11705DB1" w14:paraId="1C60A6DD" w14:textId="77777777" w:rsidTr="11705DB1">
        <w:trPr>
          <w:trHeight w:val="300"/>
        </w:trPr>
        <w:tc>
          <w:tcPr>
            <w:tcW w:w="3090" w:type="dxa"/>
            <w:tcBorders>
              <w:top w:val="single" w:sz="6" w:space="0" w:color="auto"/>
              <w:left w:val="single" w:sz="6" w:space="0" w:color="auto"/>
              <w:bottom w:val="single" w:sz="6" w:space="0" w:color="auto"/>
              <w:right w:val="single" w:sz="6" w:space="0" w:color="auto"/>
            </w:tcBorders>
            <w:tcMar>
              <w:left w:w="105" w:type="dxa"/>
              <w:right w:w="105" w:type="dxa"/>
            </w:tcMar>
          </w:tcPr>
          <w:p w14:paraId="5B46EC8F" w14:textId="4BC29A03" w:rsidR="11705DB1" w:rsidRDefault="11705DB1" w:rsidP="11705DB1">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lastRenderedPageBreak/>
              <w:t>ParkCode</w:t>
            </w:r>
            <w:proofErr w:type="spellEnd"/>
          </w:p>
        </w:tc>
        <w:tc>
          <w:tcPr>
            <w:tcW w:w="2280" w:type="dxa"/>
            <w:tcBorders>
              <w:top w:val="single" w:sz="6" w:space="0" w:color="auto"/>
              <w:left w:val="single" w:sz="6" w:space="0" w:color="auto"/>
              <w:bottom w:val="single" w:sz="6" w:space="0" w:color="auto"/>
              <w:right w:val="single" w:sz="6" w:space="0" w:color="auto"/>
            </w:tcBorders>
            <w:tcMar>
              <w:left w:w="105" w:type="dxa"/>
              <w:right w:w="105" w:type="dxa"/>
            </w:tcMar>
          </w:tcPr>
          <w:p w14:paraId="22180992" w14:textId="20291A3A"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Park unit code</w:t>
            </w:r>
          </w:p>
        </w:tc>
        <w:tc>
          <w:tcPr>
            <w:tcW w:w="1710" w:type="dxa"/>
            <w:tcBorders>
              <w:top w:val="single" w:sz="6" w:space="0" w:color="auto"/>
              <w:left w:val="single" w:sz="6" w:space="0" w:color="auto"/>
              <w:bottom w:val="single" w:sz="6" w:space="0" w:color="auto"/>
              <w:right w:val="single" w:sz="6" w:space="0" w:color="auto"/>
            </w:tcBorders>
            <w:tcMar>
              <w:left w:w="105" w:type="dxa"/>
              <w:right w:w="105" w:type="dxa"/>
            </w:tcMar>
          </w:tcPr>
          <w:p w14:paraId="0E38F5FD" w14:textId="230CA986"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01E49ED2" w14:textId="270FC673" w:rsidR="11705DB1" w:rsidRDefault="11705DB1" w:rsidP="11705DB1">
            <w:pPr>
              <w:spacing w:before="20" w:after="20"/>
              <w:rPr>
                <w:rFonts w:ascii="Calibri" w:eastAsia="Calibri" w:hAnsi="Calibri" w:cs="Calibri"/>
                <w:b/>
                <w:bCs/>
                <w:sz w:val="22"/>
              </w:rPr>
            </w:pPr>
          </w:p>
        </w:tc>
        <w:tc>
          <w:tcPr>
            <w:tcW w:w="1680" w:type="dxa"/>
            <w:tcBorders>
              <w:top w:val="single" w:sz="6" w:space="0" w:color="auto"/>
              <w:left w:val="single" w:sz="6" w:space="0" w:color="auto"/>
              <w:bottom w:val="single" w:sz="6" w:space="0" w:color="auto"/>
              <w:right w:val="single" w:sz="6" w:space="0" w:color="auto"/>
            </w:tcBorders>
            <w:tcMar>
              <w:left w:w="105" w:type="dxa"/>
              <w:right w:w="105" w:type="dxa"/>
            </w:tcMar>
          </w:tcPr>
          <w:p w14:paraId="4FE04730" w14:textId="176468DE"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396801C9" w14:textId="7849DFEF"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402F9C06" w14:textId="62D8321D" w:rsidR="11705DB1" w:rsidRDefault="11705DB1" w:rsidP="11705DB1">
            <w:pPr>
              <w:spacing w:before="20" w:after="20"/>
              <w:rPr>
                <w:rFonts w:ascii="Calibri" w:eastAsia="Calibri" w:hAnsi="Calibri" w:cs="Calibri"/>
                <w:b/>
                <w:bCs/>
                <w:sz w:val="22"/>
              </w:rPr>
            </w:pPr>
          </w:p>
        </w:tc>
      </w:tr>
      <w:tr w:rsidR="11705DB1" w14:paraId="19708456" w14:textId="77777777" w:rsidTr="11705DB1">
        <w:trPr>
          <w:trHeight w:val="300"/>
        </w:trPr>
        <w:tc>
          <w:tcPr>
            <w:tcW w:w="3090" w:type="dxa"/>
            <w:tcBorders>
              <w:top w:val="single" w:sz="6" w:space="0" w:color="auto"/>
              <w:left w:val="single" w:sz="6" w:space="0" w:color="auto"/>
              <w:bottom w:val="single" w:sz="6" w:space="0" w:color="auto"/>
              <w:right w:val="single" w:sz="6" w:space="0" w:color="auto"/>
            </w:tcBorders>
            <w:tcMar>
              <w:left w:w="105" w:type="dxa"/>
              <w:right w:w="105" w:type="dxa"/>
            </w:tcMar>
          </w:tcPr>
          <w:p w14:paraId="16FA19C3" w14:textId="02BDD320" w:rsidR="11705DB1" w:rsidRDefault="11705DB1" w:rsidP="11705DB1">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LocationID</w:t>
            </w:r>
            <w:proofErr w:type="spellEnd"/>
          </w:p>
        </w:tc>
        <w:tc>
          <w:tcPr>
            <w:tcW w:w="2280" w:type="dxa"/>
            <w:tcBorders>
              <w:top w:val="single" w:sz="6" w:space="0" w:color="auto"/>
              <w:left w:val="single" w:sz="6" w:space="0" w:color="auto"/>
              <w:bottom w:val="single" w:sz="6" w:space="0" w:color="auto"/>
              <w:right w:val="single" w:sz="6" w:space="0" w:color="auto"/>
            </w:tcBorders>
            <w:tcMar>
              <w:left w:w="105" w:type="dxa"/>
              <w:right w:w="105" w:type="dxa"/>
            </w:tcMar>
          </w:tcPr>
          <w:p w14:paraId="37635D01" w14:textId="59525B49"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Foreign key for location</w:t>
            </w:r>
          </w:p>
        </w:tc>
        <w:tc>
          <w:tcPr>
            <w:tcW w:w="1710" w:type="dxa"/>
            <w:tcBorders>
              <w:top w:val="single" w:sz="6" w:space="0" w:color="auto"/>
              <w:left w:val="single" w:sz="6" w:space="0" w:color="auto"/>
              <w:bottom w:val="single" w:sz="6" w:space="0" w:color="auto"/>
              <w:right w:val="single" w:sz="6" w:space="0" w:color="auto"/>
            </w:tcBorders>
            <w:tcMar>
              <w:left w:w="105" w:type="dxa"/>
              <w:right w:w="105" w:type="dxa"/>
            </w:tcMar>
          </w:tcPr>
          <w:p w14:paraId="4AE8637E" w14:textId="1C06369B"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7009F2F4" w14:textId="15F1B630" w:rsidR="11705DB1" w:rsidRDefault="11705DB1" w:rsidP="11705DB1">
            <w:pPr>
              <w:spacing w:before="20" w:after="20"/>
              <w:rPr>
                <w:rFonts w:ascii="Calibri" w:eastAsia="Calibri" w:hAnsi="Calibri" w:cs="Calibri"/>
                <w:b/>
                <w:bCs/>
                <w:sz w:val="22"/>
              </w:rPr>
            </w:pPr>
          </w:p>
        </w:tc>
        <w:tc>
          <w:tcPr>
            <w:tcW w:w="1680" w:type="dxa"/>
            <w:tcBorders>
              <w:top w:val="single" w:sz="6" w:space="0" w:color="auto"/>
              <w:left w:val="single" w:sz="6" w:space="0" w:color="auto"/>
              <w:bottom w:val="single" w:sz="6" w:space="0" w:color="auto"/>
              <w:right w:val="single" w:sz="6" w:space="0" w:color="auto"/>
            </w:tcBorders>
            <w:tcMar>
              <w:left w:w="105" w:type="dxa"/>
              <w:right w:w="105" w:type="dxa"/>
            </w:tcMar>
          </w:tcPr>
          <w:p w14:paraId="45FC75D1" w14:textId="6CDFB4CD"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3C14448D" w14:textId="1D8136F4"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1FC8CD06" w14:textId="2C95678E" w:rsidR="11705DB1" w:rsidRDefault="11705DB1" w:rsidP="11705DB1">
            <w:pPr>
              <w:spacing w:before="20" w:after="20"/>
              <w:rPr>
                <w:rFonts w:ascii="Calibri" w:eastAsia="Calibri" w:hAnsi="Calibri" w:cs="Calibri"/>
                <w:b/>
                <w:bCs/>
                <w:sz w:val="22"/>
              </w:rPr>
            </w:pPr>
          </w:p>
        </w:tc>
      </w:tr>
      <w:tr w:rsidR="11705DB1" w14:paraId="6CA4EDD3" w14:textId="77777777" w:rsidTr="11705DB1">
        <w:trPr>
          <w:trHeight w:val="300"/>
        </w:trPr>
        <w:tc>
          <w:tcPr>
            <w:tcW w:w="3090" w:type="dxa"/>
            <w:tcBorders>
              <w:top w:val="single" w:sz="6" w:space="0" w:color="auto"/>
              <w:left w:val="single" w:sz="6" w:space="0" w:color="auto"/>
              <w:bottom w:val="single" w:sz="6" w:space="0" w:color="auto"/>
              <w:right w:val="single" w:sz="6" w:space="0" w:color="auto"/>
            </w:tcBorders>
            <w:tcMar>
              <w:left w:w="105" w:type="dxa"/>
              <w:right w:w="105" w:type="dxa"/>
            </w:tcMar>
          </w:tcPr>
          <w:p w14:paraId="332BD9A7" w14:textId="5C6D327C" w:rsidR="11705DB1" w:rsidRDefault="11705DB1" w:rsidP="11705DB1">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PeriodID</w:t>
            </w:r>
            <w:proofErr w:type="spellEnd"/>
          </w:p>
        </w:tc>
        <w:tc>
          <w:tcPr>
            <w:tcW w:w="2280" w:type="dxa"/>
            <w:tcBorders>
              <w:top w:val="single" w:sz="6" w:space="0" w:color="auto"/>
              <w:left w:val="single" w:sz="6" w:space="0" w:color="auto"/>
              <w:bottom w:val="single" w:sz="6" w:space="0" w:color="auto"/>
              <w:right w:val="single" w:sz="6" w:space="0" w:color="auto"/>
            </w:tcBorders>
            <w:tcMar>
              <w:left w:w="105" w:type="dxa"/>
              <w:right w:w="105" w:type="dxa"/>
            </w:tcMar>
          </w:tcPr>
          <w:p w14:paraId="3A73A3F9" w14:textId="02DA9E8F"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Foreign key for sampling season</w:t>
            </w:r>
          </w:p>
        </w:tc>
        <w:tc>
          <w:tcPr>
            <w:tcW w:w="1710" w:type="dxa"/>
            <w:tcBorders>
              <w:top w:val="single" w:sz="6" w:space="0" w:color="auto"/>
              <w:left w:val="single" w:sz="6" w:space="0" w:color="auto"/>
              <w:bottom w:val="single" w:sz="6" w:space="0" w:color="auto"/>
              <w:right w:val="single" w:sz="6" w:space="0" w:color="auto"/>
            </w:tcBorders>
            <w:tcMar>
              <w:left w:w="105" w:type="dxa"/>
              <w:right w:w="105" w:type="dxa"/>
            </w:tcMar>
          </w:tcPr>
          <w:p w14:paraId="091AFDC0" w14:textId="6256D4E6"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2B499EBF" w14:textId="1E7914E7" w:rsidR="11705DB1" w:rsidRDefault="11705DB1" w:rsidP="11705DB1">
            <w:pPr>
              <w:spacing w:before="20" w:after="20"/>
              <w:rPr>
                <w:rFonts w:ascii="Calibri" w:eastAsia="Calibri" w:hAnsi="Calibri" w:cs="Calibri"/>
                <w:b/>
                <w:bCs/>
                <w:sz w:val="22"/>
              </w:rPr>
            </w:pPr>
          </w:p>
        </w:tc>
        <w:tc>
          <w:tcPr>
            <w:tcW w:w="1680" w:type="dxa"/>
            <w:tcBorders>
              <w:top w:val="single" w:sz="6" w:space="0" w:color="auto"/>
              <w:left w:val="single" w:sz="6" w:space="0" w:color="auto"/>
              <w:bottom w:val="single" w:sz="6" w:space="0" w:color="auto"/>
              <w:right w:val="single" w:sz="6" w:space="0" w:color="auto"/>
            </w:tcBorders>
            <w:tcMar>
              <w:left w:w="105" w:type="dxa"/>
              <w:right w:w="105" w:type="dxa"/>
            </w:tcMar>
          </w:tcPr>
          <w:p w14:paraId="3D843E63" w14:textId="13648D91"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5FF6262A" w14:textId="0F4D4316"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735767D6" w14:textId="23D57E0B" w:rsidR="11705DB1" w:rsidRDefault="11705DB1" w:rsidP="11705DB1">
            <w:pPr>
              <w:spacing w:before="20" w:after="20"/>
              <w:rPr>
                <w:rFonts w:ascii="Calibri" w:eastAsia="Calibri" w:hAnsi="Calibri" w:cs="Calibri"/>
                <w:b/>
                <w:bCs/>
                <w:sz w:val="22"/>
              </w:rPr>
            </w:pPr>
          </w:p>
        </w:tc>
      </w:tr>
      <w:tr w:rsidR="11705DB1" w14:paraId="350F8F82" w14:textId="77777777" w:rsidTr="11705DB1">
        <w:trPr>
          <w:trHeight w:val="315"/>
        </w:trPr>
        <w:tc>
          <w:tcPr>
            <w:tcW w:w="3090" w:type="dxa"/>
            <w:tcBorders>
              <w:top w:val="single" w:sz="6" w:space="0" w:color="auto"/>
              <w:left w:val="single" w:sz="6" w:space="0" w:color="auto"/>
              <w:bottom w:val="single" w:sz="6" w:space="0" w:color="auto"/>
              <w:right w:val="single" w:sz="6" w:space="0" w:color="auto"/>
            </w:tcBorders>
            <w:tcMar>
              <w:left w:w="105" w:type="dxa"/>
              <w:right w:w="105" w:type="dxa"/>
            </w:tcMar>
          </w:tcPr>
          <w:p w14:paraId="4A001D24" w14:textId="63AD0E95" w:rsidR="11705DB1" w:rsidRDefault="11705DB1" w:rsidP="11705DB1">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EventID</w:t>
            </w:r>
            <w:proofErr w:type="spellEnd"/>
          </w:p>
        </w:tc>
        <w:tc>
          <w:tcPr>
            <w:tcW w:w="2280" w:type="dxa"/>
            <w:tcBorders>
              <w:top w:val="single" w:sz="6" w:space="0" w:color="auto"/>
              <w:left w:val="single" w:sz="6" w:space="0" w:color="auto"/>
              <w:bottom w:val="single" w:sz="6" w:space="0" w:color="auto"/>
              <w:right w:val="single" w:sz="6" w:space="0" w:color="auto"/>
            </w:tcBorders>
            <w:tcMar>
              <w:left w:w="105" w:type="dxa"/>
              <w:right w:w="105" w:type="dxa"/>
            </w:tcMar>
          </w:tcPr>
          <w:p w14:paraId="1124CC5A" w14:textId="27C60600"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Foreign key for sampling visit</w:t>
            </w:r>
          </w:p>
        </w:tc>
        <w:tc>
          <w:tcPr>
            <w:tcW w:w="1710" w:type="dxa"/>
            <w:tcBorders>
              <w:top w:val="single" w:sz="6" w:space="0" w:color="auto"/>
              <w:left w:val="single" w:sz="6" w:space="0" w:color="auto"/>
              <w:bottom w:val="single" w:sz="6" w:space="0" w:color="auto"/>
              <w:right w:val="single" w:sz="6" w:space="0" w:color="auto"/>
            </w:tcBorders>
            <w:tcMar>
              <w:left w:w="105" w:type="dxa"/>
              <w:right w:w="105" w:type="dxa"/>
            </w:tcMar>
          </w:tcPr>
          <w:p w14:paraId="6A41D506" w14:textId="19553269"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0CDC1177" w14:textId="157E33E6" w:rsidR="11705DB1" w:rsidRDefault="11705DB1" w:rsidP="11705DB1">
            <w:pPr>
              <w:spacing w:before="20" w:after="20"/>
              <w:rPr>
                <w:rFonts w:ascii="Calibri" w:eastAsia="Calibri" w:hAnsi="Calibri" w:cs="Calibri"/>
                <w:b/>
                <w:bCs/>
                <w:sz w:val="22"/>
              </w:rPr>
            </w:pPr>
          </w:p>
        </w:tc>
        <w:tc>
          <w:tcPr>
            <w:tcW w:w="1680" w:type="dxa"/>
            <w:tcBorders>
              <w:top w:val="single" w:sz="6" w:space="0" w:color="auto"/>
              <w:left w:val="single" w:sz="6" w:space="0" w:color="auto"/>
              <w:bottom w:val="single" w:sz="6" w:space="0" w:color="auto"/>
              <w:right w:val="single" w:sz="6" w:space="0" w:color="auto"/>
            </w:tcBorders>
            <w:tcMar>
              <w:left w:w="105" w:type="dxa"/>
              <w:right w:w="105" w:type="dxa"/>
            </w:tcMar>
          </w:tcPr>
          <w:p w14:paraId="19D763A3" w14:textId="09A51076"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35DD7C03" w14:textId="02FBCA8F"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4C9E75CD" w14:textId="5F283BE4" w:rsidR="11705DB1" w:rsidRDefault="11705DB1" w:rsidP="11705DB1">
            <w:pPr>
              <w:spacing w:before="20" w:after="20"/>
              <w:rPr>
                <w:rFonts w:ascii="Calibri" w:eastAsia="Calibri" w:hAnsi="Calibri" w:cs="Calibri"/>
                <w:b/>
                <w:bCs/>
                <w:sz w:val="22"/>
              </w:rPr>
            </w:pPr>
          </w:p>
        </w:tc>
      </w:tr>
      <w:tr w:rsidR="11705DB1" w14:paraId="32F28CD7" w14:textId="77777777" w:rsidTr="11705DB1">
        <w:trPr>
          <w:trHeight w:val="315"/>
        </w:trPr>
        <w:tc>
          <w:tcPr>
            <w:tcW w:w="3090" w:type="dxa"/>
            <w:tcBorders>
              <w:top w:val="single" w:sz="6" w:space="0" w:color="auto"/>
              <w:left w:val="single" w:sz="6" w:space="0" w:color="auto"/>
              <w:bottom w:val="single" w:sz="6" w:space="0" w:color="auto"/>
              <w:right w:val="single" w:sz="6" w:space="0" w:color="auto"/>
            </w:tcBorders>
            <w:tcMar>
              <w:left w:w="105" w:type="dxa"/>
              <w:right w:w="105" w:type="dxa"/>
            </w:tcMar>
          </w:tcPr>
          <w:p w14:paraId="40F675DF" w14:textId="5C646282" w:rsidR="11705DB1" w:rsidRDefault="11705DB1" w:rsidP="11705DB1">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ChannelType</w:t>
            </w:r>
            <w:proofErr w:type="spellEnd"/>
          </w:p>
        </w:tc>
        <w:tc>
          <w:tcPr>
            <w:tcW w:w="2280" w:type="dxa"/>
            <w:tcBorders>
              <w:top w:val="single" w:sz="6" w:space="0" w:color="auto"/>
              <w:left w:val="single" w:sz="6" w:space="0" w:color="auto"/>
              <w:bottom w:val="single" w:sz="6" w:space="0" w:color="auto"/>
              <w:right w:val="single" w:sz="6" w:space="0" w:color="auto"/>
            </w:tcBorders>
            <w:tcMar>
              <w:left w:w="105" w:type="dxa"/>
              <w:right w:w="105" w:type="dxa"/>
            </w:tcMar>
          </w:tcPr>
          <w:p w14:paraId="1922224E" w14:textId="5F0636CB"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Channel type codes</w:t>
            </w:r>
          </w:p>
        </w:tc>
        <w:tc>
          <w:tcPr>
            <w:tcW w:w="1710" w:type="dxa"/>
            <w:tcBorders>
              <w:top w:val="single" w:sz="6" w:space="0" w:color="auto"/>
              <w:left w:val="single" w:sz="6" w:space="0" w:color="auto"/>
              <w:bottom w:val="single" w:sz="6" w:space="0" w:color="auto"/>
              <w:right w:val="single" w:sz="6" w:space="0" w:color="auto"/>
            </w:tcBorders>
            <w:tcMar>
              <w:left w:w="105" w:type="dxa"/>
              <w:right w:w="105" w:type="dxa"/>
            </w:tcMar>
          </w:tcPr>
          <w:p w14:paraId="7859D1D9" w14:textId="52BCF31A"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0833825C" w14:textId="0B2F8A53" w:rsidR="11705DB1" w:rsidRDefault="11705DB1" w:rsidP="11705DB1">
            <w:pPr>
              <w:spacing w:before="20" w:after="20"/>
              <w:rPr>
                <w:rFonts w:ascii="Calibri" w:eastAsia="Calibri" w:hAnsi="Calibri" w:cs="Calibri"/>
                <w:b/>
                <w:bCs/>
                <w:sz w:val="22"/>
              </w:rPr>
            </w:pPr>
          </w:p>
        </w:tc>
        <w:tc>
          <w:tcPr>
            <w:tcW w:w="1680" w:type="dxa"/>
            <w:tcBorders>
              <w:top w:val="single" w:sz="6" w:space="0" w:color="auto"/>
              <w:left w:val="single" w:sz="6" w:space="0" w:color="auto"/>
              <w:bottom w:val="single" w:sz="6" w:space="0" w:color="auto"/>
              <w:right w:val="single" w:sz="6" w:space="0" w:color="auto"/>
            </w:tcBorders>
            <w:tcMar>
              <w:left w:w="105" w:type="dxa"/>
              <w:right w:w="105" w:type="dxa"/>
            </w:tcMar>
          </w:tcPr>
          <w:p w14:paraId="167A7E1B" w14:textId="2613D996"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30EC89D5" w14:textId="48CA2C8B"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5251B04A" w14:textId="7E002D32" w:rsidR="11705DB1" w:rsidRDefault="11705DB1" w:rsidP="11705DB1">
            <w:pPr>
              <w:spacing w:before="20" w:after="20"/>
              <w:rPr>
                <w:rFonts w:ascii="Calibri" w:eastAsia="Calibri" w:hAnsi="Calibri" w:cs="Calibri"/>
                <w:b/>
                <w:bCs/>
                <w:sz w:val="22"/>
              </w:rPr>
            </w:pPr>
          </w:p>
        </w:tc>
      </w:tr>
      <w:tr w:rsidR="11705DB1" w14:paraId="6A7986DB" w14:textId="77777777" w:rsidTr="11705DB1">
        <w:trPr>
          <w:trHeight w:val="315"/>
        </w:trPr>
        <w:tc>
          <w:tcPr>
            <w:tcW w:w="3090" w:type="dxa"/>
            <w:tcBorders>
              <w:top w:val="single" w:sz="6" w:space="0" w:color="auto"/>
              <w:left w:val="single" w:sz="6" w:space="0" w:color="auto"/>
              <w:bottom w:val="single" w:sz="6" w:space="0" w:color="auto"/>
              <w:right w:val="single" w:sz="6" w:space="0" w:color="auto"/>
            </w:tcBorders>
            <w:tcMar>
              <w:left w:w="105" w:type="dxa"/>
              <w:right w:w="105" w:type="dxa"/>
            </w:tcMar>
          </w:tcPr>
          <w:p w14:paraId="6D474C70" w14:textId="25028731" w:rsidR="11705DB1" w:rsidRDefault="11705DB1" w:rsidP="11705DB1">
            <w:pPr>
              <w:pStyle w:val="nrpsTableheader"/>
              <w:rPr>
                <w:rFonts w:asciiTheme="minorHAnsi" w:hAnsiTheme="minorHAnsi" w:cstheme="minorBidi"/>
                <w:b w:val="0"/>
                <w:color w:val="auto"/>
                <w:sz w:val="22"/>
                <w:szCs w:val="22"/>
              </w:rPr>
            </w:pPr>
            <w:proofErr w:type="spellStart"/>
            <w:r w:rsidRPr="11705DB1">
              <w:rPr>
                <w:rFonts w:asciiTheme="minorHAnsi" w:hAnsiTheme="minorHAnsi" w:cstheme="minorBidi"/>
                <w:b w:val="0"/>
                <w:color w:val="auto"/>
                <w:sz w:val="22"/>
                <w:szCs w:val="22"/>
              </w:rPr>
              <w:t>ChannelTypeDescr</w:t>
            </w:r>
            <w:proofErr w:type="spellEnd"/>
          </w:p>
        </w:tc>
        <w:tc>
          <w:tcPr>
            <w:tcW w:w="2280" w:type="dxa"/>
            <w:tcBorders>
              <w:top w:val="single" w:sz="6" w:space="0" w:color="auto"/>
              <w:left w:val="single" w:sz="6" w:space="0" w:color="auto"/>
              <w:bottom w:val="single" w:sz="6" w:space="0" w:color="auto"/>
              <w:right w:val="single" w:sz="6" w:space="0" w:color="auto"/>
            </w:tcBorders>
            <w:tcMar>
              <w:left w:w="105" w:type="dxa"/>
              <w:right w:w="105" w:type="dxa"/>
            </w:tcMar>
          </w:tcPr>
          <w:p w14:paraId="5C1DDF6A" w14:textId="605BBE20"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Channel type descriptions</w:t>
            </w:r>
          </w:p>
        </w:tc>
        <w:tc>
          <w:tcPr>
            <w:tcW w:w="1710" w:type="dxa"/>
            <w:tcBorders>
              <w:top w:val="single" w:sz="6" w:space="0" w:color="auto"/>
              <w:left w:val="single" w:sz="6" w:space="0" w:color="auto"/>
              <w:bottom w:val="single" w:sz="6" w:space="0" w:color="auto"/>
              <w:right w:val="single" w:sz="6" w:space="0" w:color="auto"/>
            </w:tcBorders>
            <w:tcMar>
              <w:left w:w="105" w:type="dxa"/>
              <w:right w:w="105" w:type="dxa"/>
            </w:tcMar>
          </w:tcPr>
          <w:p w14:paraId="6FE4798D" w14:textId="20E20759" w:rsidR="11705DB1" w:rsidRDefault="11705DB1" w:rsidP="11705DB1">
            <w:pPr>
              <w:pStyle w:val="nrpsTableheader"/>
              <w:rPr>
                <w:rFonts w:asciiTheme="minorHAnsi" w:hAnsiTheme="minorHAnsi" w:cstheme="minorBidi"/>
                <w:b w:val="0"/>
                <w:color w:val="auto"/>
                <w:sz w:val="22"/>
                <w:szCs w:val="22"/>
              </w:rPr>
            </w:pPr>
            <w:r w:rsidRPr="11705DB1">
              <w:rPr>
                <w:rFonts w:asciiTheme="minorHAnsi" w:hAnsiTheme="minorHAnsi" w:cstheme="minorBidi"/>
                <w:b w:val="0"/>
                <w:color w:val="auto"/>
                <w:sz w:val="22"/>
                <w:szCs w:val="22"/>
              </w:rPr>
              <w:t>character</w:t>
            </w:r>
          </w:p>
        </w:tc>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5BB4BF87" w14:textId="73CAE404" w:rsidR="11705DB1" w:rsidRDefault="11705DB1" w:rsidP="11705DB1">
            <w:pPr>
              <w:spacing w:before="20" w:after="20"/>
              <w:rPr>
                <w:rFonts w:ascii="Calibri" w:eastAsia="Calibri" w:hAnsi="Calibri" w:cs="Calibri"/>
                <w:b/>
                <w:bCs/>
                <w:sz w:val="22"/>
              </w:rPr>
            </w:pPr>
          </w:p>
        </w:tc>
        <w:tc>
          <w:tcPr>
            <w:tcW w:w="1680" w:type="dxa"/>
            <w:tcBorders>
              <w:top w:val="single" w:sz="6" w:space="0" w:color="auto"/>
              <w:left w:val="single" w:sz="6" w:space="0" w:color="auto"/>
              <w:bottom w:val="single" w:sz="6" w:space="0" w:color="auto"/>
              <w:right w:val="single" w:sz="6" w:space="0" w:color="auto"/>
            </w:tcBorders>
            <w:tcMar>
              <w:left w:w="105" w:type="dxa"/>
              <w:right w:w="105" w:type="dxa"/>
            </w:tcMar>
          </w:tcPr>
          <w:p w14:paraId="4724C5D9" w14:textId="36956A0D"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207C61A1" w14:textId="506034BE"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3832A36E" w14:textId="1CAE947C" w:rsidR="11705DB1" w:rsidRDefault="11705DB1" w:rsidP="11705DB1">
            <w:pPr>
              <w:spacing w:before="20" w:after="20"/>
              <w:rPr>
                <w:rFonts w:ascii="Calibri" w:eastAsia="Calibri" w:hAnsi="Calibri" w:cs="Calibri"/>
                <w:b/>
                <w:bCs/>
                <w:sz w:val="22"/>
              </w:rPr>
            </w:pPr>
          </w:p>
        </w:tc>
      </w:tr>
      <w:tr w:rsidR="11705DB1" w14:paraId="5BC42606" w14:textId="77777777" w:rsidTr="11705DB1">
        <w:trPr>
          <w:trHeight w:val="315"/>
        </w:trPr>
        <w:tc>
          <w:tcPr>
            <w:tcW w:w="3090" w:type="dxa"/>
            <w:tcBorders>
              <w:top w:val="single" w:sz="6" w:space="0" w:color="auto"/>
              <w:left w:val="single" w:sz="6" w:space="0" w:color="auto"/>
              <w:bottom w:val="single" w:sz="6" w:space="0" w:color="auto"/>
              <w:right w:val="single" w:sz="6" w:space="0" w:color="auto"/>
            </w:tcBorders>
            <w:tcMar>
              <w:left w:w="105" w:type="dxa"/>
              <w:right w:w="105" w:type="dxa"/>
            </w:tcMar>
          </w:tcPr>
          <w:p w14:paraId="05F1B928" w14:textId="6197111B" w:rsidR="406D206E" w:rsidRDefault="406D206E" w:rsidP="11705DB1">
            <w:pPr>
              <w:spacing w:before="20" w:after="20"/>
              <w:rPr>
                <w:rFonts w:ascii="Calibri" w:eastAsia="Calibri" w:hAnsi="Calibri" w:cs="Calibri"/>
                <w:sz w:val="22"/>
              </w:rPr>
            </w:pPr>
            <w:proofErr w:type="spellStart"/>
            <w:r w:rsidRPr="11705DB1">
              <w:rPr>
                <w:rFonts w:ascii="Calibri" w:eastAsia="Calibri" w:hAnsi="Calibri" w:cs="Calibri"/>
                <w:sz w:val="22"/>
              </w:rPr>
              <w:t>ChannelTypeSampledLength_m</w:t>
            </w:r>
            <w:proofErr w:type="spellEnd"/>
          </w:p>
        </w:tc>
        <w:tc>
          <w:tcPr>
            <w:tcW w:w="2280" w:type="dxa"/>
            <w:tcBorders>
              <w:top w:val="single" w:sz="6" w:space="0" w:color="auto"/>
              <w:left w:val="single" w:sz="6" w:space="0" w:color="auto"/>
              <w:bottom w:val="single" w:sz="6" w:space="0" w:color="auto"/>
              <w:right w:val="single" w:sz="6" w:space="0" w:color="auto"/>
            </w:tcBorders>
            <w:tcMar>
              <w:left w:w="105" w:type="dxa"/>
              <w:right w:w="105" w:type="dxa"/>
            </w:tcMar>
          </w:tcPr>
          <w:p w14:paraId="0EF0807F" w14:textId="212BBF3D" w:rsidR="5DE77674" w:rsidRDefault="5DE77674" w:rsidP="11705DB1">
            <w:pPr>
              <w:spacing w:before="20" w:after="20"/>
              <w:rPr>
                <w:rFonts w:ascii="Calibri" w:eastAsia="Calibri" w:hAnsi="Calibri" w:cs="Calibri"/>
                <w:sz w:val="22"/>
              </w:rPr>
            </w:pPr>
            <w:r w:rsidRPr="11705DB1">
              <w:rPr>
                <w:rFonts w:ascii="Calibri" w:eastAsia="Calibri" w:hAnsi="Calibri" w:cs="Calibri"/>
                <w:sz w:val="22"/>
              </w:rPr>
              <w:t>Total length of the channel type sampled in meters (range 1-100m)</w:t>
            </w:r>
          </w:p>
        </w:tc>
        <w:tc>
          <w:tcPr>
            <w:tcW w:w="1710" w:type="dxa"/>
            <w:tcBorders>
              <w:top w:val="single" w:sz="6" w:space="0" w:color="auto"/>
              <w:left w:val="single" w:sz="6" w:space="0" w:color="auto"/>
              <w:bottom w:val="single" w:sz="6" w:space="0" w:color="auto"/>
              <w:right w:val="single" w:sz="6" w:space="0" w:color="auto"/>
            </w:tcBorders>
            <w:tcMar>
              <w:left w:w="105" w:type="dxa"/>
              <w:right w:w="105" w:type="dxa"/>
            </w:tcMar>
          </w:tcPr>
          <w:p w14:paraId="25191876" w14:textId="4D080752" w:rsidR="5DE77674" w:rsidRDefault="5DE77674" w:rsidP="11705DB1">
            <w:pPr>
              <w:spacing w:before="20" w:after="20"/>
              <w:rPr>
                <w:rFonts w:ascii="Calibri" w:eastAsia="Calibri" w:hAnsi="Calibri" w:cs="Calibri"/>
                <w:sz w:val="22"/>
              </w:rPr>
            </w:pPr>
            <w:r w:rsidRPr="11705DB1">
              <w:rPr>
                <w:rFonts w:ascii="Calibri" w:eastAsia="Calibri" w:hAnsi="Calibri" w:cs="Calibri"/>
                <w:sz w:val="22"/>
              </w:rPr>
              <w:t>numeric</w:t>
            </w:r>
          </w:p>
        </w:tc>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4055A94A" w14:textId="0F98E1CC" w:rsidR="5DE77674" w:rsidRDefault="5DE77674" w:rsidP="11705DB1">
            <w:pPr>
              <w:spacing w:before="20" w:after="20"/>
              <w:rPr>
                <w:rFonts w:ascii="Calibri" w:eastAsia="Calibri" w:hAnsi="Calibri" w:cs="Calibri"/>
                <w:sz w:val="22"/>
              </w:rPr>
            </w:pPr>
            <w:r w:rsidRPr="11705DB1">
              <w:rPr>
                <w:rFonts w:ascii="Calibri" w:eastAsia="Calibri" w:hAnsi="Calibri" w:cs="Calibri"/>
                <w:sz w:val="22"/>
              </w:rPr>
              <w:t>m</w:t>
            </w:r>
          </w:p>
        </w:tc>
        <w:tc>
          <w:tcPr>
            <w:tcW w:w="1680" w:type="dxa"/>
            <w:tcBorders>
              <w:top w:val="single" w:sz="6" w:space="0" w:color="auto"/>
              <w:left w:val="single" w:sz="6" w:space="0" w:color="auto"/>
              <w:bottom w:val="single" w:sz="6" w:space="0" w:color="auto"/>
              <w:right w:val="single" w:sz="6" w:space="0" w:color="auto"/>
            </w:tcBorders>
            <w:tcMar>
              <w:left w:w="105" w:type="dxa"/>
              <w:right w:w="105" w:type="dxa"/>
            </w:tcMar>
          </w:tcPr>
          <w:p w14:paraId="62B9C8B4" w14:textId="41B0C04E" w:rsidR="11705DB1" w:rsidRDefault="11705DB1" w:rsidP="11705DB1">
            <w:pPr>
              <w:spacing w:before="20" w:after="20"/>
              <w:rPr>
                <w:rFonts w:ascii="Calibri" w:eastAsia="Calibri" w:hAnsi="Calibri" w:cs="Calibri"/>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5A0C8065" w14:textId="0F053939"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2312268B" w14:textId="0572733B" w:rsidR="11705DB1" w:rsidRDefault="11705DB1" w:rsidP="11705DB1">
            <w:pPr>
              <w:spacing w:before="20" w:after="20"/>
              <w:rPr>
                <w:rFonts w:ascii="Calibri" w:eastAsia="Calibri" w:hAnsi="Calibri" w:cs="Calibri"/>
                <w:b/>
                <w:bCs/>
                <w:sz w:val="22"/>
              </w:rPr>
            </w:pPr>
          </w:p>
        </w:tc>
      </w:tr>
      <w:tr w:rsidR="11705DB1" w14:paraId="7944BF91" w14:textId="77777777" w:rsidTr="11705DB1">
        <w:trPr>
          <w:trHeight w:val="315"/>
        </w:trPr>
        <w:tc>
          <w:tcPr>
            <w:tcW w:w="3090" w:type="dxa"/>
            <w:tcBorders>
              <w:top w:val="single" w:sz="6" w:space="0" w:color="auto"/>
              <w:left w:val="single" w:sz="6" w:space="0" w:color="auto"/>
              <w:bottom w:val="single" w:sz="6" w:space="0" w:color="auto"/>
              <w:right w:val="single" w:sz="6" w:space="0" w:color="auto"/>
            </w:tcBorders>
            <w:tcMar>
              <w:left w:w="105" w:type="dxa"/>
              <w:right w:w="105" w:type="dxa"/>
            </w:tcMar>
          </w:tcPr>
          <w:p w14:paraId="645C9F41" w14:textId="1BDF82FB" w:rsidR="406D206E" w:rsidRDefault="406D206E" w:rsidP="11705DB1">
            <w:pPr>
              <w:spacing w:before="20" w:after="20"/>
              <w:rPr>
                <w:rFonts w:ascii="Calibri" w:eastAsia="Calibri" w:hAnsi="Calibri" w:cs="Calibri"/>
                <w:sz w:val="22"/>
              </w:rPr>
            </w:pPr>
            <w:proofErr w:type="spellStart"/>
            <w:r w:rsidRPr="11705DB1">
              <w:rPr>
                <w:rFonts w:ascii="Calibri" w:eastAsia="Calibri" w:hAnsi="Calibri" w:cs="Calibri"/>
                <w:sz w:val="22"/>
              </w:rPr>
              <w:t>NumberOfTransects</w:t>
            </w:r>
            <w:proofErr w:type="spellEnd"/>
          </w:p>
        </w:tc>
        <w:tc>
          <w:tcPr>
            <w:tcW w:w="2280" w:type="dxa"/>
            <w:tcBorders>
              <w:top w:val="single" w:sz="6" w:space="0" w:color="auto"/>
              <w:left w:val="single" w:sz="6" w:space="0" w:color="auto"/>
              <w:bottom w:val="single" w:sz="6" w:space="0" w:color="auto"/>
              <w:right w:val="single" w:sz="6" w:space="0" w:color="auto"/>
            </w:tcBorders>
            <w:tcMar>
              <w:left w:w="105" w:type="dxa"/>
              <w:right w:w="105" w:type="dxa"/>
            </w:tcMar>
          </w:tcPr>
          <w:p w14:paraId="7FAE38DB" w14:textId="6D3353D1" w:rsidR="2C7E86B5" w:rsidRDefault="2C7E86B5" w:rsidP="11705DB1">
            <w:pPr>
              <w:spacing w:before="20" w:after="20"/>
              <w:rPr>
                <w:rFonts w:ascii="Calibri" w:eastAsia="Calibri" w:hAnsi="Calibri" w:cs="Calibri"/>
                <w:sz w:val="22"/>
              </w:rPr>
            </w:pPr>
            <w:r w:rsidRPr="11705DB1">
              <w:rPr>
                <w:rFonts w:ascii="Calibri" w:eastAsia="Calibri" w:hAnsi="Calibri" w:cs="Calibri"/>
                <w:sz w:val="22"/>
              </w:rPr>
              <w:t>Number of transects within the sampled channel type (range 1-11)</w:t>
            </w:r>
          </w:p>
        </w:tc>
        <w:tc>
          <w:tcPr>
            <w:tcW w:w="1710" w:type="dxa"/>
            <w:tcBorders>
              <w:top w:val="single" w:sz="6" w:space="0" w:color="auto"/>
              <w:left w:val="single" w:sz="6" w:space="0" w:color="auto"/>
              <w:bottom w:val="single" w:sz="6" w:space="0" w:color="auto"/>
              <w:right w:val="single" w:sz="6" w:space="0" w:color="auto"/>
            </w:tcBorders>
            <w:tcMar>
              <w:left w:w="105" w:type="dxa"/>
              <w:right w:w="105" w:type="dxa"/>
            </w:tcMar>
          </w:tcPr>
          <w:p w14:paraId="3D294E7B" w14:textId="642074E8" w:rsidR="2C7E86B5" w:rsidRDefault="2C7E86B5" w:rsidP="11705DB1">
            <w:pPr>
              <w:spacing w:before="20" w:after="20"/>
              <w:rPr>
                <w:rFonts w:ascii="Calibri" w:eastAsia="Calibri" w:hAnsi="Calibri" w:cs="Calibri"/>
                <w:sz w:val="22"/>
              </w:rPr>
            </w:pPr>
            <w:r w:rsidRPr="11705DB1">
              <w:rPr>
                <w:rFonts w:ascii="Calibri" w:eastAsia="Calibri" w:hAnsi="Calibri" w:cs="Calibri"/>
                <w:sz w:val="22"/>
              </w:rPr>
              <w:t>numeric</w:t>
            </w:r>
          </w:p>
        </w:tc>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1F2A349C" w14:textId="7F9C6C4C" w:rsidR="11705DB1" w:rsidRDefault="11705DB1" w:rsidP="11705DB1">
            <w:pPr>
              <w:spacing w:before="20" w:after="20"/>
              <w:rPr>
                <w:rFonts w:ascii="Calibri" w:eastAsia="Calibri" w:hAnsi="Calibri" w:cs="Calibri"/>
                <w:sz w:val="22"/>
              </w:rPr>
            </w:pPr>
          </w:p>
        </w:tc>
        <w:tc>
          <w:tcPr>
            <w:tcW w:w="1680" w:type="dxa"/>
            <w:tcBorders>
              <w:top w:val="single" w:sz="6" w:space="0" w:color="auto"/>
              <w:left w:val="single" w:sz="6" w:space="0" w:color="auto"/>
              <w:bottom w:val="single" w:sz="6" w:space="0" w:color="auto"/>
              <w:right w:val="single" w:sz="6" w:space="0" w:color="auto"/>
            </w:tcBorders>
            <w:tcMar>
              <w:left w:w="105" w:type="dxa"/>
              <w:right w:w="105" w:type="dxa"/>
            </w:tcMar>
          </w:tcPr>
          <w:p w14:paraId="46F231F7" w14:textId="741E5D9C" w:rsidR="11705DB1" w:rsidRDefault="11705DB1" w:rsidP="11705DB1">
            <w:pPr>
              <w:spacing w:before="20" w:after="20"/>
              <w:rPr>
                <w:rFonts w:ascii="Calibri" w:eastAsia="Calibri" w:hAnsi="Calibri" w:cs="Calibri"/>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640D4D6C" w14:textId="1F7D10EF" w:rsidR="11705DB1" w:rsidRDefault="11705DB1" w:rsidP="11705DB1">
            <w:pPr>
              <w:spacing w:before="20" w:after="20"/>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7077C4D1" w14:textId="126475C7" w:rsidR="11705DB1" w:rsidRDefault="11705DB1" w:rsidP="11705DB1">
            <w:pPr>
              <w:spacing w:before="20" w:after="20"/>
              <w:rPr>
                <w:rFonts w:ascii="Calibri" w:eastAsia="Calibri" w:hAnsi="Calibri" w:cs="Calibri"/>
                <w:b/>
                <w:bCs/>
                <w:sz w:val="22"/>
              </w:rPr>
            </w:pPr>
          </w:p>
        </w:tc>
      </w:tr>
      <w:tr w:rsidR="11705DB1" w14:paraId="56C01C77" w14:textId="77777777" w:rsidTr="11705DB1">
        <w:trPr>
          <w:trHeight w:val="315"/>
        </w:trPr>
        <w:tc>
          <w:tcPr>
            <w:tcW w:w="3090" w:type="dxa"/>
            <w:tcBorders>
              <w:top w:val="single" w:sz="6" w:space="0" w:color="auto"/>
              <w:left w:val="single" w:sz="6" w:space="0" w:color="auto"/>
              <w:bottom w:val="single" w:sz="6" w:space="0" w:color="auto"/>
              <w:right w:val="single" w:sz="6" w:space="0" w:color="auto"/>
            </w:tcBorders>
            <w:tcMar>
              <w:left w:w="105" w:type="dxa"/>
              <w:right w:w="105" w:type="dxa"/>
            </w:tcMar>
          </w:tcPr>
          <w:p w14:paraId="5A2D528F" w14:textId="06E69AE6" w:rsidR="76F66D84" w:rsidRDefault="76F66D84" w:rsidP="11705DB1">
            <w:pPr>
              <w:rPr>
                <w:rFonts w:ascii="Calibri" w:eastAsia="Calibri" w:hAnsi="Calibri" w:cs="Calibri"/>
                <w:sz w:val="22"/>
              </w:rPr>
            </w:pPr>
            <w:proofErr w:type="spellStart"/>
            <w:r w:rsidRPr="11705DB1">
              <w:rPr>
                <w:rFonts w:ascii="Calibri" w:eastAsia="Calibri" w:hAnsi="Calibri" w:cs="Calibri"/>
                <w:sz w:val="22"/>
              </w:rPr>
              <w:t>TransectSpacingInterval_m</w:t>
            </w:r>
            <w:proofErr w:type="spellEnd"/>
          </w:p>
        </w:tc>
        <w:tc>
          <w:tcPr>
            <w:tcW w:w="2280" w:type="dxa"/>
            <w:tcBorders>
              <w:top w:val="single" w:sz="6" w:space="0" w:color="auto"/>
              <w:left w:val="single" w:sz="6" w:space="0" w:color="auto"/>
              <w:bottom w:val="single" w:sz="6" w:space="0" w:color="auto"/>
              <w:right w:val="single" w:sz="6" w:space="0" w:color="auto"/>
            </w:tcBorders>
            <w:tcMar>
              <w:left w:w="105" w:type="dxa"/>
              <w:right w:w="105" w:type="dxa"/>
            </w:tcMar>
          </w:tcPr>
          <w:p w14:paraId="67815929" w14:textId="56C6DB93" w:rsidR="54A1EE2D" w:rsidRDefault="54A1EE2D" w:rsidP="11705DB1">
            <w:pPr>
              <w:rPr>
                <w:rFonts w:ascii="Calibri" w:eastAsia="Calibri" w:hAnsi="Calibri" w:cs="Calibri"/>
                <w:sz w:val="22"/>
              </w:rPr>
            </w:pPr>
            <w:r w:rsidRPr="11705DB1">
              <w:rPr>
                <w:rFonts w:ascii="Calibri" w:eastAsia="Calibri" w:hAnsi="Calibri" w:cs="Calibri"/>
                <w:sz w:val="22"/>
              </w:rPr>
              <w:t>Interval length in meters between transects within the sampled channel type  (range 10-100m)</w:t>
            </w:r>
          </w:p>
        </w:tc>
        <w:tc>
          <w:tcPr>
            <w:tcW w:w="1710" w:type="dxa"/>
            <w:tcBorders>
              <w:top w:val="single" w:sz="6" w:space="0" w:color="auto"/>
              <w:left w:val="single" w:sz="6" w:space="0" w:color="auto"/>
              <w:bottom w:val="single" w:sz="6" w:space="0" w:color="auto"/>
              <w:right w:val="single" w:sz="6" w:space="0" w:color="auto"/>
            </w:tcBorders>
            <w:tcMar>
              <w:left w:w="105" w:type="dxa"/>
              <w:right w:w="105" w:type="dxa"/>
            </w:tcMar>
          </w:tcPr>
          <w:p w14:paraId="6089F10A" w14:textId="22D3CE67" w:rsidR="54A1EE2D" w:rsidRDefault="54A1EE2D" w:rsidP="11705DB1">
            <w:pPr>
              <w:rPr>
                <w:rFonts w:ascii="Calibri" w:eastAsia="Calibri" w:hAnsi="Calibri" w:cs="Calibri"/>
                <w:sz w:val="22"/>
              </w:rPr>
            </w:pPr>
            <w:r w:rsidRPr="11705DB1">
              <w:rPr>
                <w:rFonts w:ascii="Calibri" w:eastAsia="Calibri" w:hAnsi="Calibri" w:cs="Calibri"/>
                <w:sz w:val="22"/>
              </w:rPr>
              <w:t>numeric</w:t>
            </w:r>
          </w:p>
        </w:tc>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53932949" w14:textId="4D28D701" w:rsidR="54A1EE2D" w:rsidRDefault="54A1EE2D" w:rsidP="11705DB1">
            <w:pPr>
              <w:rPr>
                <w:rFonts w:ascii="Calibri" w:eastAsia="Calibri" w:hAnsi="Calibri" w:cs="Calibri"/>
                <w:sz w:val="22"/>
              </w:rPr>
            </w:pPr>
            <w:r w:rsidRPr="11705DB1">
              <w:rPr>
                <w:rFonts w:ascii="Calibri" w:eastAsia="Calibri" w:hAnsi="Calibri" w:cs="Calibri"/>
                <w:sz w:val="22"/>
              </w:rPr>
              <w:t>m</w:t>
            </w:r>
          </w:p>
        </w:tc>
        <w:tc>
          <w:tcPr>
            <w:tcW w:w="1680" w:type="dxa"/>
            <w:tcBorders>
              <w:top w:val="single" w:sz="6" w:space="0" w:color="auto"/>
              <w:left w:val="single" w:sz="6" w:space="0" w:color="auto"/>
              <w:bottom w:val="single" w:sz="6" w:space="0" w:color="auto"/>
              <w:right w:val="single" w:sz="6" w:space="0" w:color="auto"/>
            </w:tcBorders>
            <w:tcMar>
              <w:left w:w="105" w:type="dxa"/>
              <w:right w:w="105" w:type="dxa"/>
            </w:tcMar>
          </w:tcPr>
          <w:p w14:paraId="595F7111" w14:textId="734C505B" w:rsidR="11705DB1" w:rsidRDefault="11705DB1" w:rsidP="11705DB1">
            <w:pPr>
              <w:rPr>
                <w:rFonts w:ascii="Calibri" w:eastAsia="Calibri" w:hAnsi="Calibri" w:cs="Calibri"/>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710EBA93" w14:textId="0F9F3D6A" w:rsidR="11705DB1" w:rsidRDefault="11705DB1" w:rsidP="11705DB1">
            <w:pPr>
              <w:rPr>
                <w:rFonts w:ascii="Calibri" w:eastAsia="Calibri" w:hAnsi="Calibri" w:cs="Calibri"/>
                <w:b/>
                <w:bCs/>
                <w:sz w:val="22"/>
              </w:rPr>
            </w:pPr>
          </w:p>
        </w:tc>
        <w:tc>
          <w:tcPr>
            <w:tcW w:w="1695" w:type="dxa"/>
            <w:tcBorders>
              <w:top w:val="single" w:sz="6" w:space="0" w:color="auto"/>
              <w:left w:val="single" w:sz="6" w:space="0" w:color="auto"/>
              <w:bottom w:val="single" w:sz="6" w:space="0" w:color="auto"/>
              <w:right w:val="single" w:sz="6" w:space="0" w:color="auto"/>
            </w:tcBorders>
            <w:tcMar>
              <w:left w:w="105" w:type="dxa"/>
              <w:right w:w="105" w:type="dxa"/>
            </w:tcMar>
          </w:tcPr>
          <w:p w14:paraId="76B569A9" w14:textId="5FE66D0A" w:rsidR="11705DB1" w:rsidRDefault="11705DB1" w:rsidP="11705DB1">
            <w:pPr>
              <w:rPr>
                <w:rFonts w:ascii="Calibri" w:eastAsia="Calibri" w:hAnsi="Calibri" w:cs="Calibri"/>
                <w:b/>
                <w:bCs/>
                <w:sz w:val="22"/>
              </w:rPr>
            </w:pPr>
          </w:p>
        </w:tc>
      </w:tr>
    </w:tbl>
    <w:p w14:paraId="753B1239" w14:textId="0F4D71E1" w:rsidR="7A0FED79" w:rsidRDefault="307F892A" w:rsidP="11705DB1">
      <w:pPr>
        <w:pStyle w:val="nrpsNormal"/>
        <w:rPr>
          <w:rFonts w:ascii="Calibri" w:eastAsia="Calibri" w:hAnsi="Calibri" w:cs="Calibri"/>
          <w:szCs w:val="23"/>
        </w:rPr>
      </w:pPr>
      <w:r w:rsidRPr="11705DB1">
        <w:rPr>
          <w:rFonts w:ascii="Calibri" w:eastAsia="Calibri" w:hAnsi="Calibri" w:cs="Calibri"/>
          <w:szCs w:val="23"/>
        </w:rPr>
        <w:t>(Copy this table to document more than one data table.)</w:t>
      </w:r>
    </w:p>
    <w:p w14:paraId="46C4E797" w14:textId="1E0421EC" w:rsidR="7A0FED79" w:rsidRDefault="7A0FED79" w:rsidP="7A0FED79">
      <w:pPr>
        <w:pStyle w:val="nrpsNormal"/>
        <w:rPr>
          <w:rFonts w:asciiTheme="minorHAnsi" w:hAnsiTheme="minorHAnsi" w:cstheme="minorBidi"/>
        </w:rPr>
      </w:pPr>
    </w:p>
    <w:p w14:paraId="4B7F9E64" w14:textId="77777777" w:rsidR="3B0B1926" w:rsidRDefault="3B0B1926" w:rsidP="7A0FED79">
      <w:pPr>
        <w:spacing w:after="0" w:line="240" w:lineRule="auto"/>
        <w:rPr>
          <w:rFonts w:ascii="Arial" w:eastAsia="Times New Roman" w:hAnsi="Arial" w:cs="Times New Roman"/>
          <w:b/>
          <w:bCs/>
          <w:sz w:val="32"/>
          <w:szCs w:val="32"/>
        </w:rPr>
      </w:pPr>
      <w:r>
        <w:br w:type="page"/>
      </w:r>
    </w:p>
    <w:p w14:paraId="1AF94915" w14:textId="37AF6D6F" w:rsidR="7A0FED79" w:rsidRDefault="7A0FED79" w:rsidP="7A0FED79">
      <w:pPr>
        <w:spacing w:after="0" w:line="240" w:lineRule="auto"/>
      </w:pPr>
    </w:p>
    <w:p w14:paraId="703E10A9" w14:textId="68B7405C" w:rsidR="00C50DD5" w:rsidRPr="00E5029B" w:rsidRDefault="00A0793A" w:rsidP="007B7652">
      <w:pPr>
        <w:pStyle w:val="nrpsHeading1"/>
      </w:pPr>
      <w:r>
        <w:t>Data Release Report</w:t>
      </w:r>
      <w:r w:rsidR="2FBB8A00">
        <w:t xml:space="preserve"> (DRR)</w:t>
      </w:r>
    </w:p>
    <w:p w14:paraId="18120CBF" w14:textId="74C05710" w:rsidR="00C50DD5" w:rsidRPr="00E5029B" w:rsidRDefault="00C50DD5" w:rsidP="00C50DD5">
      <w:pPr>
        <w:pStyle w:val="nrpsNormal"/>
        <w:rPr>
          <w:rFonts w:asciiTheme="minorHAnsi" w:hAnsiTheme="minorHAnsi" w:cstheme="minorHAnsi"/>
        </w:rPr>
      </w:pPr>
      <w:r w:rsidRPr="00E5029B">
        <w:rPr>
          <w:rFonts w:asciiTheme="minorHAnsi" w:hAnsiTheme="minorHAnsi" w:cstheme="minorHAnsi"/>
        </w:rPr>
        <w:t>(</w:t>
      </w:r>
      <w:r w:rsidR="00A0793A">
        <w:rPr>
          <w:rFonts w:asciiTheme="minorHAnsi" w:hAnsiTheme="minorHAnsi" w:cstheme="minorHAnsi"/>
        </w:rPr>
        <w:t>I</w:t>
      </w:r>
      <w:r w:rsidR="006209FA">
        <w:rPr>
          <w:rFonts w:asciiTheme="minorHAnsi" w:hAnsiTheme="minorHAnsi" w:cstheme="minorHAnsi"/>
        </w:rPr>
        <w:t xml:space="preserve">ndicate </w:t>
      </w:r>
      <w:r w:rsidR="00216B90">
        <w:rPr>
          <w:rFonts w:asciiTheme="minorHAnsi" w:hAnsiTheme="minorHAnsi" w:cstheme="minorHAnsi"/>
        </w:rPr>
        <w:t>whether</w:t>
      </w:r>
      <w:r w:rsidR="00A0793A">
        <w:rPr>
          <w:rFonts w:asciiTheme="minorHAnsi" w:hAnsiTheme="minorHAnsi" w:cstheme="minorHAnsi"/>
        </w:rPr>
        <w:t xml:space="preserve"> there is a</w:t>
      </w:r>
      <w:r w:rsidR="006209FA">
        <w:rPr>
          <w:rFonts w:asciiTheme="minorHAnsi" w:hAnsiTheme="minorHAnsi" w:cstheme="minorHAnsi"/>
        </w:rPr>
        <w:t>n associated DRR with your data package.</w:t>
      </w:r>
      <w:r w:rsidR="00F85184">
        <w:rPr>
          <w:rFonts w:asciiTheme="minorHAnsi" w:hAnsiTheme="minorHAnsi" w:cstheme="minorHAnsi"/>
        </w:rPr>
        <w:t>)</w:t>
      </w:r>
      <w:r w:rsidR="006209FA">
        <w:rPr>
          <w:rFonts w:asciiTheme="minorHAnsi" w:hAnsiTheme="minorHAnsi" w:cstheme="minorHAnsi"/>
        </w:rPr>
        <w:t xml:space="preserve"> </w:t>
      </w:r>
    </w:p>
    <w:p w14:paraId="7D12F2E3" w14:textId="20B60FD6" w:rsidR="00B642F0" w:rsidRPr="00216B90" w:rsidRDefault="00000000" w:rsidP="2CEB3AFB">
      <w:pPr>
        <w:pStyle w:val="nrpsNormal"/>
        <w:rPr>
          <w:rFonts w:asciiTheme="minorHAnsi" w:hAnsiTheme="minorHAnsi" w:cstheme="minorBidi"/>
          <w:sz w:val="24"/>
          <w:szCs w:val="24"/>
        </w:rPr>
      </w:pPr>
      <w:sdt>
        <w:sdtPr>
          <w:rPr>
            <w:rFonts w:asciiTheme="minorHAnsi" w:hAnsiTheme="minorHAnsi" w:cstheme="minorBidi"/>
            <w:sz w:val="24"/>
            <w:szCs w:val="24"/>
          </w:rPr>
          <w:id w:val="-633255459"/>
          <w14:checkbox>
            <w14:checked w14:val="0"/>
            <w14:checkedState w14:val="2612" w14:font="MS Gothic"/>
            <w14:uncheckedState w14:val="2610" w14:font="MS Gothic"/>
          </w14:checkbox>
        </w:sdt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No</w:t>
      </w:r>
      <w:r w:rsidR="776FD536" w:rsidRPr="38EF160D">
        <w:rPr>
          <w:rFonts w:asciiTheme="minorHAnsi" w:hAnsiTheme="minorHAnsi" w:cstheme="minorBidi"/>
          <w:sz w:val="24"/>
          <w:szCs w:val="24"/>
        </w:rPr>
        <w:t xml:space="preserve">  </w:t>
      </w:r>
      <w:sdt>
        <w:sdtPr>
          <w:rPr>
            <w:rFonts w:asciiTheme="minorHAnsi" w:hAnsiTheme="minorHAnsi" w:cstheme="minorBidi"/>
            <w:sz w:val="24"/>
            <w:szCs w:val="24"/>
          </w:rPr>
          <w:id w:val="-203401141"/>
          <w14:checkbox>
            <w14:checked w14:val="0"/>
            <w14:checkedState w14:val="2612" w14:font="MS Gothic"/>
            <w14:uncheckedState w14:val="2610" w14:font="MS Gothic"/>
          </w14:checkbox>
        </w:sdt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Yes, </w:t>
      </w:r>
      <w:r w:rsidR="7A663FC2" w:rsidRPr="38EF160D">
        <w:rPr>
          <w:rFonts w:asciiTheme="minorHAnsi" w:hAnsiTheme="minorHAnsi" w:cstheme="minorBidi"/>
          <w:sz w:val="24"/>
          <w:szCs w:val="24"/>
        </w:rPr>
        <w:t xml:space="preserve">it </w:t>
      </w:r>
      <w:r w:rsidR="6C693533" w:rsidRPr="38EF160D">
        <w:rPr>
          <w:rFonts w:asciiTheme="minorHAnsi" w:hAnsiTheme="minorHAnsi" w:cstheme="minorBidi"/>
          <w:sz w:val="24"/>
          <w:szCs w:val="24"/>
        </w:rPr>
        <w:t>already exists</w:t>
      </w:r>
      <w:r w:rsidR="776FD536" w:rsidRPr="38EF160D">
        <w:rPr>
          <w:rFonts w:asciiTheme="minorHAnsi" w:hAnsiTheme="minorHAnsi" w:cstheme="minorBidi"/>
          <w:noProof/>
        </w:rPr>
        <w:t xml:space="preserve">  </w:t>
      </w:r>
      <w:sdt>
        <w:sdtPr>
          <w:rPr>
            <w:rFonts w:asciiTheme="minorHAnsi" w:hAnsiTheme="minorHAnsi" w:cstheme="minorBidi"/>
            <w:sz w:val="24"/>
            <w:szCs w:val="24"/>
          </w:rPr>
          <w:id w:val="-1895194965"/>
          <w14:checkbox>
            <w14:checked w14:val="0"/>
            <w14:checkedState w14:val="2612" w14:font="MS Gothic"/>
            <w14:uncheckedState w14:val="2610" w14:font="MS Gothic"/>
          </w14:checkbox>
        </w:sdt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w:t>
      </w:r>
      <w:r w:rsidR="6C693533" w:rsidRPr="38EF160D">
        <w:rPr>
          <w:rFonts w:asciiTheme="minorHAnsi" w:hAnsiTheme="minorHAnsi" w:cstheme="minorBidi"/>
          <w:sz w:val="24"/>
          <w:szCs w:val="24"/>
        </w:rPr>
        <w:t xml:space="preserve">Yes, plan to </w:t>
      </w:r>
      <w:r w:rsidR="7A663FC2" w:rsidRPr="38EF160D">
        <w:rPr>
          <w:rFonts w:asciiTheme="minorHAnsi" w:hAnsiTheme="minorHAnsi" w:cstheme="minorBidi"/>
          <w:sz w:val="24"/>
          <w:szCs w:val="24"/>
        </w:rPr>
        <w:t>generate on</w:t>
      </w:r>
      <w:r w:rsidR="1E0736C6" w:rsidRPr="38EF160D">
        <w:rPr>
          <w:rFonts w:asciiTheme="minorHAnsi" w:hAnsiTheme="minorHAnsi" w:cstheme="minorBidi"/>
          <w:sz w:val="24"/>
          <w:szCs w:val="24"/>
        </w:rPr>
        <w:t>e with the Data Strike Team</w:t>
      </w:r>
    </w:p>
    <w:p w14:paraId="70B059AD" w14:textId="49B39D84" w:rsidR="00AF4665" w:rsidRPr="00E5029B" w:rsidRDefault="0DFBC54E" w:rsidP="2CEB3AFB">
      <w:pPr>
        <w:pStyle w:val="nrpsNormal"/>
        <w:rPr>
          <w:rFonts w:asciiTheme="minorHAnsi" w:hAnsiTheme="minorHAnsi" w:cstheme="minorBidi"/>
        </w:rPr>
      </w:pPr>
      <w:r w:rsidRPr="2CEB3AFB">
        <w:rPr>
          <w:rFonts w:asciiTheme="minorHAnsi" w:hAnsiTheme="minorHAnsi" w:cstheme="minorBidi"/>
        </w:rPr>
        <w:t xml:space="preserve">(If </w:t>
      </w:r>
      <w:r w:rsidR="031B79CA" w:rsidRPr="2CEB3AFB">
        <w:rPr>
          <w:rFonts w:asciiTheme="minorHAnsi" w:hAnsiTheme="minorHAnsi" w:cstheme="minorBidi"/>
        </w:rPr>
        <w:t xml:space="preserve">you have a DRR and there </w:t>
      </w:r>
      <w:r w:rsidR="3AE08C3C" w:rsidRPr="2CEB3AFB">
        <w:rPr>
          <w:rFonts w:asciiTheme="minorHAnsi" w:hAnsiTheme="minorHAnsi" w:cstheme="minorBidi"/>
        </w:rPr>
        <w:t xml:space="preserve">is an existing reference for it on </w:t>
      </w:r>
      <w:proofErr w:type="spellStart"/>
      <w:r w:rsidR="3AE08C3C" w:rsidRPr="2CEB3AFB">
        <w:rPr>
          <w:rFonts w:asciiTheme="minorHAnsi" w:hAnsiTheme="minorHAnsi" w:cstheme="minorBidi"/>
        </w:rPr>
        <w:t>Data</w:t>
      </w:r>
      <w:r w:rsidR="1EDF37E9" w:rsidRPr="2CEB3AFB">
        <w:rPr>
          <w:rFonts w:asciiTheme="minorHAnsi" w:hAnsiTheme="minorHAnsi" w:cstheme="minorBidi"/>
        </w:rPr>
        <w:t>St</w:t>
      </w:r>
      <w:r w:rsidR="3AE08C3C" w:rsidRPr="2CEB3AFB">
        <w:rPr>
          <w:rFonts w:asciiTheme="minorHAnsi" w:hAnsiTheme="minorHAnsi" w:cstheme="minorBidi"/>
        </w:rPr>
        <w:t>ore</w:t>
      </w:r>
      <w:proofErr w:type="spellEnd"/>
      <w:r w:rsidR="3AE08C3C" w:rsidRPr="2CEB3AFB">
        <w:rPr>
          <w:rFonts w:asciiTheme="minorHAnsi" w:hAnsiTheme="minorHAnsi" w:cstheme="minorBidi"/>
        </w:rPr>
        <w:t>, fill out the table below. Otherwise, you can skip this step</w:t>
      </w:r>
      <w:r w:rsidRPr="2CEB3AFB">
        <w:rPr>
          <w:rFonts w:asciiTheme="minorHAnsi" w:hAnsiTheme="minorHAnsi" w:cstheme="minorBidi"/>
        </w:rPr>
        <w:t xml:space="preserve">.) </w:t>
      </w:r>
    </w:p>
    <w:tbl>
      <w:tblPr>
        <w:tblStyle w:val="NPS1"/>
        <w:tblpPr w:leftFromText="180" w:rightFromText="180" w:vertAnchor="text" w:horzAnchor="margin" w:tblpY="10"/>
        <w:tblW w:w="5000" w:type="pct"/>
        <w:tblLook w:val="04A0" w:firstRow="1" w:lastRow="0" w:firstColumn="1" w:lastColumn="0" w:noHBand="0" w:noVBand="1"/>
      </w:tblPr>
      <w:tblGrid>
        <w:gridCol w:w="6648"/>
        <w:gridCol w:w="7742"/>
      </w:tblGrid>
      <w:tr w:rsidR="00AE7115" w:rsidRPr="00E5029B" w14:paraId="49BE01B2" w14:textId="77777777" w:rsidTr="2F7D6DAB">
        <w:trPr>
          <w:cnfStyle w:val="100000000000" w:firstRow="1" w:lastRow="0" w:firstColumn="0" w:lastColumn="0" w:oddVBand="0" w:evenVBand="0" w:oddHBand="0" w:evenHBand="0" w:firstRowFirstColumn="0" w:firstRowLastColumn="0" w:lastRowFirstColumn="0" w:lastRowLastColumn="0"/>
          <w:trHeight w:val="266"/>
        </w:trPr>
        <w:tc>
          <w:tcPr>
            <w:tcW w:w="2310" w:type="pct"/>
          </w:tcPr>
          <w:p w14:paraId="1202A888" w14:textId="39BC5AA6" w:rsidR="00AE7115" w:rsidRPr="00E5029B" w:rsidRDefault="51368C64" w:rsidP="2F7D6DAB">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23CA735A" w:rsidRPr="2F7D6DAB">
              <w:rPr>
                <w:rFonts w:asciiTheme="minorHAnsi" w:hAnsiTheme="minorHAnsi" w:cstheme="minorBidi"/>
                <w:b/>
                <w:color w:val="FFFFFF" w:themeColor="background1"/>
                <w:sz w:val="22"/>
                <w:szCs w:val="22"/>
              </w:rPr>
              <w:t xml:space="preserve">RR </w:t>
            </w:r>
            <w:r w:rsidRPr="2F7D6DAB">
              <w:rPr>
                <w:rFonts w:asciiTheme="minorHAnsi" w:hAnsiTheme="minorHAnsi" w:cstheme="minorBidi"/>
                <w:b/>
                <w:color w:val="FFFFFF" w:themeColor="background1"/>
                <w:sz w:val="22"/>
                <w:szCs w:val="22"/>
              </w:rPr>
              <w:t>Title</w:t>
            </w:r>
          </w:p>
        </w:tc>
        <w:tc>
          <w:tcPr>
            <w:tcW w:w="2690" w:type="pct"/>
          </w:tcPr>
          <w:p w14:paraId="0B081EAF" w14:textId="459B5A02" w:rsidR="00AE7115" w:rsidRPr="00E5029B" w:rsidRDefault="51368C64" w:rsidP="2F7D6DAB">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4B9D6AFD" w:rsidRPr="2F7D6DAB">
              <w:rPr>
                <w:rFonts w:asciiTheme="minorHAnsi" w:hAnsiTheme="minorHAnsi" w:cstheme="minorBidi"/>
                <w:b/>
                <w:color w:val="FFFFFF" w:themeColor="background1"/>
                <w:sz w:val="22"/>
                <w:szCs w:val="22"/>
              </w:rPr>
              <w:t xml:space="preserve">RR </w:t>
            </w:r>
            <w:r w:rsidR="229EB965" w:rsidRPr="2F7D6DAB">
              <w:rPr>
                <w:rFonts w:asciiTheme="minorHAnsi" w:hAnsiTheme="minorHAnsi" w:cstheme="minorBidi"/>
                <w:b/>
                <w:color w:val="FFFFFF" w:themeColor="background1"/>
                <w:sz w:val="22"/>
                <w:szCs w:val="22"/>
              </w:rPr>
              <w:t xml:space="preserve">Reference Number (from </w:t>
            </w:r>
            <w:proofErr w:type="spellStart"/>
            <w:r w:rsidR="229EB965" w:rsidRPr="2F7D6DAB">
              <w:rPr>
                <w:rFonts w:asciiTheme="minorHAnsi" w:hAnsiTheme="minorHAnsi" w:cstheme="minorBidi"/>
                <w:b/>
                <w:color w:val="FFFFFF" w:themeColor="background1"/>
                <w:sz w:val="22"/>
                <w:szCs w:val="22"/>
              </w:rPr>
              <w:t>Data</w:t>
            </w:r>
            <w:r w:rsidR="6CBA8BFF" w:rsidRPr="2F7D6DAB">
              <w:rPr>
                <w:rFonts w:asciiTheme="minorHAnsi" w:hAnsiTheme="minorHAnsi" w:cstheme="minorBidi"/>
                <w:b/>
                <w:color w:val="FFFFFF" w:themeColor="background1"/>
                <w:sz w:val="22"/>
                <w:szCs w:val="22"/>
              </w:rPr>
              <w:t>S</w:t>
            </w:r>
            <w:r w:rsidR="229EB965" w:rsidRPr="2F7D6DAB">
              <w:rPr>
                <w:rFonts w:asciiTheme="minorHAnsi" w:hAnsiTheme="minorHAnsi" w:cstheme="minorBidi"/>
                <w:b/>
                <w:color w:val="FFFFFF" w:themeColor="background1"/>
                <w:sz w:val="22"/>
                <w:szCs w:val="22"/>
              </w:rPr>
              <w:t>tore</w:t>
            </w:r>
            <w:proofErr w:type="spellEnd"/>
            <w:r w:rsidR="229EB965" w:rsidRPr="2F7D6DAB">
              <w:rPr>
                <w:rFonts w:asciiTheme="minorHAnsi" w:hAnsiTheme="minorHAnsi" w:cstheme="minorBidi"/>
                <w:b/>
                <w:color w:val="FFFFFF" w:themeColor="background1"/>
                <w:sz w:val="22"/>
                <w:szCs w:val="22"/>
              </w:rPr>
              <w:t>)</w:t>
            </w:r>
          </w:p>
        </w:tc>
      </w:tr>
      <w:tr w:rsidR="00AE7115" w:rsidRPr="00E5029B" w14:paraId="7A717E05" w14:textId="77777777" w:rsidTr="2F7D6DAB">
        <w:trPr>
          <w:trHeight w:val="345"/>
        </w:trPr>
        <w:tc>
          <w:tcPr>
            <w:tcW w:w="2310" w:type="pct"/>
          </w:tcPr>
          <w:p w14:paraId="1953E0E2" w14:textId="77777777" w:rsidR="00AE7115" w:rsidRPr="00E5029B" w:rsidRDefault="00AE7115">
            <w:pPr>
              <w:pStyle w:val="nrpsTableheader"/>
              <w:rPr>
                <w:rFonts w:asciiTheme="minorHAnsi" w:hAnsiTheme="minorHAnsi" w:cstheme="minorHAnsi"/>
                <w:b w:val="0"/>
                <w:bCs/>
                <w:color w:val="auto"/>
                <w:sz w:val="22"/>
                <w:szCs w:val="24"/>
              </w:rPr>
            </w:pPr>
          </w:p>
        </w:tc>
        <w:tc>
          <w:tcPr>
            <w:tcW w:w="2690" w:type="pct"/>
          </w:tcPr>
          <w:p w14:paraId="41E70210" w14:textId="77777777" w:rsidR="00AE7115" w:rsidRPr="00E5029B" w:rsidRDefault="00AE7115">
            <w:pPr>
              <w:pStyle w:val="nrpsTableheader"/>
              <w:rPr>
                <w:rFonts w:asciiTheme="minorHAnsi" w:hAnsiTheme="minorHAnsi" w:cstheme="minorHAnsi"/>
                <w:b w:val="0"/>
                <w:bCs/>
                <w:color w:val="auto"/>
                <w:sz w:val="22"/>
                <w:szCs w:val="24"/>
              </w:rPr>
            </w:pPr>
          </w:p>
        </w:tc>
      </w:tr>
    </w:tbl>
    <w:p w14:paraId="40B67890" w14:textId="77777777" w:rsidR="0062571A" w:rsidRDefault="0062571A" w:rsidP="00551D96">
      <w:pPr>
        <w:pStyle w:val="nrpsHeading1"/>
        <w:rPr>
          <w:rFonts w:asciiTheme="minorHAnsi" w:hAnsiTheme="minorHAnsi" w:cstheme="minorHAnsi"/>
          <w:sz w:val="36"/>
          <w:szCs w:val="20"/>
        </w:rPr>
      </w:pPr>
    </w:p>
    <w:p w14:paraId="4DDA66C3" w14:textId="2A48AA35" w:rsidR="00804B5A" w:rsidRPr="00E5029B" w:rsidRDefault="008069E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Additional n</w:t>
      </w:r>
      <w:r w:rsidR="00804B5A" w:rsidRPr="00E5029B">
        <w:rPr>
          <w:rFonts w:asciiTheme="minorHAnsi" w:hAnsiTheme="minorHAnsi" w:cstheme="minorHAnsi"/>
          <w:sz w:val="36"/>
          <w:szCs w:val="20"/>
        </w:rPr>
        <w:t xml:space="preserve">otes and </w:t>
      </w:r>
      <w:r w:rsidRPr="00E5029B">
        <w:rPr>
          <w:rFonts w:asciiTheme="minorHAnsi" w:hAnsiTheme="minorHAnsi" w:cstheme="minorHAnsi"/>
          <w:sz w:val="36"/>
          <w:szCs w:val="20"/>
        </w:rPr>
        <w:t>c</w:t>
      </w:r>
      <w:r w:rsidR="00804B5A" w:rsidRPr="00E5029B">
        <w:rPr>
          <w:rFonts w:asciiTheme="minorHAnsi" w:hAnsiTheme="minorHAnsi" w:cstheme="minorHAnsi"/>
          <w:sz w:val="36"/>
          <w:szCs w:val="20"/>
        </w:rPr>
        <w:t>omments</w:t>
      </w:r>
    </w:p>
    <w:tbl>
      <w:tblPr>
        <w:tblStyle w:val="TableGrid"/>
        <w:tblW w:w="0" w:type="auto"/>
        <w:tblLook w:val="04A0" w:firstRow="1" w:lastRow="0" w:firstColumn="1" w:lastColumn="0" w:noHBand="0" w:noVBand="1"/>
      </w:tblPr>
      <w:tblGrid>
        <w:gridCol w:w="12950"/>
      </w:tblGrid>
      <w:tr w:rsidR="005B58E2" w14:paraId="18F17B43" w14:textId="77777777" w:rsidTr="005B58E2">
        <w:trPr>
          <w:trHeight w:val="3563"/>
        </w:trPr>
        <w:tc>
          <w:tcPr>
            <w:tcW w:w="12950" w:type="dxa"/>
          </w:tcPr>
          <w:p w14:paraId="3C8D6F3E" w14:textId="77777777" w:rsidR="005B58E2" w:rsidRDefault="005B58E2" w:rsidP="00D90BE4">
            <w:pPr>
              <w:pStyle w:val="nrpsNormal"/>
              <w:rPr>
                <w:rFonts w:asciiTheme="minorHAnsi" w:eastAsiaTheme="minorHAnsi" w:hAnsiTheme="minorHAnsi" w:cstheme="minorHAnsi"/>
              </w:rPr>
            </w:pPr>
          </w:p>
        </w:tc>
      </w:tr>
    </w:tbl>
    <w:p w14:paraId="5C4D7539" w14:textId="77777777" w:rsidR="003161CD" w:rsidRDefault="003161CD" w:rsidP="00D90BE4">
      <w:pPr>
        <w:pStyle w:val="nrpsNormal"/>
        <w:rPr>
          <w:rFonts w:asciiTheme="minorHAnsi" w:eastAsiaTheme="minorHAnsi" w:hAnsiTheme="minorHAnsi" w:cstheme="minorHAnsi"/>
        </w:rPr>
      </w:pPr>
    </w:p>
    <w:p w14:paraId="2882A602" w14:textId="77777777" w:rsidR="00916683" w:rsidRPr="00E5029B" w:rsidRDefault="00916683" w:rsidP="00D90BE4">
      <w:pPr>
        <w:pStyle w:val="nrpsNormal"/>
        <w:rPr>
          <w:rFonts w:asciiTheme="minorHAnsi" w:eastAsiaTheme="minorHAnsi" w:hAnsiTheme="minorHAnsi" w:cstheme="minorHAnsi"/>
        </w:rPr>
      </w:pPr>
    </w:p>
    <w:sectPr w:rsidR="00916683" w:rsidRPr="00E5029B" w:rsidSect="00344425">
      <w:footerReference w:type="default" r:id="rId19"/>
      <w:type w:val="continuous"/>
      <w:pgSz w:w="15840" w:h="12240" w:orient="landscape" w:code="1"/>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aker, Robert L" w:date="2024-02-12T09:22:00Z" w:initials="BL">
    <w:p w14:paraId="4A989970" w14:textId="16DB4ECE" w:rsidR="1B617FD5" w:rsidRDefault="1B617FD5">
      <w:pPr>
        <w:pStyle w:val="CommentText"/>
      </w:pPr>
      <w:r>
        <w:t>Its worth gently suggesting that the data manager be included as a creator. I've seen lots of data packages where the data managers who actually create the packages don't list themselves as creators. I'm not 100% sure why - but it sure seems appropriate to me to list them as creators.</w:t>
      </w:r>
      <w:r>
        <w:rPr>
          <w:rStyle w:val="CommentReference"/>
        </w:rPr>
        <w:annotationRef/>
      </w:r>
    </w:p>
  </w:comment>
  <w:comment w:id="1" w:author="Baker, Robert L" w:date="2024-02-12T09:19:00Z" w:initials="BL">
    <w:p w14:paraId="372E0B1D" w14:textId="28438C86" w:rsidR="2834ABF6" w:rsidRDefault="2834ABF6">
      <w:pPr>
        <w:pStyle w:val="CommentText"/>
      </w:pPr>
      <w:r>
        <w:t>I'm planning on adding in the actual CUI codes soon, ideally this week. Might be worth capturing those.</w:t>
      </w:r>
      <w:r>
        <w:rPr>
          <w:rStyle w:val="CommentReference"/>
        </w:rPr>
        <w:annotationRef/>
      </w:r>
    </w:p>
  </w:comment>
  <w:comment w:id="2" w:author="Baker, Robert L" w:date="2024-02-12T09:18:00Z" w:initials="BL">
    <w:p w14:paraId="7ED4C979" w14:textId="647259A0" w:rsidR="2834ABF6" w:rsidRDefault="2834ABF6">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3" w:author="Baker, Robert L" w:date="2024-02-12T09:18:00Z" w:initials="BL">
    <w:p w14:paraId="6BB8684E"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4" w:author="Baker, Robert L" w:date="2024-02-12T09:18:00Z" w:initials="BL">
    <w:p w14:paraId="1ED49AAD"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5" w:author="Baker, Robert L" w:date="2024-02-12T09:18:00Z" w:initials="BL">
    <w:p w14:paraId="5A36B47D"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6" w:author="Baker, Robert L" w:date="2024-02-12T09:18:00Z" w:initials="BL">
    <w:p w14:paraId="30E29FF8"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7" w:author="Baker, Robert L" w:date="2024-02-12T09:18:00Z" w:initials="BL">
    <w:p w14:paraId="7C94B8CF"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8" w:author="Baker, Robert L" w:date="2024-02-12T09:18:00Z" w:initials="BL">
    <w:p w14:paraId="65D7AB52"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9" w:author="Baker, Robert L" w:date="2024-02-12T09:18:00Z" w:initials="BL">
    <w:p w14:paraId="644288A8"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10" w:author="Baker, Robert L" w:date="2024-02-12T09:18:00Z" w:initials="BL">
    <w:p w14:paraId="43F54655"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11" w:author="Baker, Robert L" w:date="2024-02-12T09:18:00Z" w:initials="BL">
    <w:p w14:paraId="25EC3110"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12" w:author="Baker, Robert L" w:date="2024-02-12T09:18:00Z" w:initials="BL">
    <w:p w14:paraId="02D48D1B"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13" w:author="Baker, Robert L" w:date="2024-02-12T09:18:00Z" w:initials="BL">
    <w:p w14:paraId="46B73C6A"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14" w:author="Baker, Robert L" w:date="2024-02-12T09:18:00Z" w:initials="BL">
    <w:p w14:paraId="444AD02D"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15" w:author="Baker, Robert L" w:date="2024-02-12T09:18:00Z" w:initials="BL">
    <w:p w14:paraId="64F7743C"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d="16" w:author="Baker, Robert L" w:date="2024-02-12T09:18:00Z" w:initials="BL">
    <w:p w14:paraId="4B9BAD46" w14:textId="647259A0" w:rsidR="7A0FED79" w:rsidRDefault="7A0FED79" w:rsidP="7A0FED79">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989970" w15:done="0"/>
  <w15:commentEx w15:paraId="372E0B1D" w15:done="0"/>
  <w15:commentEx w15:paraId="7ED4C979" w15:done="0"/>
  <w15:commentEx w15:paraId="6BB8684E" w15:done="0"/>
  <w15:commentEx w15:paraId="1ED49AAD" w15:done="0"/>
  <w15:commentEx w15:paraId="5A36B47D" w15:done="0"/>
  <w15:commentEx w15:paraId="30E29FF8" w15:done="0"/>
  <w15:commentEx w15:paraId="7C94B8CF" w15:done="0"/>
  <w15:commentEx w15:paraId="65D7AB52" w15:done="0"/>
  <w15:commentEx w15:paraId="644288A8" w15:done="0"/>
  <w15:commentEx w15:paraId="43F54655" w15:done="0"/>
  <w15:commentEx w15:paraId="25EC3110" w15:done="0"/>
  <w15:commentEx w15:paraId="02D48D1B" w15:done="0"/>
  <w15:commentEx w15:paraId="46B73C6A" w15:done="0"/>
  <w15:commentEx w15:paraId="444AD02D" w15:done="0"/>
  <w15:commentEx w15:paraId="64F7743C" w15:done="0"/>
  <w15:commentEx w15:paraId="4B9BAD4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35EA4D15" w16cex:dateUtc="2024-02-12T16:22:00Z"/>
  <w16cex:commentExtensible w16cex:durableId="19FDE93D" w16cex:dateUtc="2024-02-12T16:19:00Z"/>
  <w16cex:commentExtensible w16cex:durableId="4A9F8ED9" w16cex:dateUtc="2024-02-12T16:18:00Z"/>
  <w16cex:commentExtensible w16cex:durableId="01807ABA" w16cex:dateUtc="2024-02-12T16:18:00Z"/>
  <w16cex:commentExtensible w16cex:durableId="4F2B6FB5" w16cex:dateUtc="2024-02-12T16:18:00Z"/>
  <w16cex:commentExtensible w16cex:durableId="6C27FFAB" w16cex:dateUtc="2024-02-12T16:18:00Z"/>
  <w16cex:commentExtensible w16cex:durableId="491D7D38" w16cex:dateUtc="2024-02-12T16:18:00Z"/>
  <w16cex:commentExtensible w16cex:durableId="6B8F23C6" w16cex:dateUtc="2024-02-12T16:18:00Z"/>
  <w16cex:commentExtensible w16cex:durableId="0DA63C2D" w16cex:dateUtc="2024-02-12T16:18:00Z"/>
  <w16cex:commentExtensible w16cex:durableId="28FF4387" w16cex:dateUtc="2024-02-12T16:18:00Z"/>
  <w16cex:commentExtensible w16cex:durableId="04B8CBB8" w16cex:dateUtc="2024-02-12T16:18:00Z"/>
  <w16cex:commentExtensible w16cex:durableId="384FA167" w16cex:dateUtc="2024-02-12T16:18:00Z"/>
  <w16cex:commentExtensible w16cex:durableId="2470316C" w16cex:dateUtc="2024-02-12T16:18:00Z"/>
  <w16cex:commentExtensible w16cex:durableId="167DCC98" w16cex:dateUtc="2024-02-12T16:18:00Z"/>
  <w16cex:commentExtensible w16cex:durableId="181F2760" w16cex:dateUtc="2024-02-12T16:18:00Z"/>
  <w16cex:commentExtensible w16cex:durableId="3615074A" w16cex:dateUtc="2024-02-12T16:18:00Z"/>
  <w16cex:commentExtensible w16cex:durableId="17C46B16" w16cex:dateUtc="2024-02-12T16: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989970" w16cid:durableId="35EA4D15"/>
  <w16cid:commentId w16cid:paraId="372E0B1D" w16cid:durableId="19FDE93D"/>
  <w16cid:commentId w16cid:paraId="7ED4C979" w16cid:durableId="4A9F8ED9"/>
  <w16cid:commentId w16cid:paraId="6BB8684E" w16cid:durableId="01807ABA"/>
  <w16cid:commentId w16cid:paraId="1ED49AAD" w16cid:durableId="4F2B6FB5"/>
  <w16cid:commentId w16cid:paraId="5A36B47D" w16cid:durableId="6C27FFAB"/>
  <w16cid:commentId w16cid:paraId="30E29FF8" w16cid:durableId="491D7D38"/>
  <w16cid:commentId w16cid:paraId="7C94B8CF" w16cid:durableId="6B8F23C6"/>
  <w16cid:commentId w16cid:paraId="65D7AB52" w16cid:durableId="0DA63C2D"/>
  <w16cid:commentId w16cid:paraId="644288A8" w16cid:durableId="28FF4387"/>
  <w16cid:commentId w16cid:paraId="43F54655" w16cid:durableId="04B8CBB8"/>
  <w16cid:commentId w16cid:paraId="25EC3110" w16cid:durableId="384FA167"/>
  <w16cid:commentId w16cid:paraId="02D48D1B" w16cid:durableId="2470316C"/>
  <w16cid:commentId w16cid:paraId="46B73C6A" w16cid:durableId="167DCC98"/>
  <w16cid:commentId w16cid:paraId="444AD02D" w16cid:durableId="181F2760"/>
  <w16cid:commentId w16cid:paraId="64F7743C" w16cid:durableId="3615074A"/>
  <w16cid:commentId w16cid:paraId="4B9BAD46" w16cid:durableId="17C46B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9EE045" w14:textId="77777777" w:rsidR="000D2598" w:rsidRDefault="000D2598">
      <w:r>
        <w:separator/>
      </w:r>
    </w:p>
  </w:endnote>
  <w:endnote w:type="continuationSeparator" w:id="0">
    <w:p w14:paraId="41926035" w14:textId="77777777" w:rsidR="000D2598" w:rsidRDefault="000D2598">
      <w:r>
        <w:continuationSeparator/>
      </w:r>
    </w:p>
  </w:endnote>
  <w:endnote w:type="continuationNotice" w:id="1">
    <w:p w14:paraId="335FB6F9" w14:textId="77777777" w:rsidR="000D2598" w:rsidRDefault="000D259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B2C7892D-974F-49A4-9227-F3D1C4611785}"/>
    <w:embedBold r:id="rId2" w:fontKey="{04665543-ED12-402F-BAF1-26D740B75A1F}"/>
    <w:embedItalic r:id="rId3" w:fontKey="{F37B9554-BD54-41BE-AF0E-5FF9DA88BD44}"/>
    <w:embedBoldItalic r:id="rId4" w:fontKey="{2C38304B-1266-430A-9EAD-43135D329C37}"/>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5" w:fontKey="{8C6984BC-F1D7-4EE8-B533-F8EBA8FAF7AD}"/>
    <w:embedBold r:id="rId6" w:fontKey="{B582F919-6BF4-4E17-A06F-E32E269EF7C7}"/>
    <w:embedItalic r:id="rId7" w:fontKey="{5C4AF515-2EE7-41EF-9CAF-4549C3B18752}"/>
  </w:font>
  <w:font w:name="Arial">
    <w:panose1 w:val="020B0604020202020204"/>
    <w:charset w:val="00"/>
    <w:family w:val="swiss"/>
    <w:pitch w:val="variable"/>
    <w:sig w:usb0="E0002EFF" w:usb1="C000785B" w:usb2="00000009" w:usb3="00000000" w:csb0="000001FF" w:csb1="00000000"/>
    <w:embedBold r:id="rId8" w:subsetted="1" w:fontKey="{14DAF393-6170-462B-8CDE-CBDA2EFFAE4F}"/>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panose1 w:val="00000000000000000000"/>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embedRegular r:id="rId9" w:subsetted="1" w:fontKey="{8E4AFE10-7F36-468D-811E-D3B59603ED9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2119662"/>
      <w:docPartObj>
        <w:docPartGallery w:val="Page Numbers (Bottom of Page)"/>
        <w:docPartUnique/>
      </w:docPartObj>
    </w:sdtPr>
    <w:sdtEndPr>
      <w:rPr>
        <w:noProof/>
      </w:rPr>
    </w:sdtEndPr>
    <w:sdtContent>
      <w:p w14:paraId="4A24C638" w14:textId="33D9E260" w:rsidR="00126D48" w:rsidRDefault="00126D48" w:rsidP="00AF07C0">
        <w:pPr>
          <w:pStyle w:val="Footer"/>
          <w:jc w:val="center"/>
        </w:pPr>
        <w:r>
          <w:fldChar w:fldCharType="begin"/>
        </w:r>
        <w:r>
          <w:instrText xml:space="preserve"> PAGE   \* MERGEFORMAT </w:instrText>
        </w:r>
        <w:r>
          <w:fldChar w:fldCharType="separate"/>
        </w:r>
        <w:r w:rsidR="00967331">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88F4D3" w14:textId="77777777" w:rsidR="000D2598" w:rsidRDefault="000D2598">
      <w:r>
        <w:separator/>
      </w:r>
    </w:p>
  </w:footnote>
  <w:footnote w:type="continuationSeparator" w:id="0">
    <w:p w14:paraId="6401F117" w14:textId="77777777" w:rsidR="000D2598" w:rsidRDefault="000D2598">
      <w:r>
        <w:continuationSeparator/>
      </w:r>
    </w:p>
  </w:footnote>
  <w:footnote w:type="continuationNotice" w:id="1">
    <w:p w14:paraId="1F1A0092" w14:textId="77777777" w:rsidR="000D2598" w:rsidRDefault="000D2598">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sDRFq9IYBeNEZ8" int2:id="jvuUVds1">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C94729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C1A30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6A0C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1A6B6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76CFF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780A03"/>
    <w:multiLevelType w:val="hybridMultilevel"/>
    <w:tmpl w:val="A8D22F10"/>
    <w:lvl w:ilvl="0" w:tplc="FF12DEF2">
      <w:start w:val="1"/>
      <w:numFmt w:val="bullet"/>
      <w:lvlText w:val=""/>
      <w:lvlJc w:val="left"/>
      <w:pPr>
        <w:ind w:left="720" w:hanging="360"/>
      </w:pPr>
      <w:rPr>
        <w:rFonts w:ascii="Symbol" w:hAnsi="Symbol" w:hint="default"/>
      </w:rPr>
    </w:lvl>
    <w:lvl w:ilvl="1" w:tplc="9EBC2654">
      <w:start w:val="1"/>
      <w:numFmt w:val="bullet"/>
      <w:lvlText w:val="o"/>
      <w:lvlJc w:val="left"/>
      <w:pPr>
        <w:ind w:left="1440" w:hanging="360"/>
      </w:pPr>
      <w:rPr>
        <w:rFonts w:ascii="Courier New" w:hAnsi="Courier New" w:hint="default"/>
      </w:rPr>
    </w:lvl>
    <w:lvl w:ilvl="2" w:tplc="EF764304">
      <w:start w:val="1"/>
      <w:numFmt w:val="bullet"/>
      <w:lvlText w:val=""/>
      <w:lvlJc w:val="left"/>
      <w:pPr>
        <w:ind w:left="2160" w:hanging="360"/>
      </w:pPr>
      <w:rPr>
        <w:rFonts w:ascii="Wingdings" w:hAnsi="Wingdings" w:hint="default"/>
      </w:rPr>
    </w:lvl>
    <w:lvl w:ilvl="3" w:tplc="50CE69D4">
      <w:start w:val="1"/>
      <w:numFmt w:val="bullet"/>
      <w:lvlText w:val=""/>
      <w:lvlJc w:val="left"/>
      <w:pPr>
        <w:ind w:left="2880" w:hanging="360"/>
      </w:pPr>
      <w:rPr>
        <w:rFonts w:ascii="Symbol" w:hAnsi="Symbol" w:hint="default"/>
      </w:rPr>
    </w:lvl>
    <w:lvl w:ilvl="4" w:tplc="63A89E8A">
      <w:start w:val="1"/>
      <w:numFmt w:val="bullet"/>
      <w:lvlText w:val="o"/>
      <w:lvlJc w:val="left"/>
      <w:pPr>
        <w:ind w:left="3600" w:hanging="360"/>
      </w:pPr>
      <w:rPr>
        <w:rFonts w:ascii="Courier New" w:hAnsi="Courier New" w:hint="default"/>
      </w:rPr>
    </w:lvl>
    <w:lvl w:ilvl="5" w:tplc="C48CD1FE">
      <w:start w:val="1"/>
      <w:numFmt w:val="bullet"/>
      <w:lvlText w:val=""/>
      <w:lvlJc w:val="left"/>
      <w:pPr>
        <w:ind w:left="4320" w:hanging="360"/>
      </w:pPr>
      <w:rPr>
        <w:rFonts w:ascii="Wingdings" w:hAnsi="Wingdings" w:hint="default"/>
      </w:rPr>
    </w:lvl>
    <w:lvl w:ilvl="6" w:tplc="A4B66C18">
      <w:start w:val="1"/>
      <w:numFmt w:val="bullet"/>
      <w:lvlText w:val=""/>
      <w:lvlJc w:val="left"/>
      <w:pPr>
        <w:ind w:left="5040" w:hanging="360"/>
      </w:pPr>
      <w:rPr>
        <w:rFonts w:ascii="Symbol" w:hAnsi="Symbol" w:hint="default"/>
      </w:rPr>
    </w:lvl>
    <w:lvl w:ilvl="7" w:tplc="46D0F0E8">
      <w:start w:val="1"/>
      <w:numFmt w:val="bullet"/>
      <w:lvlText w:val="o"/>
      <w:lvlJc w:val="left"/>
      <w:pPr>
        <w:ind w:left="5760" w:hanging="360"/>
      </w:pPr>
      <w:rPr>
        <w:rFonts w:ascii="Courier New" w:hAnsi="Courier New" w:hint="default"/>
      </w:rPr>
    </w:lvl>
    <w:lvl w:ilvl="8" w:tplc="730855DE">
      <w:start w:val="1"/>
      <w:numFmt w:val="bullet"/>
      <w:lvlText w:val=""/>
      <w:lvlJc w:val="left"/>
      <w:pPr>
        <w:ind w:left="6480" w:hanging="360"/>
      </w:pPr>
      <w:rPr>
        <w:rFonts w:ascii="Wingdings" w:hAnsi="Wingdings" w:hint="default"/>
      </w:rPr>
    </w:lvl>
  </w:abstractNum>
  <w:abstractNum w:abstractNumId="11" w15:restartNumberingAfterBreak="0">
    <w:nsid w:val="136A6E05"/>
    <w:multiLevelType w:val="multilevel"/>
    <w:tmpl w:val="F9525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E9504F"/>
    <w:multiLevelType w:val="hybridMultilevel"/>
    <w:tmpl w:val="77C8A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7A49F2"/>
    <w:multiLevelType w:val="multilevel"/>
    <w:tmpl w:val="2AC63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20EC60"/>
    <w:multiLevelType w:val="hybridMultilevel"/>
    <w:tmpl w:val="A66063AE"/>
    <w:lvl w:ilvl="0" w:tplc="6A6ABD64">
      <w:start w:val="1"/>
      <w:numFmt w:val="bullet"/>
      <w:lvlText w:val=""/>
      <w:lvlJc w:val="left"/>
      <w:pPr>
        <w:ind w:left="720" w:hanging="360"/>
      </w:pPr>
      <w:rPr>
        <w:rFonts w:ascii="Symbol" w:hAnsi="Symbol" w:hint="default"/>
      </w:rPr>
    </w:lvl>
    <w:lvl w:ilvl="1" w:tplc="5D34EB8A">
      <w:start w:val="1"/>
      <w:numFmt w:val="bullet"/>
      <w:lvlText w:val="o"/>
      <w:lvlJc w:val="left"/>
      <w:pPr>
        <w:ind w:left="1440" w:hanging="360"/>
      </w:pPr>
      <w:rPr>
        <w:rFonts w:ascii="Courier New" w:hAnsi="Courier New" w:hint="default"/>
      </w:rPr>
    </w:lvl>
    <w:lvl w:ilvl="2" w:tplc="AACAAF5C">
      <w:start w:val="1"/>
      <w:numFmt w:val="bullet"/>
      <w:lvlText w:val=""/>
      <w:lvlJc w:val="left"/>
      <w:pPr>
        <w:ind w:left="2160" w:hanging="360"/>
      </w:pPr>
      <w:rPr>
        <w:rFonts w:ascii="Wingdings" w:hAnsi="Wingdings" w:hint="default"/>
      </w:rPr>
    </w:lvl>
    <w:lvl w:ilvl="3" w:tplc="CACA4FBC">
      <w:start w:val="1"/>
      <w:numFmt w:val="bullet"/>
      <w:lvlText w:val=""/>
      <w:lvlJc w:val="left"/>
      <w:pPr>
        <w:ind w:left="2880" w:hanging="360"/>
      </w:pPr>
      <w:rPr>
        <w:rFonts w:ascii="Symbol" w:hAnsi="Symbol" w:hint="default"/>
      </w:rPr>
    </w:lvl>
    <w:lvl w:ilvl="4" w:tplc="791496EA">
      <w:start w:val="1"/>
      <w:numFmt w:val="bullet"/>
      <w:lvlText w:val="o"/>
      <w:lvlJc w:val="left"/>
      <w:pPr>
        <w:ind w:left="3600" w:hanging="360"/>
      </w:pPr>
      <w:rPr>
        <w:rFonts w:ascii="Courier New" w:hAnsi="Courier New" w:hint="default"/>
      </w:rPr>
    </w:lvl>
    <w:lvl w:ilvl="5" w:tplc="0426A5FE">
      <w:start w:val="1"/>
      <w:numFmt w:val="bullet"/>
      <w:lvlText w:val=""/>
      <w:lvlJc w:val="left"/>
      <w:pPr>
        <w:ind w:left="4320" w:hanging="360"/>
      </w:pPr>
      <w:rPr>
        <w:rFonts w:ascii="Wingdings" w:hAnsi="Wingdings" w:hint="default"/>
      </w:rPr>
    </w:lvl>
    <w:lvl w:ilvl="6" w:tplc="986AB596">
      <w:start w:val="1"/>
      <w:numFmt w:val="bullet"/>
      <w:lvlText w:val=""/>
      <w:lvlJc w:val="left"/>
      <w:pPr>
        <w:ind w:left="5040" w:hanging="360"/>
      </w:pPr>
      <w:rPr>
        <w:rFonts w:ascii="Symbol" w:hAnsi="Symbol" w:hint="default"/>
      </w:rPr>
    </w:lvl>
    <w:lvl w:ilvl="7" w:tplc="BBE01C4E">
      <w:start w:val="1"/>
      <w:numFmt w:val="bullet"/>
      <w:lvlText w:val="o"/>
      <w:lvlJc w:val="left"/>
      <w:pPr>
        <w:ind w:left="5760" w:hanging="360"/>
      </w:pPr>
      <w:rPr>
        <w:rFonts w:ascii="Courier New" w:hAnsi="Courier New" w:hint="default"/>
      </w:rPr>
    </w:lvl>
    <w:lvl w:ilvl="8" w:tplc="3D4CF4A0">
      <w:start w:val="1"/>
      <w:numFmt w:val="bullet"/>
      <w:lvlText w:val=""/>
      <w:lvlJc w:val="left"/>
      <w:pPr>
        <w:ind w:left="6480" w:hanging="360"/>
      </w:pPr>
      <w:rPr>
        <w:rFonts w:ascii="Wingdings" w:hAnsi="Wingdings" w:hint="default"/>
      </w:rPr>
    </w:lvl>
  </w:abstractNum>
  <w:abstractNum w:abstractNumId="15" w15:restartNumberingAfterBreak="0">
    <w:nsid w:val="22513623"/>
    <w:multiLevelType w:val="multilevel"/>
    <w:tmpl w:val="4AD8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CE189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1320E3C"/>
    <w:multiLevelType w:val="hybridMultilevel"/>
    <w:tmpl w:val="B8D65C50"/>
    <w:lvl w:ilvl="0" w:tplc="6C2C740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F66316"/>
    <w:multiLevelType w:val="multilevel"/>
    <w:tmpl w:val="B58EC078"/>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78474CA"/>
    <w:multiLevelType w:val="hybridMultilevel"/>
    <w:tmpl w:val="962ECEC2"/>
    <w:styleLink w:val="ImportedStyle3"/>
    <w:lvl w:ilvl="0" w:tplc="7C4AA63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34248F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8A0CD4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8728A9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80EC79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5643AE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6BC39C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9AAF86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0EEDFD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3ADE09E5"/>
    <w:multiLevelType w:val="hybridMultilevel"/>
    <w:tmpl w:val="76C6EEE6"/>
    <w:numStyleLink w:val="ImportedStyle1"/>
  </w:abstractNum>
  <w:abstractNum w:abstractNumId="21" w15:restartNumberingAfterBreak="0">
    <w:nsid w:val="4447D0B8"/>
    <w:multiLevelType w:val="hybridMultilevel"/>
    <w:tmpl w:val="EEEED8AE"/>
    <w:lvl w:ilvl="0" w:tplc="1FEACFBE">
      <w:start w:val="1"/>
      <w:numFmt w:val="bullet"/>
      <w:lvlText w:val=""/>
      <w:lvlJc w:val="left"/>
      <w:pPr>
        <w:ind w:left="720" w:hanging="360"/>
      </w:pPr>
      <w:rPr>
        <w:rFonts w:ascii="Symbol" w:hAnsi="Symbol" w:hint="default"/>
      </w:rPr>
    </w:lvl>
    <w:lvl w:ilvl="1" w:tplc="2C7E4540">
      <w:start w:val="1"/>
      <w:numFmt w:val="bullet"/>
      <w:lvlText w:val="o"/>
      <w:lvlJc w:val="left"/>
      <w:pPr>
        <w:ind w:left="1440" w:hanging="360"/>
      </w:pPr>
      <w:rPr>
        <w:rFonts w:ascii="Courier New" w:hAnsi="Courier New" w:hint="default"/>
      </w:rPr>
    </w:lvl>
    <w:lvl w:ilvl="2" w:tplc="21AE9776">
      <w:start w:val="1"/>
      <w:numFmt w:val="bullet"/>
      <w:lvlText w:val=""/>
      <w:lvlJc w:val="left"/>
      <w:pPr>
        <w:ind w:left="2160" w:hanging="360"/>
      </w:pPr>
      <w:rPr>
        <w:rFonts w:ascii="Wingdings" w:hAnsi="Wingdings" w:hint="default"/>
      </w:rPr>
    </w:lvl>
    <w:lvl w:ilvl="3" w:tplc="0F581F2E">
      <w:start w:val="1"/>
      <w:numFmt w:val="bullet"/>
      <w:lvlText w:val=""/>
      <w:lvlJc w:val="left"/>
      <w:pPr>
        <w:ind w:left="2880" w:hanging="360"/>
      </w:pPr>
      <w:rPr>
        <w:rFonts w:ascii="Symbol" w:hAnsi="Symbol" w:hint="default"/>
      </w:rPr>
    </w:lvl>
    <w:lvl w:ilvl="4" w:tplc="87DEEC24">
      <w:start w:val="1"/>
      <w:numFmt w:val="bullet"/>
      <w:lvlText w:val="o"/>
      <w:lvlJc w:val="left"/>
      <w:pPr>
        <w:ind w:left="3600" w:hanging="360"/>
      </w:pPr>
      <w:rPr>
        <w:rFonts w:ascii="Courier New" w:hAnsi="Courier New" w:hint="default"/>
      </w:rPr>
    </w:lvl>
    <w:lvl w:ilvl="5" w:tplc="D5E2DE24">
      <w:start w:val="1"/>
      <w:numFmt w:val="bullet"/>
      <w:lvlText w:val=""/>
      <w:lvlJc w:val="left"/>
      <w:pPr>
        <w:ind w:left="4320" w:hanging="360"/>
      </w:pPr>
      <w:rPr>
        <w:rFonts w:ascii="Wingdings" w:hAnsi="Wingdings" w:hint="default"/>
      </w:rPr>
    </w:lvl>
    <w:lvl w:ilvl="6" w:tplc="9C2493BA">
      <w:start w:val="1"/>
      <w:numFmt w:val="bullet"/>
      <w:lvlText w:val=""/>
      <w:lvlJc w:val="left"/>
      <w:pPr>
        <w:ind w:left="5040" w:hanging="360"/>
      </w:pPr>
      <w:rPr>
        <w:rFonts w:ascii="Symbol" w:hAnsi="Symbol" w:hint="default"/>
      </w:rPr>
    </w:lvl>
    <w:lvl w:ilvl="7" w:tplc="ACD28890">
      <w:start w:val="1"/>
      <w:numFmt w:val="bullet"/>
      <w:lvlText w:val="o"/>
      <w:lvlJc w:val="left"/>
      <w:pPr>
        <w:ind w:left="5760" w:hanging="360"/>
      </w:pPr>
      <w:rPr>
        <w:rFonts w:ascii="Courier New" w:hAnsi="Courier New" w:hint="default"/>
      </w:rPr>
    </w:lvl>
    <w:lvl w:ilvl="8" w:tplc="709205D2">
      <w:start w:val="1"/>
      <w:numFmt w:val="bullet"/>
      <w:lvlText w:val=""/>
      <w:lvlJc w:val="left"/>
      <w:pPr>
        <w:ind w:left="6480" w:hanging="360"/>
      </w:pPr>
      <w:rPr>
        <w:rFonts w:ascii="Wingdings" w:hAnsi="Wingdings" w:hint="default"/>
      </w:rPr>
    </w:lvl>
  </w:abstractNum>
  <w:abstractNum w:abstractNumId="22" w15:restartNumberingAfterBreak="0">
    <w:nsid w:val="44FA42CB"/>
    <w:multiLevelType w:val="hybridMultilevel"/>
    <w:tmpl w:val="E7F06444"/>
    <w:lvl w:ilvl="0" w:tplc="E89C6730">
      <w:start w:val="1"/>
      <w:numFmt w:val="bullet"/>
      <w:lvlText w:val=""/>
      <w:lvlJc w:val="left"/>
      <w:pPr>
        <w:ind w:left="720" w:hanging="360"/>
      </w:pPr>
      <w:rPr>
        <w:rFonts w:ascii="Symbol" w:hAnsi="Symbol" w:hint="default"/>
      </w:rPr>
    </w:lvl>
    <w:lvl w:ilvl="1" w:tplc="21D4395E">
      <w:start w:val="1"/>
      <w:numFmt w:val="bullet"/>
      <w:lvlText w:val="o"/>
      <w:lvlJc w:val="left"/>
      <w:pPr>
        <w:ind w:left="1440" w:hanging="360"/>
      </w:pPr>
      <w:rPr>
        <w:rFonts w:ascii="Courier New" w:hAnsi="Courier New" w:hint="default"/>
      </w:rPr>
    </w:lvl>
    <w:lvl w:ilvl="2" w:tplc="29086754">
      <w:start w:val="1"/>
      <w:numFmt w:val="bullet"/>
      <w:lvlText w:val=""/>
      <w:lvlJc w:val="left"/>
      <w:pPr>
        <w:ind w:left="2160" w:hanging="360"/>
      </w:pPr>
      <w:rPr>
        <w:rFonts w:ascii="Wingdings" w:hAnsi="Wingdings" w:hint="default"/>
      </w:rPr>
    </w:lvl>
    <w:lvl w:ilvl="3" w:tplc="5FE6610C">
      <w:start w:val="1"/>
      <w:numFmt w:val="bullet"/>
      <w:lvlText w:val=""/>
      <w:lvlJc w:val="left"/>
      <w:pPr>
        <w:ind w:left="2880" w:hanging="360"/>
      </w:pPr>
      <w:rPr>
        <w:rFonts w:ascii="Symbol" w:hAnsi="Symbol" w:hint="default"/>
      </w:rPr>
    </w:lvl>
    <w:lvl w:ilvl="4" w:tplc="A29A7F88">
      <w:start w:val="1"/>
      <w:numFmt w:val="bullet"/>
      <w:lvlText w:val="o"/>
      <w:lvlJc w:val="left"/>
      <w:pPr>
        <w:ind w:left="3600" w:hanging="360"/>
      </w:pPr>
      <w:rPr>
        <w:rFonts w:ascii="Courier New" w:hAnsi="Courier New" w:hint="default"/>
      </w:rPr>
    </w:lvl>
    <w:lvl w:ilvl="5" w:tplc="27C4169A">
      <w:start w:val="1"/>
      <w:numFmt w:val="bullet"/>
      <w:lvlText w:val=""/>
      <w:lvlJc w:val="left"/>
      <w:pPr>
        <w:ind w:left="4320" w:hanging="360"/>
      </w:pPr>
      <w:rPr>
        <w:rFonts w:ascii="Wingdings" w:hAnsi="Wingdings" w:hint="default"/>
      </w:rPr>
    </w:lvl>
    <w:lvl w:ilvl="6" w:tplc="51CA4294">
      <w:start w:val="1"/>
      <w:numFmt w:val="bullet"/>
      <w:lvlText w:val=""/>
      <w:lvlJc w:val="left"/>
      <w:pPr>
        <w:ind w:left="5040" w:hanging="360"/>
      </w:pPr>
      <w:rPr>
        <w:rFonts w:ascii="Symbol" w:hAnsi="Symbol" w:hint="default"/>
      </w:rPr>
    </w:lvl>
    <w:lvl w:ilvl="7" w:tplc="85C0B938">
      <w:start w:val="1"/>
      <w:numFmt w:val="bullet"/>
      <w:lvlText w:val="o"/>
      <w:lvlJc w:val="left"/>
      <w:pPr>
        <w:ind w:left="5760" w:hanging="360"/>
      </w:pPr>
      <w:rPr>
        <w:rFonts w:ascii="Courier New" w:hAnsi="Courier New" w:hint="default"/>
      </w:rPr>
    </w:lvl>
    <w:lvl w:ilvl="8" w:tplc="19C85996">
      <w:start w:val="1"/>
      <w:numFmt w:val="bullet"/>
      <w:lvlText w:val=""/>
      <w:lvlJc w:val="left"/>
      <w:pPr>
        <w:ind w:left="6480" w:hanging="360"/>
      </w:pPr>
      <w:rPr>
        <w:rFonts w:ascii="Wingdings" w:hAnsi="Wingdings" w:hint="default"/>
      </w:rPr>
    </w:lvl>
  </w:abstractNum>
  <w:abstractNum w:abstractNumId="23" w15:restartNumberingAfterBreak="0">
    <w:nsid w:val="46980279"/>
    <w:multiLevelType w:val="hybridMultilevel"/>
    <w:tmpl w:val="5F46980A"/>
    <w:lvl w:ilvl="0" w:tplc="2B862918">
      <w:start w:val="1"/>
      <w:numFmt w:val="bullet"/>
      <w:pStyle w:val="nrps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B4F17D8"/>
    <w:multiLevelType w:val="hybridMultilevel"/>
    <w:tmpl w:val="95F8BB6E"/>
    <w:lvl w:ilvl="0" w:tplc="13E6A4CC">
      <w:start w:val="1"/>
      <w:numFmt w:val="bullet"/>
      <w:lvlText w:val=""/>
      <w:lvlJc w:val="left"/>
      <w:pPr>
        <w:ind w:left="720" w:hanging="360"/>
      </w:pPr>
      <w:rPr>
        <w:rFonts w:ascii="Symbol" w:hAnsi="Symbol" w:hint="default"/>
      </w:rPr>
    </w:lvl>
    <w:lvl w:ilvl="1" w:tplc="B9C41ED6">
      <w:start w:val="1"/>
      <w:numFmt w:val="bullet"/>
      <w:lvlText w:val="o"/>
      <w:lvlJc w:val="left"/>
      <w:pPr>
        <w:ind w:left="1440" w:hanging="360"/>
      </w:pPr>
      <w:rPr>
        <w:rFonts w:ascii="Courier New" w:hAnsi="Courier New" w:hint="default"/>
      </w:rPr>
    </w:lvl>
    <w:lvl w:ilvl="2" w:tplc="7DCEBAE6">
      <w:start w:val="1"/>
      <w:numFmt w:val="bullet"/>
      <w:lvlText w:val=""/>
      <w:lvlJc w:val="left"/>
      <w:pPr>
        <w:ind w:left="2160" w:hanging="360"/>
      </w:pPr>
      <w:rPr>
        <w:rFonts w:ascii="Wingdings" w:hAnsi="Wingdings" w:hint="default"/>
      </w:rPr>
    </w:lvl>
    <w:lvl w:ilvl="3" w:tplc="B6E61786">
      <w:start w:val="1"/>
      <w:numFmt w:val="bullet"/>
      <w:lvlText w:val=""/>
      <w:lvlJc w:val="left"/>
      <w:pPr>
        <w:ind w:left="2880" w:hanging="360"/>
      </w:pPr>
      <w:rPr>
        <w:rFonts w:ascii="Symbol" w:hAnsi="Symbol" w:hint="default"/>
      </w:rPr>
    </w:lvl>
    <w:lvl w:ilvl="4" w:tplc="D8C45FCC">
      <w:start w:val="1"/>
      <w:numFmt w:val="bullet"/>
      <w:lvlText w:val="o"/>
      <w:lvlJc w:val="left"/>
      <w:pPr>
        <w:ind w:left="3600" w:hanging="360"/>
      </w:pPr>
      <w:rPr>
        <w:rFonts w:ascii="Courier New" w:hAnsi="Courier New" w:hint="default"/>
      </w:rPr>
    </w:lvl>
    <w:lvl w:ilvl="5" w:tplc="ADEA7520">
      <w:start w:val="1"/>
      <w:numFmt w:val="bullet"/>
      <w:lvlText w:val=""/>
      <w:lvlJc w:val="left"/>
      <w:pPr>
        <w:ind w:left="4320" w:hanging="360"/>
      </w:pPr>
      <w:rPr>
        <w:rFonts w:ascii="Wingdings" w:hAnsi="Wingdings" w:hint="default"/>
      </w:rPr>
    </w:lvl>
    <w:lvl w:ilvl="6" w:tplc="A7340328">
      <w:start w:val="1"/>
      <w:numFmt w:val="bullet"/>
      <w:lvlText w:val=""/>
      <w:lvlJc w:val="left"/>
      <w:pPr>
        <w:ind w:left="5040" w:hanging="360"/>
      </w:pPr>
      <w:rPr>
        <w:rFonts w:ascii="Symbol" w:hAnsi="Symbol" w:hint="default"/>
      </w:rPr>
    </w:lvl>
    <w:lvl w:ilvl="7" w:tplc="83A0047C">
      <w:start w:val="1"/>
      <w:numFmt w:val="bullet"/>
      <w:lvlText w:val="o"/>
      <w:lvlJc w:val="left"/>
      <w:pPr>
        <w:ind w:left="5760" w:hanging="360"/>
      </w:pPr>
      <w:rPr>
        <w:rFonts w:ascii="Courier New" w:hAnsi="Courier New" w:hint="default"/>
      </w:rPr>
    </w:lvl>
    <w:lvl w:ilvl="8" w:tplc="67861CF8">
      <w:start w:val="1"/>
      <w:numFmt w:val="bullet"/>
      <w:lvlText w:val=""/>
      <w:lvlJc w:val="left"/>
      <w:pPr>
        <w:ind w:left="6480" w:hanging="360"/>
      </w:pPr>
      <w:rPr>
        <w:rFonts w:ascii="Wingdings" w:hAnsi="Wingdings" w:hint="default"/>
      </w:rPr>
    </w:lvl>
  </w:abstractNum>
  <w:abstractNum w:abstractNumId="26"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D4B72E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D905D59"/>
    <w:multiLevelType w:val="hybridMultilevel"/>
    <w:tmpl w:val="C8C85444"/>
    <w:lvl w:ilvl="0" w:tplc="1A58028C">
      <w:start w:val="1"/>
      <w:numFmt w:val="bullet"/>
      <w:lvlText w:val=""/>
      <w:lvlJc w:val="left"/>
      <w:pPr>
        <w:ind w:left="720" w:hanging="360"/>
      </w:pPr>
      <w:rPr>
        <w:rFonts w:ascii="Symbol" w:hAnsi="Symbol" w:hint="default"/>
      </w:rPr>
    </w:lvl>
    <w:lvl w:ilvl="1" w:tplc="FC46CE5A">
      <w:start w:val="1"/>
      <w:numFmt w:val="bullet"/>
      <w:lvlText w:val="o"/>
      <w:lvlJc w:val="left"/>
      <w:pPr>
        <w:ind w:left="1440" w:hanging="360"/>
      </w:pPr>
      <w:rPr>
        <w:rFonts w:ascii="Courier New" w:hAnsi="Courier New" w:hint="default"/>
      </w:rPr>
    </w:lvl>
    <w:lvl w:ilvl="2" w:tplc="031CAE26">
      <w:start w:val="1"/>
      <w:numFmt w:val="bullet"/>
      <w:lvlText w:val=""/>
      <w:lvlJc w:val="left"/>
      <w:pPr>
        <w:ind w:left="2160" w:hanging="360"/>
      </w:pPr>
      <w:rPr>
        <w:rFonts w:ascii="Wingdings" w:hAnsi="Wingdings" w:hint="default"/>
      </w:rPr>
    </w:lvl>
    <w:lvl w:ilvl="3" w:tplc="6114D2A0">
      <w:start w:val="1"/>
      <w:numFmt w:val="bullet"/>
      <w:lvlText w:val=""/>
      <w:lvlJc w:val="left"/>
      <w:pPr>
        <w:ind w:left="2880" w:hanging="360"/>
      </w:pPr>
      <w:rPr>
        <w:rFonts w:ascii="Symbol" w:hAnsi="Symbol" w:hint="default"/>
      </w:rPr>
    </w:lvl>
    <w:lvl w:ilvl="4" w:tplc="F79CC8FC">
      <w:start w:val="1"/>
      <w:numFmt w:val="bullet"/>
      <w:lvlText w:val="o"/>
      <w:lvlJc w:val="left"/>
      <w:pPr>
        <w:ind w:left="3600" w:hanging="360"/>
      </w:pPr>
      <w:rPr>
        <w:rFonts w:ascii="Courier New" w:hAnsi="Courier New" w:hint="default"/>
      </w:rPr>
    </w:lvl>
    <w:lvl w:ilvl="5" w:tplc="DF92A0F8">
      <w:start w:val="1"/>
      <w:numFmt w:val="bullet"/>
      <w:lvlText w:val=""/>
      <w:lvlJc w:val="left"/>
      <w:pPr>
        <w:ind w:left="4320" w:hanging="360"/>
      </w:pPr>
      <w:rPr>
        <w:rFonts w:ascii="Wingdings" w:hAnsi="Wingdings" w:hint="default"/>
      </w:rPr>
    </w:lvl>
    <w:lvl w:ilvl="6" w:tplc="E70EBC64">
      <w:start w:val="1"/>
      <w:numFmt w:val="bullet"/>
      <w:lvlText w:val=""/>
      <w:lvlJc w:val="left"/>
      <w:pPr>
        <w:ind w:left="5040" w:hanging="360"/>
      </w:pPr>
      <w:rPr>
        <w:rFonts w:ascii="Symbol" w:hAnsi="Symbol" w:hint="default"/>
      </w:rPr>
    </w:lvl>
    <w:lvl w:ilvl="7" w:tplc="031C977E">
      <w:start w:val="1"/>
      <w:numFmt w:val="bullet"/>
      <w:lvlText w:val="o"/>
      <w:lvlJc w:val="left"/>
      <w:pPr>
        <w:ind w:left="5760" w:hanging="360"/>
      </w:pPr>
      <w:rPr>
        <w:rFonts w:ascii="Courier New" w:hAnsi="Courier New" w:hint="default"/>
      </w:rPr>
    </w:lvl>
    <w:lvl w:ilvl="8" w:tplc="65249F2C">
      <w:start w:val="1"/>
      <w:numFmt w:val="bullet"/>
      <w:lvlText w:val=""/>
      <w:lvlJc w:val="left"/>
      <w:pPr>
        <w:ind w:left="6480" w:hanging="360"/>
      </w:pPr>
      <w:rPr>
        <w:rFonts w:ascii="Wingdings" w:hAnsi="Wingdings" w:hint="default"/>
      </w:rPr>
    </w:lvl>
  </w:abstractNum>
  <w:abstractNum w:abstractNumId="29" w15:restartNumberingAfterBreak="0">
    <w:nsid w:val="53714A40"/>
    <w:multiLevelType w:val="hybridMultilevel"/>
    <w:tmpl w:val="825EDD5E"/>
    <w:styleLink w:val="ImportedStyle2"/>
    <w:lvl w:ilvl="0" w:tplc="E902939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442561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66A727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0888A8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E40F31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00C029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0F4408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D4AA4B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9A6901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5DE13AA8"/>
    <w:multiLevelType w:val="hybridMultilevel"/>
    <w:tmpl w:val="825EDD5E"/>
    <w:numStyleLink w:val="ImportedStyle2"/>
  </w:abstractNum>
  <w:abstractNum w:abstractNumId="31" w15:restartNumberingAfterBreak="0">
    <w:nsid w:val="61291EDC"/>
    <w:multiLevelType w:val="hybridMultilevel"/>
    <w:tmpl w:val="962ECEC2"/>
    <w:numStyleLink w:val="ImportedStyle3"/>
  </w:abstractNum>
  <w:abstractNum w:abstractNumId="32" w15:restartNumberingAfterBreak="0">
    <w:nsid w:val="69C15C75"/>
    <w:multiLevelType w:val="hybridMultilevel"/>
    <w:tmpl w:val="9A621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CC0E3F"/>
    <w:multiLevelType w:val="hybridMultilevel"/>
    <w:tmpl w:val="76C6EEE6"/>
    <w:styleLink w:val="ImportedStyle1"/>
    <w:lvl w:ilvl="0" w:tplc="7FA20D1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596088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9768E1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3DAE92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6C0B13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66041C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CD8C79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F5ABD7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3E47D2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7A2017AA"/>
    <w:multiLevelType w:val="hybridMultilevel"/>
    <w:tmpl w:val="972841D2"/>
    <w:lvl w:ilvl="0" w:tplc="A8823402">
      <w:start w:val="1"/>
      <w:numFmt w:val="bullet"/>
      <w:lvlText w:val=""/>
      <w:lvlJc w:val="left"/>
      <w:pPr>
        <w:ind w:left="720" w:hanging="360"/>
      </w:pPr>
      <w:rPr>
        <w:rFonts w:ascii="Symbol" w:hAnsi="Symbol" w:hint="default"/>
      </w:rPr>
    </w:lvl>
    <w:lvl w:ilvl="1" w:tplc="9DAC3B42">
      <w:start w:val="1"/>
      <w:numFmt w:val="bullet"/>
      <w:lvlText w:val="o"/>
      <w:lvlJc w:val="left"/>
      <w:pPr>
        <w:ind w:left="1440" w:hanging="360"/>
      </w:pPr>
      <w:rPr>
        <w:rFonts w:ascii="Courier New" w:hAnsi="Courier New" w:hint="default"/>
      </w:rPr>
    </w:lvl>
    <w:lvl w:ilvl="2" w:tplc="BC5811B6">
      <w:start w:val="1"/>
      <w:numFmt w:val="bullet"/>
      <w:lvlText w:val=""/>
      <w:lvlJc w:val="left"/>
      <w:pPr>
        <w:ind w:left="2160" w:hanging="360"/>
      </w:pPr>
      <w:rPr>
        <w:rFonts w:ascii="Wingdings" w:hAnsi="Wingdings" w:hint="default"/>
      </w:rPr>
    </w:lvl>
    <w:lvl w:ilvl="3" w:tplc="F4668F78">
      <w:start w:val="1"/>
      <w:numFmt w:val="bullet"/>
      <w:lvlText w:val=""/>
      <w:lvlJc w:val="left"/>
      <w:pPr>
        <w:ind w:left="2880" w:hanging="360"/>
      </w:pPr>
      <w:rPr>
        <w:rFonts w:ascii="Symbol" w:hAnsi="Symbol" w:hint="default"/>
      </w:rPr>
    </w:lvl>
    <w:lvl w:ilvl="4" w:tplc="7EB45674">
      <w:start w:val="1"/>
      <w:numFmt w:val="bullet"/>
      <w:lvlText w:val="o"/>
      <w:lvlJc w:val="left"/>
      <w:pPr>
        <w:ind w:left="3600" w:hanging="360"/>
      </w:pPr>
      <w:rPr>
        <w:rFonts w:ascii="Courier New" w:hAnsi="Courier New" w:hint="default"/>
      </w:rPr>
    </w:lvl>
    <w:lvl w:ilvl="5" w:tplc="35569578">
      <w:start w:val="1"/>
      <w:numFmt w:val="bullet"/>
      <w:lvlText w:val=""/>
      <w:lvlJc w:val="left"/>
      <w:pPr>
        <w:ind w:left="4320" w:hanging="360"/>
      </w:pPr>
      <w:rPr>
        <w:rFonts w:ascii="Wingdings" w:hAnsi="Wingdings" w:hint="default"/>
      </w:rPr>
    </w:lvl>
    <w:lvl w:ilvl="6" w:tplc="B01CCF78">
      <w:start w:val="1"/>
      <w:numFmt w:val="bullet"/>
      <w:lvlText w:val=""/>
      <w:lvlJc w:val="left"/>
      <w:pPr>
        <w:ind w:left="5040" w:hanging="360"/>
      </w:pPr>
      <w:rPr>
        <w:rFonts w:ascii="Symbol" w:hAnsi="Symbol" w:hint="default"/>
      </w:rPr>
    </w:lvl>
    <w:lvl w:ilvl="7" w:tplc="E786984C">
      <w:start w:val="1"/>
      <w:numFmt w:val="bullet"/>
      <w:lvlText w:val="o"/>
      <w:lvlJc w:val="left"/>
      <w:pPr>
        <w:ind w:left="5760" w:hanging="360"/>
      </w:pPr>
      <w:rPr>
        <w:rFonts w:ascii="Courier New" w:hAnsi="Courier New" w:hint="default"/>
      </w:rPr>
    </w:lvl>
    <w:lvl w:ilvl="8" w:tplc="28548D42">
      <w:start w:val="1"/>
      <w:numFmt w:val="bullet"/>
      <w:lvlText w:val=""/>
      <w:lvlJc w:val="left"/>
      <w:pPr>
        <w:ind w:left="6480" w:hanging="360"/>
      </w:pPr>
      <w:rPr>
        <w:rFonts w:ascii="Wingdings" w:hAnsi="Wingdings" w:hint="default"/>
      </w:rPr>
    </w:lvl>
  </w:abstractNum>
  <w:num w:numId="1" w16cid:durableId="2085644845">
    <w:abstractNumId w:val="25"/>
  </w:num>
  <w:num w:numId="2" w16cid:durableId="1356804884">
    <w:abstractNumId w:val="21"/>
  </w:num>
  <w:num w:numId="3" w16cid:durableId="125197823">
    <w:abstractNumId w:val="10"/>
  </w:num>
  <w:num w:numId="4" w16cid:durableId="1106733219">
    <w:abstractNumId w:val="22"/>
  </w:num>
  <w:num w:numId="5" w16cid:durableId="211624653">
    <w:abstractNumId w:val="34"/>
  </w:num>
  <w:num w:numId="6" w16cid:durableId="1932424724">
    <w:abstractNumId w:val="28"/>
  </w:num>
  <w:num w:numId="7" w16cid:durableId="976179489">
    <w:abstractNumId w:val="14"/>
  </w:num>
  <w:num w:numId="8" w16cid:durableId="1002659773">
    <w:abstractNumId w:val="16"/>
  </w:num>
  <w:num w:numId="9" w16cid:durableId="150105470">
    <w:abstractNumId w:val="27"/>
  </w:num>
  <w:num w:numId="10" w16cid:durableId="2128038331">
    <w:abstractNumId w:val="18"/>
  </w:num>
  <w:num w:numId="11" w16cid:durableId="436406812">
    <w:abstractNumId w:val="26"/>
  </w:num>
  <w:num w:numId="12" w16cid:durableId="1035152265">
    <w:abstractNumId w:val="9"/>
  </w:num>
  <w:num w:numId="13" w16cid:durableId="1357272956">
    <w:abstractNumId w:val="7"/>
  </w:num>
  <w:num w:numId="14" w16cid:durableId="844831945">
    <w:abstractNumId w:val="6"/>
  </w:num>
  <w:num w:numId="15" w16cid:durableId="1671060636">
    <w:abstractNumId w:val="5"/>
  </w:num>
  <w:num w:numId="16" w16cid:durableId="822431209">
    <w:abstractNumId w:val="4"/>
  </w:num>
  <w:num w:numId="17" w16cid:durableId="1995912252">
    <w:abstractNumId w:val="8"/>
  </w:num>
  <w:num w:numId="18" w16cid:durableId="379474063">
    <w:abstractNumId w:val="3"/>
  </w:num>
  <w:num w:numId="19" w16cid:durableId="1153570894">
    <w:abstractNumId w:val="2"/>
  </w:num>
  <w:num w:numId="20" w16cid:durableId="1409767880">
    <w:abstractNumId w:val="1"/>
  </w:num>
  <w:num w:numId="21" w16cid:durableId="2142502973">
    <w:abstractNumId w:val="0"/>
  </w:num>
  <w:num w:numId="22" w16cid:durableId="22948752">
    <w:abstractNumId w:val="23"/>
  </w:num>
  <w:num w:numId="23" w16cid:durableId="782380145">
    <w:abstractNumId w:val="24"/>
  </w:num>
  <w:num w:numId="24" w16cid:durableId="1928996902">
    <w:abstractNumId w:val="33"/>
  </w:num>
  <w:num w:numId="25" w16cid:durableId="2111469223">
    <w:abstractNumId w:val="20"/>
  </w:num>
  <w:num w:numId="26" w16cid:durableId="1172523246">
    <w:abstractNumId w:val="29"/>
  </w:num>
  <w:num w:numId="27" w16cid:durableId="308170179">
    <w:abstractNumId w:val="30"/>
  </w:num>
  <w:num w:numId="28" w16cid:durableId="1699816102">
    <w:abstractNumId w:val="19"/>
  </w:num>
  <w:num w:numId="29" w16cid:durableId="2099211720">
    <w:abstractNumId w:val="31"/>
  </w:num>
  <w:num w:numId="30" w16cid:durableId="213082108">
    <w:abstractNumId w:val="12"/>
  </w:num>
  <w:num w:numId="31" w16cid:durableId="842546909">
    <w:abstractNumId w:val="32"/>
  </w:num>
  <w:num w:numId="32" w16cid:durableId="2065835301">
    <w:abstractNumId w:val="17"/>
  </w:num>
  <w:num w:numId="33" w16cid:durableId="1852573618">
    <w:abstractNumId w:val="11"/>
  </w:num>
  <w:num w:numId="34" w16cid:durableId="1795635748">
    <w:abstractNumId w:val="15"/>
  </w:num>
  <w:num w:numId="35" w16cid:durableId="734350612">
    <w:abstractNumId w:val="13"/>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ker, Robert L">
    <w15:presenceInfo w15:providerId="AD" w15:userId="S::rlbaker@nps.gov::8b2b60ec-7818-483e-81a7-2bc048d214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TrueTypeFonts/>
  <w:embedSystemFonts/>
  <w:saveSubsetFont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1763"/>
    <w:rsid w:val="00004673"/>
    <w:rsid w:val="0000545B"/>
    <w:rsid w:val="00005507"/>
    <w:rsid w:val="00006076"/>
    <w:rsid w:val="00006AC2"/>
    <w:rsid w:val="00006E14"/>
    <w:rsid w:val="00007524"/>
    <w:rsid w:val="000079E7"/>
    <w:rsid w:val="000105F7"/>
    <w:rsid w:val="00010FC4"/>
    <w:rsid w:val="0001170E"/>
    <w:rsid w:val="000120A8"/>
    <w:rsid w:val="0001281F"/>
    <w:rsid w:val="00012897"/>
    <w:rsid w:val="00013A62"/>
    <w:rsid w:val="00013B0A"/>
    <w:rsid w:val="00013E4F"/>
    <w:rsid w:val="00014E1A"/>
    <w:rsid w:val="00014E2A"/>
    <w:rsid w:val="000152CF"/>
    <w:rsid w:val="00015E4B"/>
    <w:rsid w:val="00017860"/>
    <w:rsid w:val="00017987"/>
    <w:rsid w:val="00020E1D"/>
    <w:rsid w:val="00020F36"/>
    <w:rsid w:val="000212C9"/>
    <w:rsid w:val="0002168D"/>
    <w:rsid w:val="00023115"/>
    <w:rsid w:val="00024834"/>
    <w:rsid w:val="0002514B"/>
    <w:rsid w:val="00025597"/>
    <w:rsid w:val="000270A0"/>
    <w:rsid w:val="000270E6"/>
    <w:rsid w:val="00030854"/>
    <w:rsid w:val="000309A8"/>
    <w:rsid w:val="000316D1"/>
    <w:rsid w:val="00032186"/>
    <w:rsid w:val="000322CC"/>
    <w:rsid w:val="00032B86"/>
    <w:rsid w:val="00033235"/>
    <w:rsid w:val="00033AC8"/>
    <w:rsid w:val="00034253"/>
    <w:rsid w:val="0003557C"/>
    <w:rsid w:val="000360F0"/>
    <w:rsid w:val="00036E32"/>
    <w:rsid w:val="000373D1"/>
    <w:rsid w:val="0004076C"/>
    <w:rsid w:val="0004091B"/>
    <w:rsid w:val="00040A87"/>
    <w:rsid w:val="000411E5"/>
    <w:rsid w:val="000412B6"/>
    <w:rsid w:val="000412D3"/>
    <w:rsid w:val="00041720"/>
    <w:rsid w:val="00041963"/>
    <w:rsid w:val="00041B48"/>
    <w:rsid w:val="00041BED"/>
    <w:rsid w:val="00042214"/>
    <w:rsid w:val="00042267"/>
    <w:rsid w:val="0004302D"/>
    <w:rsid w:val="000436F7"/>
    <w:rsid w:val="00044B08"/>
    <w:rsid w:val="00045262"/>
    <w:rsid w:val="00045586"/>
    <w:rsid w:val="00045AFA"/>
    <w:rsid w:val="000474EF"/>
    <w:rsid w:val="00047994"/>
    <w:rsid w:val="00047A2A"/>
    <w:rsid w:val="00050E71"/>
    <w:rsid w:val="00052A4E"/>
    <w:rsid w:val="000535DF"/>
    <w:rsid w:val="00053C0E"/>
    <w:rsid w:val="000542A9"/>
    <w:rsid w:val="000546ED"/>
    <w:rsid w:val="00054FDF"/>
    <w:rsid w:val="00055053"/>
    <w:rsid w:val="00055960"/>
    <w:rsid w:val="0005638D"/>
    <w:rsid w:val="00057554"/>
    <w:rsid w:val="00057981"/>
    <w:rsid w:val="000579E1"/>
    <w:rsid w:val="00060139"/>
    <w:rsid w:val="0006105C"/>
    <w:rsid w:val="00061237"/>
    <w:rsid w:val="00061C8C"/>
    <w:rsid w:val="00063174"/>
    <w:rsid w:val="00063EFD"/>
    <w:rsid w:val="00064D29"/>
    <w:rsid w:val="00065079"/>
    <w:rsid w:val="0006508F"/>
    <w:rsid w:val="00065179"/>
    <w:rsid w:val="00065BBD"/>
    <w:rsid w:val="00066E0F"/>
    <w:rsid w:val="000674AB"/>
    <w:rsid w:val="00070FD3"/>
    <w:rsid w:val="000717F1"/>
    <w:rsid w:val="000718E8"/>
    <w:rsid w:val="00071B51"/>
    <w:rsid w:val="000733C7"/>
    <w:rsid w:val="0007361F"/>
    <w:rsid w:val="000739E3"/>
    <w:rsid w:val="0007443D"/>
    <w:rsid w:val="000744AE"/>
    <w:rsid w:val="000749A3"/>
    <w:rsid w:val="00075619"/>
    <w:rsid w:val="00076D39"/>
    <w:rsid w:val="00077369"/>
    <w:rsid w:val="00080163"/>
    <w:rsid w:val="0008018E"/>
    <w:rsid w:val="000803ED"/>
    <w:rsid w:val="00081C64"/>
    <w:rsid w:val="00081E48"/>
    <w:rsid w:val="00082DA0"/>
    <w:rsid w:val="00082DAA"/>
    <w:rsid w:val="0008300F"/>
    <w:rsid w:val="0008421C"/>
    <w:rsid w:val="00084D2E"/>
    <w:rsid w:val="000850A7"/>
    <w:rsid w:val="000850F2"/>
    <w:rsid w:val="00085C63"/>
    <w:rsid w:val="00086713"/>
    <w:rsid w:val="00086995"/>
    <w:rsid w:val="0008709F"/>
    <w:rsid w:val="000871CA"/>
    <w:rsid w:val="00090376"/>
    <w:rsid w:val="00090AE5"/>
    <w:rsid w:val="00091BAF"/>
    <w:rsid w:val="00092499"/>
    <w:rsid w:val="000925C0"/>
    <w:rsid w:val="00092A11"/>
    <w:rsid w:val="000933BA"/>
    <w:rsid w:val="00093461"/>
    <w:rsid w:val="00093511"/>
    <w:rsid w:val="00093AC8"/>
    <w:rsid w:val="00093B07"/>
    <w:rsid w:val="00093ED4"/>
    <w:rsid w:val="000949CD"/>
    <w:rsid w:val="00095A95"/>
    <w:rsid w:val="00096459"/>
    <w:rsid w:val="00096742"/>
    <w:rsid w:val="00096A0E"/>
    <w:rsid w:val="00097D5C"/>
    <w:rsid w:val="000A0C35"/>
    <w:rsid w:val="000A0F92"/>
    <w:rsid w:val="000A2897"/>
    <w:rsid w:val="000A2A19"/>
    <w:rsid w:val="000A2B4A"/>
    <w:rsid w:val="000A3BAE"/>
    <w:rsid w:val="000A3BD3"/>
    <w:rsid w:val="000A3DDB"/>
    <w:rsid w:val="000A40A0"/>
    <w:rsid w:val="000A4B3B"/>
    <w:rsid w:val="000A4D3E"/>
    <w:rsid w:val="000A4DFC"/>
    <w:rsid w:val="000A4F14"/>
    <w:rsid w:val="000A53CC"/>
    <w:rsid w:val="000A5626"/>
    <w:rsid w:val="000A58B8"/>
    <w:rsid w:val="000A66A7"/>
    <w:rsid w:val="000A72B7"/>
    <w:rsid w:val="000A72C1"/>
    <w:rsid w:val="000A7665"/>
    <w:rsid w:val="000B0381"/>
    <w:rsid w:val="000B09BB"/>
    <w:rsid w:val="000B0DD7"/>
    <w:rsid w:val="000B1199"/>
    <w:rsid w:val="000B1235"/>
    <w:rsid w:val="000B406B"/>
    <w:rsid w:val="000B567C"/>
    <w:rsid w:val="000B64FA"/>
    <w:rsid w:val="000B69B2"/>
    <w:rsid w:val="000B71B8"/>
    <w:rsid w:val="000B78BA"/>
    <w:rsid w:val="000C052B"/>
    <w:rsid w:val="000C0CC7"/>
    <w:rsid w:val="000C0CE8"/>
    <w:rsid w:val="000C1486"/>
    <w:rsid w:val="000C173E"/>
    <w:rsid w:val="000C2210"/>
    <w:rsid w:val="000C419E"/>
    <w:rsid w:val="000C4A00"/>
    <w:rsid w:val="000C4C0D"/>
    <w:rsid w:val="000C542B"/>
    <w:rsid w:val="000C5B42"/>
    <w:rsid w:val="000C65D3"/>
    <w:rsid w:val="000C6BC8"/>
    <w:rsid w:val="000C7A3A"/>
    <w:rsid w:val="000C7B77"/>
    <w:rsid w:val="000D000E"/>
    <w:rsid w:val="000D04B0"/>
    <w:rsid w:val="000D0597"/>
    <w:rsid w:val="000D13E8"/>
    <w:rsid w:val="000D21AA"/>
    <w:rsid w:val="000D2598"/>
    <w:rsid w:val="000D29ED"/>
    <w:rsid w:val="000D3B06"/>
    <w:rsid w:val="000D3B79"/>
    <w:rsid w:val="000D486E"/>
    <w:rsid w:val="000D4ED2"/>
    <w:rsid w:val="000D78E8"/>
    <w:rsid w:val="000D7D3B"/>
    <w:rsid w:val="000D7EBC"/>
    <w:rsid w:val="000D7F75"/>
    <w:rsid w:val="000E0D44"/>
    <w:rsid w:val="000E1582"/>
    <w:rsid w:val="000E22B3"/>
    <w:rsid w:val="000E2590"/>
    <w:rsid w:val="000E260F"/>
    <w:rsid w:val="000E2C26"/>
    <w:rsid w:val="000E2C59"/>
    <w:rsid w:val="000E2EED"/>
    <w:rsid w:val="000E48CF"/>
    <w:rsid w:val="000E4AC6"/>
    <w:rsid w:val="000E5325"/>
    <w:rsid w:val="000E5AB2"/>
    <w:rsid w:val="000E5C37"/>
    <w:rsid w:val="000E5CFA"/>
    <w:rsid w:val="000E6A1C"/>
    <w:rsid w:val="000E7A4E"/>
    <w:rsid w:val="000E7BC8"/>
    <w:rsid w:val="000F0EFC"/>
    <w:rsid w:val="000F19D8"/>
    <w:rsid w:val="000F220F"/>
    <w:rsid w:val="000F2283"/>
    <w:rsid w:val="000F2CBC"/>
    <w:rsid w:val="000F385F"/>
    <w:rsid w:val="000F45DE"/>
    <w:rsid w:val="000F54FE"/>
    <w:rsid w:val="000F5C8B"/>
    <w:rsid w:val="000F6D3A"/>
    <w:rsid w:val="000F6F08"/>
    <w:rsid w:val="000F7CCE"/>
    <w:rsid w:val="00100743"/>
    <w:rsid w:val="0010075E"/>
    <w:rsid w:val="00100803"/>
    <w:rsid w:val="00100CE7"/>
    <w:rsid w:val="00101A1C"/>
    <w:rsid w:val="00101E59"/>
    <w:rsid w:val="00102078"/>
    <w:rsid w:val="00102214"/>
    <w:rsid w:val="001025E1"/>
    <w:rsid w:val="00103874"/>
    <w:rsid w:val="00104EFC"/>
    <w:rsid w:val="00106660"/>
    <w:rsid w:val="001066CC"/>
    <w:rsid w:val="0010704E"/>
    <w:rsid w:val="00110AEA"/>
    <w:rsid w:val="00111C1D"/>
    <w:rsid w:val="00111C9D"/>
    <w:rsid w:val="0011243D"/>
    <w:rsid w:val="00113C13"/>
    <w:rsid w:val="00113C69"/>
    <w:rsid w:val="001149C6"/>
    <w:rsid w:val="00114C07"/>
    <w:rsid w:val="00114C3E"/>
    <w:rsid w:val="00114E2F"/>
    <w:rsid w:val="001161CE"/>
    <w:rsid w:val="00116A9E"/>
    <w:rsid w:val="00117B10"/>
    <w:rsid w:val="00117C10"/>
    <w:rsid w:val="0012069E"/>
    <w:rsid w:val="0012172E"/>
    <w:rsid w:val="00122B49"/>
    <w:rsid w:val="00122E3B"/>
    <w:rsid w:val="00123118"/>
    <w:rsid w:val="00123345"/>
    <w:rsid w:val="0012499A"/>
    <w:rsid w:val="00125EA1"/>
    <w:rsid w:val="001260A4"/>
    <w:rsid w:val="00126765"/>
    <w:rsid w:val="00126D48"/>
    <w:rsid w:val="00127203"/>
    <w:rsid w:val="001316B0"/>
    <w:rsid w:val="0013406A"/>
    <w:rsid w:val="00134BE5"/>
    <w:rsid w:val="001356D4"/>
    <w:rsid w:val="001358B0"/>
    <w:rsid w:val="00135C8C"/>
    <w:rsid w:val="0013754F"/>
    <w:rsid w:val="00137F46"/>
    <w:rsid w:val="0014023C"/>
    <w:rsid w:val="00140F49"/>
    <w:rsid w:val="00142021"/>
    <w:rsid w:val="00142331"/>
    <w:rsid w:val="001427A3"/>
    <w:rsid w:val="001428D7"/>
    <w:rsid w:val="001434CD"/>
    <w:rsid w:val="0014363C"/>
    <w:rsid w:val="00143669"/>
    <w:rsid w:val="00144B78"/>
    <w:rsid w:val="00144D76"/>
    <w:rsid w:val="001455B4"/>
    <w:rsid w:val="00145862"/>
    <w:rsid w:val="001459E5"/>
    <w:rsid w:val="0014613D"/>
    <w:rsid w:val="00147488"/>
    <w:rsid w:val="00147498"/>
    <w:rsid w:val="001500F6"/>
    <w:rsid w:val="001504AB"/>
    <w:rsid w:val="001508D0"/>
    <w:rsid w:val="001512B8"/>
    <w:rsid w:val="001514BF"/>
    <w:rsid w:val="00151506"/>
    <w:rsid w:val="001517E0"/>
    <w:rsid w:val="00151A8A"/>
    <w:rsid w:val="00151FBA"/>
    <w:rsid w:val="00152153"/>
    <w:rsid w:val="00152DB5"/>
    <w:rsid w:val="00153316"/>
    <w:rsid w:val="00153AD0"/>
    <w:rsid w:val="00154396"/>
    <w:rsid w:val="001548EE"/>
    <w:rsid w:val="0015509C"/>
    <w:rsid w:val="00155883"/>
    <w:rsid w:val="001562A3"/>
    <w:rsid w:val="00157A39"/>
    <w:rsid w:val="00157EBF"/>
    <w:rsid w:val="00160083"/>
    <w:rsid w:val="00163543"/>
    <w:rsid w:val="001642D1"/>
    <w:rsid w:val="00164AA3"/>
    <w:rsid w:val="00164D3D"/>
    <w:rsid w:val="00164F85"/>
    <w:rsid w:val="0016552D"/>
    <w:rsid w:val="00165826"/>
    <w:rsid w:val="001658C5"/>
    <w:rsid w:val="00166D82"/>
    <w:rsid w:val="00167952"/>
    <w:rsid w:val="00167AD4"/>
    <w:rsid w:val="001705DB"/>
    <w:rsid w:val="0017082F"/>
    <w:rsid w:val="001708BA"/>
    <w:rsid w:val="00170914"/>
    <w:rsid w:val="00171CC7"/>
    <w:rsid w:val="00171FBA"/>
    <w:rsid w:val="00172994"/>
    <w:rsid w:val="001730A9"/>
    <w:rsid w:val="001735F3"/>
    <w:rsid w:val="001747CB"/>
    <w:rsid w:val="00174A58"/>
    <w:rsid w:val="00174CB6"/>
    <w:rsid w:val="00175F88"/>
    <w:rsid w:val="001772AF"/>
    <w:rsid w:val="001805A6"/>
    <w:rsid w:val="001810B3"/>
    <w:rsid w:val="0018181A"/>
    <w:rsid w:val="00182320"/>
    <w:rsid w:val="00183882"/>
    <w:rsid w:val="00183AD1"/>
    <w:rsid w:val="001840E1"/>
    <w:rsid w:val="001848BB"/>
    <w:rsid w:val="00184C9C"/>
    <w:rsid w:val="001853CC"/>
    <w:rsid w:val="001859FE"/>
    <w:rsid w:val="00185E07"/>
    <w:rsid w:val="00185E46"/>
    <w:rsid w:val="00185F08"/>
    <w:rsid w:val="00186D82"/>
    <w:rsid w:val="001900C7"/>
    <w:rsid w:val="001902A0"/>
    <w:rsid w:val="0019071C"/>
    <w:rsid w:val="001911D4"/>
    <w:rsid w:val="00191334"/>
    <w:rsid w:val="001929DF"/>
    <w:rsid w:val="0019333C"/>
    <w:rsid w:val="00194BBD"/>
    <w:rsid w:val="00195BF0"/>
    <w:rsid w:val="0019660B"/>
    <w:rsid w:val="001977A9"/>
    <w:rsid w:val="001977EB"/>
    <w:rsid w:val="00197F99"/>
    <w:rsid w:val="001A072B"/>
    <w:rsid w:val="001A3248"/>
    <w:rsid w:val="001A3459"/>
    <w:rsid w:val="001A3A8C"/>
    <w:rsid w:val="001A4263"/>
    <w:rsid w:val="001A456D"/>
    <w:rsid w:val="001A55E2"/>
    <w:rsid w:val="001A562A"/>
    <w:rsid w:val="001A6713"/>
    <w:rsid w:val="001A67EC"/>
    <w:rsid w:val="001A68C8"/>
    <w:rsid w:val="001B0C12"/>
    <w:rsid w:val="001B2290"/>
    <w:rsid w:val="001B259E"/>
    <w:rsid w:val="001B30CF"/>
    <w:rsid w:val="001B31DD"/>
    <w:rsid w:val="001B3CE9"/>
    <w:rsid w:val="001B4471"/>
    <w:rsid w:val="001B4E7F"/>
    <w:rsid w:val="001B5029"/>
    <w:rsid w:val="001B5178"/>
    <w:rsid w:val="001B5AF2"/>
    <w:rsid w:val="001B78DF"/>
    <w:rsid w:val="001B7E74"/>
    <w:rsid w:val="001C09FE"/>
    <w:rsid w:val="001C368B"/>
    <w:rsid w:val="001C3839"/>
    <w:rsid w:val="001C4586"/>
    <w:rsid w:val="001C4E6D"/>
    <w:rsid w:val="001C5E3F"/>
    <w:rsid w:val="001C7205"/>
    <w:rsid w:val="001C79CA"/>
    <w:rsid w:val="001D0385"/>
    <w:rsid w:val="001D0797"/>
    <w:rsid w:val="001D0FA1"/>
    <w:rsid w:val="001D168C"/>
    <w:rsid w:val="001D19A6"/>
    <w:rsid w:val="001D1A8D"/>
    <w:rsid w:val="001D2CC3"/>
    <w:rsid w:val="001D3139"/>
    <w:rsid w:val="001D35B7"/>
    <w:rsid w:val="001D38D5"/>
    <w:rsid w:val="001D44C6"/>
    <w:rsid w:val="001D4B32"/>
    <w:rsid w:val="001D5536"/>
    <w:rsid w:val="001D6805"/>
    <w:rsid w:val="001D71DB"/>
    <w:rsid w:val="001E0395"/>
    <w:rsid w:val="001E0508"/>
    <w:rsid w:val="001E0827"/>
    <w:rsid w:val="001E0F96"/>
    <w:rsid w:val="001E1DA6"/>
    <w:rsid w:val="001E27CC"/>
    <w:rsid w:val="001E2A7F"/>
    <w:rsid w:val="001E2C72"/>
    <w:rsid w:val="001E2DCB"/>
    <w:rsid w:val="001E3053"/>
    <w:rsid w:val="001E36E6"/>
    <w:rsid w:val="001E403F"/>
    <w:rsid w:val="001E48B3"/>
    <w:rsid w:val="001E4DB5"/>
    <w:rsid w:val="001E4F35"/>
    <w:rsid w:val="001E4FA6"/>
    <w:rsid w:val="001E528B"/>
    <w:rsid w:val="001E5427"/>
    <w:rsid w:val="001E5FAE"/>
    <w:rsid w:val="001E6268"/>
    <w:rsid w:val="001F005B"/>
    <w:rsid w:val="001F015A"/>
    <w:rsid w:val="001F0B30"/>
    <w:rsid w:val="001F0D85"/>
    <w:rsid w:val="001F1125"/>
    <w:rsid w:val="001F203A"/>
    <w:rsid w:val="001F25EF"/>
    <w:rsid w:val="001F2C78"/>
    <w:rsid w:val="001F33DA"/>
    <w:rsid w:val="001F3E0F"/>
    <w:rsid w:val="001F4336"/>
    <w:rsid w:val="001F49AB"/>
    <w:rsid w:val="001F4D26"/>
    <w:rsid w:val="001F558E"/>
    <w:rsid w:val="001F5968"/>
    <w:rsid w:val="001F5A50"/>
    <w:rsid w:val="001F6765"/>
    <w:rsid w:val="001F7335"/>
    <w:rsid w:val="001F73B2"/>
    <w:rsid w:val="00200685"/>
    <w:rsid w:val="00201430"/>
    <w:rsid w:val="00201C46"/>
    <w:rsid w:val="002023BB"/>
    <w:rsid w:val="00202520"/>
    <w:rsid w:val="00202914"/>
    <w:rsid w:val="00202C47"/>
    <w:rsid w:val="00203419"/>
    <w:rsid w:val="00203869"/>
    <w:rsid w:val="00203EFE"/>
    <w:rsid w:val="00204B56"/>
    <w:rsid w:val="00204F68"/>
    <w:rsid w:val="002051B0"/>
    <w:rsid w:val="0020538F"/>
    <w:rsid w:val="0020573D"/>
    <w:rsid w:val="00205E2A"/>
    <w:rsid w:val="0020653A"/>
    <w:rsid w:val="0020794E"/>
    <w:rsid w:val="00207CC1"/>
    <w:rsid w:val="0021065E"/>
    <w:rsid w:val="00210856"/>
    <w:rsid w:val="00212378"/>
    <w:rsid w:val="0021237F"/>
    <w:rsid w:val="00212531"/>
    <w:rsid w:val="00212A89"/>
    <w:rsid w:val="00212FAF"/>
    <w:rsid w:val="00213081"/>
    <w:rsid w:val="0021322E"/>
    <w:rsid w:val="00213C72"/>
    <w:rsid w:val="00214A1E"/>
    <w:rsid w:val="002150B2"/>
    <w:rsid w:val="002155B8"/>
    <w:rsid w:val="0021597A"/>
    <w:rsid w:val="00215B80"/>
    <w:rsid w:val="00215E78"/>
    <w:rsid w:val="00216B90"/>
    <w:rsid w:val="00216BBB"/>
    <w:rsid w:val="00216D8B"/>
    <w:rsid w:val="002211E0"/>
    <w:rsid w:val="00221F71"/>
    <w:rsid w:val="00222323"/>
    <w:rsid w:val="00222EB5"/>
    <w:rsid w:val="00223D9E"/>
    <w:rsid w:val="002247FB"/>
    <w:rsid w:val="00224955"/>
    <w:rsid w:val="00224AFA"/>
    <w:rsid w:val="00225140"/>
    <w:rsid w:val="0022549A"/>
    <w:rsid w:val="00227594"/>
    <w:rsid w:val="0022762D"/>
    <w:rsid w:val="00227BA4"/>
    <w:rsid w:val="00230A8C"/>
    <w:rsid w:val="002343D5"/>
    <w:rsid w:val="00235532"/>
    <w:rsid w:val="00235CE9"/>
    <w:rsid w:val="00235F37"/>
    <w:rsid w:val="00236322"/>
    <w:rsid w:val="00237055"/>
    <w:rsid w:val="0023793E"/>
    <w:rsid w:val="0024027F"/>
    <w:rsid w:val="00240DD3"/>
    <w:rsid w:val="00241BB8"/>
    <w:rsid w:val="00241C24"/>
    <w:rsid w:val="002421DD"/>
    <w:rsid w:val="00242255"/>
    <w:rsid w:val="0024291B"/>
    <w:rsid w:val="002433E8"/>
    <w:rsid w:val="00243F78"/>
    <w:rsid w:val="002443A6"/>
    <w:rsid w:val="002443C9"/>
    <w:rsid w:val="002449A5"/>
    <w:rsid w:val="00244B4A"/>
    <w:rsid w:val="002450AF"/>
    <w:rsid w:val="00245718"/>
    <w:rsid w:val="00246088"/>
    <w:rsid w:val="00246242"/>
    <w:rsid w:val="00247651"/>
    <w:rsid w:val="00250843"/>
    <w:rsid w:val="002516C2"/>
    <w:rsid w:val="00251920"/>
    <w:rsid w:val="00252978"/>
    <w:rsid w:val="00253195"/>
    <w:rsid w:val="00254551"/>
    <w:rsid w:val="0025482C"/>
    <w:rsid w:val="0025531A"/>
    <w:rsid w:val="002553C2"/>
    <w:rsid w:val="00255424"/>
    <w:rsid w:val="0025578C"/>
    <w:rsid w:val="00256489"/>
    <w:rsid w:val="002567FA"/>
    <w:rsid w:val="002572D4"/>
    <w:rsid w:val="00257397"/>
    <w:rsid w:val="00257970"/>
    <w:rsid w:val="00257CB2"/>
    <w:rsid w:val="00260013"/>
    <w:rsid w:val="002612FE"/>
    <w:rsid w:val="00261D0E"/>
    <w:rsid w:val="00261EE6"/>
    <w:rsid w:val="00263387"/>
    <w:rsid w:val="0026408C"/>
    <w:rsid w:val="002653C9"/>
    <w:rsid w:val="00265544"/>
    <w:rsid w:val="00265B14"/>
    <w:rsid w:val="00265B30"/>
    <w:rsid w:val="00265F9F"/>
    <w:rsid w:val="0026633D"/>
    <w:rsid w:val="00267AAA"/>
    <w:rsid w:val="002710F5"/>
    <w:rsid w:val="002711DA"/>
    <w:rsid w:val="002718EF"/>
    <w:rsid w:val="00271990"/>
    <w:rsid w:val="00271BBB"/>
    <w:rsid w:val="00271F3F"/>
    <w:rsid w:val="00272029"/>
    <w:rsid w:val="0027227C"/>
    <w:rsid w:val="00272693"/>
    <w:rsid w:val="00272860"/>
    <w:rsid w:val="00273CB5"/>
    <w:rsid w:val="00273FEB"/>
    <w:rsid w:val="002741AC"/>
    <w:rsid w:val="0027448E"/>
    <w:rsid w:val="00274C94"/>
    <w:rsid w:val="00274E55"/>
    <w:rsid w:val="00274F44"/>
    <w:rsid w:val="002752DC"/>
    <w:rsid w:val="00275F51"/>
    <w:rsid w:val="002767F8"/>
    <w:rsid w:val="00276AB7"/>
    <w:rsid w:val="0028055E"/>
    <w:rsid w:val="002808B5"/>
    <w:rsid w:val="002828FC"/>
    <w:rsid w:val="0028371D"/>
    <w:rsid w:val="00283C45"/>
    <w:rsid w:val="00283EEC"/>
    <w:rsid w:val="00284825"/>
    <w:rsid w:val="00285D82"/>
    <w:rsid w:val="002860EA"/>
    <w:rsid w:val="00286BDC"/>
    <w:rsid w:val="00287570"/>
    <w:rsid w:val="00287B91"/>
    <w:rsid w:val="002903D6"/>
    <w:rsid w:val="0029083A"/>
    <w:rsid w:val="00290B8D"/>
    <w:rsid w:val="00291792"/>
    <w:rsid w:val="00291A5A"/>
    <w:rsid w:val="002928D6"/>
    <w:rsid w:val="00292995"/>
    <w:rsid w:val="002930B6"/>
    <w:rsid w:val="0029329D"/>
    <w:rsid w:val="002935F9"/>
    <w:rsid w:val="00294357"/>
    <w:rsid w:val="00294C11"/>
    <w:rsid w:val="00295DC4"/>
    <w:rsid w:val="00296F7B"/>
    <w:rsid w:val="00296F95"/>
    <w:rsid w:val="0029725B"/>
    <w:rsid w:val="002972DF"/>
    <w:rsid w:val="0029791A"/>
    <w:rsid w:val="00297CFE"/>
    <w:rsid w:val="002A0E9E"/>
    <w:rsid w:val="002A1BB2"/>
    <w:rsid w:val="002A2726"/>
    <w:rsid w:val="002A376D"/>
    <w:rsid w:val="002A3A4D"/>
    <w:rsid w:val="002A3D4E"/>
    <w:rsid w:val="002A4175"/>
    <w:rsid w:val="002A4B5E"/>
    <w:rsid w:val="002A5DC4"/>
    <w:rsid w:val="002A5EED"/>
    <w:rsid w:val="002A7456"/>
    <w:rsid w:val="002A7BFA"/>
    <w:rsid w:val="002B0055"/>
    <w:rsid w:val="002B0A7D"/>
    <w:rsid w:val="002B1458"/>
    <w:rsid w:val="002B15D9"/>
    <w:rsid w:val="002B1BFC"/>
    <w:rsid w:val="002B3802"/>
    <w:rsid w:val="002B479A"/>
    <w:rsid w:val="002B4A22"/>
    <w:rsid w:val="002B4C98"/>
    <w:rsid w:val="002B594D"/>
    <w:rsid w:val="002B6628"/>
    <w:rsid w:val="002B69B3"/>
    <w:rsid w:val="002B6C07"/>
    <w:rsid w:val="002B7E5A"/>
    <w:rsid w:val="002C01A0"/>
    <w:rsid w:val="002C04F8"/>
    <w:rsid w:val="002C058F"/>
    <w:rsid w:val="002C0DE7"/>
    <w:rsid w:val="002C1248"/>
    <w:rsid w:val="002C1A80"/>
    <w:rsid w:val="002C26BE"/>
    <w:rsid w:val="002C3040"/>
    <w:rsid w:val="002C3BD0"/>
    <w:rsid w:val="002C453E"/>
    <w:rsid w:val="002C45AC"/>
    <w:rsid w:val="002C53BA"/>
    <w:rsid w:val="002C6488"/>
    <w:rsid w:val="002C64F6"/>
    <w:rsid w:val="002C6655"/>
    <w:rsid w:val="002C6D86"/>
    <w:rsid w:val="002D03F1"/>
    <w:rsid w:val="002D1AF1"/>
    <w:rsid w:val="002D2C75"/>
    <w:rsid w:val="002D2D46"/>
    <w:rsid w:val="002D374C"/>
    <w:rsid w:val="002D3C8E"/>
    <w:rsid w:val="002D46BA"/>
    <w:rsid w:val="002D4E29"/>
    <w:rsid w:val="002D6C8E"/>
    <w:rsid w:val="002D794F"/>
    <w:rsid w:val="002D7D4D"/>
    <w:rsid w:val="002D7EC2"/>
    <w:rsid w:val="002D7F16"/>
    <w:rsid w:val="002E03D8"/>
    <w:rsid w:val="002E06A9"/>
    <w:rsid w:val="002E0DC1"/>
    <w:rsid w:val="002E11B8"/>
    <w:rsid w:val="002E1787"/>
    <w:rsid w:val="002E36A1"/>
    <w:rsid w:val="002E3A3F"/>
    <w:rsid w:val="002E4D7A"/>
    <w:rsid w:val="002E5216"/>
    <w:rsid w:val="002E5B05"/>
    <w:rsid w:val="002E7C85"/>
    <w:rsid w:val="002F0154"/>
    <w:rsid w:val="002F3084"/>
    <w:rsid w:val="002F3531"/>
    <w:rsid w:val="002F364D"/>
    <w:rsid w:val="002F3783"/>
    <w:rsid w:val="002F3C09"/>
    <w:rsid w:val="002F3F78"/>
    <w:rsid w:val="002F408A"/>
    <w:rsid w:val="002F4B2F"/>
    <w:rsid w:val="002F5482"/>
    <w:rsid w:val="002F628F"/>
    <w:rsid w:val="002F6487"/>
    <w:rsid w:val="002F67D7"/>
    <w:rsid w:val="002F72C5"/>
    <w:rsid w:val="002F7E18"/>
    <w:rsid w:val="002F7FF8"/>
    <w:rsid w:val="003001DC"/>
    <w:rsid w:val="003002F6"/>
    <w:rsid w:val="00300B5B"/>
    <w:rsid w:val="00303752"/>
    <w:rsid w:val="0030392A"/>
    <w:rsid w:val="003042A5"/>
    <w:rsid w:val="003043DF"/>
    <w:rsid w:val="00305271"/>
    <w:rsid w:val="00305CF6"/>
    <w:rsid w:val="003068F7"/>
    <w:rsid w:val="00306C08"/>
    <w:rsid w:val="003104A0"/>
    <w:rsid w:val="00310B2A"/>
    <w:rsid w:val="00310CCE"/>
    <w:rsid w:val="00312550"/>
    <w:rsid w:val="003130CF"/>
    <w:rsid w:val="0031385C"/>
    <w:rsid w:val="00313AE7"/>
    <w:rsid w:val="00313D96"/>
    <w:rsid w:val="003144D9"/>
    <w:rsid w:val="00314702"/>
    <w:rsid w:val="00314BCA"/>
    <w:rsid w:val="00315873"/>
    <w:rsid w:val="00315FE6"/>
    <w:rsid w:val="003161CD"/>
    <w:rsid w:val="003165D1"/>
    <w:rsid w:val="00317E91"/>
    <w:rsid w:val="00320122"/>
    <w:rsid w:val="0032014F"/>
    <w:rsid w:val="00320940"/>
    <w:rsid w:val="00321DEE"/>
    <w:rsid w:val="00322ED4"/>
    <w:rsid w:val="00323036"/>
    <w:rsid w:val="00324193"/>
    <w:rsid w:val="003243F7"/>
    <w:rsid w:val="00324736"/>
    <w:rsid w:val="00324B29"/>
    <w:rsid w:val="00325153"/>
    <w:rsid w:val="00326033"/>
    <w:rsid w:val="00326921"/>
    <w:rsid w:val="00327122"/>
    <w:rsid w:val="00327A0F"/>
    <w:rsid w:val="00333468"/>
    <w:rsid w:val="003337E6"/>
    <w:rsid w:val="00333A38"/>
    <w:rsid w:val="00333D22"/>
    <w:rsid w:val="00334B4A"/>
    <w:rsid w:val="0033504A"/>
    <w:rsid w:val="003407C7"/>
    <w:rsid w:val="0034091B"/>
    <w:rsid w:val="00340DBC"/>
    <w:rsid w:val="00341096"/>
    <w:rsid w:val="00341BCC"/>
    <w:rsid w:val="00342C46"/>
    <w:rsid w:val="00343C92"/>
    <w:rsid w:val="00344425"/>
    <w:rsid w:val="00344999"/>
    <w:rsid w:val="00344E83"/>
    <w:rsid w:val="00347DC4"/>
    <w:rsid w:val="00347EAE"/>
    <w:rsid w:val="00347F5D"/>
    <w:rsid w:val="00350017"/>
    <w:rsid w:val="0035097C"/>
    <w:rsid w:val="00351D59"/>
    <w:rsid w:val="003550E4"/>
    <w:rsid w:val="0035578D"/>
    <w:rsid w:val="003561E4"/>
    <w:rsid w:val="0035667B"/>
    <w:rsid w:val="00357807"/>
    <w:rsid w:val="00360A7B"/>
    <w:rsid w:val="00361DCB"/>
    <w:rsid w:val="00362092"/>
    <w:rsid w:val="003620CE"/>
    <w:rsid w:val="003629A3"/>
    <w:rsid w:val="003629C1"/>
    <w:rsid w:val="0036326A"/>
    <w:rsid w:val="003646FD"/>
    <w:rsid w:val="00364976"/>
    <w:rsid w:val="00365301"/>
    <w:rsid w:val="0036552F"/>
    <w:rsid w:val="00365B95"/>
    <w:rsid w:val="00365CB6"/>
    <w:rsid w:val="00366220"/>
    <w:rsid w:val="00366737"/>
    <w:rsid w:val="0036704F"/>
    <w:rsid w:val="0036791A"/>
    <w:rsid w:val="00367D37"/>
    <w:rsid w:val="003707B7"/>
    <w:rsid w:val="00370C63"/>
    <w:rsid w:val="00371388"/>
    <w:rsid w:val="003716A5"/>
    <w:rsid w:val="00371BAA"/>
    <w:rsid w:val="003721D0"/>
    <w:rsid w:val="00372889"/>
    <w:rsid w:val="0037385A"/>
    <w:rsid w:val="00373E6E"/>
    <w:rsid w:val="0037413C"/>
    <w:rsid w:val="00374DCA"/>
    <w:rsid w:val="00375127"/>
    <w:rsid w:val="003757B3"/>
    <w:rsid w:val="00375CBA"/>
    <w:rsid w:val="00375F1B"/>
    <w:rsid w:val="00376AD4"/>
    <w:rsid w:val="003777B5"/>
    <w:rsid w:val="00377B01"/>
    <w:rsid w:val="003800AA"/>
    <w:rsid w:val="0038074A"/>
    <w:rsid w:val="00381CF1"/>
    <w:rsid w:val="00381D1E"/>
    <w:rsid w:val="00382329"/>
    <w:rsid w:val="00382FE0"/>
    <w:rsid w:val="00383D63"/>
    <w:rsid w:val="00384549"/>
    <w:rsid w:val="00385BE3"/>
    <w:rsid w:val="00386C45"/>
    <w:rsid w:val="00387247"/>
    <w:rsid w:val="00387E2F"/>
    <w:rsid w:val="003900B4"/>
    <w:rsid w:val="0039084E"/>
    <w:rsid w:val="0039182A"/>
    <w:rsid w:val="0039183E"/>
    <w:rsid w:val="00391D1D"/>
    <w:rsid w:val="00392356"/>
    <w:rsid w:val="00392F7C"/>
    <w:rsid w:val="00393D96"/>
    <w:rsid w:val="00393F4F"/>
    <w:rsid w:val="0039474D"/>
    <w:rsid w:val="00394836"/>
    <w:rsid w:val="00394C8C"/>
    <w:rsid w:val="00395109"/>
    <w:rsid w:val="003953D8"/>
    <w:rsid w:val="00395E1B"/>
    <w:rsid w:val="003961C6"/>
    <w:rsid w:val="003964C9"/>
    <w:rsid w:val="003A22F6"/>
    <w:rsid w:val="003A23DB"/>
    <w:rsid w:val="003A29C0"/>
    <w:rsid w:val="003A2C4F"/>
    <w:rsid w:val="003A2CC3"/>
    <w:rsid w:val="003A2E00"/>
    <w:rsid w:val="003A3434"/>
    <w:rsid w:val="003A349D"/>
    <w:rsid w:val="003A41FF"/>
    <w:rsid w:val="003A4404"/>
    <w:rsid w:val="003A51C8"/>
    <w:rsid w:val="003A5855"/>
    <w:rsid w:val="003A6465"/>
    <w:rsid w:val="003B09EE"/>
    <w:rsid w:val="003B0DA5"/>
    <w:rsid w:val="003B1327"/>
    <w:rsid w:val="003B147A"/>
    <w:rsid w:val="003B1C48"/>
    <w:rsid w:val="003B21C9"/>
    <w:rsid w:val="003B2898"/>
    <w:rsid w:val="003B32DB"/>
    <w:rsid w:val="003B3F78"/>
    <w:rsid w:val="003B410C"/>
    <w:rsid w:val="003B579D"/>
    <w:rsid w:val="003B5D17"/>
    <w:rsid w:val="003B5E8A"/>
    <w:rsid w:val="003B5FDC"/>
    <w:rsid w:val="003B6CB6"/>
    <w:rsid w:val="003B7541"/>
    <w:rsid w:val="003B7B2B"/>
    <w:rsid w:val="003C0563"/>
    <w:rsid w:val="003C0DD8"/>
    <w:rsid w:val="003C106D"/>
    <w:rsid w:val="003C19D9"/>
    <w:rsid w:val="003C1EB4"/>
    <w:rsid w:val="003C3B13"/>
    <w:rsid w:val="003C4D7D"/>
    <w:rsid w:val="003C5216"/>
    <w:rsid w:val="003C5412"/>
    <w:rsid w:val="003C5746"/>
    <w:rsid w:val="003C57C3"/>
    <w:rsid w:val="003C6490"/>
    <w:rsid w:val="003C689E"/>
    <w:rsid w:val="003C6DB7"/>
    <w:rsid w:val="003C7236"/>
    <w:rsid w:val="003D0099"/>
    <w:rsid w:val="003D19A0"/>
    <w:rsid w:val="003D2059"/>
    <w:rsid w:val="003D2F7A"/>
    <w:rsid w:val="003D3B08"/>
    <w:rsid w:val="003D3FAC"/>
    <w:rsid w:val="003D438F"/>
    <w:rsid w:val="003D4FCA"/>
    <w:rsid w:val="003D53EC"/>
    <w:rsid w:val="003D5C80"/>
    <w:rsid w:val="003D6638"/>
    <w:rsid w:val="003D6BAD"/>
    <w:rsid w:val="003D6EFC"/>
    <w:rsid w:val="003D7502"/>
    <w:rsid w:val="003D7A1C"/>
    <w:rsid w:val="003D7E75"/>
    <w:rsid w:val="003E0721"/>
    <w:rsid w:val="003E0AF6"/>
    <w:rsid w:val="003E28BA"/>
    <w:rsid w:val="003E2E02"/>
    <w:rsid w:val="003E32F2"/>
    <w:rsid w:val="003E3A3B"/>
    <w:rsid w:val="003E3F16"/>
    <w:rsid w:val="003E409E"/>
    <w:rsid w:val="003E4E3A"/>
    <w:rsid w:val="003E517F"/>
    <w:rsid w:val="003F08DF"/>
    <w:rsid w:val="003F0AAB"/>
    <w:rsid w:val="003F1764"/>
    <w:rsid w:val="003F1E16"/>
    <w:rsid w:val="003F2F80"/>
    <w:rsid w:val="003F34F0"/>
    <w:rsid w:val="003F3DC5"/>
    <w:rsid w:val="003F46F1"/>
    <w:rsid w:val="003F52B2"/>
    <w:rsid w:val="003F54F8"/>
    <w:rsid w:val="003F56A2"/>
    <w:rsid w:val="003F5A95"/>
    <w:rsid w:val="004000DC"/>
    <w:rsid w:val="004000F9"/>
    <w:rsid w:val="0040056D"/>
    <w:rsid w:val="00401186"/>
    <w:rsid w:val="00401E3C"/>
    <w:rsid w:val="00402001"/>
    <w:rsid w:val="004020BF"/>
    <w:rsid w:val="00402151"/>
    <w:rsid w:val="004027B6"/>
    <w:rsid w:val="00402B17"/>
    <w:rsid w:val="00402E5D"/>
    <w:rsid w:val="004033D1"/>
    <w:rsid w:val="00404A1A"/>
    <w:rsid w:val="00404A6C"/>
    <w:rsid w:val="00405B0F"/>
    <w:rsid w:val="00407930"/>
    <w:rsid w:val="00407973"/>
    <w:rsid w:val="00410479"/>
    <w:rsid w:val="00410B42"/>
    <w:rsid w:val="00410D1C"/>
    <w:rsid w:val="00411746"/>
    <w:rsid w:val="00412514"/>
    <w:rsid w:val="00412825"/>
    <w:rsid w:val="00413819"/>
    <w:rsid w:val="00414A2E"/>
    <w:rsid w:val="00414E8C"/>
    <w:rsid w:val="004161CF"/>
    <w:rsid w:val="00416E55"/>
    <w:rsid w:val="004175A3"/>
    <w:rsid w:val="00417DE5"/>
    <w:rsid w:val="00420043"/>
    <w:rsid w:val="0042169A"/>
    <w:rsid w:val="004220EE"/>
    <w:rsid w:val="00422329"/>
    <w:rsid w:val="00422A19"/>
    <w:rsid w:val="004239FE"/>
    <w:rsid w:val="00424FC6"/>
    <w:rsid w:val="0042501A"/>
    <w:rsid w:val="004252AA"/>
    <w:rsid w:val="0042580A"/>
    <w:rsid w:val="00426C21"/>
    <w:rsid w:val="00426C84"/>
    <w:rsid w:val="00430D80"/>
    <w:rsid w:val="004318BB"/>
    <w:rsid w:val="00432935"/>
    <w:rsid w:val="0043356E"/>
    <w:rsid w:val="00433B7B"/>
    <w:rsid w:val="004340EA"/>
    <w:rsid w:val="00434203"/>
    <w:rsid w:val="00434B4F"/>
    <w:rsid w:val="00434BB2"/>
    <w:rsid w:val="00434DB2"/>
    <w:rsid w:val="00435220"/>
    <w:rsid w:val="00436827"/>
    <w:rsid w:val="004405AE"/>
    <w:rsid w:val="00441081"/>
    <w:rsid w:val="00441332"/>
    <w:rsid w:val="004415B8"/>
    <w:rsid w:val="0044194E"/>
    <w:rsid w:val="004419B9"/>
    <w:rsid w:val="00441A27"/>
    <w:rsid w:val="004423C5"/>
    <w:rsid w:val="004425E0"/>
    <w:rsid w:val="00442697"/>
    <w:rsid w:val="0044289F"/>
    <w:rsid w:val="004429FF"/>
    <w:rsid w:val="00442D19"/>
    <w:rsid w:val="00443959"/>
    <w:rsid w:val="00443AD5"/>
    <w:rsid w:val="0044472A"/>
    <w:rsid w:val="00444BDE"/>
    <w:rsid w:val="00445023"/>
    <w:rsid w:val="0044596B"/>
    <w:rsid w:val="00445BF8"/>
    <w:rsid w:val="00445D55"/>
    <w:rsid w:val="00446589"/>
    <w:rsid w:val="00446AB3"/>
    <w:rsid w:val="00446ECB"/>
    <w:rsid w:val="004501D6"/>
    <w:rsid w:val="00450504"/>
    <w:rsid w:val="00450714"/>
    <w:rsid w:val="0045102E"/>
    <w:rsid w:val="00451ED1"/>
    <w:rsid w:val="004520D8"/>
    <w:rsid w:val="00452524"/>
    <w:rsid w:val="004527CD"/>
    <w:rsid w:val="00452E0F"/>
    <w:rsid w:val="00452EF3"/>
    <w:rsid w:val="00453C00"/>
    <w:rsid w:val="0045554C"/>
    <w:rsid w:val="00455833"/>
    <w:rsid w:val="00456302"/>
    <w:rsid w:val="004567CF"/>
    <w:rsid w:val="00456E59"/>
    <w:rsid w:val="004570C2"/>
    <w:rsid w:val="0045767C"/>
    <w:rsid w:val="00460B66"/>
    <w:rsid w:val="00460BFD"/>
    <w:rsid w:val="00461530"/>
    <w:rsid w:val="004616E8"/>
    <w:rsid w:val="00462093"/>
    <w:rsid w:val="00462827"/>
    <w:rsid w:val="0046303C"/>
    <w:rsid w:val="004635F3"/>
    <w:rsid w:val="004647C7"/>
    <w:rsid w:val="00464D3B"/>
    <w:rsid w:val="00465B8B"/>
    <w:rsid w:val="00465CAF"/>
    <w:rsid w:val="00465EC1"/>
    <w:rsid w:val="004667A4"/>
    <w:rsid w:val="004673BB"/>
    <w:rsid w:val="00467F8B"/>
    <w:rsid w:val="0047016B"/>
    <w:rsid w:val="004703BB"/>
    <w:rsid w:val="004704EC"/>
    <w:rsid w:val="00470C45"/>
    <w:rsid w:val="00471B92"/>
    <w:rsid w:val="00471DDC"/>
    <w:rsid w:val="00472496"/>
    <w:rsid w:val="00472A99"/>
    <w:rsid w:val="00472AFA"/>
    <w:rsid w:val="00472BF3"/>
    <w:rsid w:val="00472C31"/>
    <w:rsid w:val="0047334C"/>
    <w:rsid w:val="004733A0"/>
    <w:rsid w:val="0047372B"/>
    <w:rsid w:val="004748BB"/>
    <w:rsid w:val="004754BE"/>
    <w:rsid w:val="004755ED"/>
    <w:rsid w:val="00475E1E"/>
    <w:rsid w:val="00476EF0"/>
    <w:rsid w:val="00476F36"/>
    <w:rsid w:val="004777E6"/>
    <w:rsid w:val="00477BBA"/>
    <w:rsid w:val="00477BD4"/>
    <w:rsid w:val="00477DC6"/>
    <w:rsid w:val="004809CE"/>
    <w:rsid w:val="0048189C"/>
    <w:rsid w:val="00481A15"/>
    <w:rsid w:val="00481C0F"/>
    <w:rsid w:val="00483CAD"/>
    <w:rsid w:val="00484972"/>
    <w:rsid w:val="00484B2E"/>
    <w:rsid w:val="0048686E"/>
    <w:rsid w:val="00487004"/>
    <w:rsid w:val="004874F2"/>
    <w:rsid w:val="004908D5"/>
    <w:rsid w:val="00490AB4"/>
    <w:rsid w:val="00490DF6"/>
    <w:rsid w:val="00493634"/>
    <w:rsid w:val="00493A4E"/>
    <w:rsid w:val="00495279"/>
    <w:rsid w:val="00495328"/>
    <w:rsid w:val="004955CD"/>
    <w:rsid w:val="00495C62"/>
    <w:rsid w:val="00496588"/>
    <w:rsid w:val="00496EE5"/>
    <w:rsid w:val="00497172"/>
    <w:rsid w:val="00497D5F"/>
    <w:rsid w:val="004A02C0"/>
    <w:rsid w:val="004A0F21"/>
    <w:rsid w:val="004A15FF"/>
    <w:rsid w:val="004A1BA4"/>
    <w:rsid w:val="004A1F20"/>
    <w:rsid w:val="004A238D"/>
    <w:rsid w:val="004A39A9"/>
    <w:rsid w:val="004A3BA4"/>
    <w:rsid w:val="004A45D8"/>
    <w:rsid w:val="004A4F1C"/>
    <w:rsid w:val="004A63E8"/>
    <w:rsid w:val="004A6BDD"/>
    <w:rsid w:val="004A715D"/>
    <w:rsid w:val="004A7705"/>
    <w:rsid w:val="004A79CF"/>
    <w:rsid w:val="004B0825"/>
    <w:rsid w:val="004B1C90"/>
    <w:rsid w:val="004B2322"/>
    <w:rsid w:val="004B2DF6"/>
    <w:rsid w:val="004B36B2"/>
    <w:rsid w:val="004B444F"/>
    <w:rsid w:val="004B5174"/>
    <w:rsid w:val="004B5C6F"/>
    <w:rsid w:val="004B66DE"/>
    <w:rsid w:val="004B670C"/>
    <w:rsid w:val="004B6763"/>
    <w:rsid w:val="004B6797"/>
    <w:rsid w:val="004B7116"/>
    <w:rsid w:val="004B7A07"/>
    <w:rsid w:val="004B7B2D"/>
    <w:rsid w:val="004C0D0E"/>
    <w:rsid w:val="004C1AC2"/>
    <w:rsid w:val="004C1C48"/>
    <w:rsid w:val="004C23E7"/>
    <w:rsid w:val="004C2B0D"/>
    <w:rsid w:val="004C3B95"/>
    <w:rsid w:val="004C40F3"/>
    <w:rsid w:val="004C4285"/>
    <w:rsid w:val="004C56C2"/>
    <w:rsid w:val="004C5A6C"/>
    <w:rsid w:val="004C65D1"/>
    <w:rsid w:val="004C6A76"/>
    <w:rsid w:val="004C7116"/>
    <w:rsid w:val="004C72D4"/>
    <w:rsid w:val="004C7BDE"/>
    <w:rsid w:val="004D1CA4"/>
    <w:rsid w:val="004D26EF"/>
    <w:rsid w:val="004D29F0"/>
    <w:rsid w:val="004D31E7"/>
    <w:rsid w:val="004D345F"/>
    <w:rsid w:val="004D3DA0"/>
    <w:rsid w:val="004D459B"/>
    <w:rsid w:val="004D4D42"/>
    <w:rsid w:val="004D61D4"/>
    <w:rsid w:val="004D6696"/>
    <w:rsid w:val="004D66F3"/>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D31"/>
    <w:rsid w:val="004E656B"/>
    <w:rsid w:val="004E78E0"/>
    <w:rsid w:val="004E7F67"/>
    <w:rsid w:val="004F0418"/>
    <w:rsid w:val="004F09D3"/>
    <w:rsid w:val="004F1CB9"/>
    <w:rsid w:val="004F2B62"/>
    <w:rsid w:val="004F312E"/>
    <w:rsid w:val="004F342A"/>
    <w:rsid w:val="004F3619"/>
    <w:rsid w:val="004F57E8"/>
    <w:rsid w:val="004F6199"/>
    <w:rsid w:val="004F6FAA"/>
    <w:rsid w:val="004F6FD5"/>
    <w:rsid w:val="004F7487"/>
    <w:rsid w:val="004F76E8"/>
    <w:rsid w:val="00501FBC"/>
    <w:rsid w:val="00502D89"/>
    <w:rsid w:val="00502FDE"/>
    <w:rsid w:val="005032AF"/>
    <w:rsid w:val="005057D7"/>
    <w:rsid w:val="00506125"/>
    <w:rsid w:val="005063CA"/>
    <w:rsid w:val="0050697C"/>
    <w:rsid w:val="00507A85"/>
    <w:rsid w:val="00511BB9"/>
    <w:rsid w:val="00512565"/>
    <w:rsid w:val="00513C7F"/>
    <w:rsid w:val="005143FE"/>
    <w:rsid w:val="00514DE0"/>
    <w:rsid w:val="005150FD"/>
    <w:rsid w:val="00515A1F"/>
    <w:rsid w:val="005203B3"/>
    <w:rsid w:val="00520460"/>
    <w:rsid w:val="005213FE"/>
    <w:rsid w:val="00523FB9"/>
    <w:rsid w:val="00524229"/>
    <w:rsid w:val="005248F4"/>
    <w:rsid w:val="00524E71"/>
    <w:rsid w:val="00525442"/>
    <w:rsid w:val="005254AA"/>
    <w:rsid w:val="005257B2"/>
    <w:rsid w:val="00525981"/>
    <w:rsid w:val="00525FF2"/>
    <w:rsid w:val="0052604A"/>
    <w:rsid w:val="005261CD"/>
    <w:rsid w:val="005265E9"/>
    <w:rsid w:val="00527E8C"/>
    <w:rsid w:val="00527F28"/>
    <w:rsid w:val="00530799"/>
    <w:rsid w:val="00531B7D"/>
    <w:rsid w:val="00531F8B"/>
    <w:rsid w:val="0053284B"/>
    <w:rsid w:val="00532ED5"/>
    <w:rsid w:val="00533039"/>
    <w:rsid w:val="00533447"/>
    <w:rsid w:val="005334A0"/>
    <w:rsid w:val="00533C44"/>
    <w:rsid w:val="00534631"/>
    <w:rsid w:val="0053527A"/>
    <w:rsid w:val="0053572C"/>
    <w:rsid w:val="0053573A"/>
    <w:rsid w:val="005360C8"/>
    <w:rsid w:val="00537170"/>
    <w:rsid w:val="00537ADB"/>
    <w:rsid w:val="00537EC9"/>
    <w:rsid w:val="00541561"/>
    <w:rsid w:val="00541BEF"/>
    <w:rsid w:val="005425AE"/>
    <w:rsid w:val="00542984"/>
    <w:rsid w:val="00543E55"/>
    <w:rsid w:val="0054489A"/>
    <w:rsid w:val="00544A09"/>
    <w:rsid w:val="00544B26"/>
    <w:rsid w:val="00545D08"/>
    <w:rsid w:val="00545EFD"/>
    <w:rsid w:val="00546081"/>
    <w:rsid w:val="005467B5"/>
    <w:rsid w:val="00547036"/>
    <w:rsid w:val="005470B2"/>
    <w:rsid w:val="00547838"/>
    <w:rsid w:val="00547D4E"/>
    <w:rsid w:val="005506E1"/>
    <w:rsid w:val="005508B2"/>
    <w:rsid w:val="00550C5A"/>
    <w:rsid w:val="00550ECA"/>
    <w:rsid w:val="00551D96"/>
    <w:rsid w:val="0055219A"/>
    <w:rsid w:val="00552B4F"/>
    <w:rsid w:val="005539FD"/>
    <w:rsid w:val="00553F87"/>
    <w:rsid w:val="00555AD9"/>
    <w:rsid w:val="00556635"/>
    <w:rsid w:val="00556BAE"/>
    <w:rsid w:val="0055708F"/>
    <w:rsid w:val="00557264"/>
    <w:rsid w:val="00557578"/>
    <w:rsid w:val="00557B64"/>
    <w:rsid w:val="0056060C"/>
    <w:rsid w:val="00561D4C"/>
    <w:rsid w:val="00561DFC"/>
    <w:rsid w:val="00563CB5"/>
    <w:rsid w:val="0056498D"/>
    <w:rsid w:val="00565B3C"/>
    <w:rsid w:val="00565EA4"/>
    <w:rsid w:val="0056692A"/>
    <w:rsid w:val="00567584"/>
    <w:rsid w:val="00567F95"/>
    <w:rsid w:val="00570088"/>
    <w:rsid w:val="005702B4"/>
    <w:rsid w:val="00573176"/>
    <w:rsid w:val="00573554"/>
    <w:rsid w:val="00574473"/>
    <w:rsid w:val="00577085"/>
    <w:rsid w:val="005807C5"/>
    <w:rsid w:val="00580A85"/>
    <w:rsid w:val="005826DC"/>
    <w:rsid w:val="00582BB7"/>
    <w:rsid w:val="0058326E"/>
    <w:rsid w:val="0058434F"/>
    <w:rsid w:val="00584F6E"/>
    <w:rsid w:val="00586042"/>
    <w:rsid w:val="00586665"/>
    <w:rsid w:val="00586A79"/>
    <w:rsid w:val="005875E1"/>
    <w:rsid w:val="00591092"/>
    <w:rsid w:val="00591204"/>
    <w:rsid w:val="0059229E"/>
    <w:rsid w:val="0059247F"/>
    <w:rsid w:val="005939C7"/>
    <w:rsid w:val="00593EE8"/>
    <w:rsid w:val="0059405F"/>
    <w:rsid w:val="00595A76"/>
    <w:rsid w:val="0059693A"/>
    <w:rsid w:val="00596BDE"/>
    <w:rsid w:val="00597696"/>
    <w:rsid w:val="005979A4"/>
    <w:rsid w:val="00597B6B"/>
    <w:rsid w:val="005A06B7"/>
    <w:rsid w:val="005A191C"/>
    <w:rsid w:val="005A1D69"/>
    <w:rsid w:val="005A2267"/>
    <w:rsid w:val="005A2A89"/>
    <w:rsid w:val="005A2C69"/>
    <w:rsid w:val="005A2CD1"/>
    <w:rsid w:val="005A2E55"/>
    <w:rsid w:val="005A2FA8"/>
    <w:rsid w:val="005A4385"/>
    <w:rsid w:val="005A43BE"/>
    <w:rsid w:val="005A6D89"/>
    <w:rsid w:val="005A7D4F"/>
    <w:rsid w:val="005B078E"/>
    <w:rsid w:val="005B1498"/>
    <w:rsid w:val="005B1BC9"/>
    <w:rsid w:val="005B2406"/>
    <w:rsid w:val="005B2898"/>
    <w:rsid w:val="005B2F84"/>
    <w:rsid w:val="005B3547"/>
    <w:rsid w:val="005B3B2B"/>
    <w:rsid w:val="005B426E"/>
    <w:rsid w:val="005B432B"/>
    <w:rsid w:val="005B4701"/>
    <w:rsid w:val="005B4833"/>
    <w:rsid w:val="005B48B3"/>
    <w:rsid w:val="005B4AA1"/>
    <w:rsid w:val="005B56DF"/>
    <w:rsid w:val="005B58E2"/>
    <w:rsid w:val="005B65D6"/>
    <w:rsid w:val="005B6A40"/>
    <w:rsid w:val="005B7029"/>
    <w:rsid w:val="005C0246"/>
    <w:rsid w:val="005C04C9"/>
    <w:rsid w:val="005C1BC0"/>
    <w:rsid w:val="005C2512"/>
    <w:rsid w:val="005C257A"/>
    <w:rsid w:val="005C29C5"/>
    <w:rsid w:val="005C2D5E"/>
    <w:rsid w:val="005C3309"/>
    <w:rsid w:val="005C3CCE"/>
    <w:rsid w:val="005C4986"/>
    <w:rsid w:val="005C6157"/>
    <w:rsid w:val="005C6165"/>
    <w:rsid w:val="005C633B"/>
    <w:rsid w:val="005D0791"/>
    <w:rsid w:val="005D0E9E"/>
    <w:rsid w:val="005D145E"/>
    <w:rsid w:val="005D1524"/>
    <w:rsid w:val="005D2DD5"/>
    <w:rsid w:val="005D6718"/>
    <w:rsid w:val="005D74DB"/>
    <w:rsid w:val="005E0A8A"/>
    <w:rsid w:val="005E0B35"/>
    <w:rsid w:val="005E123F"/>
    <w:rsid w:val="005E1BEA"/>
    <w:rsid w:val="005E3723"/>
    <w:rsid w:val="005E39E6"/>
    <w:rsid w:val="005E519D"/>
    <w:rsid w:val="005E5D2A"/>
    <w:rsid w:val="005E5DEA"/>
    <w:rsid w:val="005E6823"/>
    <w:rsid w:val="005E74F8"/>
    <w:rsid w:val="005F1014"/>
    <w:rsid w:val="005F1584"/>
    <w:rsid w:val="005F1587"/>
    <w:rsid w:val="005F17E1"/>
    <w:rsid w:val="005F1954"/>
    <w:rsid w:val="005F1B50"/>
    <w:rsid w:val="005F20A0"/>
    <w:rsid w:val="005F27E7"/>
    <w:rsid w:val="005F3B4B"/>
    <w:rsid w:val="005F4FEC"/>
    <w:rsid w:val="005F60F9"/>
    <w:rsid w:val="005F6BE9"/>
    <w:rsid w:val="005F6F44"/>
    <w:rsid w:val="005F7A5F"/>
    <w:rsid w:val="00600C67"/>
    <w:rsid w:val="00600FBB"/>
    <w:rsid w:val="006011FB"/>
    <w:rsid w:val="00601BBE"/>
    <w:rsid w:val="006021CD"/>
    <w:rsid w:val="00602DB0"/>
    <w:rsid w:val="00603D8D"/>
    <w:rsid w:val="00605756"/>
    <w:rsid w:val="006070AF"/>
    <w:rsid w:val="00607C5A"/>
    <w:rsid w:val="00607EAC"/>
    <w:rsid w:val="00610084"/>
    <w:rsid w:val="0061022A"/>
    <w:rsid w:val="00610319"/>
    <w:rsid w:val="00610F7C"/>
    <w:rsid w:val="00611560"/>
    <w:rsid w:val="00611903"/>
    <w:rsid w:val="00611E24"/>
    <w:rsid w:val="006124D8"/>
    <w:rsid w:val="00612AF5"/>
    <w:rsid w:val="00612F13"/>
    <w:rsid w:val="00613023"/>
    <w:rsid w:val="006132C9"/>
    <w:rsid w:val="00613B32"/>
    <w:rsid w:val="00614278"/>
    <w:rsid w:val="00616C51"/>
    <w:rsid w:val="0061773E"/>
    <w:rsid w:val="0061797B"/>
    <w:rsid w:val="006207EE"/>
    <w:rsid w:val="006209FA"/>
    <w:rsid w:val="006220A2"/>
    <w:rsid w:val="00622912"/>
    <w:rsid w:val="00622C19"/>
    <w:rsid w:val="00623413"/>
    <w:rsid w:val="00624340"/>
    <w:rsid w:val="00624DC6"/>
    <w:rsid w:val="00625011"/>
    <w:rsid w:val="0062563F"/>
    <w:rsid w:val="0062571A"/>
    <w:rsid w:val="006258B4"/>
    <w:rsid w:val="00626D4E"/>
    <w:rsid w:val="00626F93"/>
    <w:rsid w:val="006277C1"/>
    <w:rsid w:val="00627A49"/>
    <w:rsid w:val="0063148F"/>
    <w:rsid w:val="00631B91"/>
    <w:rsid w:val="00631BAD"/>
    <w:rsid w:val="006321F7"/>
    <w:rsid w:val="00633108"/>
    <w:rsid w:val="006335C5"/>
    <w:rsid w:val="00633855"/>
    <w:rsid w:val="00633882"/>
    <w:rsid w:val="00634144"/>
    <w:rsid w:val="00634EDC"/>
    <w:rsid w:val="0063517A"/>
    <w:rsid w:val="00635528"/>
    <w:rsid w:val="00635E83"/>
    <w:rsid w:val="0063662E"/>
    <w:rsid w:val="00636736"/>
    <w:rsid w:val="0063679E"/>
    <w:rsid w:val="00636882"/>
    <w:rsid w:val="00636E56"/>
    <w:rsid w:val="00637809"/>
    <w:rsid w:val="00637911"/>
    <w:rsid w:val="00637A01"/>
    <w:rsid w:val="00637B7F"/>
    <w:rsid w:val="00637BAC"/>
    <w:rsid w:val="00641C94"/>
    <w:rsid w:val="006423FC"/>
    <w:rsid w:val="00642B73"/>
    <w:rsid w:val="00642D61"/>
    <w:rsid w:val="00642D9C"/>
    <w:rsid w:val="006433DF"/>
    <w:rsid w:val="00645576"/>
    <w:rsid w:val="00646134"/>
    <w:rsid w:val="00646373"/>
    <w:rsid w:val="00646545"/>
    <w:rsid w:val="0064661A"/>
    <w:rsid w:val="006467F7"/>
    <w:rsid w:val="006469FC"/>
    <w:rsid w:val="006472A6"/>
    <w:rsid w:val="0064737C"/>
    <w:rsid w:val="00647CDC"/>
    <w:rsid w:val="006502DA"/>
    <w:rsid w:val="00650928"/>
    <w:rsid w:val="00650B9B"/>
    <w:rsid w:val="00650D9D"/>
    <w:rsid w:val="00651954"/>
    <w:rsid w:val="006532C1"/>
    <w:rsid w:val="00654BBF"/>
    <w:rsid w:val="00655318"/>
    <w:rsid w:val="00655C4A"/>
    <w:rsid w:val="00655E82"/>
    <w:rsid w:val="006569D7"/>
    <w:rsid w:val="0065789E"/>
    <w:rsid w:val="00657980"/>
    <w:rsid w:val="006579CE"/>
    <w:rsid w:val="006608C8"/>
    <w:rsid w:val="00661C4D"/>
    <w:rsid w:val="00661F04"/>
    <w:rsid w:val="00662E1B"/>
    <w:rsid w:val="00663582"/>
    <w:rsid w:val="00663AE4"/>
    <w:rsid w:val="006652BF"/>
    <w:rsid w:val="00666BB2"/>
    <w:rsid w:val="00666E01"/>
    <w:rsid w:val="006706D3"/>
    <w:rsid w:val="006706DF"/>
    <w:rsid w:val="00670ED4"/>
    <w:rsid w:val="0067137D"/>
    <w:rsid w:val="006718A3"/>
    <w:rsid w:val="00671B4D"/>
    <w:rsid w:val="00671DDD"/>
    <w:rsid w:val="00671E0B"/>
    <w:rsid w:val="00672126"/>
    <w:rsid w:val="006724D4"/>
    <w:rsid w:val="00672FDE"/>
    <w:rsid w:val="00673CD6"/>
    <w:rsid w:val="00674093"/>
    <w:rsid w:val="00674AA2"/>
    <w:rsid w:val="0067504C"/>
    <w:rsid w:val="006767E3"/>
    <w:rsid w:val="00676B67"/>
    <w:rsid w:val="00676DB8"/>
    <w:rsid w:val="00677D1B"/>
    <w:rsid w:val="00677DC7"/>
    <w:rsid w:val="0068064B"/>
    <w:rsid w:val="006828C8"/>
    <w:rsid w:val="00683230"/>
    <w:rsid w:val="0068398A"/>
    <w:rsid w:val="00683A07"/>
    <w:rsid w:val="00683DC4"/>
    <w:rsid w:val="00684056"/>
    <w:rsid w:val="00685B0E"/>
    <w:rsid w:val="00686232"/>
    <w:rsid w:val="00686375"/>
    <w:rsid w:val="00686741"/>
    <w:rsid w:val="00687490"/>
    <w:rsid w:val="00690AA1"/>
    <w:rsid w:val="00690AB7"/>
    <w:rsid w:val="00690B3B"/>
    <w:rsid w:val="00691471"/>
    <w:rsid w:val="00691A11"/>
    <w:rsid w:val="00691CF6"/>
    <w:rsid w:val="006930B6"/>
    <w:rsid w:val="00693257"/>
    <w:rsid w:val="006942A6"/>
    <w:rsid w:val="00694AEE"/>
    <w:rsid w:val="006952AD"/>
    <w:rsid w:val="006976A5"/>
    <w:rsid w:val="006979AC"/>
    <w:rsid w:val="006A0E3A"/>
    <w:rsid w:val="006A1617"/>
    <w:rsid w:val="006A26C4"/>
    <w:rsid w:val="006A29A3"/>
    <w:rsid w:val="006A3842"/>
    <w:rsid w:val="006A3999"/>
    <w:rsid w:val="006A3ED6"/>
    <w:rsid w:val="006A4863"/>
    <w:rsid w:val="006A4F5E"/>
    <w:rsid w:val="006A60F2"/>
    <w:rsid w:val="006A62D1"/>
    <w:rsid w:val="006A7436"/>
    <w:rsid w:val="006A79F3"/>
    <w:rsid w:val="006A7BFC"/>
    <w:rsid w:val="006B30CF"/>
    <w:rsid w:val="006B345F"/>
    <w:rsid w:val="006B3E74"/>
    <w:rsid w:val="006B50A2"/>
    <w:rsid w:val="006B5AA1"/>
    <w:rsid w:val="006B5BE1"/>
    <w:rsid w:val="006B62D5"/>
    <w:rsid w:val="006B664B"/>
    <w:rsid w:val="006B785F"/>
    <w:rsid w:val="006B7E76"/>
    <w:rsid w:val="006B7FBC"/>
    <w:rsid w:val="006B7FF3"/>
    <w:rsid w:val="006C0F23"/>
    <w:rsid w:val="006C187F"/>
    <w:rsid w:val="006C218E"/>
    <w:rsid w:val="006C3B74"/>
    <w:rsid w:val="006C4E81"/>
    <w:rsid w:val="006C57DC"/>
    <w:rsid w:val="006C7322"/>
    <w:rsid w:val="006D031F"/>
    <w:rsid w:val="006D1831"/>
    <w:rsid w:val="006D1B0C"/>
    <w:rsid w:val="006D1CF5"/>
    <w:rsid w:val="006D23A0"/>
    <w:rsid w:val="006D24A2"/>
    <w:rsid w:val="006D2558"/>
    <w:rsid w:val="006D2C91"/>
    <w:rsid w:val="006D3D65"/>
    <w:rsid w:val="006D3E9B"/>
    <w:rsid w:val="006D4624"/>
    <w:rsid w:val="006D4FBB"/>
    <w:rsid w:val="006D506F"/>
    <w:rsid w:val="006D526B"/>
    <w:rsid w:val="006D7186"/>
    <w:rsid w:val="006D7641"/>
    <w:rsid w:val="006E0218"/>
    <w:rsid w:val="006E0404"/>
    <w:rsid w:val="006E05F5"/>
    <w:rsid w:val="006E07A2"/>
    <w:rsid w:val="006E1C62"/>
    <w:rsid w:val="006E226B"/>
    <w:rsid w:val="006E25E2"/>
    <w:rsid w:val="006E40D7"/>
    <w:rsid w:val="006E55F4"/>
    <w:rsid w:val="006E65DE"/>
    <w:rsid w:val="006E6F99"/>
    <w:rsid w:val="006E73AD"/>
    <w:rsid w:val="006E7606"/>
    <w:rsid w:val="006F080F"/>
    <w:rsid w:val="006F0BF6"/>
    <w:rsid w:val="006F187C"/>
    <w:rsid w:val="006F3733"/>
    <w:rsid w:val="006F3A99"/>
    <w:rsid w:val="006F3CDA"/>
    <w:rsid w:val="006F3D1A"/>
    <w:rsid w:val="006F4421"/>
    <w:rsid w:val="006F488B"/>
    <w:rsid w:val="006F4ACA"/>
    <w:rsid w:val="006F63F7"/>
    <w:rsid w:val="006F6DA5"/>
    <w:rsid w:val="007002CD"/>
    <w:rsid w:val="00701813"/>
    <w:rsid w:val="007027D7"/>
    <w:rsid w:val="00702C1B"/>
    <w:rsid w:val="0070359C"/>
    <w:rsid w:val="00703B25"/>
    <w:rsid w:val="00704F3F"/>
    <w:rsid w:val="007053F9"/>
    <w:rsid w:val="00706421"/>
    <w:rsid w:val="0070651D"/>
    <w:rsid w:val="007069D8"/>
    <w:rsid w:val="007070D2"/>
    <w:rsid w:val="00707162"/>
    <w:rsid w:val="0070724A"/>
    <w:rsid w:val="007078AE"/>
    <w:rsid w:val="00710723"/>
    <w:rsid w:val="0071072C"/>
    <w:rsid w:val="007108ED"/>
    <w:rsid w:val="00712118"/>
    <w:rsid w:val="00712DC6"/>
    <w:rsid w:val="00714685"/>
    <w:rsid w:val="00714AD7"/>
    <w:rsid w:val="00714F25"/>
    <w:rsid w:val="0071543F"/>
    <w:rsid w:val="0071564B"/>
    <w:rsid w:val="007168A0"/>
    <w:rsid w:val="00716BEE"/>
    <w:rsid w:val="00717B14"/>
    <w:rsid w:val="00717BFD"/>
    <w:rsid w:val="00722E66"/>
    <w:rsid w:val="00722EF7"/>
    <w:rsid w:val="007251AA"/>
    <w:rsid w:val="00725422"/>
    <w:rsid w:val="00727BD4"/>
    <w:rsid w:val="00730140"/>
    <w:rsid w:val="007302EE"/>
    <w:rsid w:val="00731C65"/>
    <w:rsid w:val="007328BA"/>
    <w:rsid w:val="00732C1F"/>
    <w:rsid w:val="007335AE"/>
    <w:rsid w:val="00733A06"/>
    <w:rsid w:val="00733B50"/>
    <w:rsid w:val="00734245"/>
    <w:rsid w:val="00734552"/>
    <w:rsid w:val="00736419"/>
    <w:rsid w:val="00736B29"/>
    <w:rsid w:val="00736E5F"/>
    <w:rsid w:val="00736EF7"/>
    <w:rsid w:val="00737A9C"/>
    <w:rsid w:val="00737B6D"/>
    <w:rsid w:val="00740408"/>
    <w:rsid w:val="00740AC8"/>
    <w:rsid w:val="00741897"/>
    <w:rsid w:val="007419AF"/>
    <w:rsid w:val="00742386"/>
    <w:rsid w:val="0074252C"/>
    <w:rsid w:val="0074256F"/>
    <w:rsid w:val="00742CB2"/>
    <w:rsid w:val="00743CEB"/>
    <w:rsid w:val="00744140"/>
    <w:rsid w:val="007447C4"/>
    <w:rsid w:val="0074490B"/>
    <w:rsid w:val="00744B55"/>
    <w:rsid w:val="007450E9"/>
    <w:rsid w:val="0074540D"/>
    <w:rsid w:val="00746740"/>
    <w:rsid w:val="00747FF5"/>
    <w:rsid w:val="0075024F"/>
    <w:rsid w:val="00750E0C"/>
    <w:rsid w:val="00751759"/>
    <w:rsid w:val="00751887"/>
    <w:rsid w:val="007524A2"/>
    <w:rsid w:val="0075255D"/>
    <w:rsid w:val="007526AA"/>
    <w:rsid w:val="00752E17"/>
    <w:rsid w:val="0075458B"/>
    <w:rsid w:val="00754831"/>
    <w:rsid w:val="00754FF0"/>
    <w:rsid w:val="0075569A"/>
    <w:rsid w:val="007557DD"/>
    <w:rsid w:val="007558A5"/>
    <w:rsid w:val="00755960"/>
    <w:rsid w:val="0075631E"/>
    <w:rsid w:val="00756C5A"/>
    <w:rsid w:val="00756D79"/>
    <w:rsid w:val="00760794"/>
    <w:rsid w:val="00761B13"/>
    <w:rsid w:val="00761BEF"/>
    <w:rsid w:val="007625E2"/>
    <w:rsid w:val="0076267F"/>
    <w:rsid w:val="00762987"/>
    <w:rsid w:val="00763445"/>
    <w:rsid w:val="00763DB6"/>
    <w:rsid w:val="00763F97"/>
    <w:rsid w:val="00766213"/>
    <w:rsid w:val="00766BD0"/>
    <w:rsid w:val="00770103"/>
    <w:rsid w:val="0077019C"/>
    <w:rsid w:val="00770942"/>
    <w:rsid w:val="00770E37"/>
    <w:rsid w:val="00771681"/>
    <w:rsid w:val="00772787"/>
    <w:rsid w:val="007728A2"/>
    <w:rsid w:val="00772BFE"/>
    <w:rsid w:val="00773451"/>
    <w:rsid w:val="007757DC"/>
    <w:rsid w:val="00776AE9"/>
    <w:rsid w:val="00777004"/>
    <w:rsid w:val="00780AC0"/>
    <w:rsid w:val="0078162D"/>
    <w:rsid w:val="0078266E"/>
    <w:rsid w:val="007826C3"/>
    <w:rsid w:val="00782D04"/>
    <w:rsid w:val="00783092"/>
    <w:rsid w:val="00784AA0"/>
    <w:rsid w:val="00784AA7"/>
    <w:rsid w:val="00786000"/>
    <w:rsid w:val="0078689A"/>
    <w:rsid w:val="007873D7"/>
    <w:rsid w:val="0079063F"/>
    <w:rsid w:val="00791227"/>
    <w:rsid w:val="0079128E"/>
    <w:rsid w:val="00791D8A"/>
    <w:rsid w:val="007930E7"/>
    <w:rsid w:val="00793518"/>
    <w:rsid w:val="007937A2"/>
    <w:rsid w:val="007937D7"/>
    <w:rsid w:val="0079418E"/>
    <w:rsid w:val="00794BB3"/>
    <w:rsid w:val="00794DF2"/>
    <w:rsid w:val="00795AB4"/>
    <w:rsid w:val="0079704E"/>
    <w:rsid w:val="0079785C"/>
    <w:rsid w:val="007979BD"/>
    <w:rsid w:val="00797C55"/>
    <w:rsid w:val="007A1025"/>
    <w:rsid w:val="007A103D"/>
    <w:rsid w:val="007A1756"/>
    <w:rsid w:val="007A197D"/>
    <w:rsid w:val="007A21F3"/>
    <w:rsid w:val="007A26E1"/>
    <w:rsid w:val="007A2F3C"/>
    <w:rsid w:val="007A365A"/>
    <w:rsid w:val="007A4357"/>
    <w:rsid w:val="007A5013"/>
    <w:rsid w:val="007A767A"/>
    <w:rsid w:val="007B0B8C"/>
    <w:rsid w:val="007B0C5A"/>
    <w:rsid w:val="007B138F"/>
    <w:rsid w:val="007B1A93"/>
    <w:rsid w:val="007B260D"/>
    <w:rsid w:val="007B2BEC"/>
    <w:rsid w:val="007B2E66"/>
    <w:rsid w:val="007B2FCF"/>
    <w:rsid w:val="007B3247"/>
    <w:rsid w:val="007B38B6"/>
    <w:rsid w:val="007B448F"/>
    <w:rsid w:val="007B4751"/>
    <w:rsid w:val="007B4CF1"/>
    <w:rsid w:val="007B57BB"/>
    <w:rsid w:val="007B6520"/>
    <w:rsid w:val="007B6D2B"/>
    <w:rsid w:val="007B7652"/>
    <w:rsid w:val="007B7D01"/>
    <w:rsid w:val="007C0547"/>
    <w:rsid w:val="007C0681"/>
    <w:rsid w:val="007C0D59"/>
    <w:rsid w:val="007C1839"/>
    <w:rsid w:val="007C1D36"/>
    <w:rsid w:val="007C1EEF"/>
    <w:rsid w:val="007C256C"/>
    <w:rsid w:val="007C3818"/>
    <w:rsid w:val="007C39A5"/>
    <w:rsid w:val="007C3C9A"/>
    <w:rsid w:val="007C3E20"/>
    <w:rsid w:val="007C3F05"/>
    <w:rsid w:val="007C53ED"/>
    <w:rsid w:val="007C5BCA"/>
    <w:rsid w:val="007C5E74"/>
    <w:rsid w:val="007C6D9F"/>
    <w:rsid w:val="007C77F1"/>
    <w:rsid w:val="007C7C5F"/>
    <w:rsid w:val="007C7FEB"/>
    <w:rsid w:val="007D04EB"/>
    <w:rsid w:val="007D09B9"/>
    <w:rsid w:val="007D09E1"/>
    <w:rsid w:val="007D2C83"/>
    <w:rsid w:val="007D2E57"/>
    <w:rsid w:val="007D2FDC"/>
    <w:rsid w:val="007D303C"/>
    <w:rsid w:val="007D3B2E"/>
    <w:rsid w:val="007D4554"/>
    <w:rsid w:val="007D4623"/>
    <w:rsid w:val="007D58D2"/>
    <w:rsid w:val="007D5DF9"/>
    <w:rsid w:val="007D63E6"/>
    <w:rsid w:val="007D6A4C"/>
    <w:rsid w:val="007D6D6C"/>
    <w:rsid w:val="007D787A"/>
    <w:rsid w:val="007E10DA"/>
    <w:rsid w:val="007E2266"/>
    <w:rsid w:val="007E312D"/>
    <w:rsid w:val="007E3AC6"/>
    <w:rsid w:val="007E4271"/>
    <w:rsid w:val="007E47C5"/>
    <w:rsid w:val="007E4872"/>
    <w:rsid w:val="007E56A4"/>
    <w:rsid w:val="007E57D9"/>
    <w:rsid w:val="007E59C8"/>
    <w:rsid w:val="007E5A82"/>
    <w:rsid w:val="007E6455"/>
    <w:rsid w:val="007E6FC1"/>
    <w:rsid w:val="007E7CD5"/>
    <w:rsid w:val="007F07FE"/>
    <w:rsid w:val="007F0E27"/>
    <w:rsid w:val="007F1524"/>
    <w:rsid w:val="007F3160"/>
    <w:rsid w:val="007F3886"/>
    <w:rsid w:val="007F3890"/>
    <w:rsid w:val="007F4768"/>
    <w:rsid w:val="007F5804"/>
    <w:rsid w:val="007F5A64"/>
    <w:rsid w:val="007F5B0A"/>
    <w:rsid w:val="007F605C"/>
    <w:rsid w:val="007F60FF"/>
    <w:rsid w:val="007F6296"/>
    <w:rsid w:val="007F64E7"/>
    <w:rsid w:val="007F73F8"/>
    <w:rsid w:val="007F7FD5"/>
    <w:rsid w:val="00801649"/>
    <w:rsid w:val="0080196C"/>
    <w:rsid w:val="0080314A"/>
    <w:rsid w:val="008045C1"/>
    <w:rsid w:val="00804B00"/>
    <w:rsid w:val="00804B5A"/>
    <w:rsid w:val="008050EF"/>
    <w:rsid w:val="0080588E"/>
    <w:rsid w:val="008069EA"/>
    <w:rsid w:val="00806B07"/>
    <w:rsid w:val="00807320"/>
    <w:rsid w:val="0080762E"/>
    <w:rsid w:val="008078CC"/>
    <w:rsid w:val="008079F6"/>
    <w:rsid w:val="00807FD4"/>
    <w:rsid w:val="008101C4"/>
    <w:rsid w:val="0081089C"/>
    <w:rsid w:val="00810AC6"/>
    <w:rsid w:val="00811BD4"/>
    <w:rsid w:val="008120A1"/>
    <w:rsid w:val="00812EE6"/>
    <w:rsid w:val="008134A7"/>
    <w:rsid w:val="00814B89"/>
    <w:rsid w:val="0081528C"/>
    <w:rsid w:val="00816238"/>
    <w:rsid w:val="00816380"/>
    <w:rsid w:val="008165D9"/>
    <w:rsid w:val="00817F90"/>
    <w:rsid w:val="00820939"/>
    <w:rsid w:val="00821703"/>
    <w:rsid w:val="00822A46"/>
    <w:rsid w:val="00822AF6"/>
    <w:rsid w:val="00823D8F"/>
    <w:rsid w:val="00825A87"/>
    <w:rsid w:val="00826B80"/>
    <w:rsid w:val="0082728C"/>
    <w:rsid w:val="00827B63"/>
    <w:rsid w:val="008306B1"/>
    <w:rsid w:val="008307E1"/>
    <w:rsid w:val="0083099E"/>
    <w:rsid w:val="00830A95"/>
    <w:rsid w:val="00830FAA"/>
    <w:rsid w:val="00830FCE"/>
    <w:rsid w:val="008314AA"/>
    <w:rsid w:val="008327EB"/>
    <w:rsid w:val="0083295D"/>
    <w:rsid w:val="00833806"/>
    <w:rsid w:val="00833AD8"/>
    <w:rsid w:val="00833D29"/>
    <w:rsid w:val="00834AE8"/>
    <w:rsid w:val="00834DA3"/>
    <w:rsid w:val="0083533C"/>
    <w:rsid w:val="00835793"/>
    <w:rsid w:val="008363CB"/>
    <w:rsid w:val="0083F1EF"/>
    <w:rsid w:val="00840009"/>
    <w:rsid w:val="0084000A"/>
    <w:rsid w:val="008401E5"/>
    <w:rsid w:val="00840E1D"/>
    <w:rsid w:val="00841599"/>
    <w:rsid w:val="0084161A"/>
    <w:rsid w:val="0084283D"/>
    <w:rsid w:val="00843381"/>
    <w:rsid w:val="008434DB"/>
    <w:rsid w:val="008435A0"/>
    <w:rsid w:val="00843E74"/>
    <w:rsid w:val="00843F3A"/>
    <w:rsid w:val="0084467B"/>
    <w:rsid w:val="00844998"/>
    <w:rsid w:val="00846041"/>
    <w:rsid w:val="008466F1"/>
    <w:rsid w:val="00850637"/>
    <w:rsid w:val="00850DC3"/>
    <w:rsid w:val="00851521"/>
    <w:rsid w:val="00852C96"/>
    <w:rsid w:val="00852F0F"/>
    <w:rsid w:val="00852F52"/>
    <w:rsid w:val="008535C4"/>
    <w:rsid w:val="008540A5"/>
    <w:rsid w:val="0085447B"/>
    <w:rsid w:val="00854EDD"/>
    <w:rsid w:val="00855655"/>
    <w:rsid w:val="00855E6F"/>
    <w:rsid w:val="00856761"/>
    <w:rsid w:val="00856D11"/>
    <w:rsid w:val="00856D28"/>
    <w:rsid w:val="008572C2"/>
    <w:rsid w:val="00857383"/>
    <w:rsid w:val="0085790B"/>
    <w:rsid w:val="00860DB1"/>
    <w:rsid w:val="00860F14"/>
    <w:rsid w:val="00861206"/>
    <w:rsid w:val="008614FC"/>
    <w:rsid w:val="00861C7D"/>
    <w:rsid w:val="008624CA"/>
    <w:rsid w:val="00862D34"/>
    <w:rsid w:val="00863700"/>
    <w:rsid w:val="008643BC"/>
    <w:rsid w:val="00864CD5"/>
    <w:rsid w:val="008656E7"/>
    <w:rsid w:val="00865963"/>
    <w:rsid w:val="00865EF0"/>
    <w:rsid w:val="00866B13"/>
    <w:rsid w:val="00867725"/>
    <w:rsid w:val="00867A5B"/>
    <w:rsid w:val="008706DF"/>
    <w:rsid w:val="00871A97"/>
    <w:rsid w:val="008723EA"/>
    <w:rsid w:val="008724DD"/>
    <w:rsid w:val="00873008"/>
    <w:rsid w:val="00873A0D"/>
    <w:rsid w:val="00873F34"/>
    <w:rsid w:val="00874747"/>
    <w:rsid w:val="0087492E"/>
    <w:rsid w:val="00875049"/>
    <w:rsid w:val="008760A2"/>
    <w:rsid w:val="0087613E"/>
    <w:rsid w:val="00876C08"/>
    <w:rsid w:val="00877164"/>
    <w:rsid w:val="0088083C"/>
    <w:rsid w:val="00880CCA"/>
    <w:rsid w:val="008814AD"/>
    <w:rsid w:val="00883381"/>
    <w:rsid w:val="008844C7"/>
    <w:rsid w:val="00884EA8"/>
    <w:rsid w:val="00885919"/>
    <w:rsid w:val="00886239"/>
    <w:rsid w:val="008904F3"/>
    <w:rsid w:val="0089082D"/>
    <w:rsid w:val="00890B7A"/>
    <w:rsid w:val="00890CF6"/>
    <w:rsid w:val="00891AD2"/>
    <w:rsid w:val="00891EDF"/>
    <w:rsid w:val="00892342"/>
    <w:rsid w:val="00892A91"/>
    <w:rsid w:val="00893481"/>
    <w:rsid w:val="00893ABE"/>
    <w:rsid w:val="00893C86"/>
    <w:rsid w:val="00893F48"/>
    <w:rsid w:val="00894F22"/>
    <w:rsid w:val="008954BC"/>
    <w:rsid w:val="008955A3"/>
    <w:rsid w:val="00895BF0"/>
    <w:rsid w:val="00896BE6"/>
    <w:rsid w:val="00897D70"/>
    <w:rsid w:val="008A00DD"/>
    <w:rsid w:val="008A0380"/>
    <w:rsid w:val="008A1C10"/>
    <w:rsid w:val="008A2B9A"/>
    <w:rsid w:val="008A31D7"/>
    <w:rsid w:val="008A3247"/>
    <w:rsid w:val="008A3675"/>
    <w:rsid w:val="008A4088"/>
    <w:rsid w:val="008A4965"/>
    <w:rsid w:val="008A4DE2"/>
    <w:rsid w:val="008A6763"/>
    <w:rsid w:val="008A7C21"/>
    <w:rsid w:val="008B056A"/>
    <w:rsid w:val="008B1D5A"/>
    <w:rsid w:val="008B20BC"/>
    <w:rsid w:val="008B3E0B"/>
    <w:rsid w:val="008B521F"/>
    <w:rsid w:val="008B53EC"/>
    <w:rsid w:val="008B6A94"/>
    <w:rsid w:val="008B6C4E"/>
    <w:rsid w:val="008B6CC9"/>
    <w:rsid w:val="008B7E23"/>
    <w:rsid w:val="008C138D"/>
    <w:rsid w:val="008C2373"/>
    <w:rsid w:val="008C5103"/>
    <w:rsid w:val="008C6666"/>
    <w:rsid w:val="008C6B04"/>
    <w:rsid w:val="008C6C59"/>
    <w:rsid w:val="008C714C"/>
    <w:rsid w:val="008D0192"/>
    <w:rsid w:val="008D0676"/>
    <w:rsid w:val="008D0A03"/>
    <w:rsid w:val="008D0EFF"/>
    <w:rsid w:val="008D1D73"/>
    <w:rsid w:val="008D2298"/>
    <w:rsid w:val="008D4164"/>
    <w:rsid w:val="008D4A4F"/>
    <w:rsid w:val="008D4A75"/>
    <w:rsid w:val="008D5949"/>
    <w:rsid w:val="008D5A18"/>
    <w:rsid w:val="008D5AAC"/>
    <w:rsid w:val="008D641A"/>
    <w:rsid w:val="008D7BBE"/>
    <w:rsid w:val="008D7DAA"/>
    <w:rsid w:val="008E0855"/>
    <w:rsid w:val="008E0B40"/>
    <w:rsid w:val="008E0D9C"/>
    <w:rsid w:val="008E1135"/>
    <w:rsid w:val="008E1876"/>
    <w:rsid w:val="008E214E"/>
    <w:rsid w:val="008E2262"/>
    <w:rsid w:val="008E293F"/>
    <w:rsid w:val="008E5DED"/>
    <w:rsid w:val="008E5FE3"/>
    <w:rsid w:val="008E6755"/>
    <w:rsid w:val="008E6984"/>
    <w:rsid w:val="008E771C"/>
    <w:rsid w:val="008E7A8A"/>
    <w:rsid w:val="008F1305"/>
    <w:rsid w:val="008F1AB3"/>
    <w:rsid w:val="008F1F1E"/>
    <w:rsid w:val="008F2455"/>
    <w:rsid w:val="008F25F1"/>
    <w:rsid w:val="008F27FF"/>
    <w:rsid w:val="008F2B87"/>
    <w:rsid w:val="008F38BA"/>
    <w:rsid w:val="008F4456"/>
    <w:rsid w:val="008F4A87"/>
    <w:rsid w:val="008F69B9"/>
    <w:rsid w:val="009011A1"/>
    <w:rsid w:val="00901C90"/>
    <w:rsid w:val="0090222F"/>
    <w:rsid w:val="00902C72"/>
    <w:rsid w:val="00903583"/>
    <w:rsid w:val="00903D41"/>
    <w:rsid w:val="00904960"/>
    <w:rsid w:val="009068E7"/>
    <w:rsid w:val="00906919"/>
    <w:rsid w:val="00906983"/>
    <w:rsid w:val="00910591"/>
    <w:rsid w:val="009109E9"/>
    <w:rsid w:val="00910D19"/>
    <w:rsid w:val="00911DEC"/>
    <w:rsid w:val="00912034"/>
    <w:rsid w:val="00912049"/>
    <w:rsid w:val="0091282D"/>
    <w:rsid w:val="009134D2"/>
    <w:rsid w:val="00913603"/>
    <w:rsid w:val="00913A28"/>
    <w:rsid w:val="009146E1"/>
    <w:rsid w:val="0091492A"/>
    <w:rsid w:val="0091533F"/>
    <w:rsid w:val="00916683"/>
    <w:rsid w:val="0091704E"/>
    <w:rsid w:val="00917A5C"/>
    <w:rsid w:val="009204F9"/>
    <w:rsid w:val="00921FB0"/>
    <w:rsid w:val="00922297"/>
    <w:rsid w:val="00923D9F"/>
    <w:rsid w:val="00925649"/>
    <w:rsid w:val="009259F4"/>
    <w:rsid w:val="00925BEC"/>
    <w:rsid w:val="00926551"/>
    <w:rsid w:val="00930204"/>
    <w:rsid w:val="0093079E"/>
    <w:rsid w:val="0093171E"/>
    <w:rsid w:val="0093239F"/>
    <w:rsid w:val="00932AC2"/>
    <w:rsid w:val="00933442"/>
    <w:rsid w:val="00933A54"/>
    <w:rsid w:val="009340FF"/>
    <w:rsid w:val="009341C1"/>
    <w:rsid w:val="0093444E"/>
    <w:rsid w:val="00935162"/>
    <w:rsid w:val="009362B3"/>
    <w:rsid w:val="00936861"/>
    <w:rsid w:val="00937354"/>
    <w:rsid w:val="009401F5"/>
    <w:rsid w:val="0094096B"/>
    <w:rsid w:val="00942A7C"/>
    <w:rsid w:val="00942C1D"/>
    <w:rsid w:val="009431EC"/>
    <w:rsid w:val="00946D12"/>
    <w:rsid w:val="00947A7B"/>
    <w:rsid w:val="00947C82"/>
    <w:rsid w:val="00947FD1"/>
    <w:rsid w:val="0095003B"/>
    <w:rsid w:val="00951B82"/>
    <w:rsid w:val="00951F68"/>
    <w:rsid w:val="0095234E"/>
    <w:rsid w:val="00952CEE"/>
    <w:rsid w:val="009532D1"/>
    <w:rsid w:val="00953603"/>
    <w:rsid w:val="0095363C"/>
    <w:rsid w:val="009539A8"/>
    <w:rsid w:val="00955F3C"/>
    <w:rsid w:val="0095609A"/>
    <w:rsid w:val="0095652A"/>
    <w:rsid w:val="00956866"/>
    <w:rsid w:val="00957689"/>
    <w:rsid w:val="00957E15"/>
    <w:rsid w:val="00961A94"/>
    <w:rsid w:val="00961B4F"/>
    <w:rsid w:val="009642D0"/>
    <w:rsid w:val="00964829"/>
    <w:rsid w:val="009649A8"/>
    <w:rsid w:val="00964AE0"/>
    <w:rsid w:val="009652D2"/>
    <w:rsid w:val="0096572B"/>
    <w:rsid w:val="00965ACC"/>
    <w:rsid w:val="009667DB"/>
    <w:rsid w:val="009668FF"/>
    <w:rsid w:val="00967133"/>
    <w:rsid w:val="00967331"/>
    <w:rsid w:val="00967650"/>
    <w:rsid w:val="00970750"/>
    <w:rsid w:val="009709E1"/>
    <w:rsid w:val="00970E72"/>
    <w:rsid w:val="00971481"/>
    <w:rsid w:val="00971DFC"/>
    <w:rsid w:val="0097267E"/>
    <w:rsid w:val="00973CF2"/>
    <w:rsid w:val="009744F4"/>
    <w:rsid w:val="0097453A"/>
    <w:rsid w:val="00974CF4"/>
    <w:rsid w:val="00974EE0"/>
    <w:rsid w:val="00975ADE"/>
    <w:rsid w:val="0097620C"/>
    <w:rsid w:val="00976611"/>
    <w:rsid w:val="009767D5"/>
    <w:rsid w:val="00977BC5"/>
    <w:rsid w:val="00977D6C"/>
    <w:rsid w:val="009803A5"/>
    <w:rsid w:val="00980402"/>
    <w:rsid w:val="00982F32"/>
    <w:rsid w:val="0098354D"/>
    <w:rsid w:val="00983554"/>
    <w:rsid w:val="00984246"/>
    <w:rsid w:val="009845BD"/>
    <w:rsid w:val="009849B7"/>
    <w:rsid w:val="0098505D"/>
    <w:rsid w:val="00987CD0"/>
    <w:rsid w:val="009911AE"/>
    <w:rsid w:val="00991323"/>
    <w:rsid w:val="0099158C"/>
    <w:rsid w:val="009915FE"/>
    <w:rsid w:val="009919CA"/>
    <w:rsid w:val="00991E67"/>
    <w:rsid w:val="00991F83"/>
    <w:rsid w:val="00992870"/>
    <w:rsid w:val="00992AEC"/>
    <w:rsid w:val="00992C1F"/>
    <w:rsid w:val="00992E11"/>
    <w:rsid w:val="00993969"/>
    <w:rsid w:val="00993BC1"/>
    <w:rsid w:val="00994435"/>
    <w:rsid w:val="00994B8D"/>
    <w:rsid w:val="00995E6C"/>
    <w:rsid w:val="00996186"/>
    <w:rsid w:val="00997745"/>
    <w:rsid w:val="009977D0"/>
    <w:rsid w:val="009A0BB9"/>
    <w:rsid w:val="009A26C5"/>
    <w:rsid w:val="009A3394"/>
    <w:rsid w:val="009A3EFA"/>
    <w:rsid w:val="009A40AA"/>
    <w:rsid w:val="009A46EE"/>
    <w:rsid w:val="009A4793"/>
    <w:rsid w:val="009A5107"/>
    <w:rsid w:val="009A62C5"/>
    <w:rsid w:val="009A6652"/>
    <w:rsid w:val="009A6AA2"/>
    <w:rsid w:val="009A6B1B"/>
    <w:rsid w:val="009A86AB"/>
    <w:rsid w:val="009B0763"/>
    <w:rsid w:val="009B0F29"/>
    <w:rsid w:val="009B13C6"/>
    <w:rsid w:val="009B1BBC"/>
    <w:rsid w:val="009B1BCD"/>
    <w:rsid w:val="009B3448"/>
    <w:rsid w:val="009B39C4"/>
    <w:rsid w:val="009B3B87"/>
    <w:rsid w:val="009B40FB"/>
    <w:rsid w:val="009B4A1F"/>
    <w:rsid w:val="009B4AC4"/>
    <w:rsid w:val="009B4F3F"/>
    <w:rsid w:val="009B5930"/>
    <w:rsid w:val="009B70F9"/>
    <w:rsid w:val="009B745A"/>
    <w:rsid w:val="009B7788"/>
    <w:rsid w:val="009C0A3F"/>
    <w:rsid w:val="009C1029"/>
    <w:rsid w:val="009C159B"/>
    <w:rsid w:val="009C22DA"/>
    <w:rsid w:val="009C24D1"/>
    <w:rsid w:val="009C27CC"/>
    <w:rsid w:val="009C2820"/>
    <w:rsid w:val="009C2863"/>
    <w:rsid w:val="009C2CE2"/>
    <w:rsid w:val="009C2F87"/>
    <w:rsid w:val="009C3B17"/>
    <w:rsid w:val="009C3E1A"/>
    <w:rsid w:val="009C4432"/>
    <w:rsid w:val="009C4EB1"/>
    <w:rsid w:val="009C5C44"/>
    <w:rsid w:val="009C638B"/>
    <w:rsid w:val="009C64C3"/>
    <w:rsid w:val="009C6CF4"/>
    <w:rsid w:val="009C75A9"/>
    <w:rsid w:val="009C7873"/>
    <w:rsid w:val="009C78BB"/>
    <w:rsid w:val="009D0D3C"/>
    <w:rsid w:val="009D186F"/>
    <w:rsid w:val="009D1DD0"/>
    <w:rsid w:val="009D28A9"/>
    <w:rsid w:val="009D2A7C"/>
    <w:rsid w:val="009D2D43"/>
    <w:rsid w:val="009D4D75"/>
    <w:rsid w:val="009D575E"/>
    <w:rsid w:val="009D619F"/>
    <w:rsid w:val="009D79DF"/>
    <w:rsid w:val="009D7B48"/>
    <w:rsid w:val="009E01E6"/>
    <w:rsid w:val="009E05CA"/>
    <w:rsid w:val="009E0B8E"/>
    <w:rsid w:val="009E0EFC"/>
    <w:rsid w:val="009E1D72"/>
    <w:rsid w:val="009E1EF5"/>
    <w:rsid w:val="009E22C4"/>
    <w:rsid w:val="009E2876"/>
    <w:rsid w:val="009E2AA6"/>
    <w:rsid w:val="009E58FB"/>
    <w:rsid w:val="009E5CE1"/>
    <w:rsid w:val="009E65B1"/>
    <w:rsid w:val="009E709D"/>
    <w:rsid w:val="009E7C9B"/>
    <w:rsid w:val="009F0703"/>
    <w:rsid w:val="009F07A0"/>
    <w:rsid w:val="009F1466"/>
    <w:rsid w:val="009F1B2A"/>
    <w:rsid w:val="009F1C63"/>
    <w:rsid w:val="009F36FD"/>
    <w:rsid w:val="009F382A"/>
    <w:rsid w:val="009F3CB7"/>
    <w:rsid w:val="009F4709"/>
    <w:rsid w:val="009F4D97"/>
    <w:rsid w:val="009F6437"/>
    <w:rsid w:val="009F6D17"/>
    <w:rsid w:val="009F7454"/>
    <w:rsid w:val="00A014CE"/>
    <w:rsid w:val="00A01C9A"/>
    <w:rsid w:val="00A01EFA"/>
    <w:rsid w:val="00A0278A"/>
    <w:rsid w:val="00A0284D"/>
    <w:rsid w:val="00A02E1D"/>
    <w:rsid w:val="00A03BD3"/>
    <w:rsid w:val="00A04BE2"/>
    <w:rsid w:val="00A05356"/>
    <w:rsid w:val="00A05A4E"/>
    <w:rsid w:val="00A05ADC"/>
    <w:rsid w:val="00A06003"/>
    <w:rsid w:val="00A06A8A"/>
    <w:rsid w:val="00A06AC0"/>
    <w:rsid w:val="00A06E9B"/>
    <w:rsid w:val="00A07800"/>
    <w:rsid w:val="00A07869"/>
    <w:rsid w:val="00A0793A"/>
    <w:rsid w:val="00A118E4"/>
    <w:rsid w:val="00A12599"/>
    <w:rsid w:val="00A1425B"/>
    <w:rsid w:val="00A142AB"/>
    <w:rsid w:val="00A14ED7"/>
    <w:rsid w:val="00A1689C"/>
    <w:rsid w:val="00A17F27"/>
    <w:rsid w:val="00A202D8"/>
    <w:rsid w:val="00A20AB1"/>
    <w:rsid w:val="00A20EB8"/>
    <w:rsid w:val="00A214FB"/>
    <w:rsid w:val="00A21C54"/>
    <w:rsid w:val="00A22B4C"/>
    <w:rsid w:val="00A249FD"/>
    <w:rsid w:val="00A24C6C"/>
    <w:rsid w:val="00A25F85"/>
    <w:rsid w:val="00A264F5"/>
    <w:rsid w:val="00A27A95"/>
    <w:rsid w:val="00A30765"/>
    <w:rsid w:val="00A31483"/>
    <w:rsid w:val="00A3153C"/>
    <w:rsid w:val="00A319D6"/>
    <w:rsid w:val="00A31EB5"/>
    <w:rsid w:val="00A324AA"/>
    <w:rsid w:val="00A32A38"/>
    <w:rsid w:val="00A337F3"/>
    <w:rsid w:val="00A33A5D"/>
    <w:rsid w:val="00A34BE7"/>
    <w:rsid w:val="00A35185"/>
    <w:rsid w:val="00A35BC9"/>
    <w:rsid w:val="00A35FA6"/>
    <w:rsid w:val="00A36868"/>
    <w:rsid w:val="00A36EC2"/>
    <w:rsid w:val="00A3700D"/>
    <w:rsid w:val="00A37047"/>
    <w:rsid w:val="00A37322"/>
    <w:rsid w:val="00A41140"/>
    <w:rsid w:val="00A41704"/>
    <w:rsid w:val="00A41E1C"/>
    <w:rsid w:val="00A425A2"/>
    <w:rsid w:val="00A426B7"/>
    <w:rsid w:val="00A42C00"/>
    <w:rsid w:val="00A4392D"/>
    <w:rsid w:val="00A43BCD"/>
    <w:rsid w:val="00A47693"/>
    <w:rsid w:val="00A47B8E"/>
    <w:rsid w:val="00A500CA"/>
    <w:rsid w:val="00A50266"/>
    <w:rsid w:val="00A5087F"/>
    <w:rsid w:val="00A50CFB"/>
    <w:rsid w:val="00A5138B"/>
    <w:rsid w:val="00A51A30"/>
    <w:rsid w:val="00A51DBE"/>
    <w:rsid w:val="00A52B1D"/>
    <w:rsid w:val="00A53754"/>
    <w:rsid w:val="00A53902"/>
    <w:rsid w:val="00A53C06"/>
    <w:rsid w:val="00A5450E"/>
    <w:rsid w:val="00A54AA9"/>
    <w:rsid w:val="00A54C80"/>
    <w:rsid w:val="00A56162"/>
    <w:rsid w:val="00A5631C"/>
    <w:rsid w:val="00A5634E"/>
    <w:rsid w:val="00A56E87"/>
    <w:rsid w:val="00A56E9D"/>
    <w:rsid w:val="00A5702A"/>
    <w:rsid w:val="00A57128"/>
    <w:rsid w:val="00A57147"/>
    <w:rsid w:val="00A57B4B"/>
    <w:rsid w:val="00A57B80"/>
    <w:rsid w:val="00A57C5D"/>
    <w:rsid w:val="00A57E81"/>
    <w:rsid w:val="00A57E83"/>
    <w:rsid w:val="00A60271"/>
    <w:rsid w:val="00A61101"/>
    <w:rsid w:val="00A6148B"/>
    <w:rsid w:val="00A61656"/>
    <w:rsid w:val="00A6169C"/>
    <w:rsid w:val="00A63185"/>
    <w:rsid w:val="00A6412F"/>
    <w:rsid w:val="00A64716"/>
    <w:rsid w:val="00A651B3"/>
    <w:rsid w:val="00A652BD"/>
    <w:rsid w:val="00A655EC"/>
    <w:rsid w:val="00A65DFA"/>
    <w:rsid w:val="00A66807"/>
    <w:rsid w:val="00A66B49"/>
    <w:rsid w:val="00A67443"/>
    <w:rsid w:val="00A67558"/>
    <w:rsid w:val="00A677F7"/>
    <w:rsid w:val="00A701AF"/>
    <w:rsid w:val="00A70ACE"/>
    <w:rsid w:val="00A714BE"/>
    <w:rsid w:val="00A71E24"/>
    <w:rsid w:val="00A72666"/>
    <w:rsid w:val="00A7282C"/>
    <w:rsid w:val="00A73C2F"/>
    <w:rsid w:val="00A74178"/>
    <w:rsid w:val="00A74B3C"/>
    <w:rsid w:val="00A756FF"/>
    <w:rsid w:val="00A75968"/>
    <w:rsid w:val="00A76A19"/>
    <w:rsid w:val="00A76E2C"/>
    <w:rsid w:val="00A77C57"/>
    <w:rsid w:val="00A80264"/>
    <w:rsid w:val="00A80459"/>
    <w:rsid w:val="00A81869"/>
    <w:rsid w:val="00A81A58"/>
    <w:rsid w:val="00A824E4"/>
    <w:rsid w:val="00A825DE"/>
    <w:rsid w:val="00A828F5"/>
    <w:rsid w:val="00A82C57"/>
    <w:rsid w:val="00A834C8"/>
    <w:rsid w:val="00A8421B"/>
    <w:rsid w:val="00A84D72"/>
    <w:rsid w:val="00A84E55"/>
    <w:rsid w:val="00A86D25"/>
    <w:rsid w:val="00A903AB"/>
    <w:rsid w:val="00A90580"/>
    <w:rsid w:val="00A90779"/>
    <w:rsid w:val="00A909B0"/>
    <w:rsid w:val="00A91D02"/>
    <w:rsid w:val="00A94466"/>
    <w:rsid w:val="00A95547"/>
    <w:rsid w:val="00A95549"/>
    <w:rsid w:val="00A95D60"/>
    <w:rsid w:val="00A95D9B"/>
    <w:rsid w:val="00A96877"/>
    <w:rsid w:val="00A974ED"/>
    <w:rsid w:val="00A97843"/>
    <w:rsid w:val="00AA01FF"/>
    <w:rsid w:val="00AA1A4F"/>
    <w:rsid w:val="00AA1C18"/>
    <w:rsid w:val="00AA2213"/>
    <w:rsid w:val="00AA2B34"/>
    <w:rsid w:val="00AA3762"/>
    <w:rsid w:val="00AA38A4"/>
    <w:rsid w:val="00AA5AD1"/>
    <w:rsid w:val="00AA67C9"/>
    <w:rsid w:val="00AA680E"/>
    <w:rsid w:val="00AA6825"/>
    <w:rsid w:val="00AA6D45"/>
    <w:rsid w:val="00AA7405"/>
    <w:rsid w:val="00AA7900"/>
    <w:rsid w:val="00AACFD7"/>
    <w:rsid w:val="00AB0A97"/>
    <w:rsid w:val="00AB0C1D"/>
    <w:rsid w:val="00AB237A"/>
    <w:rsid w:val="00AB2CD4"/>
    <w:rsid w:val="00AB35F5"/>
    <w:rsid w:val="00AB36E7"/>
    <w:rsid w:val="00AB395E"/>
    <w:rsid w:val="00AB451B"/>
    <w:rsid w:val="00AB52E0"/>
    <w:rsid w:val="00AB56CB"/>
    <w:rsid w:val="00AB586F"/>
    <w:rsid w:val="00AB5CA7"/>
    <w:rsid w:val="00AB6C2C"/>
    <w:rsid w:val="00AC1B50"/>
    <w:rsid w:val="00AC1DF6"/>
    <w:rsid w:val="00AC1F7F"/>
    <w:rsid w:val="00AC2BAD"/>
    <w:rsid w:val="00AC2DE5"/>
    <w:rsid w:val="00AC31D6"/>
    <w:rsid w:val="00AC3213"/>
    <w:rsid w:val="00AC3601"/>
    <w:rsid w:val="00AC3AC7"/>
    <w:rsid w:val="00AC43FC"/>
    <w:rsid w:val="00AC542E"/>
    <w:rsid w:val="00AC5A6E"/>
    <w:rsid w:val="00AC66E8"/>
    <w:rsid w:val="00AC745E"/>
    <w:rsid w:val="00ACEBA0"/>
    <w:rsid w:val="00AD013D"/>
    <w:rsid w:val="00AD189B"/>
    <w:rsid w:val="00AD2F4D"/>
    <w:rsid w:val="00AD32A6"/>
    <w:rsid w:val="00AD38C1"/>
    <w:rsid w:val="00AD3C78"/>
    <w:rsid w:val="00AD5B6C"/>
    <w:rsid w:val="00AD5C1B"/>
    <w:rsid w:val="00AD6622"/>
    <w:rsid w:val="00AD79BA"/>
    <w:rsid w:val="00AE0091"/>
    <w:rsid w:val="00AE12C2"/>
    <w:rsid w:val="00AE26CB"/>
    <w:rsid w:val="00AE28F7"/>
    <w:rsid w:val="00AE2CF7"/>
    <w:rsid w:val="00AE434E"/>
    <w:rsid w:val="00AE4560"/>
    <w:rsid w:val="00AE480E"/>
    <w:rsid w:val="00AE4FA6"/>
    <w:rsid w:val="00AE50A7"/>
    <w:rsid w:val="00AE5696"/>
    <w:rsid w:val="00AE5E9A"/>
    <w:rsid w:val="00AE5FE6"/>
    <w:rsid w:val="00AE7115"/>
    <w:rsid w:val="00AE72D9"/>
    <w:rsid w:val="00AE72E3"/>
    <w:rsid w:val="00AE7430"/>
    <w:rsid w:val="00AF0760"/>
    <w:rsid w:val="00AF07C0"/>
    <w:rsid w:val="00AF217F"/>
    <w:rsid w:val="00AF2232"/>
    <w:rsid w:val="00AF279D"/>
    <w:rsid w:val="00AF334F"/>
    <w:rsid w:val="00AF4665"/>
    <w:rsid w:val="00AF540B"/>
    <w:rsid w:val="00AF63FB"/>
    <w:rsid w:val="00AF6861"/>
    <w:rsid w:val="00AF6AB0"/>
    <w:rsid w:val="00AF7D36"/>
    <w:rsid w:val="00B00408"/>
    <w:rsid w:val="00B015AC"/>
    <w:rsid w:val="00B0213A"/>
    <w:rsid w:val="00B02DDE"/>
    <w:rsid w:val="00B0310B"/>
    <w:rsid w:val="00B0336B"/>
    <w:rsid w:val="00B0394B"/>
    <w:rsid w:val="00B03BE3"/>
    <w:rsid w:val="00B0415B"/>
    <w:rsid w:val="00B05485"/>
    <w:rsid w:val="00B05C64"/>
    <w:rsid w:val="00B07F7C"/>
    <w:rsid w:val="00B10945"/>
    <w:rsid w:val="00B1139E"/>
    <w:rsid w:val="00B1179C"/>
    <w:rsid w:val="00B11B70"/>
    <w:rsid w:val="00B11B8A"/>
    <w:rsid w:val="00B14286"/>
    <w:rsid w:val="00B15CF0"/>
    <w:rsid w:val="00B16907"/>
    <w:rsid w:val="00B169B6"/>
    <w:rsid w:val="00B2017D"/>
    <w:rsid w:val="00B20186"/>
    <w:rsid w:val="00B20F2E"/>
    <w:rsid w:val="00B21DBD"/>
    <w:rsid w:val="00B2274C"/>
    <w:rsid w:val="00B2305C"/>
    <w:rsid w:val="00B240E8"/>
    <w:rsid w:val="00B2468E"/>
    <w:rsid w:val="00B247D0"/>
    <w:rsid w:val="00B24A21"/>
    <w:rsid w:val="00B254B1"/>
    <w:rsid w:val="00B25B24"/>
    <w:rsid w:val="00B2620B"/>
    <w:rsid w:val="00B27836"/>
    <w:rsid w:val="00B30034"/>
    <w:rsid w:val="00B315DA"/>
    <w:rsid w:val="00B319E5"/>
    <w:rsid w:val="00B31B1E"/>
    <w:rsid w:val="00B31C57"/>
    <w:rsid w:val="00B31E08"/>
    <w:rsid w:val="00B32799"/>
    <w:rsid w:val="00B32DB4"/>
    <w:rsid w:val="00B33779"/>
    <w:rsid w:val="00B33BFA"/>
    <w:rsid w:val="00B34209"/>
    <w:rsid w:val="00B342AE"/>
    <w:rsid w:val="00B34917"/>
    <w:rsid w:val="00B349E7"/>
    <w:rsid w:val="00B34F3A"/>
    <w:rsid w:val="00B35713"/>
    <w:rsid w:val="00B362AA"/>
    <w:rsid w:val="00B37224"/>
    <w:rsid w:val="00B4024B"/>
    <w:rsid w:val="00B408B9"/>
    <w:rsid w:val="00B40BE2"/>
    <w:rsid w:val="00B41A6B"/>
    <w:rsid w:val="00B43344"/>
    <w:rsid w:val="00B4564F"/>
    <w:rsid w:val="00B457F0"/>
    <w:rsid w:val="00B459B8"/>
    <w:rsid w:val="00B46139"/>
    <w:rsid w:val="00B4731A"/>
    <w:rsid w:val="00B47811"/>
    <w:rsid w:val="00B502EC"/>
    <w:rsid w:val="00B51B11"/>
    <w:rsid w:val="00B51E1C"/>
    <w:rsid w:val="00B5298F"/>
    <w:rsid w:val="00B53820"/>
    <w:rsid w:val="00B53A2B"/>
    <w:rsid w:val="00B53B1A"/>
    <w:rsid w:val="00B53CA2"/>
    <w:rsid w:val="00B54967"/>
    <w:rsid w:val="00B552C4"/>
    <w:rsid w:val="00B553D2"/>
    <w:rsid w:val="00B554A9"/>
    <w:rsid w:val="00B55558"/>
    <w:rsid w:val="00B55E33"/>
    <w:rsid w:val="00B61264"/>
    <w:rsid w:val="00B61289"/>
    <w:rsid w:val="00B62395"/>
    <w:rsid w:val="00B62AB7"/>
    <w:rsid w:val="00B62B0E"/>
    <w:rsid w:val="00B62F24"/>
    <w:rsid w:val="00B635B2"/>
    <w:rsid w:val="00B63ACA"/>
    <w:rsid w:val="00B63B13"/>
    <w:rsid w:val="00B642F0"/>
    <w:rsid w:val="00B65BC5"/>
    <w:rsid w:val="00B70F84"/>
    <w:rsid w:val="00B72EB4"/>
    <w:rsid w:val="00B72EFB"/>
    <w:rsid w:val="00B72FE0"/>
    <w:rsid w:val="00B734F2"/>
    <w:rsid w:val="00B735F1"/>
    <w:rsid w:val="00B73668"/>
    <w:rsid w:val="00B74E9D"/>
    <w:rsid w:val="00B754D5"/>
    <w:rsid w:val="00B757E3"/>
    <w:rsid w:val="00B75E1D"/>
    <w:rsid w:val="00B76198"/>
    <w:rsid w:val="00B7681E"/>
    <w:rsid w:val="00B76DC2"/>
    <w:rsid w:val="00B777E1"/>
    <w:rsid w:val="00B806BF"/>
    <w:rsid w:val="00B80D03"/>
    <w:rsid w:val="00B8111A"/>
    <w:rsid w:val="00B82CC8"/>
    <w:rsid w:val="00B82ECF"/>
    <w:rsid w:val="00B84332"/>
    <w:rsid w:val="00B84CD7"/>
    <w:rsid w:val="00B85637"/>
    <w:rsid w:val="00B861F3"/>
    <w:rsid w:val="00B866F9"/>
    <w:rsid w:val="00B86863"/>
    <w:rsid w:val="00B86E72"/>
    <w:rsid w:val="00B86F34"/>
    <w:rsid w:val="00B87460"/>
    <w:rsid w:val="00B90AEF"/>
    <w:rsid w:val="00B92A2B"/>
    <w:rsid w:val="00B92B69"/>
    <w:rsid w:val="00B92BBD"/>
    <w:rsid w:val="00B92BF4"/>
    <w:rsid w:val="00B92ECD"/>
    <w:rsid w:val="00B9305C"/>
    <w:rsid w:val="00B938D7"/>
    <w:rsid w:val="00B93A87"/>
    <w:rsid w:val="00B95733"/>
    <w:rsid w:val="00B958A5"/>
    <w:rsid w:val="00B966EC"/>
    <w:rsid w:val="00B969A4"/>
    <w:rsid w:val="00B96DCB"/>
    <w:rsid w:val="00B972A2"/>
    <w:rsid w:val="00B97849"/>
    <w:rsid w:val="00B97A58"/>
    <w:rsid w:val="00B97F5F"/>
    <w:rsid w:val="00BA029E"/>
    <w:rsid w:val="00BA07F6"/>
    <w:rsid w:val="00BA0AF7"/>
    <w:rsid w:val="00BA0E51"/>
    <w:rsid w:val="00BA2085"/>
    <w:rsid w:val="00BA220B"/>
    <w:rsid w:val="00BA22E3"/>
    <w:rsid w:val="00BA2323"/>
    <w:rsid w:val="00BA2873"/>
    <w:rsid w:val="00BA2916"/>
    <w:rsid w:val="00BA306D"/>
    <w:rsid w:val="00BA3235"/>
    <w:rsid w:val="00BA482D"/>
    <w:rsid w:val="00BA514C"/>
    <w:rsid w:val="00BA5150"/>
    <w:rsid w:val="00BA5B95"/>
    <w:rsid w:val="00BA6925"/>
    <w:rsid w:val="00BA697C"/>
    <w:rsid w:val="00BA70FF"/>
    <w:rsid w:val="00BA7149"/>
    <w:rsid w:val="00BA792A"/>
    <w:rsid w:val="00BB2FD0"/>
    <w:rsid w:val="00BB3C65"/>
    <w:rsid w:val="00BB488C"/>
    <w:rsid w:val="00BB4F67"/>
    <w:rsid w:val="00BB5057"/>
    <w:rsid w:val="00BB556B"/>
    <w:rsid w:val="00BB58DD"/>
    <w:rsid w:val="00BB6822"/>
    <w:rsid w:val="00BB7F91"/>
    <w:rsid w:val="00BC002B"/>
    <w:rsid w:val="00BC1242"/>
    <w:rsid w:val="00BC1E52"/>
    <w:rsid w:val="00BC1FA3"/>
    <w:rsid w:val="00BC2DA2"/>
    <w:rsid w:val="00BC46C9"/>
    <w:rsid w:val="00BC4C28"/>
    <w:rsid w:val="00BC5A35"/>
    <w:rsid w:val="00BC5B1E"/>
    <w:rsid w:val="00BC5C2F"/>
    <w:rsid w:val="00BC5EC7"/>
    <w:rsid w:val="00BC6989"/>
    <w:rsid w:val="00BC7069"/>
    <w:rsid w:val="00BC707F"/>
    <w:rsid w:val="00BC727F"/>
    <w:rsid w:val="00BC741E"/>
    <w:rsid w:val="00BC7D58"/>
    <w:rsid w:val="00BD0500"/>
    <w:rsid w:val="00BD0AEE"/>
    <w:rsid w:val="00BD0B62"/>
    <w:rsid w:val="00BD3782"/>
    <w:rsid w:val="00BD3A0B"/>
    <w:rsid w:val="00BD3C91"/>
    <w:rsid w:val="00BD42E0"/>
    <w:rsid w:val="00BD506B"/>
    <w:rsid w:val="00BD6057"/>
    <w:rsid w:val="00BE09FD"/>
    <w:rsid w:val="00BE18C3"/>
    <w:rsid w:val="00BE2290"/>
    <w:rsid w:val="00BE260F"/>
    <w:rsid w:val="00BE2F28"/>
    <w:rsid w:val="00BE348D"/>
    <w:rsid w:val="00BE41FA"/>
    <w:rsid w:val="00BE4308"/>
    <w:rsid w:val="00BE43DB"/>
    <w:rsid w:val="00BE4B02"/>
    <w:rsid w:val="00BE4BF6"/>
    <w:rsid w:val="00BE4C6F"/>
    <w:rsid w:val="00BE4EEC"/>
    <w:rsid w:val="00BE51CA"/>
    <w:rsid w:val="00BE5336"/>
    <w:rsid w:val="00BE60F8"/>
    <w:rsid w:val="00BE6444"/>
    <w:rsid w:val="00BE687B"/>
    <w:rsid w:val="00BE73B6"/>
    <w:rsid w:val="00BF0098"/>
    <w:rsid w:val="00BF07D3"/>
    <w:rsid w:val="00BF0C39"/>
    <w:rsid w:val="00BF2828"/>
    <w:rsid w:val="00BF5406"/>
    <w:rsid w:val="00BF5DBE"/>
    <w:rsid w:val="00BF6127"/>
    <w:rsid w:val="00BF7E34"/>
    <w:rsid w:val="00C002BA"/>
    <w:rsid w:val="00C01442"/>
    <w:rsid w:val="00C01B87"/>
    <w:rsid w:val="00C0223B"/>
    <w:rsid w:val="00C0372A"/>
    <w:rsid w:val="00C03A0D"/>
    <w:rsid w:val="00C03CEA"/>
    <w:rsid w:val="00C03F82"/>
    <w:rsid w:val="00C03FA9"/>
    <w:rsid w:val="00C05108"/>
    <w:rsid w:val="00C06212"/>
    <w:rsid w:val="00C078C3"/>
    <w:rsid w:val="00C07DA8"/>
    <w:rsid w:val="00C10E3D"/>
    <w:rsid w:val="00C10F60"/>
    <w:rsid w:val="00C1131F"/>
    <w:rsid w:val="00C119C4"/>
    <w:rsid w:val="00C11A50"/>
    <w:rsid w:val="00C13DB7"/>
    <w:rsid w:val="00C1431D"/>
    <w:rsid w:val="00C143C2"/>
    <w:rsid w:val="00C150B6"/>
    <w:rsid w:val="00C153FD"/>
    <w:rsid w:val="00C15CE9"/>
    <w:rsid w:val="00C15E31"/>
    <w:rsid w:val="00C17259"/>
    <w:rsid w:val="00C17CC0"/>
    <w:rsid w:val="00C17E3F"/>
    <w:rsid w:val="00C21644"/>
    <w:rsid w:val="00C21BD1"/>
    <w:rsid w:val="00C22511"/>
    <w:rsid w:val="00C22D10"/>
    <w:rsid w:val="00C23550"/>
    <w:rsid w:val="00C23858"/>
    <w:rsid w:val="00C254DC"/>
    <w:rsid w:val="00C26772"/>
    <w:rsid w:val="00C27935"/>
    <w:rsid w:val="00C27FB8"/>
    <w:rsid w:val="00C309E4"/>
    <w:rsid w:val="00C30A24"/>
    <w:rsid w:val="00C31257"/>
    <w:rsid w:val="00C315F5"/>
    <w:rsid w:val="00C321DF"/>
    <w:rsid w:val="00C32FF3"/>
    <w:rsid w:val="00C33220"/>
    <w:rsid w:val="00C335E2"/>
    <w:rsid w:val="00C33C08"/>
    <w:rsid w:val="00C36A2D"/>
    <w:rsid w:val="00C36B72"/>
    <w:rsid w:val="00C37D3F"/>
    <w:rsid w:val="00C408D9"/>
    <w:rsid w:val="00C40C04"/>
    <w:rsid w:val="00C41F7D"/>
    <w:rsid w:val="00C421C9"/>
    <w:rsid w:val="00C42353"/>
    <w:rsid w:val="00C42ED0"/>
    <w:rsid w:val="00C43AF5"/>
    <w:rsid w:val="00C44E80"/>
    <w:rsid w:val="00C44F1B"/>
    <w:rsid w:val="00C451E1"/>
    <w:rsid w:val="00C45DDA"/>
    <w:rsid w:val="00C45E68"/>
    <w:rsid w:val="00C46EC1"/>
    <w:rsid w:val="00C47310"/>
    <w:rsid w:val="00C4732C"/>
    <w:rsid w:val="00C475D7"/>
    <w:rsid w:val="00C47A88"/>
    <w:rsid w:val="00C50D23"/>
    <w:rsid w:val="00C50D9C"/>
    <w:rsid w:val="00C50DD5"/>
    <w:rsid w:val="00C521D3"/>
    <w:rsid w:val="00C525C7"/>
    <w:rsid w:val="00C528A2"/>
    <w:rsid w:val="00C52CA6"/>
    <w:rsid w:val="00C53217"/>
    <w:rsid w:val="00C53499"/>
    <w:rsid w:val="00C54D9D"/>
    <w:rsid w:val="00C56EF0"/>
    <w:rsid w:val="00C572B4"/>
    <w:rsid w:val="00C57551"/>
    <w:rsid w:val="00C57FD6"/>
    <w:rsid w:val="00C62619"/>
    <w:rsid w:val="00C63204"/>
    <w:rsid w:val="00C6398E"/>
    <w:rsid w:val="00C65CA6"/>
    <w:rsid w:val="00C66824"/>
    <w:rsid w:val="00C66F6C"/>
    <w:rsid w:val="00C670D9"/>
    <w:rsid w:val="00C67642"/>
    <w:rsid w:val="00C67734"/>
    <w:rsid w:val="00C70310"/>
    <w:rsid w:val="00C71362"/>
    <w:rsid w:val="00C713A7"/>
    <w:rsid w:val="00C715B9"/>
    <w:rsid w:val="00C71D8C"/>
    <w:rsid w:val="00C72479"/>
    <w:rsid w:val="00C74794"/>
    <w:rsid w:val="00C757E1"/>
    <w:rsid w:val="00C761AB"/>
    <w:rsid w:val="00C768B1"/>
    <w:rsid w:val="00C77FA5"/>
    <w:rsid w:val="00C808AB"/>
    <w:rsid w:val="00C81185"/>
    <w:rsid w:val="00C82576"/>
    <w:rsid w:val="00C826A1"/>
    <w:rsid w:val="00C83352"/>
    <w:rsid w:val="00C84C45"/>
    <w:rsid w:val="00C84DB7"/>
    <w:rsid w:val="00C84DF5"/>
    <w:rsid w:val="00C85272"/>
    <w:rsid w:val="00C8560B"/>
    <w:rsid w:val="00C85CDD"/>
    <w:rsid w:val="00C8609D"/>
    <w:rsid w:val="00C86121"/>
    <w:rsid w:val="00C86202"/>
    <w:rsid w:val="00C862AF"/>
    <w:rsid w:val="00C86775"/>
    <w:rsid w:val="00C86F60"/>
    <w:rsid w:val="00C870CA"/>
    <w:rsid w:val="00C87384"/>
    <w:rsid w:val="00C87AEB"/>
    <w:rsid w:val="00C905AD"/>
    <w:rsid w:val="00C90660"/>
    <w:rsid w:val="00C90761"/>
    <w:rsid w:val="00C907A8"/>
    <w:rsid w:val="00C90E3D"/>
    <w:rsid w:val="00C91C8C"/>
    <w:rsid w:val="00C91DBE"/>
    <w:rsid w:val="00C91E01"/>
    <w:rsid w:val="00C939A9"/>
    <w:rsid w:val="00C93FAB"/>
    <w:rsid w:val="00C94622"/>
    <w:rsid w:val="00C957A4"/>
    <w:rsid w:val="00C96B7A"/>
    <w:rsid w:val="00C9761D"/>
    <w:rsid w:val="00C97737"/>
    <w:rsid w:val="00CA065C"/>
    <w:rsid w:val="00CA169D"/>
    <w:rsid w:val="00CA1828"/>
    <w:rsid w:val="00CA1AA7"/>
    <w:rsid w:val="00CA27B6"/>
    <w:rsid w:val="00CA30E4"/>
    <w:rsid w:val="00CA379C"/>
    <w:rsid w:val="00CA38C5"/>
    <w:rsid w:val="00CA40E3"/>
    <w:rsid w:val="00CA4106"/>
    <w:rsid w:val="00CA4459"/>
    <w:rsid w:val="00CA4552"/>
    <w:rsid w:val="00CA4830"/>
    <w:rsid w:val="00CA4EEE"/>
    <w:rsid w:val="00CA5EFC"/>
    <w:rsid w:val="00CA6830"/>
    <w:rsid w:val="00CA7260"/>
    <w:rsid w:val="00CA7474"/>
    <w:rsid w:val="00CA751A"/>
    <w:rsid w:val="00CB0B61"/>
    <w:rsid w:val="00CB1114"/>
    <w:rsid w:val="00CB1AAA"/>
    <w:rsid w:val="00CB20BD"/>
    <w:rsid w:val="00CB2D78"/>
    <w:rsid w:val="00CB30EA"/>
    <w:rsid w:val="00CB320F"/>
    <w:rsid w:val="00CB3499"/>
    <w:rsid w:val="00CB3787"/>
    <w:rsid w:val="00CB3795"/>
    <w:rsid w:val="00CB3F73"/>
    <w:rsid w:val="00CB4183"/>
    <w:rsid w:val="00CB49A5"/>
    <w:rsid w:val="00CB5616"/>
    <w:rsid w:val="00CB5938"/>
    <w:rsid w:val="00CB6EC3"/>
    <w:rsid w:val="00CB7412"/>
    <w:rsid w:val="00CB7DCD"/>
    <w:rsid w:val="00CC243E"/>
    <w:rsid w:val="00CC269B"/>
    <w:rsid w:val="00CC28D8"/>
    <w:rsid w:val="00CC2A83"/>
    <w:rsid w:val="00CC369D"/>
    <w:rsid w:val="00CC4259"/>
    <w:rsid w:val="00CC432A"/>
    <w:rsid w:val="00CC5E10"/>
    <w:rsid w:val="00CC6410"/>
    <w:rsid w:val="00CC6AA7"/>
    <w:rsid w:val="00CC6B4C"/>
    <w:rsid w:val="00CC7A6E"/>
    <w:rsid w:val="00CD03CE"/>
    <w:rsid w:val="00CD0914"/>
    <w:rsid w:val="00CD0A88"/>
    <w:rsid w:val="00CD0E7B"/>
    <w:rsid w:val="00CD12FF"/>
    <w:rsid w:val="00CD3570"/>
    <w:rsid w:val="00CD45AE"/>
    <w:rsid w:val="00CD49F9"/>
    <w:rsid w:val="00CD55A0"/>
    <w:rsid w:val="00CD5B70"/>
    <w:rsid w:val="00CD5C8C"/>
    <w:rsid w:val="00CD67DE"/>
    <w:rsid w:val="00CD6B3C"/>
    <w:rsid w:val="00CD6DB7"/>
    <w:rsid w:val="00CD78FD"/>
    <w:rsid w:val="00CE06EA"/>
    <w:rsid w:val="00CE0BDE"/>
    <w:rsid w:val="00CE18F8"/>
    <w:rsid w:val="00CE1B95"/>
    <w:rsid w:val="00CE31D8"/>
    <w:rsid w:val="00CE501B"/>
    <w:rsid w:val="00CE582F"/>
    <w:rsid w:val="00CE5CA2"/>
    <w:rsid w:val="00CE6450"/>
    <w:rsid w:val="00CE6F38"/>
    <w:rsid w:val="00CF0187"/>
    <w:rsid w:val="00CF052A"/>
    <w:rsid w:val="00CF0C8F"/>
    <w:rsid w:val="00CF1B45"/>
    <w:rsid w:val="00CF1E24"/>
    <w:rsid w:val="00CF1F47"/>
    <w:rsid w:val="00CF2281"/>
    <w:rsid w:val="00CF24A8"/>
    <w:rsid w:val="00CF25A0"/>
    <w:rsid w:val="00CF2D45"/>
    <w:rsid w:val="00CF2D77"/>
    <w:rsid w:val="00CF388B"/>
    <w:rsid w:val="00CF397E"/>
    <w:rsid w:val="00CF3A3C"/>
    <w:rsid w:val="00CF3F6A"/>
    <w:rsid w:val="00CF4C3B"/>
    <w:rsid w:val="00CF58E4"/>
    <w:rsid w:val="00CF5A4E"/>
    <w:rsid w:val="00D005D4"/>
    <w:rsid w:val="00D00B6C"/>
    <w:rsid w:val="00D014F5"/>
    <w:rsid w:val="00D0223E"/>
    <w:rsid w:val="00D02471"/>
    <w:rsid w:val="00D025F0"/>
    <w:rsid w:val="00D02AB1"/>
    <w:rsid w:val="00D0370C"/>
    <w:rsid w:val="00D04AA0"/>
    <w:rsid w:val="00D04B96"/>
    <w:rsid w:val="00D05623"/>
    <w:rsid w:val="00D05CB6"/>
    <w:rsid w:val="00D06172"/>
    <w:rsid w:val="00D07107"/>
    <w:rsid w:val="00D11E3D"/>
    <w:rsid w:val="00D11F32"/>
    <w:rsid w:val="00D12523"/>
    <w:rsid w:val="00D1299E"/>
    <w:rsid w:val="00D12A58"/>
    <w:rsid w:val="00D133FB"/>
    <w:rsid w:val="00D135D8"/>
    <w:rsid w:val="00D14744"/>
    <w:rsid w:val="00D14DE1"/>
    <w:rsid w:val="00D16398"/>
    <w:rsid w:val="00D16B8E"/>
    <w:rsid w:val="00D17527"/>
    <w:rsid w:val="00D17D0C"/>
    <w:rsid w:val="00D20B85"/>
    <w:rsid w:val="00D20F3F"/>
    <w:rsid w:val="00D20F68"/>
    <w:rsid w:val="00D20F8F"/>
    <w:rsid w:val="00D2252E"/>
    <w:rsid w:val="00D23362"/>
    <w:rsid w:val="00D234EA"/>
    <w:rsid w:val="00D240E1"/>
    <w:rsid w:val="00D2499A"/>
    <w:rsid w:val="00D24A65"/>
    <w:rsid w:val="00D251D9"/>
    <w:rsid w:val="00D25C60"/>
    <w:rsid w:val="00D26205"/>
    <w:rsid w:val="00D26964"/>
    <w:rsid w:val="00D27D78"/>
    <w:rsid w:val="00D302C4"/>
    <w:rsid w:val="00D30509"/>
    <w:rsid w:val="00D305C0"/>
    <w:rsid w:val="00D30BAE"/>
    <w:rsid w:val="00D30BF8"/>
    <w:rsid w:val="00D314B4"/>
    <w:rsid w:val="00D3192C"/>
    <w:rsid w:val="00D31E63"/>
    <w:rsid w:val="00D3240C"/>
    <w:rsid w:val="00D329EB"/>
    <w:rsid w:val="00D32BE7"/>
    <w:rsid w:val="00D33601"/>
    <w:rsid w:val="00D33D6E"/>
    <w:rsid w:val="00D345A5"/>
    <w:rsid w:val="00D35525"/>
    <w:rsid w:val="00D362A6"/>
    <w:rsid w:val="00D36365"/>
    <w:rsid w:val="00D36769"/>
    <w:rsid w:val="00D36A4F"/>
    <w:rsid w:val="00D372A3"/>
    <w:rsid w:val="00D4034A"/>
    <w:rsid w:val="00D41DE2"/>
    <w:rsid w:val="00D424B7"/>
    <w:rsid w:val="00D42B5B"/>
    <w:rsid w:val="00D42E0C"/>
    <w:rsid w:val="00D43684"/>
    <w:rsid w:val="00D43A18"/>
    <w:rsid w:val="00D45132"/>
    <w:rsid w:val="00D455B6"/>
    <w:rsid w:val="00D45659"/>
    <w:rsid w:val="00D457F0"/>
    <w:rsid w:val="00D464AD"/>
    <w:rsid w:val="00D4678B"/>
    <w:rsid w:val="00D467F3"/>
    <w:rsid w:val="00D46D89"/>
    <w:rsid w:val="00D47278"/>
    <w:rsid w:val="00D474D8"/>
    <w:rsid w:val="00D4761A"/>
    <w:rsid w:val="00D50540"/>
    <w:rsid w:val="00D5055F"/>
    <w:rsid w:val="00D50E5D"/>
    <w:rsid w:val="00D51AEF"/>
    <w:rsid w:val="00D520FA"/>
    <w:rsid w:val="00D530FF"/>
    <w:rsid w:val="00D53422"/>
    <w:rsid w:val="00D549F6"/>
    <w:rsid w:val="00D54C41"/>
    <w:rsid w:val="00D54FC0"/>
    <w:rsid w:val="00D568DB"/>
    <w:rsid w:val="00D57BF3"/>
    <w:rsid w:val="00D60C44"/>
    <w:rsid w:val="00D6153D"/>
    <w:rsid w:val="00D625B1"/>
    <w:rsid w:val="00D6319A"/>
    <w:rsid w:val="00D63457"/>
    <w:rsid w:val="00D63B2B"/>
    <w:rsid w:val="00D643CA"/>
    <w:rsid w:val="00D650C6"/>
    <w:rsid w:val="00D6568C"/>
    <w:rsid w:val="00D65A54"/>
    <w:rsid w:val="00D660A8"/>
    <w:rsid w:val="00D66127"/>
    <w:rsid w:val="00D6625A"/>
    <w:rsid w:val="00D666D6"/>
    <w:rsid w:val="00D6684E"/>
    <w:rsid w:val="00D6765A"/>
    <w:rsid w:val="00D6771E"/>
    <w:rsid w:val="00D7128E"/>
    <w:rsid w:val="00D71BED"/>
    <w:rsid w:val="00D71CB8"/>
    <w:rsid w:val="00D71DF4"/>
    <w:rsid w:val="00D73D11"/>
    <w:rsid w:val="00D748D6"/>
    <w:rsid w:val="00D7491A"/>
    <w:rsid w:val="00D74EFC"/>
    <w:rsid w:val="00D75113"/>
    <w:rsid w:val="00D75385"/>
    <w:rsid w:val="00D75742"/>
    <w:rsid w:val="00D77423"/>
    <w:rsid w:val="00D81970"/>
    <w:rsid w:val="00D81AA2"/>
    <w:rsid w:val="00D82CCE"/>
    <w:rsid w:val="00D84CCB"/>
    <w:rsid w:val="00D85369"/>
    <w:rsid w:val="00D86DF1"/>
    <w:rsid w:val="00D8721D"/>
    <w:rsid w:val="00D87894"/>
    <w:rsid w:val="00D9091A"/>
    <w:rsid w:val="00D90BE4"/>
    <w:rsid w:val="00D91D52"/>
    <w:rsid w:val="00D929FC"/>
    <w:rsid w:val="00D92DFE"/>
    <w:rsid w:val="00D93641"/>
    <w:rsid w:val="00D944DB"/>
    <w:rsid w:val="00D963E4"/>
    <w:rsid w:val="00D96CC9"/>
    <w:rsid w:val="00D96D63"/>
    <w:rsid w:val="00D97AFC"/>
    <w:rsid w:val="00DA0308"/>
    <w:rsid w:val="00DA0A17"/>
    <w:rsid w:val="00DA14A8"/>
    <w:rsid w:val="00DA1C69"/>
    <w:rsid w:val="00DA2216"/>
    <w:rsid w:val="00DA59E8"/>
    <w:rsid w:val="00DA6902"/>
    <w:rsid w:val="00DA6F74"/>
    <w:rsid w:val="00DA70CE"/>
    <w:rsid w:val="00DA712D"/>
    <w:rsid w:val="00DA7A2C"/>
    <w:rsid w:val="00DA7C37"/>
    <w:rsid w:val="00DA7F15"/>
    <w:rsid w:val="00DB0420"/>
    <w:rsid w:val="00DB11E8"/>
    <w:rsid w:val="00DB1D6F"/>
    <w:rsid w:val="00DB275B"/>
    <w:rsid w:val="00DB2DC8"/>
    <w:rsid w:val="00DB300A"/>
    <w:rsid w:val="00DB3474"/>
    <w:rsid w:val="00DB3EE1"/>
    <w:rsid w:val="00DB4260"/>
    <w:rsid w:val="00DB4821"/>
    <w:rsid w:val="00DB4B47"/>
    <w:rsid w:val="00DB4DAF"/>
    <w:rsid w:val="00DB57FF"/>
    <w:rsid w:val="00DB5ACB"/>
    <w:rsid w:val="00DB65CE"/>
    <w:rsid w:val="00DB6929"/>
    <w:rsid w:val="00DB6A8C"/>
    <w:rsid w:val="00DB70D8"/>
    <w:rsid w:val="00DB7D5D"/>
    <w:rsid w:val="00DB7D71"/>
    <w:rsid w:val="00DC0147"/>
    <w:rsid w:val="00DC0589"/>
    <w:rsid w:val="00DC092A"/>
    <w:rsid w:val="00DC13FE"/>
    <w:rsid w:val="00DC17AA"/>
    <w:rsid w:val="00DC21CB"/>
    <w:rsid w:val="00DC3FA7"/>
    <w:rsid w:val="00DC48AD"/>
    <w:rsid w:val="00DC601F"/>
    <w:rsid w:val="00DC7B7D"/>
    <w:rsid w:val="00DC7C4B"/>
    <w:rsid w:val="00DC7E2E"/>
    <w:rsid w:val="00DD02FC"/>
    <w:rsid w:val="00DD0394"/>
    <w:rsid w:val="00DD0CD5"/>
    <w:rsid w:val="00DD0E17"/>
    <w:rsid w:val="00DD18D7"/>
    <w:rsid w:val="00DD2006"/>
    <w:rsid w:val="00DD2CCE"/>
    <w:rsid w:val="00DD48DA"/>
    <w:rsid w:val="00DD4A3E"/>
    <w:rsid w:val="00DD4C6D"/>
    <w:rsid w:val="00DD4EBB"/>
    <w:rsid w:val="00DD6436"/>
    <w:rsid w:val="00DD6902"/>
    <w:rsid w:val="00DD694B"/>
    <w:rsid w:val="00DD6C88"/>
    <w:rsid w:val="00DD7367"/>
    <w:rsid w:val="00DD7584"/>
    <w:rsid w:val="00DD7736"/>
    <w:rsid w:val="00DD7A2A"/>
    <w:rsid w:val="00DD7F19"/>
    <w:rsid w:val="00DE0BA7"/>
    <w:rsid w:val="00DE19EC"/>
    <w:rsid w:val="00DE1EFE"/>
    <w:rsid w:val="00DE29C7"/>
    <w:rsid w:val="00DE53CD"/>
    <w:rsid w:val="00DE5C68"/>
    <w:rsid w:val="00DE6355"/>
    <w:rsid w:val="00DE7554"/>
    <w:rsid w:val="00DF100C"/>
    <w:rsid w:val="00DF1FD5"/>
    <w:rsid w:val="00DF2044"/>
    <w:rsid w:val="00DF31FD"/>
    <w:rsid w:val="00DF33A4"/>
    <w:rsid w:val="00DF351D"/>
    <w:rsid w:val="00DF368F"/>
    <w:rsid w:val="00DF3C7B"/>
    <w:rsid w:val="00DF461D"/>
    <w:rsid w:val="00DF4801"/>
    <w:rsid w:val="00DF5DDF"/>
    <w:rsid w:val="00DF5E13"/>
    <w:rsid w:val="00DF77C4"/>
    <w:rsid w:val="00E00145"/>
    <w:rsid w:val="00E006FB"/>
    <w:rsid w:val="00E00CB7"/>
    <w:rsid w:val="00E01D81"/>
    <w:rsid w:val="00E039FC"/>
    <w:rsid w:val="00E03AFD"/>
    <w:rsid w:val="00E04BDD"/>
    <w:rsid w:val="00E05BCF"/>
    <w:rsid w:val="00E05C83"/>
    <w:rsid w:val="00E06100"/>
    <w:rsid w:val="00E06519"/>
    <w:rsid w:val="00E0698C"/>
    <w:rsid w:val="00E06D7E"/>
    <w:rsid w:val="00E06D98"/>
    <w:rsid w:val="00E071A8"/>
    <w:rsid w:val="00E07B84"/>
    <w:rsid w:val="00E10A21"/>
    <w:rsid w:val="00E12E36"/>
    <w:rsid w:val="00E14B80"/>
    <w:rsid w:val="00E15DA2"/>
    <w:rsid w:val="00E16366"/>
    <w:rsid w:val="00E16E94"/>
    <w:rsid w:val="00E2161B"/>
    <w:rsid w:val="00E22583"/>
    <w:rsid w:val="00E228F5"/>
    <w:rsid w:val="00E23C52"/>
    <w:rsid w:val="00E24881"/>
    <w:rsid w:val="00E24CB5"/>
    <w:rsid w:val="00E250A1"/>
    <w:rsid w:val="00E2561E"/>
    <w:rsid w:val="00E26379"/>
    <w:rsid w:val="00E26F00"/>
    <w:rsid w:val="00E270C2"/>
    <w:rsid w:val="00E27124"/>
    <w:rsid w:val="00E27771"/>
    <w:rsid w:val="00E301AA"/>
    <w:rsid w:val="00E304BD"/>
    <w:rsid w:val="00E30E85"/>
    <w:rsid w:val="00E314D0"/>
    <w:rsid w:val="00E31D05"/>
    <w:rsid w:val="00E32A04"/>
    <w:rsid w:val="00E32D0B"/>
    <w:rsid w:val="00E3322A"/>
    <w:rsid w:val="00E336B5"/>
    <w:rsid w:val="00E33B8B"/>
    <w:rsid w:val="00E3427B"/>
    <w:rsid w:val="00E348A7"/>
    <w:rsid w:val="00E3534E"/>
    <w:rsid w:val="00E3665F"/>
    <w:rsid w:val="00E366FD"/>
    <w:rsid w:val="00E36BD7"/>
    <w:rsid w:val="00E371A8"/>
    <w:rsid w:val="00E37226"/>
    <w:rsid w:val="00E37D68"/>
    <w:rsid w:val="00E37EE2"/>
    <w:rsid w:val="00E407FB"/>
    <w:rsid w:val="00E41B7E"/>
    <w:rsid w:val="00E42035"/>
    <w:rsid w:val="00E42092"/>
    <w:rsid w:val="00E43CE6"/>
    <w:rsid w:val="00E445BC"/>
    <w:rsid w:val="00E44A62"/>
    <w:rsid w:val="00E44CF2"/>
    <w:rsid w:val="00E44F58"/>
    <w:rsid w:val="00E452E5"/>
    <w:rsid w:val="00E45E2E"/>
    <w:rsid w:val="00E4679D"/>
    <w:rsid w:val="00E46858"/>
    <w:rsid w:val="00E468AC"/>
    <w:rsid w:val="00E47E01"/>
    <w:rsid w:val="00E47FDE"/>
    <w:rsid w:val="00E50282"/>
    <w:rsid w:val="00E5029B"/>
    <w:rsid w:val="00E503DB"/>
    <w:rsid w:val="00E50576"/>
    <w:rsid w:val="00E50842"/>
    <w:rsid w:val="00E5147B"/>
    <w:rsid w:val="00E51B06"/>
    <w:rsid w:val="00E523D1"/>
    <w:rsid w:val="00E527FD"/>
    <w:rsid w:val="00E52A14"/>
    <w:rsid w:val="00E52D01"/>
    <w:rsid w:val="00E54B90"/>
    <w:rsid w:val="00E55090"/>
    <w:rsid w:val="00E5612B"/>
    <w:rsid w:val="00E562D3"/>
    <w:rsid w:val="00E56879"/>
    <w:rsid w:val="00E56B9C"/>
    <w:rsid w:val="00E5757E"/>
    <w:rsid w:val="00E57F56"/>
    <w:rsid w:val="00E6202C"/>
    <w:rsid w:val="00E62336"/>
    <w:rsid w:val="00E62BBB"/>
    <w:rsid w:val="00E63405"/>
    <w:rsid w:val="00E6454D"/>
    <w:rsid w:val="00E64722"/>
    <w:rsid w:val="00E649F8"/>
    <w:rsid w:val="00E64EC2"/>
    <w:rsid w:val="00E65340"/>
    <w:rsid w:val="00E65D36"/>
    <w:rsid w:val="00E66252"/>
    <w:rsid w:val="00E667EC"/>
    <w:rsid w:val="00E66EFE"/>
    <w:rsid w:val="00E67368"/>
    <w:rsid w:val="00E67668"/>
    <w:rsid w:val="00E6767C"/>
    <w:rsid w:val="00E702D2"/>
    <w:rsid w:val="00E7051F"/>
    <w:rsid w:val="00E70FB8"/>
    <w:rsid w:val="00E71C4D"/>
    <w:rsid w:val="00E73C08"/>
    <w:rsid w:val="00E74FCE"/>
    <w:rsid w:val="00E753B9"/>
    <w:rsid w:val="00E76DFF"/>
    <w:rsid w:val="00E80232"/>
    <w:rsid w:val="00E803F2"/>
    <w:rsid w:val="00E8063A"/>
    <w:rsid w:val="00E806FA"/>
    <w:rsid w:val="00E808CA"/>
    <w:rsid w:val="00E8207B"/>
    <w:rsid w:val="00E823E4"/>
    <w:rsid w:val="00E834E2"/>
    <w:rsid w:val="00E83DD0"/>
    <w:rsid w:val="00E85741"/>
    <w:rsid w:val="00E862C2"/>
    <w:rsid w:val="00E86585"/>
    <w:rsid w:val="00E87116"/>
    <w:rsid w:val="00E87E97"/>
    <w:rsid w:val="00E87ECA"/>
    <w:rsid w:val="00E9096C"/>
    <w:rsid w:val="00E917FA"/>
    <w:rsid w:val="00E91A65"/>
    <w:rsid w:val="00E92151"/>
    <w:rsid w:val="00E9263F"/>
    <w:rsid w:val="00E926F2"/>
    <w:rsid w:val="00E92B47"/>
    <w:rsid w:val="00E92ECF"/>
    <w:rsid w:val="00E93155"/>
    <w:rsid w:val="00E935E1"/>
    <w:rsid w:val="00E94315"/>
    <w:rsid w:val="00E94721"/>
    <w:rsid w:val="00E94E00"/>
    <w:rsid w:val="00E96E05"/>
    <w:rsid w:val="00E97835"/>
    <w:rsid w:val="00EA15CE"/>
    <w:rsid w:val="00EA33C1"/>
    <w:rsid w:val="00EA3560"/>
    <w:rsid w:val="00EA3714"/>
    <w:rsid w:val="00EA3D9C"/>
    <w:rsid w:val="00EA3F68"/>
    <w:rsid w:val="00EA5E64"/>
    <w:rsid w:val="00EA5F8F"/>
    <w:rsid w:val="00EA6E29"/>
    <w:rsid w:val="00EA752B"/>
    <w:rsid w:val="00EB096E"/>
    <w:rsid w:val="00EB2896"/>
    <w:rsid w:val="00EB2902"/>
    <w:rsid w:val="00EB2D76"/>
    <w:rsid w:val="00EB2DEF"/>
    <w:rsid w:val="00EB3FC1"/>
    <w:rsid w:val="00EB51F6"/>
    <w:rsid w:val="00EB537B"/>
    <w:rsid w:val="00EB57D3"/>
    <w:rsid w:val="00EB7064"/>
    <w:rsid w:val="00EB73AE"/>
    <w:rsid w:val="00EB75C7"/>
    <w:rsid w:val="00EB7912"/>
    <w:rsid w:val="00EB7D30"/>
    <w:rsid w:val="00EC05E0"/>
    <w:rsid w:val="00EC0AD6"/>
    <w:rsid w:val="00EC1496"/>
    <w:rsid w:val="00EC1576"/>
    <w:rsid w:val="00EC26AA"/>
    <w:rsid w:val="00EC2989"/>
    <w:rsid w:val="00EC2B8E"/>
    <w:rsid w:val="00EC2E8E"/>
    <w:rsid w:val="00EC4549"/>
    <w:rsid w:val="00EC4F2A"/>
    <w:rsid w:val="00EC5E3B"/>
    <w:rsid w:val="00EC66F6"/>
    <w:rsid w:val="00EC68A1"/>
    <w:rsid w:val="00EC79C7"/>
    <w:rsid w:val="00ED0BE1"/>
    <w:rsid w:val="00ED0CB7"/>
    <w:rsid w:val="00ED21CC"/>
    <w:rsid w:val="00ED2E6E"/>
    <w:rsid w:val="00ED4425"/>
    <w:rsid w:val="00ED46C4"/>
    <w:rsid w:val="00ED4E58"/>
    <w:rsid w:val="00ED51BE"/>
    <w:rsid w:val="00ED5A21"/>
    <w:rsid w:val="00ED5DF6"/>
    <w:rsid w:val="00EE2308"/>
    <w:rsid w:val="00EE2380"/>
    <w:rsid w:val="00EE259F"/>
    <w:rsid w:val="00EE2C05"/>
    <w:rsid w:val="00EE5E96"/>
    <w:rsid w:val="00EE7074"/>
    <w:rsid w:val="00EE7660"/>
    <w:rsid w:val="00EF3900"/>
    <w:rsid w:val="00EF3C48"/>
    <w:rsid w:val="00EF51DD"/>
    <w:rsid w:val="00EF6BE9"/>
    <w:rsid w:val="00EF77E1"/>
    <w:rsid w:val="00EF7829"/>
    <w:rsid w:val="00EF7AA4"/>
    <w:rsid w:val="00EF7EBD"/>
    <w:rsid w:val="00F0184C"/>
    <w:rsid w:val="00F01E71"/>
    <w:rsid w:val="00F027B0"/>
    <w:rsid w:val="00F02ABF"/>
    <w:rsid w:val="00F03FE3"/>
    <w:rsid w:val="00F0421C"/>
    <w:rsid w:val="00F045AF"/>
    <w:rsid w:val="00F04B9F"/>
    <w:rsid w:val="00F05289"/>
    <w:rsid w:val="00F061BF"/>
    <w:rsid w:val="00F0654E"/>
    <w:rsid w:val="00F067D9"/>
    <w:rsid w:val="00F07329"/>
    <w:rsid w:val="00F07862"/>
    <w:rsid w:val="00F07C7F"/>
    <w:rsid w:val="00F10060"/>
    <w:rsid w:val="00F1137D"/>
    <w:rsid w:val="00F11DFD"/>
    <w:rsid w:val="00F144ED"/>
    <w:rsid w:val="00F146A2"/>
    <w:rsid w:val="00F14726"/>
    <w:rsid w:val="00F14B67"/>
    <w:rsid w:val="00F15093"/>
    <w:rsid w:val="00F16610"/>
    <w:rsid w:val="00F170F0"/>
    <w:rsid w:val="00F17747"/>
    <w:rsid w:val="00F17B0C"/>
    <w:rsid w:val="00F202CC"/>
    <w:rsid w:val="00F20792"/>
    <w:rsid w:val="00F20819"/>
    <w:rsid w:val="00F20E15"/>
    <w:rsid w:val="00F22DF7"/>
    <w:rsid w:val="00F23064"/>
    <w:rsid w:val="00F244CA"/>
    <w:rsid w:val="00F24AF2"/>
    <w:rsid w:val="00F24D44"/>
    <w:rsid w:val="00F25226"/>
    <w:rsid w:val="00F257CD"/>
    <w:rsid w:val="00F25B3C"/>
    <w:rsid w:val="00F2664D"/>
    <w:rsid w:val="00F2741E"/>
    <w:rsid w:val="00F30E3E"/>
    <w:rsid w:val="00F3179B"/>
    <w:rsid w:val="00F3183C"/>
    <w:rsid w:val="00F31BC0"/>
    <w:rsid w:val="00F339EE"/>
    <w:rsid w:val="00F33B1A"/>
    <w:rsid w:val="00F33BE6"/>
    <w:rsid w:val="00F343DB"/>
    <w:rsid w:val="00F344C4"/>
    <w:rsid w:val="00F3470F"/>
    <w:rsid w:val="00F34995"/>
    <w:rsid w:val="00F3721F"/>
    <w:rsid w:val="00F375A1"/>
    <w:rsid w:val="00F425C5"/>
    <w:rsid w:val="00F4523C"/>
    <w:rsid w:val="00F459EF"/>
    <w:rsid w:val="00F4693E"/>
    <w:rsid w:val="00F47220"/>
    <w:rsid w:val="00F47252"/>
    <w:rsid w:val="00F472AE"/>
    <w:rsid w:val="00F477B0"/>
    <w:rsid w:val="00F47E4B"/>
    <w:rsid w:val="00F47F4F"/>
    <w:rsid w:val="00F51523"/>
    <w:rsid w:val="00F517BA"/>
    <w:rsid w:val="00F52C83"/>
    <w:rsid w:val="00F533B8"/>
    <w:rsid w:val="00F542FE"/>
    <w:rsid w:val="00F556F4"/>
    <w:rsid w:val="00F57C4F"/>
    <w:rsid w:val="00F57CF3"/>
    <w:rsid w:val="00F57F52"/>
    <w:rsid w:val="00F61A5F"/>
    <w:rsid w:val="00F61D08"/>
    <w:rsid w:val="00F61D9E"/>
    <w:rsid w:val="00F626A8"/>
    <w:rsid w:val="00F62D89"/>
    <w:rsid w:val="00F62FB3"/>
    <w:rsid w:val="00F63776"/>
    <w:rsid w:val="00F63FB6"/>
    <w:rsid w:val="00F64439"/>
    <w:rsid w:val="00F6466D"/>
    <w:rsid w:val="00F64AD2"/>
    <w:rsid w:val="00F65E40"/>
    <w:rsid w:val="00F668B3"/>
    <w:rsid w:val="00F66E0D"/>
    <w:rsid w:val="00F673B6"/>
    <w:rsid w:val="00F67803"/>
    <w:rsid w:val="00F6795B"/>
    <w:rsid w:val="00F67AD4"/>
    <w:rsid w:val="00F67E01"/>
    <w:rsid w:val="00F71114"/>
    <w:rsid w:val="00F71268"/>
    <w:rsid w:val="00F71483"/>
    <w:rsid w:val="00F7163E"/>
    <w:rsid w:val="00F738ED"/>
    <w:rsid w:val="00F74A5E"/>
    <w:rsid w:val="00F763F5"/>
    <w:rsid w:val="00F766D3"/>
    <w:rsid w:val="00F76AF1"/>
    <w:rsid w:val="00F7753E"/>
    <w:rsid w:val="00F81E46"/>
    <w:rsid w:val="00F8217F"/>
    <w:rsid w:val="00F827EB"/>
    <w:rsid w:val="00F82EA7"/>
    <w:rsid w:val="00F82FAC"/>
    <w:rsid w:val="00F83708"/>
    <w:rsid w:val="00F83D5D"/>
    <w:rsid w:val="00F84808"/>
    <w:rsid w:val="00F849AF"/>
    <w:rsid w:val="00F84D43"/>
    <w:rsid w:val="00F85184"/>
    <w:rsid w:val="00F85254"/>
    <w:rsid w:val="00F85813"/>
    <w:rsid w:val="00F85A26"/>
    <w:rsid w:val="00F85AC7"/>
    <w:rsid w:val="00F8612B"/>
    <w:rsid w:val="00F86751"/>
    <w:rsid w:val="00F8745B"/>
    <w:rsid w:val="00F87D7B"/>
    <w:rsid w:val="00F90061"/>
    <w:rsid w:val="00F91357"/>
    <w:rsid w:val="00F9158E"/>
    <w:rsid w:val="00F91705"/>
    <w:rsid w:val="00F91D56"/>
    <w:rsid w:val="00F92456"/>
    <w:rsid w:val="00F9245A"/>
    <w:rsid w:val="00F924B5"/>
    <w:rsid w:val="00F92A3D"/>
    <w:rsid w:val="00F93096"/>
    <w:rsid w:val="00F9429D"/>
    <w:rsid w:val="00F950EC"/>
    <w:rsid w:val="00F96003"/>
    <w:rsid w:val="00F965FA"/>
    <w:rsid w:val="00F96A1D"/>
    <w:rsid w:val="00F96DD7"/>
    <w:rsid w:val="00FA009D"/>
    <w:rsid w:val="00FA13F4"/>
    <w:rsid w:val="00FA1DBD"/>
    <w:rsid w:val="00FA206D"/>
    <w:rsid w:val="00FA2647"/>
    <w:rsid w:val="00FA3DEB"/>
    <w:rsid w:val="00FA3E35"/>
    <w:rsid w:val="00FA4651"/>
    <w:rsid w:val="00FA60C4"/>
    <w:rsid w:val="00FA669D"/>
    <w:rsid w:val="00FA6DAC"/>
    <w:rsid w:val="00FA7083"/>
    <w:rsid w:val="00FA7178"/>
    <w:rsid w:val="00FA7500"/>
    <w:rsid w:val="00FA775E"/>
    <w:rsid w:val="00FB09F0"/>
    <w:rsid w:val="00FB0EEB"/>
    <w:rsid w:val="00FB11FE"/>
    <w:rsid w:val="00FB175C"/>
    <w:rsid w:val="00FB1A93"/>
    <w:rsid w:val="00FB1AB5"/>
    <w:rsid w:val="00FB1B4B"/>
    <w:rsid w:val="00FB1EDE"/>
    <w:rsid w:val="00FB290D"/>
    <w:rsid w:val="00FB2B9C"/>
    <w:rsid w:val="00FB3FE0"/>
    <w:rsid w:val="00FB5082"/>
    <w:rsid w:val="00FB53B2"/>
    <w:rsid w:val="00FB5488"/>
    <w:rsid w:val="00FB58B9"/>
    <w:rsid w:val="00FB5DA6"/>
    <w:rsid w:val="00FB6145"/>
    <w:rsid w:val="00FB6182"/>
    <w:rsid w:val="00FB62F9"/>
    <w:rsid w:val="00FB64EE"/>
    <w:rsid w:val="00FB65A5"/>
    <w:rsid w:val="00FB6E5E"/>
    <w:rsid w:val="00FB72FA"/>
    <w:rsid w:val="00FB74CA"/>
    <w:rsid w:val="00FB7BCE"/>
    <w:rsid w:val="00FB7C45"/>
    <w:rsid w:val="00FC0F07"/>
    <w:rsid w:val="00FC1C3C"/>
    <w:rsid w:val="00FC1F9D"/>
    <w:rsid w:val="00FC2853"/>
    <w:rsid w:val="00FC3371"/>
    <w:rsid w:val="00FC3D53"/>
    <w:rsid w:val="00FC3FB6"/>
    <w:rsid w:val="00FC4B36"/>
    <w:rsid w:val="00FC4D20"/>
    <w:rsid w:val="00FC5FA6"/>
    <w:rsid w:val="00FC682E"/>
    <w:rsid w:val="00FC7B0A"/>
    <w:rsid w:val="00FD0A32"/>
    <w:rsid w:val="00FD3FB3"/>
    <w:rsid w:val="00FD4E44"/>
    <w:rsid w:val="00FD50F2"/>
    <w:rsid w:val="00FD55FA"/>
    <w:rsid w:val="00FD58D9"/>
    <w:rsid w:val="00FD64D4"/>
    <w:rsid w:val="00FE043E"/>
    <w:rsid w:val="00FE0837"/>
    <w:rsid w:val="00FE1730"/>
    <w:rsid w:val="00FE1F5F"/>
    <w:rsid w:val="00FE2144"/>
    <w:rsid w:val="00FE265B"/>
    <w:rsid w:val="00FE3682"/>
    <w:rsid w:val="00FE3BDB"/>
    <w:rsid w:val="00FE3CFB"/>
    <w:rsid w:val="00FE478D"/>
    <w:rsid w:val="00FE4D57"/>
    <w:rsid w:val="00FE5319"/>
    <w:rsid w:val="00FE58CE"/>
    <w:rsid w:val="00FE5A94"/>
    <w:rsid w:val="00FE64A4"/>
    <w:rsid w:val="00FE64E1"/>
    <w:rsid w:val="00FE660B"/>
    <w:rsid w:val="00FE75C9"/>
    <w:rsid w:val="00FF2165"/>
    <w:rsid w:val="00FF277F"/>
    <w:rsid w:val="00FF296A"/>
    <w:rsid w:val="00FF2C85"/>
    <w:rsid w:val="00FF2E6A"/>
    <w:rsid w:val="00FF31F2"/>
    <w:rsid w:val="00FF3D73"/>
    <w:rsid w:val="00FF452B"/>
    <w:rsid w:val="00FF48D3"/>
    <w:rsid w:val="00FF5235"/>
    <w:rsid w:val="00FF5CC3"/>
    <w:rsid w:val="00FF6184"/>
    <w:rsid w:val="00FF6204"/>
    <w:rsid w:val="00FF665E"/>
    <w:rsid w:val="00FF743B"/>
    <w:rsid w:val="010FAE32"/>
    <w:rsid w:val="01236CCC"/>
    <w:rsid w:val="014FCD44"/>
    <w:rsid w:val="01885F10"/>
    <w:rsid w:val="01CE30E7"/>
    <w:rsid w:val="01DE778B"/>
    <w:rsid w:val="01E1D4CE"/>
    <w:rsid w:val="021FC250"/>
    <w:rsid w:val="022F7845"/>
    <w:rsid w:val="0244A076"/>
    <w:rsid w:val="0272DA95"/>
    <w:rsid w:val="027626E8"/>
    <w:rsid w:val="027A6D7C"/>
    <w:rsid w:val="0289A9B0"/>
    <w:rsid w:val="02A0D488"/>
    <w:rsid w:val="02BE357B"/>
    <w:rsid w:val="02E5A683"/>
    <w:rsid w:val="02F78CB3"/>
    <w:rsid w:val="031B79CA"/>
    <w:rsid w:val="03310A47"/>
    <w:rsid w:val="03543EE5"/>
    <w:rsid w:val="0372DBFA"/>
    <w:rsid w:val="0379DB87"/>
    <w:rsid w:val="0384B6C3"/>
    <w:rsid w:val="038A1A58"/>
    <w:rsid w:val="0396136A"/>
    <w:rsid w:val="03969E2F"/>
    <w:rsid w:val="03E27EC9"/>
    <w:rsid w:val="03E758B9"/>
    <w:rsid w:val="04559B2B"/>
    <w:rsid w:val="04A0F987"/>
    <w:rsid w:val="04F63A75"/>
    <w:rsid w:val="05030DB3"/>
    <w:rsid w:val="05062D97"/>
    <w:rsid w:val="05190F01"/>
    <w:rsid w:val="0525EAB9"/>
    <w:rsid w:val="054180DE"/>
    <w:rsid w:val="05AD4254"/>
    <w:rsid w:val="05C1A035"/>
    <w:rsid w:val="05D40E85"/>
    <w:rsid w:val="05D5DF2E"/>
    <w:rsid w:val="05E78FC3"/>
    <w:rsid w:val="05FAE8B3"/>
    <w:rsid w:val="0611A462"/>
    <w:rsid w:val="069D96F7"/>
    <w:rsid w:val="06AFA1DC"/>
    <w:rsid w:val="06BFC2DC"/>
    <w:rsid w:val="06C7B884"/>
    <w:rsid w:val="06CC383D"/>
    <w:rsid w:val="06FE8043"/>
    <w:rsid w:val="072B5181"/>
    <w:rsid w:val="072CAB0F"/>
    <w:rsid w:val="0732020A"/>
    <w:rsid w:val="0732D48C"/>
    <w:rsid w:val="073339B8"/>
    <w:rsid w:val="073C78D3"/>
    <w:rsid w:val="0774F9B4"/>
    <w:rsid w:val="0784A9C4"/>
    <w:rsid w:val="079B7E71"/>
    <w:rsid w:val="07BEC5C9"/>
    <w:rsid w:val="07CF6C78"/>
    <w:rsid w:val="07ED43B0"/>
    <w:rsid w:val="08047B6A"/>
    <w:rsid w:val="08739D72"/>
    <w:rsid w:val="0884EF63"/>
    <w:rsid w:val="08B51575"/>
    <w:rsid w:val="08B5E1BC"/>
    <w:rsid w:val="08CE5A44"/>
    <w:rsid w:val="08FD2545"/>
    <w:rsid w:val="0965DCB0"/>
    <w:rsid w:val="099060F5"/>
    <w:rsid w:val="099B341F"/>
    <w:rsid w:val="09A04BCB"/>
    <w:rsid w:val="09A5E2A2"/>
    <w:rsid w:val="09B85664"/>
    <w:rsid w:val="09BEAF58"/>
    <w:rsid w:val="09C4D3CE"/>
    <w:rsid w:val="09FDA0CE"/>
    <w:rsid w:val="0A0E7F24"/>
    <w:rsid w:val="0A103D21"/>
    <w:rsid w:val="0A14DD9E"/>
    <w:rsid w:val="0A18ADE6"/>
    <w:rsid w:val="0A1ABABE"/>
    <w:rsid w:val="0A312816"/>
    <w:rsid w:val="0A5DC665"/>
    <w:rsid w:val="0A647877"/>
    <w:rsid w:val="0A835BFB"/>
    <w:rsid w:val="0AD3D5A6"/>
    <w:rsid w:val="0B2F6949"/>
    <w:rsid w:val="0B957CD1"/>
    <w:rsid w:val="0BA3934E"/>
    <w:rsid w:val="0BD3C93D"/>
    <w:rsid w:val="0C73865B"/>
    <w:rsid w:val="0C746A88"/>
    <w:rsid w:val="0CC4B4C1"/>
    <w:rsid w:val="0CD19ACA"/>
    <w:rsid w:val="0CEA996F"/>
    <w:rsid w:val="0CFBCDDB"/>
    <w:rsid w:val="0D031F37"/>
    <w:rsid w:val="0D1325C7"/>
    <w:rsid w:val="0DDEDD88"/>
    <w:rsid w:val="0DECE647"/>
    <w:rsid w:val="0DEEC8A7"/>
    <w:rsid w:val="0DF89BCF"/>
    <w:rsid w:val="0DFBC54E"/>
    <w:rsid w:val="0E0FA27E"/>
    <w:rsid w:val="0E14A3F1"/>
    <w:rsid w:val="0E6ECB3B"/>
    <w:rsid w:val="0EB0E316"/>
    <w:rsid w:val="0ECCCCFF"/>
    <w:rsid w:val="0F09FB21"/>
    <w:rsid w:val="0F4F76C1"/>
    <w:rsid w:val="0FAC4A7A"/>
    <w:rsid w:val="10093B8C"/>
    <w:rsid w:val="101D5A86"/>
    <w:rsid w:val="102633A7"/>
    <w:rsid w:val="1042CB97"/>
    <w:rsid w:val="104669ED"/>
    <w:rsid w:val="104D3B97"/>
    <w:rsid w:val="10522111"/>
    <w:rsid w:val="10689D60"/>
    <w:rsid w:val="108EFED0"/>
    <w:rsid w:val="1166D863"/>
    <w:rsid w:val="11705DB1"/>
    <w:rsid w:val="118DA02C"/>
    <w:rsid w:val="11927959"/>
    <w:rsid w:val="11998215"/>
    <w:rsid w:val="11A50BED"/>
    <w:rsid w:val="11BBAA54"/>
    <w:rsid w:val="11BD892C"/>
    <w:rsid w:val="1209EF8F"/>
    <w:rsid w:val="1254F8C4"/>
    <w:rsid w:val="126ADA09"/>
    <w:rsid w:val="126C3602"/>
    <w:rsid w:val="1293F09B"/>
    <w:rsid w:val="12EC9EA9"/>
    <w:rsid w:val="12F78810"/>
    <w:rsid w:val="12F78B64"/>
    <w:rsid w:val="13264BD0"/>
    <w:rsid w:val="133D5079"/>
    <w:rsid w:val="13C3D5AB"/>
    <w:rsid w:val="13EAC2CC"/>
    <w:rsid w:val="142C71E3"/>
    <w:rsid w:val="14555FEF"/>
    <w:rsid w:val="14571B6A"/>
    <w:rsid w:val="147C1D82"/>
    <w:rsid w:val="14BD72C2"/>
    <w:rsid w:val="14E49FF5"/>
    <w:rsid w:val="1503FFC5"/>
    <w:rsid w:val="15736DEF"/>
    <w:rsid w:val="15937AC5"/>
    <w:rsid w:val="159464C4"/>
    <w:rsid w:val="1599BE32"/>
    <w:rsid w:val="159F4418"/>
    <w:rsid w:val="15C0B4BC"/>
    <w:rsid w:val="15D2C23A"/>
    <w:rsid w:val="1611636D"/>
    <w:rsid w:val="1616A919"/>
    <w:rsid w:val="161F96C5"/>
    <w:rsid w:val="1629CBFD"/>
    <w:rsid w:val="162FD176"/>
    <w:rsid w:val="16372253"/>
    <w:rsid w:val="16482172"/>
    <w:rsid w:val="164F56AB"/>
    <w:rsid w:val="1661D095"/>
    <w:rsid w:val="1665FE83"/>
    <w:rsid w:val="1673215D"/>
    <w:rsid w:val="169C2C46"/>
    <w:rsid w:val="16B3DFA1"/>
    <w:rsid w:val="16D80704"/>
    <w:rsid w:val="177A5D52"/>
    <w:rsid w:val="178C8D8F"/>
    <w:rsid w:val="1798C177"/>
    <w:rsid w:val="17D19880"/>
    <w:rsid w:val="17E8568B"/>
    <w:rsid w:val="180ACFBB"/>
    <w:rsid w:val="1836FBB5"/>
    <w:rsid w:val="183877DA"/>
    <w:rsid w:val="186E3EF7"/>
    <w:rsid w:val="190E4B9A"/>
    <w:rsid w:val="191F836F"/>
    <w:rsid w:val="1944E163"/>
    <w:rsid w:val="1950F09E"/>
    <w:rsid w:val="1979BF59"/>
    <w:rsid w:val="198444A2"/>
    <w:rsid w:val="198F504E"/>
    <w:rsid w:val="19AC91FD"/>
    <w:rsid w:val="19D6A65B"/>
    <w:rsid w:val="19E000A0"/>
    <w:rsid w:val="1A0F7FA6"/>
    <w:rsid w:val="1A324396"/>
    <w:rsid w:val="1A6178D6"/>
    <w:rsid w:val="1A72D7A6"/>
    <w:rsid w:val="1AD17C88"/>
    <w:rsid w:val="1AD4BEBC"/>
    <w:rsid w:val="1ADBC943"/>
    <w:rsid w:val="1AEE5F2E"/>
    <w:rsid w:val="1B044C59"/>
    <w:rsid w:val="1B088E42"/>
    <w:rsid w:val="1B1A0196"/>
    <w:rsid w:val="1B1E0182"/>
    <w:rsid w:val="1B34806D"/>
    <w:rsid w:val="1B58DCCE"/>
    <w:rsid w:val="1B617FD5"/>
    <w:rsid w:val="1B809F24"/>
    <w:rsid w:val="1B82E5F3"/>
    <w:rsid w:val="1BBC56DA"/>
    <w:rsid w:val="1BD01F5F"/>
    <w:rsid w:val="1C0B598C"/>
    <w:rsid w:val="1C1DF319"/>
    <w:rsid w:val="1C34E684"/>
    <w:rsid w:val="1C4C9FC1"/>
    <w:rsid w:val="1C64353D"/>
    <w:rsid w:val="1CE432BF"/>
    <w:rsid w:val="1D0BE8A5"/>
    <w:rsid w:val="1D472068"/>
    <w:rsid w:val="1D56DDD3"/>
    <w:rsid w:val="1D5CE4CB"/>
    <w:rsid w:val="1DAE57EF"/>
    <w:rsid w:val="1DB3FCC2"/>
    <w:rsid w:val="1DC80C17"/>
    <w:rsid w:val="1DC937CD"/>
    <w:rsid w:val="1DE3A258"/>
    <w:rsid w:val="1E0736C6"/>
    <w:rsid w:val="1E23C842"/>
    <w:rsid w:val="1E28D145"/>
    <w:rsid w:val="1E838BED"/>
    <w:rsid w:val="1E8FCB84"/>
    <w:rsid w:val="1ED61586"/>
    <w:rsid w:val="1EDF37E9"/>
    <w:rsid w:val="1EF2AE34"/>
    <w:rsid w:val="1F00A101"/>
    <w:rsid w:val="1F23A444"/>
    <w:rsid w:val="1F3ED60E"/>
    <w:rsid w:val="1F6A80C7"/>
    <w:rsid w:val="1F8FCE8D"/>
    <w:rsid w:val="1F957915"/>
    <w:rsid w:val="1FB40BDB"/>
    <w:rsid w:val="1FCCBB5C"/>
    <w:rsid w:val="2003A448"/>
    <w:rsid w:val="2027E29C"/>
    <w:rsid w:val="20513E1C"/>
    <w:rsid w:val="205C618C"/>
    <w:rsid w:val="207E7B3A"/>
    <w:rsid w:val="207E99EC"/>
    <w:rsid w:val="20907612"/>
    <w:rsid w:val="20B14A24"/>
    <w:rsid w:val="210E7846"/>
    <w:rsid w:val="2111E0DF"/>
    <w:rsid w:val="213D5C8E"/>
    <w:rsid w:val="214B0AC7"/>
    <w:rsid w:val="215E3335"/>
    <w:rsid w:val="21751175"/>
    <w:rsid w:val="2182CD6D"/>
    <w:rsid w:val="219D3ACC"/>
    <w:rsid w:val="21A43A06"/>
    <w:rsid w:val="21AE7501"/>
    <w:rsid w:val="21CD5778"/>
    <w:rsid w:val="21D705D3"/>
    <w:rsid w:val="21D9BBA4"/>
    <w:rsid w:val="21FF07CB"/>
    <w:rsid w:val="22033DAA"/>
    <w:rsid w:val="221DB7D7"/>
    <w:rsid w:val="222B7DE6"/>
    <w:rsid w:val="223907EF"/>
    <w:rsid w:val="223F040F"/>
    <w:rsid w:val="22428BF2"/>
    <w:rsid w:val="2259D074"/>
    <w:rsid w:val="2279FBE0"/>
    <w:rsid w:val="22803F6E"/>
    <w:rsid w:val="228A50F2"/>
    <w:rsid w:val="229EB965"/>
    <w:rsid w:val="22B62597"/>
    <w:rsid w:val="22C76FE9"/>
    <w:rsid w:val="22ED473B"/>
    <w:rsid w:val="231CDDAD"/>
    <w:rsid w:val="23283C2E"/>
    <w:rsid w:val="23325A43"/>
    <w:rsid w:val="23384B7C"/>
    <w:rsid w:val="233F0970"/>
    <w:rsid w:val="234001F6"/>
    <w:rsid w:val="23552E14"/>
    <w:rsid w:val="23615F16"/>
    <w:rsid w:val="23724EEA"/>
    <w:rsid w:val="23A7E671"/>
    <w:rsid w:val="23B0587D"/>
    <w:rsid w:val="23B51E42"/>
    <w:rsid w:val="23C654EA"/>
    <w:rsid w:val="23CA735A"/>
    <w:rsid w:val="23CC115B"/>
    <w:rsid w:val="23D3863F"/>
    <w:rsid w:val="23D56733"/>
    <w:rsid w:val="23E2E99B"/>
    <w:rsid w:val="23FAC14A"/>
    <w:rsid w:val="24096F3E"/>
    <w:rsid w:val="24140EEE"/>
    <w:rsid w:val="241846B9"/>
    <w:rsid w:val="244E228A"/>
    <w:rsid w:val="246F3670"/>
    <w:rsid w:val="2498E288"/>
    <w:rsid w:val="24B23A40"/>
    <w:rsid w:val="24C6B6B2"/>
    <w:rsid w:val="24D19FFA"/>
    <w:rsid w:val="24EB8030"/>
    <w:rsid w:val="24EE1F7E"/>
    <w:rsid w:val="256B2142"/>
    <w:rsid w:val="257F9476"/>
    <w:rsid w:val="25D3BCD2"/>
    <w:rsid w:val="2626EAF4"/>
    <w:rsid w:val="2671ECA8"/>
    <w:rsid w:val="26897756"/>
    <w:rsid w:val="26B375FB"/>
    <w:rsid w:val="26CBDEE1"/>
    <w:rsid w:val="26D135CC"/>
    <w:rsid w:val="26DF5774"/>
    <w:rsid w:val="26F948F1"/>
    <w:rsid w:val="271993EF"/>
    <w:rsid w:val="2754A27D"/>
    <w:rsid w:val="277C9DD3"/>
    <w:rsid w:val="27A59989"/>
    <w:rsid w:val="27D8731F"/>
    <w:rsid w:val="2802BAFB"/>
    <w:rsid w:val="280AB890"/>
    <w:rsid w:val="280CD7F5"/>
    <w:rsid w:val="281D856D"/>
    <w:rsid w:val="2834ABF6"/>
    <w:rsid w:val="283F7550"/>
    <w:rsid w:val="28518508"/>
    <w:rsid w:val="285CAE4F"/>
    <w:rsid w:val="286BA8CE"/>
    <w:rsid w:val="287C6C29"/>
    <w:rsid w:val="288374E5"/>
    <w:rsid w:val="28B65ABE"/>
    <w:rsid w:val="28B73538"/>
    <w:rsid w:val="28B7C87A"/>
    <w:rsid w:val="28C7F54C"/>
    <w:rsid w:val="28D06806"/>
    <w:rsid w:val="28EA16D6"/>
    <w:rsid w:val="28FF52AE"/>
    <w:rsid w:val="2913027F"/>
    <w:rsid w:val="291666CE"/>
    <w:rsid w:val="291D8910"/>
    <w:rsid w:val="292B7CD8"/>
    <w:rsid w:val="292DCB5E"/>
    <w:rsid w:val="292FE826"/>
    <w:rsid w:val="294F04D0"/>
    <w:rsid w:val="294F8A3A"/>
    <w:rsid w:val="2966FAFD"/>
    <w:rsid w:val="298D536D"/>
    <w:rsid w:val="29F1DE58"/>
    <w:rsid w:val="2A37DA69"/>
    <w:rsid w:val="2A73F221"/>
    <w:rsid w:val="2B0A0BB5"/>
    <w:rsid w:val="2B120DF7"/>
    <w:rsid w:val="2B5C8912"/>
    <w:rsid w:val="2B67758D"/>
    <w:rsid w:val="2B79FA91"/>
    <w:rsid w:val="2B98EE2E"/>
    <w:rsid w:val="2B9FB123"/>
    <w:rsid w:val="2BB225F4"/>
    <w:rsid w:val="2BB84E5B"/>
    <w:rsid w:val="2BD729B9"/>
    <w:rsid w:val="2C247DB3"/>
    <w:rsid w:val="2C352F47"/>
    <w:rsid w:val="2C483B31"/>
    <w:rsid w:val="2C7E86B5"/>
    <w:rsid w:val="2C9869E2"/>
    <w:rsid w:val="2CB09CA9"/>
    <w:rsid w:val="2CE1D4A0"/>
    <w:rsid w:val="2CEB3AFB"/>
    <w:rsid w:val="2CEBEF5E"/>
    <w:rsid w:val="2D12DF2F"/>
    <w:rsid w:val="2D3EBC56"/>
    <w:rsid w:val="2D541EBC"/>
    <w:rsid w:val="2D95F828"/>
    <w:rsid w:val="2DA6E3D8"/>
    <w:rsid w:val="2DB16376"/>
    <w:rsid w:val="2DB451EE"/>
    <w:rsid w:val="2DD9DD04"/>
    <w:rsid w:val="2DE7B5C2"/>
    <w:rsid w:val="2DFA1C42"/>
    <w:rsid w:val="2E1CBE2D"/>
    <w:rsid w:val="2E343A43"/>
    <w:rsid w:val="2E5150A7"/>
    <w:rsid w:val="2E7297C2"/>
    <w:rsid w:val="2E79B429"/>
    <w:rsid w:val="2E7D8ED4"/>
    <w:rsid w:val="2E83944D"/>
    <w:rsid w:val="2EA8580B"/>
    <w:rsid w:val="2EAD8136"/>
    <w:rsid w:val="2EB25C3E"/>
    <w:rsid w:val="2EB2C776"/>
    <w:rsid w:val="2ED06A72"/>
    <w:rsid w:val="2EEFEF1D"/>
    <w:rsid w:val="2F3F331C"/>
    <w:rsid w:val="2F6583CF"/>
    <w:rsid w:val="2F6FD6C6"/>
    <w:rsid w:val="2F7D6DAB"/>
    <w:rsid w:val="2F830BE7"/>
    <w:rsid w:val="2F89D123"/>
    <w:rsid w:val="2F8CCA94"/>
    <w:rsid w:val="2FADBD17"/>
    <w:rsid w:val="2FB572F8"/>
    <w:rsid w:val="2FBB8A00"/>
    <w:rsid w:val="2FDB9CAF"/>
    <w:rsid w:val="2FDF5BAA"/>
    <w:rsid w:val="2FE43F9B"/>
    <w:rsid w:val="2FFAE613"/>
    <w:rsid w:val="3003C58B"/>
    <w:rsid w:val="301171AF"/>
    <w:rsid w:val="3041090D"/>
    <w:rsid w:val="305A937E"/>
    <w:rsid w:val="307F892A"/>
    <w:rsid w:val="30810D28"/>
    <w:rsid w:val="30EFFEF4"/>
    <w:rsid w:val="313A6D44"/>
    <w:rsid w:val="315A9C1F"/>
    <w:rsid w:val="31603C9A"/>
    <w:rsid w:val="31776A33"/>
    <w:rsid w:val="317F3CF5"/>
    <w:rsid w:val="31821EEF"/>
    <w:rsid w:val="319FF052"/>
    <w:rsid w:val="31B9CF28"/>
    <w:rsid w:val="31BA8FBF"/>
    <w:rsid w:val="31D43FCB"/>
    <w:rsid w:val="3211AE74"/>
    <w:rsid w:val="3222E492"/>
    <w:rsid w:val="3222EC51"/>
    <w:rsid w:val="32274A63"/>
    <w:rsid w:val="3243298D"/>
    <w:rsid w:val="324414A7"/>
    <w:rsid w:val="327DC7E2"/>
    <w:rsid w:val="32A420B7"/>
    <w:rsid w:val="32BF9867"/>
    <w:rsid w:val="32C46645"/>
    <w:rsid w:val="33376BE7"/>
    <w:rsid w:val="334DD196"/>
    <w:rsid w:val="34482EB2"/>
    <w:rsid w:val="3477ECA8"/>
    <w:rsid w:val="347E67BC"/>
    <w:rsid w:val="34A7204C"/>
    <w:rsid w:val="34AC458E"/>
    <w:rsid w:val="34E04A8D"/>
    <w:rsid w:val="34E5BCA0"/>
    <w:rsid w:val="34FC4580"/>
    <w:rsid w:val="35360164"/>
    <w:rsid w:val="3564629E"/>
    <w:rsid w:val="358DB383"/>
    <w:rsid w:val="35AF74F0"/>
    <w:rsid w:val="35F6F6F2"/>
    <w:rsid w:val="36034DDD"/>
    <w:rsid w:val="361B4323"/>
    <w:rsid w:val="362B3558"/>
    <w:rsid w:val="3676E967"/>
    <w:rsid w:val="367B3F26"/>
    <w:rsid w:val="369CB0BF"/>
    <w:rsid w:val="36B6DF56"/>
    <w:rsid w:val="36B99EA9"/>
    <w:rsid w:val="36D8B1DC"/>
    <w:rsid w:val="36EA9378"/>
    <w:rsid w:val="36EB78ED"/>
    <w:rsid w:val="36F86D6F"/>
    <w:rsid w:val="36FCC766"/>
    <w:rsid w:val="37616D08"/>
    <w:rsid w:val="376600FA"/>
    <w:rsid w:val="377B9C6C"/>
    <w:rsid w:val="37943B5B"/>
    <w:rsid w:val="37EBDA17"/>
    <w:rsid w:val="37F073D3"/>
    <w:rsid w:val="37F42A5C"/>
    <w:rsid w:val="3832016E"/>
    <w:rsid w:val="384DE61B"/>
    <w:rsid w:val="386B2A8A"/>
    <w:rsid w:val="38BDA096"/>
    <w:rsid w:val="38EF160D"/>
    <w:rsid w:val="3913623B"/>
    <w:rsid w:val="3917A3C6"/>
    <w:rsid w:val="396A9B47"/>
    <w:rsid w:val="399961E2"/>
    <w:rsid w:val="39E733A3"/>
    <w:rsid w:val="39E9B67C"/>
    <w:rsid w:val="39EE250A"/>
    <w:rsid w:val="3A05EE4F"/>
    <w:rsid w:val="3A4DE603"/>
    <w:rsid w:val="3A676F7B"/>
    <w:rsid w:val="3A734ECF"/>
    <w:rsid w:val="3AB88C62"/>
    <w:rsid w:val="3AC9E910"/>
    <w:rsid w:val="3ADF84EF"/>
    <w:rsid w:val="3AE08C3C"/>
    <w:rsid w:val="3AE66200"/>
    <w:rsid w:val="3AE93D10"/>
    <w:rsid w:val="3B0B1926"/>
    <w:rsid w:val="3B1A728A"/>
    <w:rsid w:val="3B5C11DC"/>
    <w:rsid w:val="3B73377F"/>
    <w:rsid w:val="3B7613D1"/>
    <w:rsid w:val="3B7AB569"/>
    <w:rsid w:val="3B9BF969"/>
    <w:rsid w:val="3B9FC6ED"/>
    <w:rsid w:val="3BD19222"/>
    <w:rsid w:val="3BE2AB6D"/>
    <w:rsid w:val="3BF34D50"/>
    <w:rsid w:val="3BF4522F"/>
    <w:rsid w:val="3C116CF9"/>
    <w:rsid w:val="3C123A24"/>
    <w:rsid w:val="3C236C6E"/>
    <w:rsid w:val="3C52F0FA"/>
    <w:rsid w:val="3C813A38"/>
    <w:rsid w:val="3C8CB1E2"/>
    <w:rsid w:val="3C95654F"/>
    <w:rsid w:val="3C96C9EC"/>
    <w:rsid w:val="3CA83F46"/>
    <w:rsid w:val="3CC1EF9C"/>
    <w:rsid w:val="3CDF4854"/>
    <w:rsid w:val="3D00A1CC"/>
    <w:rsid w:val="3D47F360"/>
    <w:rsid w:val="3D6880BE"/>
    <w:rsid w:val="3D932267"/>
    <w:rsid w:val="3DAB96A3"/>
    <w:rsid w:val="3DAD3D5A"/>
    <w:rsid w:val="3DADC9CC"/>
    <w:rsid w:val="3DBF7809"/>
    <w:rsid w:val="3DC70DFB"/>
    <w:rsid w:val="3DD4D037"/>
    <w:rsid w:val="3DD74968"/>
    <w:rsid w:val="3DD76BB4"/>
    <w:rsid w:val="3E08E372"/>
    <w:rsid w:val="3E1F318B"/>
    <w:rsid w:val="3E23AF96"/>
    <w:rsid w:val="3E7A8A41"/>
    <w:rsid w:val="3E890166"/>
    <w:rsid w:val="3E9A045B"/>
    <w:rsid w:val="3ED77A9D"/>
    <w:rsid w:val="3EEB9286"/>
    <w:rsid w:val="3F0390AB"/>
    <w:rsid w:val="3F44880C"/>
    <w:rsid w:val="3F5BAD35"/>
    <w:rsid w:val="3FCF5175"/>
    <w:rsid w:val="3FF44DD1"/>
    <w:rsid w:val="3FF65F95"/>
    <w:rsid w:val="40237662"/>
    <w:rsid w:val="403FCFA3"/>
    <w:rsid w:val="406D206E"/>
    <w:rsid w:val="40826D3F"/>
    <w:rsid w:val="40CF853A"/>
    <w:rsid w:val="40CFC4D7"/>
    <w:rsid w:val="40F1BD47"/>
    <w:rsid w:val="40F755A2"/>
    <w:rsid w:val="40FA6CFE"/>
    <w:rsid w:val="4101056E"/>
    <w:rsid w:val="4108A618"/>
    <w:rsid w:val="413E8FDA"/>
    <w:rsid w:val="4168D672"/>
    <w:rsid w:val="41735F13"/>
    <w:rsid w:val="41744CB9"/>
    <w:rsid w:val="4178AD6F"/>
    <w:rsid w:val="41929CBF"/>
    <w:rsid w:val="419BF1E8"/>
    <w:rsid w:val="41B3BEFE"/>
    <w:rsid w:val="41CB5360"/>
    <w:rsid w:val="41CC2DDA"/>
    <w:rsid w:val="420627A9"/>
    <w:rsid w:val="42286310"/>
    <w:rsid w:val="423231CF"/>
    <w:rsid w:val="42455BB3"/>
    <w:rsid w:val="427C5E7D"/>
    <w:rsid w:val="42948F34"/>
    <w:rsid w:val="42D1BC88"/>
    <w:rsid w:val="42DBD590"/>
    <w:rsid w:val="42E06296"/>
    <w:rsid w:val="42ED21BD"/>
    <w:rsid w:val="430ABBF7"/>
    <w:rsid w:val="432B0EA2"/>
    <w:rsid w:val="436ABC8C"/>
    <w:rsid w:val="4386E109"/>
    <w:rsid w:val="439098C2"/>
    <w:rsid w:val="43A7F2E4"/>
    <w:rsid w:val="43B86E6C"/>
    <w:rsid w:val="44188A13"/>
    <w:rsid w:val="44277912"/>
    <w:rsid w:val="442DCC01"/>
    <w:rsid w:val="443A901A"/>
    <w:rsid w:val="443DDDE5"/>
    <w:rsid w:val="44610E38"/>
    <w:rsid w:val="44673111"/>
    <w:rsid w:val="44900A0D"/>
    <w:rsid w:val="44D03128"/>
    <w:rsid w:val="44E9B992"/>
    <w:rsid w:val="451D87DD"/>
    <w:rsid w:val="4522B957"/>
    <w:rsid w:val="4529B352"/>
    <w:rsid w:val="4541775A"/>
    <w:rsid w:val="457CFC75"/>
    <w:rsid w:val="458275D7"/>
    <w:rsid w:val="4597DEAC"/>
    <w:rsid w:val="459C239E"/>
    <w:rsid w:val="45BFFF4A"/>
    <w:rsid w:val="45C0F194"/>
    <w:rsid w:val="45E7AC4F"/>
    <w:rsid w:val="45FD0716"/>
    <w:rsid w:val="46323AD3"/>
    <w:rsid w:val="465808A1"/>
    <w:rsid w:val="465E2881"/>
    <w:rsid w:val="466101FD"/>
    <w:rsid w:val="46720D5D"/>
    <w:rsid w:val="46B596A9"/>
    <w:rsid w:val="471047D8"/>
    <w:rsid w:val="471EA357"/>
    <w:rsid w:val="477207DC"/>
    <w:rsid w:val="4781A27D"/>
    <w:rsid w:val="4791F312"/>
    <w:rsid w:val="47CCD28E"/>
    <w:rsid w:val="47D5556F"/>
    <w:rsid w:val="47EAF196"/>
    <w:rsid w:val="47ECA8D6"/>
    <w:rsid w:val="4808F861"/>
    <w:rsid w:val="487467B5"/>
    <w:rsid w:val="487F570A"/>
    <w:rsid w:val="48864FE9"/>
    <w:rsid w:val="489E2218"/>
    <w:rsid w:val="48AD8CA5"/>
    <w:rsid w:val="48D574B6"/>
    <w:rsid w:val="48E930B6"/>
    <w:rsid w:val="490FBC86"/>
    <w:rsid w:val="492889B4"/>
    <w:rsid w:val="493C979F"/>
    <w:rsid w:val="495CC656"/>
    <w:rsid w:val="499F7805"/>
    <w:rsid w:val="49C99615"/>
    <w:rsid w:val="49E00A31"/>
    <w:rsid w:val="49E6B1E9"/>
    <w:rsid w:val="4A4EF271"/>
    <w:rsid w:val="4A714517"/>
    <w:rsid w:val="4AA32D47"/>
    <w:rsid w:val="4ABD48FF"/>
    <w:rsid w:val="4B0EF2D1"/>
    <w:rsid w:val="4B10CBE4"/>
    <w:rsid w:val="4B320344"/>
    <w:rsid w:val="4B54D3EA"/>
    <w:rsid w:val="4B551118"/>
    <w:rsid w:val="4B5E3AA6"/>
    <w:rsid w:val="4B60B1EC"/>
    <w:rsid w:val="4B812561"/>
    <w:rsid w:val="4B9D6AFD"/>
    <w:rsid w:val="4BAB281F"/>
    <w:rsid w:val="4BB799D4"/>
    <w:rsid w:val="4BC96BCC"/>
    <w:rsid w:val="4C2EB856"/>
    <w:rsid w:val="4C3B09AB"/>
    <w:rsid w:val="4C3CA52D"/>
    <w:rsid w:val="4C3F9B39"/>
    <w:rsid w:val="4C4D9009"/>
    <w:rsid w:val="4C6E973E"/>
    <w:rsid w:val="4CC19847"/>
    <w:rsid w:val="4CD544BC"/>
    <w:rsid w:val="4CE7596E"/>
    <w:rsid w:val="4D305A29"/>
    <w:rsid w:val="4D35C31E"/>
    <w:rsid w:val="4D3BA53D"/>
    <w:rsid w:val="4D611D95"/>
    <w:rsid w:val="4D91B5BA"/>
    <w:rsid w:val="4DB49C63"/>
    <w:rsid w:val="4DCC1BD5"/>
    <w:rsid w:val="4DED9FFC"/>
    <w:rsid w:val="4DEFFDDC"/>
    <w:rsid w:val="4E0A679F"/>
    <w:rsid w:val="4E18AF3B"/>
    <w:rsid w:val="4E586D53"/>
    <w:rsid w:val="4E825CD3"/>
    <w:rsid w:val="4E84A1FC"/>
    <w:rsid w:val="4ECC8820"/>
    <w:rsid w:val="4EF9655C"/>
    <w:rsid w:val="4F1E31A1"/>
    <w:rsid w:val="4F242437"/>
    <w:rsid w:val="4F4C9217"/>
    <w:rsid w:val="4F50259A"/>
    <w:rsid w:val="4F6626FC"/>
    <w:rsid w:val="4F667982"/>
    <w:rsid w:val="4F99EE45"/>
    <w:rsid w:val="4FC27F47"/>
    <w:rsid w:val="4FCCB54F"/>
    <w:rsid w:val="4FEB1761"/>
    <w:rsid w:val="4FF1493E"/>
    <w:rsid w:val="507575A0"/>
    <w:rsid w:val="50FACED5"/>
    <w:rsid w:val="510AB2CD"/>
    <w:rsid w:val="51279E9E"/>
    <w:rsid w:val="51368C64"/>
    <w:rsid w:val="513AA08F"/>
    <w:rsid w:val="5144CDD6"/>
    <w:rsid w:val="515FFEAA"/>
    <w:rsid w:val="5197C576"/>
    <w:rsid w:val="51AFFB54"/>
    <w:rsid w:val="51D29938"/>
    <w:rsid w:val="51ED821C"/>
    <w:rsid w:val="5232D11A"/>
    <w:rsid w:val="52342D76"/>
    <w:rsid w:val="5245045E"/>
    <w:rsid w:val="52493CF4"/>
    <w:rsid w:val="524DF5EF"/>
    <w:rsid w:val="526526DD"/>
    <w:rsid w:val="5282942C"/>
    <w:rsid w:val="52CB397C"/>
    <w:rsid w:val="52D6A57B"/>
    <w:rsid w:val="52E65FFD"/>
    <w:rsid w:val="530044E1"/>
    <w:rsid w:val="532684C8"/>
    <w:rsid w:val="532CFC44"/>
    <w:rsid w:val="5341C088"/>
    <w:rsid w:val="53716CDD"/>
    <w:rsid w:val="53D6A732"/>
    <w:rsid w:val="53E3610E"/>
    <w:rsid w:val="53F7955A"/>
    <w:rsid w:val="540AD534"/>
    <w:rsid w:val="545D5655"/>
    <w:rsid w:val="54675EBC"/>
    <w:rsid w:val="54845D05"/>
    <w:rsid w:val="549F15E8"/>
    <w:rsid w:val="54A1EE2D"/>
    <w:rsid w:val="54D0CD79"/>
    <w:rsid w:val="54D65A5F"/>
    <w:rsid w:val="5508B78F"/>
    <w:rsid w:val="552B298A"/>
    <w:rsid w:val="552EF659"/>
    <w:rsid w:val="5569D6B2"/>
    <w:rsid w:val="55731604"/>
    <w:rsid w:val="5590DACF"/>
    <w:rsid w:val="5599F234"/>
    <w:rsid w:val="55B2982F"/>
    <w:rsid w:val="55CE3FF8"/>
    <w:rsid w:val="55DCE94E"/>
    <w:rsid w:val="55E92B30"/>
    <w:rsid w:val="560A586D"/>
    <w:rsid w:val="56177C29"/>
    <w:rsid w:val="5617D01A"/>
    <w:rsid w:val="56413088"/>
    <w:rsid w:val="567FCCE9"/>
    <w:rsid w:val="56B0DB44"/>
    <w:rsid w:val="56EA2A4C"/>
    <w:rsid w:val="56EED77E"/>
    <w:rsid w:val="570C0C36"/>
    <w:rsid w:val="57114BC9"/>
    <w:rsid w:val="57878641"/>
    <w:rsid w:val="579ADC31"/>
    <w:rsid w:val="57A3E136"/>
    <w:rsid w:val="57A5EF34"/>
    <w:rsid w:val="57AA169E"/>
    <w:rsid w:val="57F62946"/>
    <w:rsid w:val="58189E3E"/>
    <w:rsid w:val="587B5850"/>
    <w:rsid w:val="588E12EC"/>
    <w:rsid w:val="5899677E"/>
    <w:rsid w:val="58B3F777"/>
    <w:rsid w:val="58B87D8B"/>
    <w:rsid w:val="58D848AC"/>
    <w:rsid w:val="58EF6F97"/>
    <w:rsid w:val="59025B54"/>
    <w:rsid w:val="591CA66C"/>
    <w:rsid w:val="5936AC92"/>
    <w:rsid w:val="5973287E"/>
    <w:rsid w:val="597551D7"/>
    <w:rsid w:val="599DB38D"/>
    <w:rsid w:val="59A55B97"/>
    <w:rsid w:val="59C0220A"/>
    <w:rsid w:val="59C9B423"/>
    <w:rsid w:val="59DBCCE9"/>
    <w:rsid w:val="59F9A3AD"/>
    <w:rsid w:val="5A315B19"/>
    <w:rsid w:val="5A50CEFA"/>
    <w:rsid w:val="5A6D9947"/>
    <w:rsid w:val="5AAAED3D"/>
    <w:rsid w:val="5AB41771"/>
    <w:rsid w:val="5AD1D7E6"/>
    <w:rsid w:val="5AD77049"/>
    <w:rsid w:val="5ADD24CC"/>
    <w:rsid w:val="5ADF763F"/>
    <w:rsid w:val="5B348743"/>
    <w:rsid w:val="5B3E3F3D"/>
    <w:rsid w:val="5B8286C8"/>
    <w:rsid w:val="5B8F559C"/>
    <w:rsid w:val="5B902538"/>
    <w:rsid w:val="5B91B254"/>
    <w:rsid w:val="5BA0939A"/>
    <w:rsid w:val="5BC3D5BD"/>
    <w:rsid w:val="5BC59CF6"/>
    <w:rsid w:val="5BDAEB94"/>
    <w:rsid w:val="5C13D702"/>
    <w:rsid w:val="5C13E2DA"/>
    <w:rsid w:val="5C54A3A6"/>
    <w:rsid w:val="5C6E4D54"/>
    <w:rsid w:val="5D0246C3"/>
    <w:rsid w:val="5D0FD3F7"/>
    <w:rsid w:val="5D695D2E"/>
    <w:rsid w:val="5D7BF436"/>
    <w:rsid w:val="5D8E8C51"/>
    <w:rsid w:val="5DB93EBF"/>
    <w:rsid w:val="5DD8C711"/>
    <w:rsid w:val="5DE40D62"/>
    <w:rsid w:val="5DE77674"/>
    <w:rsid w:val="5E1EEAFB"/>
    <w:rsid w:val="5E5B43F5"/>
    <w:rsid w:val="5E7A56BF"/>
    <w:rsid w:val="5EAB12C5"/>
    <w:rsid w:val="5EBDC073"/>
    <w:rsid w:val="5ECEAC84"/>
    <w:rsid w:val="5ED57E8B"/>
    <w:rsid w:val="5EE5A821"/>
    <w:rsid w:val="5F00CFED"/>
    <w:rsid w:val="5F396B0D"/>
    <w:rsid w:val="5F5A8CD2"/>
    <w:rsid w:val="5F60280B"/>
    <w:rsid w:val="5F625410"/>
    <w:rsid w:val="5F6C14C2"/>
    <w:rsid w:val="5F7BF982"/>
    <w:rsid w:val="5F85E35A"/>
    <w:rsid w:val="5F94DAB5"/>
    <w:rsid w:val="5FA5EE16"/>
    <w:rsid w:val="5FBA81F1"/>
    <w:rsid w:val="5FFD8D87"/>
    <w:rsid w:val="60232760"/>
    <w:rsid w:val="602D7E14"/>
    <w:rsid w:val="60801872"/>
    <w:rsid w:val="608136EF"/>
    <w:rsid w:val="60900106"/>
    <w:rsid w:val="609DA8AE"/>
    <w:rsid w:val="610B2AF4"/>
    <w:rsid w:val="612814FB"/>
    <w:rsid w:val="619887B0"/>
    <w:rsid w:val="619B1DA7"/>
    <w:rsid w:val="61AEF255"/>
    <w:rsid w:val="61C54D2D"/>
    <w:rsid w:val="6240B3A5"/>
    <w:rsid w:val="62835A0C"/>
    <w:rsid w:val="62D5CE55"/>
    <w:rsid w:val="62D795B3"/>
    <w:rsid w:val="62EDC8B8"/>
    <w:rsid w:val="631E5631"/>
    <w:rsid w:val="6351776A"/>
    <w:rsid w:val="637732CF"/>
    <w:rsid w:val="63802DC4"/>
    <w:rsid w:val="639C9796"/>
    <w:rsid w:val="63A8EFAE"/>
    <w:rsid w:val="63B8495E"/>
    <w:rsid w:val="63C549F8"/>
    <w:rsid w:val="63F3908B"/>
    <w:rsid w:val="645AC743"/>
    <w:rsid w:val="6497BA73"/>
    <w:rsid w:val="64AB2C13"/>
    <w:rsid w:val="64B83065"/>
    <w:rsid w:val="64BAF7C0"/>
    <w:rsid w:val="64C8DB93"/>
    <w:rsid w:val="64CEC2D9"/>
    <w:rsid w:val="64D1E71A"/>
    <w:rsid w:val="64F1CF10"/>
    <w:rsid w:val="650A319D"/>
    <w:rsid w:val="650B734B"/>
    <w:rsid w:val="65188FE2"/>
    <w:rsid w:val="653DEE08"/>
    <w:rsid w:val="654C749E"/>
    <w:rsid w:val="6561C8DE"/>
    <w:rsid w:val="6563343C"/>
    <w:rsid w:val="65721582"/>
    <w:rsid w:val="65B31151"/>
    <w:rsid w:val="65BDC29B"/>
    <w:rsid w:val="65C02498"/>
    <w:rsid w:val="65FC073D"/>
    <w:rsid w:val="661420B7"/>
    <w:rsid w:val="66152F9A"/>
    <w:rsid w:val="6616CD13"/>
    <w:rsid w:val="6617ABAA"/>
    <w:rsid w:val="6625C4B4"/>
    <w:rsid w:val="66352A25"/>
    <w:rsid w:val="6636341C"/>
    <w:rsid w:val="664690BA"/>
    <w:rsid w:val="6684241B"/>
    <w:rsid w:val="668A871D"/>
    <w:rsid w:val="66B5D946"/>
    <w:rsid w:val="66DFDFAA"/>
    <w:rsid w:val="66E87EB6"/>
    <w:rsid w:val="66EFCA30"/>
    <w:rsid w:val="674EBBCA"/>
    <w:rsid w:val="6757209E"/>
    <w:rsid w:val="6766E66B"/>
    <w:rsid w:val="676AA6AE"/>
    <w:rsid w:val="678FE80A"/>
    <w:rsid w:val="6796C8BB"/>
    <w:rsid w:val="67A50B46"/>
    <w:rsid w:val="67B37C0B"/>
    <w:rsid w:val="68014416"/>
    <w:rsid w:val="6804388C"/>
    <w:rsid w:val="680526BF"/>
    <w:rsid w:val="683B40F5"/>
    <w:rsid w:val="6840867F"/>
    <w:rsid w:val="6865EE45"/>
    <w:rsid w:val="689CF2B7"/>
    <w:rsid w:val="68C40942"/>
    <w:rsid w:val="68C5949F"/>
    <w:rsid w:val="68D348B6"/>
    <w:rsid w:val="69177CB7"/>
    <w:rsid w:val="69260EBB"/>
    <w:rsid w:val="69278554"/>
    <w:rsid w:val="698828A2"/>
    <w:rsid w:val="6999C2BD"/>
    <w:rsid w:val="69A29C80"/>
    <w:rsid w:val="69CC3D08"/>
    <w:rsid w:val="69D7A909"/>
    <w:rsid w:val="69E6E05B"/>
    <w:rsid w:val="69F4DC4B"/>
    <w:rsid w:val="6A1B5462"/>
    <w:rsid w:val="6A6863BD"/>
    <w:rsid w:val="6A691DBC"/>
    <w:rsid w:val="6A90D9AF"/>
    <w:rsid w:val="6A911449"/>
    <w:rsid w:val="6ADB3531"/>
    <w:rsid w:val="6B360FE7"/>
    <w:rsid w:val="6B3F72FB"/>
    <w:rsid w:val="6B4C52A9"/>
    <w:rsid w:val="6B7209AF"/>
    <w:rsid w:val="6B7A1F7F"/>
    <w:rsid w:val="6B94072F"/>
    <w:rsid w:val="6BD2EF2F"/>
    <w:rsid w:val="6BEBB3BC"/>
    <w:rsid w:val="6C545C31"/>
    <w:rsid w:val="6C693533"/>
    <w:rsid w:val="6C6C64ED"/>
    <w:rsid w:val="6C78D0DD"/>
    <w:rsid w:val="6CBA8BFF"/>
    <w:rsid w:val="6D06CEEC"/>
    <w:rsid w:val="6D33E401"/>
    <w:rsid w:val="6D3402D2"/>
    <w:rsid w:val="6D54AE63"/>
    <w:rsid w:val="6D5D7767"/>
    <w:rsid w:val="6D70738E"/>
    <w:rsid w:val="6D9BBE6C"/>
    <w:rsid w:val="6DBC8487"/>
    <w:rsid w:val="6DC5EAD4"/>
    <w:rsid w:val="6DDF850E"/>
    <w:rsid w:val="6DE84554"/>
    <w:rsid w:val="6DEAEEC6"/>
    <w:rsid w:val="6E0EC9C4"/>
    <w:rsid w:val="6E1E4115"/>
    <w:rsid w:val="6E1F8D96"/>
    <w:rsid w:val="6E2534D5"/>
    <w:rsid w:val="6E3B23DA"/>
    <w:rsid w:val="6E6C8DAC"/>
    <w:rsid w:val="6E820038"/>
    <w:rsid w:val="6E8B7139"/>
    <w:rsid w:val="6EFB880E"/>
    <w:rsid w:val="6F07D89A"/>
    <w:rsid w:val="6F0C43EF"/>
    <w:rsid w:val="6F28B9DC"/>
    <w:rsid w:val="6F496A2B"/>
    <w:rsid w:val="6F69D096"/>
    <w:rsid w:val="6FA8E2AC"/>
    <w:rsid w:val="6FD2CE55"/>
    <w:rsid w:val="6FEF0393"/>
    <w:rsid w:val="701CC0A3"/>
    <w:rsid w:val="701E92DF"/>
    <w:rsid w:val="702E2DAB"/>
    <w:rsid w:val="703E1D5B"/>
    <w:rsid w:val="705459D0"/>
    <w:rsid w:val="707F6E65"/>
    <w:rsid w:val="70C5B920"/>
    <w:rsid w:val="70CBADCE"/>
    <w:rsid w:val="7140AE45"/>
    <w:rsid w:val="71AABEDE"/>
    <w:rsid w:val="71C1F4ED"/>
    <w:rsid w:val="71D84F02"/>
    <w:rsid w:val="71FB1C56"/>
    <w:rsid w:val="7243E4B1"/>
    <w:rsid w:val="7274A6FB"/>
    <w:rsid w:val="72AADA22"/>
    <w:rsid w:val="72CF30F7"/>
    <w:rsid w:val="72DFB393"/>
    <w:rsid w:val="72E46348"/>
    <w:rsid w:val="731BEB7B"/>
    <w:rsid w:val="73249FEA"/>
    <w:rsid w:val="7335CFBE"/>
    <w:rsid w:val="7349AC03"/>
    <w:rsid w:val="73661116"/>
    <w:rsid w:val="73A364DE"/>
    <w:rsid w:val="73C8639E"/>
    <w:rsid w:val="73C8EF1D"/>
    <w:rsid w:val="73DA89AB"/>
    <w:rsid w:val="7435EA83"/>
    <w:rsid w:val="7452545D"/>
    <w:rsid w:val="746B0158"/>
    <w:rsid w:val="74B78DC9"/>
    <w:rsid w:val="74B834CB"/>
    <w:rsid w:val="74DE734E"/>
    <w:rsid w:val="7507BDA4"/>
    <w:rsid w:val="7536EDB9"/>
    <w:rsid w:val="754C3E35"/>
    <w:rsid w:val="755F2DAA"/>
    <w:rsid w:val="755FFC83"/>
    <w:rsid w:val="7574DF9C"/>
    <w:rsid w:val="75A6D06F"/>
    <w:rsid w:val="75AA8895"/>
    <w:rsid w:val="75DB79DC"/>
    <w:rsid w:val="7628E4A4"/>
    <w:rsid w:val="765DE08C"/>
    <w:rsid w:val="767F3AD9"/>
    <w:rsid w:val="7683E28A"/>
    <w:rsid w:val="7696BA5F"/>
    <w:rsid w:val="76A1D80F"/>
    <w:rsid w:val="76C11718"/>
    <w:rsid w:val="76D6923E"/>
    <w:rsid w:val="76F66D84"/>
    <w:rsid w:val="77144718"/>
    <w:rsid w:val="7729F322"/>
    <w:rsid w:val="7753F095"/>
    <w:rsid w:val="776FD536"/>
    <w:rsid w:val="7792D3C2"/>
    <w:rsid w:val="77C754E5"/>
    <w:rsid w:val="77E49DD3"/>
    <w:rsid w:val="78076C55"/>
    <w:rsid w:val="7824DD6F"/>
    <w:rsid w:val="787584F6"/>
    <w:rsid w:val="78B662EB"/>
    <w:rsid w:val="78C6B114"/>
    <w:rsid w:val="78D38B35"/>
    <w:rsid w:val="7902CBA2"/>
    <w:rsid w:val="792BDF0D"/>
    <w:rsid w:val="792F7616"/>
    <w:rsid w:val="79466001"/>
    <w:rsid w:val="79533042"/>
    <w:rsid w:val="796953D9"/>
    <w:rsid w:val="796D1F31"/>
    <w:rsid w:val="7975F70E"/>
    <w:rsid w:val="798A2800"/>
    <w:rsid w:val="79C00353"/>
    <w:rsid w:val="79CD2125"/>
    <w:rsid w:val="79EC6ABA"/>
    <w:rsid w:val="7A0FED79"/>
    <w:rsid w:val="7A24665F"/>
    <w:rsid w:val="7A5D8947"/>
    <w:rsid w:val="7A663FC2"/>
    <w:rsid w:val="7A9EA251"/>
    <w:rsid w:val="7AA9EFAA"/>
    <w:rsid w:val="7AB71917"/>
    <w:rsid w:val="7AC5B615"/>
    <w:rsid w:val="7ACA6B02"/>
    <w:rsid w:val="7AF48DC7"/>
    <w:rsid w:val="7B021D8B"/>
    <w:rsid w:val="7B3D2598"/>
    <w:rsid w:val="7B3F379C"/>
    <w:rsid w:val="7B76FF28"/>
    <w:rsid w:val="7BBFDC6D"/>
    <w:rsid w:val="7BC66ADA"/>
    <w:rsid w:val="7BDCFC94"/>
    <w:rsid w:val="7BDF0DF8"/>
    <w:rsid w:val="7BE949D3"/>
    <w:rsid w:val="7BF04DC4"/>
    <w:rsid w:val="7C42CB95"/>
    <w:rsid w:val="7C5C8CE6"/>
    <w:rsid w:val="7C6F22D1"/>
    <w:rsid w:val="7CAFBF1B"/>
    <w:rsid w:val="7CC78E74"/>
    <w:rsid w:val="7CC9F47A"/>
    <w:rsid w:val="7CCBD63B"/>
    <w:rsid w:val="7CDD80B7"/>
    <w:rsid w:val="7CEA5072"/>
    <w:rsid w:val="7D0D7816"/>
    <w:rsid w:val="7D26B639"/>
    <w:rsid w:val="7D470256"/>
    <w:rsid w:val="7D752F7E"/>
    <w:rsid w:val="7D8C27B4"/>
    <w:rsid w:val="7DD3BD53"/>
    <w:rsid w:val="7DDA7063"/>
    <w:rsid w:val="7DDC0E9E"/>
    <w:rsid w:val="7DF1E4BA"/>
    <w:rsid w:val="7DF5F64E"/>
    <w:rsid w:val="7E1BAA3A"/>
    <w:rsid w:val="7E241B8F"/>
    <w:rsid w:val="7E434625"/>
    <w:rsid w:val="7E60B4D7"/>
    <w:rsid w:val="7E8A0EDF"/>
    <w:rsid w:val="7E952FA5"/>
    <w:rsid w:val="7EB6A934"/>
    <w:rsid w:val="7EC87660"/>
    <w:rsid w:val="7EDC998B"/>
    <w:rsid w:val="7EE0A1AB"/>
    <w:rsid w:val="7EFEFBE1"/>
    <w:rsid w:val="7F230404"/>
    <w:rsid w:val="7F25C71B"/>
    <w:rsid w:val="7F59A487"/>
    <w:rsid w:val="7F9F2DBB"/>
    <w:rsid w:val="7FB04746"/>
    <w:rsid w:val="7FBACE9D"/>
    <w:rsid w:val="7FBE6985"/>
    <w:rsid w:val="7FBEC37B"/>
    <w:rsid w:val="7FF7F82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D752CA"/>
  <w14:defaultImageDpi w14:val="330"/>
  <w15:docId w15:val="{A237BC8C-7219-4AB8-B122-EBE593C1C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E0A8A"/>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locked/>
    <w:rsid w:val="00D314B4"/>
    <w:pPr>
      <w:keepNext/>
      <w:spacing w:after="240"/>
      <w:outlineLvl w:val="0"/>
    </w:pPr>
    <w:rPr>
      <w:rFonts w:ascii="Arial" w:eastAsia="Times New Roman" w:hAnsi="Arial" w:cs="Times New Roman"/>
      <w:b/>
      <w:sz w:val="32"/>
      <w:szCs w:val="18"/>
    </w:rPr>
  </w:style>
  <w:style w:type="paragraph" w:styleId="Heading2">
    <w:name w:val="heading 2"/>
    <w:basedOn w:val="Normal"/>
    <w:next w:val="Normal"/>
    <w:link w:val="Heading2Char"/>
    <w:locked/>
    <w:rsid w:val="00D314B4"/>
    <w:pPr>
      <w:keepNext/>
      <w:spacing w:after="0"/>
      <w:outlineLvl w:val="1"/>
    </w:pPr>
    <w:rPr>
      <w:rFonts w:ascii="Arial" w:eastAsia="Times New Roman" w:hAnsi="Arial" w:cs="Arial"/>
      <w:b/>
      <w:bCs/>
      <w:iCs/>
      <w:szCs w:val="28"/>
    </w:rPr>
  </w:style>
  <w:style w:type="paragraph" w:styleId="Heading3">
    <w:name w:val="heading 3"/>
    <w:basedOn w:val="Normal"/>
    <w:next w:val="Normal"/>
    <w:link w:val="Heading3Char"/>
    <w:locked/>
    <w:rsid w:val="00D314B4"/>
    <w:pPr>
      <w:keepNext/>
      <w:autoSpaceDE w:val="0"/>
      <w:autoSpaceDN w:val="0"/>
      <w:adjustRightInd w:val="0"/>
      <w:spacing w:after="0"/>
      <w:outlineLvl w:val="2"/>
    </w:pPr>
    <w:rPr>
      <w:rFonts w:ascii="Arial" w:eastAsia="MS Mincho" w:hAnsi="Arial" w:cs="Times New Roman"/>
      <w:b/>
      <w:bCs/>
      <w:i/>
      <w:sz w:val="21"/>
      <w:szCs w:val="24"/>
    </w:rPr>
  </w:style>
  <w:style w:type="paragraph" w:styleId="Heading4">
    <w:name w:val="heading 4"/>
    <w:basedOn w:val="Normal"/>
    <w:next w:val="Normal"/>
    <w:link w:val="Heading4Char"/>
    <w:autoRedefine/>
    <w:locked/>
    <w:rsid w:val="00D314B4"/>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locked/>
    <w:rsid w:val="00D314B4"/>
    <w:pPr>
      <w:outlineLvl w:val="4"/>
    </w:pPr>
    <w:rPr>
      <w:bCs/>
      <w:i/>
      <w:iCs/>
      <w:szCs w:val="26"/>
    </w:rPr>
  </w:style>
  <w:style w:type="paragraph" w:styleId="Heading6">
    <w:name w:val="heading 6"/>
    <w:basedOn w:val="Normal"/>
    <w:next w:val="Normal"/>
    <w:link w:val="Heading6Char"/>
    <w:unhideWhenUsed/>
    <w:rsid w:val="00D314B4"/>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D314B4"/>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D314B4"/>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D314B4"/>
    <w:p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314B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rsid w:val="00D314B4"/>
    <w:rPr>
      <w:i w:val="0"/>
      <w:color w:val="0000FF"/>
      <w:u w:val="single"/>
    </w:rPr>
  </w:style>
  <w:style w:type="paragraph" w:styleId="EndnoteText">
    <w:name w:val="endnote text"/>
    <w:basedOn w:val="Normal"/>
    <w:link w:val="EndnoteTextChar"/>
    <w:semiHidden/>
    <w:rsid w:val="00D314B4"/>
    <w:pPr>
      <w:widowControl w:val="0"/>
    </w:pPr>
    <w:rPr>
      <w:rFonts w:ascii="Press Rmn 12pt" w:hAnsi="Press Rmn 12pt"/>
      <w:szCs w:val="20"/>
    </w:rPr>
  </w:style>
  <w:style w:type="paragraph" w:customStyle="1" w:styleId="nrpsBannerline1">
    <w:name w:val="nrps Banner line 1"/>
    <w:link w:val="nrpsBannerline1Char"/>
    <w:semiHidden/>
    <w:locked/>
    <w:rsid w:val="00D314B4"/>
    <w:pPr>
      <w:spacing w:before="80" w:line="276" w:lineRule="auto"/>
      <w:ind w:left="115"/>
    </w:pPr>
    <w:rPr>
      <w:rFonts w:ascii="Arial" w:hAnsi="Arial"/>
      <w:b/>
      <w:bCs/>
      <w:color w:val="000000" w:themeColor="text1"/>
      <w:sz w:val="16"/>
    </w:rPr>
  </w:style>
  <w:style w:type="numbering" w:customStyle="1" w:styleId="Bulleted">
    <w:name w:val="Bulleted"/>
    <w:basedOn w:val="NoList"/>
    <w:rsid w:val="00D314B4"/>
    <w:pPr>
      <w:numPr>
        <w:numId w:val="11"/>
      </w:numPr>
    </w:pPr>
  </w:style>
  <w:style w:type="paragraph" w:customStyle="1" w:styleId="nrpsLogo">
    <w:name w:val="nrps Logo"/>
    <w:basedOn w:val="Normal"/>
    <w:semiHidden/>
    <w:rsid w:val="00D314B4"/>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D314B4"/>
    <w:rPr>
      <w:color w:val="800080"/>
      <w:u w:val="single"/>
    </w:rPr>
  </w:style>
  <w:style w:type="paragraph" w:customStyle="1" w:styleId="nrpsBannerline2">
    <w:name w:val="nrps Banner line 2"/>
    <w:link w:val="nrpsBannerline2Char"/>
    <w:semiHidden/>
    <w:locked/>
    <w:rsid w:val="00D314B4"/>
    <w:pPr>
      <w:spacing w:line="276" w:lineRule="auto"/>
      <w:ind w:left="115"/>
    </w:pPr>
    <w:rPr>
      <w:rFonts w:ascii="Arial" w:hAnsi="Arial"/>
      <w:b/>
      <w:bCs/>
      <w:sz w:val="16"/>
      <w:szCs w:val="24"/>
    </w:rPr>
  </w:style>
  <w:style w:type="paragraph" w:styleId="Bibliography">
    <w:name w:val="Bibliography"/>
    <w:basedOn w:val="Normal"/>
    <w:next w:val="Normal"/>
    <w:uiPriority w:val="37"/>
    <w:semiHidden/>
    <w:rsid w:val="00D314B4"/>
  </w:style>
  <w:style w:type="character" w:styleId="CommentReference">
    <w:name w:val="annotation reference"/>
    <w:basedOn w:val="DefaultParagraphFont"/>
    <w:uiPriority w:val="99"/>
    <w:semiHidden/>
    <w:unhideWhenUsed/>
    <w:rsid w:val="00D314B4"/>
    <w:rPr>
      <w:sz w:val="16"/>
      <w:szCs w:val="16"/>
    </w:rPr>
  </w:style>
  <w:style w:type="paragraph" w:styleId="BlockText">
    <w:name w:val="Block Text"/>
    <w:basedOn w:val="Normal"/>
    <w:uiPriority w:val="99"/>
    <w:semiHidden/>
    <w:rsid w:val="00D314B4"/>
    <w:pPr>
      <w:spacing w:after="120"/>
      <w:ind w:left="1440" w:right="1440"/>
    </w:pPr>
  </w:style>
  <w:style w:type="character" w:customStyle="1" w:styleId="Heading2Char">
    <w:name w:val="Heading 2 Char"/>
    <w:basedOn w:val="DefaultParagraphFont"/>
    <w:link w:val="Heading2"/>
    <w:rsid w:val="00D314B4"/>
    <w:rPr>
      <w:rFonts w:ascii="Arial" w:hAnsi="Arial" w:cs="Arial"/>
      <w:b/>
      <w:bCs/>
      <w:iCs/>
      <w:color w:val="000000" w:themeColor="text1"/>
      <w:sz w:val="23"/>
      <w:szCs w:val="28"/>
    </w:rPr>
  </w:style>
  <w:style w:type="paragraph" w:styleId="CommentText">
    <w:name w:val="annotation text"/>
    <w:basedOn w:val="Normal"/>
    <w:link w:val="CommentTextChar"/>
    <w:uiPriority w:val="99"/>
    <w:semiHidden/>
    <w:rsid w:val="00D314B4"/>
    <w:rPr>
      <w:sz w:val="20"/>
      <w:szCs w:val="20"/>
    </w:rPr>
  </w:style>
  <w:style w:type="character" w:customStyle="1" w:styleId="CommentTextChar">
    <w:name w:val="Comment Text Char"/>
    <w:basedOn w:val="DefaultParagraphFont"/>
    <w:link w:val="CommentText"/>
    <w:uiPriority w:val="99"/>
    <w:semiHidden/>
    <w:rsid w:val="00D314B4"/>
    <w:rPr>
      <w:rFonts w:eastAsiaTheme="minorHAnsi" w:cstheme="minorBidi"/>
      <w:color w:val="000000" w:themeColor="text1"/>
    </w:rPr>
  </w:style>
  <w:style w:type="paragraph" w:customStyle="1" w:styleId="nrpsTablecell">
    <w:name w:val="nrps Table cell"/>
    <w:qFormat/>
    <w:rsid w:val="00D314B4"/>
    <w:pPr>
      <w:spacing w:before="20" w:after="20" w:line="276" w:lineRule="auto"/>
    </w:pPr>
    <w:rPr>
      <w:rFonts w:ascii="Arial" w:hAnsi="Arial"/>
      <w:color w:val="000000" w:themeColor="text1"/>
      <w:sz w:val="18"/>
    </w:rPr>
  </w:style>
  <w:style w:type="paragraph" w:customStyle="1" w:styleId="nrpsTablecellindent">
    <w:name w:val="nrps Table cell indent"/>
    <w:basedOn w:val="nrpsTablecell"/>
    <w:rsid w:val="00D314B4"/>
    <w:pPr>
      <w:ind w:left="360"/>
    </w:pPr>
  </w:style>
  <w:style w:type="paragraph" w:styleId="CommentSubject">
    <w:name w:val="annotation subject"/>
    <w:basedOn w:val="CommentText"/>
    <w:next w:val="CommentText"/>
    <w:link w:val="CommentSubjectChar"/>
    <w:uiPriority w:val="99"/>
    <w:semiHidden/>
    <w:unhideWhenUsed/>
    <w:rsid w:val="00D314B4"/>
    <w:rPr>
      <w:b/>
      <w:bCs/>
    </w:rPr>
  </w:style>
  <w:style w:type="character" w:customStyle="1" w:styleId="CommentSubjectChar">
    <w:name w:val="Comment Subject Char"/>
    <w:basedOn w:val="CommentTextChar"/>
    <w:link w:val="CommentSubject"/>
    <w:uiPriority w:val="99"/>
    <w:semiHidden/>
    <w:rsid w:val="00D314B4"/>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ableofFigures">
    <w:name w:val="table of figures"/>
    <w:basedOn w:val="Normal"/>
    <w:next w:val="Normal"/>
    <w:uiPriority w:val="99"/>
    <w:rsid w:val="00D314B4"/>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D314B4"/>
    <w:rPr>
      <w:rFonts w:ascii="Tahoma" w:hAnsi="Tahoma" w:cs="Tahoma"/>
      <w:sz w:val="16"/>
      <w:szCs w:val="16"/>
    </w:rPr>
  </w:style>
  <w:style w:type="character" w:customStyle="1" w:styleId="BalloonTextChar">
    <w:name w:val="Balloon Text Char"/>
    <w:basedOn w:val="DefaultParagraphFont"/>
    <w:link w:val="BalloonText"/>
    <w:uiPriority w:val="99"/>
    <w:semiHidden/>
    <w:rsid w:val="00D314B4"/>
    <w:rPr>
      <w:rFonts w:ascii="Tahoma" w:eastAsiaTheme="minorHAnsi" w:hAnsi="Tahoma" w:cs="Tahoma"/>
      <w:color w:val="000000" w:themeColor="text1"/>
      <w:sz w:val="16"/>
      <w:szCs w:val="16"/>
    </w:rPr>
  </w:style>
  <w:style w:type="paragraph" w:styleId="BodyText">
    <w:name w:val="Body Text"/>
    <w:basedOn w:val="Normal"/>
    <w:link w:val="BodyTextChar"/>
    <w:uiPriority w:val="99"/>
    <w:semiHidden/>
    <w:rsid w:val="00D314B4"/>
    <w:pPr>
      <w:spacing w:after="120"/>
    </w:pPr>
  </w:style>
  <w:style w:type="character" w:customStyle="1" w:styleId="BodyTextChar">
    <w:name w:val="Body Text Char"/>
    <w:basedOn w:val="DefaultParagraphFont"/>
    <w:link w:val="BodyText"/>
    <w:uiPriority w:val="99"/>
    <w:semiHidden/>
    <w:rsid w:val="00D314B4"/>
    <w:rPr>
      <w:rFonts w:eastAsiaTheme="minorHAnsi" w:cstheme="minorBidi"/>
      <w:color w:val="000000" w:themeColor="text1"/>
      <w:sz w:val="23"/>
      <w:szCs w:val="22"/>
    </w:rPr>
  </w:style>
  <w:style w:type="paragraph" w:styleId="BodyText2">
    <w:name w:val="Body Text 2"/>
    <w:basedOn w:val="Normal"/>
    <w:link w:val="BodyText2Char"/>
    <w:uiPriority w:val="99"/>
    <w:semiHidden/>
    <w:rsid w:val="00D314B4"/>
    <w:pPr>
      <w:spacing w:after="120" w:line="480" w:lineRule="auto"/>
    </w:pPr>
  </w:style>
  <w:style w:type="character" w:customStyle="1" w:styleId="BodyText2Char">
    <w:name w:val="Body Text 2 Char"/>
    <w:basedOn w:val="DefaultParagraphFont"/>
    <w:link w:val="BodyText2"/>
    <w:uiPriority w:val="99"/>
    <w:semiHidden/>
    <w:rsid w:val="00D314B4"/>
    <w:rPr>
      <w:rFonts w:eastAsiaTheme="minorHAnsi" w:cstheme="minorBidi"/>
      <w:color w:val="000000" w:themeColor="text1"/>
      <w:sz w:val="23"/>
      <w:szCs w:val="22"/>
    </w:rPr>
  </w:style>
  <w:style w:type="paragraph" w:styleId="BodyText3">
    <w:name w:val="Body Text 3"/>
    <w:basedOn w:val="Normal"/>
    <w:link w:val="BodyText3Char"/>
    <w:uiPriority w:val="99"/>
    <w:semiHidden/>
    <w:rsid w:val="00D314B4"/>
    <w:pPr>
      <w:spacing w:after="120"/>
    </w:pPr>
    <w:rPr>
      <w:sz w:val="16"/>
      <w:szCs w:val="16"/>
    </w:rPr>
  </w:style>
  <w:style w:type="character" w:customStyle="1" w:styleId="BodyText3Char">
    <w:name w:val="Body Text 3 Char"/>
    <w:basedOn w:val="DefaultParagraphFont"/>
    <w:link w:val="BodyText3"/>
    <w:uiPriority w:val="99"/>
    <w:semiHidden/>
    <w:rsid w:val="00D314B4"/>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D314B4"/>
    <w:pPr>
      <w:ind w:firstLine="210"/>
    </w:pPr>
  </w:style>
  <w:style w:type="character" w:customStyle="1" w:styleId="BodyTextFirstIndentChar">
    <w:name w:val="Body Text First Indent Char"/>
    <w:basedOn w:val="BodyTextChar"/>
    <w:link w:val="BodyTextFirstIndent"/>
    <w:uiPriority w:val="99"/>
    <w:semiHidden/>
    <w:rsid w:val="00D314B4"/>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D314B4"/>
    <w:pPr>
      <w:spacing w:after="120"/>
      <w:ind w:left="360"/>
    </w:pPr>
  </w:style>
  <w:style w:type="character" w:customStyle="1" w:styleId="BodyTextIndentChar">
    <w:name w:val="Body Text Indent Char"/>
    <w:basedOn w:val="DefaultParagraphFont"/>
    <w:link w:val="BodyTextIndent"/>
    <w:uiPriority w:val="99"/>
    <w:semiHidden/>
    <w:rsid w:val="00D314B4"/>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D314B4"/>
    <w:pPr>
      <w:ind w:firstLine="210"/>
    </w:pPr>
  </w:style>
  <w:style w:type="character" w:customStyle="1" w:styleId="BodyTextFirstIndent2Char">
    <w:name w:val="Body Text First Indent 2 Char"/>
    <w:basedOn w:val="BodyTextIndentChar"/>
    <w:link w:val="BodyTextFirstIndent2"/>
    <w:uiPriority w:val="99"/>
    <w:semiHidden/>
    <w:rsid w:val="00D314B4"/>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D314B4"/>
    <w:pPr>
      <w:spacing w:after="120" w:line="480" w:lineRule="auto"/>
      <w:ind w:left="360"/>
    </w:pPr>
  </w:style>
  <w:style w:type="character" w:customStyle="1" w:styleId="BodyTextIndent2Char">
    <w:name w:val="Body Text Indent 2 Char"/>
    <w:basedOn w:val="DefaultParagraphFont"/>
    <w:link w:val="BodyTextIndent2"/>
    <w:uiPriority w:val="99"/>
    <w:semiHidden/>
    <w:rsid w:val="00D314B4"/>
    <w:rPr>
      <w:rFonts w:eastAsiaTheme="minorHAnsi" w:cstheme="minorBidi"/>
      <w:color w:val="000000" w:themeColor="text1"/>
      <w:sz w:val="23"/>
      <w:szCs w:val="22"/>
    </w:rPr>
  </w:style>
  <w:style w:type="character" w:customStyle="1" w:styleId="nrpsBannerline1Char">
    <w:name w:val="nrps Banner line 1 Char"/>
    <w:basedOn w:val="DefaultParagraphFont"/>
    <w:link w:val="nrpsBannerline1"/>
    <w:semiHidden/>
    <w:rsid w:val="00D314B4"/>
    <w:rPr>
      <w:rFonts w:ascii="Arial" w:hAnsi="Arial"/>
      <w:b/>
      <w:bCs/>
      <w:color w:val="000000" w:themeColor="text1"/>
      <w:sz w:val="16"/>
    </w:rPr>
  </w:style>
  <w:style w:type="paragraph" w:customStyle="1" w:styleId="nrpsBannerline3">
    <w:name w:val="nrps Banner line 3"/>
    <w:link w:val="nrpsBannerline3Char"/>
    <w:semiHidden/>
    <w:qFormat/>
    <w:locked/>
    <w:rsid w:val="00D314B4"/>
    <w:pPr>
      <w:spacing w:line="276" w:lineRule="auto"/>
      <w:ind w:left="115"/>
    </w:pPr>
    <w:rPr>
      <w:rFonts w:ascii="Arial" w:hAnsi="Arial"/>
      <w:b/>
      <w:bCs/>
      <w:color w:val="000000" w:themeColor="text1"/>
      <w:sz w:val="16"/>
    </w:rPr>
  </w:style>
  <w:style w:type="paragraph" w:styleId="BodyTextIndent3">
    <w:name w:val="Body Text Indent 3"/>
    <w:basedOn w:val="Normal"/>
    <w:link w:val="BodyTextIndent3Char"/>
    <w:uiPriority w:val="99"/>
    <w:semiHidden/>
    <w:rsid w:val="00D314B4"/>
    <w:pPr>
      <w:spacing w:after="120"/>
      <w:ind w:left="360"/>
    </w:pPr>
    <w:rPr>
      <w:sz w:val="16"/>
      <w:szCs w:val="16"/>
    </w:rPr>
  </w:style>
  <w:style w:type="paragraph" w:customStyle="1" w:styleId="nrpsNormal">
    <w:name w:val="nrps Normal"/>
    <w:basedOn w:val="Normal"/>
    <w:link w:val="nrpsNormalChar"/>
    <w:qFormat/>
    <w:rsid w:val="00D314B4"/>
    <w:rPr>
      <w:rFonts w:eastAsia="Times New Roman" w:cs="Times New Roman"/>
      <w:szCs w:val="20"/>
    </w:rPr>
  </w:style>
  <w:style w:type="character" w:customStyle="1" w:styleId="nrpsBannerline2Char">
    <w:name w:val="nrps Banner line 2 Char"/>
    <w:basedOn w:val="DefaultParagraphFont"/>
    <w:link w:val="nrpsBannerline2"/>
    <w:semiHidden/>
    <w:rsid w:val="00D314B4"/>
    <w:rPr>
      <w:rFonts w:ascii="Arial" w:hAnsi="Arial"/>
      <w:b/>
      <w:bCs/>
      <w:sz w:val="16"/>
      <w:szCs w:val="24"/>
    </w:rPr>
  </w:style>
  <w:style w:type="character" w:customStyle="1" w:styleId="BodyTextIndent3Char">
    <w:name w:val="Body Text Indent 3 Char"/>
    <w:basedOn w:val="DefaultParagraphFont"/>
    <w:link w:val="BodyTextIndent3"/>
    <w:uiPriority w:val="99"/>
    <w:semiHidden/>
    <w:rsid w:val="00D314B4"/>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D314B4"/>
    <w:pPr>
      <w:ind w:left="4320"/>
    </w:pPr>
  </w:style>
  <w:style w:type="character" w:customStyle="1" w:styleId="ClosingChar">
    <w:name w:val="Closing Char"/>
    <w:basedOn w:val="DefaultParagraphFont"/>
    <w:link w:val="Closing"/>
    <w:uiPriority w:val="99"/>
    <w:semiHidden/>
    <w:rsid w:val="00D314B4"/>
    <w:rPr>
      <w:rFonts w:eastAsiaTheme="minorHAnsi" w:cstheme="minorBidi"/>
      <w:color w:val="000000" w:themeColor="text1"/>
      <w:sz w:val="23"/>
      <w:szCs w:val="22"/>
    </w:rPr>
  </w:style>
  <w:style w:type="character" w:customStyle="1" w:styleId="nrpsBannerline3Char">
    <w:name w:val="nrps Banner line 3 Char"/>
    <w:basedOn w:val="DefaultParagraphFont"/>
    <w:link w:val="nrpsBannerline3"/>
    <w:semiHidden/>
    <w:rsid w:val="00D314B4"/>
    <w:rPr>
      <w:rFonts w:ascii="Arial" w:hAnsi="Arial"/>
      <w:b/>
      <w:bCs/>
      <w:color w:val="000000" w:themeColor="text1"/>
      <w:sz w:val="16"/>
    </w:rPr>
  </w:style>
  <w:style w:type="paragraph" w:styleId="Date">
    <w:name w:val="Date"/>
    <w:basedOn w:val="Normal"/>
    <w:next w:val="Normal"/>
    <w:link w:val="DateChar"/>
    <w:uiPriority w:val="99"/>
    <w:semiHidden/>
    <w:unhideWhenUsed/>
    <w:rsid w:val="00D314B4"/>
  </w:style>
  <w:style w:type="paragraph" w:customStyle="1" w:styleId="nrpsHeading1">
    <w:name w:val="nrps Heading 1"/>
    <w:basedOn w:val="Heading1"/>
    <w:next w:val="nrpsNormal"/>
    <w:link w:val="nrpsHeading1Char"/>
    <w:qFormat/>
    <w:rsid w:val="00D314B4"/>
    <w:pPr>
      <w:tabs>
        <w:tab w:val="left" w:pos="5310"/>
      </w:tabs>
      <w:spacing w:after="200"/>
    </w:pPr>
  </w:style>
  <w:style w:type="paragraph" w:customStyle="1" w:styleId="nrpsLiteraturecited">
    <w:name w:val="nrps Literature cited"/>
    <w:link w:val="nrpsLiteraturecitedChar"/>
    <w:qFormat/>
    <w:rsid w:val="00D314B4"/>
    <w:pPr>
      <w:spacing w:after="200" w:line="276" w:lineRule="auto"/>
      <w:ind w:left="360" w:hanging="360"/>
    </w:pPr>
    <w:rPr>
      <w:color w:val="000000" w:themeColor="text1"/>
      <w:sz w:val="23"/>
      <w:szCs w:val="24"/>
    </w:rPr>
  </w:style>
  <w:style w:type="paragraph" w:customStyle="1" w:styleId="nrpsHeading3">
    <w:name w:val="nrps Heading 3"/>
    <w:basedOn w:val="Heading3"/>
    <w:next w:val="nrpsNormal"/>
    <w:link w:val="nrpsHeading3Char"/>
    <w:qFormat/>
    <w:rsid w:val="00D314B4"/>
    <w:pPr>
      <w:spacing w:before="80"/>
    </w:pPr>
    <w:rPr>
      <w:bCs w:val="0"/>
      <w:szCs w:val="22"/>
    </w:rPr>
  </w:style>
  <w:style w:type="character" w:customStyle="1" w:styleId="nrpsLiteraturecitedChar">
    <w:name w:val="nrps Literature cited Char"/>
    <w:basedOn w:val="DefaultParagraphFont"/>
    <w:link w:val="nrpsLiteraturecited"/>
    <w:rsid w:val="00D314B4"/>
    <w:rPr>
      <w:color w:val="000000" w:themeColor="text1"/>
      <w:sz w:val="23"/>
      <w:szCs w:val="24"/>
    </w:rPr>
  </w:style>
  <w:style w:type="character" w:customStyle="1" w:styleId="nrpsNormalChar">
    <w:name w:val="nrps Normal Char"/>
    <w:basedOn w:val="DefaultParagraphFont"/>
    <w:link w:val="nrpsNormal"/>
    <w:rsid w:val="00D314B4"/>
    <w:rPr>
      <w:color w:val="000000" w:themeColor="text1"/>
      <w:sz w:val="23"/>
    </w:rPr>
  </w:style>
  <w:style w:type="character" w:customStyle="1" w:styleId="Heading3Char">
    <w:name w:val="Heading 3 Char"/>
    <w:basedOn w:val="DefaultParagraphFont"/>
    <w:link w:val="Heading3"/>
    <w:rsid w:val="00D314B4"/>
    <w:rPr>
      <w:rFonts w:ascii="Arial" w:eastAsia="MS Mincho" w:hAnsi="Arial"/>
      <w:b/>
      <w:bCs/>
      <w:i/>
      <w:color w:val="000000" w:themeColor="text1"/>
      <w:sz w:val="21"/>
      <w:szCs w:val="24"/>
    </w:rPr>
  </w:style>
  <w:style w:type="character" w:customStyle="1" w:styleId="nrpsHeading3Char">
    <w:name w:val="nrps Heading 3 Char"/>
    <w:basedOn w:val="DefaultParagraphFont"/>
    <w:link w:val="nrpsHeading3"/>
    <w:rsid w:val="00D314B4"/>
    <w:rPr>
      <w:rFonts w:ascii="Arial" w:eastAsia="MS Mincho" w:hAnsi="Arial"/>
      <w:b/>
      <w:i/>
      <w:color w:val="000000" w:themeColor="text1"/>
      <w:sz w:val="21"/>
      <w:szCs w:val="22"/>
    </w:rPr>
  </w:style>
  <w:style w:type="paragraph" w:customStyle="1" w:styleId="nrpsHeading2">
    <w:name w:val="nrps Heading 2"/>
    <w:basedOn w:val="Heading2"/>
    <w:next w:val="nrpsNormal"/>
    <w:link w:val="nrpsHeading2Char"/>
    <w:qFormat/>
    <w:rsid w:val="00D314B4"/>
    <w:pPr>
      <w:spacing w:before="80"/>
    </w:pPr>
    <w:rPr>
      <w:bCs w:val="0"/>
      <w:iCs w:val="0"/>
    </w:rPr>
  </w:style>
  <w:style w:type="character" w:customStyle="1" w:styleId="Heading1Char">
    <w:name w:val="Heading 1 Char"/>
    <w:basedOn w:val="DefaultParagraphFont"/>
    <w:link w:val="Heading1"/>
    <w:rsid w:val="00D314B4"/>
    <w:rPr>
      <w:rFonts w:ascii="Arial" w:hAnsi="Arial"/>
      <w:b/>
      <w:color w:val="000000" w:themeColor="text1"/>
      <w:sz w:val="32"/>
      <w:szCs w:val="18"/>
    </w:rPr>
  </w:style>
  <w:style w:type="character" w:customStyle="1" w:styleId="nrpsHeading1Char">
    <w:name w:val="nrps Heading 1 Char"/>
    <w:basedOn w:val="DefaultParagraphFont"/>
    <w:link w:val="nrpsHeading1"/>
    <w:rsid w:val="00D314B4"/>
    <w:rPr>
      <w:rFonts w:ascii="Arial" w:hAnsi="Arial"/>
      <w:b/>
      <w:color w:val="000000" w:themeColor="text1"/>
      <w:sz w:val="32"/>
      <w:szCs w:val="18"/>
    </w:rPr>
  </w:style>
  <w:style w:type="paragraph" w:customStyle="1" w:styleId="nrpsHeading4">
    <w:name w:val="nrps Heading 4"/>
    <w:basedOn w:val="Heading4"/>
    <w:next w:val="nrpsNormal"/>
    <w:link w:val="nrpsHeading4Char"/>
    <w:qFormat/>
    <w:rsid w:val="00D314B4"/>
    <w:pPr>
      <w:spacing w:before="80"/>
    </w:pPr>
    <w:rPr>
      <w:bCs w:val="0"/>
      <w:sz w:val="23"/>
    </w:rPr>
  </w:style>
  <w:style w:type="character" w:customStyle="1" w:styleId="nrpsHeading2Char">
    <w:name w:val="nrps Heading 2 Char"/>
    <w:basedOn w:val="DefaultParagraphFont"/>
    <w:link w:val="nrpsHeading2"/>
    <w:rsid w:val="00D314B4"/>
    <w:rPr>
      <w:rFonts w:ascii="Arial" w:hAnsi="Arial" w:cs="Arial"/>
      <w:b/>
      <w:color w:val="000000" w:themeColor="text1"/>
      <w:sz w:val="23"/>
      <w:szCs w:val="28"/>
    </w:rPr>
  </w:style>
  <w:style w:type="paragraph" w:customStyle="1" w:styleId="nrpsHeading5">
    <w:name w:val="nrps Heading 5"/>
    <w:basedOn w:val="Heading5"/>
    <w:next w:val="nrpsNormal"/>
    <w:link w:val="nrpsHeading5Char"/>
    <w:rsid w:val="00D314B4"/>
    <w:pPr>
      <w:keepNext/>
      <w:spacing w:before="80" w:after="0"/>
      <w:ind w:left="360"/>
    </w:pPr>
    <w:rPr>
      <w:bCs w:val="0"/>
      <w:iCs w:val="0"/>
      <w:sz w:val="21"/>
    </w:rPr>
  </w:style>
  <w:style w:type="character" w:customStyle="1" w:styleId="Heading4Char">
    <w:name w:val="Heading 4 Char"/>
    <w:basedOn w:val="DefaultParagraphFont"/>
    <w:link w:val="Heading4"/>
    <w:rsid w:val="00D314B4"/>
    <w:rPr>
      <w:bCs/>
      <w:color w:val="000000" w:themeColor="text1"/>
      <w:sz w:val="24"/>
      <w:szCs w:val="28"/>
      <w:u w:val="single"/>
    </w:rPr>
  </w:style>
  <w:style w:type="character" w:customStyle="1" w:styleId="nrpsHeading4Char">
    <w:name w:val="nrps Heading 4 Char"/>
    <w:basedOn w:val="DefaultParagraphFont"/>
    <w:link w:val="nrpsHeading4"/>
    <w:rsid w:val="00D314B4"/>
    <w:rPr>
      <w:color w:val="000000" w:themeColor="text1"/>
      <w:sz w:val="23"/>
      <w:szCs w:val="28"/>
      <w:u w:val="single"/>
    </w:rPr>
  </w:style>
  <w:style w:type="paragraph" w:customStyle="1" w:styleId="nrpsFigurecaption">
    <w:name w:val="nrps Figure caption"/>
    <w:next w:val="nrpsNormal"/>
    <w:link w:val="nrpsFigurecaptionChar"/>
    <w:qFormat/>
    <w:rsid w:val="00D314B4"/>
    <w:pPr>
      <w:spacing w:before="80" w:after="360" w:line="276" w:lineRule="auto"/>
    </w:pPr>
    <w:rPr>
      <w:rFonts w:ascii="Arial" w:hAnsi="Arial"/>
      <w:bCs/>
      <w:color w:val="000000" w:themeColor="text1"/>
    </w:rPr>
  </w:style>
  <w:style w:type="character" w:customStyle="1" w:styleId="Heading5Char">
    <w:name w:val="Heading 5 Char"/>
    <w:basedOn w:val="DefaultParagraphFont"/>
    <w:link w:val="Heading5"/>
    <w:rsid w:val="00D314B4"/>
    <w:rPr>
      <w:rFonts w:eastAsiaTheme="minorHAnsi" w:cstheme="minorBidi"/>
      <w:bCs/>
      <w:i/>
      <w:iCs/>
      <w:color w:val="000000" w:themeColor="text1"/>
      <w:sz w:val="23"/>
      <w:szCs w:val="26"/>
    </w:rPr>
  </w:style>
  <w:style w:type="character" w:customStyle="1" w:styleId="nrpsHeading5Char">
    <w:name w:val="nrps Heading 5 Char"/>
    <w:basedOn w:val="DefaultParagraphFont"/>
    <w:link w:val="nrpsHeading5"/>
    <w:rsid w:val="00D314B4"/>
    <w:rPr>
      <w:rFonts w:eastAsiaTheme="minorHAnsi" w:cstheme="minorBidi"/>
      <w:i/>
      <w:color w:val="000000" w:themeColor="text1"/>
      <w:sz w:val="21"/>
      <w:szCs w:val="26"/>
    </w:rPr>
  </w:style>
  <w:style w:type="paragraph" w:customStyle="1" w:styleId="nrpsTablecaption">
    <w:name w:val="nrps Table caption"/>
    <w:next w:val="nrpsNormal"/>
    <w:link w:val="nrpsTablecaptionChar"/>
    <w:qFormat/>
    <w:rsid w:val="00D314B4"/>
    <w:pPr>
      <w:keepNext/>
      <w:spacing w:before="360" w:after="80" w:line="276" w:lineRule="auto"/>
    </w:pPr>
    <w:rPr>
      <w:rFonts w:ascii="Arial" w:hAnsi="Arial"/>
      <w:bCs/>
      <w:color w:val="000000" w:themeColor="text1"/>
    </w:rPr>
  </w:style>
  <w:style w:type="character" w:customStyle="1" w:styleId="nrpsFigurecaptionChar">
    <w:name w:val="nrps Figure caption Char"/>
    <w:basedOn w:val="DefaultParagraphFont"/>
    <w:link w:val="nrpsFigurecaption"/>
    <w:rsid w:val="00D314B4"/>
    <w:rPr>
      <w:rFonts w:ascii="Arial" w:hAnsi="Arial"/>
      <w:bCs/>
      <w:color w:val="000000" w:themeColor="text1"/>
    </w:rPr>
  </w:style>
  <w:style w:type="paragraph" w:customStyle="1" w:styleId="nrpsTableheader">
    <w:name w:val="nrps Table header"/>
    <w:link w:val="nrpsTableheaderChar"/>
    <w:qFormat/>
    <w:rsid w:val="00D314B4"/>
    <w:pPr>
      <w:spacing w:before="20" w:after="20" w:line="276" w:lineRule="auto"/>
    </w:pPr>
    <w:rPr>
      <w:rFonts w:ascii="Arial" w:hAnsi="Arial" w:cs="Arial"/>
      <w:b/>
      <w:color w:val="000000" w:themeColor="text1"/>
      <w:sz w:val="18"/>
    </w:rPr>
  </w:style>
  <w:style w:type="character" w:customStyle="1" w:styleId="nrpsTablecaptionChar">
    <w:name w:val="nrps Table caption Char"/>
    <w:basedOn w:val="DefaultParagraphFont"/>
    <w:link w:val="nrpsTablecaption"/>
    <w:rsid w:val="00D314B4"/>
    <w:rPr>
      <w:rFonts w:ascii="Arial" w:hAnsi="Arial"/>
      <w:bCs/>
      <w:color w:val="000000" w:themeColor="text1"/>
    </w:rPr>
  </w:style>
  <w:style w:type="character" w:customStyle="1" w:styleId="DateChar">
    <w:name w:val="Date Char"/>
    <w:basedOn w:val="DefaultParagraphFont"/>
    <w:link w:val="Date"/>
    <w:uiPriority w:val="99"/>
    <w:semiHidden/>
    <w:rsid w:val="00D314B4"/>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D314B4"/>
    <w:rPr>
      <w:rFonts w:ascii="Tahoma" w:hAnsi="Tahoma" w:cs="Tahoma"/>
      <w:sz w:val="16"/>
      <w:szCs w:val="16"/>
    </w:rPr>
  </w:style>
  <w:style w:type="character" w:customStyle="1" w:styleId="nrpsTableheaderChar">
    <w:name w:val="nrps Table header Char"/>
    <w:basedOn w:val="DefaultParagraphFont"/>
    <w:link w:val="nrpsTableheader"/>
    <w:rsid w:val="00D314B4"/>
    <w:rPr>
      <w:rFonts w:ascii="Arial" w:hAnsi="Arial" w:cs="Arial"/>
      <w:b/>
      <w:color w:val="000000" w:themeColor="text1"/>
      <w:sz w:val="18"/>
    </w:rPr>
  </w:style>
  <w:style w:type="character" w:customStyle="1" w:styleId="nrpsBackcoveraddress">
    <w:name w:val="nrps Backcover address"/>
    <w:basedOn w:val="nrpsBannerline1Char"/>
    <w:semiHidden/>
    <w:locked/>
    <w:rsid w:val="00D314B4"/>
    <w:rPr>
      <w:rFonts w:ascii="Arial" w:eastAsia="Times New Roman" w:hAnsi="Arial" w:cs="Times New Roman"/>
      <w:b/>
      <w:bCs w:val="0"/>
      <w:color w:val="000000" w:themeColor="text1"/>
      <w:sz w:val="18"/>
      <w:szCs w:val="20"/>
    </w:rPr>
  </w:style>
  <w:style w:type="paragraph" w:customStyle="1" w:styleId="nrpsInstructions">
    <w:name w:val="nrps Instructions"/>
    <w:link w:val="nrpsInstructionsChar"/>
    <w:locked/>
    <w:rsid w:val="00D314B4"/>
    <w:pPr>
      <w:spacing w:line="276" w:lineRule="auto"/>
    </w:pPr>
    <w:rPr>
      <w:rFonts w:ascii="Arial" w:hAnsi="Arial"/>
      <w:color w:val="800000"/>
      <w:sz w:val="23"/>
    </w:rPr>
  </w:style>
  <w:style w:type="paragraph" w:customStyle="1" w:styleId="nrpsHorizontalrule">
    <w:name w:val="nrps Horizontal rule"/>
    <w:basedOn w:val="Normal"/>
    <w:semiHidden/>
    <w:locked/>
    <w:rsid w:val="00D314B4"/>
    <w:pPr>
      <w:pBdr>
        <w:bottom w:val="single" w:sz="4" w:space="0" w:color="auto"/>
      </w:pBdr>
      <w:spacing w:after="0" w:line="240" w:lineRule="auto"/>
    </w:pPr>
    <w:rPr>
      <w:rFonts w:eastAsia="Times New Roman" w:cs="Times New Roman"/>
      <w:sz w:val="24"/>
      <w:szCs w:val="20"/>
    </w:rPr>
  </w:style>
  <w:style w:type="character" w:customStyle="1" w:styleId="nrpsInstructionsChar">
    <w:name w:val="nrps Instructions Char"/>
    <w:basedOn w:val="nrpsNormalChar"/>
    <w:link w:val="nrpsInstructions"/>
    <w:rsid w:val="00D314B4"/>
    <w:rPr>
      <w:rFonts w:ascii="Arial" w:hAnsi="Arial"/>
      <w:color w:val="800000"/>
      <w:sz w:val="23"/>
    </w:rPr>
  </w:style>
  <w:style w:type="character" w:customStyle="1" w:styleId="DocumentMapChar">
    <w:name w:val="Document Map Char"/>
    <w:basedOn w:val="DefaultParagraphFont"/>
    <w:link w:val="DocumentMap"/>
    <w:uiPriority w:val="99"/>
    <w:semiHidden/>
    <w:rsid w:val="00D314B4"/>
    <w:rPr>
      <w:rFonts w:ascii="Tahoma" w:eastAsiaTheme="minorHAnsi" w:hAnsi="Tahoma" w:cs="Tahoma"/>
      <w:color w:val="000000" w:themeColor="text1"/>
      <w:sz w:val="16"/>
      <w:szCs w:val="16"/>
    </w:rPr>
  </w:style>
  <w:style w:type="paragraph" w:styleId="E-mailSignature">
    <w:name w:val="E-mail Signature"/>
    <w:basedOn w:val="Normal"/>
    <w:link w:val="E-mailSignatureChar"/>
    <w:uiPriority w:val="99"/>
    <w:semiHidden/>
    <w:unhideWhenUsed/>
    <w:rsid w:val="00D314B4"/>
  </w:style>
  <w:style w:type="character" w:customStyle="1" w:styleId="E-mailSignatureChar">
    <w:name w:val="E-mail Signature Char"/>
    <w:basedOn w:val="DefaultParagraphFont"/>
    <w:link w:val="E-mailSignature"/>
    <w:uiPriority w:val="99"/>
    <w:semiHidden/>
    <w:rsid w:val="00D314B4"/>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D314B4"/>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unhideWhenUsed/>
    <w:rsid w:val="00D314B4"/>
    <w:rPr>
      <w:rFonts w:ascii="Cambria" w:hAnsi="Cambria"/>
      <w:sz w:val="20"/>
      <w:szCs w:val="20"/>
    </w:rPr>
  </w:style>
  <w:style w:type="paragraph" w:styleId="FootnoteText">
    <w:name w:val="footnote text"/>
    <w:basedOn w:val="Normal"/>
    <w:link w:val="FootnoteTextChar"/>
    <w:unhideWhenUsed/>
    <w:rsid w:val="00D314B4"/>
    <w:rPr>
      <w:sz w:val="20"/>
      <w:szCs w:val="20"/>
    </w:rPr>
  </w:style>
  <w:style w:type="character" w:customStyle="1" w:styleId="FootnoteTextChar">
    <w:name w:val="Footnote Text Char"/>
    <w:basedOn w:val="DefaultParagraphFont"/>
    <w:link w:val="FootnoteText"/>
    <w:uiPriority w:val="99"/>
    <w:semiHidden/>
    <w:rsid w:val="00D314B4"/>
    <w:rPr>
      <w:rFonts w:eastAsiaTheme="minorHAnsi" w:cstheme="minorBidi"/>
      <w:color w:val="000000" w:themeColor="text1"/>
    </w:rPr>
  </w:style>
  <w:style w:type="character" w:customStyle="1" w:styleId="Heading6Char">
    <w:name w:val="Heading 6 Char"/>
    <w:basedOn w:val="DefaultParagraphFont"/>
    <w:link w:val="Heading6"/>
    <w:rsid w:val="00D314B4"/>
    <w:rPr>
      <w:rFonts w:ascii="Calibri" w:eastAsiaTheme="minorHAnsi" w:hAnsi="Calibri" w:cstheme="minorBidi"/>
      <w:b/>
      <w:bCs/>
      <w:color w:val="000000" w:themeColor="text1"/>
      <w:sz w:val="23"/>
      <w:szCs w:val="22"/>
    </w:rPr>
  </w:style>
  <w:style w:type="character" w:customStyle="1" w:styleId="Heading7Char">
    <w:name w:val="Heading 7 Char"/>
    <w:basedOn w:val="DefaultParagraphFont"/>
    <w:link w:val="Heading7"/>
    <w:uiPriority w:val="9"/>
    <w:semiHidden/>
    <w:rsid w:val="00D314B4"/>
    <w:rPr>
      <w:rFonts w:ascii="Calibri" w:eastAsiaTheme="minorHAnsi" w:hAnsi="Calibri" w:cstheme="minorBidi"/>
      <w:color w:val="000000" w:themeColor="text1"/>
      <w:sz w:val="23"/>
      <w:szCs w:val="22"/>
    </w:rPr>
  </w:style>
  <w:style w:type="character" w:customStyle="1" w:styleId="Heading8Char">
    <w:name w:val="Heading 8 Char"/>
    <w:basedOn w:val="DefaultParagraphFont"/>
    <w:link w:val="Heading8"/>
    <w:uiPriority w:val="9"/>
    <w:semiHidden/>
    <w:rsid w:val="00D314B4"/>
    <w:rPr>
      <w:rFonts w:ascii="Calibri" w:eastAsiaTheme="minorHAnsi" w:hAnsi="Calibri" w:cstheme="minorBidi"/>
      <w:i/>
      <w:iCs/>
      <w:color w:val="000000" w:themeColor="text1"/>
      <w:sz w:val="23"/>
      <w:szCs w:val="22"/>
    </w:rPr>
  </w:style>
  <w:style w:type="character" w:customStyle="1" w:styleId="Heading9Char">
    <w:name w:val="Heading 9 Char"/>
    <w:basedOn w:val="DefaultParagraphFont"/>
    <w:link w:val="Heading9"/>
    <w:uiPriority w:val="9"/>
    <w:semiHidden/>
    <w:rsid w:val="00D314B4"/>
    <w:rPr>
      <w:rFonts w:ascii="Cambria" w:eastAsiaTheme="minorHAnsi" w:hAnsi="Cambria" w:cstheme="minorBidi"/>
      <w:color w:val="000000" w:themeColor="text1"/>
      <w:sz w:val="23"/>
      <w:szCs w:val="22"/>
    </w:rPr>
  </w:style>
  <w:style w:type="paragraph" w:styleId="HTMLAddress">
    <w:name w:val="HTML Address"/>
    <w:basedOn w:val="Normal"/>
    <w:link w:val="HTMLAddressChar"/>
    <w:uiPriority w:val="99"/>
    <w:semiHidden/>
    <w:unhideWhenUsed/>
    <w:rsid w:val="00D314B4"/>
    <w:rPr>
      <w:i/>
      <w:iCs/>
    </w:rPr>
  </w:style>
  <w:style w:type="character" w:customStyle="1" w:styleId="HTMLAddressChar">
    <w:name w:val="HTML Address Char"/>
    <w:basedOn w:val="DefaultParagraphFont"/>
    <w:link w:val="HTMLAddress"/>
    <w:uiPriority w:val="99"/>
    <w:semiHidden/>
    <w:rsid w:val="00D314B4"/>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D314B4"/>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314B4"/>
    <w:rPr>
      <w:rFonts w:ascii="Courier New" w:eastAsiaTheme="minorHAnsi" w:hAnsi="Courier New" w:cs="Courier New"/>
      <w:color w:val="000000" w:themeColor="text1"/>
    </w:rPr>
  </w:style>
  <w:style w:type="paragraph" w:styleId="Index1">
    <w:name w:val="index 1"/>
    <w:basedOn w:val="Normal"/>
    <w:next w:val="Normal"/>
    <w:autoRedefine/>
    <w:uiPriority w:val="99"/>
    <w:semiHidden/>
    <w:unhideWhenUsed/>
    <w:rsid w:val="00D314B4"/>
    <w:pPr>
      <w:ind w:left="240" w:hanging="240"/>
    </w:pPr>
  </w:style>
  <w:style w:type="paragraph" w:styleId="Index2">
    <w:name w:val="index 2"/>
    <w:basedOn w:val="Normal"/>
    <w:next w:val="Normal"/>
    <w:autoRedefine/>
    <w:uiPriority w:val="99"/>
    <w:semiHidden/>
    <w:unhideWhenUsed/>
    <w:rsid w:val="00D314B4"/>
    <w:pPr>
      <w:ind w:left="480" w:hanging="240"/>
    </w:pPr>
  </w:style>
  <w:style w:type="paragraph" w:styleId="Index3">
    <w:name w:val="index 3"/>
    <w:basedOn w:val="Normal"/>
    <w:next w:val="Normal"/>
    <w:autoRedefine/>
    <w:uiPriority w:val="99"/>
    <w:semiHidden/>
    <w:unhideWhenUsed/>
    <w:rsid w:val="00D314B4"/>
    <w:pPr>
      <w:ind w:left="720" w:hanging="240"/>
    </w:pPr>
  </w:style>
  <w:style w:type="paragraph" w:styleId="Index4">
    <w:name w:val="index 4"/>
    <w:basedOn w:val="Normal"/>
    <w:next w:val="Normal"/>
    <w:autoRedefine/>
    <w:uiPriority w:val="99"/>
    <w:semiHidden/>
    <w:unhideWhenUsed/>
    <w:rsid w:val="00D314B4"/>
    <w:pPr>
      <w:ind w:left="960" w:hanging="240"/>
    </w:pPr>
  </w:style>
  <w:style w:type="paragraph" w:styleId="Index5">
    <w:name w:val="index 5"/>
    <w:basedOn w:val="Normal"/>
    <w:next w:val="Normal"/>
    <w:autoRedefine/>
    <w:uiPriority w:val="99"/>
    <w:semiHidden/>
    <w:unhideWhenUsed/>
    <w:rsid w:val="00D314B4"/>
    <w:pPr>
      <w:ind w:left="1200" w:hanging="240"/>
    </w:pPr>
  </w:style>
  <w:style w:type="paragraph" w:styleId="Index6">
    <w:name w:val="index 6"/>
    <w:basedOn w:val="Normal"/>
    <w:next w:val="Normal"/>
    <w:autoRedefine/>
    <w:uiPriority w:val="99"/>
    <w:semiHidden/>
    <w:unhideWhenUsed/>
    <w:rsid w:val="00D314B4"/>
    <w:pPr>
      <w:ind w:left="1440" w:hanging="240"/>
    </w:pPr>
  </w:style>
  <w:style w:type="paragraph" w:styleId="Index7">
    <w:name w:val="index 7"/>
    <w:basedOn w:val="Normal"/>
    <w:next w:val="Normal"/>
    <w:autoRedefine/>
    <w:uiPriority w:val="99"/>
    <w:semiHidden/>
    <w:unhideWhenUsed/>
    <w:rsid w:val="00D314B4"/>
    <w:pPr>
      <w:ind w:left="1680" w:hanging="240"/>
    </w:pPr>
  </w:style>
  <w:style w:type="paragraph" w:styleId="Index8">
    <w:name w:val="index 8"/>
    <w:basedOn w:val="Normal"/>
    <w:next w:val="Normal"/>
    <w:autoRedefine/>
    <w:uiPriority w:val="99"/>
    <w:semiHidden/>
    <w:unhideWhenUsed/>
    <w:rsid w:val="00D314B4"/>
    <w:pPr>
      <w:ind w:left="1920" w:hanging="240"/>
    </w:pPr>
  </w:style>
  <w:style w:type="paragraph" w:styleId="Index9">
    <w:name w:val="index 9"/>
    <w:basedOn w:val="Normal"/>
    <w:next w:val="Normal"/>
    <w:autoRedefine/>
    <w:uiPriority w:val="99"/>
    <w:semiHidden/>
    <w:unhideWhenUsed/>
    <w:rsid w:val="00D314B4"/>
    <w:pPr>
      <w:ind w:left="2160" w:hanging="240"/>
    </w:pPr>
  </w:style>
  <w:style w:type="paragraph" w:styleId="IndexHeading">
    <w:name w:val="index heading"/>
    <w:basedOn w:val="Normal"/>
    <w:next w:val="Index1"/>
    <w:uiPriority w:val="99"/>
    <w:semiHidden/>
    <w:unhideWhenUsed/>
    <w:rsid w:val="00D314B4"/>
    <w:rPr>
      <w:rFonts w:ascii="Cambria" w:hAnsi="Cambria"/>
      <w:b/>
      <w:bCs/>
    </w:rPr>
  </w:style>
  <w:style w:type="paragraph" w:styleId="ListParagraph">
    <w:name w:val="List Paragraph"/>
    <w:basedOn w:val="nrpsNormalsingleline"/>
    <w:qFormat/>
    <w:rsid w:val="00D314B4"/>
    <w:pPr>
      <w:ind w:left="720"/>
    </w:pPr>
  </w:style>
  <w:style w:type="paragraph" w:styleId="List">
    <w:name w:val="List"/>
    <w:basedOn w:val="Normal"/>
    <w:uiPriority w:val="99"/>
    <w:semiHidden/>
    <w:unhideWhenUsed/>
    <w:rsid w:val="00D314B4"/>
    <w:pPr>
      <w:ind w:left="360" w:hanging="360"/>
      <w:contextualSpacing/>
    </w:pPr>
  </w:style>
  <w:style w:type="paragraph" w:styleId="List2">
    <w:name w:val="List 2"/>
    <w:basedOn w:val="Normal"/>
    <w:uiPriority w:val="99"/>
    <w:semiHidden/>
    <w:unhideWhenUsed/>
    <w:rsid w:val="00D314B4"/>
    <w:pPr>
      <w:ind w:left="720" w:hanging="360"/>
      <w:contextualSpacing/>
    </w:pPr>
  </w:style>
  <w:style w:type="paragraph" w:styleId="List3">
    <w:name w:val="List 3"/>
    <w:basedOn w:val="Normal"/>
    <w:uiPriority w:val="99"/>
    <w:semiHidden/>
    <w:unhideWhenUsed/>
    <w:rsid w:val="00D314B4"/>
    <w:pPr>
      <w:ind w:left="1080" w:hanging="360"/>
      <w:contextualSpacing/>
    </w:pPr>
  </w:style>
  <w:style w:type="paragraph" w:styleId="List4">
    <w:name w:val="List 4"/>
    <w:basedOn w:val="Normal"/>
    <w:uiPriority w:val="99"/>
    <w:semiHidden/>
    <w:unhideWhenUsed/>
    <w:rsid w:val="00D314B4"/>
    <w:pPr>
      <w:ind w:left="1440" w:hanging="360"/>
      <w:contextualSpacing/>
    </w:pPr>
  </w:style>
  <w:style w:type="paragraph" w:styleId="List5">
    <w:name w:val="List 5"/>
    <w:basedOn w:val="Normal"/>
    <w:uiPriority w:val="99"/>
    <w:semiHidden/>
    <w:unhideWhenUsed/>
    <w:rsid w:val="00D314B4"/>
    <w:pPr>
      <w:ind w:left="1800" w:hanging="360"/>
      <w:contextualSpacing/>
    </w:pPr>
  </w:style>
  <w:style w:type="paragraph" w:styleId="ListBullet">
    <w:name w:val="List Bullet"/>
    <w:basedOn w:val="Normal"/>
    <w:uiPriority w:val="99"/>
    <w:semiHidden/>
    <w:unhideWhenUsed/>
    <w:rsid w:val="00D314B4"/>
    <w:pPr>
      <w:numPr>
        <w:numId w:val="12"/>
      </w:numPr>
      <w:contextualSpacing/>
    </w:pPr>
  </w:style>
  <w:style w:type="paragraph" w:styleId="ListBullet2">
    <w:name w:val="List Bullet 2"/>
    <w:basedOn w:val="Normal"/>
    <w:uiPriority w:val="99"/>
    <w:semiHidden/>
    <w:unhideWhenUsed/>
    <w:rsid w:val="00D314B4"/>
    <w:pPr>
      <w:numPr>
        <w:numId w:val="13"/>
      </w:numPr>
      <w:contextualSpacing/>
    </w:pPr>
  </w:style>
  <w:style w:type="paragraph" w:styleId="ListBullet3">
    <w:name w:val="List Bullet 3"/>
    <w:basedOn w:val="Normal"/>
    <w:uiPriority w:val="99"/>
    <w:semiHidden/>
    <w:unhideWhenUsed/>
    <w:rsid w:val="00D314B4"/>
    <w:pPr>
      <w:numPr>
        <w:numId w:val="14"/>
      </w:numPr>
      <w:contextualSpacing/>
    </w:pPr>
  </w:style>
  <w:style w:type="paragraph" w:styleId="ListBullet4">
    <w:name w:val="List Bullet 4"/>
    <w:basedOn w:val="Normal"/>
    <w:uiPriority w:val="99"/>
    <w:semiHidden/>
    <w:unhideWhenUsed/>
    <w:rsid w:val="00D314B4"/>
    <w:pPr>
      <w:numPr>
        <w:numId w:val="15"/>
      </w:numPr>
      <w:contextualSpacing/>
    </w:pPr>
  </w:style>
  <w:style w:type="paragraph" w:styleId="ListBullet5">
    <w:name w:val="List Bullet 5"/>
    <w:basedOn w:val="Normal"/>
    <w:uiPriority w:val="99"/>
    <w:semiHidden/>
    <w:unhideWhenUsed/>
    <w:rsid w:val="00D314B4"/>
    <w:pPr>
      <w:numPr>
        <w:numId w:val="16"/>
      </w:numPr>
      <w:contextualSpacing/>
    </w:pPr>
  </w:style>
  <w:style w:type="paragraph" w:styleId="ListContinue">
    <w:name w:val="List Continue"/>
    <w:basedOn w:val="Normal"/>
    <w:uiPriority w:val="99"/>
    <w:semiHidden/>
    <w:unhideWhenUsed/>
    <w:rsid w:val="00D314B4"/>
    <w:pPr>
      <w:spacing w:after="120"/>
      <w:ind w:left="360"/>
      <w:contextualSpacing/>
    </w:pPr>
  </w:style>
  <w:style w:type="paragraph" w:styleId="ListContinue2">
    <w:name w:val="List Continue 2"/>
    <w:basedOn w:val="Normal"/>
    <w:uiPriority w:val="99"/>
    <w:semiHidden/>
    <w:unhideWhenUsed/>
    <w:rsid w:val="00D314B4"/>
    <w:pPr>
      <w:spacing w:after="120"/>
      <w:ind w:left="720"/>
      <w:contextualSpacing/>
    </w:pPr>
  </w:style>
  <w:style w:type="paragraph" w:styleId="ListContinue3">
    <w:name w:val="List Continue 3"/>
    <w:basedOn w:val="Normal"/>
    <w:uiPriority w:val="99"/>
    <w:semiHidden/>
    <w:unhideWhenUsed/>
    <w:rsid w:val="00D314B4"/>
    <w:pPr>
      <w:spacing w:after="120"/>
      <w:ind w:left="1080"/>
      <w:contextualSpacing/>
    </w:pPr>
  </w:style>
  <w:style w:type="paragraph" w:styleId="ListContinue4">
    <w:name w:val="List Continue 4"/>
    <w:basedOn w:val="Normal"/>
    <w:uiPriority w:val="99"/>
    <w:semiHidden/>
    <w:unhideWhenUsed/>
    <w:rsid w:val="00D314B4"/>
    <w:pPr>
      <w:spacing w:after="120"/>
      <w:ind w:left="1440"/>
      <w:contextualSpacing/>
    </w:pPr>
  </w:style>
  <w:style w:type="paragraph" w:styleId="ListContinue5">
    <w:name w:val="List Continue 5"/>
    <w:basedOn w:val="Normal"/>
    <w:uiPriority w:val="99"/>
    <w:semiHidden/>
    <w:unhideWhenUsed/>
    <w:rsid w:val="00D314B4"/>
    <w:pPr>
      <w:spacing w:after="120"/>
      <w:ind w:left="1800"/>
      <w:contextualSpacing/>
    </w:pPr>
  </w:style>
  <w:style w:type="paragraph" w:styleId="ListNumber">
    <w:name w:val="List Number"/>
    <w:basedOn w:val="Normal"/>
    <w:uiPriority w:val="99"/>
    <w:semiHidden/>
    <w:unhideWhenUsed/>
    <w:rsid w:val="00D314B4"/>
    <w:pPr>
      <w:numPr>
        <w:numId w:val="17"/>
      </w:numPr>
      <w:contextualSpacing/>
    </w:pPr>
  </w:style>
  <w:style w:type="paragraph" w:styleId="ListNumber2">
    <w:name w:val="List Number 2"/>
    <w:basedOn w:val="Normal"/>
    <w:uiPriority w:val="99"/>
    <w:semiHidden/>
    <w:unhideWhenUsed/>
    <w:rsid w:val="00D314B4"/>
    <w:pPr>
      <w:numPr>
        <w:numId w:val="18"/>
      </w:numPr>
      <w:contextualSpacing/>
    </w:pPr>
  </w:style>
  <w:style w:type="paragraph" w:styleId="ListNumber3">
    <w:name w:val="List Number 3"/>
    <w:basedOn w:val="Normal"/>
    <w:uiPriority w:val="99"/>
    <w:semiHidden/>
    <w:unhideWhenUsed/>
    <w:rsid w:val="00D314B4"/>
    <w:pPr>
      <w:numPr>
        <w:numId w:val="19"/>
      </w:numPr>
      <w:contextualSpacing/>
    </w:pPr>
  </w:style>
  <w:style w:type="paragraph" w:styleId="ListNumber4">
    <w:name w:val="List Number 4"/>
    <w:basedOn w:val="Normal"/>
    <w:uiPriority w:val="99"/>
    <w:semiHidden/>
    <w:unhideWhenUsed/>
    <w:rsid w:val="00D314B4"/>
    <w:pPr>
      <w:numPr>
        <w:numId w:val="20"/>
      </w:numPr>
      <w:contextualSpacing/>
    </w:pPr>
  </w:style>
  <w:style w:type="paragraph" w:styleId="ListNumber5">
    <w:name w:val="List Number 5"/>
    <w:basedOn w:val="Normal"/>
    <w:uiPriority w:val="99"/>
    <w:semiHidden/>
    <w:unhideWhenUsed/>
    <w:rsid w:val="00D314B4"/>
    <w:pPr>
      <w:numPr>
        <w:numId w:val="21"/>
      </w:numPr>
      <w:contextualSpacing/>
    </w:pPr>
  </w:style>
  <w:style w:type="paragraph" w:styleId="MacroText">
    <w:name w:val="macro"/>
    <w:link w:val="MacroTextChar"/>
    <w:uiPriority w:val="99"/>
    <w:semiHidden/>
    <w:unhideWhenUsed/>
    <w:rsid w:val="00D314B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uiPriority w:val="99"/>
    <w:semiHidden/>
    <w:rsid w:val="00D314B4"/>
    <w:rPr>
      <w:rFonts w:ascii="Courier New" w:hAnsi="Courier New" w:cs="Courier New"/>
    </w:rPr>
  </w:style>
  <w:style w:type="paragraph" w:styleId="MessageHeader">
    <w:name w:val="Message Header"/>
    <w:basedOn w:val="Normal"/>
    <w:link w:val="MessageHeaderChar"/>
    <w:uiPriority w:val="99"/>
    <w:semiHidden/>
    <w:unhideWhenUsed/>
    <w:rsid w:val="00D314B4"/>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uiPriority w:val="99"/>
    <w:semiHidden/>
    <w:rsid w:val="00D314B4"/>
    <w:rPr>
      <w:rFonts w:ascii="Cambria" w:eastAsiaTheme="minorHAnsi" w:hAnsi="Cambria" w:cstheme="minorBidi"/>
      <w:color w:val="000000" w:themeColor="text1"/>
      <w:sz w:val="23"/>
      <w:szCs w:val="22"/>
      <w:shd w:val="pct20" w:color="auto" w:fill="auto"/>
    </w:rPr>
  </w:style>
  <w:style w:type="paragraph" w:styleId="NormalWeb">
    <w:name w:val="Normal (Web)"/>
    <w:basedOn w:val="Normal"/>
    <w:uiPriority w:val="99"/>
    <w:semiHidden/>
    <w:unhideWhenUsed/>
    <w:rsid w:val="00D314B4"/>
  </w:style>
  <w:style w:type="paragraph" w:styleId="NormalIndent">
    <w:name w:val="Normal Indent"/>
    <w:basedOn w:val="Normal"/>
    <w:uiPriority w:val="99"/>
    <w:semiHidden/>
    <w:unhideWhenUsed/>
    <w:rsid w:val="00D314B4"/>
    <w:pPr>
      <w:ind w:left="720"/>
    </w:pPr>
  </w:style>
  <w:style w:type="paragraph" w:styleId="NoteHeading">
    <w:name w:val="Note Heading"/>
    <w:basedOn w:val="Normal"/>
    <w:next w:val="Normal"/>
    <w:link w:val="NoteHeadingChar"/>
    <w:uiPriority w:val="99"/>
    <w:semiHidden/>
    <w:unhideWhenUsed/>
    <w:rsid w:val="00D314B4"/>
  </w:style>
  <w:style w:type="character" w:customStyle="1" w:styleId="NoteHeadingChar">
    <w:name w:val="Note Heading Char"/>
    <w:basedOn w:val="DefaultParagraphFont"/>
    <w:link w:val="NoteHeading"/>
    <w:uiPriority w:val="99"/>
    <w:semiHidden/>
    <w:rsid w:val="00D314B4"/>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D314B4"/>
    <w:rPr>
      <w:rFonts w:ascii="Courier New" w:hAnsi="Courier New" w:cs="Courier New"/>
      <w:sz w:val="20"/>
      <w:szCs w:val="20"/>
    </w:rPr>
  </w:style>
  <w:style w:type="character" w:customStyle="1" w:styleId="PlainTextChar">
    <w:name w:val="Plain Text Char"/>
    <w:basedOn w:val="DefaultParagraphFont"/>
    <w:link w:val="PlainText"/>
    <w:uiPriority w:val="99"/>
    <w:rsid w:val="00D314B4"/>
    <w:rPr>
      <w:rFonts w:ascii="Courier New" w:eastAsiaTheme="minorHAnsi" w:hAnsi="Courier New" w:cs="Courier New"/>
      <w:color w:val="000000" w:themeColor="text1"/>
    </w:rPr>
  </w:style>
  <w:style w:type="paragraph" w:styleId="Salutation">
    <w:name w:val="Salutation"/>
    <w:basedOn w:val="Normal"/>
    <w:next w:val="Normal"/>
    <w:link w:val="SalutationChar"/>
    <w:uiPriority w:val="99"/>
    <w:semiHidden/>
    <w:unhideWhenUsed/>
    <w:rsid w:val="00D314B4"/>
  </w:style>
  <w:style w:type="character" w:customStyle="1" w:styleId="SalutationChar">
    <w:name w:val="Salutation Char"/>
    <w:basedOn w:val="DefaultParagraphFont"/>
    <w:link w:val="Salutation"/>
    <w:uiPriority w:val="99"/>
    <w:semiHidden/>
    <w:rsid w:val="00D314B4"/>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D314B4"/>
    <w:pPr>
      <w:ind w:left="4320"/>
    </w:pPr>
  </w:style>
  <w:style w:type="character" w:customStyle="1" w:styleId="SignatureChar">
    <w:name w:val="Signature Char"/>
    <w:basedOn w:val="DefaultParagraphFont"/>
    <w:link w:val="Signature"/>
    <w:uiPriority w:val="99"/>
    <w:semiHidden/>
    <w:rsid w:val="00D314B4"/>
    <w:rPr>
      <w:rFonts w:eastAsiaTheme="minorHAnsi" w:cstheme="minorBidi"/>
      <w:color w:val="000000" w:themeColor="text1"/>
      <w:sz w:val="23"/>
      <w:szCs w:val="22"/>
    </w:rPr>
  </w:style>
  <w:style w:type="paragraph" w:styleId="Subtitle">
    <w:name w:val="Subtitle"/>
    <w:basedOn w:val="Normal"/>
    <w:next w:val="Normal"/>
    <w:link w:val="SubtitleChar"/>
    <w:rsid w:val="00D314B4"/>
    <w:pPr>
      <w:spacing w:after="60"/>
      <w:jc w:val="center"/>
      <w:outlineLvl w:val="1"/>
    </w:pPr>
    <w:rPr>
      <w:rFonts w:ascii="Cambria" w:hAnsi="Cambria"/>
    </w:rPr>
  </w:style>
  <w:style w:type="character" w:customStyle="1" w:styleId="SubtitleChar">
    <w:name w:val="Subtitle Char"/>
    <w:basedOn w:val="DefaultParagraphFont"/>
    <w:link w:val="Subtitle"/>
    <w:rsid w:val="00D314B4"/>
    <w:rPr>
      <w:rFonts w:ascii="Cambria" w:eastAsiaTheme="minorHAnsi" w:hAnsi="Cambria" w:cstheme="minorBidi"/>
      <w:color w:val="000000" w:themeColor="text1"/>
      <w:sz w:val="23"/>
      <w:szCs w:val="22"/>
    </w:rPr>
  </w:style>
  <w:style w:type="paragraph" w:styleId="TableofAuthorities">
    <w:name w:val="table of authorities"/>
    <w:basedOn w:val="Normal"/>
    <w:next w:val="Normal"/>
    <w:uiPriority w:val="99"/>
    <w:semiHidden/>
    <w:unhideWhenUsed/>
    <w:rsid w:val="00D314B4"/>
    <w:pPr>
      <w:ind w:left="240" w:hanging="240"/>
    </w:pPr>
  </w:style>
  <w:style w:type="paragraph" w:styleId="Title">
    <w:name w:val="Title"/>
    <w:basedOn w:val="Normal"/>
    <w:next w:val="Normal"/>
    <w:link w:val="TitleChar"/>
    <w:rsid w:val="00D314B4"/>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D314B4"/>
    <w:rPr>
      <w:rFonts w:ascii="Cambria" w:eastAsiaTheme="minorHAnsi" w:hAnsi="Cambria" w:cstheme="minorBidi"/>
      <w:b/>
      <w:bCs/>
      <w:color w:val="000000" w:themeColor="text1"/>
      <w:kern w:val="28"/>
      <w:sz w:val="32"/>
      <w:szCs w:val="32"/>
    </w:rPr>
  </w:style>
  <w:style w:type="paragraph" w:styleId="TOAHeading">
    <w:name w:val="toa heading"/>
    <w:basedOn w:val="Normal"/>
    <w:next w:val="Normal"/>
    <w:uiPriority w:val="99"/>
    <w:semiHidden/>
    <w:unhideWhenUsed/>
    <w:rsid w:val="00D314B4"/>
    <w:pPr>
      <w:spacing w:before="120"/>
    </w:pPr>
    <w:rPr>
      <w:rFonts w:ascii="Cambria" w:hAnsi="Cambria"/>
      <w:b/>
      <w:bCs/>
    </w:rPr>
  </w:style>
  <w:style w:type="paragraph" w:customStyle="1" w:styleId="PageRight">
    <w:name w:val="Page Right"/>
    <w:next w:val="nrpsNormal"/>
    <w:rsid w:val="00D314B4"/>
    <w:pPr>
      <w:spacing w:after="160" w:line="276" w:lineRule="auto"/>
      <w:jc w:val="right"/>
    </w:pPr>
    <w:rPr>
      <w:color w:val="000000" w:themeColor="text1"/>
      <w:sz w:val="23"/>
    </w:rPr>
  </w:style>
  <w:style w:type="paragraph" w:customStyle="1" w:styleId="TableHeader">
    <w:name w:val="Table Header"/>
    <w:basedOn w:val="Normal"/>
    <w:rsid w:val="00D314B4"/>
    <w:pPr>
      <w:jc w:val="center"/>
    </w:pPr>
    <w:rPr>
      <w:szCs w:val="20"/>
    </w:rPr>
  </w:style>
  <w:style w:type="paragraph" w:customStyle="1" w:styleId="nrpsTablenote">
    <w:name w:val="nrps Table note"/>
    <w:qFormat/>
    <w:rsid w:val="00D314B4"/>
    <w:pPr>
      <w:spacing w:before="80" w:line="276" w:lineRule="auto"/>
      <w:ind w:left="360"/>
    </w:pPr>
    <w:rPr>
      <w:rFonts w:ascii="Arial" w:hAnsi="Arial"/>
      <w:bCs/>
      <w:color w:val="000000" w:themeColor="text1"/>
      <w:sz w:val="18"/>
    </w:rPr>
  </w:style>
  <w:style w:type="character" w:styleId="PageNumber">
    <w:name w:val="page number"/>
    <w:basedOn w:val="DefaultParagraphFont"/>
    <w:uiPriority w:val="99"/>
    <w:semiHidden/>
    <w:unhideWhenUsed/>
    <w:rsid w:val="00D314B4"/>
    <w:rPr>
      <w:color w:val="000000" w:themeColor="text1"/>
    </w:rPr>
  </w:style>
  <w:style w:type="paragraph" w:styleId="Header">
    <w:name w:val="header"/>
    <w:basedOn w:val="Normal"/>
    <w:link w:val="HeaderChar"/>
    <w:uiPriority w:val="99"/>
    <w:unhideWhenUsed/>
    <w:rsid w:val="00D314B4"/>
    <w:pPr>
      <w:tabs>
        <w:tab w:val="center" w:pos="4680"/>
        <w:tab w:val="right" w:pos="9360"/>
      </w:tabs>
      <w:spacing w:after="0"/>
    </w:pPr>
  </w:style>
  <w:style w:type="paragraph" w:styleId="Footer">
    <w:name w:val="footer"/>
    <w:basedOn w:val="Normal"/>
    <w:link w:val="FooterChar"/>
    <w:uiPriority w:val="99"/>
    <w:unhideWhenUsed/>
    <w:rsid w:val="00D314B4"/>
    <w:pPr>
      <w:tabs>
        <w:tab w:val="center" w:pos="4680"/>
        <w:tab w:val="right" w:pos="9360"/>
      </w:tabs>
      <w:spacing w:after="0"/>
    </w:pPr>
  </w:style>
  <w:style w:type="character" w:customStyle="1" w:styleId="FooterChar">
    <w:name w:val="Footer Char"/>
    <w:basedOn w:val="DefaultParagraphFont"/>
    <w:link w:val="Footer"/>
    <w:uiPriority w:val="99"/>
    <w:rsid w:val="00D314B4"/>
    <w:rPr>
      <w:rFonts w:eastAsiaTheme="minorHAnsi" w:cstheme="minorBidi"/>
      <w:color w:val="000000" w:themeColor="text1"/>
      <w:sz w:val="23"/>
      <w:szCs w:val="22"/>
    </w:rPr>
  </w:style>
  <w:style w:type="paragraph" w:customStyle="1" w:styleId="nrpsBannertop">
    <w:name w:val="nrps Banner top"/>
    <w:basedOn w:val="nrpsNormalsingleline"/>
    <w:semiHidden/>
    <w:qFormat/>
    <w:locked/>
    <w:rsid w:val="00D314B4"/>
    <w:pPr>
      <w:spacing w:line="240" w:lineRule="auto"/>
    </w:pPr>
    <w:rPr>
      <w:noProof/>
      <w:sz w:val="24"/>
    </w:rPr>
  </w:style>
  <w:style w:type="character" w:customStyle="1" w:styleId="HeaderChar">
    <w:name w:val="Header Char"/>
    <w:basedOn w:val="DefaultParagraphFont"/>
    <w:link w:val="Header"/>
    <w:uiPriority w:val="99"/>
    <w:rsid w:val="00D314B4"/>
    <w:rPr>
      <w:rFonts w:eastAsiaTheme="minorHAnsi" w:cstheme="minorBidi"/>
      <w:color w:val="000000" w:themeColor="text1"/>
      <w:sz w:val="23"/>
      <w:szCs w:val="22"/>
    </w:rPr>
  </w:style>
  <w:style w:type="table" w:customStyle="1" w:styleId="TableGrid1">
    <w:name w:val="Table Grid1"/>
    <w:basedOn w:val="TableNormal"/>
    <w:next w:val="TableGrid"/>
    <w:uiPriority w:val="59"/>
    <w:rsid w:val="00D314B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ndnoteTextChar">
    <w:name w:val="Endnote Text Char"/>
    <w:basedOn w:val="DefaultParagraphFont"/>
    <w:link w:val="EndnoteText"/>
    <w:semiHidden/>
    <w:rsid w:val="00D314B4"/>
    <w:rPr>
      <w:rFonts w:ascii="Press Rmn 12pt" w:eastAsiaTheme="minorHAnsi" w:hAnsi="Press Rmn 12pt" w:cstheme="minorBidi"/>
      <w:color w:val="000000" w:themeColor="text1"/>
      <w:sz w:val="23"/>
    </w:rPr>
  </w:style>
  <w:style w:type="paragraph" w:customStyle="1" w:styleId="nrpsInstructionsh1">
    <w:name w:val="nrps Instructions h1"/>
    <w:basedOn w:val="nrpsHeading1"/>
    <w:rsid w:val="00D314B4"/>
    <w:rPr>
      <w:color w:val="800000"/>
    </w:rPr>
  </w:style>
  <w:style w:type="paragraph" w:customStyle="1" w:styleId="nrpsInstructionsh2">
    <w:name w:val="nrps Instructions h2"/>
    <w:basedOn w:val="nrpsHeading2"/>
    <w:rsid w:val="00D314B4"/>
    <w:rPr>
      <w:color w:val="800000"/>
      <w:sz w:val="24"/>
    </w:rPr>
  </w:style>
  <w:style w:type="paragraph" w:customStyle="1" w:styleId="nrpsPhotocaption">
    <w:name w:val="nrps Photo caption"/>
    <w:basedOn w:val="nrpsFigurecaption"/>
    <w:qFormat/>
    <w:rsid w:val="00D314B4"/>
  </w:style>
  <w:style w:type="character" w:styleId="Strong">
    <w:name w:val="Strong"/>
    <w:basedOn w:val="DefaultParagraphFont"/>
    <w:uiPriority w:val="22"/>
    <w:rsid w:val="00D314B4"/>
    <w:rPr>
      <w:b/>
      <w:bCs/>
    </w:rPr>
  </w:style>
  <w:style w:type="paragraph" w:customStyle="1" w:styleId="nrpsHeading6">
    <w:name w:val="nrps Heading 6"/>
    <w:basedOn w:val="Heading6"/>
    <w:next w:val="nrpsNormal"/>
    <w:rsid w:val="00D314B4"/>
    <w:pPr>
      <w:keepNext/>
      <w:spacing w:before="80" w:after="0"/>
      <w:ind w:left="720"/>
    </w:pPr>
    <w:rPr>
      <w:rFonts w:ascii="Arial" w:hAnsi="Arial" w:cs="Times New Roman"/>
      <w:b w:val="0"/>
      <w:i/>
      <w:sz w:val="19"/>
      <w:u w:val="single"/>
    </w:rPr>
  </w:style>
  <w:style w:type="paragraph" w:styleId="Caption">
    <w:name w:val="caption"/>
    <w:basedOn w:val="Normal"/>
    <w:next w:val="Normal"/>
    <w:uiPriority w:val="35"/>
    <w:semiHidden/>
    <w:qFormat/>
    <w:rsid w:val="00D314B4"/>
    <w:rPr>
      <w:rFonts w:ascii="Frutiger LT Std 45 Light" w:eastAsia="Times New Roman" w:hAnsi="Frutiger LT Std 45 Light" w:cs="Times New Roman"/>
      <w:color w:val="948A54" w:themeColor="background2" w:themeShade="80"/>
      <w:sz w:val="20"/>
    </w:rPr>
  </w:style>
  <w:style w:type="table" w:styleId="LightGrid-Accent3">
    <w:name w:val="Light Grid Accent 3"/>
    <w:basedOn w:val="TableNormal"/>
    <w:uiPriority w:val="62"/>
    <w:rsid w:val="00D314B4"/>
    <w:rPr>
      <w:rFonts w:asciiTheme="minorHAnsi" w:eastAsiaTheme="minorEastAsia" w:hAnsiTheme="minorHAnsi" w:cstheme="minorBidi"/>
      <w:sz w:val="24"/>
      <w:szCs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Shading-Accent3">
    <w:name w:val="Light Shading Accent 3"/>
    <w:basedOn w:val="TableNormal"/>
    <w:uiPriority w:val="60"/>
    <w:rsid w:val="00D314B4"/>
    <w:rPr>
      <w:rFonts w:asciiTheme="minorHAnsi" w:eastAsiaTheme="minorEastAsia" w:hAnsiTheme="minorHAnsi" w:cstheme="minorBidi"/>
      <w:color w:val="76923C" w:themeColor="accent3" w:themeShade="BF"/>
      <w:sz w:val="24"/>
      <w:szCs w:val="24"/>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s">
    <w:name w:val="Tables"/>
    <w:basedOn w:val="Normal"/>
    <w:rsid w:val="00D314B4"/>
    <w:pPr>
      <w:tabs>
        <w:tab w:val="left" w:pos="-2610"/>
      </w:tabs>
      <w:spacing w:after="0"/>
    </w:pPr>
    <w:rPr>
      <w:rFonts w:ascii="Frutiger LT Std 45 Light" w:eastAsia="Times New Roman" w:hAnsi="Frutiger LT Std 45 Light" w:cs="Arial"/>
      <w:bCs/>
      <w:color w:val="auto"/>
      <w:sz w:val="20"/>
    </w:rPr>
  </w:style>
  <w:style w:type="table" w:styleId="DarkList-Accent4">
    <w:name w:val="Dark List Accent 4"/>
    <w:basedOn w:val="TableNormal"/>
    <w:uiPriority w:val="66"/>
    <w:rsid w:val="00D314B4"/>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customStyle="1" w:styleId="FigureAlignment">
    <w:name w:val="Figure Alignment"/>
    <w:basedOn w:val="Normal"/>
    <w:semiHidden/>
    <w:qFormat/>
    <w:rsid w:val="00D314B4"/>
    <w:rPr>
      <w:rFonts w:eastAsia="Times New Roman" w:cs="Times New Roman"/>
      <w:noProof/>
    </w:rPr>
  </w:style>
  <w:style w:type="paragraph" w:customStyle="1" w:styleId="TOC">
    <w:name w:val="TOC"/>
    <w:basedOn w:val="TOC1"/>
    <w:rsid w:val="00D314B4"/>
  </w:style>
  <w:style w:type="table" w:customStyle="1" w:styleId="LightShading1">
    <w:name w:val="Light Shading1"/>
    <w:basedOn w:val="TableNormal"/>
    <w:uiPriority w:val="60"/>
    <w:rsid w:val="00D314B4"/>
    <w:rPr>
      <w:rFonts w:asciiTheme="minorHAnsi" w:eastAsiaTheme="minorEastAsia" w:hAnsiTheme="minorHAnsi" w:cstheme="minorBidi"/>
      <w:color w:val="000000" w:themeColor="text1" w:themeShade="BF"/>
      <w:sz w:val="24"/>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D314B4"/>
    <w:rPr>
      <w:rFonts w:asciiTheme="minorHAnsi" w:eastAsiaTheme="minorEastAsia" w:hAnsiTheme="minorHAnsi" w:cstheme="minorBidi"/>
      <w:color w:val="365F91" w:themeColor="accent1" w:themeShade="BF"/>
      <w:sz w:val="24"/>
      <w:szCs w:val="24"/>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D314B4"/>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D314B4"/>
    <w:rPr>
      <w:rFonts w:asciiTheme="minorHAnsi" w:eastAsiaTheme="minorEastAsia" w:hAnsiTheme="minorHAnsi" w:cstheme="minorBidi"/>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5">
    <w:name w:val="Light Shading Accent 5"/>
    <w:basedOn w:val="TableNormal"/>
    <w:uiPriority w:val="60"/>
    <w:rsid w:val="00D314B4"/>
    <w:rPr>
      <w:rFonts w:asciiTheme="minorHAnsi" w:eastAsiaTheme="minorEastAsia" w:hAnsiTheme="minorHAnsi" w:cstheme="minorBidi"/>
      <w:color w:val="31849B" w:themeColor="accent5" w:themeShade="BF"/>
      <w:sz w:val="24"/>
      <w:szCs w:val="24"/>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D314B4"/>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cBorders>
        <w:shd w:val="solid" w:color="C0C0C0" w:fill="FFFFFF"/>
      </w:tcPr>
    </w:tblStylePr>
    <w:tblStylePr w:type="lastRow">
      <w:tblPr/>
      <w:tcPr>
        <w:tcBorders>
          <w:top w:val="single" w:sz="6" w:space="0" w:color="00000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D314B4"/>
    <w:rPr>
      <w:rFonts w:asciiTheme="minorHAnsi" w:eastAsiaTheme="minorEastAsia" w:hAnsiTheme="minorHAnsi" w:cstheme="minorBidi"/>
      <w:sz w:val="24"/>
      <w:szCs w:val="24"/>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D314B4"/>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Spacing">
    <w:name w:val="No Spacing"/>
    <w:uiPriority w:val="1"/>
    <w:rsid w:val="00D314B4"/>
    <w:rPr>
      <w:rFonts w:asciiTheme="minorHAnsi" w:eastAsiaTheme="minorHAnsi" w:hAnsiTheme="minorHAnsi" w:cstheme="minorBidi"/>
      <w:sz w:val="22"/>
      <w:szCs w:val="22"/>
    </w:rPr>
  </w:style>
  <w:style w:type="character" w:customStyle="1" w:styleId="citationsource-journal">
    <w:name w:val="citation_source-journal"/>
    <w:basedOn w:val="DefaultParagraphFont"/>
    <w:semiHidden/>
    <w:rsid w:val="00D314B4"/>
  </w:style>
  <w:style w:type="table" w:customStyle="1" w:styleId="TableGrid11">
    <w:name w:val="Table Grid11"/>
    <w:basedOn w:val="TableNormal"/>
    <w:uiPriority w:val="59"/>
    <w:rsid w:val="00D314B4"/>
    <w:rPr>
      <w:rFonts w:asciiTheme="minorHAnsi" w:eastAsiaTheme="minorEastAsia" w:hAnsiTheme="minorHAnsi" w:cstheme="minorBidi"/>
      <w:sz w:val="22"/>
      <w:szCs w:val="22"/>
      <w:lang w:val="es-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rpsImageline">
    <w:name w:val="nrps Image line"/>
    <w:basedOn w:val="nrpsNormalsingleline"/>
    <w:qFormat/>
    <w:rsid w:val="00D314B4"/>
    <w:pPr>
      <w:keepNext/>
      <w:spacing w:before="360"/>
    </w:pPr>
  </w:style>
  <w:style w:type="paragraph" w:customStyle="1" w:styleId="nrpsNormalsingleline">
    <w:name w:val="nrps Normal single line"/>
    <w:rsid w:val="00D314B4"/>
    <w:pPr>
      <w:spacing w:line="276" w:lineRule="auto"/>
    </w:pPr>
    <w:rPr>
      <w:color w:val="000000" w:themeColor="text1"/>
      <w:sz w:val="23"/>
    </w:rPr>
  </w:style>
  <w:style w:type="paragraph" w:customStyle="1" w:styleId="nrpsBulletlist">
    <w:name w:val="nrps Bullet list"/>
    <w:basedOn w:val="nrpsNormal"/>
    <w:link w:val="nrpsBulletlistChar"/>
    <w:rsid w:val="00D314B4"/>
    <w:pPr>
      <w:numPr>
        <w:numId w:val="22"/>
      </w:numPr>
    </w:pPr>
  </w:style>
  <w:style w:type="character" w:customStyle="1" w:styleId="nrpsBulletlistChar">
    <w:name w:val="nrps Bullet list Char"/>
    <w:basedOn w:val="nrpsNormalChar"/>
    <w:link w:val="nrpsBulletlist"/>
    <w:rsid w:val="00D314B4"/>
    <w:rPr>
      <w:color w:val="000000" w:themeColor="text1"/>
      <w:sz w:val="23"/>
    </w:rPr>
  </w:style>
  <w:style w:type="paragraph" w:customStyle="1" w:styleId="nrpsContents">
    <w:name w:val="nrps Contents"/>
    <w:basedOn w:val="Heading1"/>
    <w:next w:val="nrpsNormal"/>
    <w:rsid w:val="00D314B4"/>
    <w:pPr>
      <w:spacing w:after="160"/>
    </w:pPr>
    <w:rPr>
      <w:szCs w:val="24"/>
    </w:rPr>
  </w:style>
  <w:style w:type="paragraph" w:customStyle="1" w:styleId="nrpsContentsH2">
    <w:name w:val="nrps Contents H2"/>
    <w:basedOn w:val="Heading2"/>
    <w:rsid w:val="00D314B4"/>
    <w:pPr>
      <w:spacing w:after="160"/>
    </w:pPr>
    <w:rPr>
      <w:sz w:val="32"/>
    </w:rPr>
  </w:style>
  <w:style w:type="paragraph" w:customStyle="1" w:styleId="nrpsContentsSOP">
    <w:name w:val="nrps Contents SOP"/>
    <w:next w:val="nrpsNormal"/>
    <w:rsid w:val="00D314B4"/>
    <w:rPr>
      <w:b/>
      <w:color w:val="000000" w:themeColor="text1"/>
      <w:sz w:val="23"/>
      <w:szCs w:val="24"/>
    </w:rPr>
  </w:style>
  <w:style w:type="paragraph" w:customStyle="1" w:styleId="nrpsFigurecaptionSOP">
    <w:name w:val="nrps Figure caption SOP"/>
    <w:next w:val="nrpsNormal"/>
    <w:rsid w:val="00D314B4"/>
    <w:pPr>
      <w:spacing w:before="80" w:after="360"/>
    </w:pPr>
    <w:rPr>
      <w:rFonts w:ascii="Arial" w:hAnsi="Arial"/>
      <w:color w:val="000000" w:themeColor="text1"/>
    </w:rPr>
  </w:style>
  <w:style w:type="paragraph" w:customStyle="1" w:styleId="nrpsHeading1appendix">
    <w:name w:val="nrps Heading 1 appendix"/>
    <w:basedOn w:val="nrpsHeading1"/>
    <w:next w:val="nrpsNormal"/>
    <w:rsid w:val="00D314B4"/>
    <w:rPr>
      <w:szCs w:val="24"/>
    </w:rPr>
  </w:style>
  <w:style w:type="paragraph" w:customStyle="1" w:styleId="nrpsHeading1SOP">
    <w:name w:val="nrps Heading 1 SOP"/>
    <w:basedOn w:val="nrpsHeading1"/>
    <w:next w:val="nrpsNormal"/>
    <w:rsid w:val="00D314B4"/>
  </w:style>
  <w:style w:type="paragraph" w:customStyle="1" w:styleId="nrpsHeading2appendix">
    <w:name w:val="nrps Heading 2 appendix"/>
    <w:basedOn w:val="nrpsHeading2"/>
    <w:next w:val="nrpsNormal"/>
    <w:rsid w:val="00D314B4"/>
  </w:style>
  <w:style w:type="paragraph" w:customStyle="1" w:styleId="nrpsHeading2SOP">
    <w:name w:val="nrps Heading 2 SOP"/>
    <w:basedOn w:val="nrpsHeading2"/>
    <w:next w:val="nrpsNormal"/>
    <w:rsid w:val="00D314B4"/>
    <w:rPr>
      <w:bCs/>
      <w:iCs/>
    </w:rPr>
  </w:style>
  <w:style w:type="paragraph" w:customStyle="1" w:styleId="nrpsHeading3appendix">
    <w:name w:val="nrps Heading 3 appendix"/>
    <w:basedOn w:val="nrpsHeading3"/>
    <w:next w:val="nrpsNormal"/>
    <w:rsid w:val="00D314B4"/>
  </w:style>
  <w:style w:type="paragraph" w:customStyle="1" w:styleId="nrpsHeading3SOP">
    <w:name w:val="nrps Heading 3 SOP"/>
    <w:basedOn w:val="nrpsHeading3"/>
    <w:next w:val="nrpsNormal"/>
    <w:rsid w:val="00D314B4"/>
  </w:style>
  <w:style w:type="paragraph" w:customStyle="1" w:styleId="nrpsHeading4appendix">
    <w:name w:val="nrps Heading 4 appendix"/>
    <w:basedOn w:val="nrpsHeading4"/>
    <w:next w:val="nrpsNormal"/>
    <w:rsid w:val="00D314B4"/>
    <w:rPr>
      <w:bCs/>
    </w:rPr>
  </w:style>
  <w:style w:type="paragraph" w:customStyle="1" w:styleId="nrpsHeading4SOP">
    <w:name w:val="nrps Heading 4 SOP"/>
    <w:basedOn w:val="nrpsHeading4"/>
    <w:next w:val="nrpsNormal"/>
    <w:rsid w:val="00D314B4"/>
    <w:rPr>
      <w:bCs/>
    </w:rPr>
  </w:style>
  <w:style w:type="paragraph" w:customStyle="1" w:styleId="nrpsHyperlink">
    <w:name w:val="nrps Hyperlink"/>
    <w:basedOn w:val="nrpsNormal"/>
    <w:link w:val="nrpsHyperlinkChar"/>
    <w:rsid w:val="00D314B4"/>
  </w:style>
  <w:style w:type="character" w:customStyle="1" w:styleId="nrpsHyperlinkChar">
    <w:name w:val="nrps Hyperlink Char"/>
    <w:basedOn w:val="nrpsNormalChar"/>
    <w:link w:val="nrpsHyperlink"/>
    <w:rsid w:val="00D314B4"/>
    <w:rPr>
      <w:color w:val="000000" w:themeColor="text1"/>
      <w:sz w:val="23"/>
    </w:rPr>
  </w:style>
  <w:style w:type="paragraph" w:customStyle="1" w:styleId="nrpsInsidecovers">
    <w:name w:val="nrps Inside covers"/>
    <w:basedOn w:val="Normal"/>
    <w:link w:val="nrpsInsidecoversChar"/>
    <w:rsid w:val="00D314B4"/>
    <w:pPr>
      <w:spacing w:after="0"/>
    </w:pPr>
    <w:rPr>
      <w:rFonts w:eastAsia="Times New Roman" w:cs="Times New Roman"/>
      <w:sz w:val="18"/>
      <w:szCs w:val="24"/>
    </w:rPr>
  </w:style>
  <w:style w:type="character" w:customStyle="1" w:styleId="nrpsInsidecoversChar">
    <w:name w:val="nrps Inside covers Char"/>
    <w:basedOn w:val="DefaultParagraphFont"/>
    <w:link w:val="nrpsInsidecovers"/>
    <w:rsid w:val="00D314B4"/>
    <w:rPr>
      <w:color w:val="000000" w:themeColor="text1"/>
      <w:sz w:val="18"/>
      <w:szCs w:val="24"/>
    </w:rPr>
  </w:style>
  <w:style w:type="paragraph" w:customStyle="1" w:styleId="nrpsNormalcode">
    <w:name w:val="nrps Normal code"/>
    <w:basedOn w:val="nrpsNormalsingleline"/>
    <w:rsid w:val="00D314B4"/>
    <w:rPr>
      <w:rFonts w:ascii="Courier New" w:hAnsi="Courier New"/>
      <w:i/>
      <w:color w:val="800000"/>
    </w:rPr>
  </w:style>
  <w:style w:type="numbering" w:customStyle="1" w:styleId="nrpsNumlist">
    <w:name w:val="nrps Num list"/>
    <w:basedOn w:val="NoList"/>
    <w:rsid w:val="00D314B4"/>
    <w:pPr>
      <w:numPr>
        <w:numId w:val="23"/>
      </w:numPr>
    </w:pPr>
  </w:style>
  <w:style w:type="paragraph" w:customStyle="1" w:styleId="nrpsSeriesnamenumber">
    <w:name w:val="nrps Series name/number"/>
    <w:qFormat/>
    <w:rsid w:val="00D314B4"/>
    <w:pPr>
      <w:spacing w:before="200" w:after="480" w:line="276" w:lineRule="auto"/>
    </w:pPr>
    <w:rPr>
      <w:color w:val="000000" w:themeColor="text1"/>
      <w:sz w:val="24"/>
    </w:rPr>
  </w:style>
  <w:style w:type="paragraph" w:customStyle="1" w:styleId="nrpsSubtitle">
    <w:name w:val="nrps Subtitle"/>
    <w:basedOn w:val="Heading1"/>
    <w:next w:val="nrpsSeriesnamenumber"/>
    <w:link w:val="nrpsSubtitleChar"/>
    <w:qFormat/>
    <w:rsid w:val="00D314B4"/>
    <w:pPr>
      <w:tabs>
        <w:tab w:val="left" w:pos="9360"/>
      </w:tabs>
      <w:spacing w:before="80"/>
      <w:ind w:right="720"/>
    </w:pPr>
    <w:rPr>
      <w:rFonts w:ascii="Times New Roman" w:hAnsi="Times New Roman"/>
      <w:bCs/>
      <w:i/>
      <w:sz w:val="36"/>
      <w:szCs w:val="36"/>
    </w:rPr>
  </w:style>
  <w:style w:type="character" w:customStyle="1" w:styleId="nrpsSubtitleChar">
    <w:name w:val="nrps Subtitle Char"/>
    <w:basedOn w:val="DefaultParagraphFont"/>
    <w:link w:val="nrpsSubtitle"/>
    <w:rsid w:val="00D314B4"/>
    <w:rPr>
      <w:b/>
      <w:bCs/>
      <w:i/>
      <w:color w:val="000000" w:themeColor="text1"/>
      <w:sz w:val="36"/>
      <w:szCs w:val="36"/>
    </w:rPr>
  </w:style>
  <w:style w:type="paragraph" w:customStyle="1" w:styleId="nrpsTablecaptioncontinued">
    <w:name w:val="nrps Table caption continued"/>
    <w:next w:val="nrpsNormal"/>
    <w:rsid w:val="00D314B4"/>
    <w:pPr>
      <w:spacing w:before="360" w:after="80" w:line="276" w:lineRule="auto"/>
    </w:pPr>
    <w:rPr>
      <w:rFonts w:ascii="Arial" w:hAnsi="Arial"/>
      <w:bCs/>
      <w:color w:val="000000" w:themeColor="text1"/>
    </w:rPr>
  </w:style>
  <w:style w:type="paragraph" w:customStyle="1" w:styleId="nrpsTablecaptionSOP">
    <w:name w:val="nrps Table caption SOP"/>
    <w:next w:val="nrpsNormal"/>
    <w:rsid w:val="00D314B4"/>
    <w:pPr>
      <w:spacing w:before="360" w:after="80" w:line="276" w:lineRule="auto"/>
    </w:pPr>
    <w:rPr>
      <w:rFonts w:ascii="Arial" w:hAnsi="Arial"/>
      <w:bCs/>
      <w:color w:val="000000" w:themeColor="text1"/>
    </w:rPr>
  </w:style>
  <w:style w:type="paragraph" w:customStyle="1" w:styleId="nrpsTitle">
    <w:name w:val="nrps Title"/>
    <w:basedOn w:val="Heading1"/>
    <w:next w:val="nrpsSubtitle"/>
    <w:link w:val="nrpsTitleChar"/>
    <w:qFormat/>
    <w:rsid w:val="00D314B4"/>
    <w:pPr>
      <w:tabs>
        <w:tab w:val="left" w:pos="9360"/>
      </w:tabs>
      <w:spacing w:before="240" w:after="0"/>
    </w:pPr>
    <w:rPr>
      <w:rFonts w:ascii="Times New Roman" w:hAnsi="Times New Roman"/>
      <w:bCs/>
      <w:sz w:val="40"/>
      <w:szCs w:val="40"/>
    </w:rPr>
  </w:style>
  <w:style w:type="character" w:customStyle="1" w:styleId="nrpsTitleChar">
    <w:name w:val="nrps Title Char"/>
    <w:basedOn w:val="DefaultParagraphFont"/>
    <w:link w:val="nrpsTitle"/>
    <w:rsid w:val="00D314B4"/>
    <w:rPr>
      <w:b/>
      <w:bCs/>
      <w:color w:val="000000" w:themeColor="text1"/>
      <w:sz w:val="40"/>
      <w:szCs w:val="40"/>
    </w:rPr>
  </w:style>
  <w:style w:type="paragraph" w:customStyle="1" w:styleId="TableCell-Centered">
    <w:name w:val="TableCell-Centered"/>
    <w:basedOn w:val="Normal"/>
    <w:rsid w:val="00D314B4"/>
    <w:pPr>
      <w:jc w:val="center"/>
    </w:pPr>
    <w:rPr>
      <w:szCs w:val="20"/>
    </w:rPr>
  </w:style>
  <w:style w:type="paragraph" w:customStyle="1" w:styleId="TableCell-Indent">
    <w:name w:val="TableCell-Indent"/>
    <w:basedOn w:val="Normal"/>
    <w:autoRedefine/>
    <w:rsid w:val="00D314B4"/>
    <w:pPr>
      <w:ind w:left="360"/>
    </w:pPr>
    <w:rPr>
      <w:szCs w:val="20"/>
    </w:rPr>
  </w:style>
  <w:style w:type="paragraph" w:styleId="TOC1">
    <w:name w:val="toc 1"/>
    <w:next w:val="nrpsNormal"/>
    <w:uiPriority w:val="39"/>
    <w:rsid w:val="00D314B4"/>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D314B4"/>
    <w:pPr>
      <w:tabs>
        <w:tab w:val="right" w:leader="dot" w:pos="9350"/>
      </w:tabs>
      <w:ind w:left="432"/>
    </w:pPr>
  </w:style>
  <w:style w:type="character" w:customStyle="1" w:styleId="TOC2Char">
    <w:name w:val="TOC 2 Char"/>
    <w:basedOn w:val="DefaultParagraphFont"/>
    <w:link w:val="TOC2"/>
    <w:uiPriority w:val="39"/>
    <w:rsid w:val="00D314B4"/>
    <w:rPr>
      <w:noProof/>
      <w:color w:val="000000" w:themeColor="text1"/>
      <w:sz w:val="23"/>
      <w:szCs w:val="24"/>
    </w:rPr>
  </w:style>
  <w:style w:type="paragraph" w:styleId="TOC3">
    <w:name w:val="toc 3"/>
    <w:basedOn w:val="TOC2"/>
    <w:next w:val="nrpsNormal"/>
    <w:link w:val="TOC3Char"/>
    <w:uiPriority w:val="39"/>
    <w:rsid w:val="00D314B4"/>
    <w:pPr>
      <w:ind w:left="720"/>
    </w:pPr>
  </w:style>
  <w:style w:type="character" w:customStyle="1" w:styleId="TOC3Char">
    <w:name w:val="TOC 3 Char"/>
    <w:basedOn w:val="TOC2Char"/>
    <w:link w:val="TOC3"/>
    <w:uiPriority w:val="39"/>
    <w:rsid w:val="00D314B4"/>
    <w:rPr>
      <w:noProof/>
      <w:color w:val="000000" w:themeColor="text1"/>
      <w:sz w:val="23"/>
      <w:szCs w:val="24"/>
    </w:rPr>
  </w:style>
  <w:style w:type="paragraph" w:styleId="TOC4">
    <w:name w:val="toc 4"/>
    <w:basedOn w:val="nrpsNormal"/>
    <w:next w:val="nrpsNormal"/>
    <w:autoRedefine/>
    <w:uiPriority w:val="39"/>
    <w:unhideWhenUsed/>
    <w:rsid w:val="00D314B4"/>
    <w:pPr>
      <w:ind w:left="1152" w:right="720"/>
    </w:pPr>
  </w:style>
  <w:style w:type="paragraph" w:styleId="TOC5">
    <w:name w:val="toc 5"/>
    <w:basedOn w:val="nrpsNormal"/>
    <w:next w:val="nrpsNormal"/>
    <w:autoRedefine/>
    <w:uiPriority w:val="39"/>
    <w:unhideWhenUsed/>
    <w:rsid w:val="00D314B4"/>
    <w:pPr>
      <w:ind w:left="960"/>
    </w:pPr>
  </w:style>
  <w:style w:type="paragraph" w:styleId="TOC6">
    <w:name w:val="toc 6"/>
    <w:basedOn w:val="nrpsNormal"/>
    <w:next w:val="Normal"/>
    <w:autoRedefine/>
    <w:uiPriority w:val="39"/>
    <w:unhideWhenUsed/>
    <w:rsid w:val="00D314B4"/>
    <w:pPr>
      <w:tabs>
        <w:tab w:val="right" w:leader="dot" w:pos="9350"/>
      </w:tabs>
      <w:spacing w:after="160"/>
      <w:ind w:right="1800"/>
    </w:pPr>
  </w:style>
  <w:style w:type="paragraph" w:styleId="TOC7">
    <w:name w:val="toc 7"/>
    <w:basedOn w:val="nrpsNormal"/>
    <w:next w:val="Normal"/>
    <w:autoRedefine/>
    <w:uiPriority w:val="39"/>
    <w:unhideWhenUsed/>
    <w:rsid w:val="00D314B4"/>
    <w:pPr>
      <w:spacing w:after="160"/>
      <w:ind w:left="432" w:right="2160"/>
    </w:pPr>
  </w:style>
  <w:style w:type="paragraph" w:styleId="TOC8">
    <w:name w:val="toc 8"/>
    <w:basedOn w:val="Normal"/>
    <w:next w:val="nrpsNormal"/>
    <w:autoRedefine/>
    <w:uiPriority w:val="39"/>
    <w:unhideWhenUsed/>
    <w:rsid w:val="00D314B4"/>
    <w:pPr>
      <w:tabs>
        <w:tab w:val="right" w:leader="dot" w:pos="9350"/>
      </w:tabs>
      <w:spacing w:after="160"/>
      <w:ind w:left="720" w:right="2160"/>
    </w:pPr>
  </w:style>
  <w:style w:type="paragraph" w:styleId="TOC9">
    <w:name w:val="toc 9"/>
    <w:basedOn w:val="Normal"/>
    <w:next w:val="Normal"/>
    <w:autoRedefine/>
    <w:uiPriority w:val="39"/>
    <w:unhideWhenUsed/>
    <w:rsid w:val="00D314B4"/>
    <w:pPr>
      <w:ind w:left="1920"/>
    </w:pPr>
  </w:style>
  <w:style w:type="paragraph" w:styleId="TOCHeading">
    <w:name w:val="TOC Heading"/>
    <w:basedOn w:val="Heading1"/>
    <w:next w:val="Normal"/>
    <w:uiPriority w:val="39"/>
    <w:unhideWhenUsed/>
    <w:rsid w:val="00D314B4"/>
    <w:pPr>
      <w:spacing w:before="240" w:after="60"/>
      <w:outlineLvl w:val="9"/>
    </w:pPr>
    <w:rPr>
      <w:rFonts w:ascii="Cambria" w:hAnsi="Cambria"/>
      <w:bCs/>
      <w:kern w:val="32"/>
      <w:szCs w:val="32"/>
    </w:rPr>
  </w:style>
  <w:style w:type="paragraph" w:styleId="IntenseQuote">
    <w:name w:val="Intense Quote"/>
    <w:basedOn w:val="Normal"/>
    <w:next w:val="Normal"/>
    <w:link w:val="IntenseQuoteChar"/>
    <w:uiPriority w:val="30"/>
    <w:rsid w:val="00D314B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D314B4"/>
    <w:rPr>
      <w:rFonts w:eastAsiaTheme="minorHAnsi" w:cstheme="minorBidi"/>
      <w:i/>
      <w:iCs/>
      <w:color w:val="4F81BD" w:themeColor="accent1"/>
      <w:sz w:val="23"/>
      <w:szCs w:val="22"/>
    </w:rPr>
  </w:style>
  <w:style w:type="paragraph" w:styleId="Quote">
    <w:name w:val="Quote"/>
    <w:basedOn w:val="Normal"/>
    <w:next w:val="Normal"/>
    <w:link w:val="QuoteChar"/>
    <w:uiPriority w:val="29"/>
    <w:rsid w:val="00D314B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314B4"/>
    <w:rPr>
      <w:rFonts w:eastAsiaTheme="minorHAnsi" w:cstheme="minorBidi"/>
      <w:i/>
      <w:iCs/>
      <w:color w:val="404040" w:themeColor="text1" w:themeTint="BF"/>
      <w:sz w:val="23"/>
      <w:szCs w:val="22"/>
    </w:rPr>
  </w:style>
  <w:style w:type="paragraph" w:customStyle="1" w:styleId="Heading">
    <w:name w:val="Heading"/>
    <w:next w:val="Body"/>
    <w:rsid w:val="00804B5A"/>
    <w:pPr>
      <w:keepNext/>
      <w:keepLines/>
      <w:pBdr>
        <w:top w:val="nil"/>
        <w:left w:val="nil"/>
        <w:bottom w:val="nil"/>
        <w:right w:val="nil"/>
        <w:between w:val="nil"/>
        <w:bar w:val="nil"/>
      </w:pBdr>
      <w:spacing w:before="480" w:line="276" w:lineRule="auto"/>
      <w:outlineLvl w:val="0"/>
    </w:pPr>
    <w:rPr>
      <w:rFonts w:ascii="Cambria" w:eastAsia="Arial Unicode MS" w:hAnsi="Cambria" w:cs="Arial Unicode MS"/>
      <w:b/>
      <w:bCs/>
      <w:color w:val="365F91"/>
      <w:sz w:val="28"/>
      <w:szCs w:val="28"/>
      <w:u w:color="365F91"/>
      <w:bdr w:val="nil"/>
      <w:lang w:val="pt-PT"/>
      <w14:textOutline w14:w="0" w14:cap="flat" w14:cmpd="sng" w14:algn="ctr">
        <w14:noFill/>
        <w14:prstDash w14:val="solid"/>
        <w14:bevel/>
      </w14:textOutline>
    </w:rPr>
  </w:style>
  <w:style w:type="paragraph" w:customStyle="1" w:styleId="Body">
    <w:name w:val="Body"/>
    <w:rsid w:val="00804B5A"/>
    <w:pPr>
      <w:pBdr>
        <w:top w:val="nil"/>
        <w:left w:val="nil"/>
        <w:bottom w:val="nil"/>
        <w:right w:val="nil"/>
        <w:between w:val="nil"/>
        <w:bar w:val="nil"/>
      </w:pBdr>
      <w:spacing w:after="200" w:line="276" w:lineRule="auto"/>
    </w:pPr>
    <w:rPr>
      <w:rFonts w:ascii="Calibri" w:eastAsia="Arial Unicode MS" w:hAnsi="Calibri" w:cs="Arial Unicode MS"/>
      <w:color w:val="000000"/>
      <w:sz w:val="22"/>
      <w:szCs w:val="22"/>
      <w:u w:color="000000"/>
      <w:bdr w:val="nil"/>
      <w:lang w:val="pt-PT"/>
      <w14:textOutline w14:w="0" w14:cap="flat" w14:cmpd="sng" w14:algn="ctr">
        <w14:noFill/>
        <w14:prstDash w14:val="solid"/>
        <w14:bevel/>
      </w14:textOutline>
    </w:rPr>
  </w:style>
  <w:style w:type="character" w:customStyle="1" w:styleId="Hyperlink0">
    <w:name w:val="Hyperlink.0"/>
    <w:basedOn w:val="Hyperlink"/>
    <w:rsid w:val="00804B5A"/>
    <w:rPr>
      <w:i w:val="0"/>
      <w:outline w:val="0"/>
      <w:color w:val="0000FF"/>
      <w:u w:val="single" w:color="0000FF"/>
    </w:rPr>
  </w:style>
  <w:style w:type="character" w:customStyle="1" w:styleId="Hyperlink1">
    <w:name w:val="Hyperlink.1"/>
    <w:basedOn w:val="Hyperlink0"/>
    <w:rsid w:val="00804B5A"/>
    <w:rPr>
      <w:rFonts w:ascii="Calibri" w:eastAsia="Calibri" w:hAnsi="Calibri" w:cs="Calibri"/>
      <w:b/>
      <w:bCs/>
      <w:i w:val="0"/>
      <w:outline w:val="0"/>
      <w:color w:val="0000FF"/>
      <w:u w:val="single" w:color="0000FF"/>
    </w:rPr>
  </w:style>
  <w:style w:type="numbering" w:customStyle="1" w:styleId="ImportedStyle1">
    <w:name w:val="Imported Style 1"/>
    <w:rsid w:val="00804B5A"/>
    <w:pPr>
      <w:numPr>
        <w:numId w:val="24"/>
      </w:numPr>
    </w:pPr>
  </w:style>
  <w:style w:type="numbering" w:customStyle="1" w:styleId="ImportedStyle2">
    <w:name w:val="Imported Style 2"/>
    <w:rsid w:val="00804B5A"/>
    <w:pPr>
      <w:numPr>
        <w:numId w:val="26"/>
      </w:numPr>
    </w:pPr>
  </w:style>
  <w:style w:type="numbering" w:customStyle="1" w:styleId="ImportedStyle3">
    <w:name w:val="Imported Style 3"/>
    <w:rsid w:val="00804B5A"/>
    <w:pPr>
      <w:numPr>
        <w:numId w:val="28"/>
      </w:numPr>
    </w:pPr>
  </w:style>
  <w:style w:type="table" w:customStyle="1" w:styleId="NPS">
    <w:name w:val="NPS"/>
    <w:basedOn w:val="ListTable3"/>
    <w:uiPriority w:val="99"/>
    <w:rsid w:val="00930204"/>
    <w:tblPr>
      <w:tblBorders>
        <w:top w:val="single" w:sz="4" w:space="0" w:color="336600"/>
        <w:left w:val="single" w:sz="4" w:space="0" w:color="336600"/>
        <w:bottom w:val="single" w:sz="4" w:space="0" w:color="336600"/>
        <w:right w:val="single" w:sz="4" w:space="0" w:color="336600"/>
        <w:insideH w:val="single" w:sz="4" w:space="0" w:color="336600"/>
        <w:insideV w:val="single" w:sz="4" w:space="0" w:color="336600"/>
      </w:tblBorders>
    </w:tblPr>
    <w:tcPr>
      <w:shd w:val="clear" w:color="auto" w:fill="auto"/>
    </w:tc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
    <w:name w:val="List Table 3"/>
    <w:basedOn w:val="TableNormal"/>
    <w:uiPriority w:val="48"/>
    <w:rsid w:val="0093020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NPS1">
    <w:name w:val="NPS1"/>
    <w:basedOn w:val="TableList4"/>
    <w:uiPriority w:val="99"/>
    <w:rsid w:val="00903D41"/>
    <w:rPr>
      <w:rFonts w:ascii="Arial" w:hAnsi="Arial"/>
      <w:sz w:val="18"/>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rFonts w:ascii="Arial" w:hAnsi="Arial"/>
        <w:b/>
        <w:bCs/>
        <w:color w:val="FFFFFF" w:themeColor="background1"/>
        <w:sz w:val="23"/>
      </w:rPr>
      <w:tblPr/>
      <w:tcPr>
        <w:tcBorders>
          <w:bottom w:val="single" w:sz="4" w:space="0" w:color="000000" w:themeColor="text1"/>
          <w:tl2br w:val="none" w:sz="0" w:space="0" w:color="auto"/>
          <w:tr2bl w:val="none" w:sz="0" w:space="0" w:color="auto"/>
        </w:tcBorders>
        <w:shd w:val="clear" w:color="auto" w:fill="336600"/>
      </w:tcPr>
    </w:tblStylePr>
  </w:style>
  <w:style w:type="table" w:styleId="TableList4">
    <w:name w:val="Table List 4"/>
    <w:basedOn w:val="TableNormal"/>
    <w:uiPriority w:val="99"/>
    <w:semiHidden/>
    <w:unhideWhenUsed/>
    <w:rsid w:val="00930204"/>
    <w:pPr>
      <w:spacing w:after="200" w:line="276" w:lineRule="auto"/>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character" w:styleId="UnresolvedMention">
    <w:name w:val="Unresolved Mention"/>
    <w:basedOn w:val="DefaultParagraphFont"/>
    <w:uiPriority w:val="99"/>
    <w:semiHidden/>
    <w:unhideWhenUsed/>
    <w:rsid w:val="00AA6D45"/>
    <w:rPr>
      <w:color w:val="605E5C"/>
      <w:shd w:val="clear" w:color="auto" w:fill="E1DFDD"/>
    </w:rPr>
  </w:style>
  <w:style w:type="table" w:customStyle="1" w:styleId="NPS11">
    <w:name w:val="NPS11"/>
    <w:basedOn w:val="TableList4"/>
    <w:uiPriority w:val="99"/>
    <w:rsid w:val="006E25E2"/>
    <w:rPr>
      <w:rFonts w:ascii="Arial" w:hAnsi="Arial"/>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rFonts w:ascii="Arial" w:hAnsi="Arial"/>
        <w:b/>
        <w:bCs/>
        <w:color w:val="FFFFFF" w:themeColor="background1"/>
        <w:sz w:val="23"/>
      </w:rPr>
      <w:tblPr/>
      <w:tcPr>
        <w:tcBorders>
          <w:bottom w:val="single" w:sz="4" w:space="0" w:color="000000" w:themeColor="text1"/>
          <w:tl2br w:val="none" w:sz="0" w:space="0" w:color="auto"/>
          <w:tr2bl w:val="none" w:sz="0" w:space="0" w:color="auto"/>
        </w:tcBorders>
        <w:shd w:val="clear" w:color="auto" w:fill="336600"/>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118035463">
      <w:bodyDiv w:val="1"/>
      <w:marLeft w:val="0"/>
      <w:marRight w:val="0"/>
      <w:marTop w:val="0"/>
      <w:marBottom w:val="0"/>
      <w:divBdr>
        <w:top w:val="none" w:sz="0" w:space="0" w:color="auto"/>
        <w:left w:val="none" w:sz="0" w:space="0" w:color="auto"/>
        <w:bottom w:val="none" w:sz="0" w:space="0" w:color="auto"/>
        <w:right w:val="none" w:sz="0" w:space="0" w:color="auto"/>
      </w:divBdr>
    </w:div>
    <w:div w:id="144127015">
      <w:bodyDiv w:val="1"/>
      <w:marLeft w:val="0"/>
      <w:marRight w:val="0"/>
      <w:marTop w:val="0"/>
      <w:marBottom w:val="0"/>
      <w:divBdr>
        <w:top w:val="none" w:sz="0" w:space="0" w:color="auto"/>
        <w:left w:val="none" w:sz="0" w:space="0" w:color="auto"/>
        <w:bottom w:val="none" w:sz="0" w:space="0" w:color="auto"/>
        <w:right w:val="none" w:sz="0" w:space="0" w:color="auto"/>
      </w:divBdr>
    </w:div>
    <w:div w:id="181866862">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275871364">
      <w:bodyDiv w:val="1"/>
      <w:marLeft w:val="0"/>
      <w:marRight w:val="0"/>
      <w:marTop w:val="0"/>
      <w:marBottom w:val="0"/>
      <w:divBdr>
        <w:top w:val="none" w:sz="0" w:space="0" w:color="auto"/>
        <w:left w:val="none" w:sz="0" w:space="0" w:color="auto"/>
        <w:bottom w:val="none" w:sz="0" w:space="0" w:color="auto"/>
        <w:right w:val="none" w:sz="0" w:space="0" w:color="auto"/>
      </w:divBdr>
    </w:div>
    <w:div w:id="283728935">
      <w:bodyDiv w:val="1"/>
      <w:marLeft w:val="0"/>
      <w:marRight w:val="0"/>
      <w:marTop w:val="0"/>
      <w:marBottom w:val="0"/>
      <w:divBdr>
        <w:top w:val="none" w:sz="0" w:space="0" w:color="auto"/>
        <w:left w:val="none" w:sz="0" w:space="0" w:color="auto"/>
        <w:bottom w:val="none" w:sz="0" w:space="0" w:color="auto"/>
        <w:right w:val="none" w:sz="0" w:space="0" w:color="auto"/>
      </w:divBdr>
    </w:div>
    <w:div w:id="350650256">
      <w:bodyDiv w:val="1"/>
      <w:marLeft w:val="0"/>
      <w:marRight w:val="0"/>
      <w:marTop w:val="0"/>
      <w:marBottom w:val="0"/>
      <w:divBdr>
        <w:top w:val="none" w:sz="0" w:space="0" w:color="auto"/>
        <w:left w:val="none" w:sz="0" w:space="0" w:color="auto"/>
        <w:bottom w:val="none" w:sz="0" w:space="0" w:color="auto"/>
        <w:right w:val="none" w:sz="0" w:space="0" w:color="auto"/>
      </w:divBdr>
    </w:div>
    <w:div w:id="395516308">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840854247">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960840471">
      <w:bodyDiv w:val="1"/>
      <w:marLeft w:val="0"/>
      <w:marRight w:val="0"/>
      <w:marTop w:val="0"/>
      <w:marBottom w:val="0"/>
      <w:divBdr>
        <w:top w:val="none" w:sz="0" w:space="0" w:color="auto"/>
        <w:left w:val="none" w:sz="0" w:space="0" w:color="auto"/>
        <w:bottom w:val="none" w:sz="0" w:space="0" w:color="auto"/>
        <w:right w:val="none" w:sz="0" w:space="0" w:color="auto"/>
      </w:divBdr>
    </w:div>
    <w:div w:id="1007293780">
      <w:bodyDiv w:val="1"/>
      <w:marLeft w:val="0"/>
      <w:marRight w:val="0"/>
      <w:marTop w:val="0"/>
      <w:marBottom w:val="0"/>
      <w:divBdr>
        <w:top w:val="none" w:sz="0" w:space="0" w:color="auto"/>
        <w:left w:val="none" w:sz="0" w:space="0" w:color="auto"/>
        <w:bottom w:val="none" w:sz="0" w:space="0" w:color="auto"/>
        <w:right w:val="none" w:sz="0" w:space="0" w:color="auto"/>
      </w:divBdr>
    </w:div>
    <w:div w:id="1012999314">
      <w:bodyDiv w:val="1"/>
      <w:marLeft w:val="0"/>
      <w:marRight w:val="0"/>
      <w:marTop w:val="0"/>
      <w:marBottom w:val="0"/>
      <w:divBdr>
        <w:top w:val="none" w:sz="0" w:space="0" w:color="auto"/>
        <w:left w:val="none" w:sz="0" w:space="0" w:color="auto"/>
        <w:bottom w:val="none" w:sz="0" w:space="0" w:color="auto"/>
        <w:right w:val="none" w:sz="0" w:space="0" w:color="auto"/>
      </w:divBdr>
    </w:div>
    <w:div w:id="1083993605">
      <w:bodyDiv w:val="1"/>
      <w:marLeft w:val="0"/>
      <w:marRight w:val="0"/>
      <w:marTop w:val="0"/>
      <w:marBottom w:val="0"/>
      <w:divBdr>
        <w:top w:val="none" w:sz="0" w:space="0" w:color="auto"/>
        <w:left w:val="none" w:sz="0" w:space="0" w:color="auto"/>
        <w:bottom w:val="none" w:sz="0" w:space="0" w:color="auto"/>
        <w:right w:val="none" w:sz="0" w:space="0" w:color="auto"/>
      </w:divBdr>
    </w:div>
    <w:div w:id="1101532287">
      <w:bodyDiv w:val="1"/>
      <w:marLeft w:val="0"/>
      <w:marRight w:val="0"/>
      <w:marTop w:val="0"/>
      <w:marBottom w:val="0"/>
      <w:divBdr>
        <w:top w:val="none" w:sz="0" w:space="0" w:color="auto"/>
        <w:left w:val="none" w:sz="0" w:space="0" w:color="auto"/>
        <w:bottom w:val="none" w:sz="0" w:space="0" w:color="auto"/>
        <w:right w:val="none" w:sz="0" w:space="0" w:color="auto"/>
      </w:divBdr>
    </w:div>
    <w:div w:id="1108935394">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274169603">
      <w:bodyDiv w:val="1"/>
      <w:marLeft w:val="0"/>
      <w:marRight w:val="0"/>
      <w:marTop w:val="0"/>
      <w:marBottom w:val="0"/>
      <w:divBdr>
        <w:top w:val="none" w:sz="0" w:space="0" w:color="auto"/>
        <w:left w:val="none" w:sz="0" w:space="0" w:color="auto"/>
        <w:bottom w:val="none" w:sz="0" w:space="0" w:color="auto"/>
        <w:right w:val="none" w:sz="0" w:space="0" w:color="auto"/>
      </w:divBdr>
    </w:div>
    <w:div w:id="1402290219">
      <w:bodyDiv w:val="1"/>
      <w:marLeft w:val="0"/>
      <w:marRight w:val="0"/>
      <w:marTop w:val="0"/>
      <w:marBottom w:val="0"/>
      <w:divBdr>
        <w:top w:val="none" w:sz="0" w:space="0" w:color="auto"/>
        <w:left w:val="none" w:sz="0" w:space="0" w:color="auto"/>
        <w:bottom w:val="none" w:sz="0" w:space="0" w:color="auto"/>
        <w:right w:val="none" w:sz="0" w:space="0" w:color="auto"/>
      </w:divBdr>
    </w:div>
    <w:div w:id="1438598370">
      <w:bodyDiv w:val="1"/>
      <w:marLeft w:val="0"/>
      <w:marRight w:val="0"/>
      <w:marTop w:val="0"/>
      <w:marBottom w:val="0"/>
      <w:divBdr>
        <w:top w:val="none" w:sz="0" w:space="0" w:color="auto"/>
        <w:left w:val="none" w:sz="0" w:space="0" w:color="auto"/>
        <w:bottom w:val="none" w:sz="0" w:space="0" w:color="auto"/>
        <w:right w:val="none" w:sz="0" w:space="0" w:color="auto"/>
      </w:divBdr>
    </w:div>
    <w:div w:id="1518621512">
      <w:bodyDiv w:val="1"/>
      <w:marLeft w:val="0"/>
      <w:marRight w:val="0"/>
      <w:marTop w:val="0"/>
      <w:marBottom w:val="0"/>
      <w:divBdr>
        <w:top w:val="none" w:sz="0" w:space="0" w:color="auto"/>
        <w:left w:val="none" w:sz="0" w:space="0" w:color="auto"/>
        <w:bottom w:val="none" w:sz="0" w:space="0" w:color="auto"/>
        <w:right w:val="none" w:sz="0" w:space="0" w:color="auto"/>
      </w:divBdr>
    </w:div>
    <w:div w:id="1526401426">
      <w:bodyDiv w:val="1"/>
      <w:marLeft w:val="0"/>
      <w:marRight w:val="0"/>
      <w:marTop w:val="0"/>
      <w:marBottom w:val="0"/>
      <w:divBdr>
        <w:top w:val="none" w:sz="0" w:space="0" w:color="auto"/>
        <w:left w:val="none" w:sz="0" w:space="0" w:color="auto"/>
        <w:bottom w:val="none" w:sz="0" w:space="0" w:color="auto"/>
        <w:right w:val="none" w:sz="0" w:space="0" w:color="auto"/>
      </w:divBdr>
    </w:div>
    <w:div w:id="1569732639">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14427140">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 w:id="2044474537">
      <w:bodyDiv w:val="1"/>
      <w:marLeft w:val="0"/>
      <w:marRight w:val="0"/>
      <w:marTop w:val="0"/>
      <w:marBottom w:val="0"/>
      <w:divBdr>
        <w:top w:val="none" w:sz="0" w:space="0" w:color="auto"/>
        <w:left w:val="none" w:sz="0" w:space="0" w:color="auto"/>
        <w:bottom w:val="none" w:sz="0" w:space="0" w:color="auto"/>
        <w:right w:val="none" w:sz="0" w:space="0" w:color="auto"/>
      </w:divBdr>
    </w:div>
    <w:div w:id="2067798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hyperlink" Target="http://vocab.lternet.edu/vocab/vocab/index.php" TargetMode="External"/><Relationship Id="rId3" Type="http://schemas.openxmlformats.org/officeDocument/2006/relationships/customXml" Target="../customXml/item3.xml"/><Relationship Id="rId21" Type="http://schemas.microsoft.com/office/2011/relationships/people" Target="people.xml"/><Relationship Id="rId7" Type="http://schemas.openxmlformats.org/officeDocument/2006/relationships/settings" Target="settings.xml"/><Relationship Id="rId12" Type="http://schemas.openxmlformats.org/officeDocument/2006/relationships/hyperlink" Target="https://nationalparkservice.github.io/QCkit/" TargetMode="External"/><Relationship Id="rId17" Type="http://schemas.openxmlformats.org/officeDocument/2006/relationships/hyperlink" Target="https://www.archives.gov/cui/registry/limited-dissemination" TargetMode="Externa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microsoft.com/office/2016/09/relationships/commentsIds" Target="commentsIds.xml"/><Relationship Id="rId23" Type="http://schemas.microsoft.com/office/2020/10/relationships/intelligence" Target="intelligence2.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Reports%20Procedures\templates\NRR_Template_v2.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d085b6c-7437-411b-8b38-47c968abd347">
      <Terms xmlns="http://schemas.microsoft.com/office/infopath/2007/PartnerControls"/>
    </lcf76f155ced4ddcb4097134ff3c332f>
    <TaxCatchAll xmlns="31062a0d-ede8-4112-b4bb-00a9c1bc8e1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82CD3E31919CD4D8655811E15D5BC27" ma:contentTypeVersion="15" ma:contentTypeDescription="Create a new document." ma:contentTypeScope="" ma:versionID="729ac04ea1630219c040c2ff78caacb6">
  <xsd:schema xmlns:xsd="http://www.w3.org/2001/XMLSchema" xmlns:xs="http://www.w3.org/2001/XMLSchema" xmlns:p="http://schemas.microsoft.com/office/2006/metadata/properties" xmlns:ns2="ad085b6c-7437-411b-8b38-47c968abd347" xmlns:ns3="4671cff1-bb98-4362-b999-0807e48a599e" xmlns:ns4="31062a0d-ede8-4112-b4bb-00a9c1bc8e16" targetNamespace="http://schemas.microsoft.com/office/2006/metadata/properties" ma:root="true" ma:fieldsID="241d4379ad00e4ac2cac03ddcde72730" ns2:_="" ns3:_="" ns4:_="">
    <xsd:import namespace="ad085b6c-7437-411b-8b38-47c968abd347"/>
    <xsd:import namespace="4671cff1-bb98-4362-b999-0807e48a599e"/>
    <xsd:import namespace="31062a0d-ede8-4112-b4bb-00a9c1bc8e1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4: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MediaServiceSearchPropertie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085b6c-7437-411b-8b38-47c968abd34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c5df3ad-b4e5-45d1-88c9-23db5f1fe618"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671cff1-bb98-4362-b999-0807e48a599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1062a0d-ede8-4112-b4bb-00a9c1bc8e1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bc52ef4-7f3c-430d-a9c0-6a3686a4303a}" ma:internalName="TaxCatchAll" ma:showField="CatchAllData" ma:web="4671cff1-bb98-4362-b999-0807e48a599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1985B77-ED30-445F-9903-350DEE43E8B9}">
  <ds:schemaRefs>
    <ds:schemaRef ds:uri="http://schemas.openxmlformats.org/officeDocument/2006/bibliography"/>
  </ds:schemaRefs>
</ds:datastoreItem>
</file>

<file path=customXml/itemProps2.xml><?xml version="1.0" encoding="utf-8"?>
<ds:datastoreItem xmlns:ds="http://schemas.openxmlformats.org/officeDocument/2006/customXml" ds:itemID="{579CF109-9087-4B9B-93A6-84EDB66CF672}">
  <ds:schemaRefs>
    <ds:schemaRef ds:uri="http://schemas.microsoft.com/office/2006/metadata/properties"/>
    <ds:schemaRef ds:uri="http://schemas.microsoft.com/office/infopath/2007/PartnerControls"/>
    <ds:schemaRef ds:uri="ad085b6c-7437-411b-8b38-47c968abd347"/>
    <ds:schemaRef ds:uri="31062a0d-ede8-4112-b4bb-00a9c1bc8e16"/>
  </ds:schemaRefs>
</ds:datastoreItem>
</file>

<file path=customXml/itemProps3.xml><?xml version="1.0" encoding="utf-8"?>
<ds:datastoreItem xmlns:ds="http://schemas.openxmlformats.org/officeDocument/2006/customXml" ds:itemID="{D752A10A-81A5-428F-9C33-0DE1D0309F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085b6c-7437-411b-8b38-47c968abd347"/>
    <ds:schemaRef ds:uri="4671cff1-bb98-4362-b999-0807e48a599e"/>
    <ds:schemaRef ds:uri="31062a0d-ede8-4112-b4bb-00a9c1bc8e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E1A0320-4444-4762-83A4-2819E14232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NRR_Template_v2.3.dotx</Template>
  <TotalTime>739</TotalTime>
  <Pages>37</Pages>
  <Words>7125</Words>
  <Characters>40615</Characters>
  <Application>Microsoft Office Word</Application>
  <DocSecurity>0</DocSecurity>
  <Lines>338</Lines>
  <Paragraphs>95</Paragraphs>
  <ScaleCrop>false</ScaleCrop>
  <Company>National Park Service</Company>
  <LinksUpToDate>false</LinksUpToDate>
  <CharactersWithSpaces>47645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subject/>
  <dc:creator>cfjohnson</dc:creator>
  <cp:keywords/>
  <dc:description/>
  <cp:lastModifiedBy>Quevedo, Issac A</cp:lastModifiedBy>
  <cp:revision>307</cp:revision>
  <cp:lastPrinted>2016-06-02T17:28:00Z</cp:lastPrinted>
  <dcterms:created xsi:type="dcterms:W3CDTF">2024-01-26T00:23:00Z</dcterms:created>
  <dcterms:modified xsi:type="dcterms:W3CDTF">2024-04-05T19:51:00Z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0x010100082CD3E31919CD4D8655811E15D5BC27</vt:lpwstr>
  </property>
  <property fmtid="{D5CDD505-2E9C-101B-9397-08002B2CF9AE}" pid="3" name="MediaServiceImageTags">
    <vt:lpwstr/>
  </property>
</Properties>
</file>